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595959" w:themeColor="text1" w:themeTint="A6"/>
          <w:sz w:val="30"/>
          <w:szCs w:val="30"/>
        </w:rPr>
        <w:id w:val="-9480085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DBEC53" w14:textId="33262E2F" w:rsidR="00BE6B46" w:rsidRDefault="00816738">
          <w:pPr>
            <w:pStyle w:val="TOCHeading"/>
          </w:pPr>
          <w:r>
            <w:rPr>
              <w:rFonts w:hint="eastAsia"/>
              <w:lang w:eastAsia="zh-CN"/>
            </w:rPr>
            <w:t>目录</w:t>
          </w:r>
        </w:p>
        <w:p w14:paraId="1F3106B6" w14:textId="3363277D" w:rsidR="008A29A7" w:rsidRDefault="00BE6B46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0860540" w:history="1">
            <w:r w:rsidR="008A29A7"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基督的生平与教导（一）</w:t>
            </w:r>
            <w:r w:rsidR="008A29A7" w:rsidRPr="00C42C14">
              <w:rPr>
                <w:rStyle w:val="Hyperlink"/>
                <w:noProof/>
                <w:lang w:eastAsia="zh-CN"/>
              </w:rPr>
              <w:t>:</w:t>
            </w:r>
            <w:r w:rsidR="008A29A7" w:rsidRPr="00C42C14">
              <w:rPr>
                <w:rStyle w:val="Hyperlink"/>
                <w:rFonts w:hint="eastAsia"/>
                <w:noProof/>
                <w:lang w:eastAsia="zh-CN"/>
              </w:rPr>
              <w:t>不寻常的家谱</w:t>
            </w:r>
            <w:r w:rsidR="008A29A7">
              <w:rPr>
                <w:noProof/>
                <w:webHidden/>
              </w:rPr>
              <w:tab/>
            </w:r>
            <w:r w:rsidR="008A29A7">
              <w:rPr>
                <w:noProof/>
                <w:webHidden/>
              </w:rPr>
              <w:fldChar w:fldCharType="begin"/>
            </w:r>
            <w:r w:rsidR="008A29A7">
              <w:rPr>
                <w:noProof/>
                <w:webHidden/>
              </w:rPr>
              <w:instrText xml:space="preserve"> PAGEREF _Toc180860540 \h </w:instrText>
            </w:r>
            <w:r w:rsidR="008A29A7">
              <w:rPr>
                <w:noProof/>
                <w:webHidden/>
              </w:rPr>
            </w:r>
            <w:r w:rsidR="008A29A7">
              <w:rPr>
                <w:noProof/>
                <w:webHidden/>
              </w:rPr>
              <w:fldChar w:fldCharType="separate"/>
            </w:r>
            <w:r w:rsidR="008A29A7">
              <w:rPr>
                <w:noProof/>
                <w:webHidden/>
              </w:rPr>
              <w:t>4</w:t>
            </w:r>
            <w:r w:rsidR="008A29A7">
              <w:rPr>
                <w:noProof/>
                <w:webHidden/>
              </w:rPr>
              <w:fldChar w:fldCharType="end"/>
            </w:r>
          </w:hyperlink>
        </w:p>
        <w:p w14:paraId="36DB3502" w14:textId="24C08783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41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基督的生平与教导（二）</w:t>
            </w:r>
            <w:r w:rsidRPr="00C42C14">
              <w:rPr>
                <w:rStyle w:val="Hyperlink"/>
                <w:noProof/>
                <w:lang w:eastAsia="zh-CN"/>
              </w:rPr>
              <w:t>:</w:t>
            </w:r>
            <w:r w:rsidRPr="00C42C14">
              <w:rPr>
                <w:rStyle w:val="Hyperlink"/>
                <w:rFonts w:hint="eastAsia"/>
                <w:noProof/>
                <w:lang w:eastAsia="zh-CN"/>
              </w:rPr>
              <w:t>接受福音的原则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D4CBF" w14:textId="27AB6317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42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基督的生平与教导（三）</w:t>
            </w:r>
            <w:r w:rsidRPr="00C42C14">
              <w:rPr>
                <w:rStyle w:val="Hyperlink"/>
                <w:noProof/>
                <w:lang w:eastAsia="zh-CN"/>
              </w:rPr>
              <w:t>:</w:t>
            </w:r>
            <w:r w:rsidRPr="00C42C14">
              <w:rPr>
                <w:rStyle w:val="Hyperlink"/>
                <w:rFonts w:hint="eastAsia"/>
                <w:noProof/>
                <w:lang w:eastAsia="zh-CN"/>
              </w:rPr>
              <w:t>圣灵充满的人生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5E5A5" w14:textId="1A46D789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43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基督的生平与教导（四）</w:t>
            </w:r>
            <w:r w:rsidRPr="00C42C14">
              <w:rPr>
                <w:rStyle w:val="Hyperlink"/>
                <w:noProof/>
                <w:lang w:eastAsia="zh-CN"/>
              </w:rPr>
              <w:t>:</w:t>
            </w:r>
            <w:r w:rsidRPr="00C42C14">
              <w:rPr>
                <w:rStyle w:val="Hyperlink"/>
                <w:rFonts w:hint="eastAsia"/>
                <w:noProof/>
                <w:lang w:eastAsia="zh-CN"/>
              </w:rPr>
              <w:t>不寻常的受孕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7D5DE" w14:textId="7B8CB133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44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基督的生平与教导（五）</w:t>
            </w:r>
            <w:r w:rsidRPr="00C42C14">
              <w:rPr>
                <w:rStyle w:val="Hyperlink"/>
                <w:noProof/>
                <w:lang w:eastAsia="zh-CN"/>
              </w:rPr>
              <w:t>:</w:t>
            </w:r>
            <w:r w:rsidRPr="00C42C14">
              <w:rPr>
                <w:rStyle w:val="Hyperlink"/>
                <w:rFonts w:hint="eastAsia"/>
                <w:noProof/>
                <w:lang w:eastAsia="zh-CN"/>
              </w:rPr>
              <w:t>大喜的信息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460D8" w14:textId="5D68F3D0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45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基督的生平与教导（六）</w:t>
            </w:r>
            <w:r w:rsidRPr="00C42C14">
              <w:rPr>
                <w:rStyle w:val="Hyperlink"/>
                <w:noProof/>
                <w:lang w:eastAsia="zh-CN"/>
              </w:rPr>
              <w:t>:</w:t>
            </w:r>
            <w:r w:rsidRPr="00C42C14">
              <w:rPr>
                <w:rStyle w:val="Hyperlink"/>
                <w:rFonts w:hint="eastAsia"/>
                <w:noProof/>
                <w:lang w:eastAsia="zh-CN"/>
              </w:rPr>
              <w:t>荣耀神、赞美神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404FA" w14:textId="168978C2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46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基督的生平与教导（七）</w:t>
            </w:r>
            <w:r w:rsidRPr="00C42C14">
              <w:rPr>
                <w:rStyle w:val="Hyperlink"/>
                <w:noProof/>
                <w:lang w:eastAsia="zh-CN"/>
              </w:rPr>
              <w:t>:</w:t>
            </w:r>
            <w:r w:rsidRPr="00C42C14">
              <w:rPr>
                <w:rStyle w:val="Hyperlink"/>
                <w:rFonts w:hint="eastAsia"/>
                <w:noProof/>
                <w:lang w:eastAsia="zh-CN"/>
              </w:rPr>
              <w:t>东方的星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FC1BC" w14:textId="36093C69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47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基督的生平与教导（八）：当以我父的事为念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83E1D" w14:textId="7D848571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48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基督的生平与教导（九）：圣灵与火的施洗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398D5" w14:textId="05362434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49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基督的生平与教导（十）：耶稣受试探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AE2FE" w14:textId="56C84766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50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基督的生平与教导（十一）：受圣灵的洗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30C47" w14:textId="6D8B5538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51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基督的生平与教导（十二）：跟从耶稣的原因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AF01D" w14:textId="28F0EF59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52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基督的生平与教导（十三）：迦拿的婚宴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A46CD" w14:textId="388DF3D3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53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基督的生平与教导（十四）：洁净圣殿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AFE24" w14:textId="343FBAC9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54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基督的生平与教导（十五）：你必须重生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4727C" w14:textId="06CBB07D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55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基督的生平与教导（十六）</w:t>
            </w:r>
            <w:r w:rsidRPr="00C42C14">
              <w:rPr>
                <w:rStyle w:val="Hyperlink"/>
                <w:noProof/>
                <w:lang w:eastAsia="zh-CN"/>
              </w:rPr>
              <w:t>:</w:t>
            </w:r>
            <w:r w:rsidRPr="00C42C14">
              <w:rPr>
                <w:rStyle w:val="Hyperlink"/>
                <w:rFonts w:hint="eastAsia"/>
                <w:noProof/>
                <w:lang w:eastAsia="zh-CN"/>
              </w:rPr>
              <w:t>万有之上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8DCDC" w14:textId="5494FB6D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56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基督的生平与教导（十七）</w:t>
            </w:r>
            <w:r w:rsidRPr="00C42C14">
              <w:rPr>
                <w:rStyle w:val="Hyperlink"/>
                <w:noProof/>
                <w:lang w:eastAsia="zh-CN"/>
              </w:rPr>
              <w:t>:</w:t>
            </w:r>
            <w:r w:rsidRPr="00C42C14">
              <w:rPr>
                <w:rStyle w:val="Hyperlink"/>
                <w:rFonts w:hint="eastAsia"/>
                <w:noProof/>
                <w:lang w:eastAsia="zh-CN"/>
              </w:rPr>
              <w:t>放下罐子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DA748" w14:textId="032D8A68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57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基督的生平与教导（十八）</w:t>
            </w:r>
            <w:r w:rsidRPr="00C42C14">
              <w:rPr>
                <w:rStyle w:val="Hyperlink"/>
                <w:noProof/>
                <w:lang w:eastAsia="zh-CN"/>
              </w:rPr>
              <w:t>:</w:t>
            </w:r>
            <w:r w:rsidRPr="00C42C14">
              <w:rPr>
                <w:rStyle w:val="Hyperlink"/>
                <w:rFonts w:hint="eastAsia"/>
                <w:noProof/>
                <w:lang w:eastAsia="zh-CN"/>
              </w:rPr>
              <w:t>信心的行动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75A50" w14:textId="3DC26F7F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58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基督的生平与教导（十九）</w:t>
            </w:r>
            <w:r w:rsidRPr="00C42C14">
              <w:rPr>
                <w:rStyle w:val="Hyperlink"/>
                <w:noProof/>
                <w:lang w:eastAsia="zh-CN"/>
              </w:rPr>
              <w:t>:</w:t>
            </w:r>
            <w:r w:rsidRPr="00C42C14">
              <w:rPr>
                <w:rStyle w:val="Hyperlink"/>
                <w:rFonts w:hint="eastAsia"/>
                <w:noProof/>
                <w:lang w:eastAsia="zh-CN"/>
              </w:rPr>
              <w:t>圣经的权威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06AC8" w14:textId="20D201B7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59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基督的生平与教导（二十）</w:t>
            </w:r>
            <w:r w:rsidRPr="00C42C14">
              <w:rPr>
                <w:rStyle w:val="Hyperlink"/>
                <w:noProof/>
                <w:lang w:eastAsia="zh-CN"/>
              </w:rPr>
              <w:t>:</w:t>
            </w:r>
            <w:r w:rsidRPr="00C42C14">
              <w:rPr>
                <w:rStyle w:val="Hyperlink"/>
                <w:rFonts w:hint="eastAsia"/>
                <w:noProof/>
                <w:lang w:eastAsia="zh-CN"/>
              </w:rPr>
              <w:t>成为得人如得鱼的人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D4B93" w14:textId="44B20204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60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基督的生平与教导（二十一）</w:t>
            </w:r>
            <w:r w:rsidRPr="00C42C14">
              <w:rPr>
                <w:rStyle w:val="Hyperlink"/>
                <w:noProof/>
                <w:lang w:eastAsia="zh-CN"/>
              </w:rPr>
              <w:t>:</w:t>
            </w:r>
            <w:r w:rsidRPr="00C42C14">
              <w:rPr>
                <w:rStyle w:val="Hyperlink"/>
                <w:rFonts w:hint="eastAsia"/>
                <w:noProof/>
                <w:lang w:eastAsia="zh-CN"/>
              </w:rPr>
              <w:t>下网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94D32" w14:textId="22663178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61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基督的生平与教导（二十二）</w:t>
            </w:r>
            <w:r w:rsidRPr="00C42C14">
              <w:rPr>
                <w:rStyle w:val="Hyperlink"/>
                <w:noProof/>
                <w:lang w:eastAsia="zh-CN"/>
              </w:rPr>
              <w:t xml:space="preserve">: </w:t>
            </w:r>
            <w:r w:rsidRPr="00C42C14">
              <w:rPr>
                <w:rStyle w:val="Hyperlink"/>
                <w:rFonts w:hint="eastAsia"/>
                <w:noProof/>
                <w:lang w:eastAsia="zh-CN"/>
              </w:rPr>
              <w:t>罪得赦免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36EAC" w14:textId="07872F73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62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基督的生平与教导（二十三）</w:t>
            </w:r>
            <w:r w:rsidRPr="00C42C14">
              <w:rPr>
                <w:rStyle w:val="Hyperlink"/>
                <w:noProof/>
                <w:lang w:eastAsia="zh-CN"/>
              </w:rPr>
              <w:t xml:space="preserve">: </w:t>
            </w:r>
            <w:r w:rsidRPr="00C42C14">
              <w:rPr>
                <w:rStyle w:val="Hyperlink"/>
                <w:rFonts w:hint="eastAsia"/>
                <w:noProof/>
                <w:lang w:eastAsia="zh-CN"/>
              </w:rPr>
              <w:t>你知道你有病吗？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9B1E6" w14:textId="701FB9F8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63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基督的生平与教导（二十四）</w:t>
            </w:r>
            <w:r w:rsidRPr="00C42C14">
              <w:rPr>
                <w:rStyle w:val="Hyperlink"/>
                <w:noProof/>
                <w:lang w:eastAsia="zh-CN"/>
              </w:rPr>
              <w:t>:</w:t>
            </w:r>
            <w:r w:rsidRPr="00C42C14">
              <w:rPr>
                <w:rStyle w:val="Hyperlink"/>
                <w:rFonts w:hint="eastAsia"/>
                <w:noProof/>
                <w:lang w:eastAsia="zh-CN"/>
              </w:rPr>
              <w:t>耶稣基督与父神同等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A904F" w14:textId="252875CD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64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基督的生平与教导（二十五）</w:t>
            </w:r>
            <w:r w:rsidRPr="00C42C14">
              <w:rPr>
                <w:rStyle w:val="Hyperlink"/>
                <w:noProof/>
                <w:lang w:eastAsia="zh-CN"/>
              </w:rPr>
              <w:t xml:space="preserve">: </w:t>
            </w:r>
            <w:r w:rsidRPr="00C42C14">
              <w:rPr>
                <w:rStyle w:val="Hyperlink"/>
                <w:rFonts w:hint="eastAsia"/>
                <w:noProof/>
                <w:lang w:eastAsia="zh-CN"/>
              </w:rPr>
              <w:t>耶稣的权柄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EF2AE" w14:textId="5616E4F7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65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基督的生平与教导（二十六）</w:t>
            </w:r>
            <w:r w:rsidRPr="00C42C14">
              <w:rPr>
                <w:rStyle w:val="Hyperlink"/>
                <w:noProof/>
                <w:lang w:eastAsia="zh-CN"/>
              </w:rPr>
              <w:t xml:space="preserve">: </w:t>
            </w:r>
            <w:r w:rsidRPr="00C42C14">
              <w:rPr>
                <w:rStyle w:val="Hyperlink"/>
                <w:rFonts w:hint="eastAsia"/>
                <w:noProof/>
                <w:lang w:eastAsia="zh-CN"/>
              </w:rPr>
              <w:t>胜过文士和法利赛人的义（上）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0B7BB" w14:textId="79FC04DC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66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基督的生平与教导（二十七）</w:t>
            </w:r>
            <w:r w:rsidRPr="00C42C14">
              <w:rPr>
                <w:rStyle w:val="Hyperlink"/>
                <w:noProof/>
                <w:lang w:eastAsia="zh-CN"/>
              </w:rPr>
              <w:t xml:space="preserve">: </w:t>
            </w:r>
            <w:r w:rsidRPr="00C42C14">
              <w:rPr>
                <w:rStyle w:val="Hyperlink"/>
                <w:rFonts w:hint="eastAsia"/>
                <w:noProof/>
                <w:lang w:eastAsia="zh-CN"/>
              </w:rPr>
              <w:t>胜过文士和法利赛人的义（下）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55575" w14:textId="54D4E89C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67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基督的生平与教导（二十八）</w:t>
            </w:r>
            <w:r w:rsidRPr="00C42C14">
              <w:rPr>
                <w:rStyle w:val="Hyperlink"/>
                <w:noProof/>
                <w:lang w:eastAsia="zh-CN"/>
              </w:rPr>
              <w:t xml:space="preserve">: </w:t>
            </w:r>
            <w:r w:rsidRPr="00C42C14">
              <w:rPr>
                <w:rStyle w:val="Hyperlink"/>
                <w:rFonts w:hint="eastAsia"/>
                <w:noProof/>
                <w:lang w:eastAsia="zh-CN"/>
              </w:rPr>
              <w:t>盐和光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C18C9" w14:textId="03490977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68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基督的生平与教导（二十九）</w:t>
            </w:r>
            <w:r w:rsidRPr="00C42C14">
              <w:rPr>
                <w:rStyle w:val="Hyperlink"/>
                <w:noProof/>
                <w:lang w:eastAsia="zh-CN"/>
              </w:rPr>
              <w:t xml:space="preserve">: </w:t>
            </w:r>
            <w:r w:rsidRPr="00C42C14">
              <w:rPr>
                <w:rStyle w:val="Hyperlink"/>
                <w:rFonts w:hint="eastAsia"/>
                <w:noProof/>
                <w:lang w:eastAsia="zh-CN"/>
              </w:rPr>
              <w:t>耶稣解释律法的精义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FA219" w14:textId="5071D287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69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基督的生平与教导（三十）</w:t>
            </w:r>
            <w:r w:rsidRPr="00C42C14">
              <w:rPr>
                <w:rStyle w:val="Hyperlink"/>
                <w:noProof/>
                <w:lang w:eastAsia="zh-CN"/>
              </w:rPr>
              <w:t xml:space="preserve">: </w:t>
            </w:r>
            <w:r w:rsidRPr="00C42C14">
              <w:rPr>
                <w:rStyle w:val="Hyperlink"/>
                <w:rFonts w:hint="eastAsia"/>
                <w:noProof/>
                <w:lang w:eastAsia="zh-CN"/>
              </w:rPr>
              <w:t>行出义的行为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A7312" w14:textId="3FBF493D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70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基督的生平与教导（三十一）</w:t>
            </w:r>
            <w:r w:rsidRPr="00C42C14">
              <w:rPr>
                <w:rStyle w:val="Hyperlink"/>
                <w:noProof/>
                <w:lang w:eastAsia="zh-CN"/>
              </w:rPr>
              <w:t xml:space="preserve">: </w:t>
            </w:r>
            <w:r w:rsidRPr="00C42C14">
              <w:rPr>
                <w:rStyle w:val="Hyperlink"/>
                <w:rFonts w:hint="eastAsia"/>
                <w:noProof/>
                <w:lang w:eastAsia="zh-CN"/>
              </w:rPr>
              <w:t>恶眼的人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D5926" w14:textId="0FB20172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71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基督的生平与教导（三十二）</w:t>
            </w:r>
            <w:r w:rsidRPr="00C42C14">
              <w:rPr>
                <w:rStyle w:val="Hyperlink"/>
                <w:noProof/>
                <w:lang w:eastAsia="zh-CN"/>
              </w:rPr>
              <w:t>:</w:t>
            </w:r>
            <w:r w:rsidRPr="00C42C14">
              <w:rPr>
                <w:rStyle w:val="Hyperlink"/>
                <w:rFonts w:hint="eastAsia"/>
                <w:noProof/>
                <w:lang w:eastAsia="zh-CN"/>
              </w:rPr>
              <w:t>不要论断，但要分辨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1D7F3" w14:textId="103F258C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72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基督的生平与教导（三十三）</w:t>
            </w:r>
            <w:r w:rsidRPr="00C42C14">
              <w:rPr>
                <w:rStyle w:val="Hyperlink"/>
                <w:noProof/>
                <w:lang w:eastAsia="zh-CN"/>
              </w:rPr>
              <w:t>:</w:t>
            </w:r>
            <w:r w:rsidRPr="00C42C14">
              <w:rPr>
                <w:rStyle w:val="Hyperlink"/>
                <w:noProof/>
              </w:rPr>
              <w:t xml:space="preserve"> </w:t>
            </w:r>
            <w:r w:rsidRPr="00C42C14">
              <w:rPr>
                <w:rStyle w:val="Hyperlink"/>
                <w:rFonts w:hint="eastAsia"/>
                <w:noProof/>
                <w:lang w:eastAsia="zh-CN"/>
              </w:rPr>
              <w:t>真正的信仰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67A9D" w14:textId="423AE7A5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73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基督的生平与教导（三十四）</w:t>
            </w:r>
            <w:r w:rsidRPr="00C42C14">
              <w:rPr>
                <w:rStyle w:val="Hyperlink"/>
                <w:noProof/>
                <w:lang w:eastAsia="zh-CN"/>
              </w:rPr>
              <w:t>:</w:t>
            </w:r>
            <w:r w:rsidRPr="00C42C14">
              <w:rPr>
                <w:rStyle w:val="Hyperlink"/>
                <w:noProof/>
              </w:rPr>
              <w:t xml:space="preserve"> </w:t>
            </w:r>
            <w:r w:rsidRPr="00C42C14">
              <w:rPr>
                <w:rStyle w:val="Hyperlink"/>
                <w:rFonts w:hint="eastAsia"/>
                <w:noProof/>
                <w:lang w:eastAsia="zh-CN"/>
              </w:rPr>
              <w:t>回应神的义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AC41C" w14:textId="23DF9608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74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基督的生平与教导（三十五）</w:t>
            </w:r>
            <w:r w:rsidRPr="00C42C14">
              <w:rPr>
                <w:rStyle w:val="Hyperlink"/>
                <w:noProof/>
                <w:lang w:eastAsia="zh-CN"/>
              </w:rPr>
              <w:t>:</w:t>
            </w:r>
            <w:r w:rsidRPr="00C42C14">
              <w:rPr>
                <w:rStyle w:val="Hyperlink"/>
                <w:noProof/>
              </w:rPr>
              <w:t xml:space="preserve"> </w:t>
            </w:r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基督的触摸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22F4D" w14:textId="51AE9166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75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基督的生平与教导（三十六）</w:t>
            </w:r>
            <w:r w:rsidRPr="00C42C14">
              <w:rPr>
                <w:rStyle w:val="Hyperlink"/>
                <w:noProof/>
                <w:lang w:eastAsia="zh-CN"/>
              </w:rPr>
              <w:t>:</w:t>
            </w:r>
            <w:r w:rsidRPr="00C42C14">
              <w:rPr>
                <w:rStyle w:val="Hyperlink"/>
                <w:noProof/>
              </w:rPr>
              <w:t xml:space="preserve"> </w:t>
            </w:r>
            <w:r w:rsidRPr="00C42C14">
              <w:rPr>
                <w:rStyle w:val="Hyperlink"/>
                <w:rFonts w:hint="eastAsia"/>
                <w:noProof/>
                <w:lang w:eastAsia="zh-CN"/>
              </w:rPr>
              <w:t>智慧之子、以智慧为是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D8199" w14:textId="767DFB86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76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基督的生平与教导（三十七）</w:t>
            </w:r>
            <w:r w:rsidRPr="00C42C14">
              <w:rPr>
                <w:rStyle w:val="Hyperlink"/>
                <w:noProof/>
                <w:lang w:eastAsia="zh-CN"/>
              </w:rPr>
              <w:t>:</w:t>
            </w:r>
            <w:r w:rsidRPr="00C42C14">
              <w:rPr>
                <w:rStyle w:val="Hyperlink"/>
                <w:noProof/>
              </w:rPr>
              <w:t xml:space="preserve"> </w:t>
            </w:r>
            <w:r w:rsidRPr="00C42C14">
              <w:rPr>
                <w:rStyle w:val="Hyperlink"/>
                <w:rFonts w:hint="eastAsia"/>
                <w:noProof/>
                <w:lang w:eastAsia="zh-CN"/>
              </w:rPr>
              <w:t>你有安息吗？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1C89D" w14:textId="2D70743C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77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基督的生平与教导（三十八）</w:t>
            </w:r>
            <w:r w:rsidRPr="00C42C14">
              <w:rPr>
                <w:rStyle w:val="Hyperlink"/>
                <w:noProof/>
                <w:lang w:eastAsia="zh-CN"/>
              </w:rPr>
              <w:t>:</w:t>
            </w:r>
            <w:r w:rsidRPr="00C42C14">
              <w:rPr>
                <w:rStyle w:val="Hyperlink"/>
                <w:noProof/>
              </w:rPr>
              <w:t xml:space="preserve"> </w:t>
            </w:r>
            <w:r w:rsidRPr="00C42C14">
              <w:rPr>
                <w:rStyle w:val="Hyperlink"/>
                <w:rFonts w:hint="eastAsia"/>
                <w:noProof/>
                <w:lang w:eastAsia="zh-CN"/>
              </w:rPr>
              <w:t>胜过文士和法利赛人的义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9F698" w14:textId="08D7DFB0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78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基督的生平与教导（三十九）</w:t>
            </w:r>
            <w:r w:rsidRPr="00C42C14">
              <w:rPr>
                <w:rStyle w:val="Hyperlink"/>
                <w:noProof/>
                <w:lang w:eastAsia="zh-CN"/>
              </w:rPr>
              <w:t>:</w:t>
            </w:r>
            <w:r w:rsidRPr="00C42C14">
              <w:rPr>
                <w:rStyle w:val="Hyperlink"/>
                <w:noProof/>
              </w:rPr>
              <w:t xml:space="preserve"> </w:t>
            </w:r>
            <w:r w:rsidRPr="00C42C14">
              <w:rPr>
                <w:rStyle w:val="Hyperlink"/>
                <w:rFonts w:hint="eastAsia"/>
                <w:noProof/>
                <w:lang w:eastAsia="zh-CN"/>
              </w:rPr>
              <w:t>亵渎圣灵的罪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5EA9B" w14:textId="0D2E7745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79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基督的生平与教导（四十）</w:t>
            </w:r>
            <w:r w:rsidRPr="00C42C14">
              <w:rPr>
                <w:rStyle w:val="Hyperlink"/>
                <w:noProof/>
                <w:lang w:eastAsia="zh-CN"/>
              </w:rPr>
              <w:t>:</w:t>
            </w:r>
            <w:r w:rsidRPr="00C42C14">
              <w:rPr>
                <w:rStyle w:val="Hyperlink"/>
                <w:noProof/>
              </w:rPr>
              <w:t xml:space="preserve"> </w:t>
            </w:r>
            <w:r w:rsidRPr="00C42C14">
              <w:rPr>
                <w:rStyle w:val="Hyperlink"/>
                <w:rFonts w:hint="eastAsia"/>
                <w:noProof/>
                <w:lang w:eastAsia="zh-CN"/>
              </w:rPr>
              <w:t>你在撒种吗？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5F76E" w14:textId="056484D5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80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基督的生平与教导（四十一）</w:t>
            </w:r>
            <w:r w:rsidRPr="00C42C14">
              <w:rPr>
                <w:rStyle w:val="Hyperlink"/>
                <w:noProof/>
                <w:lang w:eastAsia="zh-CN"/>
              </w:rPr>
              <w:t xml:space="preserve">: </w:t>
            </w:r>
            <w:r w:rsidRPr="00C42C14">
              <w:rPr>
                <w:rStyle w:val="Hyperlink"/>
                <w:rFonts w:hint="eastAsia"/>
                <w:noProof/>
                <w:lang w:eastAsia="zh-CN"/>
              </w:rPr>
              <w:t>天国的八个比喻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1F681" w14:textId="71B05EE7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81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基督的生平与教导（四十二）</w:t>
            </w:r>
            <w:r w:rsidRPr="00C42C14">
              <w:rPr>
                <w:rStyle w:val="Hyperlink"/>
                <w:noProof/>
                <w:lang w:eastAsia="zh-CN"/>
              </w:rPr>
              <w:t xml:space="preserve">: </w:t>
            </w:r>
            <w:r w:rsidRPr="00C42C14">
              <w:rPr>
                <w:rStyle w:val="Hyperlink"/>
                <w:rFonts w:hint="eastAsia"/>
                <w:noProof/>
                <w:lang w:eastAsia="zh-CN"/>
              </w:rPr>
              <w:t>你跟从我吧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A678A" w14:textId="4CE63FCE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82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基督的生平与教导（四十三）</w:t>
            </w:r>
            <w:r w:rsidRPr="00C42C14">
              <w:rPr>
                <w:rStyle w:val="Hyperlink"/>
                <w:noProof/>
                <w:lang w:eastAsia="zh-CN"/>
              </w:rPr>
              <w:t xml:space="preserve">: </w:t>
            </w:r>
            <w:r w:rsidRPr="00C42C14">
              <w:rPr>
                <w:rStyle w:val="Hyperlink"/>
                <w:rFonts w:hint="eastAsia"/>
                <w:noProof/>
                <w:lang w:eastAsia="zh-CN"/>
              </w:rPr>
              <w:t>你的信心能救你吗？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2E734" w14:textId="6D6F9EFB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83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基督的生平与教导（四十四）</w:t>
            </w:r>
            <w:r w:rsidRPr="00C42C14">
              <w:rPr>
                <w:rStyle w:val="Hyperlink"/>
                <w:noProof/>
                <w:lang w:eastAsia="zh-CN"/>
              </w:rPr>
              <w:t xml:space="preserve">: </w:t>
            </w:r>
            <w:r w:rsidRPr="00C42C14">
              <w:rPr>
                <w:rStyle w:val="Hyperlink"/>
                <w:rFonts w:hint="eastAsia"/>
                <w:noProof/>
                <w:lang w:eastAsia="zh-CN"/>
              </w:rPr>
              <w:t>你看见庄稼已经熟透了吗？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CC070" w14:textId="4E304EC6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84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基督的生平与教导（四十五）</w:t>
            </w:r>
            <w:r w:rsidRPr="00C42C14">
              <w:rPr>
                <w:rStyle w:val="Hyperlink"/>
                <w:noProof/>
                <w:lang w:eastAsia="zh-CN"/>
              </w:rPr>
              <w:t>:</w:t>
            </w:r>
            <w:r w:rsidRPr="00C42C14">
              <w:rPr>
                <w:rStyle w:val="Hyperlink"/>
                <w:rFonts w:hint="eastAsia"/>
                <w:noProof/>
                <w:lang w:eastAsia="zh-CN"/>
              </w:rPr>
              <w:t>被众人恨恶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F369F" w14:textId="64C7422B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85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基督的生平与教导（四十六）</w:t>
            </w:r>
            <w:r w:rsidRPr="00C42C14">
              <w:rPr>
                <w:rStyle w:val="Hyperlink"/>
                <w:noProof/>
                <w:lang w:eastAsia="zh-CN"/>
              </w:rPr>
              <w:t xml:space="preserve">: </w:t>
            </w:r>
            <w:r w:rsidRPr="00C42C14">
              <w:rPr>
                <w:rStyle w:val="Hyperlink"/>
                <w:rFonts w:hint="eastAsia"/>
                <w:noProof/>
                <w:lang w:eastAsia="zh-CN"/>
              </w:rPr>
              <w:t>先是十字架，后是冠冕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F327F" w14:textId="41991888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86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基督的生平与教导（四十七）</w:t>
            </w:r>
            <w:r w:rsidRPr="00C42C14">
              <w:rPr>
                <w:rStyle w:val="Hyperlink"/>
                <w:noProof/>
                <w:lang w:eastAsia="zh-CN"/>
              </w:rPr>
              <w:t xml:space="preserve">: </w:t>
            </w:r>
            <w:r w:rsidRPr="00C42C14">
              <w:rPr>
                <w:rStyle w:val="Hyperlink"/>
                <w:rFonts w:hint="eastAsia"/>
                <w:noProof/>
                <w:lang w:eastAsia="zh-CN"/>
              </w:rPr>
              <w:t>你来吧！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12FF1" w14:textId="472FD34C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87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基督的生平与教导（四十八）</w:t>
            </w:r>
            <w:r w:rsidRPr="00C42C14">
              <w:rPr>
                <w:rStyle w:val="Hyperlink"/>
                <w:noProof/>
                <w:lang w:eastAsia="zh-CN"/>
              </w:rPr>
              <w:t xml:space="preserve">: </w:t>
            </w:r>
            <w:r w:rsidRPr="00C42C14">
              <w:rPr>
                <w:rStyle w:val="Hyperlink"/>
                <w:rFonts w:hint="eastAsia"/>
                <w:noProof/>
                <w:lang w:eastAsia="zh-CN"/>
              </w:rPr>
              <w:t>吃我肉喝我血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9170D" w14:textId="7A3FCFE0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88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基督的生平与教导（四十九）</w:t>
            </w:r>
            <w:r w:rsidRPr="00C42C14">
              <w:rPr>
                <w:rStyle w:val="Hyperlink"/>
                <w:noProof/>
                <w:lang w:eastAsia="zh-CN"/>
              </w:rPr>
              <w:t xml:space="preserve">: </w:t>
            </w:r>
            <w:r w:rsidRPr="00C42C14">
              <w:rPr>
                <w:rStyle w:val="Hyperlink"/>
                <w:rFonts w:hint="eastAsia"/>
                <w:noProof/>
                <w:lang w:eastAsia="zh-CN"/>
              </w:rPr>
              <w:t>神的拣选和人的决定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63A24" w14:textId="54825071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89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基督的生平与教导（五十）</w:t>
            </w:r>
            <w:r w:rsidRPr="00C42C14">
              <w:rPr>
                <w:rStyle w:val="Hyperlink"/>
                <w:noProof/>
                <w:lang w:eastAsia="zh-CN"/>
              </w:rPr>
              <w:t xml:space="preserve">: </w:t>
            </w:r>
            <w:r w:rsidRPr="00C42C14">
              <w:rPr>
                <w:rStyle w:val="Hyperlink"/>
                <w:rFonts w:hint="eastAsia"/>
                <w:noProof/>
                <w:lang w:eastAsia="zh-CN"/>
              </w:rPr>
              <w:t>人心诡诈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170EA" w14:textId="42CA7655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90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基督的生平与教导（五十一）</w:t>
            </w:r>
            <w:r w:rsidRPr="00C42C14">
              <w:rPr>
                <w:rStyle w:val="Hyperlink"/>
                <w:noProof/>
                <w:lang w:eastAsia="zh-CN"/>
              </w:rPr>
              <w:t xml:space="preserve">: </w:t>
            </w:r>
            <w:r w:rsidRPr="00C42C14">
              <w:rPr>
                <w:rStyle w:val="Hyperlink"/>
                <w:rFonts w:hint="eastAsia"/>
                <w:noProof/>
                <w:lang w:eastAsia="zh-CN"/>
              </w:rPr>
              <w:t>拿儿女的饼丢给狗吃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581F9" w14:textId="09B0988F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91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基督的生平与教导（五十二）</w:t>
            </w:r>
            <w:r w:rsidRPr="00C42C14">
              <w:rPr>
                <w:rStyle w:val="Hyperlink"/>
                <w:noProof/>
                <w:lang w:eastAsia="zh-CN"/>
              </w:rPr>
              <w:t xml:space="preserve">: </w:t>
            </w:r>
            <w:r w:rsidRPr="00C42C14">
              <w:rPr>
                <w:rStyle w:val="Hyperlink"/>
                <w:rFonts w:hint="eastAsia"/>
                <w:noProof/>
                <w:lang w:eastAsia="zh-CN"/>
              </w:rPr>
              <w:t>真正的门徒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7F370" w14:textId="73F72AF2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92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基督的生平与教导（五十三）</w:t>
            </w:r>
            <w:r w:rsidRPr="00C42C14">
              <w:rPr>
                <w:rStyle w:val="Hyperlink"/>
                <w:noProof/>
                <w:lang w:eastAsia="zh-CN"/>
              </w:rPr>
              <w:t xml:space="preserve">: </w:t>
            </w:r>
            <w:r w:rsidRPr="00C42C14">
              <w:rPr>
                <w:rStyle w:val="Hyperlink"/>
                <w:rFonts w:hint="eastAsia"/>
                <w:noProof/>
                <w:lang w:eastAsia="zh-CN"/>
              </w:rPr>
              <w:t>基督在我生命中的位置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3028E" w14:textId="253ADBBF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93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基督的生平与教导（五十四）</w:t>
            </w:r>
            <w:r w:rsidRPr="00C42C14">
              <w:rPr>
                <w:rStyle w:val="Hyperlink"/>
                <w:noProof/>
                <w:lang w:eastAsia="zh-CN"/>
              </w:rPr>
              <w:t xml:space="preserve">: </w:t>
            </w:r>
            <w:r w:rsidRPr="00C42C14">
              <w:rPr>
                <w:rStyle w:val="Hyperlink"/>
                <w:rFonts w:hint="eastAsia"/>
                <w:noProof/>
                <w:lang w:eastAsia="zh-CN"/>
              </w:rPr>
              <w:t>没有难成的事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5C684" w14:textId="3A072015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94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基督的生平与教导（五十五）</w:t>
            </w:r>
            <w:r w:rsidRPr="00C42C14">
              <w:rPr>
                <w:rStyle w:val="Hyperlink"/>
                <w:noProof/>
                <w:lang w:eastAsia="zh-CN"/>
              </w:rPr>
              <w:t xml:space="preserve">: </w:t>
            </w:r>
            <w:r w:rsidRPr="00C42C14">
              <w:rPr>
                <w:rStyle w:val="Hyperlink"/>
                <w:rFonts w:hint="eastAsia"/>
                <w:noProof/>
                <w:lang w:eastAsia="zh-CN"/>
              </w:rPr>
              <w:t>基督来地上的目的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DBA5A" w14:textId="78F47F64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95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基督的生平与教导（五十六）</w:t>
            </w:r>
            <w:r w:rsidRPr="00C42C14">
              <w:rPr>
                <w:rStyle w:val="Hyperlink"/>
                <w:noProof/>
                <w:lang w:eastAsia="zh-CN"/>
              </w:rPr>
              <w:t xml:space="preserve">: </w:t>
            </w:r>
            <w:r w:rsidRPr="00C42C14">
              <w:rPr>
                <w:rStyle w:val="Hyperlink"/>
                <w:rFonts w:hint="eastAsia"/>
                <w:noProof/>
                <w:lang w:eastAsia="zh-CN"/>
              </w:rPr>
              <w:t>饶恕人的生活方式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2E709" w14:textId="7E44F5EE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96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基督的生平与教导（五十七）</w:t>
            </w:r>
            <w:r w:rsidRPr="00C42C14">
              <w:rPr>
                <w:rStyle w:val="Hyperlink"/>
                <w:noProof/>
                <w:lang w:eastAsia="zh-CN"/>
              </w:rPr>
              <w:t xml:space="preserve">: </w:t>
            </w:r>
            <w:r w:rsidRPr="00C42C14">
              <w:rPr>
                <w:rStyle w:val="Hyperlink"/>
                <w:rFonts w:hint="eastAsia"/>
                <w:noProof/>
                <w:lang w:eastAsia="zh-CN"/>
              </w:rPr>
              <w:t>你在跟从耶稣吗？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62408" w14:textId="09A3B73A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97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基督的生平与教导（五十八）</w:t>
            </w:r>
            <w:r w:rsidRPr="00C42C14">
              <w:rPr>
                <w:rStyle w:val="Hyperlink"/>
                <w:noProof/>
                <w:lang w:eastAsia="zh-CN"/>
              </w:rPr>
              <w:t xml:space="preserve">: </w:t>
            </w:r>
            <w:r w:rsidRPr="00C42C14">
              <w:rPr>
                <w:rStyle w:val="Hyperlink"/>
                <w:rFonts w:hint="eastAsia"/>
                <w:noProof/>
                <w:lang w:eastAsia="zh-CN"/>
              </w:rPr>
              <w:t>活水的江河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0FFA1" w14:textId="1BB790C2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98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基督的生平与教导（五十九）</w:t>
            </w:r>
            <w:r w:rsidRPr="00C42C14">
              <w:rPr>
                <w:rStyle w:val="Hyperlink"/>
                <w:noProof/>
                <w:lang w:eastAsia="zh-CN"/>
              </w:rPr>
              <w:t xml:space="preserve">: </w:t>
            </w:r>
            <w:r w:rsidRPr="00C42C14">
              <w:rPr>
                <w:rStyle w:val="Hyperlink"/>
                <w:rFonts w:hint="eastAsia"/>
                <w:noProof/>
                <w:lang w:eastAsia="zh-CN"/>
              </w:rPr>
              <w:t>从此不要再犯罪了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B8A38" w14:textId="2DF2D756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599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基督的生平与教导（六十）</w:t>
            </w:r>
            <w:r w:rsidRPr="00C42C14">
              <w:rPr>
                <w:rStyle w:val="Hyperlink"/>
                <w:noProof/>
                <w:lang w:eastAsia="zh-CN"/>
              </w:rPr>
              <w:t xml:space="preserve">: </w:t>
            </w:r>
            <w:r w:rsidRPr="00C42C14">
              <w:rPr>
                <w:rStyle w:val="Hyperlink"/>
                <w:rFonts w:hint="eastAsia"/>
                <w:noProof/>
                <w:lang w:eastAsia="zh-CN"/>
              </w:rPr>
              <w:t>基督是世界的光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2722B" w14:textId="79B14A20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600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基督的生平与教导（六十一）</w:t>
            </w:r>
            <w:r w:rsidRPr="00C42C14">
              <w:rPr>
                <w:rStyle w:val="Hyperlink"/>
                <w:noProof/>
                <w:lang w:eastAsia="zh-CN"/>
              </w:rPr>
              <w:t xml:space="preserve">: </w:t>
            </w:r>
            <w:r w:rsidRPr="00C42C14">
              <w:rPr>
                <w:rStyle w:val="Hyperlink"/>
                <w:rFonts w:hint="eastAsia"/>
                <w:noProof/>
                <w:lang w:eastAsia="zh-CN"/>
              </w:rPr>
              <w:t>真理必叫你得以自由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29DB4" w14:textId="518031FC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601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基督的生平与教导（六十二）</w:t>
            </w:r>
            <w:r w:rsidRPr="00C42C14">
              <w:rPr>
                <w:rStyle w:val="Hyperlink"/>
                <w:noProof/>
                <w:lang w:eastAsia="zh-CN"/>
              </w:rPr>
              <w:t xml:space="preserve">: </w:t>
            </w:r>
            <w:r w:rsidRPr="00C42C14">
              <w:rPr>
                <w:rStyle w:val="Hyperlink"/>
                <w:rFonts w:hint="eastAsia"/>
                <w:noProof/>
                <w:lang w:eastAsia="zh-CN"/>
              </w:rPr>
              <w:t>自有永有的神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90A89" w14:textId="079C637B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602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基督的生平与教导（六十三）</w:t>
            </w:r>
            <w:r w:rsidRPr="00C42C14">
              <w:rPr>
                <w:rStyle w:val="Hyperlink"/>
                <w:noProof/>
                <w:lang w:eastAsia="zh-CN"/>
              </w:rPr>
              <w:t xml:space="preserve">: </w:t>
            </w:r>
            <w:r w:rsidRPr="00C42C14">
              <w:rPr>
                <w:rStyle w:val="Hyperlink"/>
                <w:rFonts w:hint="eastAsia"/>
                <w:noProof/>
                <w:lang w:eastAsia="zh-CN"/>
              </w:rPr>
              <w:t>你也是瞎眼的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60541" w14:textId="08A85566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603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基督的生平与教导（六十四）</w:t>
            </w:r>
            <w:r w:rsidRPr="00C42C14">
              <w:rPr>
                <w:rStyle w:val="Hyperlink"/>
                <w:noProof/>
                <w:lang w:eastAsia="zh-CN"/>
              </w:rPr>
              <w:t xml:space="preserve">: </w:t>
            </w:r>
            <w:r w:rsidRPr="00C42C14">
              <w:rPr>
                <w:rStyle w:val="Hyperlink"/>
                <w:rFonts w:hint="eastAsia"/>
                <w:noProof/>
                <w:lang w:eastAsia="zh-CN"/>
              </w:rPr>
              <w:t>我是好牧人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4867F" w14:textId="5BA5933E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604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基督的生平与教导（六十五）</w:t>
            </w:r>
            <w:r w:rsidRPr="00C42C14">
              <w:rPr>
                <w:rStyle w:val="Hyperlink"/>
                <w:noProof/>
                <w:lang w:eastAsia="zh-CN"/>
              </w:rPr>
              <w:t xml:space="preserve">: </w:t>
            </w:r>
            <w:r w:rsidRPr="00C42C14">
              <w:rPr>
                <w:rStyle w:val="Hyperlink"/>
                <w:rFonts w:hint="eastAsia"/>
                <w:noProof/>
                <w:lang w:eastAsia="zh-CN"/>
              </w:rPr>
              <w:t>蒙福的途径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8A7F4" w14:textId="62C07DE4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605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基督的生平与教导（六十六）</w:t>
            </w:r>
            <w:r w:rsidRPr="00C42C14">
              <w:rPr>
                <w:rStyle w:val="Hyperlink"/>
                <w:noProof/>
                <w:lang w:eastAsia="zh-CN"/>
              </w:rPr>
              <w:t xml:space="preserve">: </w:t>
            </w:r>
            <w:r w:rsidRPr="00C42C14">
              <w:rPr>
                <w:rStyle w:val="Hyperlink"/>
                <w:rFonts w:hint="eastAsia"/>
                <w:noProof/>
                <w:lang w:eastAsia="zh-CN"/>
              </w:rPr>
              <w:t>我是谁的邻舍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0121C" w14:textId="44448D87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606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基督的生平与教导（六十七）</w:t>
            </w:r>
            <w:r w:rsidRPr="00C42C14">
              <w:rPr>
                <w:rStyle w:val="Hyperlink"/>
                <w:noProof/>
                <w:lang w:eastAsia="zh-CN"/>
              </w:rPr>
              <w:t xml:space="preserve">: </w:t>
            </w:r>
            <w:r w:rsidRPr="00C42C14">
              <w:rPr>
                <w:rStyle w:val="Hyperlink"/>
                <w:rFonts w:hint="eastAsia"/>
                <w:noProof/>
                <w:lang w:eastAsia="zh-CN"/>
              </w:rPr>
              <w:t>坐在基督的脚前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3872E" w14:textId="7715B039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607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基督的生平与教导（六十八）：神要我们求告他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59C5E" w14:textId="4C346409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608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基督的生平与教导（六十九）：眼睛就是身上的灯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CA5E0" w14:textId="3DA9EC0E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609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基督的生平与教导（七十）：假冒为善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47983" w14:textId="64B547D8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610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基督的生平与教导（七十一）：不要怕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66917" w14:textId="286D3553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611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基督的生平与教导（七十二）：在神里面富足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A4A4F" w14:textId="7343A545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612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基督的生平与教导（七十三）：应当一无挂虑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17FF6" w14:textId="7FBA41F1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613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基督的生平与教导（七十四）：束上腰带点上灯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6A9E1" w14:textId="4FAECC77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614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基督的生平与教导（七十五）：你在神的国里吗？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FE857" w14:textId="2DEF78E9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615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基督的生平与教导（七十六）：你是耶稣的羊吗？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13602" w14:textId="7C4055B5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616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基督的生平与教导（七十七）：谁能得救呢？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1D3DA" w14:textId="25FA9E79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617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基督的生平与教导（七十八）：你在神的国吗？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9260A" w14:textId="473B3EE2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618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基督的生平与教导（七十九）：什么叫作耶稣的门徒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53149" w14:textId="08F20F47" w:rsidR="008A29A7" w:rsidRDefault="008A29A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180860619" w:history="1">
            <w:r w:rsidRPr="00C42C14">
              <w:rPr>
                <w:rStyle w:val="Hyperlink"/>
                <w:rFonts w:hint="eastAsia"/>
                <w:noProof/>
                <w:lang w:eastAsia="zh-CN"/>
              </w:rPr>
              <w:t>基督的生平与教导（八十）：参与天上的欢喜快乐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626F6" w14:textId="3400ADB0" w:rsidR="00BE6B46" w:rsidRDefault="00BE6B46">
          <w:r>
            <w:rPr>
              <w:b/>
              <w:bCs/>
              <w:noProof/>
            </w:rPr>
            <w:fldChar w:fldCharType="end"/>
          </w:r>
        </w:p>
      </w:sdtContent>
    </w:sdt>
    <w:p w14:paraId="4719C9D8" w14:textId="19B2DAFD" w:rsidR="00BE6B46" w:rsidRDefault="00BE6B46" w:rsidP="00BE6B46">
      <w:pPr>
        <w:pStyle w:val="Heading1"/>
        <w:spacing w:afterLines="50" w:after="120"/>
        <w:rPr>
          <w:rFonts w:ascii="SimSun" w:eastAsia="SimSun" w:hAnsi="SimSun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7D87C950" w14:textId="5D43051C" w:rsidR="00621FF8" w:rsidRDefault="00621FF8" w:rsidP="00621FF8">
      <w:pPr>
        <w:rPr>
          <w:lang w:eastAsia="zh-CN"/>
        </w:rPr>
      </w:pPr>
    </w:p>
    <w:p w14:paraId="6F27F788" w14:textId="6B501FFA" w:rsidR="00621FF8" w:rsidRDefault="00621FF8" w:rsidP="00621FF8">
      <w:pPr>
        <w:rPr>
          <w:lang w:eastAsia="zh-CN"/>
        </w:rPr>
      </w:pPr>
    </w:p>
    <w:p w14:paraId="7BE7B885" w14:textId="77777777" w:rsidR="00621FF8" w:rsidRPr="00621FF8" w:rsidRDefault="00621FF8" w:rsidP="00621FF8">
      <w:pPr>
        <w:rPr>
          <w:lang w:eastAsia="zh-CN"/>
        </w:rPr>
      </w:pPr>
    </w:p>
    <w:p w14:paraId="1B60D030" w14:textId="6C1F914F" w:rsidR="004F4C07" w:rsidRDefault="004F4C07" w:rsidP="004F4C07">
      <w:pPr>
        <w:rPr>
          <w:lang w:eastAsia="zh-CN"/>
        </w:rPr>
      </w:pPr>
    </w:p>
    <w:p w14:paraId="121675AB" w14:textId="77777777" w:rsidR="004F4C07" w:rsidRPr="004F4C07" w:rsidRDefault="004F4C07" w:rsidP="004F4C07">
      <w:pPr>
        <w:rPr>
          <w:lang w:eastAsia="zh-CN"/>
        </w:rPr>
      </w:pPr>
    </w:p>
    <w:p w14:paraId="076F8000" w14:textId="1603910F" w:rsidR="00742670" w:rsidRPr="004F4C07" w:rsidRDefault="00D504B5" w:rsidP="004F4C07">
      <w:pPr>
        <w:pStyle w:val="Heading1"/>
        <w:rPr>
          <w:lang w:eastAsia="zh-CN"/>
        </w:rPr>
      </w:pPr>
      <w:bookmarkStart w:id="0" w:name="_Toc180860540"/>
      <w:r w:rsidRPr="004F4C07">
        <w:rPr>
          <w:rFonts w:hint="eastAsia"/>
          <w:lang w:eastAsia="zh-CN"/>
        </w:rPr>
        <w:lastRenderedPageBreak/>
        <w:t>基督</w:t>
      </w:r>
      <w:r w:rsidR="00F749BE" w:rsidRPr="004F4C07">
        <w:rPr>
          <w:rFonts w:hint="eastAsia"/>
          <w:lang w:eastAsia="zh-CN"/>
        </w:rPr>
        <w:t>的生平</w:t>
      </w:r>
      <w:r w:rsidR="0057688E">
        <w:rPr>
          <w:rFonts w:hint="eastAsia"/>
          <w:lang w:eastAsia="zh-CN"/>
        </w:rPr>
        <w:t>与教导</w:t>
      </w:r>
      <w:r w:rsidRPr="004F4C07">
        <w:rPr>
          <w:rFonts w:hint="eastAsia"/>
          <w:lang w:eastAsia="zh-CN"/>
        </w:rPr>
        <w:t>（一）</w:t>
      </w:r>
      <w:r w:rsidR="00461432" w:rsidRPr="004F4C07">
        <w:rPr>
          <w:rFonts w:hint="eastAsia"/>
          <w:lang w:eastAsia="zh-CN"/>
        </w:rPr>
        <w:t>:</w:t>
      </w:r>
      <w:r w:rsidR="00461432" w:rsidRPr="004F4C07">
        <w:rPr>
          <w:rFonts w:hint="eastAsia"/>
          <w:lang w:eastAsia="zh-CN"/>
        </w:rPr>
        <w:t>不寻常的家谱</w:t>
      </w:r>
      <w:bookmarkEnd w:id="0"/>
    </w:p>
    <w:p w14:paraId="40F1390F" w14:textId="4D79541D" w:rsidR="0087472A" w:rsidRPr="00204AD8" w:rsidRDefault="0087472A" w:rsidP="002163A3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时间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022</w:t>
      </w:r>
      <w:r w:rsidRPr="00204AD8">
        <w:rPr>
          <w:rFonts w:hint="eastAsia"/>
          <w:color w:val="000000" w:themeColor="text1"/>
          <w:lang w:eastAsia="zh-CN"/>
        </w:rPr>
        <w:t>年</w:t>
      </w:r>
      <w:r w:rsidRPr="00204AD8">
        <w:rPr>
          <w:rFonts w:hint="eastAsia"/>
          <w:color w:val="000000" w:themeColor="text1"/>
          <w:lang w:eastAsia="zh-CN"/>
        </w:rPr>
        <w:t>8</w:t>
      </w:r>
      <w:r w:rsidR="00435DBE" w:rsidRPr="00204AD8">
        <w:rPr>
          <w:rFonts w:hint="eastAsia"/>
          <w:color w:val="000000" w:themeColor="text1"/>
          <w:lang w:eastAsia="zh-CN"/>
        </w:rPr>
        <w:t>月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0</w:t>
      </w:r>
      <w:r w:rsidRPr="00204AD8">
        <w:rPr>
          <w:rFonts w:hint="eastAsia"/>
          <w:color w:val="000000" w:themeColor="text1"/>
          <w:lang w:eastAsia="zh-CN"/>
        </w:rPr>
        <w:t>日</w:t>
      </w:r>
    </w:p>
    <w:p w14:paraId="77FDD0A3" w14:textId="4A4B2C59" w:rsidR="00742670" w:rsidRPr="00204AD8" w:rsidRDefault="00D504B5" w:rsidP="002163A3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</w:rPr>
      </w:pPr>
      <w:r w:rsidRPr="00204AD8">
        <w:rPr>
          <w:rFonts w:hint="eastAsia"/>
          <w:color w:val="000000" w:themeColor="text1"/>
          <w:lang w:eastAsia="zh-CN"/>
        </w:rPr>
        <w:t>相关经文：约翰福音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:1-5</w:t>
      </w:r>
      <w:r w:rsidRPr="00204AD8">
        <w:rPr>
          <w:rFonts w:hint="eastAsia"/>
          <w:color w:val="000000" w:themeColor="text1"/>
          <w:lang w:eastAsia="zh-CN"/>
        </w:rPr>
        <w:t>、马太福音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:1-17</w:t>
      </w:r>
      <w:r w:rsidRPr="00204AD8">
        <w:rPr>
          <w:rFonts w:hint="eastAsia"/>
          <w:color w:val="000000" w:themeColor="text1"/>
          <w:lang w:eastAsia="zh-CN"/>
        </w:rPr>
        <w:t>、路加福音</w:t>
      </w: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color w:val="000000" w:themeColor="text1"/>
          <w:lang w:eastAsia="zh-CN"/>
        </w:rPr>
        <w:t>:23-28</w:t>
      </w:r>
    </w:p>
    <w:p w14:paraId="489E6181" w14:textId="7CD6F333" w:rsidR="009854F3" w:rsidRPr="00204AD8" w:rsidRDefault="00B13A7F" w:rsidP="00EB7C8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四福音书都讲耶稣的生平，但是角度不同。约翰福音的重点是耶稣是神的儿子，是神；马太福音强调的是耶稣是君王、弥赛亚；路加福音侧重于耶稣是人子；马可福音重在耶稣是仆人，来服侍你我。</w:t>
      </w:r>
    </w:p>
    <w:p w14:paraId="47710897" w14:textId="5663708E" w:rsidR="006F2AD0" w:rsidRPr="00204AD8" w:rsidRDefault="00B13A7F" w:rsidP="00EE5903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注意马太福音和路加福音的家谱不同，</w:t>
      </w:r>
      <w:r w:rsidR="00242103" w:rsidRPr="00204AD8">
        <w:rPr>
          <w:rFonts w:hint="eastAsia"/>
          <w:color w:val="000000" w:themeColor="text1"/>
          <w:lang w:eastAsia="zh-CN"/>
        </w:rPr>
        <w:t>这</w:t>
      </w:r>
      <w:r w:rsidRPr="00204AD8">
        <w:rPr>
          <w:rFonts w:hint="eastAsia"/>
          <w:color w:val="000000" w:themeColor="text1"/>
          <w:lang w:eastAsia="zh-CN"/>
        </w:rPr>
        <w:t>里面有</w:t>
      </w:r>
      <w:r w:rsidR="00242103" w:rsidRPr="00204AD8">
        <w:rPr>
          <w:rFonts w:hint="eastAsia"/>
          <w:color w:val="000000" w:themeColor="text1"/>
          <w:lang w:eastAsia="zh-CN"/>
        </w:rPr>
        <w:t>重要的问题。</w:t>
      </w:r>
    </w:p>
    <w:p w14:paraId="35140531" w14:textId="0ECDDFE7" w:rsidR="00D504B5" w:rsidRPr="00204AD8" w:rsidRDefault="00D504B5" w:rsidP="0032734E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一</w:t>
      </w:r>
      <w:r w:rsidRPr="00204AD8">
        <w:rPr>
          <w:b/>
          <w:bCs/>
          <w:color w:val="000000" w:themeColor="text1"/>
          <w:lang w:eastAsia="zh-CN"/>
        </w:rPr>
        <w:t>.</w:t>
      </w:r>
      <w:r w:rsidRPr="00204AD8">
        <w:rPr>
          <w:rFonts w:hint="eastAsia"/>
          <w:b/>
          <w:bCs/>
          <w:color w:val="000000" w:themeColor="text1"/>
          <w:lang w:eastAsia="zh-CN"/>
        </w:rPr>
        <w:t>耶稣基督与神和万物的关系</w:t>
      </w:r>
      <w:r w:rsidR="009A5C50">
        <w:rPr>
          <w:rFonts w:hint="eastAsia"/>
          <w:b/>
          <w:bCs/>
          <w:color w:val="000000" w:themeColor="text1"/>
          <w:lang w:eastAsia="zh-CN"/>
        </w:rPr>
        <w:t>。</w:t>
      </w:r>
    </w:p>
    <w:p w14:paraId="29AACF61" w14:textId="305CF936" w:rsidR="00F05BD1" w:rsidRPr="00204AD8" w:rsidRDefault="00516F16" w:rsidP="00EB7C89">
      <w:pPr>
        <w:pStyle w:val="ListBullet"/>
        <w:numPr>
          <w:ilvl w:val="0"/>
          <w:numId w:val="0"/>
        </w:numPr>
        <w:ind w:left="432" w:hangingChars="144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约翰福音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:1-5</w:t>
      </w:r>
      <w:r w:rsidR="009854F3" w:rsidRPr="00204AD8">
        <w:rPr>
          <w:rFonts w:hint="eastAsia"/>
          <w:color w:val="000000" w:themeColor="text1"/>
          <w:lang w:eastAsia="zh-CN"/>
        </w:rPr>
        <w:t>。</w:t>
      </w:r>
      <w:r w:rsidR="00025C67" w:rsidRPr="00204AD8">
        <w:rPr>
          <w:rFonts w:hint="eastAsia"/>
          <w:color w:val="000000" w:themeColor="text1"/>
          <w:lang w:eastAsia="zh-CN"/>
        </w:rPr>
        <w:t>这五节分别包括以下五层含义：</w:t>
      </w:r>
    </w:p>
    <w:p w14:paraId="3C23891F" w14:textId="45A72AE0" w:rsidR="00025C67" w:rsidRPr="00204AD8" w:rsidRDefault="00025C67">
      <w:pPr>
        <w:pStyle w:val="ListBullet"/>
        <w:numPr>
          <w:ilvl w:val="0"/>
          <w:numId w:val="3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耶稣从一开始就有。</w:t>
      </w:r>
    </w:p>
    <w:p w14:paraId="3924B6E1" w14:textId="3644BB15" w:rsidR="007A528A" w:rsidRPr="00204AD8" w:rsidRDefault="007A528A" w:rsidP="00EB7C8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“太初有道”，再结合后面第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4</w:t>
      </w:r>
      <w:r w:rsidRPr="00204AD8">
        <w:rPr>
          <w:rFonts w:hint="eastAsia"/>
          <w:color w:val="000000" w:themeColor="text1"/>
          <w:lang w:eastAsia="zh-CN"/>
        </w:rPr>
        <w:t>节“道成</w:t>
      </w:r>
      <w:r w:rsidR="006641F6" w:rsidRPr="00204AD8">
        <w:rPr>
          <w:rFonts w:hint="eastAsia"/>
          <w:color w:val="000000" w:themeColor="text1"/>
          <w:lang w:eastAsia="zh-CN"/>
        </w:rPr>
        <w:t>了</w:t>
      </w:r>
      <w:r w:rsidRPr="00204AD8">
        <w:rPr>
          <w:rFonts w:hint="eastAsia"/>
          <w:color w:val="000000" w:themeColor="text1"/>
          <w:lang w:eastAsia="zh-CN"/>
        </w:rPr>
        <w:t>肉身”，可知耶稣自太初之时就有。</w:t>
      </w:r>
    </w:p>
    <w:p w14:paraId="3E7FA8FF" w14:textId="19F60942" w:rsidR="00025C67" w:rsidRPr="00204AD8" w:rsidRDefault="00025C67">
      <w:pPr>
        <w:pStyle w:val="ListBullet"/>
        <w:numPr>
          <w:ilvl w:val="0"/>
          <w:numId w:val="3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道与神面对面，即与神同等</w:t>
      </w:r>
      <w:r w:rsidR="009A5C50">
        <w:rPr>
          <w:rFonts w:hint="eastAsia"/>
          <w:b/>
          <w:bCs/>
          <w:color w:val="000000" w:themeColor="text1"/>
          <w:lang w:eastAsia="zh-CN"/>
        </w:rPr>
        <w:t>。</w:t>
      </w:r>
    </w:p>
    <w:p w14:paraId="0A68D3C2" w14:textId="0220F757" w:rsidR="00025C67" w:rsidRPr="00204AD8" w:rsidRDefault="007A528A" w:rsidP="00EB7C8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“道与神同在”。</w:t>
      </w:r>
      <w:r w:rsidR="00025C67" w:rsidRPr="00204AD8">
        <w:rPr>
          <w:rFonts w:hint="eastAsia"/>
          <w:color w:val="000000" w:themeColor="text1"/>
          <w:lang w:eastAsia="zh-CN"/>
        </w:rPr>
        <w:t>参阅约翰福音</w:t>
      </w:r>
      <w:r w:rsidR="00025C67" w:rsidRPr="00204AD8">
        <w:rPr>
          <w:rFonts w:hint="eastAsia"/>
          <w:color w:val="000000" w:themeColor="text1"/>
          <w:lang w:eastAsia="zh-CN"/>
        </w:rPr>
        <w:t>8</w:t>
      </w:r>
      <w:r w:rsidR="00025C67" w:rsidRPr="00204AD8">
        <w:rPr>
          <w:color w:val="000000" w:themeColor="text1"/>
          <w:lang w:eastAsia="zh-CN"/>
        </w:rPr>
        <w:t>:58</w:t>
      </w:r>
      <w:r w:rsidR="00E36C68" w:rsidRPr="00204AD8">
        <w:rPr>
          <w:rFonts w:hint="eastAsia"/>
          <w:color w:val="000000" w:themeColor="text1"/>
          <w:lang w:eastAsia="zh-CN"/>
        </w:rPr>
        <w:t>，“耶稣说：‘我实实在在告诉你们，还没有亚伯拉罕就有了我’。”太初就有耶稣，不是</w:t>
      </w:r>
      <w:r w:rsidR="00E36C68" w:rsidRPr="00204AD8">
        <w:rPr>
          <w:rFonts w:hint="eastAsia"/>
          <w:color w:val="000000" w:themeColor="text1"/>
          <w:lang w:eastAsia="zh-CN"/>
        </w:rPr>
        <w:t>2</w:t>
      </w:r>
      <w:r w:rsidR="00E36C68" w:rsidRPr="00204AD8">
        <w:rPr>
          <w:color w:val="000000" w:themeColor="text1"/>
          <w:lang w:eastAsia="zh-CN"/>
        </w:rPr>
        <w:t>000</w:t>
      </w:r>
      <w:r w:rsidR="00E36C68" w:rsidRPr="00204AD8">
        <w:rPr>
          <w:rFonts w:hint="eastAsia"/>
          <w:color w:val="000000" w:themeColor="text1"/>
          <w:lang w:eastAsia="zh-CN"/>
        </w:rPr>
        <w:t>多年前才有的。</w:t>
      </w:r>
    </w:p>
    <w:p w14:paraId="14F9E4EC" w14:textId="51CFF3D2" w:rsidR="00E36C68" w:rsidRPr="00204AD8" w:rsidRDefault="00E36C68" w:rsidP="00EB7C89">
      <w:pPr>
        <w:pStyle w:val="ListBullet"/>
        <w:numPr>
          <w:ilvl w:val="0"/>
          <w:numId w:val="0"/>
        </w:numPr>
        <w:ind w:left="432" w:hangingChars="144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约翰福音</w:t>
      </w:r>
      <w:r w:rsidRPr="00204AD8">
        <w:rPr>
          <w:rFonts w:hint="eastAsia"/>
          <w:color w:val="000000" w:themeColor="text1"/>
          <w:lang w:eastAsia="zh-CN"/>
        </w:rPr>
        <w:t>5</w:t>
      </w:r>
      <w:r w:rsidRPr="00204AD8">
        <w:rPr>
          <w:color w:val="000000" w:themeColor="text1"/>
          <w:lang w:eastAsia="zh-CN"/>
        </w:rPr>
        <w:t>:16-18</w:t>
      </w:r>
      <w:r w:rsidRPr="00204AD8">
        <w:rPr>
          <w:rFonts w:hint="eastAsia"/>
          <w:color w:val="000000" w:themeColor="text1"/>
          <w:lang w:eastAsia="zh-CN"/>
        </w:rPr>
        <w:t>，耶稣称神为他的父，将自己和神当作同等。</w:t>
      </w:r>
    </w:p>
    <w:p w14:paraId="3A45E84E" w14:textId="6CB9BE59" w:rsidR="00025C67" w:rsidRPr="00204AD8" w:rsidRDefault="00985A2C">
      <w:pPr>
        <w:pStyle w:val="ListBullet"/>
        <w:numPr>
          <w:ilvl w:val="0"/>
          <w:numId w:val="3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道就是神，神就是道。</w:t>
      </w:r>
    </w:p>
    <w:p w14:paraId="2CC8429C" w14:textId="2E551381" w:rsidR="00985A2C" w:rsidRPr="00204AD8" w:rsidRDefault="00985A2C">
      <w:pPr>
        <w:pStyle w:val="ListBullet"/>
        <w:numPr>
          <w:ilvl w:val="0"/>
          <w:numId w:val="3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耶稣是有能力的，万物是籍着他造的。</w:t>
      </w:r>
    </w:p>
    <w:p w14:paraId="10DA139C" w14:textId="02CDD0D7" w:rsidR="00983A95" w:rsidRPr="00204AD8" w:rsidRDefault="00983A95" w:rsidP="00EB7C89">
      <w:pPr>
        <w:pStyle w:val="ListBullet"/>
        <w:numPr>
          <w:ilvl w:val="0"/>
          <w:numId w:val="0"/>
        </w:numPr>
        <w:ind w:left="432" w:hangingChars="144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参阅歌罗西书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:16</w:t>
      </w:r>
      <w:r w:rsidRPr="00204AD8">
        <w:rPr>
          <w:rFonts w:hint="eastAsia"/>
          <w:color w:val="000000" w:themeColor="text1"/>
          <w:lang w:eastAsia="zh-CN"/>
        </w:rPr>
        <w:t>，希伯来书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</w:t>
      </w:r>
      <w:r w:rsidR="007A6D19" w:rsidRPr="00204AD8">
        <w:rPr>
          <w:color w:val="000000" w:themeColor="text1"/>
          <w:lang w:eastAsia="zh-CN"/>
        </w:rPr>
        <w:t>2</w:t>
      </w:r>
      <w:r w:rsidR="007A6D19" w:rsidRPr="00204AD8">
        <w:rPr>
          <w:rFonts w:hint="eastAsia"/>
          <w:color w:val="000000" w:themeColor="text1"/>
          <w:lang w:eastAsia="zh-CN"/>
        </w:rPr>
        <w:t>。</w:t>
      </w:r>
    </w:p>
    <w:p w14:paraId="39764FB0" w14:textId="77777777" w:rsidR="00AD51D5" w:rsidRPr="00204AD8" w:rsidRDefault="00720E89">
      <w:pPr>
        <w:pStyle w:val="ListBullet"/>
        <w:numPr>
          <w:ilvl w:val="0"/>
          <w:numId w:val="3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耶稣来到世上的目的</w:t>
      </w:r>
      <w:r w:rsidR="00AD51D5" w:rsidRPr="00204AD8">
        <w:rPr>
          <w:rFonts w:hint="eastAsia"/>
          <w:b/>
          <w:bCs/>
          <w:color w:val="000000" w:themeColor="text1"/>
          <w:lang w:eastAsia="zh-CN"/>
        </w:rPr>
        <w:t>。</w:t>
      </w:r>
    </w:p>
    <w:p w14:paraId="15375CCC" w14:textId="76A52B2D" w:rsidR="00025C67" w:rsidRPr="00204AD8" w:rsidRDefault="00720E89" w:rsidP="00EB7C8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一是生命在他里头，肉体的生命和属灵的生命都是从他而来；二是只有借着他我们才能认识神。</w:t>
      </w:r>
    </w:p>
    <w:p w14:paraId="61A584BF" w14:textId="23D29ACE" w:rsidR="00D504B5" w:rsidRPr="00204AD8" w:rsidRDefault="00D504B5" w:rsidP="0032734E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二</w:t>
      </w:r>
      <w:r w:rsidRPr="00204AD8">
        <w:rPr>
          <w:b/>
          <w:bCs/>
          <w:color w:val="000000" w:themeColor="text1"/>
          <w:lang w:eastAsia="zh-CN"/>
        </w:rPr>
        <w:t>.</w:t>
      </w:r>
      <w:r w:rsidRPr="00204AD8">
        <w:rPr>
          <w:rFonts w:hint="eastAsia"/>
          <w:b/>
          <w:bCs/>
          <w:color w:val="000000" w:themeColor="text1"/>
          <w:lang w:eastAsia="zh-CN"/>
        </w:rPr>
        <w:t>耶稣基督是大卫的子孙。</w:t>
      </w:r>
    </w:p>
    <w:p w14:paraId="67F0A239" w14:textId="4139C7AB" w:rsidR="001C0CE4" w:rsidRPr="00204AD8" w:rsidRDefault="001C0CE4" w:rsidP="00EB7C89">
      <w:pPr>
        <w:pStyle w:val="ListBullet"/>
        <w:numPr>
          <w:ilvl w:val="0"/>
          <w:numId w:val="0"/>
        </w:numPr>
        <w:ind w:left="432" w:hangingChars="144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lastRenderedPageBreak/>
        <w:t>马太福音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:1-17</w:t>
      </w:r>
      <w:r w:rsidRPr="00204AD8">
        <w:rPr>
          <w:rFonts w:hint="eastAsia"/>
          <w:color w:val="000000" w:themeColor="text1"/>
          <w:lang w:eastAsia="zh-CN"/>
        </w:rPr>
        <w:t>。</w:t>
      </w:r>
    </w:p>
    <w:p w14:paraId="0536255F" w14:textId="1605792A" w:rsidR="001C0CE4" w:rsidRPr="00204AD8" w:rsidRDefault="001C0CE4" w:rsidP="00EE5903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Pr="00204AD8">
        <w:rPr>
          <w:b/>
          <w:bCs/>
          <w:color w:val="000000" w:themeColor="text1"/>
          <w:lang w:eastAsia="zh-CN"/>
        </w:rPr>
        <w:t>.</w:t>
      </w:r>
      <w:r w:rsidRPr="00204AD8">
        <w:rPr>
          <w:rFonts w:hint="eastAsia"/>
          <w:b/>
          <w:bCs/>
          <w:color w:val="000000" w:themeColor="text1"/>
          <w:lang w:eastAsia="zh-CN"/>
        </w:rPr>
        <w:t>马太福音</w:t>
      </w:r>
      <w:r w:rsidR="00AD1311"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="00AD1311" w:rsidRPr="00204AD8">
        <w:rPr>
          <w:b/>
          <w:bCs/>
          <w:color w:val="000000" w:themeColor="text1"/>
          <w:lang w:eastAsia="zh-CN"/>
        </w:rPr>
        <w:t>:1</w:t>
      </w:r>
      <w:r w:rsidRPr="00204AD8">
        <w:rPr>
          <w:rFonts w:hint="eastAsia"/>
          <w:b/>
          <w:bCs/>
          <w:color w:val="000000" w:themeColor="text1"/>
          <w:lang w:eastAsia="zh-CN"/>
        </w:rPr>
        <w:t>强调的是耶稣是君王。</w:t>
      </w:r>
    </w:p>
    <w:p w14:paraId="618988BB" w14:textId="08003780" w:rsidR="000A0A92" w:rsidRPr="00204AD8" w:rsidRDefault="00AC78C4" w:rsidP="00EB7C8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马太福音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:1</w:t>
      </w:r>
      <w:r w:rsidRPr="00204AD8">
        <w:rPr>
          <w:rFonts w:hint="eastAsia"/>
          <w:color w:val="000000" w:themeColor="text1"/>
          <w:lang w:eastAsia="zh-CN"/>
        </w:rPr>
        <w:t>，“亚伯拉罕的后裔，大卫的子孙”原文应为“大卫的子孙，亚伯拉罕的后裔”</w:t>
      </w:r>
      <w:r w:rsidR="001C0CE4" w:rsidRPr="00204AD8">
        <w:rPr>
          <w:rFonts w:hint="eastAsia"/>
          <w:color w:val="000000" w:themeColor="text1"/>
          <w:lang w:eastAsia="zh-CN"/>
        </w:rPr>
        <w:t>，强调耶稣是大卫的子孙。</w:t>
      </w:r>
    </w:p>
    <w:p w14:paraId="0B5DE5BF" w14:textId="4D24B0D7" w:rsidR="00D93070" w:rsidRPr="00204AD8" w:rsidRDefault="00440323" w:rsidP="00EB7C8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参见</w:t>
      </w:r>
      <w:r w:rsidR="00D93070" w:rsidRPr="00204AD8">
        <w:rPr>
          <w:rFonts w:hint="eastAsia"/>
          <w:color w:val="000000" w:themeColor="text1"/>
          <w:lang w:eastAsia="zh-CN"/>
        </w:rPr>
        <w:t>撒母耳记下</w:t>
      </w:r>
      <w:r w:rsidR="00D93070" w:rsidRPr="00204AD8">
        <w:rPr>
          <w:rFonts w:hint="eastAsia"/>
          <w:color w:val="000000" w:themeColor="text1"/>
          <w:lang w:eastAsia="zh-CN"/>
        </w:rPr>
        <w:t>7</w:t>
      </w:r>
      <w:r w:rsidR="00D93070" w:rsidRPr="00204AD8">
        <w:rPr>
          <w:color w:val="000000" w:themeColor="text1"/>
          <w:lang w:eastAsia="zh-CN"/>
        </w:rPr>
        <w:t>:8-16</w:t>
      </w:r>
      <w:r w:rsidR="00D93070" w:rsidRPr="00204AD8">
        <w:rPr>
          <w:rFonts w:hint="eastAsia"/>
          <w:color w:val="000000" w:themeColor="text1"/>
          <w:lang w:eastAsia="zh-CN"/>
        </w:rPr>
        <w:t>，神给大卫的应许是“你的家和你的国必在我面前永远坚立。你的国位也必坚定，直到永远”。</w:t>
      </w:r>
      <w:r w:rsidRPr="00204AD8">
        <w:rPr>
          <w:rFonts w:hint="eastAsia"/>
          <w:color w:val="000000" w:themeColor="text1"/>
          <w:lang w:eastAsia="zh-CN"/>
        </w:rPr>
        <w:t>所以，大卫的子孙耶稣是弥赛亚。</w:t>
      </w:r>
    </w:p>
    <w:p w14:paraId="71412962" w14:textId="5713EF70" w:rsidR="00440323" w:rsidRPr="00204AD8" w:rsidRDefault="00440323" w:rsidP="00EB7C8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参见以赛亚书</w:t>
      </w:r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color w:val="000000" w:themeColor="text1"/>
          <w:lang w:eastAsia="zh-CN"/>
        </w:rPr>
        <w:t>4:6</w:t>
      </w:r>
      <w:r w:rsidRPr="00204AD8">
        <w:rPr>
          <w:rFonts w:hint="eastAsia"/>
          <w:color w:val="000000" w:themeColor="text1"/>
          <w:lang w:eastAsia="zh-CN"/>
        </w:rPr>
        <w:t>，“</w:t>
      </w:r>
      <w:r w:rsidR="00EE5903" w:rsidRPr="00204AD8">
        <w:rPr>
          <w:rFonts w:hint="eastAsia"/>
          <w:color w:val="000000" w:themeColor="text1"/>
          <w:lang w:eastAsia="zh-CN"/>
        </w:rPr>
        <w:t>耶和华——以色列的君，以色列的救赎主——万军之耶和华如此说：我是首先的，我是末后的；除我以外再没有真神。”</w:t>
      </w:r>
      <w:r w:rsidR="00F329A2" w:rsidRPr="00204AD8">
        <w:rPr>
          <w:rFonts w:hint="eastAsia"/>
          <w:color w:val="000000" w:themeColor="text1"/>
          <w:lang w:eastAsia="zh-CN"/>
        </w:rPr>
        <w:t>指的就是弥赛亚，“我是首先的”就是指太初就有耶稣。</w:t>
      </w:r>
    </w:p>
    <w:p w14:paraId="25F67EDA" w14:textId="7A51571A" w:rsidR="00AD1311" w:rsidRPr="00204AD8" w:rsidRDefault="00DA256C" w:rsidP="00DA256C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b/>
          <w:bCs/>
          <w:color w:val="000000" w:themeColor="text1"/>
          <w:lang w:eastAsia="zh-CN"/>
        </w:rPr>
        <w:t>2.</w:t>
      </w:r>
      <w:r w:rsidR="00C02E44" w:rsidRPr="00204AD8">
        <w:rPr>
          <w:rFonts w:hint="eastAsia"/>
          <w:b/>
          <w:bCs/>
          <w:color w:val="000000" w:themeColor="text1"/>
          <w:lang w:eastAsia="zh-CN"/>
        </w:rPr>
        <w:t xml:space="preserve"> </w:t>
      </w:r>
      <w:r w:rsidR="00AD1311" w:rsidRPr="00204AD8">
        <w:rPr>
          <w:rFonts w:hint="eastAsia"/>
          <w:b/>
          <w:bCs/>
          <w:color w:val="000000" w:themeColor="text1"/>
          <w:lang w:eastAsia="zh-CN"/>
        </w:rPr>
        <w:t>马太福音</w:t>
      </w:r>
      <w:r w:rsidR="00AD1311"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="00AD1311" w:rsidRPr="00204AD8">
        <w:rPr>
          <w:b/>
          <w:bCs/>
          <w:color w:val="000000" w:themeColor="text1"/>
          <w:lang w:eastAsia="zh-CN"/>
        </w:rPr>
        <w:t>:2</w:t>
      </w:r>
      <w:r w:rsidR="00AD1311" w:rsidRPr="00204AD8">
        <w:rPr>
          <w:rFonts w:hint="eastAsia"/>
          <w:b/>
          <w:bCs/>
          <w:color w:val="000000" w:themeColor="text1"/>
          <w:lang w:eastAsia="zh-CN"/>
        </w:rPr>
        <w:t>强调大卫是从犹大来的。</w:t>
      </w:r>
    </w:p>
    <w:p w14:paraId="37485886" w14:textId="6101784E" w:rsidR="00DA256C" w:rsidRPr="00204AD8" w:rsidRDefault="00C02E44" w:rsidP="00EB7C89">
      <w:pPr>
        <w:pStyle w:val="ListBullet"/>
        <w:numPr>
          <w:ilvl w:val="0"/>
          <w:numId w:val="0"/>
        </w:numPr>
        <w:ind w:left="432" w:hangingChars="144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雅各有十二个儿子，</w:t>
      </w:r>
      <w:r w:rsidR="00AD1311" w:rsidRPr="00204AD8">
        <w:rPr>
          <w:rFonts w:hint="eastAsia"/>
          <w:color w:val="000000" w:themeColor="text1"/>
          <w:lang w:eastAsia="zh-CN"/>
        </w:rPr>
        <w:t>但这里</w:t>
      </w:r>
      <w:r w:rsidR="00DA256C" w:rsidRPr="00204AD8">
        <w:rPr>
          <w:rFonts w:hint="eastAsia"/>
          <w:color w:val="000000" w:themeColor="text1"/>
          <w:lang w:eastAsia="zh-CN"/>
        </w:rPr>
        <w:t>只提犹大，因为</w:t>
      </w:r>
      <w:r w:rsidR="00AD1311" w:rsidRPr="00204AD8">
        <w:rPr>
          <w:rFonts w:hint="eastAsia"/>
          <w:color w:val="000000" w:themeColor="text1"/>
          <w:lang w:eastAsia="zh-CN"/>
        </w:rPr>
        <w:t>大卫是从犹大来的。</w:t>
      </w:r>
    </w:p>
    <w:p w14:paraId="55112C84" w14:textId="49866DAF" w:rsidR="00C02E44" w:rsidRPr="00204AD8" w:rsidRDefault="00C02E44" w:rsidP="00EB7C8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创世记</w:t>
      </w:r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color w:val="000000" w:themeColor="text1"/>
          <w:lang w:eastAsia="zh-CN"/>
        </w:rPr>
        <w:t>9</w:t>
      </w:r>
      <w:r w:rsidRPr="00204AD8">
        <w:rPr>
          <w:rFonts w:hint="eastAsia"/>
          <w:color w:val="000000" w:themeColor="text1"/>
          <w:lang w:eastAsia="zh-CN"/>
        </w:rPr>
        <w:t>：</w:t>
      </w:r>
      <w:r w:rsidRPr="00204AD8">
        <w:rPr>
          <w:rFonts w:hint="eastAsia"/>
          <w:color w:val="000000" w:themeColor="text1"/>
          <w:lang w:eastAsia="zh-CN"/>
        </w:rPr>
        <w:t>9</w:t>
      </w:r>
      <w:r w:rsidRPr="00204AD8">
        <w:rPr>
          <w:color w:val="000000" w:themeColor="text1"/>
          <w:lang w:eastAsia="zh-CN"/>
        </w:rPr>
        <w:t>-10</w:t>
      </w:r>
      <w:r w:rsidRPr="00204AD8">
        <w:rPr>
          <w:rFonts w:hint="eastAsia"/>
          <w:color w:val="000000" w:themeColor="text1"/>
          <w:lang w:eastAsia="zh-CN"/>
        </w:rPr>
        <w:t>：圭必不离犹大。圭，是指做王的。杖不离他两脚。强调君王从犹大而来，即从大卫而来</w:t>
      </w:r>
      <w:r w:rsidR="003914C8" w:rsidRPr="00204AD8">
        <w:rPr>
          <w:rFonts w:hint="eastAsia"/>
          <w:color w:val="000000" w:themeColor="text1"/>
          <w:lang w:eastAsia="zh-CN"/>
        </w:rPr>
        <w:t>。</w:t>
      </w:r>
    </w:p>
    <w:p w14:paraId="452AAAC4" w14:textId="6033D55E" w:rsidR="003914C8" w:rsidRPr="00204AD8" w:rsidRDefault="003914C8" w:rsidP="00DA256C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rFonts w:hint="eastAsia"/>
          <w:color w:val="000000" w:themeColor="text1"/>
          <w:lang w:eastAsia="zh-CN"/>
        </w:rPr>
        <w:t>．</w:t>
      </w:r>
      <w:r w:rsidRPr="00204AD8">
        <w:rPr>
          <w:rFonts w:hint="eastAsia"/>
          <w:b/>
          <w:bCs/>
          <w:color w:val="000000" w:themeColor="text1"/>
          <w:lang w:eastAsia="zh-CN"/>
        </w:rPr>
        <w:t>马太福音</w:t>
      </w:r>
      <w:r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Pr="00204AD8">
        <w:rPr>
          <w:b/>
          <w:bCs/>
          <w:color w:val="000000" w:themeColor="text1"/>
          <w:lang w:eastAsia="zh-CN"/>
        </w:rPr>
        <w:t>:6</w:t>
      </w:r>
      <w:r w:rsidRPr="00204AD8">
        <w:rPr>
          <w:rFonts w:hint="eastAsia"/>
          <w:b/>
          <w:bCs/>
          <w:color w:val="000000" w:themeColor="text1"/>
          <w:lang w:eastAsia="zh-CN"/>
        </w:rPr>
        <w:t>“耶西生大卫王”</w:t>
      </w:r>
      <w:r w:rsidR="00E539A1" w:rsidRPr="00204AD8">
        <w:rPr>
          <w:rFonts w:hint="eastAsia"/>
          <w:b/>
          <w:bCs/>
          <w:color w:val="000000" w:themeColor="text1"/>
          <w:lang w:eastAsia="zh-CN"/>
        </w:rPr>
        <w:t>，这里只有大卫被称为王，“</w:t>
      </w:r>
      <w:r w:rsidR="00E539A1" w:rsidRPr="00204AD8">
        <w:rPr>
          <w:b/>
          <w:bCs/>
          <w:color w:val="000000" w:themeColor="text1"/>
          <w:lang w:eastAsia="zh-CN"/>
        </w:rPr>
        <w:t>the king</w:t>
      </w:r>
      <w:r w:rsidR="00E539A1" w:rsidRPr="00204AD8">
        <w:rPr>
          <w:rFonts w:hint="eastAsia"/>
          <w:b/>
          <w:bCs/>
          <w:color w:val="000000" w:themeColor="text1"/>
          <w:lang w:eastAsia="zh-CN"/>
        </w:rPr>
        <w:t>”</w:t>
      </w:r>
      <w:r w:rsidR="00A96086" w:rsidRPr="00204AD8">
        <w:rPr>
          <w:rFonts w:hint="eastAsia"/>
          <w:b/>
          <w:bCs/>
          <w:color w:val="000000" w:themeColor="text1"/>
          <w:lang w:eastAsia="zh-CN"/>
        </w:rPr>
        <w:t>大卫王</w:t>
      </w:r>
      <w:r w:rsidR="00E539A1" w:rsidRPr="00204AD8">
        <w:rPr>
          <w:rFonts w:hint="eastAsia"/>
          <w:b/>
          <w:bCs/>
          <w:color w:val="000000" w:themeColor="text1"/>
          <w:lang w:eastAsia="zh-CN"/>
        </w:rPr>
        <w:t>指向弥赛亚。</w:t>
      </w:r>
    </w:p>
    <w:p w14:paraId="7046C237" w14:textId="2BFE89B9" w:rsidR="00E539A1" w:rsidRPr="00204AD8" w:rsidRDefault="00E539A1" w:rsidP="00EB7C8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诗篇</w:t>
      </w:r>
      <w:r w:rsidRPr="00204AD8">
        <w:rPr>
          <w:rFonts w:hint="eastAsia"/>
          <w:color w:val="000000" w:themeColor="text1"/>
          <w:lang w:eastAsia="zh-CN"/>
        </w:rPr>
        <w:t>8</w:t>
      </w:r>
      <w:r w:rsidRPr="00204AD8">
        <w:rPr>
          <w:color w:val="000000" w:themeColor="text1"/>
          <w:lang w:eastAsia="zh-CN"/>
        </w:rPr>
        <w:t>9:27</w:t>
      </w:r>
      <w:r w:rsidRPr="00204AD8">
        <w:rPr>
          <w:rFonts w:hint="eastAsia"/>
          <w:color w:val="000000" w:themeColor="text1"/>
          <w:lang w:eastAsia="zh-CN"/>
        </w:rPr>
        <w:t>，“我也要立他为长子，为世上最高的君王”</w:t>
      </w:r>
      <w:r w:rsidR="007F3DB3" w:rsidRPr="00204AD8">
        <w:rPr>
          <w:rFonts w:hint="eastAsia"/>
          <w:color w:val="000000" w:themeColor="text1"/>
          <w:lang w:eastAsia="zh-CN"/>
        </w:rPr>
        <w:t>。大卫不是长子，排第八。这里指向耶稣，他是长子。</w:t>
      </w:r>
      <w:r w:rsidR="000D5E5D" w:rsidRPr="00204AD8">
        <w:rPr>
          <w:rFonts w:hint="eastAsia"/>
          <w:color w:val="000000" w:themeColor="text1"/>
          <w:lang w:eastAsia="zh-CN"/>
        </w:rPr>
        <w:t>罗马书</w:t>
      </w:r>
      <w:r w:rsidR="00AD1311" w:rsidRPr="00204AD8">
        <w:rPr>
          <w:color w:val="000000" w:themeColor="text1"/>
          <w:lang w:eastAsia="zh-CN"/>
        </w:rPr>
        <w:t>8</w:t>
      </w:r>
      <w:r w:rsidR="000D5E5D" w:rsidRPr="00204AD8">
        <w:rPr>
          <w:color w:val="000000" w:themeColor="text1"/>
          <w:lang w:eastAsia="zh-CN"/>
        </w:rPr>
        <w:t>:29</w:t>
      </w:r>
      <w:r w:rsidR="000D5E5D" w:rsidRPr="00204AD8">
        <w:rPr>
          <w:rFonts w:hint="eastAsia"/>
          <w:color w:val="000000" w:themeColor="text1"/>
          <w:lang w:eastAsia="zh-CN"/>
        </w:rPr>
        <w:t>，预定耶稣是长子</w:t>
      </w:r>
      <w:r w:rsidR="00AD1311" w:rsidRPr="00204AD8">
        <w:rPr>
          <w:rFonts w:hint="eastAsia"/>
          <w:color w:val="000000" w:themeColor="text1"/>
          <w:lang w:eastAsia="zh-CN"/>
        </w:rPr>
        <w:t>。</w:t>
      </w:r>
    </w:p>
    <w:p w14:paraId="5EF641B7" w14:textId="3F8D69CA" w:rsidR="005E41CE" w:rsidRPr="00204AD8" w:rsidRDefault="005E41CE" w:rsidP="00DA256C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4</w:t>
      </w:r>
      <w:r w:rsidRPr="00204AD8">
        <w:rPr>
          <w:b/>
          <w:bCs/>
          <w:color w:val="000000" w:themeColor="text1"/>
          <w:lang w:eastAsia="zh-CN"/>
        </w:rPr>
        <w:t>.</w:t>
      </w:r>
      <w:r w:rsidRPr="00204AD8">
        <w:rPr>
          <w:rFonts w:hint="eastAsia"/>
          <w:b/>
          <w:bCs/>
          <w:color w:val="000000" w:themeColor="text1"/>
          <w:lang w:eastAsia="zh-CN"/>
        </w:rPr>
        <w:t>马太福音</w:t>
      </w:r>
      <w:r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Pr="00204AD8">
        <w:rPr>
          <w:b/>
          <w:bCs/>
          <w:color w:val="000000" w:themeColor="text1"/>
          <w:lang w:eastAsia="zh-CN"/>
        </w:rPr>
        <w:t>:11</w:t>
      </w:r>
      <w:r w:rsidRPr="00204AD8">
        <w:rPr>
          <w:rFonts w:hint="eastAsia"/>
          <w:b/>
          <w:bCs/>
          <w:color w:val="000000" w:themeColor="text1"/>
          <w:lang w:eastAsia="zh-CN"/>
        </w:rPr>
        <w:t>提到耶哥尼雅非常重要。</w:t>
      </w:r>
    </w:p>
    <w:p w14:paraId="2F2040C7" w14:textId="000F603C" w:rsidR="005E41CE" w:rsidRPr="00204AD8" w:rsidRDefault="005E41CE" w:rsidP="00EB7C8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耶利米书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2:24-30</w:t>
      </w:r>
      <w:r w:rsidRPr="00204AD8">
        <w:rPr>
          <w:rFonts w:hint="eastAsia"/>
          <w:color w:val="000000" w:themeColor="text1"/>
          <w:lang w:eastAsia="zh-CN"/>
        </w:rPr>
        <w:t>预告了哥尼雅（即耶哥尼雅）的后裔无人能做王，</w:t>
      </w:r>
      <w:r w:rsidR="00E9145B" w:rsidRPr="00204AD8">
        <w:rPr>
          <w:rFonts w:hint="eastAsia"/>
          <w:color w:val="000000" w:themeColor="text1"/>
          <w:lang w:eastAsia="zh-CN"/>
        </w:rPr>
        <w:t>因他</w:t>
      </w:r>
      <w:r w:rsidR="006641F6" w:rsidRPr="00204AD8">
        <w:rPr>
          <w:rFonts w:hint="eastAsia"/>
          <w:color w:val="000000" w:themeColor="text1"/>
          <w:lang w:eastAsia="zh-CN"/>
        </w:rPr>
        <w:t>受</w:t>
      </w:r>
      <w:r w:rsidR="00E9145B" w:rsidRPr="00204AD8">
        <w:rPr>
          <w:rFonts w:hint="eastAsia"/>
          <w:color w:val="000000" w:themeColor="text1"/>
          <w:lang w:eastAsia="zh-CN"/>
        </w:rPr>
        <w:t>到诅咒。至此，大卫的后代做王的线就中断了。从历代志下到马太福音</w:t>
      </w:r>
      <w:r w:rsidR="00E9145B" w:rsidRPr="00204AD8">
        <w:rPr>
          <w:rFonts w:hint="eastAsia"/>
          <w:color w:val="000000" w:themeColor="text1"/>
          <w:lang w:eastAsia="zh-CN"/>
        </w:rPr>
        <w:t>4</w:t>
      </w:r>
      <w:r w:rsidR="00E9145B" w:rsidRPr="00204AD8">
        <w:rPr>
          <w:color w:val="000000" w:themeColor="text1"/>
          <w:lang w:eastAsia="zh-CN"/>
        </w:rPr>
        <w:t>00</w:t>
      </w:r>
      <w:r w:rsidR="00E9145B" w:rsidRPr="00204AD8">
        <w:rPr>
          <w:rFonts w:hint="eastAsia"/>
          <w:color w:val="000000" w:themeColor="text1"/>
          <w:lang w:eastAsia="zh-CN"/>
        </w:rPr>
        <w:t>年间，神没有讲话。犹太的拉比们，</w:t>
      </w:r>
      <w:r w:rsidR="00E339AF" w:rsidRPr="00204AD8">
        <w:rPr>
          <w:rFonts w:hint="eastAsia"/>
          <w:color w:val="000000" w:themeColor="text1"/>
          <w:lang w:eastAsia="zh-CN"/>
        </w:rPr>
        <w:t>因为耶哥尼雅被咒诅，无人可做王，所以认为弥赛亚不会来。</w:t>
      </w:r>
    </w:p>
    <w:p w14:paraId="5F1B96AF" w14:textId="6B582CD9" w:rsidR="00D504B5" w:rsidRPr="00204AD8" w:rsidRDefault="00D504B5" w:rsidP="0032734E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三</w:t>
      </w:r>
      <w:r w:rsidRPr="00204AD8">
        <w:rPr>
          <w:b/>
          <w:bCs/>
          <w:color w:val="000000" w:themeColor="text1"/>
          <w:lang w:eastAsia="zh-CN"/>
        </w:rPr>
        <w:t>.</w:t>
      </w:r>
      <w:r w:rsidRPr="00204AD8">
        <w:rPr>
          <w:rFonts w:hint="eastAsia"/>
          <w:b/>
          <w:bCs/>
          <w:color w:val="000000" w:themeColor="text1"/>
          <w:lang w:eastAsia="zh-CN"/>
        </w:rPr>
        <w:t>宣告耶稣基督是神应许亚伯拉罕的那后裔。</w:t>
      </w:r>
    </w:p>
    <w:p w14:paraId="30BD7EDD" w14:textId="57D36FD0" w:rsidR="00E94A7D" w:rsidRPr="00204AD8" w:rsidRDefault="009C05AA" w:rsidP="00EB7C89">
      <w:pPr>
        <w:pStyle w:val="ListBullet"/>
        <w:numPr>
          <w:ilvl w:val="0"/>
          <w:numId w:val="0"/>
        </w:numPr>
        <w:ind w:left="432" w:hangingChars="144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马太福音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</w:t>
      </w:r>
      <w:r w:rsidR="00C20809" w:rsidRPr="00204AD8">
        <w:rPr>
          <w:color w:val="000000" w:themeColor="text1"/>
          <w:lang w:eastAsia="zh-CN"/>
        </w:rPr>
        <w:t>1-17</w:t>
      </w:r>
      <w:r w:rsidR="00C20809" w:rsidRPr="00204AD8">
        <w:rPr>
          <w:rFonts w:hint="eastAsia"/>
          <w:color w:val="000000" w:themeColor="text1"/>
          <w:lang w:eastAsia="zh-CN"/>
        </w:rPr>
        <w:t>。</w:t>
      </w:r>
    </w:p>
    <w:p w14:paraId="56732C36" w14:textId="4DFCF16D" w:rsidR="009C05AA" w:rsidRPr="00204AD8" w:rsidRDefault="009C05AA" w:rsidP="00EB7C8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lastRenderedPageBreak/>
        <w:t>参</w:t>
      </w:r>
      <w:r w:rsidR="00974ECC" w:rsidRPr="00204AD8">
        <w:rPr>
          <w:rFonts w:hint="eastAsia"/>
          <w:color w:val="000000" w:themeColor="text1"/>
          <w:lang w:eastAsia="zh-CN"/>
        </w:rPr>
        <w:t>见创世记</w:t>
      </w:r>
      <w:r w:rsidR="00974ECC" w:rsidRPr="00204AD8">
        <w:rPr>
          <w:rFonts w:hint="eastAsia"/>
          <w:color w:val="000000" w:themeColor="text1"/>
          <w:lang w:eastAsia="zh-CN"/>
        </w:rPr>
        <w:t>1</w:t>
      </w:r>
      <w:r w:rsidR="00974ECC" w:rsidRPr="00204AD8">
        <w:rPr>
          <w:color w:val="000000" w:themeColor="text1"/>
          <w:lang w:eastAsia="zh-CN"/>
        </w:rPr>
        <w:t>2:3</w:t>
      </w:r>
      <w:r w:rsidR="00974ECC" w:rsidRPr="00204AD8">
        <w:rPr>
          <w:rFonts w:hint="eastAsia"/>
          <w:color w:val="000000" w:themeColor="text1"/>
          <w:lang w:eastAsia="zh-CN"/>
        </w:rPr>
        <w:t>，神与亚伯拉罕立约，“地上的万族都要因你的福”；</w:t>
      </w:r>
      <w:r w:rsidRPr="00204AD8">
        <w:rPr>
          <w:rFonts w:hint="eastAsia"/>
          <w:color w:val="000000" w:themeColor="text1"/>
          <w:lang w:eastAsia="zh-CN"/>
        </w:rPr>
        <w:t>创世记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2:16-18</w:t>
      </w:r>
      <w:r w:rsidRPr="00204AD8">
        <w:rPr>
          <w:rFonts w:hint="eastAsia"/>
          <w:color w:val="000000" w:themeColor="text1"/>
          <w:lang w:eastAsia="zh-CN"/>
        </w:rPr>
        <w:t>，神对亚伯拉罕讲的话，重复应许</w:t>
      </w:r>
      <w:r w:rsidR="00C20809" w:rsidRPr="00204AD8">
        <w:rPr>
          <w:rFonts w:hint="eastAsia"/>
          <w:color w:val="000000" w:themeColor="text1"/>
          <w:lang w:eastAsia="zh-CN"/>
        </w:rPr>
        <w:t>“地上万国都必因你的后裔得福”</w:t>
      </w:r>
      <w:r w:rsidR="00974ECC" w:rsidRPr="00204AD8">
        <w:rPr>
          <w:rFonts w:hint="eastAsia"/>
          <w:color w:val="000000" w:themeColor="text1"/>
          <w:lang w:eastAsia="zh-CN"/>
        </w:rPr>
        <w:t>。</w:t>
      </w:r>
    </w:p>
    <w:p w14:paraId="5A12C3E3" w14:textId="1CD714A4" w:rsidR="003F136B" w:rsidRPr="00204AD8" w:rsidRDefault="003F136B" w:rsidP="00EB7C8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加拉太书</w:t>
      </w: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color w:val="000000" w:themeColor="text1"/>
          <w:lang w:eastAsia="zh-CN"/>
        </w:rPr>
        <w:t>:6-9</w:t>
      </w:r>
      <w:r w:rsidRPr="00204AD8">
        <w:rPr>
          <w:rFonts w:hint="eastAsia"/>
          <w:color w:val="000000" w:themeColor="text1"/>
          <w:lang w:eastAsia="zh-CN"/>
        </w:rPr>
        <w:t>，万国都必</w:t>
      </w:r>
      <w:r w:rsidR="00003776" w:rsidRPr="00204AD8">
        <w:rPr>
          <w:rFonts w:hint="eastAsia"/>
          <w:color w:val="000000" w:themeColor="text1"/>
          <w:lang w:eastAsia="zh-CN"/>
        </w:rPr>
        <w:t>因你得福</w:t>
      </w:r>
      <w:r w:rsidRPr="00204AD8">
        <w:rPr>
          <w:rFonts w:hint="eastAsia"/>
          <w:color w:val="000000" w:themeColor="text1"/>
          <w:lang w:eastAsia="zh-CN"/>
        </w:rPr>
        <w:t>，</w:t>
      </w:r>
      <w:r w:rsidR="00003776" w:rsidRPr="00204AD8">
        <w:rPr>
          <w:rFonts w:hint="eastAsia"/>
          <w:color w:val="000000" w:themeColor="text1"/>
          <w:lang w:eastAsia="zh-CN"/>
        </w:rPr>
        <w:t>3</w:t>
      </w:r>
      <w:r w:rsidR="00003776" w:rsidRPr="00204AD8">
        <w:rPr>
          <w:color w:val="000000" w:themeColor="text1"/>
          <w:lang w:eastAsia="zh-CN"/>
        </w:rPr>
        <w:t>: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6</w:t>
      </w:r>
      <w:r w:rsidR="00003776" w:rsidRPr="00204AD8">
        <w:rPr>
          <w:rFonts w:hint="eastAsia"/>
          <w:color w:val="000000" w:themeColor="text1"/>
          <w:lang w:eastAsia="zh-CN"/>
        </w:rPr>
        <w:t>“所应许的原是向亚伯拉罕和他子孙说的。神并不是说‘众子孙’，</w:t>
      </w:r>
      <w:r w:rsidR="00735992" w:rsidRPr="00204AD8">
        <w:rPr>
          <w:rFonts w:hint="eastAsia"/>
          <w:color w:val="000000" w:themeColor="text1"/>
          <w:lang w:eastAsia="zh-CN"/>
        </w:rPr>
        <w:t>指着许多人，乃是说‘</w:t>
      </w:r>
      <w:r w:rsidR="00003776" w:rsidRPr="00204AD8">
        <w:rPr>
          <w:rFonts w:hint="eastAsia"/>
          <w:color w:val="000000" w:themeColor="text1"/>
          <w:lang w:eastAsia="zh-CN"/>
        </w:rPr>
        <w:t>你那一个子孙</w:t>
      </w:r>
      <w:r w:rsidR="00735992" w:rsidRPr="00204AD8">
        <w:rPr>
          <w:rFonts w:hint="eastAsia"/>
          <w:color w:val="000000" w:themeColor="text1"/>
          <w:lang w:eastAsia="zh-CN"/>
        </w:rPr>
        <w:t>’，</w:t>
      </w:r>
      <w:r w:rsidR="00003776" w:rsidRPr="00204AD8">
        <w:rPr>
          <w:rFonts w:hint="eastAsia"/>
          <w:color w:val="000000" w:themeColor="text1"/>
          <w:lang w:eastAsia="zh-CN"/>
        </w:rPr>
        <w:t>指</w:t>
      </w:r>
      <w:r w:rsidR="00735992" w:rsidRPr="00204AD8">
        <w:rPr>
          <w:rFonts w:hint="eastAsia"/>
          <w:color w:val="000000" w:themeColor="text1"/>
          <w:lang w:eastAsia="zh-CN"/>
        </w:rPr>
        <w:t>着</w:t>
      </w:r>
      <w:r w:rsidR="00003776" w:rsidRPr="00204AD8">
        <w:rPr>
          <w:rFonts w:hint="eastAsia"/>
          <w:color w:val="000000" w:themeColor="text1"/>
          <w:lang w:eastAsia="zh-CN"/>
        </w:rPr>
        <w:t>一个人，就是基督。</w:t>
      </w:r>
      <w:r w:rsidR="00735992" w:rsidRPr="00204AD8">
        <w:rPr>
          <w:rFonts w:hint="eastAsia"/>
          <w:color w:val="000000" w:themeColor="text1"/>
          <w:lang w:eastAsia="zh-CN"/>
        </w:rPr>
        <w:t>”</w:t>
      </w:r>
    </w:p>
    <w:p w14:paraId="023F910D" w14:textId="552487E3" w:rsidR="007E4CC0" w:rsidRPr="00204AD8" w:rsidRDefault="007E4CC0" w:rsidP="0032734E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四</w:t>
      </w:r>
      <w:r w:rsidRPr="00204AD8">
        <w:rPr>
          <w:b/>
          <w:bCs/>
          <w:color w:val="000000" w:themeColor="text1"/>
          <w:lang w:eastAsia="zh-CN"/>
        </w:rPr>
        <w:t>.</w:t>
      </w:r>
      <w:r w:rsidRPr="00204AD8">
        <w:rPr>
          <w:rFonts w:hint="eastAsia"/>
          <w:b/>
          <w:bCs/>
          <w:color w:val="000000" w:themeColor="text1"/>
          <w:lang w:eastAsia="zh-CN"/>
        </w:rPr>
        <w:t>描绘了神对所有人的爱。</w:t>
      </w:r>
    </w:p>
    <w:p w14:paraId="3BE9436B" w14:textId="4FBA3A68" w:rsidR="00003776" w:rsidRPr="00204AD8" w:rsidRDefault="00003776" w:rsidP="00EB7C89">
      <w:pPr>
        <w:pStyle w:val="ListBullet"/>
        <w:numPr>
          <w:ilvl w:val="0"/>
          <w:numId w:val="0"/>
        </w:numPr>
        <w:ind w:left="432" w:hangingChars="144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为什么使外邦人蒙福得救？</w:t>
      </w:r>
    </w:p>
    <w:p w14:paraId="365F7CAD" w14:textId="13EC5FE3" w:rsidR="00003776" w:rsidRPr="00204AD8" w:rsidRDefault="007E4CC0" w:rsidP="00EB7C8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马太福音</w:t>
      </w:r>
      <w:r w:rsidR="00736D84" w:rsidRPr="00204AD8">
        <w:rPr>
          <w:rFonts w:hint="eastAsia"/>
          <w:color w:val="000000" w:themeColor="text1"/>
          <w:lang w:eastAsia="zh-CN"/>
        </w:rPr>
        <w:t>1</w:t>
      </w:r>
      <w:r w:rsidR="00736D84" w:rsidRPr="00204AD8">
        <w:rPr>
          <w:color w:val="000000" w:themeColor="text1"/>
          <w:lang w:eastAsia="zh-CN"/>
        </w:rPr>
        <w:t>:</w:t>
      </w:r>
      <w:r w:rsidR="00DC524C" w:rsidRPr="00204AD8">
        <w:rPr>
          <w:color w:val="000000" w:themeColor="text1"/>
          <w:lang w:eastAsia="zh-CN"/>
        </w:rPr>
        <w:t>2-16</w:t>
      </w:r>
      <w:r w:rsidR="00DC524C" w:rsidRPr="00204AD8">
        <w:rPr>
          <w:rFonts w:hint="eastAsia"/>
          <w:color w:val="000000" w:themeColor="text1"/>
          <w:lang w:eastAsia="zh-CN"/>
        </w:rPr>
        <w:t>的耶稣家谱中，提到了外邦人，有四个女人行奸淫、拜偶像。她玛的故事在创世记中，与犹大行奸淫；喇合是妓女；</w:t>
      </w:r>
      <w:r w:rsidR="00BB6899" w:rsidRPr="00204AD8">
        <w:rPr>
          <w:rFonts w:hint="eastAsia"/>
          <w:color w:val="000000" w:themeColor="text1"/>
          <w:lang w:eastAsia="zh-CN"/>
        </w:rPr>
        <w:t>路得是摩押人；乌西雅的妻子也是外邦人。</w:t>
      </w:r>
    </w:p>
    <w:p w14:paraId="6E273252" w14:textId="53A3DA83" w:rsidR="008A3251" w:rsidRPr="00204AD8" w:rsidRDefault="008A3251" w:rsidP="00EB7C8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这些人不仅是外邦人，而且有奸淫。重点强调神对所有人的爱，只要悔改。</w:t>
      </w:r>
    </w:p>
    <w:p w14:paraId="3CAFDBDD" w14:textId="73AF4E52" w:rsidR="00D504B5" w:rsidRPr="00204AD8" w:rsidRDefault="00D504B5" w:rsidP="0032734E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五</w:t>
      </w:r>
      <w:r w:rsidRPr="00204AD8">
        <w:rPr>
          <w:b/>
          <w:bCs/>
          <w:color w:val="000000" w:themeColor="text1"/>
          <w:lang w:eastAsia="zh-CN"/>
        </w:rPr>
        <w:t>.</w:t>
      </w:r>
      <w:r w:rsidRPr="00204AD8">
        <w:rPr>
          <w:rFonts w:hint="eastAsia"/>
          <w:b/>
          <w:bCs/>
          <w:color w:val="000000" w:themeColor="text1"/>
          <w:lang w:eastAsia="zh-CN"/>
        </w:rPr>
        <w:t>指向弥赛亚将奇妙的诞生</w:t>
      </w:r>
      <w:r w:rsidRPr="00204AD8">
        <w:rPr>
          <w:rFonts w:hint="eastAsia"/>
          <w:color w:val="000000" w:themeColor="text1"/>
          <w:lang w:eastAsia="zh-CN"/>
        </w:rPr>
        <w:t>。</w:t>
      </w:r>
    </w:p>
    <w:p w14:paraId="275C944E" w14:textId="009BB84B" w:rsidR="00003776" w:rsidRPr="00204AD8" w:rsidRDefault="004E3964" w:rsidP="00EB7C8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马太福音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:16</w:t>
      </w:r>
      <w:r w:rsidRPr="00204AD8">
        <w:rPr>
          <w:rFonts w:hint="eastAsia"/>
          <w:color w:val="000000" w:themeColor="text1"/>
          <w:lang w:eastAsia="zh-CN"/>
        </w:rPr>
        <w:t>，“那称为基督的耶稣是从马利亚生的”。</w:t>
      </w:r>
      <w:r w:rsidR="005647E0" w:rsidRPr="00204AD8">
        <w:rPr>
          <w:rFonts w:hint="eastAsia"/>
          <w:color w:val="000000" w:themeColor="text1"/>
          <w:lang w:eastAsia="zh-CN"/>
        </w:rPr>
        <w:t>之前都是说男人生，只有耶稣这里是女人生。因为如果从约瑟生的，耶稣没有权利做王</w:t>
      </w:r>
      <w:r w:rsidR="005A307A" w:rsidRPr="00204AD8">
        <w:rPr>
          <w:rFonts w:hint="eastAsia"/>
          <w:color w:val="000000" w:themeColor="text1"/>
          <w:lang w:eastAsia="zh-CN"/>
        </w:rPr>
        <w:t>，参见前文二</w:t>
      </w:r>
      <w:r w:rsidR="005A307A" w:rsidRPr="00204AD8">
        <w:rPr>
          <w:color w:val="000000" w:themeColor="text1"/>
          <w:lang w:eastAsia="zh-CN"/>
        </w:rPr>
        <w:t>.</w:t>
      </w:r>
      <w:r w:rsidR="005A307A" w:rsidRPr="00204AD8">
        <w:rPr>
          <w:rFonts w:hint="eastAsia"/>
          <w:color w:val="000000" w:themeColor="text1"/>
          <w:lang w:eastAsia="zh-CN"/>
        </w:rPr>
        <w:t>4</w:t>
      </w:r>
      <w:r w:rsidR="005A307A" w:rsidRPr="00204AD8">
        <w:rPr>
          <w:rFonts w:hint="eastAsia"/>
          <w:color w:val="000000" w:themeColor="text1"/>
          <w:lang w:eastAsia="zh-CN"/>
        </w:rPr>
        <w:t>中耶哥尼雅的部分，到耶哥尼雅这里，做王的线断掉了。</w:t>
      </w:r>
    </w:p>
    <w:p w14:paraId="5F39FCE4" w14:textId="6629998D" w:rsidR="00742670" w:rsidRPr="00204AD8" w:rsidRDefault="00D504B5" w:rsidP="0032734E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六</w:t>
      </w:r>
      <w:r w:rsidRPr="00204AD8">
        <w:rPr>
          <w:b/>
          <w:bCs/>
          <w:color w:val="000000" w:themeColor="text1"/>
          <w:lang w:eastAsia="zh-CN"/>
        </w:rPr>
        <w:t>.</w:t>
      </w:r>
      <w:r w:rsidRPr="00204AD8">
        <w:rPr>
          <w:rFonts w:hint="eastAsia"/>
          <w:b/>
          <w:bCs/>
          <w:color w:val="000000" w:themeColor="text1"/>
          <w:lang w:eastAsia="zh-CN"/>
        </w:rPr>
        <w:t>指出耶稣基督是神为人类计划的弥赛亚。</w:t>
      </w:r>
    </w:p>
    <w:p w14:paraId="780143A9" w14:textId="6C7053C0" w:rsidR="00AC58E7" w:rsidRPr="00204AD8" w:rsidRDefault="006F349B" w:rsidP="00EB7C89">
      <w:pPr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路加福音</w:t>
      </w: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color w:val="000000" w:themeColor="text1"/>
          <w:lang w:eastAsia="zh-CN"/>
        </w:rPr>
        <w:t>:23-38</w:t>
      </w:r>
      <w:r w:rsidRPr="00204AD8">
        <w:rPr>
          <w:rFonts w:hint="eastAsia"/>
          <w:color w:val="000000" w:themeColor="text1"/>
          <w:lang w:eastAsia="zh-CN"/>
        </w:rPr>
        <w:t>，和马太福音的家谱不同，主要是马利亚的家谱。</w:t>
      </w:r>
      <w:r w:rsidR="00AC58E7" w:rsidRPr="00204AD8">
        <w:rPr>
          <w:rFonts w:hint="eastAsia"/>
          <w:color w:val="000000" w:themeColor="text1"/>
          <w:lang w:eastAsia="zh-CN"/>
        </w:rPr>
        <w:t>因为</w:t>
      </w:r>
      <w:r w:rsidR="006641F6" w:rsidRPr="00204AD8">
        <w:rPr>
          <w:rFonts w:hint="eastAsia"/>
          <w:color w:val="000000" w:themeColor="text1"/>
          <w:lang w:eastAsia="zh-CN"/>
        </w:rPr>
        <w:t>希</w:t>
      </w:r>
      <w:r w:rsidR="00AC58E7" w:rsidRPr="00204AD8">
        <w:rPr>
          <w:rFonts w:hint="eastAsia"/>
          <w:color w:val="000000" w:themeColor="text1"/>
          <w:lang w:eastAsia="zh-CN"/>
        </w:rPr>
        <w:t>里是约瑟的岳父，讲</w:t>
      </w:r>
      <w:r w:rsidR="006641F6" w:rsidRPr="00204AD8">
        <w:rPr>
          <w:rFonts w:hint="eastAsia"/>
          <w:color w:val="000000" w:themeColor="text1"/>
          <w:lang w:eastAsia="zh-CN"/>
        </w:rPr>
        <w:t>希</w:t>
      </w:r>
      <w:r w:rsidR="00AC58E7" w:rsidRPr="00204AD8">
        <w:rPr>
          <w:rFonts w:hint="eastAsia"/>
          <w:color w:val="000000" w:themeColor="text1"/>
          <w:lang w:eastAsia="zh-CN"/>
        </w:rPr>
        <w:t>里的家谱就是讲马利亚的家谱。这在圣经中没有写，但在犹太人的</w:t>
      </w:r>
      <w:r w:rsidR="006448E4" w:rsidRPr="00204AD8">
        <w:rPr>
          <w:rFonts w:hint="eastAsia"/>
          <w:color w:val="000000" w:themeColor="text1"/>
          <w:lang w:eastAsia="zh-CN"/>
        </w:rPr>
        <w:t>书</w:t>
      </w:r>
      <w:r w:rsidR="00AC58E7" w:rsidRPr="00204AD8">
        <w:rPr>
          <w:rFonts w:hint="eastAsia"/>
          <w:color w:val="000000" w:themeColor="text1"/>
          <w:lang w:eastAsia="zh-CN"/>
        </w:rPr>
        <w:t>中有记载</w:t>
      </w:r>
      <w:r w:rsidR="006448E4" w:rsidRPr="00204AD8">
        <w:rPr>
          <w:rFonts w:hint="eastAsia"/>
          <w:color w:val="000000" w:themeColor="text1"/>
          <w:lang w:eastAsia="zh-CN"/>
        </w:rPr>
        <w:t>希里没有儿子</w:t>
      </w:r>
      <w:r w:rsidR="00AC58E7" w:rsidRPr="00204AD8">
        <w:rPr>
          <w:rFonts w:hint="eastAsia"/>
          <w:color w:val="000000" w:themeColor="text1"/>
          <w:lang w:eastAsia="zh-CN"/>
        </w:rPr>
        <w:t>。</w:t>
      </w:r>
      <w:r w:rsidR="006448E4" w:rsidRPr="00204AD8">
        <w:rPr>
          <w:rFonts w:hint="eastAsia"/>
          <w:color w:val="000000" w:themeColor="text1"/>
          <w:lang w:eastAsia="zh-CN"/>
        </w:rPr>
        <w:t>所以约瑟是希里的女婿。</w:t>
      </w:r>
    </w:p>
    <w:p w14:paraId="44F3AA81" w14:textId="24CDA82D" w:rsidR="00AC58E7" w:rsidRPr="00204AD8" w:rsidRDefault="00AC58E7" w:rsidP="00EB7C89">
      <w:pPr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“依人看来，他是约瑟的儿子”，</w:t>
      </w:r>
      <w:r w:rsidR="00856E9E" w:rsidRPr="00204AD8">
        <w:rPr>
          <w:rFonts w:hint="eastAsia"/>
          <w:color w:val="000000" w:themeColor="text1"/>
          <w:lang w:eastAsia="zh-CN"/>
        </w:rPr>
        <w:t>指的是</w:t>
      </w:r>
      <w:r w:rsidRPr="00204AD8">
        <w:rPr>
          <w:rFonts w:hint="eastAsia"/>
          <w:color w:val="000000" w:themeColor="text1"/>
          <w:lang w:eastAsia="zh-CN"/>
        </w:rPr>
        <w:t>约瑟领养了耶稣。</w:t>
      </w:r>
      <w:r w:rsidR="00856E9E" w:rsidRPr="00204AD8">
        <w:rPr>
          <w:rFonts w:hint="eastAsia"/>
          <w:color w:val="000000" w:themeColor="text1"/>
          <w:lang w:eastAsia="zh-CN"/>
        </w:rPr>
        <w:t>参见</w:t>
      </w:r>
      <w:r w:rsidR="00B03E56" w:rsidRPr="00204AD8">
        <w:rPr>
          <w:rFonts w:hint="eastAsia"/>
          <w:color w:val="000000" w:themeColor="text1"/>
          <w:lang w:eastAsia="zh-CN"/>
        </w:rPr>
        <w:t>以赛亚书</w:t>
      </w:r>
      <w:r w:rsidR="00B03E56" w:rsidRPr="00204AD8">
        <w:rPr>
          <w:rFonts w:hint="eastAsia"/>
          <w:color w:val="000000" w:themeColor="text1"/>
          <w:lang w:eastAsia="zh-CN"/>
        </w:rPr>
        <w:t>9</w:t>
      </w:r>
      <w:r w:rsidR="00B03E56" w:rsidRPr="00204AD8">
        <w:rPr>
          <w:color w:val="000000" w:themeColor="text1"/>
          <w:lang w:eastAsia="zh-CN"/>
        </w:rPr>
        <w:t>:6</w:t>
      </w:r>
      <w:r w:rsidR="00B03E56" w:rsidRPr="00204AD8">
        <w:rPr>
          <w:rFonts w:hint="eastAsia"/>
          <w:color w:val="000000" w:themeColor="text1"/>
          <w:lang w:eastAsia="zh-CN"/>
        </w:rPr>
        <w:t>，“因有一婴孩为我们而生，有一子赐给我们”，前一句指马利亚生耶稣，后一句指约瑟领养耶稣。</w:t>
      </w:r>
    </w:p>
    <w:p w14:paraId="049ED9F5" w14:textId="5D1808FD" w:rsidR="00073F06" w:rsidRPr="00204AD8" w:rsidRDefault="00073F06" w:rsidP="008E307A">
      <w:pPr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lastRenderedPageBreak/>
        <w:t>大卫有两个儿子</w:t>
      </w:r>
      <w:r w:rsidR="001405EA" w:rsidRPr="00204AD8">
        <w:rPr>
          <w:rFonts w:hint="eastAsia"/>
          <w:color w:val="000000" w:themeColor="text1"/>
          <w:lang w:eastAsia="zh-CN"/>
        </w:rPr>
        <w:t>——</w:t>
      </w:r>
      <w:r w:rsidRPr="00204AD8">
        <w:rPr>
          <w:rFonts w:hint="eastAsia"/>
          <w:color w:val="000000" w:themeColor="text1"/>
          <w:lang w:eastAsia="zh-CN"/>
        </w:rPr>
        <w:t>所罗门和拿单，</w:t>
      </w:r>
      <w:r w:rsidR="001405EA" w:rsidRPr="00204AD8">
        <w:rPr>
          <w:rFonts w:hint="eastAsia"/>
          <w:color w:val="000000" w:themeColor="text1"/>
          <w:lang w:eastAsia="zh-CN"/>
        </w:rPr>
        <w:t>约瑟是从所罗门这条线来的，到耶哥尼雅那里，做王的线就断了；马利亚是拿单的后裔，也就是大卫的后裔。所以耶稣可以做王。</w:t>
      </w:r>
    </w:p>
    <w:p w14:paraId="7E1DC1ED" w14:textId="77777777" w:rsidR="00A44027" w:rsidRPr="00204AD8" w:rsidRDefault="00A44027" w:rsidP="008E307A">
      <w:pPr>
        <w:rPr>
          <w:color w:val="000000" w:themeColor="text1"/>
          <w:lang w:eastAsia="zh-CN"/>
        </w:rPr>
      </w:pPr>
    </w:p>
    <w:p w14:paraId="64F4A2B8" w14:textId="1D91E493" w:rsidR="008E619F" w:rsidRPr="00204AD8" w:rsidRDefault="008E619F" w:rsidP="002163A3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问题：</w:t>
      </w:r>
    </w:p>
    <w:p w14:paraId="41490A3B" w14:textId="7E7965A5" w:rsidR="00003776" w:rsidRPr="00204AD8" w:rsidRDefault="00A533E4">
      <w:pPr>
        <w:pStyle w:val="ListBullet"/>
        <w:numPr>
          <w:ilvl w:val="0"/>
          <w:numId w:val="4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犹太人怎么解读</w:t>
      </w:r>
      <w:r w:rsidR="00B03E56" w:rsidRPr="00204AD8">
        <w:rPr>
          <w:rFonts w:hint="eastAsia"/>
          <w:color w:val="000000" w:themeColor="text1"/>
          <w:lang w:eastAsia="zh-CN"/>
        </w:rPr>
        <w:t>以赛亚书</w:t>
      </w:r>
      <w:r w:rsidR="00B03E56" w:rsidRPr="00204AD8">
        <w:rPr>
          <w:rFonts w:hint="eastAsia"/>
          <w:color w:val="000000" w:themeColor="text1"/>
          <w:lang w:eastAsia="zh-CN"/>
        </w:rPr>
        <w:t>9</w:t>
      </w:r>
      <w:r w:rsidR="00B03E56" w:rsidRPr="00204AD8">
        <w:rPr>
          <w:color w:val="000000" w:themeColor="text1"/>
          <w:lang w:eastAsia="zh-CN"/>
        </w:rPr>
        <w:t>:6</w:t>
      </w:r>
      <w:r w:rsidRPr="00204AD8">
        <w:rPr>
          <w:rFonts w:hint="eastAsia"/>
          <w:color w:val="000000" w:themeColor="text1"/>
          <w:lang w:eastAsia="zh-CN"/>
        </w:rPr>
        <w:t>？</w:t>
      </w:r>
    </w:p>
    <w:p w14:paraId="43DC88D0" w14:textId="1B300B0B" w:rsidR="00A533E4" w:rsidRPr="00204AD8" w:rsidRDefault="00A55FDF">
      <w:pPr>
        <w:pStyle w:val="ListBullet"/>
        <w:numPr>
          <w:ilvl w:val="0"/>
          <w:numId w:val="4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耶哥尼雅的线断了，为什么他后面还有儿子？</w:t>
      </w:r>
    </w:p>
    <w:p w14:paraId="1D246284" w14:textId="3EC78618" w:rsidR="00A55FDF" w:rsidRPr="00204AD8" w:rsidRDefault="00A55FDF">
      <w:pPr>
        <w:pStyle w:val="ListBullet"/>
        <w:numPr>
          <w:ilvl w:val="0"/>
          <w:numId w:val="4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道与神同在，指的是“道与神面对面”，能否有更好的翻译？</w:t>
      </w:r>
    </w:p>
    <w:p w14:paraId="0770158C" w14:textId="39CBF10C" w:rsidR="00A55FDF" w:rsidRPr="00204AD8" w:rsidRDefault="00A55FDF">
      <w:pPr>
        <w:pStyle w:val="ListBullet"/>
        <w:numPr>
          <w:ilvl w:val="0"/>
          <w:numId w:val="4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出埃及记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0:5</w:t>
      </w:r>
      <w:r w:rsidRPr="00204AD8">
        <w:rPr>
          <w:rFonts w:hint="eastAsia"/>
          <w:color w:val="000000" w:themeColor="text1"/>
          <w:lang w:eastAsia="zh-CN"/>
        </w:rPr>
        <w:t>中“直至三四代”是字面意思吗？</w:t>
      </w:r>
    </w:p>
    <w:p w14:paraId="5FEB232A" w14:textId="795D07E3" w:rsidR="00A55FDF" w:rsidRPr="00204AD8" w:rsidRDefault="00A55FDF">
      <w:pPr>
        <w:pStyle w:val="ListBullet"/>
        <w:numPr>
          <w:ilvl w:val="0"/>
          <w:numId w:val="4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偶像是什么？</w:t>
      </w:r>
    </w:p>
    <w:p w14:paraId="01048EFF" w14:textId="41EAC295" w:rsidR="00A55FDF" w:rsidRPr="00204AD8" w:rsidRDefault="00A55FDF">
      <w:pPr>
        <w:pStyle w:val="ListBullet"/>
        <w:numPr>
          <w:ilvl w:val="0"/>
          <w:numId w:val="4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道与神同在，指的是“又是一个，又是两个”对吗？</w:t>
      </w:r>
    </w:p>
    <w:p w14:paraId="4D072004" w14:textId="2D90A74B" w:rsidR="00A55FDF" w:rsidRPr="00204AD8" w:rsidRDefault="001F1DE5">
      <w:pPr>
        <w:pStyle w:val="ListBullet"/>
        <w:numPr>
          <w:ilvl w:val="0"/>
          <w:numId w:val="4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神是轮廓、形体，道是精神，这样理解可以吗？智慧呢，也是道的一部分吗？</w:t>
      </w:r>
    </w:p>
    <w:p w14:paraId="216EC323" w14:textId="3140D5DB" w:rsidR="00095DC6" w:rsidRDefault="00095DC6" w:rsidP="00095DC6">
      <w:pPr>
        <w:pStyle w:val="ListBullet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1F58F89E" w14:textId="334698DF" w:rsidR="00095DC6" w:rsidRDefault="00095DC6" w:rsidP="00095DC6">
      <w:pPr>
        <w:pStyle w:val="ListBullet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366363D3" w14:textId="1DF97410" w:rsidR="00095DC6" w:rsidRDefault="00095DC6" w:rsidP="00095DC6">
      <w:pPr>
        <w:pStyle w:val="ListBullet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05E65E8F" w14:textId="71C65822" w:rsidR="00095DC6" w:rsidRDefault="00095DC6" w:rsidP="00095DC6">
      <w:pPr>
        <w:pStyle w:val="ListBullet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612FF56E" w14:textId="07E75827" w:rsidR="00095DC6" w:rsidRDefault="00095DC6" w:rsidP="00095DC6">
      <w:pPr>
        <w:pStyle w:val="ListBullet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512D85D1" w14:textId="5A737EDD" w:rsidR="00095DC6" w:rsidRDefault="00095DC6" w:rsidP="00095DC6">
      <w:pPr>
        <w:pStyle w:val="ListBullet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1BD6B942" w14:textId="178DCBB5" w:rsidR="00095DC6" w:rsidRDefault="00095DC6" w:rsidP="00095DC6">
      <w:pPr>
        <w:pStyle w:val="ListBullet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35CC911B" w14:textId="03E7950D" w:rsidR="00095DC6" w:rsidRDefault="00095DC6" w:rsidP="00095DC6">
      <w:pPr>
        <w:pStyle w:val="ListBullet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664DB7D6" w14:textId="4E927BB6" w:rsidR="00095DC6" w:rsidRDefault="00095DC6" w:rsidP="00095DC6">
      <w:pPr>
        <w:pStyle w:val="ListBullet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64A0CF54" w14:textId="083EBE08" w:rsidR="00095DC6" w:rsidRDefault="00095DC6" w:rsidP="00095DC6">
      <w:pPr>
        <w:pStyle w:val="ListBullet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09CF0722" w14:textId="42558DE8" w:rsidR="00461432" w:rsidRPr="004F4C07" w:rsidRDefault="00461432" w:rsidP="004F4C07">
      <w:pPr>
        <w:pStyle w:val="Heading1"/>
        <w:rPr>
          <w:lang w:eastAsia="zh-CN"/>
        </w:rPr>
      </w:pPr>
      <w:bookmarkStart w:id="1" w:name="_Toc180860541"/>
      <w:r w:rsidRPr="004F4C07">
        <w:rPr>
          <w:rFonts w:hint="eastAsia"/>
          <w:lang w:eastAsia="zh-CN"/>
        </w:rPr>
        <w:lastRenderedPageBreak/>
        <w:t>基督的生平</w:t>
      </w:r>
      <w:r w:rsidR="0057688E">
        <w:rPr>
          <w:rFonts w:hint="eastAsia"/>
          <w:lang w:eastAsia="zh-CN"/>
        </w:rPr>
        <w:t>与教导</w:t>
      </w:r>
      <w:r w:rsidRPr="004F4C07">
        <w:rPr>
          <w:rFonts w:hint="eastAsia"/>
          <w:lang w:eastAsia="zh-CN"/>
        </w:rPr>
        <w:t>（二）</w:t>
      </w:r>
      <w:r w:rsidRPr="004F4C07">
        <w:rPr>
          <w:rFonts w:hint="eastAsia"/>
          <w:lang w:eastAsia="zh-CN"/>
        </w:rPr>
        <w:t>:</w:t>
      </w:r>
      <w:r w:rsidRPr="004F4C07">
        <w:rPr>
          <w:rFonts w:hint="eastAsia"/>
          <w:lang w:eastAsia="zh-CN"/>
        </w:rPr>
        <w:t>接受福音的原则</w:t>
      </w:r>
      <w:bookmarkEnd w:id="1"/>
    </w:p>
    <w:p w14:paraId="66514657" w14:textId="7C174894" w:rsidR="00461432" w:rsidRDefault="00461432" w:rsidP="002163A3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时间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022</w:t>
      </w:r>
      <w:r w:rsidRPr="00204AD8">
        <w:rPr>
          <w:rFonts w:hint="eastAsia"/>
          <w:color w:val="000000" w:themeColor="text1"/>
          <w:lang w:eastAsia="zh-CN"/>
        </w:rPr>
        <w:t>年</w:t>
      </w:r>
      <w:r w:rsidRPr="00204AD8">
        <w:rPr>
          <w:rFonts w:hint="eastAsia"/>
          <w:color w:val="000000" w:themeColor="text1"/>
          <w:lang w:eastAsia="zh-CN"/>
        </w:rPr>
        <w:t>8</w:t>
      </w:r>
      <w:r w:rsidRPr="00204AD8">
        <w:rPr>
          <w:rFonts w:hint="eastAsia"/>
          <w:color w:val="000000" w:themeColor="text1"/>
          <w:lang w:eastAsia="zh-CN"/>
        </w:rPr>
        <w:t>月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7</w:t>
      </w:r>
      <w:r w:rsidRPr="00204AD8">
        <w:rPr>
          <w:rFonts w:hint="eastAsia"/>
          <w:color w:val="000000" w:themeColor="text1"/>
          <w:lang w:eastAsia="zh-CN"/>
        </w:rPr>
        <w:t>日</w:t>
      </w:r>
    </w:p>
    <w:p w14:paraId="244854C5" w14:textId="51BC6636" w:rsidR="002163A3" w:rsidRPr="00204AD8" w:rsidRDefault="002163A3" w:rsidP="002163A3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相关经文</w:t>
      </w:r>
      <w:r w:rsidRPr="00204AD8">
        <w:rPr>
          <w:rFonts w:hint="eastAsia"/>
          <w:color w:val="000000" w:themeColor="text1"/>
          <w:lang w:eastAsia="zh-CN"/>
        </w:rPr>
        <w:t>:</w:t>
      </w:r>
      <w:r w:rsidRPr="00204AD8">
        <w:rPr>
          <w:rFonts w:hint="eastAsia"/>
          <w:color w:val="000000" w:themeColor="text1"/>
          <w:lang w:eastAsia="zh-CN"/>
        </w:rPr>
        <w:t>路加福音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:1-56</w:t>
      </w:r>
    </w:p>
    <w:p w14:paraId="4F191417" w14:textId="14F8F2A0" w:rsidR="00654090" w:rsidRPr="00204AD8" w:rsidRDefault="00654090" w:rsidP="002163A3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路加福音的重点：神爱世人，耶稣来寻找那迷失的羔羊</w:t>
      </w:r>
      <w:r w:rsidR="00C559EB" w:rsidRPr="00204AD8">
        <w:rPr>
          <w:rFonts w:hint="eastAsia"/>
          <w:color w:val="000000" w:themeColor="text1"/>
          <w:lang w:eastAsia="zh-CN"/>
        </w:rPr>
        <w:t>——</w:t>
      </w:r>
      <w:r w:rsidRPr="00204AD8">
        <w:rPr>
          <w:rFonts w:hint="eastAsia"/>
          <w:color w:val="000000" w:themeColor="text1"/>
          <w:lang w:eastAsia="zh-CN"/>
        </w:rPr>
        <w:t>“人子来，为要寻找、拯救失丧的人”</w:t>
      </w:r>
      <w:r w:rsidR="00C559EB" w:rsidRPr="00204AD8">
        <w:rPr>
          <w:rFonts w:hint="eastAsia"/>
          <w:color w:val="000000" w:themeColor="text1"/>
          <w:lang w:eastAsia="zh-CN"/>
        </w:rPr>
        <w:t>（</w:t>
      </w:r>
      <w:r w:rsidR="00C559EB" w:rsidRPr="00204AD8">
        <w:rPr>
          <w:rFonts w:hint="eastAsia"/>
          <w:color w:val="000000" w:themeColor="text1"/>
          <w:lang w:eastAsia="zh-CN"/>
        </w:rPr>
        <w:t xml:space="preserve"> </w:t>
      </w:r>
      <w:r w:rsidR="00C559EB" w:rsidRPr="00204AD8">
        <w:rPr>
          <w:rFonts w:hint="eastAsia"/>
          <w:color w:val="000000" w:themeColor="text1"/>
          <w:lang w:eastAsia="zh-CN"/>
        </w:rPr>
        <w:t>路</w:t>
      </w:r>
      <w:r w:rsidR="00C559EB" w:rsidRPr="00204AD8">
        <w:rPr>
          <w:rFonts w:hint="eastAsia"/>
          <w:color w:val="000000" w:themeColor="text1"/>
          <w:lang w:eastAsia="zh-CN"/>
        </w:rPr>
        <w:t>1</w:t>
      </w:r>
      <w:r w:rsidR="00C559EB" w:rsidRPr="00204AD8">
        <w:rPr>
          <w:color w:val="000000" w:themeColor="text1"/>
          <w:lang w:eastAsia="zh-CN"/>
        </w:rPr>
        <w:t>9:10</w:t>
      </w:r>
      <w:r w:rsidR="00C559EB" w:rsidRPr="00204AD8">
        <w:rPr>
          <w:rFonts w:hint="eastAsia"/>
          <w:color w:val="000000" w:themeColor="text1"/>
          <w:lang w:eastAsia="zh-CN"/>
        </w:rPr>
        <w:t>）</w:t>
      </w:r>
      <w:r w:rsidRPr="00204AD8">
        <w:rPr>
          <w:rFonts w:hint="eastAsia"/>
          <w:color w:val="000000" w:themeColor="text1"/>
          <w:lang w:eastAsia="zh-CN"/>
        </w:rPr>
        <w:t>。</w:t>
      </w:r>
    </w:p>
    <w:p w14:paraId="2D80A923" w14:textId="187C63D0" w:rsidR="00ED35E4" w:rsidRPr="00204AD8" w:rsidRDefault="00ED35E4" w:rsidP="002163A3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路加是谁？路加是医生，不是</w:t>
      </w:r>
      <w:r w:rsidR="00623C86" w:rsidRPr="00204AD8">
        <w:rPr>
          <w:rFonts w:hint="eastAsia"/>
          <w:color w:val="000000" w:themeColor="text1"/>
          <w:lang w:eastAsia="zh-CN"/>
        </w:rPr>
        <w:t>使徒</w:t>
      </w:r>
      <w:r w:rsidRPr="00204AD8">
        <w:rPr>
          <w:rFonts w:hint="eastAsia"/>
          <w:color w:val="000000" w:themeColor="text1"/>
          <w:lang w:eastAsia="zh-CN"/>
        </w:rPr>
        <w:t>。他生在叙利亚的安</w:t>
      </w:r>
      <w:r w:rsidR="00F14901" w:rsidRPr="00204AD8">
        <w:rPr>
          <w:rFonts w:hint="eastAsia"/>
          <w:color w:val="000000" w:themeColor="text1"/>
          <w:lang w:eastAsia="zh-CN"/>
        </w:rPr>
        <w:t>提</w:t>
      </w:r>
      <w:r w:rsidRPr="00204AD8">
        <w:rPr>
          <w:rFonts w:hint="eastAsia"/>
          <w:color w:val="000000" w:themeColor="text1"/>
          <w:lang w:eastAsia="zh-CN"/>
        </w:rPr>
        <w:t>阿，跟随保罗宣教，是外邦人。</w:t>
      </w:r>
      <w:r w:rsidR="00623C86" w:rsidRPr="00204AD8">
        <w:rPr>
          <w:rFonts w:hint="eastAsia"/>
          <w:color w:val="000000" w:themeColor="text1"/>
          <w:lang w:eastAsia="zh-CN"/>
        </w:rPr>
        <w:t>除了路加福音，他还写过使徒行传。</w:t>
      </w:r>
    </w:p>
    <w:p w14:paraId="6C0F8B62" w14:textId="1A81DFC7" w:rsidR="00095DC6" w:rsidRPr="00204AD8" w:rsidRDefault="00493C03" w:rsidP="00C85A46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一</w:t>
      </w:r>
      <w:r w:rsidRPr="00204AD8">
        <w:rPr>
          <w:rFonts w:hint="eastAsia"/>
          <w:b/>
          <w:bCs/>
          <w:color w:val="000000" w:themeColor="text1"/>
          <w:lang w:eastAsia="zh-CN"/>
        </w:rPr>
        <w:t>.</w:t>
      </w:r>
      <w:r w:rsidR="00C15404" w:rsidRPr="00204AD8">
        <w:rPr>
          <w:rFonts w:hint="eastAsia"/>
          <w:b/>
          <w:bCs/>
          <w:color w:val="000000" w:themeColor="text1"/>
          <w:lang w:eastAsia="zh-CN"/>
        </w:rPr>
        <w:t>路</w:t>
      </w:r>
      <w:r w:rsidRPr="00204AD8">
        <w:rPr>
          <w:b/>
          <w:bCs/>
          <w:color w:val="000000" w:themeColor="text1"/>
          <w:lang w:eastAsia="zh-CN"/>
        </w:rPr>
        <w:t>1:1-4</w:t>
      </w:r>
      <w:r w:rsidRPr="00204AD8">
        <w:rPr>
          <w:rFonts w:hint="eastAsia"/>
          <w:b/>
          <w:bCs/>
          <w:color w:val="000000" w:themeColor="text1"/>
          <w:lang w:eastAsia="zh-CN"/>
        </w:rPr>
        <w:t>，路加福音的来源、对象和特征</w:t>
      </w:r>
    </w:p>
    <w:p w14:paraId="037287A6" w14:textId="7F389EE5" w:rsidR="00241E93" w:rsidRPr="00204AD8" w:rsidRDefault="00277CE8" w:rsidP="00277CE8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.</w:t>
      </w:r>
      <w:r w:rsidR="00ED35E4" w:rsidRPr="00204AD8">
        <w:rPr>
          <w:rFonts w:hint="eastAsia"/>
          <w:color w:val="000000" w:themeColor="text1"/>
          <w:lang w:eastAsia="zh-CN"/>
        </w:rPr>
        <w:t>来源：福音来自传道人起初亲眼所见，又传给我们（路</w:t>
      </w:r>
      <w:r w:rsidR="00ED35E4" w:rsidRPr="00204AD8">
        <w:rPr>
          <w:rFonts w:hint="eastAsia"/>
          <w:color w:val="000000" w:themeColor="text1"/>
          <w:lang w:eastAsia="zh-CN"/>
        </w:rPr>
        <w:t>1</w:t>
      </w:r>
      <w:r w:rsidR="00ED35E4" w:rsidRPr="00204AD8">
        <w:rPr>
          <w:rFonts w:hint="eastAsia"/>
          <w:color w:val="000000" w:themeColor="text1"/>
          <w:lang w:eastAsia="zh-CN"/>
        </w:rPr>
        <w:t>：</w:t>
      </w:r>
      <w:r w:rsidR="00ED35E4" w:rsidRPr="00204AD8">
        <w:rPr>
          <w:rFonts w:hint="eastAsia"/>
          <w:color w:val="000000" w:themeColor="text1"/>
          <w:lang w:eastAsia="zh-CN"/>
        </w:rPr>
        <w:t>1</w:t>
      </w:r>
      <w:r w:rsidR="00ED35E4" w:rsidRPr="00204AD8">
        <w:rPr>
          <w:color w:val="000000" w:themeColor="text1"/>
          <w:lang w:eastAsia="zh-CN"/>
        </w:rPr>
        <w:t>-2</w:t>
      </w:r>
      <w:r w:rsidR="00ED35E4" w:rsidRPr="00204AD8">
        <w:rPr>
          <w:rFonts w:hint="eastAsia"/>
          <w:color w:val="000000" w:themeColor="text1"/>
          <w:lang w:eastAsia="zh-CN"/>
        </w:rPr>
        <w:t>）。</w:t>
      </w:r>
    </w:p>
    <w:p w14:paraId="5D843363" w14:textId="5D28EA82" w:rsidR="00ED35E4" w:rsidRPr="00204AD8" w:rsidRDefault="00277CE8" w:rsidP="00277CE8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2.</w:t>
      </w:r>
      <w:r w:rsidR="00ED35E4" w:rsidRPr="00204AD8">
        <w:rPr>
          <w:rFonts w:hint="eastAsia"/>
          <w:color w:val="000000" w:themeColor="text1"/>
          <w:lang w:eastAsia="zh-CN"/>
        </w:rPr>
        <w:t>对象：</w:t>
      </w:r>
      <w:r w:rsidR="00623C86" w:rsidRPr="00204AD8">
        <w:rPr>
          <w:rFonts w:hint="eastAsia"/>
          <w:color w:val="000000" w:themeColor="text1"/>
          <w:lang w:eastAsia="zh-CN"/>
        </w:rPr>
        <w:t>写给提阿非罗大人（路</w:t>
      </w:r>
      <w:r w:rsidR="00623C86" w:rsidRPr="00204AD8">
        <w:rPr>
          <w:rFonts w:hint="eastAsia"/>
          <w:color w:val="000000" w:themeColor="text1"/>
          <w:lang w:eastAsia="zh-CN"/>
        </w:rPr>
        <w:t>1</w:t>
      </w:r>
      <w:r w:rsidR="00623C86" w:rsidRPr="00204AD8">
        <w:rPr>
          <w:rFonts w:hint="eastAsia"/>
          <w:color w:val="000000" w:themeColor="text1"/>
          <w:lang w:eastAsia="zh-CN"/>
        </w:rPr>
        <w:t>：</w:t>
      </w:r>
      <w:r w:rsidR="0079075B" w:rsidRPr="00204AD8">
        <w:rPr>
          <w:color w:val="000000" w:themeColor="text1"/>
          <w:lang w:eastAsia="zh-CN"/>
        </w:rPr>
        <w:t>1</w:t>
      </w:r>
      <w:r w:rsidR="00623C86" w:rsidRPr="00204AD8">
        <w:rPr>
          <w:rFonts w:hint="eastAsia"/>
          <w:color w:val="000000" w:themeColor="text1"/>
          <w:lang w:eastAsia="zh-CN"/>
        </w:rPr>
        <w:t>）。在使徒行传</w:t>
      </w:r>
      <w:r w:rsidR="00623C86" w:rsidRPr="00204AD8">
        <w:rPr>
          <w:rFonts w:hint="eastAsia"/>
          <w:color w:val="000000" w:themeColor="text1"/>
          <w:lang w:eastAsia="zh-CN"/>
        </w:rPr>
        <w:t>1</w:t>
      </w:r>
      <w:r w:rsidR="00623C86" w:rsidRPr="00204AD8">
        <w:rPr>
          <w:color w:val="000000" w:themeColor="text1"/>
          <w:lang w:eastAsia="zh-CN"/>
        </w:rPr>
        <w:t>:1</w:t>
      </w:r>
      <w:r w:rsidR="00623C86" w:rsidRPr="00204AD8">
        <w:rPr>
          <w:rFonts w:hint="eastAsia"/>
          <w:color w:val="000000" w:themeColor="text1"/>
          <w:lang w:eastAsia="zh-CN"/>
        </w:rPr>
        <w:t>中，路加不再称呼其为“大人”。</w:t>
      </w:r>
      <w:r w:rsidR="00623C86" w:rsidRPr="00204AD8">
        <w:rPr>
          <w:rFonts w:hint="eastAsia"/>
          <w:color w:val="000000" w:themeColor="text1"/>
          <w:lang w:eastAsia="zh-CN"/>
        </w:rPr>
        <w:t xml:space="preserve"> </w:t>
      </w:r>
      <w:r w:rsidR="00623C86" w:rsidRPr="00204AD8">
        <w:rPr>
          <w:rFonts w:hint="eastAsia"/>
          <w:color w:val="000000" w:themeColor="text1"/>
          <w:lang w:eastAsia="zh-CN"/>
        </w:rPr>
        <w:t>提阿非罗</w:t>
      </w:r>
      <w:r w:rsidR="00EB4578" w:rsidRPr="00204AD8">
        <w:rPr>
          <w:rFonts w:hint="eastAsia"/>
          <w:color w:val="000000" w:themeColor="text1"/>
          <w:lang w:eastAsia="zh-CN"/>
        </w:rPr>
        <w:t>，意指神所爱的，是罗马人。因此这里应该不是指一个人，而是泛指外邦人。</w:t>
      </w:r>
    </w:p>
    <w:p w14:paraId="6DC8F172" w14:textId="34592150" w:rsidR="00ED35E4" w:rsidRPr="00204AD8" w:rsidRDefault="00277CE8" w:rsidP="00277CE8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.</w:t>
      </w:r>
      <w:r w:rsidR="00ED35E4" w:rsidRPr="00204AD8">
        <w:rPr>
          <w:rFonts w:hint="eastAsia"/>
          <w:color w:val="000000" w:themeColor="text1"/>
          <w:lang w:eastAsia="zh-CN"/>
        </w:rPr>
        <w:t>特征：</w:t>
      </w:r>
      <w:r w:rsidR="0079075B" w:rsidRPr="00204AD8">
        <w:rPr>
          <w:rFonts w:hint="eastAsia"/>
          <w:color w:val="000000" w:themeColor="text1"/>
          <w:lang w:eastAsia="zh-CN"/>
        </w:rPr>
        <w:t>路加福音是经过路加的严密考察，并且</w:t>
      </w:r>
      <w:r w:rsidR="0099348D" w:rsidRPr="00204AD8">
        <w:rPr>
          <w:rFonts w:hint="eastAsia"/>
          <w:color w:val="000000" w:themeColor="text1"/>
          <w:lang w:eastAsia="zh-CN"/>
        </w:rPr>
        <w:t>按照次序、</w:t>
      </w:r>
      <w:r w:rsidR="0079075B" w:rsidRPr="00204AD8">
        <w:rPr>
          <w:rFonts w:hint="eastAsia"/>
          <w:color w:val="000000" w:themeColor="text1"/>
          <w:lang w:eastAsia="zh-CN"/>
        </w:rPr>
        <w:t>完整地记述下来的，目的是要人知道福音是确实的（</w:t>
      </w:r>
      <w:r w:rsidR="00ED35E4" w:rsidRPr="00204AD8">
        <w:rPr>
          <w:rFonts w:hint="eastAsia"/>
          <w:color w:val="000000" w:themeColor="text1"/>
          <w:lang w:eastAsia="zh-CN"/>
        </w:rPr>
        <w:t>路</w:t>
      </w:r>
      <w:r w:rsidR="00ED35E4" w:rsidRPr="00204AD8">
        <w:rPr>
          <w:rFonts w:hint="eastAsia"/>
          <w:color w:val="000000" w:themeColor="text1"/>
          <w:lang w:eastAsia="zh-CN"/>
        </w:rPr>
        <w:t>1</w:t>
      </w:r>
      <w:r w:rsidR="00ED35E4" w:rsidRPr="00204AD8">
        <w:rPr>
          <w:rFonts w:hint="eastAsia"/>
          <w:color w:val="000000" w:themeColor="text1"/>
          <w:lang w:eastAsia="zh-CN"/>
        </w:rPr>
        <w:t>：</w:t>
      </w:r>
      <w:r w:rsidR="0079075B" w:rsidRPr="00204AD8">
        <w:rPr>
          <w:color w:val="000000" w:themeColor="text1"/>
          <w:lang w:eastAsia="zh-CN"/>
        </w:rPr>
        <w:t>3-</w:t>
      </w:r>
      <w:r w:rsidR="00ED35E4" w:rsidRPr="00204AD8">
        <w:rPr>
          <w:rFonts w:hint="eastAsia"/>
          <w:color w:val="000000" w:themeColor="text1"/>
          <w:lang w:eastAsia="zh-CN"/>
        </w:rPr>
        <w:t>4</w:t>
      </w:r>
      <w:r w:rsidR="0079075B" w:rsidRPr="00204AD8">
        <w:rPr>
          <w:rFonts w:hint="eastAsia"/>
          <w:color w:val="000000" w:themeColor="text1"/>
          <w:lang w:eastAsia="zh-CN"/>
        </w:rPr>
        <w:t>）。</w:t>
      </w:r>
    </w:p>
    <w:p w14:paraId="64225C88" w14:textId="12E313D4" w:rsidR="00C15404" w:rsidRPr="00204AD8" w:rsidRDefault="00C15404" w:rsidP="00C85A46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二</w:t>
      </w:r>
      <w:r w:rsidRPr="00204AD8">
        <w:rPr>
          <w:b/>
          <w:bCs/>
          <w:color w:val="000000" w:themeColor="text1"/>
          <w:lang w:eastAsia="zh-CN"/>
        </w:rPr>
        <w:t>.</w:t>
      </w:r>
      <w:r w:rsidRPr="00204AD8">
        <w:rPr>
          <w:rFonts w:hint="eastAsia"/>
          <w:b/>
          <w:bCs/>
          <w:color w:val="000000" w:themeColor="text1"/>
          <w:lang w:eastAsia="zh-CN"/>
        </w:rPr>
        <w:t>路</w:t>
      </w:r>
      <w:r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Pr="00204AD8">
        <w:rPr>
          <w:b/>
          <w:bCs/>
          <w:color w:val="000000" w:themeColor="text1"/>
          <w:lang w:eastAsia="zh-CN"/>
        </w:rPr>
        <w:t>:5-23</w:t>
      </w:r>
      <w:r w:rsidRPr="00204AD8">
        <w:rPr>
          <w:rFonts w:hint="eastAsia"/>
          <w:b/>
          <w:bCs/>
          <w:color w:val="000000" w:themeColor="text1"/>
          <w:lang w:eastAsia="zh-CN"/>
        </w:rPr>
        <w:t>，</w:t>
      </w:r>
      <w:r w:rsidR="00EE0F31" w:rsidRPr="00204AD8">
        <w:rPr>
          <w:rFonts w:hint="eastAsia"/>
          <w:b/>
          <w:bCs/>
          <w:color w:val="000000" w:themeColor="text1"/>
          <w:lang w:eastAsia="zh-CN"/>
        </w:rPr>
        <w:t>神预备福音的到来</w:t>
      </w:r>
    </w:p>
    <w:p w14:paraId="0214D37C" w14:textId="03EA970F" w:rsidR="00D22C04" w:rsidRPr="00204AD8" w:rsidRDefault="00470D3E" w:rsidP="006B31FD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神为耶稣的降生预备了</w:t>
      </w:r>
      <w:r w:rsidR="00E95456" w:rsidRPr="00204AD8">
        <w:rPr>
          <w:rFonts w:hint="eastAsia"/>
          <w:color w:val="000000" w:themeColor="text1"/>
          <w:lang w:eastAsia="zh-CN"/>
        </w:rPr>
        <w:t>施洗约翰</w:t>
      </w:r>
      <w:r w:rsidR="00230E4F" w:rsidRPr="00204AD8">
        <w:rPr>
          <w:rFonts w:hint="eastAsia"/>
          <w:color w:val="000000" w:themeColor="text1"/>
          <w:lang w:eastAsia="zh-CN"/>
        </w:rPr>
        <w:t>，</w:t>
      </w:r>
      <w:r w:rsidRPr="00204AD8">
        <w:rPr>
          <w:rFonts w:hint="eastAsia"/>
          <w:color w:val="000000" w:themeColor="text1"/>
          <w:lang w:eastAsia="zh-CN"/>
        </w:rPr>
        <w:t>并借</w:t>
      </w:r>
      <w:r w:rsidR="00744075" w:rsidRPr="00204AD8">
        <w:rPr>
          <w:rFonts w:hint="eastAsia"/>
          <w:color w:val="000000" w:themeColor="text1"/>
          <w:lang w:eastAsia="zh-CN"/>
        </w:rPr>
        <w:t>撒迦利亚</w:t>
      </w:r>
      <w:r w:rsidR="00E95456" w:rsidRPr="00204AD8">
        <w:rPr>
          <w:rFonts w:hint="eastAsia"/>
          <w:color w:val="000000" w:themeColor="text1"/>
          <w:lang w:eastAsia="zh-CN"/>
        </w:rPr>
        <w:t>讲</w:t>
      </w:r>
      <w:r w:rsidR="00323E84" w:rsidRPr="00204AD8">
        <w:rPr>
          <w:rFonts w:hint="eastAsia"/>
          <w:color w:val="000000" w:themeColor="text1"/>
          <w:lang w:eastAsia="zh-CN"/>
        </w:rPr>
        <w:t>“拥有好的条件不一定就会信”，比如有</w:t>
      </w:r>
      <w:r w:rsidR="000A17F8" w:rsidRPr="00204AD8">
        <w:rPr>
          <w:rFonts w:hint="eastAsia"/>
          <w:color w:val="000000" w:themeColor="text1"/>
          <w:lang w:eastAsia="zh-CN"/>
        </w:rPr>
        <w:t>好背景</w:t>
      </w:r>
      <w:r w:rsidR="00856AC8" w:rsidRPr="00204AD8">
        <w:rPr>
          <w:rFonts w:hint="eastAsia"/>
          <w:color w:val="000000" w:themeColor="text1"/>
          <w:lang w:eastAsia="zh-CN"/>
        </w:rPr>
        <w:t>、好行为、丰富的人生经验和重要的职务</w:t>
      </w:r>
      <w:r w:rsidR="002637C0" w:rsidRPr="00204AD8">
        <w:rPr>
          <w:rFonts w:hint="eastAsia"/>
          <w:color w:val="000000" w:themeColor="text1"/>
          <w:lang w:eastAsia="zh-CN"/>
        </w:rPr>
        <w:t>，甚至看到神的显现</w:t>
      </w:r>
      <w:r w:rsidR="00323E84" w:rsidRPr="00204AD8">
        <w:rPr>
          <w:rFonts w:hint="eastAsia"/>
          <w:color w:val="000000" w:themeColor="text1"/>
          <w:lang w:eastAsia="zh-CN"/>
        </w:rPr>
        <w:t>、亲耳听到好消息</w:t>
      </w:r>
      <w:r w:rsidR="00856AC8" w:rsidRPr="00204AD8">
        <w:rPr>
          <w:rFonts w:hint="eastAsia"/>
          <w:color w:val="000000" w:themeColor="text1"/>
          <w:lang w:eastAsia="zh-CN"/>
        </w:rPr>
        <w:t>，都不一定会“信”</w:t>
      </w:r>
      <w:r w:rsidR="00323E84" w:rsidRPr="00204AD8">
        <w:rPr>
          <w:rFonts w:hint="eastAsia"/>
          <w:color w:val="000000" w:themeColor="text1"/>
          <w:lang w:eastAsia="zh-CN"/>
        </w:rPr>
        <w:t>。</w:t>
      </w:r>
      <w:r w:rsidRPr="00204AD8">
        <w:rPr>
          <w:rFonts w:hint="eastAsia"/>
          <w:color w:val="000000" w:themeColor="text1"/>
          <w:lang w:eastAsia="zh-CN"/>
        </w:rPr>
        <w:t>到马利亚才可知什么是“信”</w:t>
      </w:r>
      <w:r w:rsidR="00EF4341" w:rsidRPr="00204AD8">
        <w:rPr>
          <w:rFonts w:hint="eastAsia"/>
          <w:color w:val="000000" w:themeColor="text1"/>
          <w:lang w:eastAsia="zh-CN"/>
        </w:rPr>
        <w:t>，怎样才能信。</w:t>
      </w:r>
    </w:p>
    <w:p w14:paraId="52934182" w14:textId="26153BD6" w:rsidR="00E95456" w:rsidRPr="00204AD8" w:rsidRDefault="00277CE8" w:rsidP="00277CE8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.</w:t>
      </w:r>
      <w:r w:rsidR="00D3428E" w:rsidRPr="00204AD8">
        <w:rPr>
          <w:rFonts w:hint="eastAsia"/>
          <w:color w:val="000000" w:themeColor="text1"/>
          <w:lang w:eastAsia="zh-CN"/>
        </w:rPr>
        <w:t>背景好。</w:t>
      </w:r>
      <w:r w:rsidR="00E95456" w:rsidRPr="00204AD8">
        <w:rPr>
          <w:rFonts w:hint="eastAsia"/>
          <w:color w:val="000000" w:themeColor="text1"/>
          <w:lang w:eastAsia="zh-CN"/>
        </w:rPr>
        <w:t>路</w:t>
      </w:r>
      <w:r w:rsidR="00E95456" w:rsidRPr="00204AD8">
        <w:rPr>
          <w:color w:val="000000" w:themeColor="text1"/>
          <w:lang w:eastAsia="zh-CN"/>
        </w:rPr>
        <w:t>1:5</w:t>
      </w:r>
      <w:r w:rsidR="00E95456" w:rsidRPr="00204AD8">
        <w:rPr>
          <w:rFonts w:hint="eastAsia"/>
          <w:color w:val="000000" w:themeColor="text1"/>
          <w:lang w:eastAsia="zh-CN"/>
        </w:rPr>
        <w:t>，亚比雅是祭司（参见历代志上</w:t>
      </w:r>
      <w:r w:rsidR="00E95456" w:rsidRPr="00204AD8">
        <w:rPr>
          <w:rFonts w:hint="eastAsia"/>
          <w:color w:val="000000" w:themeColor="text1"/>
          <w:lang w:eastAsia="zh-CN"/>
        </w:rPr>
        <w:t>2</w:t>
      </w:r>
      <w:r w:rsidR="00E95456" w:rsidRPr="00204AD8">
        <w:rPr>
          <w:color w:val="000000" w:themeColor="text1"/>
          <w:lang w:eastAsia="zh-CN"/>
        </w:rPr>
        <w:t>4:10</w:t>
      </w:r>
      <w:r w:rsidR="00E95456" w:rsidRPr="00204AD8">
        <w:rPr>
          <w:rFonts w:hint="eastAsia"/>
          <w:color w:val="000000" w:themeColor="text1"/>
          <w:lang w:eastAsia="zh-CN"/>
        </w:rPr>
        <w:t>）</w:t>
      </w:r>
      <w:r w:rsidR="00CB1CB8" w:rsidRPr="00204AD8">
        <w:rPr>
          <w:rFonts w:hint="eastAsia"/>
          <w:color w:val="000000" w:themeColor="text1"/>
          <w:lang w:eastAsia="zh-CN"/>
        </w:rPr>
        <w:t>。</w:t>
      </w:r>
      <w:r w:rsidR="00E95456" w:rsidRPr="00204AD8">
        <w:rPr>
          <w:rFonts w:hint="eastAsia"/>
          <w:color w:val="000000" w:themeColor="text1"/>
          <w:lang w:eastAsia="zh-CN"/>
        </w:rPr>
        <w:t>从这节经文可知撒迦利亚</w:t>
      </w:r>
      <w:r w:rsidR="00CB1CB8" w:rsidRPr="00204AD8">
        <w:rPr>
          <w:rFonts w:hint="eastAsia"/>
          <w:color w:val="000000" w:themeColor="text1"/>
          <w:lang w:eastAsia="zh-CN"/>
        </w:rPr>
        <w:t>是祭司，</w:t>
      </w:r>
      <w:r w:rsidR="00E95456" w:rsidRPr="00204AD8">
        <w:rPr>
          <w:rFonts w:hint="eastAsia"/>
          <w:color w:val="000000" w:themeColor="text1"/>
          <w:lang w:eastAsia="zh-CN"/>
        </w:rPr>
        <w:t>他的</w:t>
      </w:r>
      <w:r w:rsidR="00CB1CB8" w:rsidRPr="00204AD8">
        <w:rPr>
          <w:rFonts w:hint="eastAsia"/>
          <w:color w:val="000000" w:themeColor="text1"/>
          <w:lang w:eastAsia="zh-CN"/>
        </w:rPr>
        <w:t>妻子伊</w:t>
      </w:r>
      <w:r w:rsidR="00EC6A6D" w:rsidRPr="00204AD8">
        <w:rPr>
          <w:rFonts w:hint="eastAsia"/>
          <w:color w:val="000000" w:themeColor="text1"/>
          <w:lang w:eastAsia="zh-CN"/>
        </w:rPr>
        <w:t>利</w:t>
      </w:r>
      <w:r w:rsidR="00CB1CB8" w:rsidRPr="00204AD8">
        <w:rPr>
          <w:rFonts w:hint="eastAsia"/>
          <w:color w:val="000000" w:themeColor="text1"/>
          <w:lang w:eastAsia="zh-CN"/>
        </w:rPr>
        <w:t>莎白是祭司的后代，两人的出身、背景都很好。</w:t>
      </w:r>
    </w:p>
    <w:p w14:paraId="77A0EADA" w14:textId="3D239CB7" w:rsidR="00E95456" w:rsidRPr="00204AD8" w:rsidRDefault="00277CE8" w:rsidP="00277CE8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.</w:t>
      </w:r>
      <w:r w:rsidR="00D3428E" w:rsidRPr="00204AD8">
        <w:rPr>
          <w:rFonts w:hint="eastAsia"/>
          <w:color w:val="000000" w:themeColor="text1"/>
          <w:lang w:eastAsia="zh-CN"/>
        </w:rPr>
        <w:t>行为好。</w:t>
      </w:r>
      <w:r w:rsidR="009923DD" w:rsidRPr="00204AD8">
        <w:rPr>
          <w:rFonts w:hint="eastAsia"/>
          <w:color w:val="000000" w:themeColor="text1"/>
          <w:lang w:eastAsia="zh-CN"/>
        </w:rPr>
        <w:t>路加</w:t>
      </w:r>
      <w:r w:rsidR="009923DD" w:rsidRPr="00204AD8">
        <w:rPr>
          <w:rFonts w:hint="eastAsia"/>
          <w:color w:val="000000" w:themeColor="text1"/>
          <w:lang w:eastAsia="zh-CN"/>
        </w:rPr>
        <w:t>1</w:t>
      </w:r>
      <w:r w:rsidR="009923DD" w:rsidRPr="00204AD8">
        <w:rPr>
          <w:color w:val="000000" w:themeColor="text1"/>
          <w:lang w:eastAsia="zh-CN"/>
        </w:rPr>
        <w:t>:6</w:t>
      </w:r>
      <w:r w:rsidR="009923DD" w:rsidRPr="00204AD8">
        <w:rPr>
          <w:rFonts w:hint="eastAsia"/>
          <w:color w:val="000000" w:themeColor="text1"/>
          <w:lang w:eastAsia="zh-CN"/>
        </w:rPr>
        <w:t>，两人的行为</w:t>
      </w:r>
      <w:r w:rsidR="0055721E" w:rsidRPr="00204AD8">
        <w:rPr>
          <w:rFonts w:hint="eastAsia"/>
          <w:color w:val="000000" w:themeColor="text1"/>
          <w:lang w:eastAsia="zh-CN"/>
        </w:rPr>
        <w:t>也很好，都遵守律法。</w:t>
      </w:r>
    </w:p>
    <w:p w14:paraId="0E57E009" w14:textId="22A780CF" w:rsidR="00E95456" w:rsidRPr="00204AD8" w:rsidRDefault="00277CE8" w:rsidP="00277CE8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.</w:t>
      </w:r>
      <w:r w:rsidR="00D3428E" w:rsidRPr="00204AD8">
        <w:rPr>
          <w:rFonts w:hint="eastAsia"/>
          <w:color w:val="000000" w:themeColor="text1"/>
          <w:lang w:eastAsia="zh-CN"/>
        </w:rPr>
        <w:t>人生经验丰富。路</w:t>
      </w:r>
      <w:r w:rsidR="00D3428E" w:rsidRPr="00204AD8">
        <w:rPr>
          <w:rFonts w:hint="eastAsia"/>
          <w:color w:val="000000" w:themeColor="text1"/>
          <w:lang w:eastAsia="zh-CN"/>
        </w:rPr>
        <w:t>1</w:t>
      </w:r>
      <w:r w:rsidR="00D3428E" w:rsidRPr="00204AD8">
        <w:rPr>
          <w:color w:val="000000" w:themeColor="text1"/>
          <w:lang w:eastAsia="zh-CN"/>
        </w:rPr>
        <w:t>:7</w:t>
      </w:r>
      <w:r w:rsidR="00D3428E" w:rsidRPr="00204AD8">
        <w:rPr>
          <w:rFonts w:hint="eastAsia"/>
          <w:color w:val="000000" w:themeColor="text1"/>
          <w:lang w:eastAsia="zh-CN"/>
        </w:rPr>
        <w:t>，二人年纪老迈。</w:t>
      </w:r>
    </w:p>
    <w:p w14:paraId="1AB1ABA4" w14:textId="162AAD5E" w:rsidR="00E95456" w:rsidRPr="00204AD8" w:rsidRDefault="00277CE8" w:rsidP="00277CE8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lastRenderedPageBreak/>
        <w:t>4.</w:t>
      </w:r>
      <w:r w:rsidR="00D3428E" w:rsidRPr="00204AD8">
        <w:rPr>
          <w:rFonts w:hint="eastAsia"/>
          <w:color w:val="000000" w:themeColor="text1"/>
          <w:lang w:eastAsia="zh-CN"/>
        </w:rPr>
        <w:t>身为祭司并担负重要职责。路</w:t>
      </w:r>
      <w:r w:rsidR="00D3428E" w:rsidRPr="00204AD8">
        <w:rPr>
          <w:rFonts w:hint="eastAsia"/>
          <w:color w:val="000000" w:themeColor="text1"/>
          <w:lang w:eastAsia="zh-CN"/>
        </w:rPr>
        <w:t>1</w:t>
      </w:r>
      <w:r w:rsidR="00D3428E" w:rsidRPr="00204AD8">
        <w:rPr>
          <w:color w:val="000000" w:themeColor="text1"/>
          <w:lang w:eastAsia="zh-CN"/>
        </w:rPr>
        <w:t>:8-10</w:t>
      </w:r>
      <w:r w:rsidR="00D3428E" w:rsidRPr="00204AD8">
        <w:rPr>
          <w:rFonts w:hint="eastAsia"/>
          <w:color w:val="000000" w:themeColor="text1"/>
          <w:lang w:eastAsia="zh-CN"/>
        </w:rPr>
        <w:t>，</w:t>
      </w:r>
      <w:r w:rsidR="00E95456" w:rsidRPr="00204AD8">
        <w:rPr>
          <w:rFonts w:hint="eastAsia"/>
          <w:color w:val="000000" w:themeColor="text1"/>
          <w:lang w:eastAsia="zh-CN"/>
        </w:rPr>
        <w:t>亚比雅班有</w:t>
      </w:r>
      <w:r w:rsidR="00E95456" w:rsidRPr="00204AD8">
        <w:rPr>
          <w:rFonts w:hint="eastAsia"/>
          <w:color w:val="000000" w:themeColor="text1"/>
          <w:lang w:eastAsia="zh-CN"/>
        </w:rPr>
        <w:t>2</w:t>
      </w:r>
      <w:r w:rsidR="00E95456" w:rsidRPr="00204AD8">
        <w:rPr>
          <w:color w:val="000000" w:themeColor="text1"/>
          <w:lang w:eastAsia="zh-CN"/>
        </w:rPr>
        <w:t>4</w:t>
      </w:r>
      <w:r w:rsidR="00E95456" w:rsidRPr="00204AD8">
        <w:rPr>
          <w:rFonts w:hint="eastAsia"/>
          <w:color w:val="000000" w:themeColor="text1"/>
          <w:lang w:eastAsia="zh-CN"/>
        </w:rPr>
        <w:t>班，每一个班有几百人。</w:t>
      </w:r>
      <w:r w:rsidR="000A6125" w:rsidRPr="00204AD8">
        <w:rPr>
          <w:rFonts w:hint="eastAsia"/>
          <w:color w:val="000000" w:themeColor="text1"/>
          <w:lang w:eastAsia="zh-CN"/>
        </w:rPr>
        <w:t>祭司需要抽签才能进到殿里烧香，</w:t>
      </w:r>
      <w:r w:rsidR="00443C7B" w:rsidRPr="00204AD8">
        <w:rPr>
          <w:rFonts w:hint="eastAsia"/>
          <w:color w:val="000000" w:themeColor="text1"/>
          <w:lang w:eastAsia="zh-CN"/>
        </w:rPr>
        <w:t>把众人的祷告带到神的面前，并等候神的回应。进殿烧香，</w:t>
      </w:r>
      <w:r w:rsidR="000A6125" w:rsidRPr="00204AD8">
        <w:rPr>
          <w:rFonts w:hint="eastAsia"/>
          <w:color w:val="000000" w:themeColor="text1"/>
          <w:lang w:eastAsia="zh-CN"/>
        </w:rPr>
        <w:t>是撒迦利亚一生中重要的时刻。</w:t>
      </w:r>
      <w:r w:rsidR="00B70D29" w:rsidRPr="00204AD8">
        <w:rPr>
          <w:rFonts w:hint="eastAsia"/>
          <w:color w:val="000000" w:themeColor="text1"/>
          <w:lang w:eastAsia="zh-CN"/>
        </w:rPr>
        <w:t>虽然有祭司的职分和行动，但不一定担保信福音。</w:t>
      </w:r>
    </w:p>
    <w:p w14:paraId="3B8AB7DE" w14:textId="6B2717D4" w:rsidR="0070236B" w:rsidRPr="00204AD8" w:rsidRDefault="00277CE8" w:rsidP="00277CE8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5</w:t>
      </w:r>
      <w:r>
        <w:rPr>
          <w:color w:val="000000" w:themeColor="text1"/>
          <w:lang w:eastAsia="zh-CN"/>
        </w:rPr>
        <w:t>.</w:t>
      </w:r>
      <w:r w:rsidR="0070236B" w:rsidRPr="00204AD8">
        <w:rPr>
          <w:rFonts w:hint="eastAsia"/>
          <w:color w:val="000000" w:themeColor="text1"/>
          <w:lang w:eastAsia="zh-CN"/>
        </w:rPr>
        <w:t>亲眼看到神的显现。路</w:t>
      </w:r>
      <w:r w:rsidR="0070236B" w:rsidRPr="00204AD8">
        <w:rPr>
          <w:rFonts w:hint="eastAsia"/>
          <w:color w:val="000000" w:themeColor="text1"/>
          <w:lang w:eastAsia="zh-CN"/>
        </w:rPr>
        <w:t>1</w:t>
      </w:r>
      <w:r w:rsidR="0070236B" w:rsidRPr="00204AD8">
        <w:rPr>
          <w:color w:val="000000" w:themeColor="text1"/>
          <w:lang w:eastAsia="zh-CN"/>
        </w:rPr>
        <w:t>:11</w:t>
      </w:r>
      <w:r w:rsidR="0070236B" w:rsidRPr="00204AD8">
        <w:rPr>
          <w:rFonts w:hint="eastAsia"/>
          <w:color w:val="000000" w:themeColor="text1"/>
          <w:lang w:eastAsia="zh-CN"/>
        </w:rPr>
        <w:t>，</w:t>
      </w:r>
      <w:r w:rsidR="0070236B" w:rsidRPr="00204AD8">
        <w:rPr>
          <w:rFonts w:hint="eastAsia"/>
          <w:color w:val="000000" w:themeColor="text1"/>
          <w:lang w:eastAsia="zh-CN"/>
        </w:rPr>
        <w:t>4</w:t>
      </w:r>
      <w:r w:rsidR="0070236B" w:rsidRPr="00204AD8">
        <w:rPr>
          <w:color w:val="000000" w:themeColor="text1"/>
          <w:lang w:eastAsia="zh-CN"/>
        </w:rPr>
        <w:t>00</w:t>
      </w:r>
      <w:r w:rsidR="0070236B" w:rsidRPr="00204AD8">
        <w:rPr>
          <w:rFonts w:hint="eastAsia"/>
          <w:color w:val="000000" w:themeColor="text1"/>
          <w:lang w:eastAsia="zh-CN"/>
        </w:rPr>
        <w:t>年间神没有对人讲话，这是神第一次</w:t>
      </w:r>
      <w:r w:rsidR="00EC7059">
        <w:rPr>
          <w:rFonts w:hint="eastAsia"/>
          <w:color w:val="000000" w:themeColor="text1"/>
          <w:lang w:eastAsia="zh-CN"/>
        </w:rPr>
        <w:t>借着天使</w:t>
      </w:r>
      <w:r w:rsidR="0070236B" w:rsidRPr="00204AD8">
        <w:rPr>
          <w:rFonts w:hint="eastAsia"/>
          <w:color w:val="000000" w:themeColor="text1"/>
          <w:lang w:eastAsia="zh-CN"/>
        </w:rPr>
        <w:t>向人再次显现。但这也不担保</w:t>
      </w:r>
      <w:r w:rsidR="003908EA" w:rsidRPr="00204AD8">
        <w:rPr>
          <w:rFonts w:hint="eastAsia"/>
          <w:color w:val="000000" w:themeColor="text1"/>
          <w:lang w:eastAsia="zh-CN"/>
        </w:rPr>
        <w:t>就会信。</w:t>
      </w:r>
    </w:p>
    <w:p w14:paraId="20985B91" w14:textId="42C1FE71" w:rsidR="003908EA" w:rsidRPr="00204AD8" w:rsidRDefault="00277CE8" w:rsidP="00277CE8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6</w:t>
      </w:r>
      <w:r>
        <w:rPr>
          <w:color w:val="000000" w:themeColor="text1"/>
          <w:lang w:eastAsia="zh-CN"/>
        </w:rPr>
        <w:t>.</w:t>
      </w:r>
      <w:r w:rsidR="00B610A4" w:rsidRPr="00204AD8">
        <w:rPr>
          <w:rFonts w:hint="eastAsia"/>
          <w:color w:val="000000" w:themeColor="text1"/>
          <w:lang w:eastAsia="zh-CN"/>
        </w:rPr>
        <w:t>天使宣告好消息。路</w:t>
      </w:r>
      <w:r w:rsidR="00B610A4" w:rsidRPr="00204AD8">
        <w:rPr>
          <w:rFonts w:hint="eastAsia"/>
          <w:color w:val="000000" w:themeColor="text1"/>
          <w:lang w:eastAsia="zh-CN"/>
        </w:rPr>
        <w:t>1</w:t>
      </w:r>
      <w:r w:rsidR="00B610A4" w:rsidRPr="00204AD8">
        <w:rPr>
          <w:color w:val="000000" w:themeColor="text1"/>
          <w:lang w:eastAsia="zh-CN"/>
        </w:rPr>
        <w:t>:12-17</w:t>
      </w:r>
      <w:r w:rsidR="00B610A4" w:rsidRPr="00204AD8">
        <w:rPr>
          <w:rFonts w:hint="eastAsia"/>
          <w:color w:val="000000" w:themeColor="text1"/>
          <w:lang w:eastAsia="zh-CN"/>
        </w:rPr>
        <w:t>，天使宣告神救赎的工作要开始</w:t>
      </w:r>
      <w:r w:rsidR="00D22C04" w:rsidRPr="00204AD8">
        <w:rPr>
          <w:rFonts w:hint="eastAsia"/>
          <w:color w:val="000000" w:themeColor="text1"/>
          <w:lang w:eastAsia="zh-CN"/>
        </w:rPr>
        <w:t>。路</w:t>
      </w:r>
      <w:r w:rsidR="00D22C04" w:rsidRPr="00204AD8">
        <w:rPr>
          <w:rFonts w:hint="eastAsia"/>
          <w:color w:val="000000" w:themeColor="text1"/>
          <w:lang w:eastAsia="zh-CN"/>
        </w:rPr>
        <w:t>1</w:t>
      </w:r>
      <w:r w:rsidR="00D22C04" w:rsidRPr="00204AD8">
        <w:rPr>
          <w:color w:val="000000" w:themeColor="text1"/>
          <w:lang w:eastAsia="zh-CN"/>
        </w:rPr>
        <w:t>:13</w:t>
      </w:r>
      <w:r w:rsidR="00D22C04" w:rsidRPr="00204AD8">
        <w:rPr>
          <w:rFonts w:hint="eastAsia"/>
          <w:color w:val="000000" w:themeColor="text1"/>
          <w:lang w:eastAsia="zh-CN"/>
        </w:rPr>
        <w:t>，天使对撒迦利亚说“你的祈祷已经被听见了</w:t>
      </w:r>
      <w:r w:rsidR="00D03E82" w:rsidRPr="00204AD8">
        <w:rPr>
          <w:rFonts w:hint="eastAsia"/>
          <w:color w:val="000000" w:themeColor="text1"/>
          <w:lang w:eastAsia="zh-CN"/>
        </w:rPr>
        <w:t>”</w:t>
      </w:r>
      <w:r w:rsidR="00D22C04" w:rsidRPr="00204AD8">
        <w:rPr>
          <w:rFonts w:hint="eastAsia"/>
          <w:color w:val="000000" w:themeColor="text1"/>
          <w:lang w:eastAsia="zh-CN"/>
        </w:rPr>
        <w:t>。身为祭司的撒迦利亚的祈祷应该不是为自己祷告得一个孩子，而是对弥赛亚的呼唤。</w:t>
      </w:r>
      <w:r w:rsidR="00757825" w:rsidRPr="00204AD8">
        <w:rPr>
          <w:rFonts w:hint="eastAsia"/>
          <w:color w:val="000000" w:themeColor="text1"/>
          <w:lang w:eastAsia="zh-CN"/>
        </w:rPr>
        <w:t>参见路</w:t>
      </w:r>
      <w:r w:rsidR="00757825" w:rsidRPr="00204AD8">
        <w:rPr>
          <w:rFonts w:hint="eastAsia"/>
          <w:color w:val="000000" w:themeColor="text1"/>
          <w:lang w:eastAsia="zh-CN"/>
        </w:rPr>
        <w:t>1</w:t>
      </w:r>
      <w:r w:rsidR="00757825" w:rsidRPr="00204AD8">
        <w:rPr>
          <w:color w:val="000000" w:themeColor="text1"/>
          <w:lang w:eastAsia="zh-CN"/>
        </w:rPr>
        <w:t>:68</w:t>
      </w:r>
      <w:r w:rsidR="00757825" w:rsidRPr="00204AD8">
        <w:rPr>
          <w:rFonts w:hint="eastAsia"/>
          <w:color w:val="000000" w:themeColor="text1"/>
          <w:lang w:eastAsia="zh-CN"/>
        </w:rPr>
        <w:t>，后来的撒迦利亚被圣灵充满，说“主</w:t>
      </w:r>
      <w:r w:rsidR="00757825" w:rsidRPr="00204AD8">
        <w:rPr>
          <w:rFonts w:hint="eastAsia"/>
          <w:color w:val="000000" w:themeColor="text1"/>
          <w:lang w:eastAsia="zh-CN"/>
        </w:rPr>
        <w:t>-</w:t>
      </w:r>
      <w:r w:rsidR="00757825" w:rsidRPr="00204AD8">
        <w:rPr>
          <w:rFonts w:hint="eastAsia"/>
          <w:color w:val="000000" w:themeColor="text1"/>
          <w:lang w:eastAsia="zh-CN"/>
        </w:rPr>
        <w:t>以色利的神是应当称颂的，因他眷顾他的百姓，为他们施行救赎”。</w:t>
      </w:r>
      <w:r w:rsidR="00D22C04" w:rsidRPr="00204AD8">
        <w:rPr>
          <w:rFonts w:hint="eastAsia"/>
          <w:color w:val="000000" w:themeColor="text1"/>
          <w:lang w:eastAsia="zh-CN"/>
        </w:rPr>
        <w:t>但</w:t>
      </w:r>
      <w:r w:rsidR="00757825" w:rsidRPr="00204AD8">
        <w:rPr>
          <w:rFonts w:hint="eastAsia"/>
          <w:color w:val="000000" w:themeColor="text1"/>
          <w:lang w:eastAsia="zh-CN"/>
        </w:rPr>
        <w:t>此时的</w:t>
      </w:r>
      <w:r w:rsidR="00D22C04" w:rsidRPr="00204AD8">
        <w:rPr>
          <w:rFonts w:hint="eastAsia"/>
          <w:color w:val="000000" w:themeColor="text1"/>
          <w:lang w:eastAsia="zh-CN"/>
        </w:rPr>
        <w:t>撒迦利亚听到了</w:t>
      </w:r>
      <w:r w:rsidR="00757825" w:rsidRPr="00204AD8">
        <w:rPr>
          <w:rFonts w:hint="eastAsia"/>
          <w:color w:val="000000" w:themeColor="text1"/>
          <w:lang w:eastAsia="zh-CN"/>
        </w:rPr>
        <w:t>这个好消息</w:t>
      </w:r>
      <w:r w:rsidR="00D22C04" w:rsidRPr="00204AD8">
        <w:rPr>
          <w:rFonts w:hint="eastAsia"/>
          <w:color w:val="000000" w:themeColor="text1"/>
          <w:lang w:eastAsia="zh-CN"/>
        </w:rPr>
        <w:t>，却不一定会相信并接受。</w:t>
      </w:r>
    </w:p>
    <w:p w14:paraId="670F1D27" w14:textId="1C5B7D8B" w:rsidR="00D22C04" w:rsidRPr="00204AD8" w:rsidRDefault="008204E8" w:rsidP="006B31FD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尽管拥有以上这么多好的条件，撒迦利亚依然问出“我凭着什么可知道这事呢？”（参见路</w:t>
      </w:r>
      <w:r w:rsidRPr="00204AD8">
        <w:rPr>
          <w:color w:val="000000" w:themeColor="text1"/>
          <w:lang w:eastAsia="zh-CN"/>
        </w:rPr>
        <w:t>1</w:t>
      </w:r>
      <w:r w:rsidRPr="00204AD8">
        <w:rPr>
          <w:rFonts w:hint="eastAsia"/>
          <w:color w:val="000000" w:themeColor="text1"/>
          <w:lang w:eastAsia="zh-CN"/>
        </w:rPr>
        <w:t>：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8</w:t>
      </w:r>
      <w:r w:rsidRPr="00204AD8">
        <w:rPr>
          <w:rFonts w:hint="eastAsia"/>
          <w:color w:val="000000" w:themeColor="text1"/>
          <w:lang w:eastAsia="zh-CN"/>
        </w:rPr>
        <w:t>）。</w:t>
      </w:r>
      <w:r w:rsidR="00B02429" w:rsidRPr="00204AD8">
        <w:rPr>
          <w:rFonts w:hint="eastAsia"/>
          <w:color w:val="000000" w:themeColor="text1"/>
          <w:lang w:eastAsia="zh-CN"/>
        </w:rPr>
        <w:t>于是天使回答：“到了时候，这话必然应验</w:t>
      </w:r>
      <w:r w:rsidR="00C65C93" w:rsidRPr="00204AD8">
        <w:rPr>
          <w:rFonts w:hint="eastAsia"/>
          <w:color w:val="000000" w:themeColor="text1"/>
          <w:lang w:eastAsia="zh-CN"/>
        </w:rPr>
        <w:t>；只因你不信，你必哑巴，不能说话，直到这事成就的日子”（路</w:t>
      </w:r>
      <w:r w:rsidR="00C65C93" w:rsidRPr="00204AD8">
        <w:rPr>
          <w:rFonts w:hint="eastAsia"/>
          <w:color w:val="000000" w:themeColor="text1"/>
          <w:lang w:eastAsia="zh-CN"/>
        </w:rPr>
        <w:t>1</w:t>
      </w:r>
      <w:r w:rsidR="00C65C93" w:rsidRPr="00204AD8">
        <w:rPr>
          <w:color w:val="000000" w:themeColor="text1"/>
          <w:lang w:eastAsia="zh-CN"/>
        </w:rPr>
        <w:t>:20</w:t>
      </w:r>
      <w:r w:rsidR="00C65C93" w:rsidRPr="00204AD8">
        <w:rPr>
          <w:rFonts w:hint="eastAsia"/>
          <w:color w:val="000000" w:themeColor="text1"/>
          <w:lang w:eastAsia="zh-CN"/>
        </w:rPr>
        <w:t>）。</w:t>
      </w:r>
      <w:r w:rsidR="00E23596" w:rsidRPr="00204AD8">
        <w:rPr>
          <w:rFonts w:hint="eastAsia"/>
          <w:color w:val="000000" w:themeColor="text1"/>
          <w:lang w:eastAsia="zh-CN"/>
        </w:rPr>
        <w:t>这不是神要惩罚他，而是要帮助他</w:t>
      </w:r>
      <w:r w:rsidR="00D03E82" w:rsidRPr="00204AD8">
        <w:rPr>
          <w:rFonts w:hint="eastAsia"/>
          <w:color w:val="000000" w:themeColor="text1"/>
          <w:lang w:eastAsia="zh-CN"/>
        </w:rPr>
        <w:t>相信</w:t>
      </w:r>
      <w:r w:rsidR="00E23596" w:rsidRPr="00204AD8">
        <w:rPr>
          <w:rFonts w:hint="eastAsia"/>
          <w:color w:val="000000" w:themeColor="text1"/>
          <w:lang w:eastAsia="zh-CN"/>
        </w:rPr>
        <w:t>。</w:t>
      </w:r>
    </w:p>
    <w:p w14:paraId="76FC4687" w14:textId="79B4E0BA" w:rsidR="00EE0F31" w:rsidRPr="00204AD8" w:rsidRDefault="00EE0F31" w:rsidP="00C85A46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三</w:t>
      </w:r>
      <w:r w:rsidRPr="00204AD8">
        <w:rPr>
          <w:b/>
          <w:bCs/>
          <w:color w:val="000000" w:themeColor="text1"/>
          <w:lang w:eastAsia="zh-CN"/>
        </w:rPr>
        <w:t>.</w:t>
      </w:r>
      <w:r w:rsidRPr="00204AD8">
        <w:rPr>
          <w:rFonts w:hint="eastAsia"/>
          <w:b/>
          <w:bCs/>
          <w:color w:val="000000" w:themeColor="text1"/>
          <w:lang w:eastAsia="zh-CN"/>
        </w:rPr>
        <w:t>路</w:t>
      </w:r>
      <w:r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Pr="00204AD8">
        <w:rPr>
          <w:b/>
          <w:bCs/>
          <w:color w:val="000000" w:themeColor="text1"/>
          <w:lang w:eastAsia="zh-CN"/>
        </w:rPr>
        <w:t>:24-2</w:t>
      </w:r>
      <w:r w:rsidR="002230C6" w:rsidRPr="00204AD8">
        <w:rPr>
          <w:b/>
          <w:bCs/>
          <w:color w:val="000000" w:themeColor="text1"/>
          <w:lang w:eastAsia="zh-CN"/>
        </w:rPr>
        <w:t>5</w:t>
      </w:r>
      <w:r w:rsidRPr="00204AD8">
        <w:rPr>
          <w:rFonts w:hint="eastAsia"/>
          <w:b/>
          <w:bCs/>
          <w:color w:val="000000" w:themeColor="text1"/>
          <w:lang w:eastAsia="zh-CN"/>
        </w:rPr>
        <w:t>，从伊</w:t>
      </w:r>
      <w:r w:rsidR="00EC6A6D" w:rsidRPr="00204AD8">
        <w:rPr>
          <w:rFonts w:hint="eastAsia"/>
          <w:b/>
          <w:bCs/>
          <w:color w:val="000000" w:themeColor="text1"/>
          <w:lang w:eastAsia="zh-CN"/>
        </w:rPr>
        <w:t>利</w:t>
      </w:r>
      <w:r w:rsidRPr="00204AD8">
        <w:rPr>
          <w:rFonts w:hint="eastAsia"/>
          <w:b/>
          <w:bCs/>
          <w:color w:val="000000" w:themeColor="text1"/>
          <w:lang w:eastAsia="zh-CN"/>
        </w:rPr>
        <w:t>莎白的怀孕看神的救赎工作</w:t>
      </w:r>
    </w:p>
    <w:p w14:paraId="4C573E5A" w14:textId="4C472870" w:rsidR="001D4D5C" w:rsidRPr="00204AD8" w:rsidRDefault="00441D65" w:rsidP="006B31FD">
      <w:pPr>
        <w:pStyle w:val="ListBullet"/>
        <w:numPr>
          <w:ilvl w:val="0"/>
          <w:numId w:val="0"/>
        </w:numPr>
        <w:ind w:left="432" w:hangingChars="144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什么才算信，接受福音的原则，伊</w:t>
      </w:r>
      <w:r w:rsidR="00EC6A6D" w:rsidRPr="00204AD8">
        <w:rPr>
          <w:rFonts w:hint="eastAsia"/>
          <w:color w:val="000000" w:themeColor="text1"/>
          <w:lang w:eastAsia="zh-CN"/>
        </w:rPr>
        <w:t>利</w:t>
      </w:r>
      <w:r w:rsidRPr="00204AD8">
        <w:rPr>
          <w:rFonts w:hint="eastAsia"/>
          <w:color w:val="000000" w:themeColor="text1"/>
          <w:lang w:eastAsia="zh-CN"/>
        </w:rPr>
        <w:t>莎白讲出来。</w:t>
      </w:r>
    </w:p>
    <w:p w14:paraId="7087B5BD" w14:textId="034334C4" w:rsidR="0099348D" w:rsidRPr="00204AD8" w:rsidRDefault="0099348D" w:rsidP="006B31FD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伊</w:t>
      </w:r>
      <w:r w:rsidR="00EC6A6D" w:rsidRPr="00204AD8">
        <w:rPr>
          <w:rFonts w:hint="eastAsia"/>
          <w:color w:val="000000" w:themeColor="text1"/>
          <w:lang w:eastAsia="zh-CN"/>
        </w:rPr>
        <w:t>利</w:t>
      </w:r>
      <w:r w:rsidRPr="00204AD8">
        <w:rPr>
          <w:rFonts w:hint="eastAsia"/>
          <w:color w:val="000000" w:themeColor="text1"/>
          <w:lang w:eastAsia="zh-CN"/>
        </w:rPr>
        <w:t>莎白怀孕后，“就隐藏了五个月”，她会有很多思考和检讨。所以会讲“主在眷顾我的日子，这样看待我”，明白了神是在塑造她、试验她，并最后拿掉她的羞耻。</w:t>
      </w:r>
      <w:r w:rsidR="00ED1761" w:rsidRPr="00204AD8">
        <w:rPr>
          <w:rFonts w:hint="eastAsia"/>
          <w:color w:val="000000" w:themeColor="text1"/>
          <w:lang w:eastAsia="zh-CN"/>
        </w:rPr>
        <w:t>伊</w:t>
      </w:r>
      <w:r w:rsidR="00EC6A6D" w:rsidRPr="00204AD8">
        <w:rPr>
          <w:rFonts w:hint="eastAsia"/>
          <w:color w:val="000000" w:themeColor="text1"/>
          <w:lang w:eastAsia="zh-CN"/>
        </w:rPr>
        <w:t>利</w:t>
      </w:r>
      <w:r w:rsidR="00ED1761" w:rsidRPr="00204AD8">
        <w:rPr>
          <w:rFonts w:hint="eastAsia"/>
          <w:color w:val="000000" w:themeColor="text1"/>
          <w:lang w:eastAsia="zh-CN"/>
        </w:rPr>
        <w:t>莎白有了生命的改变。</w:t>
      </w:r>
    </w:p>
    <w:p w14:paraId="6F360890" w14:textId="6DE9CE08" w:rsidR="00441D65" w:rsidRPr="00204AD8" w:rsidRDefault="0099348D" w:rsidP="006B31FD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神是在为耶稣的到来预备旁边的人，预备人心。这正是</w:t>
      </w:r>
      <w:r w:rsidR="00E9260D" w:rsidRPr="00204AD8">
        <w:rPr>
          <w:rFonts w:hint="eastAsia"/>
          <w:color w:val="000000" w:themeColor="text1"/>
          <w:lang w:eastAsia="zh-CN"/>
        </w:rPr>
        <w:t>前面所说的（路</w:t>
      </w:r>
      <w:r w:rsidR="00E9260D" w:rsidRPr="00204AD8">
        <w:rPr>
          <w:rFonts w:hint="eastAsia"/>
          <w:color w:val="000000" w:themeColor="text1"/>
          <w:lang w:eastAsia="zh-CN"/>
        </w:rPr>
        <w:t>1</w:t>
      </w:r>
      <w:r w:rsidR="00E9260D" w:rsidRPr="00204AD8">
        <w:rPr>
          <w:color w:val="000000" w:themeColor="text1"/>
          <w:lang w:eastAsia="zh-CN"/>
        </w:rPr>
        <w:t>:3</w:t>
      </w:r>
      <w:r w:rsidR="00E9260D" w:rsidRPr="00204AD8">
        <w:rPr>
          <w:rFonts w:hint="eastAsia"/>
          <w:color w:val="000000" w:themeColor="text1"/>
          <w:lang w:eastAsia="zh-CN"/>
        </w:rPr>
        <w:t>）按照次序记录下来。</w:t>
      </w:r>
    </w:p>
    <w:p w14:paraId="04AAD123" w14:textId="74FA7F76" w:rsidR="00EE0F31" w:rsidRPr="00204AD8" w:rsidRDefault="004B02B5" w:rsidP="00C85A46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四</w:t>
      </w:r>
      <w:r w:rsidRPr="00204AD8">
        <w:rPr>
          <w:b/>
          <w:bCs/>
          <w:color w:val="000000" w:themeColor="text1"/>
          <w:lang w:eastAsia="zh-CN"/>
        </w:rPr>
        <w:t>.</w:t>
      </w:r>
      <w:r w:rsidRPr="00204AD8">
        <w:rPr>
          <w:rFonts w:hint="eastAsia"/>
          <w:b/>
          <w:bCs/>
          <w:color w:val="000000" w:themeColor="text1"/>
          <w:lang w:eastAsia="zh-CN"/>
        </w:rPr>
        <w:t>路</w:t>
      </w:r>
      <w:r w:rsidR="009F38E5"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="009F38E5" w:rsidRPr="00204AD8">
        <w:rPr>
          <w:b/>
          <w:bCs/>
          <w:color w:val="000000" w:themeColor="text1"/>
          <w:lang w:eastAsia="zh-CN"/>
        </w:rPr>
        <w:t>:26</w:t>
      </w:r>
      <w:r w:rsidR="0058212F">
        <w:rPr>
          <w:b/>
          <w:bCs/>
          <w:color w:val="000000" w:themeColor="text1"/>
          <w:lang w:eastAsia="zh-CN"/>
        </w:rPr>
        <w:t>-</w:t>
      </w:r>
      <w:r w:rsidR="009F38E5" w:rsidRPr="00204AD8">
        <w:rPr>
          <w:b/>
          <w:bCs/>
          <w:color w:val="000000" w:themeColor="text1"/>
          <w:lang w:eastAsia="zh-CN"/>
        </w:rPr>
        <w:t>33</w:t>
      </w:r>
      <w:r w:rsidR="009F38E5" w:rsidRPr="00204AD8">
        <w:rPr>
          <w:rFonts w:hint="eastAsia"/>
          <w:b/>
          <w:bCs/>
          <w:color w:val="000000" w:themeColor="text1"/>
          <w:lang w:eastAsia="zh-CN"/>
        </w:rPr>
        <w:t>，神向马利亚宣告他的救赎计划</w:t>
      </w:r>
    </w:p>
    <w:p w14:paraId="4F9D69BF" w14:textId="77777777" w:rsidR="003D1788" w:rsidRPr="00204AD8" w:rsidRDefault="0007055A" w:rsidP="006B31FD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天使加百利</w:t>
      </w:r>
      <w:r w:rsidR="00FE447D" w:rsidRPr="00204AD8">
        <w:rPr>
          <w:rFonts w:hint="eastAsia"/>
          <w:color w:val="000000" w:themeColor="text1"/>
          <w:lang w:eastAsia="zh-CN"/>
        </w:rPr>
        <w:t>奉神的差遣往加利利的一座城去，这城叫</w:t>
      </w:r>
      <w:r w:rsidRPr="00204AD8">
        <w:rPr>
          <w:rFonts w:hint="eastAsia"/>
          <w:color w:val="000000" w:themeColor="text1"/>
          <w:lang w:eastAsia="zh-CN"/>
        </w:rPr>
        <w:t>拿撒</w:t>
      </w:r>
      <w:r w:rsidR="00FE447D" w:rsidRPr="00204AD8">
        <w:rPr>
          <w:rFonts w:hint="eastAsia"/>
          <w:color w:val="000000" w:themeColor="text1"/>
          <w:lang w:eastAsia="zh-CN"/>
        </w:rPr>
        <w:t>勒。拿撒勒</w:t>
      </w:r>
      <w:r w:rsidRPr="00204AD8">
        <w:rPr>
          <w:rFonts w:hint="eastAsia"/>
          <w:color w:val="000000" w:themeColor="text1"/>
          <w:lang w:eastAsia="zh-CN"/>
        </w:rPr>
        <w:t>在北边，是一个山头，在耶稣时代是土匪出没的地方。</w:t>
      </w:r>
    </w:p>
    <w:p w14:paraId="3263DB4B" w14:textId="77777777" w:rsidR="003D1788" w:rsidRPr="00204AD8" w:rsidRDefault="001A2BDF" w:rsidP="006B31FD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马利亚听到天使的话很惊慌，是因为那个时代</w:t>
      </w:r>
      <w:r w:rsidR="00C37B49" w:rsidRPr="00204AD8">
        <w:rPr>
          <w:rFonts w:hint="eastAsia"/>
          <w:color w:val="000000" w:themeColor="text1"/>
          <w:lang w:eastAsia="zh-CN"/>
        </w:rPr>
        <w:t>，</w:t>
      </w:r>
      <w:r w:rsidRPr="00204AD8">
        <w:rPr>
          <w:rFonts w:hint="eastAsia"/>
          <w:color w:val="000000" w:themeColor="text1"/>
          <w:lang w:eastAsia="zh-CN"/>
        </w:rPr>
        <w:t>少女很少有和男子说话的。</w:t>
      </w:r>
    </w:p>
    <w:p w14:paraId="59D8527F" w14:textId="64EEA604" w:rsidR="001D4D5C" w:rsidRPr="00204AD8" w:rsidRDefault="00E676EE" w:rsidP="006B31FD">
      <w:pPr>
        <w:pStyle w:val="ListBullet"/>
        <w:numPr>
          <w:ilvl w:val="0"/>
          <w:numId w:val="0"/>
        </w:numPr>
        <w:ind w:left="432" w:hangingChars="144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lastRenderedPageBreak/>
        <w:t>天使向马利亚宣告了神的救赎计划。</w:t>
      </w:r>
    </w:p>
    <w:p w14:paraId="4B13EFC0" w14:textId="1F921BDB" w:rsidR="009F38E5" w:rsidRPr="00204AD8" w:rsidRDefault="009F38E5" w:rsidP="00C85A46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五</w:t>
      </w:r>
      <w:r w:rsidRPr="00204AD8">
        <w:rPr>
          <w:b/>
          <w:bCs/>
          <w:color w:val="000000" w:themeColor="text1"/>
          <w:lang w:eastAsia="zh-CN"/>
        </w:rPr>
        <w:t>.</w:t>
      </w:r>
      <w:r w:rsidRPr="00204AD8">
        <w:rPr>
          <w:rFonts w:hint="eastAsia"/>
          <w:b/>
          <w:bCs/>
          <w:color w:val="000000" w:themeColor="text1"/>
          <w:lang w:eastAsia="zh-CN"/>
        </w:rPr>
        <w:t>路</w:t>
      </w:r>
      <w:r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Pr="00204AD8">
        <w:rPr>
          <w:b/>
          <w:bCs/>
          <w:color w:val="000000" w:themeColor="text1"/>
          <w:lang w:eastAsia="zh-CN"/>
        </w:rPr>
        <w:t>:34-38</w:t>
      </w:r>
      <w:r w:rsidRPr="00204AD8">
        <w:rPr>
          <w:rFonts w:hint="eastAsia"/>
          <w:b/>
          <w:bCs/>
          <w:color w:val="000000" w:themeColor="text1"/>
          <w:lang w:eastAsia="zh-CN"/>
        </w:rPr>
        <w:t>，马利亚对神的完全依靠</w:t>
      </w:r>
    </w:p>
    <w:p w14:paraId="00CFC7FB" w14:textId="31CA5CCF" w:rsidR="003F0950" w:rsidRPr="00204AD8" w:rsidRDefault="00D24BCA" w:rsidP="006B31FD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路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:34</w:t>
      </w:r>
      <w:r w:rsidR="00386663" w:rsidRPr="00204AD8">
        <w:rPr>
          <w:rFonts w:hint="eastAsia"/>
          <w:color w:val="000000" w:themeColor="text1"/>
          <w:lang w:eastAsia="zh-CN"/>
        </w:rPr>
        <w:t>马利亚的回应，不是不信</w:t>
      </w:r>
      <w:r w:rsidRPr="00204AD8">
        <w:rPr>
          <w:rFonts w:hint="eastAsia"/>
          <w:color w:val="000000" w:themeColor="text1"/>
          <w:lang w:eastAsia="zh-CN"/>
        </w:rPr>
        <w:t>，而是正常的反应</w:t>
      </w:r>
      <w:r w:rsidR="00EC6A6D" w:rsidRPr="00204AD8">
        <w:rPr>
          <w:rFonts w:hint="eastAsia"/>
          <w:color w:val="000000" w:themeColor="text1"/>
          <w:lang w:eastAsia="zh-CN"/>
        </w:rPr>
        <w:t>；</w:t>
      </w:r>
      <w:r w:rsidRPr="00204AD8">
        <w:rPr>
          <w:rFonts w:hint="eastAsia"/>
          <w:color w:val="000000" w:themeColor="text1"/>
          <w:lang w:eastAsia="zh-CN"/>
        </w:rPr>
        <w:t>天使的话是鼓励</w:t>
      </w:r>
      <w:r w:rsidR="00162DA8" w:rsidRPr="00204AD8">
        <w:rPr>
          <w:rFonts w:hint="eastAsia"/>
          <w:color w:val="000000" w:themeColor="text1"/>
          <w:lang w:eastAsia="zh-CN"/>
        </w:rPr>
        <w:t>，“出于神的话，没有一句不带能力的”（路</w:t>
      </w:r>
      <w:r w:rsidR="00162DA8" w:rsidRPr="00204AD8">
        <w:rPr>
          <w:rFonts w:hint="eastAsia"/>
          <w:color w:val="000000" w:themeColor="text1"/>
          <w:lang w:eastAsia="zh-CN"/>
        </w:rPr>
        <w:t>1</w:t>
      </w:r>
      <w:r w:rsidR="00162DA8" w:rsidRPr="00204AD8">
        <w:rPr>
          <w:color w:val="000000" w:themeColor="text1"/>
          <w:lang w:eastAsia="zh-CN"/>
        </w:rPr>
        <w:t>:36</w:t>
      </w:r>
      <w:r w:rsidR="00162DA8" w:rsidRPr="00204AD8">
        <w:rPr>
          <w:rFonts w:hint="eastAsia"/>
          <w:color w:val="000000" w:themeColor="text1"/>
          <w:lang w:eastAsia="zh-CN"/>
        </w:rPr>
        <w:t>）。</w:t>
      </w:r>
    </w:p>
    <w:p w14:paraId="43436053" w14:textId="1B720DF6" w:rsidR="001D4D5C" w:rsidRPr="00204AD8" w:rsidRDefault="00162DA8" w:rsidP="006B31FD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在路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:38</w:t>
      </w:r>
      <w:r w:rsidRPr="00204AD8">
        <w:rPr>
          <w:rFonts w:hint="eastAsia"/>
          <w:color w:val="000000" w:themeColor="text1"/>
          <w:lang w:eastAsia="zh-CN"/>
        </w:rPr>
        <w:t>，马利亚的话显出她的信心，和撒迦利亚不同：“我是主的使女，情愿照你的话成就在我的身上”。马利亚强调了</w:t>
      </w:r>
      <w:r w:rsidR="008111DF" w:rsidRPr="00204AD8">
        <w:rPr>
          <w:rFonts w:hint="eastAsia"/>
          <w:color w:val="000000" w:themeColor="text1"/>
          <w:lang w:eastAsia="zh-CN"/>
        </w:rPr>
        <w:t>自己</w:t>
      </w:r>
      <w:r w:rsidRPr="00204AD8">
        <w:rPr>
          <w:rFonts w:hint="eastAsia"/>
          <w:color w:val="000000" w:themeColor="text1"/>
          <w:lang w:eastAsia="zh-CN"/>
        </w:rPr>
        <w:t>与神的关系。</w:t>
      </w:r>
    </w:p>
    <w:p w14:paraId="50716632" w14:textId="34CE176B" w:rsidR="009F38E5" w:rsidRPr="00204AD8" w:rsidRDefault="009F38E5" w:rsidP="00C85A46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六</w:t>
      </w:r>
      <w:r w:rsidRPr="00204AD8">
        <w:rPr>
          <w:b/>
          <w:bCs/>
          <w:color w:val="000000" w:themeColor="text1"/>
          <w:lang w:eastAsia="zh-CN"/>
        </w:rPr>
        <w:t>.</w:t>
      </w:r>
      <w:r w:rsidRPr="00204AD8">
        <w:rPr>
          <w:rFonts w:hint="eastAsia"/>
          <w:b/>
          <w:bCs/>
          <w:color w:val="000000" w:themeColor="text1"/>
          <w:lang w:eastAsia="zh-CN"/>
        </w:rPr>
        <w:t>路</w:t>
      </w:r>
      <w:r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Pr="00204AD8">
        <w:rPr>
          <w:b/>
          <w:bCs/>
          <w:color w:val="000000" w:themeColor="text1"/>
          <w:lang w:eastAsia="zh-CN"/>
        </w:rPr>
        <w:t>:39-45</w:t>
      </w:r>
      <w:r w:rsidRPr="00204AD8">
        <w:rPr>
          <w:rFonts w:hint="eastAsia"/>
          <w:b/>
          <w:bCs/>
          <w:color w:val="000000" w:themeColor="text1"/>
          <w:lang w:eastAsia="zh-CN"/>
        </w:rPr>
        <w:t>，伊</w:t>
      </w:r>
      <w:r w:rsidR="00EC6A6D" w:rsidRPr="00204AD8">
        <w:rPr>
          <w:rFonts w:hint="eastAsia"/>
          <w:b/>
          <w:bCs/>
          <w:color w:val="000000" w:themeColor="text1"/>
          <w:lang w:eastAsia="zh-CN"/>
        </w:rPr>
        <w:t>利</w:t>
      </w:r>
      <w:r w:rsidRPr="00204AD8">
        <w:rPr>
          <w:rFonts w:hint="eastAsia"/>
          <w:b/>
          <w:bCs/>
          <w:color w:val="000000" w:themeColor="text1"/>
          <w:lang w:eastAsia="zh-CN"/>
        </w:rPr>
        <w:t>莎白对神应许的回应</w:t>
      </w:r>
    </w:p>
    <w:p w14:paraId="0C734908" w14:textId="6C994E47" w:rsidR="001D4D5C" w:rsidRPr="00204AD8" w:rsidRDefault="009F2842" w:rsidP="006B31FD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此时的伊</w:t>
      </w:r>
      <w:r w:rsidR="00EC6A6D" w:rsidRPr="00204AD8">
        <w:rPr>
          <w:rFonts w:hint="eastAsia"/>
          <w:color w:val="000000" w:themeColor="text1"/>
          <w:lang w:eastAsia="zh-CN"/>
        </w:rPr>
        <w:t>利</w:t>
      </w:r>
      <w:r w:rsidRPr="00204AD8">
        <w:rPr>
          <w:rFonts w:hint="eastAsia"/>
          <w:color w:val="000000" w:themeColor="text1"/>
          <w:lang w:eastAsia="zh-CN"/>
        </w:rPr>
        <w:t>莎白已经醒悟过来，知道神是在塑造她。因此见到马利亚时被圣灵充满（路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:41-45</w:t>
      </w:r>
      <w:r w:rsidRPr="00204AD8">
        <w:rPr>
          <w:rFonts w:hint="eastAsia"/>
          <w:color w:val="000000" w:themeColor="text1"/>
          <w:lang w:eastAsia="zh-CN"/>
        </w:rPr>
        <w:t>），</w:t>
      </w:r>
      <w:r w:rsidR="003056C4" w:rsidRPr="00204AD8">
        <w:rPr>
          <w:rFonts w:hint="eastAsia"/>
          <w:color w:val="000000" w:themeColor="text1"/>
          <w:lang w:eastAsia="zh-CN"/>
        </w:rPr>
        <w:t>其胎动是生命的心灵反应。她称马利亚为“我主的母”，即你的胎儿是我的主。</w:t>
      </w:r>
      <w:r w:rsidR="00B21D23" w:rsidRPr="00204AD8">
        <w:rPr>
          <w:rFonts w:hint="eastAsia"/>
          <w:color w:val="000000" w:themeColor="text1"/>
          <w:lang w:eastAsia="zh-CN"/>
        </w:rPr>
        <w:t>“这相信的女子是有福的”，指向马利亚的信心，一方面高举主，一方面赞美马利亚。</w:t>
      </w:r>
    </w:p>
    <w:p w14:paraId="27AADF30" w14:textId="3A2B6D46" w:rsidR="00556DC4" w:rsidRPr="00204AD8" w:rsidRDefault="009F38E5" w:rsidP="00C85A46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七</w:t>
      </w:r>
      <w:r w:rsidRPr="00204AD8">
        <w:rPr>
          <w:b/>
          <w:bCs/>
          <w:color w:val="000000" w:themeColor="text1"/>
          <w:lang w:eastAsia="zh-CN"/>
        </w:rPr>
        <w:t>.</w:t>
      </w:r>
      <w:r w:rsidRPr="00204AD8">
        <w:rPr>
          <w:rFonts w:hint="eastAsia"/>
          <w:b/>
          <w:bCs/>
          <w:color w:val="000000" w:themeColor="text1"/>
          <w:lang w:eastAsia="zh-CN"/>
        </w:rPr>
        <w:t>路</w:t>
      </w:r>
      <w:r w:rsidR="00241E93"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="00241E93" w:rsidRPr="00204AD8">
        <w:rPr>
          <w:b/>
          <w:bCs/>
          <w:color w:val="000000" w:themeColor="text1"/>
          <w:lang w:eastAsia="zh-CN"/>
        </w:rPr>
        <w:t>:</w:t>
      </w:r>
      <w:r w:rsidRPr="00204AD8">
        <w:rPr>
          <w:rFonts w:hint="eastAsia"/>
          <w:b/>
          <w:bCs/>
          <w:color w:val="000000" w:themeColor="text1"/>
          <w:lang w:eastAsia="zh-CN"/>
        </w:rPr>
        <w:t>4</w:t>
      </w:r>
      <w:r w:rsidRPr="00204AD8">
        <w:rPr>
          <w:b/>
          <w:bCs/>
          <w:color w:val="000000" w:themeColor="text1"/>
          <w:lang w:eastAsia="zh-CN"/>
        </w:rPr>
        <w:t>6-56</w:t>
      </w:r>
      <w:r w:rsidRPr="00204AD8">
        <w:rPr>
          <w:rFonts w:hint="eastAsia"/>
          <w:b/>
          <w:bCs/>
          <w:color w:val="000000" w:themeColor="text1"/>
          <w:lang w:eastAsia="zh-CN"/>
        </w:rPr>
        <w:t>，马利亚对神的敬拜</w:t>
      </w:r>
    </w:p>
    <w:p w14:paraId="33EA73A3" w14:textId="3EF77396" w:rsidR="00556DC4" w:rsidRPr="00204AD8" w:rsidRDefault="00556DC4" w:rsidP="006B31FD">
      <w:pPr>
        <w:pStyle w:val="ListBullet"/>
        <w:numPr>
          <w:ilvl w:val="0"/>
          <w:numId w:val="0"/>
        </w:numPr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马利亚对神的敬拜，强调了自己的谦卑，赞美神记念与亚伯拉罕立的约，“施怜悯直到永远”（路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:55</w:t>
      </w:r>
      <w:r w:rsidRPr="00204AD8">
        <w:rPr>
          <w:rFonts w:hint="eastAsia"/>
          <w:color w:val="000000" w:themeColor="text1"/>
          <w:lang w:eastAsia="zh-CN"/>
        </w:rPr>
        <w:t>）。</w:t>
      </w:r>
    </w:p>
    <w:p w14:paraId="2F0BF6B7" w14:textId="77777777" w:rsidR="00556DC4" w:rsidRPr="00204AD8" w:rsidRDefault="00556DC4" w:rsidP="00556DC4">
      <w:pPr>
        <w:pStyle w:val="ListBullet"/>
        <w:numPr>
          <w:ilvl w:val="0"/>
          <w:numId w:val="0"/>
        </w:numPr>
        <w:ind w:left="432"/>
        <w:jc w:val="both"/>
        <w:rPr>
          <w:b/>
          <w:bCs/>
          <w:color w:val="000000" w:themeColor="text1"/>
          <w:lang w:eastAsia="zh-CN"/>
        </w:rPr>
      </w:pPr>
    </w:p>
    <w:p w14:paraId="080B7245" w14:textId="4F4B9DCB" w:rsidR="00556DC4" w:rsidRPr="00204AD8" w:rsidRDefault="00556DC4" w:rsidP="00FA30DB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问题：</w:t>
      </w:r>
    </w:p>
    <w:p w14:paraId="693C9696" w14:textId="7CF7F0F0" w:rsidR="00556DC4" w:rsidRPr="00204AD8" w:rsidRDefault="00D30B85">
      <w:pPr>
        <w:pStyle w:val="ListBullet"/>
        <w:numPr>
          <w:ilvl w:val="0"/>
          <w:numId w:val="5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伊</w:t>
      </w:r>
      <w:r w:rsidR="00EC6A6D" w:rsidRPr="00204AD8">
        <w:rPr>
          <w:rFonts w:hint="eastAsia"/>
          <w:color w:val="000000" w:themeColor="text1"/>
          <w:lang w:eastAsia="zh-CN"/>
        </w:rPr>
        <w:t>利</w:t>
      </w:r>
      <w:r w:rsidRPr="00204AD8">
        <w:rPr>
          <w:rFonts w:hint="eastAsia"/>
          <w:color w:val="000000" w:themeColor="text1"/>
          <w:lang w:eastAsia="zh-CN"/>
        </w:rPr>
        <w:t>莎白的信，可以理解为一个人经过反思、自省，然后生命改变的过程吗？</w:t>
      </w:r>
    </w:p>
    <w:p w14:paraId="06C4C9D6" w14:textId="340769B9" w:rsidR="00D30B85" w:rsidRPr="00204AD8" w:rsidRDefault="00D30B85">
      <w:pPr>
        <w:pStyle w:val="ListBullet"/>
        <w:numPr>
          <w:ilvl w:val="0"/>
          <w:numId w:val="5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路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:17</w:t>
      </w:r>
      <w:r w:rsidRPr="00204AD8">
        <w:rPr>
          <w:rFonts w:hint="eastAsia"/>
          <w:color w:val="000000" w:themeColor="text1"/>
          <w:lang w:eastAsia="zh-CN"/>
        </w:rPr>
        <w:t>“叫为父的心转向儿女”似乎不合乎常理？</w:t>
      </w:r>
    </w:p>
    <w:p w14:paraId="1B6FA265" w14:textId="36AF2AFA" w:rsidR="00D30B85" w:rsidRPr="00204AD8" w:rsidRDefault="00D30B85">
      <w:pPr>
        <w:pStyle w:val="ListBullet"/>
        <w:numPr>
          <w:ilvl w:val="0"/>
          <w:numId w:val="5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神这次向撒迦利亚显现，是在神</w:t>
      </w:r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color w:val="000000" w:themeColor="text1"/>
          <w:lang w:eastAsia="zh-CN"/>
        </w:rPr>
        <w:t>00</w:t>
      </w:r>
      <w:r w:rsidRPr="00204AD8">
        <w:rPr>
          <w:rFonts w:hint="eastAsia"/>
          <w:color w:val="000000" w:themeColor="text1"/>
          <w:lang w:eastAsia="zh-CN"/>
        </w:rPr>
        <w:t>年不说话后，第一次向人显现吗？</w:t>
      </w:r>
    </w:p>
    <w:p w14:paraId="7910961A" w14:textId="401BBBC6" w:rsidR="00E2058A" w:rsidRDefault="00E2058A" w:rsidP="00A57121">
      <w:pPr>
        <w:pStyle w:val="ListBullet"/>
        <w:numPr>
          <w:ilvl w:val="0"/>
          <w:numId w:val="0"/>
        </w:numPr>
        <w:ind w:left="720"/>
        <w:jc w:val="both"/>
        <w:rPr>
          <w:lang w:eastAsia="zh-CN"/>
        </w:rPr>
      </w:pPr>
    </w:p>
    <w:p w14:paraId="02FF6CAE" w14:textId="1BF90935" w:rsidR="00664549" w:rsidRDefault="00664549" w:rsidP="00A57121">
      <w:pPr>
        <w:pStyle w:val="ListBullet"/>
        <w:numPr>
          <w:ilvl w:val="0"/>
          <w:numId w:val="0"/>
        </w:numPr>
        <w:ind w:left="720"/>
        <w:jc w:val="both"/>
        <w:rPr>
          <w:lang w:eastAsia="zh-CN"/>
        </w:rPr>
      </w:pPr>
    </w:p>
    <w:p w14:paraId="3BE3005C" w14:textId="0E91AC8E" w:rsidR="00664549" w:rsidRDefault="00664549" w:rsidP="00A57121">
      <w:pPr>
        <w:pStyle w:val="ListBullet"/>
        <w:numPr>
          <w:ilvl w:val="0"/>
          <w:numId w:val="0"/>
        </w:numPr>
        <w:ind w:left="720"/>
        <w:jc w:val="both"/>
        <w:rPr>
          <w:lang w:eastAsia="zh-CN"/>
        </w:rPr>
      </w:pPr>
    </w:p>
    <w:p w14:paraId="059582FB" w14:textId="53CE7DEC" w:rsidR="00664549" w:rsidRDefault="00664549" w:rsidP="00A57121">
      <w:pPr>
        <w:pStyle w:val="ListBullet"/>
        <w:numPr>
          <w:ilvl w:val="0"/>
          <w:numId w:val="0"/>
        </w:numPr>
        <w:ind w:left="720"/>
        <w:jc w:val="both"/>
        <w:rPr>
          <w:lang w:eastAsia="zh-CN"/>
        </w:rPr>
      </w:pPr>
    </w:p>
    <w:p w14:paraId="33C19D0E" w14:textId="25B2DF28" w:rsidR="00664549" w:rsidRDefault="00664549" w:rsidP="00A57121">
      <w:pPr>
        <w:pStyle w:val="ListBullet"/>
        <w:numPr>
          <w:ilvl w:val="0"/>
          <w:numId w:val="0"/>
        </w:numPr>
        <w:ind w:left="720"/>
        <w:jc w:val="both"/>
        <w:rPr>
          <w:lang w:eastAsia="zh-CN"/>
        </w:rPr>
      </w:pPr>
    </w:p>
    <w:p w14:paraId="408E7CF1" w14:textId="6731D5C5" w:rsidR="00664549" w:rsidRDefault="00664549" w:rsidP="00664549">
      <w:pPr>
        <w:pStyle w:val="Heading1"/>
      </w:pPr>
      <w:bookmarkStart w:id="2" w:name="_Toc180860542"/>
      <w:r>
        <w:rPr>
          <w:rFonts w:hint="eastAsia"/>
          <w:lang w:eastAsia="zh-CN"/>
        </w:rPr>
        <w:lastRenderedPageBreak/>
        <w:t>基督的生平</w:t>
      </w:r>
      <w:r w:rsidR="0057688E">
        <w:rPr>
          <w:rFonts w:hint="eastAsia"/>
          <w:lang w:eastAsia="zh-CN"/>
        </w:rPr>
        <w:t>与教导</w:t>
      </w:r>
      <w:r>
        <w:rPr>
          <w:rFonts w:hint="eastAsia"/>
          <w:lang w:eastAsia="zh-CN"/>
        </w:rPr>
        <w:t>（三）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圣灵充满的人生</w:t>
      </w:r>
      <w:bookmarkEnd w:id="2"/>
    </w:p>
    <w:p w14:paraId="355C015E" w14:textId="34160D71" w:rsidR="00664549" w:rsidRPr="00204AD8" w:rsidRDefault="00664549" w:rsidP="00FA30DB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时间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022</w:t>
      </w:r>
      <w:r w:rsidRPr="00204AD8">
        <w:rPr>
          <w:rFonts w:hint="eastAsia"/>
          <w:color w:val="000000" w:themeColor="text1"/>
          <w:lang w:eastAsia="zh-CN"/>
        </w:rPr>
        <w:t>年</w:t>
      </w:r>
      <w:r w:rsidRPr="00204AD8">
        <w:rPr>
          <w:color w:val="000000" w:themeColor="text1"/>
          <w:lang w:eastAsia="zh-CN"/>
        </w:rPr>
        <w:t>9</w:t>
      </w:r>
      <w:r w:rsidRPr="00204AD8">
        <w:rPr>
          <w:rFonts w:hint="eastAsia"/>
          <w:color w:val="000000" w:themeColor="text1"/>
          <w:lang w:eastAsia="zh-CN"/>
        </w:rPr>
        <w:t>月</w:t>
      </w:r>
      <w:r w:rsidRPr="00204AD8">
        <w:rPr>
          <w:color w:val="000000" w:themeColor="text1"/>
          <w:lang w:eastAsia="zh-CN"/>
        </w:rPr>
        <w:t>3</w:t>
      </w:r>
      <w:r w:rsidRPr="00204AD8">
        <w:rPr>
          <w:rFonts w:hint="eastAsia"/>
          <w:color w:val="000000" w:themeColor="text1"/>
          <w:lang w:eastAsia="zh-CN"/>
        </w:rPr>
        <w:t>日</w:t>
      </w:r>
    </w:p>
    <w:p w14:paraId="4D0E7E25" w14:textId="7BBC3E7F" w:rsidR="00664549" w:rsidRPr="00204AD8" w:rsidRDefault="00664549" w:rsidP="00FA30DB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相关经文：路加福音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:57-80</w:t>
      </w:r>
    </w:p>
    <w:p w14:paraId="7FB68EDC" w14:textId="01C0D66C" w:rsidR="0081244B" w:rsidRPr="00204AD8" w:rsidRDefault="0081244B" w:rsidP="00FA30DB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从施洗约翰的家庭来看什么叫圣灵充满的人生，路加福音的切入点是施洗约翰的出生，以此来看信福音的原则。</w:t>
      </w:r>
    </w:p>
    <w:p w14:paraId="00835375" w14:textId="6CC66C86" w:rsidR="00664549" w:rsidRPr="00204AD8" w:rsidRDefault="00664549">
      <w:pPr>
        <w:pStyle w:val="ListBullet"/>
        <w:numPr>
          <w:ilvl w:val="0"/>
          <w:numId w:val="6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路</w:t>
      </w:r>
      <w:r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Pr="00204AD8">
        <w:rPr>
          <w:b/>
          <w:bCs/>
          <w:color w:val="000000" w:themeColor="text1"/>
          <w:lang w:eastAsia="zh-CN"/>
        </w:rPr>
        <w:t>:57-66</w:t>
      </w:r>
      <w:r w:rsidRPr="00204AD8">
        <w:rPr>
          <w:rFonts w:hint="eastAsia"/>
          <w:b/>
          <w:bCs/>
          <w:color w:val="000000" w:themeColor="text1"/>
          <w:lang w:eastAsia="zh-CN"/>
        </w:rPr>
        <w:t>，把信心放在神的话语上</w:t>
      </w:r>
    </w:p>
    <w:p w14:paraId="133E4845" w14:textId="0E495815" w:rsidR="00664549" w:rsidRPr="00204AD8" w:rsidRDefault="00FF4549" w:rsidP="0066454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圣灵充满的人一定要把信心放在神的话语上，这是信福音的原则。信，需要每一个人对福音的回应。</w:t>
      </w:r>
    </w:p>
    <w:p w14:paraId="2EC4C56B" w14:textId="52DAC20A" w:rsidR="006B47C8" w:rsidRPr="00204AD8" w:rsidRDefault="004533C6" w:rsidP="0066454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.</w:t>
      </w:r>
      <w:r w:rsidR="006B47C8" w:rsidRPr="00204AD8">
        <w:rPr>
          <w:rFonts w:hint="eastAsia"/>
          <w:color w:val="000000" w:themeColor="text1"/>
          <w:lang w:eastAsia="zh-CN"/>
        </w:rPr>
        <w:t>路</w:t>
      </w:r>
      <w:r w:rsidR="006B47C8" w:rsidRPr="00204AD8">
        <w:rPr>
          <w:rFonts w:hint="eastAsia"/>
          <w:color w:val="000000" w:themeColor="text1"/>
          <w:lang w:eastAsia="zh-CN"/>
        </w:rPr>
        <w:t>1</w:t>
      </w:r>
      <w:r w:rsidR="006B47C8" w:rsidRPr="00204AD8">
        <w:rPr>
          <w:color w:val="000000" w:themeColor="text1"/>
          <w:lang w:eastAsia="zh-CN"/>
        </w:rPr>
        <w:t>:59</w:t>
      </w:r>
      <w:r w:rsidR="006B47C8" w:rsidRPr="00204AD8">
        <w:rPr>
          <w:rFonts w:hint="eastAsia"/>
          <w:color w:val="000000" w:themeColor="text1"/>
          <w:lang w:eastAsia="zh-CN"/>
        </w:rPr>
        <w:t>，到了第八日行割礼，这是照律法的规定。</w:t>
      </w:r>
    </w:p>
    <w:p w14:paraId="4A91D95C" w14:textId="424A3A12" w:rsidR="00886E27" w:rsidRPr="00204AD8" w:rsidRDefault="004533C6" w:rsidP="0066454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.</w:t>
      </w:r>
      <w:r w:rsidR="006B47C8" w:rsidRPr="00204AD8">
        <w:rPr>
          <w:rFonts w:hint="eastAsia"/>
          <w:color w:val="000000" w:themeColor="text1"/>
          <w:lang w:eastAsia="zh-CN"/>
        </w:rPr>
        <w:t>路</w:t>
      </w:r>
      <w:r w:rsidR="006B47C8"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rFonts w:hint="eastAsia"/>
          <w:color w:val="000000" w:themeColor="text1"/>
          <w:lang w:eastAsia="zh-CN"/>
        </w:rPr>
        <w:t>：</w:t>
      </w:r>
      <w:r w:rsidR="006B47C8" w:rsidRPr="00204AD8">
        <w:rPr>
          <w:rFonts w:hint="eastAsia"/>
          <w:color w:val="000000" w:themeColor="text1"/>
          <w:lang w:eastAsia="zh-CN"/>
        </w:rPr>
        <w:t>6</w:t>
      </w:r>
      <w:r w:rsidR="006B47C8" w:rsidRPr="00204AD8">
        <w:rPr>
          <w:color w:val="000000" w:themeColor="text1"/>
          <w:lang w:eastAsia="zh-CN"/>
        </w:rPr>
        <w:t>0</w:t>
      </w:r>
      <w:r w:rsidR="006B47C8" w:rsidRPr="00204AD8">
        <w:rPr>
          <w:rFonts w:hint="eastAsia"/>
          <w:color w:val="000000" w:themeColor="text1"/>
          <w:lang w:eastAsia="zh-CN"/>
        </w:rPr>
        <w:t>，“要叫他约翰”；路</w:t>
      </w:r>
      <w:r w:rsidR="006B47C8" w:rsidRPr="00204AD8">
        <w:rPr>
          <w:rFonts w:hint="eastAsia"/>
          <w:color w:val="000000" w:themeColor="text1"/>
          <w:lang w:eastAsia="zh-CN"/>
        </w:rPr>
        <w:t>1</w:t>
      </w:r>
      <w:r w:rsidR="006B47C8" w:rsidRPr="00204AD8">
        <w:rPr>
          <w:color w:val="000000" w:themeColor="text1"/>
          <w:lang w:eastAsia="zh-CN"/>
        </w:rPr>
        <w:t>:63</w:t>
      </w:r>
      <w:r w:rsidR="006B47C8" w:rsidRPr="00204AD8">
        <w:rPr>
          <w:rFonts w:hint="eastAsia"/>
          <w:color w:val="000000" w:themeColor="text1"/>
          <w:lang w:eastAsia="zh-CN"/>
        </w:rPr>
        <w:t>，“他的名字是约翰”。这是信心。“约翰”的意思是“神是慈爱的神”。这是施洗约翰的父母对神的话语</w:t>
      </w:r>
      <w:r w:rsidR="00886E27" w:rsidRPr="00204AD8">
        <w:rPr>
          <w:rFonts w:hint="eastAsia"/>
          <w:color w:val="000000" w:themeColor="text1"/>
          <w:lang w:eastAsia="zh-CN"/>
        </w:rPr>
        <w:t>的</w:t>
      </w:r>
      <w:r w:rsidR="006B47C8" w:rsidRPr="00204AD8">
        <w:rPr>
          <w:rFonts w:hint="eastAsia"/>
          <w:color w:val="000000" w:themeColor="text1"/>
          <w:lang w:eastAsia="zh-CN"/>
        </w:rPr>
        <w:t>委身。</w:t>
      </w:r>
    </w:p>
    <w:p w14:paraId="08EAD14D" w14:textId="77777777" w:rsidR="00886E27" w:rsidRPr="00204AD8" w:rsidRDefault="00886E27" w:rsidP="0066454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第一个</w:t>
      </w:r>
      <w:r w:rsidR="006B47C8" w:rsidRPr="00204AD8">
        <w:rPr>
          <w:rFonts w:hint="eastAsia"/>
          <w:color w:val="000000" w:themeColor="text1"/>
          <w:lang w:eastAsia="zh-CN"/>
        </w:rPr>
        <w:t>结果是，撒迦利亚开口说话，称颂神</w:t>
      </w:r>
      <w:r w:rsidRPr="00204AD8">
        <w:rPr>
          <w:rFonts w:hint="eastAsia"/>
          <w:color w:val="000000" w:themeColor="text1"/>
          <w:lang w:eastAsia="zh-CN"/>
        </w:rPr>
        <w:t>。为什么让他哑？因为他不信，神不要一个不信的人替他传话。他能讲话时，神所成就的事已经成就了；</w:t>
      </w:r>
    </w:p>
    <w:p w14:paraId="72BEF4AA" w14:textId="2254F555" w:rsidR="006B47C8" w:rsidRPr="00204AD8" w:rsidRDefault="00886E27" w:rsidP="0066454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第二个结果是，周遭的人全惧怕，“这一切的事传遍了犹太的山地。凡听见的人都将这事放在心里”</w:t>
      </w:r>
      <w:r w:rsidR="00EF1755" w:rsidRPr="00204AD8">
        <w:rPr>
          <w:rFonts w:hint="eastAsia"/>
          <w:color w:val="000000" w:themeColor="text1"/>
          <w:lang w:eastAsia="zh-CN"/>
        </w:rPr>
        <w:t>。</w:t>
      </w:r>
      <w:r w:rsidRPr="00204AD8">
        <w:rPr>
          <w:rFonts w:hint="eastAsia"/>
          <w:color w:val="000000" w:themeColor="text1"/>
          <w:lang w:eastAsia="zh-CN"/>
        </w:rPr>
        <w:t>这是因为被圣灵</w:t>
      </w:r>
      <w:r w:rsidR="00EF1755" w:rsidRPr="00204AD8">
        <w:rPr>
          <w:rFonts w:hint="eastAsia"/>
          <w:color w:val="000000" w:themeColor="text1"/>
          <w:lang w:eastAsia="zh-CN"/>
        </w:rPr>
        <w:t>充满。圣灵是有位格的，圣灵就是神。</w:t>
      </w:r>
    </w:p>
    <w:p w14:paraId="4F5B3487" w14:textId="57672EA5" w:rsidR="00664549" w:rsidRPr="00204AD8" w:rsidRDefault="00664549">
      <w:pPr>
        <w:pStyle w:val="ListBullet"/>
        <w:numPr>
          <w:ilvl w:val="0"/>
          <w:numId w:val="6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路</w:t>
      </w:r>
      <w:r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Pr="00204AD8">
        <w:rPr>
          <w:b/>
          <w:bCs/>
          <w:color w:val="000000" w:themeColor="text1"/>
          <w:lang w:eastAsia="zh-CN"/>
        </w:rPr>
        <w:t>:13-17</w:t>
      </w:r>
      <w:r w:rsidRPr="00204AD8">
        <w:rPr>
          <w:rFonts w:hint="eastAsia"/>
          <w:b/>
          <w:bCs/>
          <w:color w:val="000000" w:themeColor="text1"/>
          <w:lang w:eastAsia="zh-CN"/>
        </w:rPr>
        <w:t>，回想天使预告关于圣灵充满的约翰</w:t>
      </w:r>
    </w:p>
    <w:p w14:paraId="0A8A36B8" w14:textId="0B4AA8F1" w:rsidR="000A3DED" w:rsidRPr="00204AD8" w:rsidRDefault="009836FB" w:rsidP="000A3DED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.</w:t>
      </w:r>
      <w:r w:rsidR="003C3EAD" w:rsidRPr="00204AD8">
        <w:rPr>
          <w:rFonts w:hint="eastAsia"/>
          <w:color w:val="000000" w:themeColor="text1"/>
          <w:lang w:eastAsia="zh-CN"/>
        </w:rPr>
        <w:t>路</w:t>
      </w:r>
      <w:r w:rsidR="003C3EAD" w:rsidRPr="00204AD8">
        <w:rPr>
          <w:rFonts w:hint="eastAsia"/>
          <w:color w:val="000000" w:themeColor="text1"/>
          <w:lang w:eastAsia="zh-CN"/>
        </w:rPr>
        <w:t>1</w:t>
      </w:r>
      <w:r w:rsidR="003C3EAD" w:rsidRPr="00204AD8">
        <w:rPr>
          <w:color w:val="000000" w:themeColor="text1"/>
          <w:lang w:eastAsia="zh-CN"/>
        </w:rPr>
        <w:t>:15</w:t>
      </w:r>
      <w:r w:rsidR="003C3EAD" w:rsidRPr="00204AD8">
        <w:rPr>
          <w:rFonts w:hint="eastAsia"/>
          <w:color w:val="000000" w:themeColor="text1"/>
          <w:lang w:eastAsia="zh-CN"/>
        </w:rPr>
        <w:t>，“他在主面前将要为大”。</w:t>
      </w:r>
      <w:r w:rsidR="00B81699" w:rsidRPr="00204AD8">
        <w:rPr>
          <w:rFonts w:hint="eastAsia"/>
          <w:color w:val="000000" w:themeColor="text1"/>
          <w:lang w:eastAsia="zh-CN"/>
        </w:rPr>
        <w:t>因为</w:t>
      </w:r>
      <w:r w:rsidR="003C3EAD" w:rsidRPr="00204AD8">
        <w:rPr>
          <w:rFonts w:hint="eastAsia"/>
          <w:color w:val="000000" w:themeColor="text1"/>
          <w:lang w:eastAsia="zh-CN"/>
        </w:rPr>
        <w:t>服侍人的为大，</w:t>
      </w:r>
      <w:r w:rsidR="00B81699" w:rsidRPr="00204AD8">
        <w:rPr>
          <w:rFonts w:hint="eastAsia"/>
          <w:color w:val="000000" w:themeColor="text1"/>
          <w:lang w:eastAsia="zh-CN"/>
        </w:rPr>
        <w:t>而</w:t>
      </w:r>
      <w:r w:rsidR="003C3EAD" w:rsidRPr="00204AD8">
        <w:rPr>
          <w:rFonts w:hint="eastAsia"/>
          <w:color w:val="000000" w:themeColor="text1"/>
          <w:lang w:eastAsia="zh-CN"/>
        </w:rPr>
        <w:t>施洗约翰是先锋</w:t>
      </w:r>
      <w:r w:rsidR="00B81699" w:rsidRPr="00204AD8">
        <w:rPr>
          <w:rFonts w:hint="eastAsia"/>
          <w:color w:val="000000" w:themeColor="text1"/>
          <w:lang w:eastAsia="zh-CN"/>
        </w:rPr>
        <w:t>，是来服侍耶稣的，所以为大</w:t>
      </w:r>
      <w:r w:rsidR="000A3DED" w:rsidRPr="00204AD8">
        <w:rPr>
          <w:rFonts w:hint="eastAsia"/>
          <w:color w:val="000000" w:themeColor="text1"/>
          <w:lang w:eastAsia="zh-CN"/>
        </w:rPr>
        <w:t>；为何要把“淡酒浓酒都不喝”和“从母腹里就被圣灵充满了”这两件事放在一起？参见以弗所书</w:t>
      </w:r>
      <w:r w:rsidR="000A3DED" w:rsidRPr="00204AD8">
        <w:rPr>
          <w:rFonts w:hint="eastAsia"/>
          <w:color w:val="000000" w:themeColor="text1"/>
          <w:lang w:eastAsia="zh-CN"/>
        </w:rPr>
        <w:t>5</w:t>
      </w:r>
      <w:r w:rsidR="000A3DED" w:rsidRPr="00204AD8">
        <w:rPr>
          <w:color w:val="000000" w:themeColor="text1"/>
          <w:lang w:eastAsia="zh-CN"/>
        </w:rPr>
        <w:t>:18</w:t>
      </w:r>
      <w:r w:rsidR="000A3DED" w:rsidRPr="00204AD8">
        <w:rPr>
          <w:rFonts w:hint="eastAsia"/>
          <w:color w:val="000000" w:themeColor="text1"/>
          <w:lang w:eastAsia="zh-CN"/>
        </w:rPr>
        <w:t>，“不要醉酒，就能使人放荡”。所以，不要醉酒，要被圣灵充满。喝酒就会被酒精所控制，被圣灵充满就是被圣灵所控制。要放下自我，由神带领。</w:t>
      </w:r>
    </w:p>
    <w:p w14:paraId="44127816" w14:textId="77777777" w:rsidR="003244A8" w:rsidRPr="00204AD8" w:rsidRDefault="000A3DED" w:rsidP="003244A8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.</w:t>
      </w:r>
      <w:r w:rsidRPr="00204AD8">
        <w:rPr>
          <w:rFonts w:hint="eastAsia"/>
          <w:color w:val="000000" w:themeColor="text1"/>
          <w:lang w:eastAsia="zh-CN"/>
        </w:rPr>
        <w:t>路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:16</w:t>
      </w:r>
      <w:r w:rsidRPr="00204AD8">
        <w:rPr>
          <w:rFonts w:hint="eastAsia"/>
          <w:color w:val="000000" w:themeColor="text1"/>
          <w:lang w:eastAsia="zh-CN"/>
        </w:rPr>
        <w:t>，“他要使许多以色列人回转，归于主</w:t>
      </w:r>
      <w:r w:rsidRPr="00204AD8">
        <w:rPr>
          <w:rFonts w:hint="eastAsia"/>
          <w:color w:val="000000" w:themeColor="text1"/>
          <w:lang w:eastAsia="zh-CN"/>
        </w:rPr>
        <w:t>-</w:t>
      </w:r>
      <w:r w:rsidRPr="00204AD8">
        <w:rPr>
          <w:rFonts w:hint="eastAsia"/>
          <w:color w:val="000000" w:themeColor="text1"/>
          <w:lang w:eastAsia="zh-CN"/>
        </w:rPr>
        <w:t>他们的神”。</w:t>
      </w:r>
    </w:p>
    <w:p w14:paraId="61484A7F" w14:textId="74C11D94" w:rsidR="00C43F43" w:rsidRPr="00204AD8" w:rsidRDefault="003244A8" w:rsidP="003244A8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lastRenderedPageBreak/>
        <w:t>3.</w:t>
      </w:r>
      <w:r w:rsidR="009836FB" w:rsidRPr="00204AD8">
        <w:rPr>
          <w:rFonts w:hint="eastAsia"/>
          <w:color w:val="000000" w:themeColor="text1"/>
          <w:lang w:eastAsia="zh-CN"/>
        </w:rPr>
        <w:t>路</w:t>
      </w:r>
      <w:r w:rsidR="009836FB" w:rsidRPr="00204AD8">
        <w:rPr>
          <w:rFonts w:hint="eastAsia"/>
          <w:color w:val="000000" w:themeColor="text1"/>
          <w:lang w:eastAsia="zh-CN"/>
        </w:rPr>
        <w:t>1</w:t>
      </w:r>
      <w:r w:rsidR="009836FB" w:rsidRPr="00204AD8">
        <w:rPr>
          <w:color w:val="000000" w:themeColor="text1"/>
          <w:lang w:eastAsia="zh-CN"/>
        </w:rPr>
        <w:t>:1</w:t>
      </w:r>
      <w:r w:rsidR="00FF630D" w:rsidRPr="00204AD8">
        <w:rPr>
          <w:color w:val="000000" w:themeColor="text1"/>
          <w:lang w:eastAsia="zh-CN"/>
        </w:rPr>
        <w:t>7</w:t>
      </w:r>
      <w:r w:rsidR="009836FB" w:rsidRPr="00204AD8">
        <w:rPr>
          <w:rFonts w:hint="eastAsia"/>
          <w:color w:val="000000" w:themeColor="text1"/>
          <w:lang w:eastAsia="zh-CN"/>
        </w:rPr>
        <w:t>，</w:t>
      </w:r>
      <w:r w:rsidR="00FF630D" w:rsidRPr="00204AD8">
        <w:rPr>
          <w:rFonts w:hint="eastAsia"/>
          <w:color w:val="000000" w:themeColor="text1"/>
          <w:lang w:eastAsia="zh-CN"/>
        </w:rPr>
        <w:t>“他必有以利亚的心志能力”，但不是以利亚。</w:t>
      </w:r>
      <w:r w:rsidR="00AC3FDF" w:rsidRPr="00204AD8">
        <w:rPr>
          <w:rFonts w:hint="eastAsia"/>
          <w:color w:val="000000" w:themeColor="text1"/>
          <w:lang w:eastAsia="zh-CN"/>
        </w:rPr>
        <w:t>参见玛拉基书</w:t>
      </w:r>
      <w:r w:rsidR="00AC3FDF" w:rsidRPr="00204AD8">
        <w:rPr>
          <w:rFonts w:hint="eastAsia"/>
          <w:color w:val="000000" w:themeColor="text1"/>
          <w:lang w:eastAsia="zh-CN"/>
        </w:rPr>
        <w:t>4</w:t>
      </w:r>
      <w:r w:rsidR="00AC3FDF" w:rsidRPr="00204AD8">
        <w:rPr>
          <w:color w:val="000000" w:themeColor="text1"/>
          <w:lang w:eastAsia="zh-CN"/>
        </w:rPr>
        <w:t>:5-6</w:t>
      </w:r>
      <w:r w:rsidR="00AC3FDF" w:rsidRPr="00204AD8">
        <w:rPr>
          <w:rFonts w:hint="eastAsia"/>
          <w:color w:val="000000" w:themeColor="text1"/>
          <w:lang w:eastAsia="zh-CN"/>
        </w:rPr>
        <w:t>，“看哪，耶和华大而可畏之日未到以先，我必差遣先知以利亚</w:t>
      </w:r>
      <w:r w:rsidR="00C4403A" w:rsidRPr="00204AD8">
        <w:rPr>
          <w:rFonts w:hint="eastAsia"/>
          <w:color w:val="000000" w:themeColor="text1"/>
          <w:lang w:eastAsia="zh-CN"/>
        </w:rPr>
        <w:t>到你们那里去</w:t>
      </w:r>
      <w:r w:rsidR="00AC3FDF" w:rsidRPr="00204AD8">
        <w:rPr>
          <w:rFonts w:hint="eastAsia"/>
          <w:color w:val="000000" w:themeColor="text1"/>
          <w:lang w:eastAsia="zh-CN"/>
        </w:rPr>
        <w:t>”</w:t>
      </w:r>
      <w:r w:rsidR="00C4403A" w:rsidRPr="00204AD8">
        <w:rPr>
          <w:rFonts w:hint="eastAsia"/>
          <w:color w:val="000000" w:themeColor="text1"/>
          <w:lang w:eastAsia="zh-CN"/>
        </w:rPr>
        <w:t>。大而可畏的日子指的是最后的七年，灾难的日子，以利亚会出现。</w:t>
      </w:r>
      <w:r w:rsidRPr="00204AD8">
        <w:rPr>
          <w:rFonts w:hint="eastAsia"/>
          <w:color w:val="000000" w:themeColor="text1"/>
          <w:lang w:eastAsia="zh-CN"/>
        </w:rPr>
        <w:t>启示录第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1</w:t>
      </w:r>
      <w:r w:rsidRPr="00204AD8">
        <w:rPr>
          <w:rFonts w:hint="eastAsia"/>
          <w:color w:val="000000" w:themeColor="text1"/>
          <w:lang w:eastAsia="zh-CN"/>
        </w:rPr>
        <w:t>章提到两个见证人，没写名字，结合玛拉基书推测，有一个是以利亚，另一个是摩西。</w:t>
      </w:r>
    </w:p>
    <w:p w14:paraId="7C180405" w14:textId="5FC6ACAD" w:rsidR="009836FB" w:rsidRPr="00204AD8" w:rsidRDefault="003244A8" w:rsidP="0066454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施洗约翰</w:t>
      </w:r>
      <w:r w:rsidR="006E25C5" w:rsidRPr="00204AD8">
        <w:rPr>
          <w:rFonts w:hint="eastAsia"/>
          <w:color w:val="000000" w:themeColor="text1"/>
          <w:lang w:eastAsia="zh-CN"/>
        </w:rPr>
        <w:t>来是为耶稣预备人心，目的是叫为父的人转向儿女，叫悖逆的人转向义人的智慧，又为主预备合用的百姓。所以施洗约翰不住在耶路撒冷，他住在旷野、约旦河边，喊叫“天国近了！”。</w:t>
      </w:r>
    </w:p>
    <w:p w14:paraId="490C1CAF" w14:textId="2BBE85C6" w:rsidR="00664549" w:rsidRPr="00204AD8" w:rsidRDefault="00664549">
      <w:pPr>
        <w:pStyle w:val="ListBullet"/>
        <w:numPr>
          <w:ilvl w:val="0"/>
          <w:numId w:val="6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路</w:t>
      </w:r>
      <w:r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Pr="00204AD8">
        <w:rPr>
          <w:b/>
          <w:bCs/>
          <w:color w:val="000000" w:themeColor="text1"/>
          <w:lang w:eastAsia="zh-CN"/>
        </w:rPr>
        <w:t>:67-75</w:t>
      </w:r>
      <w:r w:rsidRPr="00204AD8">
        <w:rPr>
          <w:rFonts w:hint="eastAsia"/>
          <w:b/>
          <w:bCs/>
          <w:color w:val="000000" w:themeColor="text1"/>
          <w:lang w:eastAsia="zh-CN"/>
        </w:rPr>
        <w:t>，撒迦利亚被圣灵充满向神发出的敬拜和赞美</w:t>
      </w:r>
    </w:p>
    <w:p w14:paraId="471EBFFE" w14:textId="2B6EBD39" w:rsidR="00664549" w:rsidRPr="00204AD8" w:rsidRDefault="00844C08" w:rsidP="0066454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被圣灵充满的人肯定是开口赞美神。</w:t>
      </w:r>
    </w:p>
    <w:p w14:paraId="525E0C0C" w14:textId="5780495E" w:rsidR="00844C08" w:rsidRPr="00204AD8" w:rsidRDefault="00304458">
      <w:pPr>
        <w:pStyle w:val="ListBullet"/>
        <w:numPr>
          <w:ilvl w:val="0"/>
          <w:numId w:val="7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路</w:t>
      </w:r>
      <w:r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Pr="00204AD8">
        <w:rPr>
          <w:b/>
          <w:bCs/>
          <w:color w:val="000000" w:themeColor="text1"/>
          <w:lang w:eastAsia="zh-CN"/>
        </w:rPr>
        <w:t>:68-71</w:t>
      </w:r>
      <w:r w:rsidRPr="00204AD8">
        <w:rPr>
          <w:rFonts w:hint="eastAsia"/>
          <w:b/>
          <w:bCs/>
          <w:color w:val="000000" w:themeColor="text1"/>
          <w:lang w:eastAsia="zh-CN"/>
        </w:rPr>
        <w:t>，宣告神救赎的计划。</w:t>
      </w:r>
    </w:p>
    <w:p w14:paraId="45B036D5" w14:textId="0CFAB7BB" w:rsidR="00C64485" w:rsidRPr="00204AD8" w:rsidRDefault="00C64485" w:rsidP="00A012DA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6</w:t>
      </w:r>
      <w:r w:rsidRPr="00204AD8">
        <w:rPr>
          <w:color w:val="000000" w:themeColor="text1"/>
          <w:lang w:eastAsia="zh-CN"/>
        </w:rPr>
        <w:t>8</w:t>
      </w:r>
      <w:r w:rsidRPr="00204AD8">
        <w:rPr>
          <w:rFonts w:hint="eastAsia"/>
          <w:color w:val="000000" w:themeColor="text1"/>
          <w:lang w:eastAsia="zh-CN"/>
        </w:rPr>
        <w:t>节，</w:t>
      </w:r>
      <w:r w:rsidR="00A012DA" w:rsidRPr="00204AD8">
        <w:rPr>
          <w:rFonts w:hint="eastAsia"/>
          <w:color w:val="000000" w:themeColor="text1"/>
          <w:lang w:eastAsia="zh-CN"/>
        </w:rPr>
        <w:t>“因他眷顾他的百姓，为他们施行救赎”。“眷顾”指的是神亲自到百姓那里去</w:t>
      </w:r>
      <w:r w:rsidR="00486885" w:rsidRPr="00204AD8">
        <w:rPr>
          <w:rFonts w:hint="eastAsia"/>
          <w:color w:val="000000" w:themeColor="text1"/>
          <w:lang w:eastAsia="zh-CN"/>
        </w:rPr>
        <w:t>。怎样救赎？</w:t>
      </w:r>
      <w:r w:rsidRPr="00204AD8">
        <w:rPr>
          <w:rFonts w:hint="eastAsia"/>
          <w:color w:val="000000" w:themeColor="text1"/>
          <w:lang w:eastAsia="zh-CN"/>
        </w:rPr>
        <w:t>见</w:t>
      </w:r>
      <w:r w:rsidRPr="00204AD8">
        <w:rPr>
          <w:rFonts w:hint="eastAsia"/>
          <w:color w:val="000000" w:themeColor="text1"/>
          <w:lang w:eastAsia="zh-CN"/>
        </w:rPr>
        <w:t>6</w:t>
      </w:r>
      <w:r w:rsidRPr="00204AD8">
        <w:rPr>
          <w:color w:val="000000" w:themeColor="text1"/>
          <w:lang w:eastAsia="zh-CN"/>
        </w:rPr>
        <w:t>9</w:t>
      </w:r>
      <w:r w:rsidRPr="00204AD8">
        <w:rPr>
          <w:rFonts w:hint="eastAsia"/>
          <w:color w:val="000000" w:themeColor="text1"/>
          <w:lang w:eastAsia="zh-CN"/>
        </w:rPr>
        <w:t>节</w:t>
      </w:r>
      <w:r w:rsidR="00853E66" w:rsidRPr="00204AD8">
        <w:rPr>
          <w:rFonts w:hint="eastAsia"/>
          <w:color w:val="000000" w:themeColor="text1"/>
          <w:lang w:eastAsia="zh-CN"/>
        </w:rPr>
        <w:t>；</w:t>
      </w:r>
    </w:p>
    <w:p w14:paraId="33BFCF79" w14:textId="4D85E0CA" w:rsidR="00853E66" w:rsidRPr="00204AD8" w:rsidRDefault="00486885" w:rsidP="00A012DA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6</w:t>
      </w:r>
      <w:r w:rsidRPr="00204AD8">
        <w:rPr>
          <w:color w:val="000000" w:themeColor="text1"/>
          <w:lang w:eastAsia="zh-CN"/>
        </w:rPr>
        <w:t>9</w:t>
      </w:r>
      <w:r w:rsidRPr="00204AD8">
        <w:rPr>
          <w:rFonts w:hint="eastAsia"/>
          <w:color w:val="000000" w:themeColor="text1"/>
          <w:lang w:eastAsia="zh-CN"/>
        </w:rPr>
        <w:t>节，“在他仆人大卫家中，为我们兴起了拯救的角”。“拯救的角”指的就是耶稣</w:t>
      </w:r>
      <w:r w:rsidR="00A16477" w:rsidRPr="00204AD8">
        <w:rPr>
          <w:rFonts w:hint="eastAsia"/>
          <w:color w:val="000000" w:themeColor="text1"/>
          <w:lang w:eastAsia="zh-CN"/>
        </w:rPr>
        <w:t>；</w:t>
      </w:r>
    </w:p>
    <w:p w14:paraId="5AD87CEB" w14:textId="531C5AF6" w:rsidR="00486885" w:rsidRPr="00204AD8" w:rsidRDefault="00B42A93" w:rsidP="00A012DA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7</w:t>
      </w:r>
      <w:r w:rsidRPr="00204AD8">
        <w:rPr>
          <w:color w:val="000000" w:themeColor="text1"/>
          <w:lang w:eastAsia="zh-CN"/>
        </w:rPr>
        <w:t>0</w:t>
      </w:r>
      <w:r w:rsidRPr="00204AD8">
        <w:rPr>
          <w:rFonts w:hint="eastAsia"/>
          <w:color w:val="000000" w:themeColor="text1"/>
          <w:lang w:eastAsia="zh-CN"/>
        </w:rPr>
        <w:t>节</w:t>
      </w:r>
      <w:r w:rsidR="00853E66" w:rsidRPr="00204AD8">
        <w:rPr>
          <w:rFonts w:hint="eastAsia"/>
          <w:color w:val="000000" w:themeColor="text1"/>
          <w:lang w:eastAsia="zh-CN"/>
        </w:rPr>
        <w:t>，</w:t>
      </w:r>
      <w:r w:rsidRPr="00204AD8">
        <w:rPr>
          <w:rFonts w:hint="eastAsia"/>
          <w:color w:val="000000" w:themeColor="text1"/>
          <w:lang w:eastAsia="zh-CN"/>
        </w:rPr>
        <w:t>“正如主藉着创世以来圣先知的口所说的话”，如旧约以赛亚书</w:t>
      </w:r>
      <w:r w:rsidRPr="00204AD8">
        <w:rPr>
          <w:rFonts w:hint="eastAsia"/>
          <w:color w:val="000000" w:themeColor="text1"/>
          <w:lang w:eastAsia="zh-CN"/>
        </w:rPr>
        <w:t>5</w:t>
      </w:r>
      <w:r w:rsidRPr="00204AD8">
        <w:rPr>
          <w:color w:val="000000" w:themeColor="text1"/>
          <w:lang w:eastAsia="zh-CN"/>
        </w:rPr>
        <w:t>3</w:t>
      </w:r>
      <w:r w:rsidRPr="00204AD8">
        <w:rPr>
          <w:rFonts w:hint="eastAsia"/>
          <w:color w:val="000000" w:themeColor="text1"/>
          <w:lang w:eastAsia="zh-CN"/>
        </w:rPr>
        <w:t>章、耶利米书</w:t>
      </w: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color w:val="000000" w:themeColor="text1"/>
          <w:lang w:eastAsia="zh-CN"/>
        </w:rPr>
        <w:t>1</w:t>
      </w:r>
      <w:r w:rsidRPr="00204AD8">
        <w:rPr>
          <w:rFonts w:hint="eastAsia"/>
          <w:color w:val="000000" w:themeColor="text1"/>
          <w:lang w:eastAsia="zh-CN"/>
        </w:rPr>
        <w:t>章、撒迦利亚书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2</w:t>
      </w:r>
      <w:r w:rsidRPr="00204AD8">
        <w:rPr>
          <w:rFonts w:hint="eastAsia"/>
          <w:color w:val="000000" w:themeColor="text1"/>
          <w:lang w:eastAsia="zh-CN"/>
        </w:rPr>
        <w:t>章、但以理书第</w:t>
      </w:r>
      <w:r w:rsidRPr="00204AD8">
        <w:rPr>
          <w:rFonts w:hint="eastAsia"/>
          <w:color w:val="000000" w:themeColor="text1"/>
          <w:lang w:eastAsia="zh-CN"/>
        </w:rPr>
        <w:t>9</w:t>
      </w:r>
      <w:r w:rsidRPr="00204AD8">
        <w:rPr>
          <w:rFonts w:hint="eastAsia"/>
          <w:color w:val="000000" w:themeColor="text1"/>
          <w:lang w:eastAsia="zh-CN"/>
        </w:rPr>
        <w:t>章、弥迦书第</w:t>
      </w:r>
      <w:r w:rsidRPr="00204AD8">
        <w:rPr>
          <w:rFonts w:hint="eastAsia"/>
          <w:color w:val="000000" w:themeColor="text1"/>
          <w:lang w:eastAsia="zh-CN"/>
        </w:rPr>
        <w:t>5</w:t>
      </w:r>
      <w:r w:rsidRPr="00204AD8">
        <w:rPr>
          <w:rFonts w:hint="eastAsia"/>
          <w:color w:val="000000" w:themeColor="text1"/>
          <w:lang w:eastAsia="zh-CN"/>
        </w:rPr>
        <w:t>章中的</w:t>
      </w:r>
      <w:r w:rsidRPr="00204AD8">
        <w:rPr>
          <w:rFonts w:ascii="Cambria" w:hAnsi="Cambria" w:cs="Cambria" w:hint="eastAsia"/>
          <w:color w:val="000000" w:themeColor="text1"/>
          <w:lang w:eastAsia="zh-CN"/>
        </w:rPr>
        <w:t>圣先知所预告的，要</w:t>
      </w:r>
      <w:r w:rsidR="0006714A" w:rsidRPr="00204AD8">
        <w:rPr>
          <w:rFonts w:ascii="Cambria" w:hAnsi="Cambria" w:cs="Cambria" w:hint="eastAsia"/>
          <w:color w:val="000000" w:themeColor="text1"/>
          <w:lang w:eastAsia="zh-CN"/>
        </w:rPr>
        <w:t>救赎</w:t>
      </w:r>
      <w:r w:rsidRPr="00204AD8">
        <w:rPr>
          <w:rFonts w:ascii="Cambria" w:hAnsi="Cambria" w:cs="Cambria" w:hint="eastAsia"/>
          <w:color w:val="000000" w:themeColor="text1"/>
          <w:lang w:eastAsia="zh-CN"/>
        </w:rPr>
        <w:t>我</w:t>
      </w:r>
      <w:r w:rsidR="0006714A" w:rsidRPr="00204AD8">
        <w:rPr>
          <w:rFonts w:ascii="Cambria" w:hAnsi="Cambria" w:cs="Cambria" w:hint="eastAsia"/>
          <w:color w:val="000000" w:themeColor="text1"/>
          <w:lang w:eastAsia="zh-CN"/>
        </w:rPr>
        <w:t>们</w:t>
      </w:r>
      <w:r w:rsidRPr="00204AD8">
        <w:rPr>
          <w:rFonts w:ascii="Cambria" w:hAnsi="Cambria" w:cs="Cambria" w:hint="eastAsia"/>
          <w:color w:val="000000" w:themeColor="text1"/>
          <w:lang w:eastAsia="zh-CN"/>
        </w:rPr>
        <w:t>；</w:t>
      </w:r>
    </w:p>
    <w:p w14:paraId="59E79412" w14:textId="61E149ED" w:rsidR="00853E66" w:rsidRPr="00204AD8" w:rsidRDefault="00853E66" w:rsidP="00A012DA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ascii="Cambria" w:hAnsi="Cambria" w:cs="Cambria" w:hint="eastAsia"/>
          <w:color w:val="000000" w:themeColor="text1"/>
          <w:lang w:eastAsia="zh-CN"/>
        </w:rPr>
        <w:t>7</w:t>
      </w:r>
      <w:r w:rsidRPr="00204AD8">
        <w:rPr>
          <w:rFonts w:ascii="Cambria" w:hAnsi="Cambria" w:cs="Cambria"/>
          <w:color w:val="000000" w:themeColor="text1"/>
          <w:lang w:eastAsia="zh-CN"/>
        </w:rPr>
        <w:t>1</w:t>
      </w:r>
      <w:r w:rsidRPr="00204AD8">
        <w:rPr>
          <w:rFonts w:ascii="Cambria" w:hAnsi="Cambria" w:cs="Cambria" w:hint="eastAsia"/>
          <w:color w:val="000000" w:themeColor="text1"/>
          <w:lang w:eastAsia="zh-CN"/>
        </w:rPr>
        <w:t>节</w:t>
      </w:r>
      <w:r w:rsidR="00A16477" w:rsidRPr="00204AD8">
        <w:rPr>
          <w:rFonts w:ascii="Cambria" w:hAnsi="Cambria" w:cs="Cambria" w:hint="eastAsia"/>
          <w:color w:val="000000" w:themeColor="text1"/>
          <w:lang w:eastAsia="zh-CN"/>
        </w:rPr>
        <w:t>，在逆境中也要赞美，知道神为我预备拯救的角。</w:t>
      </w:r>
    </w:p>
    <w:p w14:paraId="25DE11F6" w14:textId="290E4A6A" w:rsidR="00304458" w:rsidRPr="00204AD8" w:rsidRDefault="00304458">
      <w:pPr>
        <w:pStyle w:val="ListBullet"/>
        <w:numPr>
          <w:ilvl w:val="0"/>
          <w:numId w:val="7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路</w:t>
      </w:r>
      <w:r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Pr="00204AD8">
        <w:rPr>
          <w:b/>
          <w:bCs/>
          <w:color w:val="000000" w:themeColor="text1"/>
          <w:lang w:eastAsia="zh-CN"/>
        </w:rPr>
        <w:t>:72-75</w:t>
      </w:r>
      <w:r w:rsidRPr="00204AD8">
        <w:rPr>
          <w:rFonts w:hint="eastAsia"/>
          <w:b/>
          <w:bCs/>
          <w:color w:val="000000" w:themeColor="text1"/>
          <w:lang w:eastAsia="zh-CN"/>
        </w:rPr>
        <w:t>，神为什么拯救我们？</w:t>
      </w:r>
    </w:p>
    <w:p w14:paraId="11324E53" w14:textId="7347BC8F" w:rsidR="006476BB" w:rsidRPr="00204AD8" w:rsidRDefault="00A5521B" w:rsidP="00A5521B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7</w:t>
      </w:r>
      <w:r w:rsidRPr="00204AD8">
        <w:rPr>
          <w:color w:val="000000" w:themeColor="text1"/>
          <w:lang w:eastAsia="zh-CN"/>
        </w:rPr>
        <w:t>2-73</w:t>
      </w:r>
      <w:r w:rsidRPr="00204AD8">
        <w:rPr>
          <w:rFonts w:hint="eastAsia"/>
          <w:color w:val="000000" w:themeColor="text1"/>
          <w:lang w:eastAsia="zh-CN"/>
        </w:rPr>
        <w:t>节，神是爱，神有怜悯，纪念他与亚伯拉罕立的约。</w:t>
      </w:r>
      <w:r w:rsidR="006476BB" w:rsidRPr="00204AD8">
        <w:rPr>
          <w:rFonts w:hint="eastAsia"/>
          <w:color w:val="000000" w:themeColor="text1"/>
          <w:lang w:eastAsia="zh-CN"/>
        </w:rPr>
        <w:t>参见希伯来书</w:t>
      </w:r>
      <w:r w:rsidR="006476BB" w:rsidRPr="00204AD8">
        <w:rPr>
          <w:rFonts w:hint="eastAsia"/>
          <w:color w:val="000000" w:themeColor="text1"/>
          <w:lang w:eastAsia="zh-CN"/>
        </w:rPr>
        <w:t>6</w:t>
      </w:r>
      <w:r w:rsidR="006476BB" w:rsidRPr="00204AD8">
        <w:rPr>
          <w:color w:val="000000" w:themeColor="text1"/>
          <w:lang w:eastAsia="zh-CN"/>
        </w:rPr>
        <w:t>:13-15</w:t>
      </w:r>
      <w:r w:rsidR="006476BB" w:rsidRPr="00204AD8">
        <w:rPr>
          <w:rFonts w:hint="eastAsia"/>
          <w:color w:val="000000" w:themeColor="text1"/>
          <w:lang w:eastAsia="zh-CN"/>
        </w:rPr>
        <w:t>。</w:t>
      </w:r>
    </w:p>
    <w:p w14:paraId="102667D3" w14:textId="2219AB78" w:rsidR="00A5521B" w:rsidRPr="00204AD8" w:rsidRDefault="00062E20" w:rsidP="00A5521B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7</w:t>
      </w:r>
      <w:r w:rsidRPr="00204AD8">
        <w:rPr>
          <w:color w:val="000000" w:themeColor="text1"/>
          <w:lang w:eastAsia="zh-CN"/>
        </w:rPr>
        <w:t>4-75</w:t>
      </w:r>
      <w:r w:rsidRPr="00204AD8">
        <w:rPr>
          <w:rFonts w:hint="eastAsia"/>
          <w:color w:val="000000" w:themeColor="text1"/>
          <w:lang w:eastAsia="zh-CN"/>
        </w:rPr>
        <w:t>，为了叫我们有机会</w:t>
      </w:r>
      <w:r w:rsidR="00C50446" w:rsidRPr="00204AD8">
        <w:rPr>
          <w:rFonts w:hint="eastAsia"/>
          <w:color w:val="000000" w:themeColor="text1"/>
          <w:lang w:eastAsia="zh-CN"/>
        </w:rPr>
        <w:t>侍奉他。救我们不是为了叫我们上天堂，否则不会把我们放在地上。</w:t>
      </w:r>
      <w:r w:rsidR="00A04D04" w:rsidRPr="00204AD8">
        <w:rPr>
          <w:rFonts w:hint="eastAsia"/>
          <w:color w:val="000000" w:themeColor="text1"/>
          <w:lang w:eastAsia="zh-CN"/>
        </w:rPr>
        <w:t>“坦然无惧地用圣洁、公义侍奉他”，这是神拯救我们的目的。</w:t>
      </w:r>
    </w:p>
    <w:p w14:paraId="7B555C3B" w14:textId="35362813" w:rsidR="00A04D04" w:rsidRPr="00204AD8" w:rsidRDefault="00A04D04" w:rsidP="00A5521B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圣灵在心中，生活的目标就不一样了。</w:t>
      </w:r>
    </w:p>
    <w:p w14:paraId="5C48CF85" w14:textId="13F7DFCB" w:rsidR="00664549" w:rsidRPr="00204AD8" w:rsidRDefault="00664549">
      <w:pPr>
        <w:pStyle w:val="ListBullet"/>
        <w:numPr>
          <w:ilvl w:val="0"/>
          <w:numId w:val="6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路</w:t>
      </w:r>
      <w:r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Pr="00204AD8">
        <w:rPr>
          <w:b/>
          <w:bCs/>
          <w:color w:val="000000" w:themeColor="text1"/>
          <w:lang w:eastAsia="zh-CN"/>
        </w:rPr>
        <w:t>:76-80</w:t>
      </w:r>
      <w:r w:rsidRPr="00204AD8">
        <w:rPr>
          <w:rFonts w:hint="eastAsia"/>
          <w:b/>
          <w:bCs/>
          <w:color w:val="000000" w:themeColor="text1"/>
          <w:lang w:eastAsia="zh-CN"/>
        </w:rPr>
        <w:t>，撒迦利亚被圣灵充满预言约翰将来的使命</w:t>
      </w:r>
    </w:p>
    <w:p w14:paraId="275117D0" w14:textId="10A69EF6" w:rsidR="00664549" w:rsidRPr="00204AD8" w:rsidRDefault="008A2134" w:rsidP="0066454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lastRenderedPageBreak/>
        <w:t>1</w:t>
      </w:r>
      <w:r w:rsidRPr="00204AD8">
        <w:rPr>
          <w:color w:val="000000" w:themeColor="text1"/>
          <w:lang w:eastAsia="zh-CN"/>
        </w:rPr>
        <w:t>.76</w:t>
      </w:r>
      <w:r w:rsidRPr="00204AD8">
        <w:rPr>
          <w:rFonts w:hint="eastAsia"/>
          <w:color w:val="000000" w:themeColor="text1"/>
          <w:lang w:eastAsia="zh-CN"/>
        </w:rPr>
        <w:t>节，“</w:t>
      </w:r>
      <w:r w:rsidR="00FA2EF8" w:rsidRPr="00204AD8">
        <w:rPr>
          <w:rFonts w:hint="eastAsia"/>
          <w:color w:val="000000" w:themeColor="text1"/>
          <w:lang w:eastAsia="zh-CN"/>
        </w:rPr>
        <w:t>孩子啊！</w:t>
      </w:r>
      <w:r w:rsidRPr="00204AD8">
        <w:rPr>
          <w:rFonts w:hint="eastAsia"/>
          <w:color w:val="000000" w:themeColor="text1"/>
          <w:lang w:eastAsia="zh-CN"/>
        </w:rPr>
        <w:t>你要称为至高者的先知”</w:t>
      </w:r>
      <w:r w:rsidR="00FA2EF8" w:rsidRPr="00204AD8">
        <w:rPr>
          <w:rFonts w:hint="eastAsia"/>
          <w:color w:val="000000" w:themeColor="text1"/>
          <w:lang w:eastAsia="zh-CN"/>
        </w:rPr>
        <w:t>，提醒这个孩子施洗约翰要服侍的是宇宙的至高者，</w:t>
      </w:r>
      <w:r w:rsidR="00650837" w:rsidRPr="00204AD8">
        <w:rPr>
          <w:rFonts w:hint="eastAsia"/>
          <w:color w:val="000000" w:themeColor="text1"/>
          <w:lang w:eastAsia="zh-CN"/>
        </w:rPr>
        <w:t>要为主开路，预备人心，要接触人。</w:t>
      </w:r>
      <w:r w:rsidR="004533C6" w:rsidRPr="00204AD8">
        <w:rPr>
          <w:rFonts w:hint="eastAsia"/>
          <w:color w:val="000000" w:themeColor="text1"/>
          <w:lang w:eastAsia="zh-CN"/>
        </w:rPr>
        <w:t>施洗约翰说我是那个声音，他是主的代言人。</w:t>
      </w:r>
    </w:p>
    <w:p w14:paraId="1BE2FF56" w14:textId="543B6659" w:rsidR="00FA2EF8" w:rsidRPr="00204AD8" w:rsidRDefault="00FA2EF8" w:rsidP="0066454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.</w:t>
      </w:r>
      <w:r w:rsidR="00B11BF2" w:rsidRPr="00204AD8">
        <w:rPr>
          <w:color w:val="000000" w:themeColor="text1"/>
          <w:lang w:eastAsia="zh-CN"/>
        </w:rPr>
        <w:t>77</w:t>
      </w:r>
      <w:r w:rsidR="00B11BF2" w:rsidRPr="00204AD8">
        <w:rPr>
          <w:rFonts w:hint="eastAsia"/>
          <w:color w:val="000000" w:themeColor="text1"/>
          <w:lang w:eastAsia="zh-CN"/>
        </w:rPr>
        <w:t>节，要知道罪，心要准备好。</w:t>
      </w:r>
    </w:p>
    <w:p w14:paraId="05D239D4" w14:textId="62617AC8" w:rsidR="00B11BF2" w:rsidRPr="00204AD8" w:rsidRDefault="00B11BF2" w:rsidP="0066454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t>3.78</w:t>
      </w:r>
      <w:r w:rsidRPr="00204AD8">
        <w:rPr>
          <w:rFonts w:hint="eastAsia"/>
          <w:color w:val="000000" w:themeColor="text1"/>
          <w:lang w:eastAsia="zh-CN"/>
        </w:rPr>
        <w:t>节，神有怜悯。</w:t>
      </w:r>
      <w:r w:rsidR="00F10C2D" w:rsidRPr="00204AD8">
        <w:rPr>
          <w:rFonts w:hint="eastAsia"/>
          <w:color w:val="000000" w:themeColor="text1"/>
          <w:lang w:eastAsia="zh-CN"/>
        </w:rPr>
        <w:t>“</w:t>
      </w:r>
      <w:r w:rsidRPr="00204AD8">
        <w:rPr>
          <w:rFonts w:hint="eastAsia"/>
          <w:color w:val="000000" w:themeColor="text1"/>
          <w:lang w:eastAsia="zh-CN"/>
        </w:rPr>
        <w:t>清晨的日光</w:t>
      </w:r>
      <w:r w:rsidR="00F10C2D" w:rsidRPr="00204AD8">
        <w:rPr>
          <w:rFonts w:hint="eastAsia"/>
          <w:color w:val="000000" w:themeColor="text1"/>
          <w:lang w:eastAsia="zh-CN"/>
        </w:rPr>
        <w:t>”</w:t>
      </w:r>
      <w:r w:rsidRPr="00204AD8">
        <w:rPr>
          <w:rFonts w:hint="eastAsia"/>
          <w:color w:val="000000" w:themeColor="text1"/>
          <w:lang w:eastAsia="zh-CN"/>
        </w:rPr>
        <w:t>指的是弥赛亚，参见玛拉基书</w:t>
      </w:r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color w:val="000000" w:themeColor="text1"/>
          <w:lang w:eastAsia="zh-CN"/>
        </w:rPr>
        <w:t>:2</w:t>
      </w:r>
      <w:r w:rsidRPr="00204AD8">
        <w:rPr>
          <w:rFonts w:hint="eastAsia"/>
          <w:color w:val="000000" w:themeColor="text1"/>
          <w:lang w:eastAsia="zh-CN"/>
        </w:rPr>
        <w:t>，公义的日头、光线，指的是弥赛亚；腓立比书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:15</w:t>
      </w:r>
      <w:r w:rsidRPr="00204AD8">
        <w:rPr>
          <w:rFonts w:hint="eastAsia"/>
          <w:color w:val="000000" w:themeColor="text1"/>
          <w:lang w:eastAsia="zh-CN"/>
        </w:rPr>
        <w:t>，</w:t>
      </w:r>
      <w:r w:rsidR="005A41DC" w:rsidRPr="00204AD8">
        <w:rPr>
          <w:rFonts w:hint="eastAsia"/>
          <w:color w:val="000000" w:themeColor="text1"/>
          <w:lang w:eastAsia="zh-CN"/>
        </w:rPr>
        <w:t>“你们显在这世代中，好像明光照耀”，指的是</w:t>
      </w:r>
      <w:r w:rsidRPr="00204AD8">
        <w:rPr>
          <w:rFonts w:hint="eastAsia"/>
          <w:color w:val="000000" w:themeColor="text1"/>
          <w:lang w:eastAsia="zh-CN"/>
        </w:rPr>
        <w:t>你我是月亮，反射主的光。主是太阳，是光是盐，彼得后书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:19</w:t>
      </w:r>
      <w:r w:rsidRPr="00204AD8">
        <w:rPr>
          <w:rFonts w:hint="eastAsia"/>
          <w:color w:val="000000" w:themeColor="text1"/>
          <w:lang w:eastAsia="zh-CN"/>
        </w:rPr>
        <w:t>，</w:t>
      </w:r>
      <w:r w:rsidR="005A41DC" w:rsidRPr="00204AD8">
        <w:rPr>
          <w:rFonts w:hint="eastAsia"/>
          <w:color w:val="000000" w:themeColor="text1"/>
          <w:lang w:eastAsia="zh-CN"/>
        </w:rPr>
        <w:t>“晨星在你们心里出现的时候，才是好的”，“</w:t>
      </w:r>
      <w:r w:rsidRPr="00204AD8">
        <w:rPr>
          <w:rFonts w:hint="eastAsia"/>
          <w:color w:val="000000" w:themeColor="text1"/>
          <w:lang w:eastAsia="zh-CN"/>
        </w:rPr>
        <w:t>晨星</w:t>
      </w:r>
      <w:r w:rsidR="005A41DC" w:rsidRPr="00204AD8">
        <w:rPr>
          <w:rFonts w:hint="eastAsia"/>
          <w:color w:val="000000" w:themeColor="text1"/>
          <w:lang w:eastAsia="zh-CN"/>
        </w:rPr>
        <w:t>”</w:t>
      </w:r>
      <w:r w:rsidRPr="00204AD8">
        <w:rPr>
          <w:rFonts w:hint="eastAsia"/>
          <w:color w:val="000000" w:themeColor="text1"/>
          <w:lang w:eastAsia="zh-CN"/>
        </w:rPr>
        <w:t>是弥赛亚。因为星星自己就能发光。另见启示录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2:16</w:t>
      </w:r>
      <w:r w:rsidRPr="00204AD8">
        <w:rPr>
          <w:rFonts w:hint="eastAsia"/>
          <w:color w:val="000000" w:themeColor="text1"/>
          <w:lang w:eastAsia="zh-CN"/>
        </w:rPr>
        <w:t>，</w:t>
      </w:r>
      <w:r w:rsidR="00DC3B87" w:rsidRPr="00204AD8">
        <w:rPr>
          <w:rFonts w:hint="eastAsia"/>
          <w:color w:val="000000" w:themeColor="text1"/>
          <w:lang w:eastAsia="zh-CN"/>
        </w:rPr>
        <w:t>“</w:t>
      </w:r>
      <w:r w:rsidRPr="00204AD8">
        <w:rPr>
          <w:rFonts w:hint="eastAsia"/>
          <w:color w:val="000000" w:themeColor="text1"/>
          <w:lang w:eastAsia="zh-CN"/>
        </w:rPr>
        <w:t>我是明亮的晨星</w:t>
      </w:r>
      <w:r w:rsidR="00DC3B87" w:rsidRPr="00204AD8">
        <w:rPr>
          <w:rFonts w:hint="eastAsia"/>
          <w:color w:val="000000" w:themeColor="text1"/>
          <w:lang w:eastAsia="zh-CN"/>
        </w:rPr>
        <w:t>”，就是指耶稣。</w:t>
      </w:r>
    </w:p>
    <w:p w14:paraId="50B02432" w14:textId="0304341C" w:rsidR="001F1F92" w:rsidRPr="00204AD8" w:rsidRDefault="001F1F92" w:rsidP="0066454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t>4.79</w:t>
      </w:r>
      <w:r w:rsidRPr="00204AD8">
        <w:rPr>
          <w:rFonts w:hint="eastAsia"/>
          <w:color w:val="000000" w:themeColor="text1"/>
          <w:lang w:eastAsia="zh-CN"/>
        </w:rPr>
        <w:t>节，把我们引到神面前。</w:t>
      </w:r>
    </w:p>
    <w:p w14:paraId="534FD45D" w14:textId="7B1FB4CC" w:rsidR="001F1F92" w:rsidRPr="00204AD8" w:rsidRDefault="001F1F92" w:rsidP="0066454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t>5.80</w:t>
      </w:r>
      <w:r w:rsidRPr="00204AD8">
        <w:rPr>
          <w:rFonts w:hint="eastAsia"/>
          <w:color w:val="000000" w:themeColor="text1"/>
          <w:lang w:eastAsia="zh-CN"/>
        </w:rPr>
        <w:t>节，施洗约翰住在旷野，约旦河边。</w:t>
      </w:r>
      <w:r w:rsidR="00946FDF" w:rsidRPr="00204AD8">
        <w:rPr>
          <w:rFonts w:hint="eastAsia"/>
          <w:color w:val="000000" w:themeColor="text1"/>
          <w:lang w:eastAsia="zh-CN"/>
        </w:rPr>
        <w:t>参见马太福音</w:t>
      </w:r>
      <w:r w:rsidR="00946FDF" w:rsidRPr="00204AD8">
        <w:rPr>
          <w:rFonts w:hint="eastAsia"/>
          <w:color w:val="000000" w:themeColor="text1"/>
          <w:lang w:eastAsia="zh-CN"/>
        </w:rPr>
        <w:t>3</w:t>
      </w:r>
      <w:r w:rsidR="00946FDF" w:rsidRPr="00204AD8">
        <w:rPr>
          <w:color w:val="000000" w:themeColor="text1"/>
          <w:lang w:eastAsia="zh-CN"/>
        </w:rPr>
        <w:t>:1-6</w:t>
      </w:r>
      <w:r w:rsidR="00946FDF" w:rsidRPr="00204AD8">
        <w:rPr>
          <w:rFonts w:hint="eastAsia"/>
          <w:color w:val="000000" w:themeColor="text1"/>
          <w:lang w:eastAsia="zh-CN"/>
        </w:rPr>
        <w:t>。</w:t>
      </w:r>
    </w:p>
    <w:p w14:paraId="0A67FB09" w14:textId="35767BE0" w:rsidR="002B0D75" w:rsidRPr="00204AD8" w:rsidRDefault="002B0D75" w:rsidP="0066454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总结，从施洗约翰的家庭让我们知道什么是圣灵充满。被神使用一定要被圣灵充满。施洗约翰还在母腹中就被圣灵充满。在这个弯曲悖谬的时代，我们被神放在地上，说明我们的使命还没结束。</w:t>
      </w:r>
    </w:p>
    <w:p w14:paraId="1D7B1F76" w14:textId="77777777" w:rsidR="002B0D75" w:rsidRPr="00204AD8" w:rsidRDefault="002B0D75" w:rsidP="0066454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A27B66E" w14:textId="59E1E8DC" w:rsidR="00664549" w:rsidRPr="00204AD8" w:rsidRDefault="002B0D75" w:rsidP="009D6F41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问题：</w:t>
      </w:r>
    </w:p>
    <w:p w14:paraId="4AAF206E" w14:textId="1077A4C6" w:rsidR="002B0D75" w:rsidRPr="00204AD8" w:rsidRDefault="002B0D75">
      <w:pPr>
        <w:pStyle w:val="ListBullet"/>
        <w:numPr>
          <w:ilvl w:val="0"/>
          <w:numId w:val="8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我们今天怎样度过被圣灵充满的生活？</w:t>
      </w:r>
    </w:p>
    <w:p w14:paraId="3B719BED" w14:textId="346AAE51" w:rsidR="002B0D75" w:rsidRPr="00204AD8" w:rsidRDefault="00312C3C">
      <w:pPr>
        <w:pStyle w:val="ListBullet"/>
        <w:numPr>
          <w:ilvl w:val="0"/>
          <w:numId w:val="8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个人和圣灵，圣灵临到在先，个人是被动的对吗？</w:t>
      </w:r>
      <w:r w:rsidR="00C44817" w:rsidRPr="00204AD8">
        <w:rPr>
          <w:rFonts w:hint="eastAsia"/>
          <w:color w:val="000000" w:themeColor="text1"/>
          <w:lang w:eastAsia="zh-CN"/>
        </w:rPr>
        <w:t>被</w:t>
      </w:r>
      <w:r w:rsidRPr="00204AD8">
        <w:rPr>
          <w:rFonts w:hint="eastAsia"/>
          <w:color w:val="000000" w:themeColor="text1"/>
          <w:lang w:eastAsia="zh-CN"/>
        </w:rPr>
        <w:t>圣灵充满是可遇不可求的吗？是偶然的吗？</w:t>
      </w:r>
    </w:p>
    <w:p w14:paraId="7BAE2600" w14:textId="43D9F5CF" w:rsidR="00C44817" w:rsidRPr="00204AD8" w:rsidRDefault="00364357">
      <w:pPr>
        <w:pStyle w:val="ListBullet"/>
        <w:numPr>
          <w:ilvl w:val="0"/>
          <w:numId w:val="8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生活中所做的事是圣灵结的果子，既然</w:t>
      </w:r>
      <w:r w:rsidR="00C44817" w:rsidRPr="00204AD8">
        <w:rPr>
          <w:rFonts w:hint="eastAsia"/>
          <w:color w:val="000000" w:themeColor="text1"/>
          <w:lang w:eastAsia="zh-CN"/>
        </w:rPr>
        <w:t>在新约时代，圣灵已经内驻了，但为什么我们有的时候</w:t>
      </w:r>
      <w:r w:rsidR="00192584" w:rsidRPr="00204AD8">
        <w:rPr>
          <w:rFonts w:hint="eastAsia"/>
          <w:color w:val="000000" w:themeColor="text1"/>
          <w:lang w:eastAsia="zh-CN"/>
        </w:rPr>
        <w:t>结的果子还不如旧约时代的人？</w:t>
      </w:r>
    </w:p>
    <w:p w14:paraId="27AEDACE" w14:textId="02DF1F93" w:rsidR="00C811BA" w:rsidRPr="00204AD8" w:rsidRDefault="00C811BA">
      <w:pPr>
        <w:pStyle w:val="ListBullet"/>
        <w:numPr>
          <w:ilvl w:val="0"/>
          <w:numId w:val="8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我们是罪人还是义人？</w:t>
      </w:r>
    </w:p>
    <w:p w14:paraId="44CAEF1E" w14:textId="38442BE4" w:rsidR="0074209B" w:rsidRDefault="0074209B" w:rsidP="0074209B">
      <w:pPr>
        <w:pStyle w:val="ListBullet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2A549A14" w14:textId="0AA7B95A" w:rsidR="0074209B" w:rsidRDefault="0074209B" w:rsidP="0074209B">
      <w:pPr>
        <w:pStyle w:val="ListBullet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5F7E5B21" w14:textId="0D7AEBFD" w:rsidR="0074209B" w:rsidRDefault="0074209B" w:rsidP="0074209B">
      <w:pPr>
        <w:pStyle w:val="ListBullet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3FBC0B12" w14:textId="2C019A4A" w:rsidR="0074209B" w:rsidRDefault="0074209B" w:rsidP="0074209B">
      <w:pPr>
        <w:pStyle w:val="ListBullet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1467EDA7" w14:textId="7DE2D442" w:rsidR="0074209B" w:rsidRDefault="0074209B" w:rsidP="0074209B">
      <w:pPr>
        <w:pStyle w:val="Heading1"/>
      </w:pPr>
      <w:bookmarkStart w:id="3" w:name="_Toc180860543"/>
      <w:r>
        <w:rPr>
          <w:rFonts w:hint="eastAsia"/>
          <w:lang w:eastAsia="zh-CN"/>
        </w:rPr>
        <w:lastRenderedPageBreak/>
        <w:t>基督的生平</w:t>
      </w:r>
      <w:r w:rsidR="0057688E">
        <w:rPr>
          <w:rFonts w:hint="eastAsia"/>
          <w:lang w:eastAsia="zh-CN"/>
        </w:rPr>
        <w:t>与教导</w:t>
      </w:r>
      <w:r>
        <w:rPr>
          <w:rFonts w:hint="eastAsia"/>
          <w:lang w:eastAsia="zh-CN"/>
        </w:rPr>
        <w:t>（四）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不寻常的受孕</w:t>
      </w:r>
      <w:bookmarkEnd w:id="3"/>
    </w:p>
    <w:p w14:paraId="7214CFD6" w14:textId="33F30EDD" w:rsidR="0074209B" w:rsidRPr="00204AD8" w:rsidRDefault="0074209B" w:rsidP="009D6F41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时间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022</w:t>
      </w:r>
      <w:r w:rsidRPr="00204AD8">
        <w:rPr>
          <w:rFonts w:hint="eastAsia"/>
          <w:color w:val="000000" w:themeColor="text1"/>
          <w:lang w:eastAsia="zh-CN"/>
        </w:rPr>
        <w:t>年</w:t>
      </w:r>
      <w:r w:rsidRPr="00204AD8">
        <w:rPr>
          <w:color w:val="000000" w:themeColor="text1"/>
          <w:lang w:eastAsia="zh-CN"/>
        </w:rPr>
        <w:t>9</w:t>
      </w:r>
      <w:r w:rsidRPr="00204AD8">
        <w:rPr>
          <w:rFonts w:hint="eastAsia"/>
          <w:color w:val="000000" w:themeColor="text1"/>
          <w:lang w:eastAsia="zh-CN"/>
        </w:rPr>
        <w:t>月</w:t>
      </w:r>
      <w:r w:rsidR="004F7B6F" w:rsidRPr="00204AD8">
        <w:rPr>
          <w:color w:val="000000" w:themeColor="text1"/>
          <w:lang w:eastAsia="zh-CN"/>
        </w:rPr>
        <w:t>10</w:t>
      </w:r>
      <w:r w:rsidRPr="00204AD8">
        <w:rPr>
          <w:rFonts w:hint="eastAsia"/>
          <w:color w:val="000000" w:themeColor="text1"/>
          <w:lang w:eastAsia="zh-CN"/>
        </w:rPr>
        <w:t>日</w:t>
      </w:r>
    </w:p>
    <w:p w14:paraId="1A226916" w14:textId="77777777" w:rsidR="004F7B6F" w:rsidRPr="00204AD8" w:rsidRDefault="0074209B" w:rsidP="009D6F41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相关经文：</w:t>
      </w:r>
      <w:r w:rsidR="004F7B6F" w:rsidRPr="00204AD8">
        <w:rPr>
          <w:rFonts w:hint="eastAsia"/>
          <w:color w:val="000000" w:themeColor="text1"/>
          <w:lang w:eastAsia="zh-CN"/>
        </w:rPr>
        <w:t>马太</w:t>
      </w:r>
      <w:r w:rsidRPr="00204AD8">
        <w:rPr>
          <w:rFonts w:hint="eastAsia"/>
          <w:color w:val="000000" w:themeColor="text1"/>
          <w:lang w:eastAsia="zh-CN"/>
        </w:rPr>
        <w:t>福音</w:t>
      </w:r>
      <w:r w:rsidR="004F7B6F" w:rsidRPr="00204AD8">
        <w:rPr>
          <w:rFonts w:hint="eastAsia"/>
          <w:color w:val="000000" w:themeColor="text1"/>
          <w:lang w:eastAsia="zh-CN"/>
        </w:rPr>
        <w:t>1</w:t>
      </w:r>
      <w:r w:rsidR="004F7B6F" w:rsidRPr="00204AD8">
        <w:rPr>
          <w:color w:val="000000" w:themeColor="text1"/>
          <w:lang w:eastAsia="zh-CN"/>
        </w:rPr>
        <w:t>:18-25</w:t>
      </w:r>
    </w:p>
    <w:p w14:paraId="03F7CCAD" w14:textId="4434302D" w:rsidR="004F7B6F" w:rsidRPr="00204AD8" w:rsidRDefault="004F7B6F" w:rsidP="009D6F41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马太福音第一个对象是犹太人，强调耶稣是君王。回答一个问题，弥赛亚是谁。</w:t>
      </w:r>
    </w:p>
    <w:p w14:paraId="212904AB" w14:textId="68B0B291" w:rsidR="004F7B6F" w:rsidRPr="00204AD8" w:rsidRDefault="004F7B6F">
      <w:pPr>
        <w:pStyle w:val="ListBullet"/>
        <w:numPr>
          <w:ilvl w:val="0"/>
          <w:numId w:val="9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马</w:t>
      </w:r>
      <w:r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="00AA5997" w:rsidRPr="00204AD8">
        <w:rPr>
          <w:b/>
          <w:bCs/>
          <w:color w:val="000000" w:themeColor="text1"/>
          <w:lang w:eastAsia="zh-CN"/>
        </w:rPr>
        <w:t>:18</w:t>
      </w:r>
      <w:r w:rsidR="00AA5997" w:rsidRPr="00204AD8">
        <w:rPr>
          <w:rFonts w:hint="eastAsia"/>
          <w:b/>
          <w:bCs/>
          <w:color w:val="000000" w:themeColor="text1"/>
          <w:lang w:eastAsia="zh-CN"/>
        </w:rPr>
        <w:t>注意不寻常的情景</w:t>
      </w:r>
    </w:p>
    <w:p w14:paraId="5DBF622E" w14:textId="4372F190" w:rsidR="00AA5997" w:rsidRPr="00204AD8" w:rsidRDefault="005C0A1D" w:rsidP="00AA5997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三个重点，有关约瑟和马利亚的关系：</w:t>
      </w:r>
    </w:p>
    <w:p w14:paraId="25C4AB56" w14:textId="525CBF59" w:rsidR="005C0A1D" w:rsidRPr="00204AD8" w:rsidRDefault="005C0A1D">
      <w:pPr>
        <w:pStyle w:val="ListBullet"/>
        <w:numPr>
          <w:ilvl w:val="0"/>
          <w:numId w:val="1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已经订婚</w:t>
      </w:r>
    </w:p>
    <w:p w14:paraId="4B259AAA" w14:textId="517A19BE" w:rsidR="005C0A1D" w:rsidRPr="00204AD8" w:rsidRDefault="005C0A1D" w:rsidP="005C0A1D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犹太人的文化中，订婚是非常神圣的，订婚后要在一年之内结婚。订婚需要签约。参见以弗所书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:13-14</w:t>
      </w:r>
      <w:r w:rsidRPr="00204AD8">
        <w:rPr>
          <w:rFonts w:hint="eastAsia"/>
          <w:color w:val="000000" w:themeColor="text1"/>
          <w:lang w:eastAsia="zh-CN"/>
        </w:rPr>
        <w:t>，“这圣灵是我们得基业的凭据”。</w:t>
      </w:r>
    </w:p>
    <w:p w14:paraId="7B8C758B" w14:textId="52E9A0A5" w:rsidR="005C0A1D" w:rsidRPr="00204AD8" w:rsidRDefault="005C0A1D">
      <w:pPr>
        <w:pStyle w:val="ListBullet"/>
        <w:numPr>
          <w:ilvl w:val="0"/>
          <w:numId w:val="1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还没有迎娶</w:t>
      </w:r>
      <w:r w:rsidR="0086371F" w:rsidRPr="00204AD8">
        <w:rPr>
          <w:rFonts w:hint="eastAsia"/>
          <w:color w:val="000000" w:themeColor="text1"/>
          <w:lang w:eastAsia="zh-CN"/>
        </w:rPr>
        <w:t>。</w:t>
      </w:r>
    </w:p>
    <w:p w14:paraId="4CA10AB0" w14:textId="50A95957" w:rsidR="005C0A1D" w:rsidRPr="00204AD8" w:rsidRDefault="005C0A1D">
      <w:pPr>
        <w:pStyle w:val="ListBullet"/>
        <w:numPr>
          <w:ilvl w:val="0"/>
          <w:numId w:val="1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马利亚就从圣灵怀了孕</w:t>
      </w:r>
      <w:r w:rsidR="0086371F" w:rsidRPr="00204AD8">
        <w:rPr>
          <w:rFonts w:hint="eastAsia"/>
          <w:color w:val="000000" w:themeColor="text1"/>
          <w:lang w:eastAsia="zh-CN"/>
        </w:rPr>
        <w:t>。</w:t>
      </w:r>
    </w:p>
    <w:p w14:paraId="0AA056D3" w14:textId="6276F06E" w:rsidR="00AA5997" w:rsidRPr="00204AD8" w:rsidRDefault="00AA5997">
      <w:pPr>
        <w:pStyle w:val="ListBullet"/>
        <w:numPr>
          <w:ilvl w:val="0"/>
          <w:numId w:val="9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马</w:t>
      </w:r>
      <w:r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Pr="00204AD8">
        <w:rPr>
          <w:b/>
          <w:bCs/>
          <w:color w:val="000000" w:themeColor="text1"/>
          <w:lang w:eastAsia="zh-CN"/>
        </w:rPr>
        <w:t>:19</w:t>
      </w:r>
      <w:r w:rsidRPr="00204AD8">
        <w:rPr>
          <w:rFonts w:hint="eastAsia"/>
          <w:b/>
          <w:bCs/>
          <w:color w:val="000000" w:themeColor="text1"/>
          <w:lang w:eastAsia="zh-CN"/>
        </w:rPr>
        <w:t>约瑟对马利亚怀孕的反应是很特别</w:t>
      </w:r>
    </w:p>
    <w:p w14:paraId="07F28B46" w14:textId="584008E1" w:rsidR="009D3D8F" w:rsidRPr="00204AD8" w:rsidRDefault="009D3D8F" w:rsidP="009D3D8F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在犹太人的文化中，</w:t>
      </w:r>
      <w:r w:rsidR="001C357A" w:rsidRPr="00204AD8">
        <w:rPr>
          <w:rFonts w:hint="eastAsia"/>
          <w:color w:val="000000" w:themeColor="text1"/>
          <w:lang w:eastAsia="zh-CN"/>
        </w:rPr>
        <w:t>约瑟可以把马利亚拉到城门用石头打死。参见申命记</w:t>
      </w:r>
      <w:r w:rsidR="001C357A" w:rsidRPr="00204AD8">
        <w:rPr>
          <w:rFonts w:hint="eastAsia"/>
          <w:color w:val="000000" w:themeColor="text1"/>
          <w:lang w:eastAsia="zh-CN"/>
        </w:rPr>
        <w:t>2</w:t>
      </w:r>
      <w:r w:rsidR="001C357A" w:rsidRPr="00204AD8">
        <w:rPr>
          <w:color w:val="000000" w:themeColor="text1"/>
          <w:lang w:eastAsia="zh-CN"/>
        </w:rPr>
        <w:t>2:23-24</w:t>
      </w:r>
      <w:r w:rsidR="001C357A" w:rsidRPr="00204AD8">
        <w:rPr>
          <w:rFonts w:hint="eastAsia"/>
          <w:color w:val="000000" w:themeColor="text1"/>
          <w:lang w:eastAsia="zh-CN"/>
        </w:rPr>
        <w:t>，“若有处女已经许配丈夫</w:t>
      </w:r>
      <w:r w:rsidR="000A106A" w:rsidRPr="00204AD8">
        <w:rPr>
          <w:rFonts w:hint="eastAsia"/>
          <w:color w:val="000000" w:themeColor="text1"/>
          <w:lang w:eastAsia="zh-CN"/>
        </w:rPr>
        <w:t>……</w:t>
      </w:r>
      <w:r w:rsidR="001C357A" w:rsidRPr="00204AD8">
        <w:rPr>
          <w:rFonts w:hint="eastAsia"/>
          <w:color w:val="000000" w:themeColor="text1"/>
          <w:lang w:eastAsia="zh-CN"/>
        </w:rPr>
        <w:t>”。但</w:t>
      </w:r>
      <w:r w:rsidRPr="00204AD8">
        <w:rPr>
          <w:rFonts w:hint="eastAsia"/>
          <w:color w:val="000000" w:themeColor="text1"/>
          <w:lang w:eastAsia="zh-CN"/>
        </w:rPr>
        <w:t>约瑟</w:t>
      </w:r>
      <w:r w:rsidR="001C357A" w:rsidRPr="00204AD8">
        <w:rPr>
          <w:rFonts w:hint="eastAsia"/>
          <w:color w:val="000000" w:themeColor="text1"/>
          <w:lang w:eastAsia="zh-CN"/>
        </w:rPr>
        <w:t>是个义人</w:t>
      </w:r>
      <w:r w:rsidRPr="00204AD8">
        <w:rPr>
          <w:rFonts w:hint="eastAsia"/>
          <w:color w:val="000000" w:themeColor="text1"/>
          <w:lang w:eastAsia="zh-CN"/>
        </w:rPr>
        <w:t>，</w:t>
      </w:r>
      <w:r w:rsidR="001C357A" w:rsidRPr="00204AD8">
        <w:rPr>
          <w:rFonts w:hint="eastAsia"/>
          <w:color w:val="000000" w:themeColor="text1"/>
          <w:lang w:eastAsia="zh-CN"/>
        </w:rPr>
        <w:t>他爱神，</w:t>
      </w:r>
      <w:r w:rsidRPr="00204AD8">
        <w:rPr>
          <w:rFonts w:hint="eastAsia"/>
          <w:color w:val="000000" w:themeColor="text1"/>
          <w:lang w:eastAsia="zh-CN"/>
        </w:rPr>
        <w:t>不想羞辱</w:t>
      </w:r>
      <w:r w:rsidR="001C357A" w:rsidRPr="00204AD8">
        <w:rPr>
          <w:rFonts w:hint="eastAsia"/>
          <w:color w:val="000000" w:themeColor="text1"/>
          <w:lang w:eastAsia="zh-CN"/>
        </w:rPr>
        <w:t>马利亚，只想暗暗地把她休了。</w:t>
      </w:r>
    </w:p>
    <w:p w14:paraId="24AD5349" w14:textId="373E8731" w:rsidR="00AA5997" w:rsidRPr="00204AD8" w:rsidRDefault="00AA5997">
      <w:pPr>
        <w:pStyle w:val="ListBullet"/>
        <w:numPr>
          <w:ilvl w:val="0"/>
          <w:numId w:val="9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马</w:t>
      </w:r>
      <w:r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Pr="00204AD8">
        <w:rPr>
          <w:b/>
          <w:bCs/>
          <w:color w:val="000000" w:themeColor="text1"/>
          <w:lang w:eastAsia="zh-CN"/>
        </w:rPr>
        <w:t>:20</w:t>
      </w:r>
      <w:r w:rsidRPr="00204AD8">
        <w:rPr>
          <w:rFonts w:hint="eastAsia"/>
          <w:b/>
          <w:bCs/>
          <w:color w:val="000000" w:themeColor="text1"/>
          <w:lang w:eastAsia="zh-CN"/>
        </w:rPr>
        <w:t>马利亚的受孕是超自然的</w:t>
      </w:r>
    </w:p>
    <w:p w14:paraId="48EF0246" w14:textId="64E8B871" w:rsidR="00672645" w:rsidRPr="00204AD8" w:rsidRDefault="001B4163" w:rsidP="009D3D8F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约瑟很烦恼，正思念这事。</w:t>
      </w:r>
      <w:r w:rsidR="00B0775B" w:rsidRPr="00204AD8">
        <w:rPr>
          <w:rFonts w:hint="eastAsia"/>
          <w:color w:val="000000" w:themeColor="text1"/>
          <w:lang w:eastAsia="zh-CN"/>
        </w:rPr>
        <w:t>有主的使者</w:t>
      </w:r>
      <w:r w:rsidR="00AA0199" w:rsidRPr="00204AD8">
        <w:rPr>
          <w:rFonts w:hint="eastAsia"/>
          <w:color w:val="000000" w:themeColor="text1"/>
          <w:lang w:eastAsia="zh-CN"/>
        </w:rPr>
        <w:t>向他梦中显现，称他为大卫的子孙约瑟，不是称他雅</w:t>
      </w:r>
      <w:r w:rsidR="00AB16AC" w:rsidRPr="00204AD8">
        <w:rPr>
          <w:rFonts w:hint="eastAsia"/>
          <w:color w:val="000000" w:themeColor="text1"/>
          <w:lang w:eastAsia="zh-CN"/>
        </w:rPr>
        <w:t>各的儿子。强调约瑟的身份。这对约瑟是会产生影响的，想到神的约，提醒约瑟和马利亚</w:t>
      </w:r>
      <w:r w:rsidR="00672645" w:rsidRPr="00204AD8">
        <w:rPr>
          <w:rFonts w:hint="eastAsia"/>
          <w:color w:val="000000" w:themeColor="text1"/>
          <w:lang w:eastAsia="zh-CN"/>
        </w:rPr>
        <w:t>已经立约了。</w:t>
      </w:r>
    </w:p>
    <w:p w14:paraId="3F5F05FF" w14:textId="55613721" w:rsidR="00AA5997" w:rsidRPr="00204AD8" w:rsidRDefault="00AA5997">
      <w:pPr>
        <w:pStyle w:val="ListBullet"/>
        <w:numPr>
          <w:ilvl w:val="0"/>
          <w:numId w:val="9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马</w:t>
      </w:r>
      <w:r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Pr="00204AD8">
        <w:rPr>
          <w:b/>
          <w:bCs/>
          <w:color w:val="000000" w:themeColor="text1"/>
          <w:lang w:eastAsia="zh-CN"/>
        </w:rPr>
        <w:t>:21</w:t>
      </w:r>
      <w:r w:rsidRPr="00204AD8">
        <w:rPr>
          <w:rFonts w:hint="eastAsia"/>
          <w:b/>
          <w:bCs/>
          <w:color w:val="000000" w:themeColor="text1"/>
          <w:lang w:eastAsia="zh-CN"/>
        </w:rPr>
        <w:t>耶稣的名字是非凡的。</w:t>
      </w:r>
    </w:p>
    <w:p w14:paraId="0D8CC901" w14:textId="41C2656B" w:rsidR="009717EB" w:rsidRPr="00204AD8" w:rsidRDefault="009D6F41" w:rsidP="009D6F41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.</w:t>
      </w:r>
      <w:r w:rsidR="00D94E29" w:rsidRPr="00204AD8">
        <w:rPr>
          <w:rFonts w:hint="eastAsia"/>
          <w:color w:val="000000" w:themeColor="text1"/>
          <w:lang w:eastAsia="zh-CN"/>
        </w:rPr>
        <w:t>“你要给他起名叫耶稣”。</w:t>
      </w:r>
      <w:r w:rsidR="008C5700" w:rsidRPr="00204AD8">
        <w:rPr>
          <w:rFonts w:hint="eastAsia"/>
          <w:color w:val="000000" w:themeColor="text1"/>
          <w:lang w:eastAsia="zh-CN"/>
        </w:rPr>
        <w:t>耶稣两个字是大字号的，强调这名字是非凡的。</w:t>
      </w:r>
      <w:r w:rsidR="00DC63E6" w:rsidRPr="00204AD8">
        <w:rPr>
          <w:rFonts w:hint="eastAsia"/>
          <w:color w:val="000000" w:themeColor="text1"/>
          <w:lang w:eastAsia="zh-CN"/>
        </w:rPr>
        <w:t>参见启示录</w:t>
      </w:r>
      <w:r w:rsidR="00DC63E6" w:rsidRPr="00204AD8">
        <w:rPr>
          <w:rFonts w:hint="eastAsia"/>
          <w:color w:val="000000" w:themeColor="text1"/>
          <w:lang w:eastAsia="zh-CN"/>
        </w:rPr>
        <w:t>1</w:t>
      </w:r>
      <w:r w:rsidR="00DC63E6" w:rsidRPr="00204AD8">
        <w:rPr>
          <w:color w:val="000000" w:themeColor="text1"/>
          <w:lang w:eastAsia="zh-CN"/>
        </w:rPr>
        <w:t>9:16</w:t>
      </w:r>
      <w:r w:rsidR="00DC63E6" w:rsidRPr="00204AD8">
        <w:rPr>
          <w:rFonts w:hint="eastAsia"/>
          <w:color w:val="000000" w:themeColor="text1"/>
          <w:lang w:eastAsia="zh-CN"/>
        </w:rPr>
        <w:t>，“万王之王，万主之主”也是大字号的</w:t>
      </w:r>
      <w:r w:rsidR="003F316D" w:rsidRPr="00204AD8">
        <w:rPr>
          <w:rFonts w:hint="eastAsia"/>
          <w:color w:val="000000" w:themeColor="text1"/>
          <w:lang w:eastAsia="zh-CN"/>
        </w:rPr>
        <w:t>，且上下都有空位。神让每个读的人不会错过这几个字。</w:t>
      </w:r>
    </w:p>
    <w:p w14:paraId="62C26202" w14:textId="77777777" w:rsidR="00A651C0" w:rsidRDefault="009D6F41" w:rsidP="00A651C0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>2</w:t>
      </w:r>
      <w:r>
        <w:rPr>
          <w:color w:val="000000" w:themeColor="text1"/>
          <w:lang w:eastAsia="zh-CN"/>
        </w:rPr>
        <w:t>.</w:t>
      </w:r>
      <w:r w:rsidR="00D94E29" w:rsidRPr="00204AD8">
        <w:rPr>
          <w:rFonts w:hint="eastAsia"/>
          <w:color w:val="000000" w:themeColor="text1"/>
          <w:lang w:eastAsia="zh-CN"/>
        </w:rPr>
        <w:t>“因他要将自己的百姓</w:t>
      </w:r>
      <w:r w:rsidR="002215EA" w:rsidRPr="00204AD8">
        <w:rPr>
          <w:rFonts w:hint="eastAsia"/>
          <w:color w:val="000000" w:themeColor="text1"/>
          <w:lang w:eastAsia="zh-CN"/>
        </w:rPr>
        <w:t>从罪恶里救出来”。这是救主，是弥赛亚。神爱世人，但耶稣来是救自己的百姓。你我现在属于教会，在创造世界以先，神已拣选了我们。不是每一个人都得救。参见彼得后书</w:t>
      </w:r>
      <w:r w:rsidR="002215EA" w:rsidRPr="00204AD8">
        <w:rPr>
          <w:rFonts w:hint="eastAsia"/>
          <w:color w:val="000000" w:themeColor="text1"/>
          <w:lang w:eastAsia="zh-CN"/>
        </w:rPr>
        <w:t>3</w:t>
      </w:r>
      <w:r w:rsidR="002215EA" w:rsidRPr="00204AD8">
        <w:rPr>
          <w:color w:val="000000" w:themeColor="text1"/>
          <w:lang w:eastAsia="zh-CN"/>
        </w:rPr>
        <w:t>:8-9</w:t>
      </w:r>
      <w:r w:rsidR="002215EA" w:rsidRPr="00204AD8">
        <w:rPr>
          <w:rFonts w:hint="eastAsia"/>
          <w:color w:val="000000" w:themeColor="text1"/>
          <w:lang w:eastAsia="zh-CN"/>
        </w:rPr>
        <w:t>，不是耽延，乃是宽容，不愿有一人沉沦，乃愿人人都悔改。</w:t>
      </w:r>
    </w:p>
    <w:p w14:paraId="075B5896" w14:textId="4345AB1D" w:rsidR="00B5687D" w:rsidRPr="00204AD8" w:rsidRDefault="00B5687D" w:rsidP="00A651C0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“耶稣”，</w:t>
      </w:r>
      <w:r w:rsidR="00EB15D0" w:rsidRPr="00204AD8">
        <w:rPr>
          <w:rFonts w:hint="eastAsia"/>
          <w:color w:val="000000" w:themeColor="text1"/>
          <w:lang w:eastAsia="zh-CN"/>
        </w:rPr>
        <w:t>是希腊文，</w:t>
      </w:r>
      <w:r w:rsidRPr="00204AD8">
        <w:rPr>
          <w:rFonts w:hint="eastAsia"/>
          <w:color w:val="000000" w:themeColor="text1"/>
          <w:lang w:eastAsia="zh-CN"/>
        </w:rPr>
        <w:t>受膏者</w:t>
      </w:r>
      <w:r w:rsidR="00EB15D0" w:rsidRPr="00204AD8">
        <w:rPr>
          <w:rFonts w:hint="eastAsia"/>
          <w:color w:val="000000" w:themeColor="text1"/>
          <w:lang w:eastAsia="zh-CN"/>
        </w:rPr>
        <w:t>的意思</w:t>
      </w:r>
      <w:r w:rsidRPr="00204AD8">
        <w:rPr>
          <w:rFonts w:hint="eastAsia"/>
          <w:color w:val="000000" w:themeColor="text1"/>
          <w:lang w:eastAsia="zh-CN"/>
        </w:rPr>
        <w:t>，</w:t>
      </w:r>
      <w:r w:rsidR="00EB15D0" w:rsidRPr="00204AD8">
        <w:rPr>
          <w:rFonts w:hint="eastAsia"/>
          <w:color w:val="000000" w:themeColor="text1"/>
          <w:lang w:eastAsia="zh-CN"/>
        </w:rPr>
        <w:t>是施拯救的</w:t>
      </w:r>
      <w:r w:rsidRPr="00204AD8">
        <w:rPr>
          <w:rFonts w:hint="eastAsia"/>
          <w:color w:val="000000" w:themeColor="text1"/>
          <w:lang w:eastAsia="zh-CN"/>
        </w:rPr>
        <w:t>救主。路加福音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9:10</w:t>
      </w:r>
      <w:r w:rsidRPr="00204AD8">
        <w:rPr>
          <w:rFonts w:hint="eastAsia"/>
          <w:color w:val="000000" w:themeColor="text1"/>
          <w:lang w:eastAsia="zh-CN"/>
        </w:rPr>
        <w:t>：“人子来，为要寻找、拯救失丧的人”。这是路加福音的重点。</w:t>
      </w:r>
    </w:p>
    <w:p w14:paraId="55740281" w14:textId="1F5C80C6" w:rsidR="00B5687D" w:rsidRPr="00204AD8" w:rsidRDefault="00B5687D" w:rsidP="00A651C0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注意：挽回祭是给世人的，但救赎是给自己的百姓。耶稣的宝血可以救全世界，但不是每个人都要，所以不是救每个人。耶稣一次将身体献上，可以挽回全世界的人。参见约翰一书</w:t>
      </w:r>
      <w:r w:rsidRPr="00204AD8">
        <w:rPr>
          <w:rFonts w:hint="eastAsia"/>
          <w:b/>
          <w:bCs/>
          <w:color w:val="000000" w:themeColor="text1"/>
          <w:lang w:eastAsia="zh-CN"/>
        </w:rPr>
        <w:t>2</w:t>
      </w:r>
      <w:r w:rsidRPr="00204AD8">
        <w:rPr>
          <w:b/>
          <w:bCs/>
          <w:color w:val="000000" w:themeColor="text1"/>
          <w:lang w:eastAsia="zh-CN"/>
        </w:rPr>
        <w:t>:1-2</w:t>
      </w:r>
      <w:r w:rsidRPr="00204AD8">
        <w:rPr>
          <w:rFonts w:hint="eastAsia"/>
          <w:b/>
          <w:bCs/>
          <w:color w:val="000000" w:themeColor="text1"/>
          <w:lang w:eastAsia="zh-CN"/>
        </w:rPr>
        <w:t>，</w:t>
      </w:r>
      <w:r w:rsidRPr="00204AD8">
        <w:rPr>
          <w:rFonts w:hint="eastAsia"/>
          <w:b/>
          <w:bCs/>
          <w:color w:val="000000" w:themeColor="text1"/>
          <w:lang w:eastAsia="zh-CN"/>
        </w:rPr>
        <w:t>4</w:t>
      </w:r>
      <w:r w:rsidRPr="00204AD8">
        <w:rPr>
          <w:rFonts w:hint="eastAsia"/>
          <w:b/>
          <w:bCs/>
          <w:color w:val="000000" w:themeColor="text1"/>
          <w:lang w:eastAsia="zh-CN"/>
        </w:rPr>
        <w:t>：</w:t>
      </w:r>
      <w:r w:rsidRPr="00204AD8">
        <w:rPr>
          <w:b/>
          <w:bCs/>
          <w:color w:val="000000" w:themeColor="text1"/>
          <w:lang w:eastAsia="zh-CN"/>
        </w:rPr>
        <w:t>9-10</w:t>
      </w:r>
      <w:r w:rsidRPr="00204AD8">
        <w:rPr>
          <w:rFonts w:hint="eastAsia"/>
          <w:b/>
          <w:bCs/>
          <w:color w:val="000000" w:themeColor="text1"/>
          <w:lang w:eastAsia="zh-CN"/>
        </w:rPr>
        <w:t>，罗马书</w:t>
      </w:r>
      <w:r w:rsidRPr="00204AD8">
        <w:rPr>
          <w:rFonts w:hint="eastAsia"/>
          <w:b/>
          <w:bCs/>
          <w:color w:val="000000" w:themeColor="text1"/>
          <w:lang w:eastAsia="zh-CN"/>
        </w:rPr>
        <w:t>3</w:t>
      </w:r>
      <w:r w:rsidRPr="00204AD8">
        <w:rPr>
          <w:b/>
          <w:bCs/>
          <w:color w:val="000000" w:themeColor="text1"/>
          <w:lang w:eastAsia="zh-CN"/>
        </w:rPr>
        <w:t>:23-25</w:t>
      </w:r>
      <w:r w:rsidRPr="00204AD8">
        <w:rPr>
          <w:rFonts w:hint="eastAsia"/>
          <w:b/>
          <w:bCs/>
          <w:color w:val="000000" w:themeColor="text1"/>
          <w:lang w:eastAsia="zh-CN"/>
        </w:rPr>
        <w:t>，神设立耶稣做</w:t>
      </w:r>
      <w:r w:rsidR="000C5C9E" w:rsidRPr="00204AD8">
        <w:rPr>
          <w:rFonts w:hint="eastAsia"/>
          <w:b/>
          <w:bCs/>
          <w:color w:val="000000" w:themeColor="text1"/>
          <w:lang w:eastAsia="zh-CN"/>
        </w:rPr>
        <w:t>挽回祭，只要愿意接受，挽回祭就成了赎罪祭。</w:t>
      </w:r>
    </w:p>
    <w:p w14:paraId="131E23C7" w14:textId="6D07E0EF" w:rsidR="00AA5997" w:rsidRPr="00204AD8" w:rsidRDefault="00AA5997">
      <w:pPr>
        <w:pStyle w:val="ListBullet"/>
        <w:numPr>
          <w:ilvl w:val="0"/>
          <w:numId w:val="9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马</w:t>
      </w:r>
      <w:r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Pr="00204AD8">
        <w:rPr>
          <w:b/>
          <w:bCs/>
          <w:color w:val="000000" w:themeColor="text1"/>
          <w:lang w:eastAsia="zh-CN"/>
        </w:rPr>
        <w:t>:22-23</w:t>
      </w:r>
      <w:r w:rsidRPr="00204AD8">
        <w:rPr>
          <w:rFonts w:hint="eastAsia"/>
          <w:b/>
          <w:bCs/>
          <w:color w:val="000000" w:themeColor="text1"/>
          <w:lang w:eastAsia="zh-CN"/>
        </w:rPr>
        <w:t>耶稣的诞生是圣经所预言的</w:t>
      </w:r>
    </w:p>
    <w:p w14:paraId="1C301AA4" w14:textId="062ABFA4" w:rsidR="00BA2A7B" w:rsidRPr="00204AD8" w:rsidRDefault="003F7BB2" w:rsidP="009717EB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.</w:t>
      </w:r>
      <w:r w:rsidRPr="00204AD8">
        <w:rPr>
          <w:rFonts w:hint="eastAsia"/>
          <w:color w:val="000000" w:themeColor="text1"/>
          <w:lang w:eastAsia="zh-CN"/>
        </w:rPr>
        <w:t>“这一切的事成就是要应验主藉先知所说的话”，</w:t>
      </w:r>
      <w:r w:rsidR="00BA2A7B" w:rsidRPr="00204AD8">
        <w:rPr>
          <w:rFonts w:hint="eastAsia"/>
          <w:color w:val="000000" w:themeColor="text1"/>
          <w:lang w:eastAsia="zh-CN"/>
        </w:rPr>
        <w:t>马太福音</w:t>
      </w:r>
      <w:r w:rsidR="00BA2A7B" w:rsidRPr="00204AD8">
        <w:rPr>
          <w:rFonts w:hint="eastAsia"/>
          <w:color w:val="000000" w:themeColor="text1"/>
          <w:lang w:eastAsia="zh-CN"/>
        </w:rPr>
        <w:t>1</w:t>
      </w:r>
      <w:r w:rsidR="00BA2A7B" w:rsidRPr="00204AD8">
        <w:rPr>
          <w:color w:val="000000" w:themeColor="text1"/>
          <w:lang w:eastAsia="zh-CN"/>
        </w:rPr>
        <w:t>1:13-15</w:t>
      </w:r>
      <w:r w:rsidR="00BA2A7B" w:rsidRPr="00204AD8">
        <w:rPr>
          <w:rFonts w:hint="eastAsia"/>
          <w:color w:val="000000" w:themeColor="text1"/>
          <w:lang w:eastAsia="zh-CN"/>
        </w:rPr>
        <w:t>，因为众先知和律法说预言到约翰为止，施洗约翰</w:t>
      </w:r>
      <w:r w:rsidR="0005682D" w:rsidRPr="00204AD8">
        <w:rPr>
          <w:rFonts w:hint="eastAsia"/>
          <w:color w:val="000000" w:themeColor="text1"/>
          <w:lang w:eastAsia="zh-CN"/>
        </w:rPr>
        <w:t>是</w:t>
      </w:r>
      <w:r w:rsidR="00BA2A7B" w:rsidRPr="00204AD8">
        <w:rPr>
          <w:rFonts w:hint="eastAsia"/>
          <w:color w:val="000000" w:themeColor="text1"/>
          <w:lang w:eastAsia="zh-CN"/>
        </w:rPr>
        <w:t>旧约最后一个先知。</w:t>
      </w:r>
      <w:r w:rsidR="007177F7" w:rsidRPr="00204AD8">
        <w:rPr>
          <w:rFonts w:hint="eastAsia"/>
          <w:color w:val="000000" w:themeColor="text1"/>
          <w:lang w:eastAsia="zh-CN"/>
        </w:rPr>
        <w:t>这人就是那应当来的以利亚，他不是以利亚，但是有以利亚的心志、能力。</w:t>
      </w:r>
    </w:p>
    <w:p w14:paraId="764A1579" w14:textId="2E4B855E" w:rsidR="003F7BB2" w:rsidRPr="00204AD8" w:rsidRDefault="003F7BB2" w:rsidP="003F7BB2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.</w:t>
      </w:r>
      <w:r w:rsidRPr="00204AD8">
        <w:rPr>
          <w:rFonts w:hint="eastAsia"/>
          <w:color w:val="000000" w:themeColor="text1"/>
          <w:lang w:eastAsia="zh-CN"/>
        </w:rPr>
        <w:t>“必有童女怀孕生子”来自以赛亚书</w:t>
      </w:r>
      <w:r w:rsidRPr="00204AD8">
        <w:rPr>
          <w:rFonts w:hint="eastAsia"/>
          <w:color w:val="000000" w:themeColor="text1"/>
          <w:lang w:eastAsia="zh-CN"/>
        </w:rPr>
        <w:t>7</w:t>
      </w:r>
      <w:r w:rsidRPr="00204AD8">
        <w:rPr>
          <w:color w:val="000000" w:themeColor="text1"/>
          <w:lang w:eastAsia="zh-CN"/>
        </w:rPr>
        <w:t>:14</w:t>
      </w:r>
      <w:r w:rsidRPr="00204AD8">
        <w:rPr>
          <w:rFonts w:hint="eastAsia"/>
          <w:color w:val="000000" w:themeColor="text1"/>
          <w:lang w:eastAsia="zh-CN"/>
        </w:rPr>
        <w:t>，“主自己要给你们一个兆头，必有童女怀孕生子，给他起名叫以马内利”。以马内利，即神与我们同在。</w:t>
      </w:r>
    </w:p>
    <w:p w14:paraId="48F9EE02" w14:textId="5234781C" w:rsidR="003A4DC5" w:rsidRPr="00204AD8" w:rsidRDefault="003A4DC5" w:rsidP="009717EB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耶稣时代也有很多人不信，</w:t>
      </w:r>
      <w:r w:rsidR="00CC615F" w:rsidRPr="00204AD8">
        <w:rPr>
          <w:rFonts w:hint="eastAsia"/>
          <w:color w:val="000000" w:themeColor="text1"/>
          <w:lang w:eastAsia="zh-CN"/>
        </w:rPr>
        <w:t>所以预言主要给我们一个兆头，必有童女怀孕生子。</w:t>
      </w:r>
    </w:p>
    <w:p w14:paraId="7F99A298" w14:textId="73C7F8A0" w:rsidR="00CC615F" w:rsidRPr="00204AD8" w:rsidRDefault="00CC615F" w:rsidP="009717EB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马太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4:32-35</w:t>
      </w:r>
      <w:r w:rsidRPr="00204AD8">
        <w:rPr>
          <w:rFonts w:hint="eastAsia"/>
          <w:color w:val="000000" w:themeColor="text1"/>
          <w:lang w:eastAsia="zh-CN"/>
        </w:rPr>
        <w:t>，</w:t>
      </w:r>
      <w:r w:rsidR="002D41D6" w:rsidRPr="00204AD8">
        <w:rPr>
          <w:rFonts w:hint="eastAsia"/>
          <w:color w:val="000000" w:themeColor="text1"/>
          <w:lang w:eastAsia="zh-CN"/>
        </w:rPr>
        <w:t>“</w:t>
      </w:r>
      <w:r w:rsidRPr="00204AD8">
        <w:rPr>
          <w:rFonts w:hint="eastAsia"/>
          <w:color w:val="000000" w:themeColor="text1"/>
          <w:lang w:eastAsia="zh-CN"/>
        </w:rPr>
        <w:t>你们可以从无花果树学个比方</w:t>
      </w:r>
      <w:r w:rsidR="002D41D6" w:rsidRPr="00204AD8">
        <w:rPr>
          <w:rFonts w:hint="eastAsia"/>
          <w:color w:val="000000" w:themeColor="text1"/>
          <w:lang w:eastAsia="zh-CN"/>
        </w:rPr>
        <w:t>……</w:t>
      </w:r>
      <w:r w:rsidRPr="00204AD8">
        <w:rPr>
          <w:rFonts w:hint="eastAsia"/>
          <w:color w:val="000000" w:themeColor="text1"/>
          <w:lang w:eastAsia="zh-CN"/>
        </w:rPr>
        <w:t>人子近了，站在门</w:t>
      </w:r>
      <w:r w:rsidR="002D41D6" w:rsidRPr="00204AD8">
        <w:rPr>
          <w:rFonts w:hint="eastAsia"/>
          <w:color w:val="000000" w:themeColor="text1"/>
          <w:lang w:eastAsia="zh-CN"/>
        </w:rPr>
        <w:t>口了……</w:t>
      </w:r>
      <w:r w:rsidRPr="00204AD8">
        <w:rPr>
          <w:rFonts w:hint="eastAsia"/>
          <w:color w:val="000000" w:themeColor="text1"/>
          <w:lang w:eastAsia="zh-CN"/>
        </w:rPr>
        <w:t>天地</w:t>
      </w:r>
      <w:r w:rsidR="002D41D6" w:rsidRPr="00204AD8">
        <w:rPr>
          <w:rFonts w:hint="eastAsia"/>
          <w:color w:val="000000" w:themeColor="text1"/>
          <w:lang w:eastAsia="zh-CN"/>
        </w:rPr>
        <w:t>要</w:t>
      </w:r>
      <w:r w:rsidRPr="00204AD8">
        <w:rPr>
          <w:rFonts w:hint="eastAsia"/>
          <w:color w:val="000000" w:themeColor="text1"/>
          <w:lang w:eastAsia="zh-CN"/>
        </w:rPr>
        <w:t>废去，我的话却不能废去</w:t>
      </w:r>
      <w:r w:rsidR="002D41D6" w:rsidRPr="00204AD8">
        <w:rPr>
          <w:rFonts w:hint="eastAsia"/>
          <w:color w:val="000000" w:themeColor="text1"/>
          <w:lang w:eastAsia="zh-CN"/>
        </w:rPr>
        <w:t>”</w:t>
      </w:r>
      <w:r w:rsidRPr="00204AD8">
        <w:rPr>
          <w:rFonts w:hint="eastAsia"/>
          <w:color w:val="000000" w:themeColor="text1"/>
          <w:lang w:eastAsia="zh-CN"/>
        </w:rPr>
        <w:t>。我们看以色列很多事已经应验，该知道人子近了。</w:t>
      </w:r>
      <w:r w:rsidR="003B1629" w:rsidRPr="00204AD8">
        <w:rPr>
          <w:rFonts w:hint="eastAsia"/>
          <w:color w:val="000000" w:themeColor="text1"/>
          <w:lang w:eastAsia="zh-CN"/>
        </w:rPr>
        <w:t>马太</w:t>
      </w:r>
      <w:r w:rsidR="003B1629" w:rsidRPr="00204AD8">
        <w:rPr>
          <w:rFonts w:hint="eastAsia"/>
          <w:color w:val="000000" w:themeColor="text1"/>
          <w:lang w:eastAsia="zh-CN"/>
        </w:rPr>
        <w:t>2</w:t>
      </w:r>
      <w:r w:rsidR="003B1629" w:rsidRPr="00204AD8">
        <w:rPr>
          <w:color w:val="000000" w:themeColor="text1"/>
          <w:lang w:eastAsia="zh-CN"/>
        </w:rPr>
        <w:t>4:</w:t>
      </w:r>
      <w:r w:rsidR="003B1629" w:rsidRPr="00204AD8">
        <w:rPr>
          <w:rFonts w:hint="eastAsia"/>
          <w:color w:val="000000" w:themeColor="text1"/>
          <w:lang w:eastAsia="zh-CN"/>
        </w:rPr>
        <w:t>3</w:t>
      </w:r>
      <w:r w:rsidR="003B1629" w:rsidRPr="00204AD8">
        <w:rPr>
          <w:color w:val="000000" w:themeColor="text1"/>
          <w:lang w:eastAsia="zh-CN"/>
        </w:rPr>
        <w:t>6</w:t>
      </w:r>
      <w:r w:rsidR="003B1629" w:rsidRPr="00204AD8">
        <w:rPr>
          <w:rFonts w:hint="eastAsia"/>
          <w:color w:val="000000" w:themeColor="text1"/>
          <w:lang w:eastAsia="zh-CN"/>
        </w:rPr>
        <w:t>-</w:t>
      </w:r>
      <w:r w:rsidR="003B1629" w:rsidRPr="00204AD8">
        <w:rPr>
          <w:color w:val="000000" w:themeColor="text1"/>
          <w:lang w:eastAsia="zh-CN"/>
        </w:rPr>
        <w:t>41</w:t>
      </w:r>
      <w:r w:rsidR="003B1629" w:rsidRPr="00204AD8">
        <w:rPr>
          <w:rFonts w:hint="eastAsia"/>
          <w:color w:val="000000" w:themeColor="text1"/>
          <w:lang w:eastAsia="zh-CN"/>
        </w:rPr>
        <w:t>，</w:t>
      </w:r>
      <w:r w:rsidR="002D41D6" w:rsidRPr="00204AD8">
        <w:rPr>
          <w:rFonts w:hint="eastAsia"/>
          <w:color w:val="000000" w:themeColor="text1"/>
          <w:lang w:eastAsia="zh-CN"/>
        </w:rPr>
        <w:t>“但那日子，那时辰，没有人知道，连天上的使者也不知道，子也不知道，惟独父知道……</w:t>
      </w:r>
      <w:r w:rsidR="003B1629" w:rsidRPr="00204AD8">
        <w:rPr>
          <w:rFonts w:hint="eastAsia"/>
          <w:color w:val="000000" w:themeColor="text1"/>
          <w:lang w:eastAsia="zh-CN"/>
        </w:rPr>
        <w:t>“挪亚的日子怎样，人子降临也要怎样”。</w:t>
      </w:r>
      <w:r w:rsidR="008349E0" w:rsidRPr="00204AD8">
        <w:rPr>
          <w:rFonts w:hint="eastAsia"/>
          <w:color w:val="000000" w:themeColor="text1"/>
          <w:lang w:eastAsia="zh-CN"/>
        </w:rPr>
        <w:t>挪亚用</w:t>
      </w:r>
      <w:r w:rsidR="008349E0" w:rsidRPr="00204AD8">
        <w:rPr>
          <w:rFonts w:hint="eastAsia"/>
          <w:color w:val="000000" w:themeColor="text1"/>
          <w:lang w:eastAsia="zh-CN"/>
        </w:rPr>
        <w:t>1</w:t>
      </w:r>
      <w:r w:rsidR="008349E0" w:rsidRPr="00204AD8">
        <w:rPr>
          <w:color w:val="000000" w:themeColor="text1"/>
          <w:lang w:eastAsia="zh-CN"/>
        </w:rPr>
        <w:t>20</w:t>
      </w:r>
      <w:r w:rsidR="008349E0" w:rsidRPr="00204AD8">
        <w:rPr>
          <w:rFonts w:hint="eastAsia"/>
          <w:color w:val="000000" w:themeColor="text1"/>
          <w:lang w:eastAsia="zh-CN"/>
        </w:rPr>
        <w:t>年造方舟，在喊叫，没有人听，最后一家八口被提到方舟里去了。马太</w:t>
      </w:r>
      <w:r w:rsidR="008349E0" w:rsidRPr="00204AD8">
        <w:rPr>
          <w:rFonts w:hint="eastAsia"/>
          <w:color w:val="000000" w:themeColor="text1"/>
          <w:lang w:eastAsia="zh-CN"/>
        </w:rPr>
        <w:t>2</w:t>
      </w:r>
      <w:r w:rsidR="008349E0" w:rsidRPr="00204AD8">
        <w:rPr>
          <w:color w:val="000000" w:themeColor="text1"/>
          <w:lang w:eastAsia="zh-CN"/>
        </w:rPr>
        <w:t>4:42</w:t>
      </w:r>
      <w:r w:rsidR="008349E0" w:rsidRPr="00204AD8">
        <w:rPr>
          <w:rFonts w:hint="eastAsia"/>
          <w:color w:val="000000" w:themeColor="text1"/>
          <w:lang w:eastAsia="zh-CN"/>
        </w:rPr>
        <w:t>，你们要警醒，因为不知道你们的主是哪一天来到。</w:t>
      </w:r>
    </w:p>
    <w:p w14:paraId="5999FED8" w14:textId="6AF1F49E" w:rsidR="008349E0" w:rsidRPr="00204AD8" w:rsidRDefault="008349E0" w:rsidP="009717EB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lastRenderedPageBreak/>
        <w:t>耶稣第一次来到地上，先知也是预告多次的，但有多少人信呢？但以理第</w:t>
      </w:r>
      <w:r w:rsidRPr="00204AD8">
        <w:rPr>
          <w:rFonts w:hint="eastAsia"/>
          <w:color w:val="000000" w:themeColor="text1"/>
          <w:lang w:eastAsia="zh-CN"/>
        </w:rPr>
        <w:t>9</w:t>
      </w:r>
      <w:r w:rsidRPr="00204AD8">
        <w:rPr>
          <w:rFonts w:hint="eastAsia"/>
          <w:color w:val="000000" w:themeColor="text1"/>
          <w:lang w:eastAsia="zh-CN"/>
        </w:rPr>
        <w:t>章讲过。连施洗约翰的父亲也不信，所以哑巴了。像很多教会也不讲人子要来，哑巴了。</w:t>
      </w:r>
      <w:r w:rsidR="006476C2" w:rsidRPr="00204AD8">
        <w:rPr>
          <w:rFonts w:hint="eastAsia"/>
          <w:color w:val="000000" w:themeColor="text1"/>
          <w:lang w:eastAsia="zh-CN"/>
        </w:rPr>
        <w:t>很多人不讲，因为不信。</w:t>
      </w:r>
    </w:p>
    <w:p w14:paraId="4C7040DD" w14:textId="39001338" w:rsidR="00AA5997" w:rsidRPr="00204AD8" w:rsidRDefault="00AA5997">
      <w:pPr>
        <w:pStyle w:val="ListBullet"/>
        <w:numPr>
          <w:ilvl w:val="0"/>
          <w:numId w:val="9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马</w:t>
      </w:r>
      <w:r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Pr="00204AD8">
        <w:rPr>
          <w:b/>
          <w:bCs/>
          <w:color w:val="000000" w:themeColor="text1"/>
          <w:lang w:eastAsia="zh-CN"/>
        </w:rPr>
        <w:t>:24-25</w:t>
      </w:r>
      <w:r w:rsidRPr="00204AD8">
        <w:rPr>
          <w:rFonts w:hint="eastAsia"/>
          <w:b/>
          <w:bCs/>
          <w:color w:val="000000" w:themeColor="text1"/>
          <w:lang w:eastAsia="zh-CN"/>
        </w:rPr>
        <w:t>约瑟委身于神的行动是可敬的</w:t>
      </w:r>
    </w:p>
    <w:p w14:paraId="52EE1F56" w14:textId="021BC821" w:rsidR="009717EB" w:rsidRPr="00204AD8" w:rsidRDefault="00702954" w:rsidP="0070295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1.</w:t>
      </w:r>
      <w:r w:rsidR="008648BF" w:rsidRPr="00204AD8">
        <w:rPr>
          <w:rFonts w:hint="eastAsia"/>
          <w:color w:val="000000" w:themeColor="text1"/>
          <w:lang w:eastAsia="zh-CN"/>
        </w:rPr>
        <w:t>马利亚生了儿子，给他取名叫耶稣。此处耶稣也是大字。耶稣是长子，马利亚后面又生了孩子。天主教说马利亚终身没有性关系，是不对的。参见马可福音</w:t>
      </w:r>
      <w:r w:rsidR="008648BF" w:rsidRPr="00204AD8">
        <w:rPr>
          <w:rFonts w:hint="eastAsia"/>
          <w:color w:val="000000" w:themeColor="text1"/>
          <w:lang w:eastAsia="zh-CN"/>
        </w:rPr>
        <w:t>6</w:t>
      </w:r>
      <w:r w:rsidR="008648BF" w:rsidRPr="00204AD8">
        <w:rPr>
          <w:color w:val="000000" w:themeColor="text1"/>
          <w:lang w:eastAsia="zh-CN"/>
        </w:rPr>
        <w:t>:1-3</w:t>
      </w:r>
      <w:r w:rsidR="008648BF" w:rsidRPr="00204AD8">
        <w:rPr>
          <w:rFonts w:hint="eastAsia"/>
          <w:color w:val="000000" w:themeColor="text1"/>
          <w:lang w:eastAsia="zh-CN"/>
        </w:rPr>
        <w:t>，“不是雅各、约西、犹大、西门的长兄</w:t>
      </w:r>
      <w:r w:rsidR="0073791C" w:rsidRPr="00204AD8">
        <w:rPr>
          <w:rFonts w:hint="eastAsia"/>
          <w:color w:val="000000" w:themeColor="text1"/>
          <w:lang w:eastAsia="zh-CN"/>
        </w:rPr>
        <w:t>？他妹妹们不也是在我们这里吗？”</w:t>
      </w:r>
    </w:p>
    <w:p w14:paraId="199CFFFA" w14:textId="71FEFA15" w:rsidR="00617BE8" w:rsidRPr="00204AD8" w:rsidRDefault="00702954" w:rsidP="0070295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.</w:t>
      </w:r>
      <w:r w:rsidR="009D014C" w:rsidRPr="00204AD8">
        <w:rPr>
          <w:rFonts w:hint="eastAsia"/>
          <w:color w:val="000000" w:themeColor="text1"/>
          <w:lang w:eastAsia="zh-CN"/>
        </w:rPr>
        <w:t>耶稣再来是要把人亲自接走，约翰福音</w:t>
      </w:r>
      <w:r w:rsidR="009D014C" w:rsidRPr="00204AD8">
        <w:rPr>
          <w:rFonts w:hint="eastAsia"/>
          <w:color w:val="000000" w:themeColor="text1"/>
          <w:lang w:eastAsia="zh-CN"/>
        </w:rPr>
        <w:t>1</w:t>
      </w:r>
      <w:r w:rsidR="009D014C" w:rsidRPr="00204AD8">
        <w:rPr>
          <w:color w:val="000000" w:themeColor="text1"/>
          <w:lang w:eastAsia="zh-CN"/>
        </w:rPr>
        <w:t>4:1-3</w:t>
      </w:r>
      <w:r w:rsidR="009D014C" w:rsidRPr="00204AD8">
        <w:rPr>
          <w:rFonts w:hint="eastAsia"/>
          <w:color w:val="000000" w:themeColor="text1"/>
          <w:lang w:eastAsia="zh-CN"/>
        </w:rPr>
        <w:t>，“我去原是为你们预备地方……就必再来接你们到我那里去”，这是耶稣自己亲自讲的。我们不仅有旧约的先知和使徒告诉，也有耶稣告诉我们</w:t>
      </w:r>
      <w:r w:rsidR="00617BE8" w:rsidRPr="00204AD8">
        <w:rPr>
          <w:rFonts w:hint="eastAsia"/>
          <w:color w:val="000000" w:themeColor="text1"/>
          <w:lang w:eastAsia="zh-CN"/>
        </w:rPr>
        <w:t>。耶稣的出生是神所预言的。</w:t>
      </w:r>
    </w:p>
    <w:p w14:paraId="54A12812" w14:textId="77777777" w:rsidR="00AB73EB" w:rsidRPr="00204AD8" w:rsidRDefault="00AB73EB" w:rsidP="00617BE8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</w:p>
    <w:p w14:paraId="33D57121" w14:textId="75804342" w:rsidR="00617BE8" w:rsidRPr="00204AD8" w:rsidRDefault="00617BE8" w:rsidP="00617BE8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问题：</w:t>
      </w:r>
    </w:p>
    <w:p w14:paraId="64388E1C" w14:textId="4A9CCDCE" w:rsidR="00AA5997" w:rsidRPr="00204AD8" w:rsidRDefault="00617BE8" w:rsidP="00AA5997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.</w:t>
      </w:r>
      <w:r w:rsidR="00866267" w:rsidRPr="00204AD8">
        <w:rPr>
          <w:rFonts w:hint="eastAsia"/>
          <w:color w:val="000000" w:themeColor="text1"/>
          <w:lang w:eastAsia="zh-CN"/>
        </w:rPr>
        <w:t>有一种说法是，在耶稣时代，这个名字是很常见的，是这样的吗？</w:t>
      </w:r>
      <w:r w:rsidRPr="00204AD8">
        <w:rPr>
          <w:rFonts w:hint="eastAsia"/>
          <w:color w:val="000000" w:themeColor="text1"/>
          <w:lang w:eastAsia="zh-CN"/>
        </w:rPr>
        <w:t>在耶稣之前，是否</w:t>
      </w:r>
      <w:r w:rsidR="00866267" w:rsidRPr="00204AD8">
        <w:rPr>
          <w:rFonts w:hint="eastAsia"/>
          <w:color w:val="000000" w:themeColor="text1"/>
          <w:lang w:eastAsia="zh-CN"/>
        </w:rPr>
        <w:t>有人叫耶稣？</w:t>
      </w:r>
    </w:p>
    <w:p w14:paraId="645E14D8" w14:textId="4F6302B7" w:rsidR="0074209B" w:rsidRPr="00204AD8" w:rsidRDefault="00AB73EB" w:rsidP="0074209B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.</w:t>
      </w:r>
      <w:r w:rsidRPr="00204AD8">
        <w:rPr>
          <w:rFonts w:hint="eastAsia"/>
          <w:color w:val="000000" w:themeColor="text1"/>
          <w:lang w:eastAsia="zh-CN"/>
        </w:rPr>
        <w:t>我们的“信”是从神来的吗？</w:t>
      </w:r>
    </w:p>
    <w:p w14:paraId="246C0A83" w14:textId="5FDC09DF" w:rsidR="000A52BC" w:rsidRPr="00204AD8" w:rsidRDefault="000A52BC" w:rsidP="0074209B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17739864" w14:textId="48A9E8C7" w:rsidR="000A52BC" w:rsidRDefault="000A52BC" w:rsidP="0074209B">
      <w:pPr>
        <w:pStyle w:val="ListBullet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3953F9D4" w14:textId="65A40431" w:rsidR="000A52BC" w:rsidRDefault="000A52BC" w:rsidP="0074209B">
      <w:pPr>
        <w:pStyle w:val="ListBullet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6041C542" w14:textId="56395FAC" w:rsidR="000A52BC" w:rsidRDefault="000A52BC" w:rsidP="0074209B">
      <w:pPr>
        <w:pStyle w:val="ListBullet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72183C7F" w14:textId="26D5CD5F" w:rsidR="000A52BC" w:rsidRDefault="000A52BC" w:rsidP="0074209B">
      <w:pPr>
        <w:pStyle w:val="ListBullet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73348B74" w14:textId="41D6C818" w:rsidR="000A52BC" w:rsidRDefault="000A52BC" w:rsidP="0074209B">
      <w:pPr>
        <w:pStyle w:val="ListBullet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67C70A5F" w14:textId="59E5CD8E" w:rsidR="000A52BC" w:rsidRDefault="000A52BC" w:rsidP="0074209B">
      <w:pPr>
        <w:pStyle w:val="ListBullet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600BA1C4" w14:textId="3949CC99" w:rsidR="000A52BC" w:rsidRDefault="000A52BC" w:rsidP="0074209B">
      <w:pPr>
        <w:pStyle w:val="ListBullet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5F3ACEBD" w14:textId="6E1A1B99" w:rsidR="000A52BC" w:rsidRDefault="000A52BC" w:rsidP="0074209B">
      <w:pPr>
        <w:pStyle w:val="ListBullet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7AA1AED8" w14:textId="27BD94D3" w:rsidR="000A52BC" w:rsidRDefault="000A52BC" w:rsidP="0074209B">
      <w:pPr>
        <w:pStyle w:val="ListBullet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74F9E20F" w14:textId="01F5E530" w:rsidR="000A52BC" w:rsidRDefault="000A52BC" w:rsidP="000A52BC">
      <w:pPr>
        <w:pStyle w:val="Heading1"/>
      </w:pPr>
      <w:bookmarkStart w:id="4" w:name="_Toc180860544"/>
      <w:r>
        <w:rPr>
          <w:rFonts w:hint="eastAsia"/>
          <w:lang w:eastAsia="zh-CN"/>
        </w:rPr>
        <w:lastRenderedPageBreak/>
        <w:t>基督的生平</w:t>
      </w:r>
      <w:r w:rsidR="0057688E">
        <w:rPr>
          <w:rFonts w:hint="eastAsia"/>
          <w:lang w:eastAsia="zh-CN"/>
        </w:rPr>
        <w:t>与教导</w:t>
      </w:r>
      <w:r>
        <w:rPr>
          <w:rFonts w:hint="eastAsia"/>
          <w:lang w:eastAsia="zh-CN"/>
        </w:rPr>
        <w:t>（五）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大喜的信息</w:t>
      </w:r>
      <w:bookmarkEnd w:id="4"/>
    </w:p>
    <w:p w14:paraId="3162456C" w14:textId="0B64F221" w:rsidR="000A52BC" w:rsidRPr="00204AD8" w:rsidRDefault="000A52BC" w:rsidP="0070295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时间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022</w:t>
      </w:r>
      <w:r w:rsidRPr="00204AD8">
        <w:rPr>
          <w:rFonts w:hint="eastAsia"/>
          <w:color w:val="000000" w:themeColor="text1"/>
          <w:lang w:eastAsia="zh-CN"/>
        </w:rPr>
        <w:t>年</w:t>
      </w:r>
      <w:r w:rsidRPr="00204AD8">
        <w:rPr>
          <w:color w:val="000000" w:themeColor="text1"/>
          <w:lang w:eastAsia="zh-CN"/>
        </w:rPr>
        <w:t>9</w:t>
      </w:r>
      <w:r w:rsidRPr="00204AD8">
        <w:rPr>
          <w:rFonts w:hint="eastAsia"/>
          <w:color w:val="000000" w:themeColor="text1"/>
          <w:lang w:eastAsia="zh-CN"/>
        </w:rPr>
        <w:t>月</w:t>
      </w:r>
      <w:r w:rsidRPr="00204AD8">
        <w:rPr>
          <w:color w:val="000000" w:themeColor="text1"/>
          <w:lang w:eastAsia="zh-CN"/>
        </w:rPr>
        <w:t>17</w:t>
      </w:r>
      <w:r w:rsidRPr="00204AD8">
        <w:rPr>
          <w:rFonts w:hint="eastAsia"/>
          <w:color w:val="000000" w:themeColor="text1"/>
          <w:lang w:eastAsia="zh-CN"/>
        </w:rPr>
        <w:t>日</w:t>
      </w:r>
    </w:p>
    <w:p w14:paraId="220E1056" w14:textId="65DB29E9" w:rsidR="000A52BC" w:rsidRPr="00204AD8" w:rsidRDefault="000A52BC" w:rsidP="0070295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相关经文：</w:t>
      </w:r>
      <w:r w:rsidR="00E66A42" w:rsidRPr="00204AD8">
        <w:rPr>
          <w:rFonts w:hint="eastAsia"/>
          <w:color w:val="000000" w:themeColor="text1"/>
          <w:lang w:eastAsia="zh-CN"/>
        </w:rPr>
        <w:t>路加</w:t>
      </w:r>
      <w:r w:rsidRPr="00204AD8">
        <w:rPr>
          <w:rFonts w:hint="eastAsia"/>
          <w:color w:val="000000" w:themeColor="text1"/>
          <w:lang w:eastAsia="zh-CN"/>
        </w:rPr>
        <w:t>福音</w:t>
      </w:r>
      <w:r w:rsidR="00E66A42" w:rsidRPr="00204AD8">
        <w:rPr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:1-</w:t>
      </w:r>
      <w:r w:rsidR="00E66A42" w:rsidRPr="00204AD8">
        <w:rPr>
          <w:color w:val="000000" w:themeColor="text1"/>
          <w:lang w:eastAsia="zh-CN"/>
        </w:rPr>
        <w:t>14</w:t>
      </w:r>
    </w:p>
    <w:p w14:paraId="4F924701" w14:textId="5E7984DA" w:rsidR="000A52BC" w:rsidRPr="00204AD8" w:rsidRDefault="005E078F">
      <w:pPr>
        <w:pStyle w:val="ListBullet"/>
        <w:numPr>
          <w:ilvl w:val="0"/>
          <w:numId w:val="11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《</w:t>
      </w:r>
      <w:r w:rsidR="002F4713" w:rsidRPr="00204AD8">
        <w:rPr>
          <w:rFonts w:hint="eastAsia"/>
          <w:b/>
          <w:bCs/>
          <w:color w:val="000000" w:themeColor="text1"/>
          <w:lang w:eastAsia="zh-CN"/>
        </w:rPr>
        <w:t>圣经</w:t>
      </w:r>
      <w:r w:rsidRPr="00204AD8">
        <w:rPr>
          <w:rFonts w:hint="eastAsia"/>
          <w:b/>
          <w:bCs/>
          <w:color w:val="000000" w:themeColor="text1"/>
          <w:lang w:eastAsia="zh-CN"/>
        </w:rPr>
        <w:t>》</w:t>
      </w:r>
      <w:r w:rsidR="002F4713" w:rsidRPr="00204AD8">
        <w:rPr>
          <w:rFonts w:hint="eastAsia"/>
          <w:b/>
          <w:bCs/>
          <w:color w:val="000000" w:themeColor="text1"/>
          <w:lang w:eastAsia="zh-CN"/>
        </w:rPr>
        <w:t>记载福音带来的喜乐</w:t>
      </w:r>
    </w:p>
    <w:p w14:paraId="12412F06" w14:textId="039C8F98" w:rsidR="005E078F" w:rsidRPr="00204AD8" w:rsidRDefault="005E078F" w:rsidP="005E078F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分别记载于：</w:t>
      </w:r>
    </w:p>
    <w:p w14:paraId="300767DC" w14:textId="4F954BA1" w:rsidR="005E078F" w:rsidRPr="00204AD8" w:rsidRDefault="005E078F" w:rsidP="005E078F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诗篇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6:11</w:t>
      </w:r>
      <w:r w:rsidRPr="00204AD8">
        <w:rPr>
          <w:rFonts w:hint="eastAsia"/>
          <w:color w:val="000000" w:themeColor="text1"/>
          <w:lang w:eastAsia="zh-CN"/>
        </w:rPr>
        <w:t>，</w:t>
      </w:r>
      <w:r w:rsidRPr="00204AD8">
        <w:rPr>
          <w:rFonts w:hint="eastAsia"/>
          <w:color w:val="000000" w:themeColor="text1"/>
          <w:lang w:eastAsia="zh-CN"/>
        </w:rPr>
        <w:t>5</w:t>
      </w:r>
      <w:r w:rsidRPr="00204AD8">
        <w:rPr>
          <w:color w:val="000000" w:themeColor="text1"/>
          <w:lang w:eastAsia="zh-CN"/>
        </w:rPr>
        <w:t>1:12</w:t>
      </w:r>
      <w:r w:rsidRPr="00204AD8">
        <w:rPr>
          <w:rFonts w:hint="eastAsia"/>
          <w:color w:val="000000" w:themeColor="text1"/>
          <w:lang w:eastAsia="zh-CN"/>
        </w:rPr>
        <w:t>；</w:t>
      </w:r>
    </w:p>
    <w:p w14:paraId="1E26FC98" w14:textId="2D8344F1" w:rsidR="005E078F" w:rsidRPr="00204AD8" w:rsidRDefault="005E078F" w:rsidP="005E078F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耶利米书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5:16</w:t>
      </w:r>
      <w:r w:rsidRPr="00204AD8">
        <w:rPr>
          <w:rFonts w:hint="eastAsia"/>
          <w:color w:val="000000" w:themeColor="text1"/>
          <w:lang w:eastAsia="zh-CN"/>
        </w:rPr>
        <w:t>；</w:t>
      </w:r>
    </w:p>
    <w:p w14:paraId="3625C4BF" w14:textId="7A71F921" w:rsidR="005E078F" w:rsidRPr="00204AD8" w:rsidRDefault="005E078F" w:rsidP="005E078F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路加福音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5:7</w:t>
      </w:r>
      <w:r w:rsidRPr="00204AD8">
        <w:rPr>
          <w:rFonts w:hint="eastAsia"/>
          <w:color w:val="000000" w:themeColor="text1"/>
          <w:lang w:eastAsia="zh-CN"/>
        </w:rPr>
        <w:t>；</w:t>
      </w:r>
    </w:p>
    <w:p w14:paraId="016F5450" w14:textId="0D380112" w:rsidR="005E078F" w:rsidRPr="00204AD8" w:rsidRDefault="005E078F" w:rsidP="005E078F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罗马书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5:13</w:t>
      </w:r>
      <w:r w:rsidRPr="00204AD8">
        <w:rPr>
          <w:rFonts w:hint="eastAsia"/>
          <w:color w:val="000000" w:themeColor="text1"/>
          <w:lang w:eastAsia="zh-CN"/>
        </w:rPr>
        <w:t>；</w:t>
      </w:r>
    </w:p>
    <w:p w14:paraId="51ED9500" w14:textId="002B70A3" w:rsidR="005E078F" w:rsidRPr="00204AD8" w:rsidRDefault="005E078F" w:rsidP="005E078F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彼得前书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:8</w:t>
      </w:r>
      <w:r w:rsidR="00842225" w:rsidRPr="00204AD8">
        <w:rPr>
          <w:rFonts w:hint="eastAsia"/>
          <w:color w:val="000000" w:themeColor="text1"/>
          <w:lang w:eastAsia="zh-CN"/>
        </w:rPr>
        <w:t>，</w:t>
      </w:r>
      <w:r w:rsidR="00842225" w:rsidRPr="00204AD8">
        <w:rPr>
          <w:rFonts w:hint="eastAsia"/>
          <w:color w:val="000000" w:themeColor="text1"/>
          <w:lang w:eastAsia="zh-CN"/>
        </w:rPr>
        <w:t>4</w:t>
      </w:r>
      <w:r w:rsidR="00842225" w:rsidRPr="00204AD8">
        <w:rPr>
          <w:color w:val="000000" w:themeColor="text1"/>
          <w:lang w:eastAsia="zh-CN"/>
        </w:rPr>
        <w:t>:13</w:t>
      </w:r>
      <w:r w:rsidR="00842225" w:rsidRPr="00204AD8">
        <w:rPr>
          <w:rFonts w:hint="eastAsia"/>
          <w:color w:val="000000" w:themeColor="text1"/>
          <w:lang w:eastAsia="zh-CN"/>
        </w:rPr>
        <w:t>。</w:t>
      </w:r>
    </w:p>
    <w:p w14:paraId="4BE255A9" w14:textId="1AE5387E" w:rsidR="002F4713" w:rsidRPr="00204AD8" w:rsidRDefault="002F4713">
      <w:pPr>
        <w:pStyle w:val="ListBullet"/>
        <w:numPr>
          <w:ilvl w:val="0"/>
          <w:numId w:val="11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路加</w:t>
      </w:r>
      <w:r w:rsidRPr="00204AD8">
        <w:rPr>
          <w:b/>
          <w:bCs/>
          <w:color w:val="000000" w:themeColor="text1"/>
          <w:lang w:eastAsia="zh-CN"/>
        </w:rPr>
        <w:t>2:1-12</w:t>
      </w:r>
      <w:r w:rsidRPr="00204AD8">
        <w:rPr>
          <w:rFonts w:hint="eastAsia"/>
          <w:b/>
          <w:bCs/>
          <w:color w:val="000000" w:themeColor="text1"/>
          <w:lang w:eastAsia="zh-CN"/>
        </w:rPr>
        <w:t>神已经应验了他的应许</w:t>
      </w:r>
    </w:p>
    <w:p w14:paraId="66B4FBB5" w14:textId="7FCBC472" w:rsidR="005B2127" w:rsidRPr="00204AD8" w:rsidRDefault="005B2127" w:rsidP="005B2127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神成就了他给世人的应许，这是大喜的信息。</w:t>
      </w:r>
    </w:p>
    <w:p w14:paraId="6E73E6B0" w14:textId="19E2486C" w:rsidR="001E344A" w:rsidRPr="00204AD8" w:rsidRDefault="00702954" w:rsidP="0070295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.</w:t>
      </w:r>
      <w:r w:rsidR="005B2127" w:rsidRPr="00204AD8">
        <w:rPr>
          <w:rFonts w:hint="eastAsia"/>
          <w:color w:val="000000" w:themeColor="text1"/>
          <w:lang w:eastAsia="zh-CN"/>
        </w:rPr>
        <w:t>路</w:t>
      </w:r>
      <w:r w:rsidR="005B2127" w:rsidRPr="00204AD8">
        <w:rPr>
          <w:rFonts w:hint="eastAsia"/>
          <w:color w:val="000000" w:themeColor="text1"/>
          <w:lang w:eastAsia="zh-CN"/>
        </w:rPr>
        <w:t>2</w:t>
      </w:r>
      <w:r w:rsidR="005B2127" w:rsidRPr="00204AD8">
        <w:rPr>
          <w:color w:val="000000" w:themeColor="text1"/>
          <w:lang w:eastAsia="zh-CN"/>
        </w:rPr>
        <w:t>:1-4</w:t>
      </w:r>
      <w:r w:rsidR="005B2127" w:rsidRPr="00204AD8">
        <w:rPr>
          <w:rFonts w:hint="eastAsia"/>
          <w:color w:val="000000" w:themeColor="text1"/>
          <w:lang w:eastAsia="zh-CN"/>
        </w:rPr>
        <w:t>，神把</w:t>
      </w:r>
      <w:r w:rsidR="001E344A" w:rsidRPr="00204AD8">
        <w:rPr>
          <w:rFonts w:hint="eastAsia"/>
          <w:color w:val="000000" w:themeColor="text1"/>
          <w:lang w:eastAsia="zh-CN"/>
        </w:rPr>
        <w:t>马利亚和约瑟带到了伯利恒。应验了弥迦书</w:t>
      </w:r>
      <w:r w:rsidR="001E344A" w:rsidRPr="00204AD8">
        <w:rPr>
          <w:rFonts w:hint="eastAsia"/>
          <w:color w:val="000000" w:themeColor="text1"/>
          <w:lang w:eastAsia="zh-CN"/>
        </w:rPr>
        <w:t>5</w:t>
      </w:r>
      <w:r w:rsidR="001E344A" w:rsidRPr="00204AD8">
        <w:rPr>
          <w:color w:val="000000" w:themeColor="text1"/>
          <w:lang w:eastAsia="zh-CN"/>
        </w:rPr>
        <w:t>:2</w:t>
      </w:r>
      <w:r w:rsidR="001E344A" w:rsidRPr="00204AD8">
        <w:rPr>
          <w:rFonts w:hint="eastAsia"/>
          <w:color w:val="000000" w:themeColor="text1"/>
          <w:lang w:eastAsia="zh-CN"/>
        </w:rPr>
        <w:t>所说，神应许一位掌权者出于伯利恒，这是</w:t>
      </w:r>
      <w:r w:rsidR="001E344A" w:rsidRPr="00204AD8">
        <w:rPr>
          <w:rFonts w:hint="eastAsia"/>
          <w:color w:val="000000" w:themeColor="text1"/>
          <w:lang w:eastAsia="zh-CN"/>
        </w:rPr>
        <w:t>2</w:t>
      </w:r>
      <w:r w:rsidR="001E344A" w:rsidRPr="00204AD8">
        <w:rPr>
          <w:color w:val="000000" w:themeColor="text1"/>
          <w:lang w:eastAsia="zh-CN"/>
        </w:rPr>
        <w:t>600</w:t>
      </w:r>
      <w:r w:rsidR="001E344A" w:rsidRPr="00204AD8">
        <w:rPr>
          <w:rFonts w:hint="eastAsia"/>
          <w:color w:val="000000" w:themeColor="text1"/>
          <w:lang w:eastAsia="zh-CN"/>
        </w:rPr>
        <w:t>年前的预告。</w:t>
      </w:r>
    </w:p>
    <w:p w14:paraId="68BB8AB2" w14:textId="304A5165" w:rsidR="001E344A" w:rsidRPr="00204AD8" w:rsidRDefault="001E344A" w:rsidP="001E344A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伯利恒原义是面包城，很小很小。</w:t>
      </w:r>
    </w:p>
    <w:p w14:paraId="7C8C733F" w14:textId="0E2DA77C" w:rsidR="00FE0C53" w:rsidRPr="00204AD8" w:rsidRDefault="001E344A" w:rsidP="001E344A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据约翰福音</w:t>
      </w:r>
      <w:r w:rsidRPr="00204AD8">
        <w:rPr>
          <w:rFonts w:hint="eastAsia"/>
          <w:color w:val="000000" w:themeColor="text1"/>
          <w:lang w:eastAsia="zh-CN"/>
        </w:rPr>
        <w:t>7</w:t>
      </w:r>
      <w:r w:rsidRPr="00204AD8">
        <w:rPr>
          <w:color w:val="000000" w:themeColor="text1"/>
          <w:lang w:eastAsia="zh-CN"/>
        </w:rPr>
        <w:t>:40-42</w:t>
      </w:r>
      <w:r w:rsidRPr="00204AD8">
        <w:rPr>
          <w:rFonts w:hint="eastAsia"/>
          <w:color w:val="000000" w:themeColor="text1"/>
          <w:lang w:eastAsia="zh-CN"/>
        </w:rPr>
        <w:t>，犹太领袖不信耶稣。神利用那时的光景让约瑟和马利亚来到伯利恒。奥古斯都做了</w:t>
      </w:r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color w:val="000000" w:themeColor="text1"/>
          <w:lang w:eastAsia="zh-CN"/>
        </w:rPr>
        <w:t>5</w:t>
      </w:r>
      <w:r w:rsidRPr="00204AD8">
        <w:rPr>
          <w:rFonts w:hint="eastAsia"/>
          <w:color w:val="000000" w:themeColor="text1"/>
          <w:lang w:eastAsia="zh-CN"/>
        </w:rPr>
        <w:t>年的王，掌管罗马帝国，世界太平的时候，基督这时就到了这个世界上。参见加拉太书</w:t>
      </w:r>
      <w:r w:rsidR="00C10455" w:rsidRPr="00204AD8">
        <w:rPr>
          <w:rFonts w:hint="eastAsia"/>
          <w:color w:val="000000" w:themeColor="text1"/>
          <w:lang w:eastAsia="zh-CN"/>
        </w:rPr>
        <w:t>4</w:t>
      </w:r>
      <w:r w:rsidR="00C10455" w:rsidRPr="00204AD8">
        <w:rPr>
          <w:color w:val="000000" w:themeColor="text1"/>
          <w:lang w:eastAsia="zh-CN"/>
        </w:rPr>
        <w:t>:4</w:t>
      </w:r>
      <w:r w:rsidR="00C10455" w:rsidRPr="00204AD8">
        <w:rPr>
          <w:rFonts w:hint="eastAsia"/>
          <w:color w:val="000000" w:themeColor="text1"/>
          <w:lang w:eastAsia="zh-CN"/>
        </w:rPr>
        <w:t>，“及至时候满足，神就差遣他的儿子，为女子所生，且生在律法之下”。</w:t>
      </w:r>
    </w:p>
    <w:p w14:paraId="087F0B6E" w14:textId="6B0A5542" w:rsidR="00FE0C53" w:rsidRPr="00204AD8" w:rsidRDefault="00FE0C53" w:rsidP="001E344A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关于“报名上册”，这头一次报名上册是什么时候？</w:t>
      </w:r>
      <w:r w:rsidR="00E97A99" w:rsidRPr="00204AD8">
        <w:rPr>
          <w:rFonts w:hint="eastAsia"/>
          <w:color w:val="000000" w:themeColor="text1"/>
          <w:lang w:eastAsia="zh-CN"/>
        </w:rPr>
        <w:t>使徒行传</w:t>
      </w:r>
      <w:r w:rsidR="00E97A99" w:rsidRPr="00204AD8">
        <w:rPr>
          <w:rFonts w:hint="eastAsia"/>
          <w:color w:val="000000" w:themeColor="text1"/>
          <w:lang w:eastAsia="zh-CN"/>
        </w:rPr>
        <w:t>5</w:t>
      </w:r>
      <w:r w:rsidR="00E97A99" w:rsidRPr="00204AD8">
        <w:rPr>
          <w:color w:val="000000" w:themeColor="text1"/>
          <w:lang w:eastAsia="zh-CN"/>
        </w:rPr>
        <w:t>:37</w:t>
      </w:r>
      <w:r w:rsidR="00E97A99" w:rsidRPr="00204AD8">
        <w:rPr>
          <w:rFonts w:hint="eastAsia"/>
          <w:color w:val="000000" w:themeColor="text1"/>
          <w:lang w:eastAsia="zh-CN"/>
        </w:rPr>
        <w:t>提到报名上册，是主后</w:t>
      </w:r>
      <w:r w:rsidR="00E97A99" w:rsidRPr="00204AD8">
        <w:rPr>
          <w:rFonts w:hint="eastAsia"/>
          <w:color w:val="000000" w:themeColor="text1"/>
          <w:lang w:eastAsia="zh-CN"/>
        </w:rPr>
        <w:t>6</w:t>
      </w:r>
      <w:r w:rsidR="00E97A99" w:rsidRPr="00204AD8">
        <w:rPr>
          <w:rFonts w:hint="eastAsia"/>
          <w:color w:val="000000" w:themeColor="text1"/>
          <w:lang w:eastAsia="zh-CN"/>
        </w:rPr>
        <w:t>年左右，是第二次报名上册。每</w:t>
      </w:r>
      <w:r w:rsidR="00E97A99" w:rsidRPr="00204AD8">
        <w:rPr>
          <w:rFonts w:hint="eastAsia"/>
          <w:color w:val="000000" w:themeColor="text1"/>
          <w:lang w:eastAsia="zh-CN"/>
        </w:rPr>
        <w:t>1</w:t>
      </w:r>
      <w:r w:rsidR="00E97A99" w:rsidRPr="00204AD8">
        <w:rPr>
          <w:color w:val="000000" w:themeColor="text1"/>
          <w:lang w:eastAsia="zh-CN"/>
        </w:rPr>
        <w:t>4</w:t>
      </w:r>
      <w:r w:rsidR="00E97A99" w:rsidRPr="00204AD8">
        <w:rPr>
          <w:rFonts w:hint="eastAsia"/>
          <w:color w:val="000000" w:themeColor="text1"/>
          <w:lang w:eastAsia="zh-CN"/>
        </w:rPr>
        <w:t>年一次</w:t>
      </w:r>
      <w:r w:rsidR="00D1707A" w:rsidRPr="00204AD8">
        <w:rPr>
          <w:rFonts w:hint="eastAsia"/>
          <w:color w:val="000000" w:themeColor="text1"/>
          <w:lang w:eastAsia="zh-CN"/>
        </w:rPr>
        <w:t>，所以第一次是主前</w:t>
      </w:r>
      <w:r w:rsidR="00D1707A" w:rsidRPr="00204AD8">
        <w:rPr>
          <w:rFonts w:hint="eastAsia"/>
          <w:color w:val="000000" w:themeColor="text1"/>
          <w:lang w:eastAsia="zh-CN"/>
        </w:rPr>
        <w:t>8</w:t>
      </w:r>
      <w:r w:rsidR="00D1707A" w:rsidRPr="00204AD8">
        <w:rPr>
          <w:rFonts w:hint="eastAsia"/>
          <w:color w:val="000000" w:themeColor="text1"/>
          <w:lang w:eastAsia="zh-CN"/>
        </w:rPr>
        <w:t>年。由于报名上册不是一年可以完成的，所以推测主耶稣是主前</w:t>
      </w:r>
      <w:r w:rsidR="00D1707A" w:rsidRPr="00204AD8">
        <w:rPr>
          <w:rFonts w:hint="eastAsia"/>
          <w:color w:val="000000" w:themeColor="text1"/>
          <w:lang w:eastAsia="zh-CN"/>
        </w:rPr>
        <w:t>5</w:t>
      </w:r>
      <w:r w:rsidR="00D1707A" w:rsidRPr="00204AD8">
        <w:rPr>
          <w:rFonts w:hint="eastAsia"/>
          <w:color w:val="000000" w:themeColor="text1"/>
          <w:lang w:eastAsia="zh-CN"/>
        </w:rPr>
        <w:t>年诞生。</w:t>
      </w:r>
      <w:r w:rsidR="00D17714" w:rsidRPr="00204AD8">
        <w:rPr>
          <w:rFonts w:hint="eastAsia"/>
          <w:color w:val="000000" w:themeColor="text1"/>
          <w:lang w:eastAsia="zh-CN"/>
        </w:rPr>
        <w:t>在主后</w:t>
      </w:r>
      <w:r w:rsidR="00D17714" w:rsidRPr="00204AD8">
        <w:rPr>
          <w:rFonts w:hint="eastAsia"/>
          <w:color w:val="000000" w:themeColor="text1"/>
          <w:lang w:eastAsia="zh-CN"/>
        </w:rPr>
        <w:t>2</w:t>
      </w:r>
      <w:r w:rsidR="00D17714" w:rsidRPr="00204AD8">
        <w:rPr>
          <w:color w:val="000000" w:themeColor="text1"/>
          <w:lang w:eastAsia="zh-CN"/>
        </w:rPr>
        <w:t>9</w:t>
      </w:r>
      <w:r w:rsidR="00D17714" w:rsidRPr="00204AD8">
        <w:rPr>
          <w:rFonts w:hint="eastAsia"/>
          <w:color w:val="000000" w:themeColor="text1"/>
          <w:lang w:eastAsia="zh-CN"/>
        </w:rPr>
        <w:t>年被钉死，因为只有那一年有两个逾越节。</w:t>
      </w:r>
    </w:p>
    <w:p w14:paraId="380C7A71" w14:textId="5C126B1A" w:rsidR="001E344A" w:rsidRPr="00204AD8" w:rsidRDefault="00702954" w:rsidP="0070295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>2</w:t>
      </w:r>
      <w:r>
        <w:rPr>
          <w:color w:val="000000" w:themeColor="text1"/>
          <w:lang w:eastAsia="zh-CN"/>
        </w:rPr>
        <w:t>.</w:t>
      </w:r>
      <w:r w:rsidR="00863B7E" w:rsidRPr="00204AD8">
        <w:rPr>
          <w:rFonts w:hint="eastAsia"/>
          <w:color w:val="000000" w:themeColor="text1"/>
          <w:lang w:eastAsia="zh-CN"/>
        </w:rPr>
        <w:t>路</w:t>
      </w:r>
      <w:r w:rsidR="00863B7E" w:rsidRPr="00204AD8">
        <w:rPr>
          <w:rFonts w:hint="eastAsia"/>
          <w:color w:val="000000" w:themeColor="text1"/>
          <w:lang w:eastAsia="zh-CN"/>
        </w:rPr>
        <w:t>2</w:t>
      </w:r>
      <w:r w:rsidR="00863B7E" w:rsidRPr="00204AD8">
        <w:rPr>
          <w:color w:val="000000" w:themeColor="text1"/>
          <w:lang w:eastAsia="zh-CN"/>
        </w:rPr>
        <w:t>:5</w:t>
      </w:r>
      <w:r w:rsidR="00863B7E" w:rsidRPr="00204AD8">
        <w:rPr>
          <w:rFonts w:hint="eastAsia"/>
          <w:color w:val="000000" w:themeColor="text1"/>
          <w:lang w:eastAsia="zh-CN"/>
        </w:rPr>
        <w:t>，参见以赛亚书</w:t>
      </w:r>
      <w:r w:rsidR="00863B7E" w:rsidRPr="00204AD8">
        <w:rPr>
          <w:rFonts w:hint="eastAsia"/>
          <w:color w:val="000000" w:themeColor="text1"/>
          <w:lang w:eastAsia="zh-CN"/>
        </w:rPr>
        <w:t>1</w:t>
      </w:r>
      <w:r w:rsidR="00863B7E" w:rsidRPr="00204AD8">
        <w:rPr>
          <w:color w:val="000000" w:themeColor="text1"/>
          <w:lang w:eastAsia="zh-CN"/>
        </w:rPr>
        <w:t>1:1</w:t>
      </w:r>
      <w:r w:rsidR="00863B7E" w:rsidRPr="00204AD8">
        <w:rPr>
          <w:rFonts w:hint="eastAsia"/>
          <w:color w:val="000000" w:themeColor="text1"/>
          <w:lang w:eastAsia="zh-CN"/>
        </w:rPr>
        <w:t>，</w:t>
      </w:r>
      <w:r w:rsidR="00863B7E" w:rsidRPr="00204AD8">
        <w:rPr>
          <w:rFonts w:hint="eastAsia"/>
          <w:color w:val="000000" w:themeColor="text1"/>
          <w:lang w:eastAsia="zh-CN"/>
        </w:rPr>
        <w:t>1</w:t>
      </w:r>
      <w:r w:rsidR="00863B7E" w:rsidRPr="00204AD8">
        <w:rPr>
          <w:color w:val="000000" w:themeColor="text1"/>
          <w:lang w:eastAsia="zh-CN"/>
        </w:rPr>
        <w:t>1:10</w:t>
      </w:r>
      <w:r w:rsidR="00863B7E" w:rsidRPr="00204AD8">
        <w:rPr>
          <w:rFonts w:hint="eastAsia"/>
          <w:color w:val="000000" w:themeColor="text1"/>
          <w:lang w:eastAsia="zh-CN"/>
        </w:rPr>
        <w:t>可知，约瑟是从大卫一支下来的，他领养了耶稣。因此，带着有孕的妻子去往伯利恒，这一路下来，他一定承受了很多。</w:t>
      </w:r>
    </w:p>
    <w:p w14:paraId="259AAA67" w14:textId="262FBA5B" w:rsidR="00863B7E" w:rsidRPr="00204AD8" w:rsidRDefault="00702954" w:rsidP="0070295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.</w:t>
      </w:r>
      <w:r w:rsidR="00863B7E" w:rsidRPr="00204AD8">
        <w:rPr>
          <w:rFonts w:hint="eastAsia"/>
          <w:color w:val="000000" w:themeColor="text1"/>
          <w:lang w:eastAsia="zh-CN"/>
        </w:rPr>
        <w:t>路</w:t>
      </w:r>
      <w:r w:rsidR="00863B7E" w:rsidRPr="00204AD8">
        <w:rPr>
          <w:rFonts w:hint="eastAsia"/>
          <w:color w:val="000000" w:themeColor="text1"/>
          <w:lang w:eastAsia="zh-CN"/>
        </w:rPr>
        <w:t>2</w:t>
      </w:r>
      <w:r w:rsidR="00863B7E" w:rsidRPr="00204AD8">
        <w:rPr>
          <w:color w:val="000000" w:themeColor="text1"/>
          <w:lang w:eastAsia="zh-CN"/>
        </w:rPr>
        <w:t>:6</w:t>
      </w:r>
      <w:r w:rsidR="00863B7E" w:rsidRPr="00204AD8">
        <w:rPr>
          <w:rFonts w:hint="eastAsia"/>
          <w:color w:val="000000" w:themeColor="text1"/>
          <w:lang w:eastAsia="zh-CN"/>
        </w:rPr>
        <w:t>，应验了以赛亚书</w:t>
      </w:r>
      <w:r w:rsidR="00863B7E" w:rsidRPr="00204AD8">
        <w:rPr>
          <w:rFonts w:hint="eastAsia"/>
          <w:color w:val="000000" w:themeColor="text1"/>
          <w:lang w:eastAsia="zh-CN"/>
        </w:rPr>
        <w:t>7</w:t>
      </w:r>
      <w:r w:rsidR="00863B7E" w:rsidRPr="00204AD8">
        <w:rPr>
          <w:rFonts w:hint="eastAsia"/>
          <w:color w:val="000000" w:themeColor="text1"/>
          <w:lang w:eastAsia="zh-CN"/>
        </w:rPr>
        <w:t>：</w:t>
      </w:r>
      <w:r w:rsidR="00863B7E" w:rsidRPr="00204AD8">
        <w:rPr>
          <w:rFonts w:hint="eastAsia"/>
          <w:color w:val="000000" w:themeColor="text1"/>
          <w:lang w:eastAsia="zh-CN"/>
        </w:rPr>
        <w:t>1</w:t>
      </w:r>
      <w:r w:rsidR="00863B7E" w:rsidRPr="00204AD8">
        <w:rPr>
          <w:color w:val="000000" w:themeColor="text1"/>
          <w:lang w:eastAsia="zh-CN"/>
        </w:rPr>
        <w:t>4</w:t>
      </w:r>
      <w:r w:rsidR="00863B7E" w:rsidRPr="00204AD8">
        <w:rPr>
          <w:rFonts w:hint="eastAsia"/>
          <w:color w:val="000000" w:themeColor="text1"/>
          <w:lang w:eastAsia="zh-CN"/>
        </w:rPr>
        <w:t>所说，必有童女怀孕生子。还有弥迦书</w:t>
      </w:r>
      <w:r w:rsidR="00863B7E" w:rsidRPr="00204AD8">
        <w:rPr>
          <w:rFonts w:hint="eastAsia"/>
          <w:color w:val="000000" w:themeColor="text1"/>
          <w:lang w:eastAsia="zh-CN"/>
        </w:rPr>
        <w:t>5</w:t>
      </w:r>
      <w:r w:rsidR="00863B7E" w:rsidRPr="00204AD8">
        <w:rPr>
          <w:color w:val="000000" w:themeColor="text1"/>
          <w:lang w:eastAsia="zh-CN"/>
        </w:rPr>
        <w:t>:2</w:t>
      </w:r>
      <w:r w:rsidR="00863B7E" w:rsidRPr="00204AD8">
        <w:rPr>
          <w:rFonts w:hint="eastAsia"/>
          <w:color w:val="000000" w:themeColor="text1"/>
          <w:lang w:eastAsia="zh-CN"/>
        </w:rPr>
        <w:t>，“伯利恒的以法他啊，你在犹大诸城中为小</w:t>
      </w:r>
      <w:r w:rsidR="00506FB8" w:rsidRPr="00204AD8">
        <w:rPr>
          <w:rFonts w:hint="eastAsia"/>
          <w:color w:val="000000" w:themeColor="text1"/>
          <w:lang w:eastAsia="zh-CN"/>
        </w:rPr>
        <w:t>，将来必有一位从你那里出来，在以色列中为我</w:t>
      </w:r>
      <w:r w:rsidR="007E0811" w:rsidRPr="00204AD8">
        <w:rPr>
          <w:rFonts w:hint="eastAsia"/>
          <w:color w:val="000000" w:themeColor="text1"/>
          <w:lang w:eastAsia="zh-CN"/>
        </w:rPr>
        <w:t>作掌权的；他的根源从亘古，从太初就有。</w:t>
      </w:r>
    </w:p>
    <w:p w14:paraId="6B87D498" w14:textId="5D18E0B8" w:rsidR="00C05CDD" w:rsidRPr="00204AD8" w:rsidRDefault="00702954" w:rsidP="0070295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4</w:t>
      </w:r>
      <w:r>
        <w:rPr>
          <w:color w:val="000000" w:themeColor="text1"/>
          <w:lang w:eastAsia="zh-CN"/>
        </w:rPr>
        <w:t>.</w:t>
      </w:r>
      <w:r w:rsidR="00C05CDD" w:rsidRPr="00204AD8">
        <w:rPr>
          <w:rFonts w:hint="eastAsia"/>
          <w:color w:val="000000" w:themeColor="text1"/>
          <w:lang w:eastAsia="zh-CN"/>
        </w:rPr>
        <w:t>路</w:t>
      </w:r>
      <w:r w:rsidR="00C05CDD" w:rsidRPr="00204AD8">
        <w:rPr>
          <w:rFonts w:hint="eastAsia"/>
          <w:color w:val="000000" w:themeColor="text1"/>
          <w:lang w:eastAsia="zh-CN"/>
        </w:rPr>
        <w:t>2</w:t>
      </w:r>
      <w:r w:rsidR="00C05CDD" w:rsidRPr="00204AD8">
        <w:rPr>
          <w:color w:val="000000" w:themeColor="text1"/>
          <w:lang w:eastAsia="zh-CN"/>
        </w:rPr>
        <w:t>:7</w:t>
      </w:r>
      <w:r w:rsidR="00C05CDD" w:rsidRPr="00204AD8">
        <w:rPr>
          <w:rFonts w:hint="eastAsia"/>
          <w:color w:val="000000" w:themeColor="text1"/>
          <w:lang w:eastAsia="zh-CN"/>
        </w:rPr>
        <w:t>，头胎的儿子，是承受产业的，再看</w:t>
      </w:r>
      <w:r w:rsidR="00C05CDD" w:rsidRPr="00204AD8">
        <w:rPr>
          <w:rFonts w:hint="eastAsia"/>
          <w:color w:val="000000" w:themeColor="text1"/>
          <w:lang w:eastAsia="zh-CN"/>
        </w:rPr>
        <w:t>2</w:t>
      </w:r>
      <w:r w:rsidR="00C05CDD" w:rsidRPr="00204AD8">
        <w:rPr>
          <w:color w:val="000000" w:themeColor="text1"/>
          <w:lang w:eastAsia="zh-CN"/>
        </w:rPr>
        <w:t>:11</w:t>
      </w:r>
      <w:r w:rsidR="00C05CDD" w:rsidRPr="00204AD8">
        <w:rPr>
          <w:rFonts w:hint="eastAsia"/>
          <w:color w:val="000000" w:themeColor="text1"/>
          <w:lang w:eastAsia="zh-CN"/>
        </w:rPr>
        <w:t>，又是救主。</w:t>
      </w:r>
    </w:p>
    <w:p w14:paraId="1ECA06FC" w14:textId="136F1194" w:rsidR="00C05CDD" w:rsidRPr="00204AD8" w:rsidRDefault="00702954" w:rsidP="0070295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5.</w:t>
      </w:r>
      <w:r w:rsidR="00C05CDD" w:rsidRPr="00204AD8">
        <w:rPr>
          <w:rFonts w:hint="eastAsia"/>
          <w:color w:val="000000" w:themeColor="text1"/>
          <w:lang w:eastAsia="zh-CN"/>
        </w:rPr>
        <w:t>路</w:t>
      </w:r>
      <w:r w:rsidR="00C05CDD" w:rsidRPr="00204AD8">
        <w:rPr>
          <w:rFonts w:hint="eastAsia"/>
          <w:color w:val="000000" w:themeColor="text1"/>
          <w:lang w:eastAsia="zh-CN"/>
        </w:rPr>
        <w:t>2</w:t>
      </w:r>
      <w:r w:rsidR="00C05CDD" w:rsidRPr="00204AD8">
        <w:rPr>
          <w:color w:val="000000" w:themeColor="text1"/>
          <w:lang w:eastAsia="zh-CN"/>
        </w:rPr>
        <w:t>:8-10</w:t>
      </w:r>
      <w:r w:rsidR="00C05CDD" w:rsidRPr="00204AD8">
        <w:rPr>
          <w:rFonts w:hint="eastAsia"/>
          <w:color w:val="000000" w:themeColor="text1"/>
          <w:lang w:eastAsia="zh-CN"/>
        </w:rPr>
        <w:t>，天使报喜讯给牧羊的人。为什么宣告的对象是牧羊人？</w:t>
      </w:r>
      <w:r w:rsidR="00571849" w:rsidRPr="00204AD8">
        <w:rPr>
          <w:rFonts w:hint="eastAsia"/>
          <w:color w:val="000000" w:themeColor="text1"/>
          <w:lang w:eastAsia="zh-CN"/>
        </w:rPr>
        <w:t>要知道在当时，牧羊人的地位是很低的，不允许他们去圣殿。</w:t>
      </w:r>
      <w:r w:rsidR="00EF1B43" w:rsidRPr="00204AD8">
        <w:rPr>
          <w:rFonts w:hint="eastAsia"/>
          <w:color w:val="000000" w:themeColor="text1"/>
          <w:lang w:eastAsia="zh-CN"/>
        </w:rPr>
        <w:t>但对他们宣告大牧人要诞生了。</w:t>
      </w:r>
      <w:r w:rsidR="00F37D7C" w:rsidRPr="00204AD8">
        <w:rPr>
          <w:rFonts w:hint="eastAsia"/>
          <w:color w:val="000000" w:themeColor="text1"/>
          <w:lang w:eastAsia="zh-CN"/>
        </w:rPr>
        <w:t>参见希伯来书</w:t>
      </w:r>
      <w:r w:rsidR="00F37D7C" w:rsidRPr="00204AD8">
        <w:rPr>
          <w:rFonts w:hint="eastAsia"/>
          <w:color w:val="000000" w:themeColor="text1"/>
          <w:lang w:eastAsia="zh-CN"/>
        </w:rPr>
        <w:t>1</w:t>
      </w:r>
      <w:r w:rsidR="00F37D7C" w:rsidRPr="00204AD8">
        <w:rPr>
          <w:color w:val="000000" w:themeColor="text1"/>
          <w:lang w:eastAsia="zh-CN"/>
        </w:rPr>
        <w:t>3:20</w:t>
      </w:r>
      <w:r w:rsidR="00F37D7C" w:rsidRPr="00204AD8">
        <w:rPr>
          <w:rFonts w:hint="eastAsia"/>
          <w:color w:val="000000" w:themeColor="text1"/>
          <w:lang w:eastAsia="zh-CN"/>
        </w:rPr>
        <w:t>，“但愿赐平安的神，就是那凭永约之血、使群羊的大牧人</w:t>
      </w:r>
      <w:r w:rsidR="00F37D7C" w:rsidRPr="00204AD8">
        <w:rPr>
          <w:rFonts w:hint="eastAsia"/>
          <w:color w:val="000000" w:themeColor="text1"/>
          <w:lang w:eastAsia="zh-CN"/>
        </w:rPr>
        <w:t>-</w:t>
      </w:r>
      <w:r w:rsidR="00F37D7C" w:rsidRPr="00204AD8">
        <w:rPr>
          <w:rFonts w:hint="eastAsia"/>
          <w:color w:val="000000" w:themeColor="text1"/>
          <w:lang w:eastAsia="zh-CN"/>
        </w:rPr>
        <w:t>我主耶稣从死里复活的神”</w:t>
      </w:r>
      <w:r w:rsidR="00791CF8" w:rsidRPr="00204AD8">
        <w:rPr>
          <w:rFonts w:hint="eastAsia"/>
          <w:color w:val="000000" w:themeColor="text1"/>
          <w:lang w:eastAsia="zh-CN"/>
        </w:rPr>
        <w:t>。</w:t>
      </w:r>
    </w:p>
    <w:p w14:paraId="44951C14" w14:textId="01612C2D" w:rsidR="00791CF8" w:rsidRPr="00204AD8" w:rsidRDefault="00791CF8" w:rsidP="0070295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另见弥迦书</w:t>
      </w:r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color w:val="000000" w:themeColor="text1"/>
          <w:lang w:eastAsia="zh-CN"/>
        </w:rPr>
        <w:t>:8</w:t>
      </w:r>
      <w:r w:rsidRPr="00204AD8">
        <w:rPr>
          <w:rFonts w:hint="eastAsia"/>
          <w:color w:val="000000" w:themeColor="text1"/>
          <w:lang w:eastAsia="zh-CN"/>
        </w:rPr>
        <w:t>，“你这羊群的高台”，指伯利恒</w:t>
      </w:r>
      <w:r w:rsidR="005951C5" w:rsidRPr="00204AD8">
        <w:rPr>
          <w:rFonts w:hint="eastAsia"/>
          <w:color w:val="000000" w:themeColor="text1"/>
          <w:lang w:eastAsia="zh-CN"/>
        </w:rPr>
        <w:t>；创世记</w:t>
      </w:r>
      <w:r w:rsidR="005951C5" w:rsidRPr="00204AD8">
        <w:rPr>
          <w:rFonts w:hint="eastAsia"/>
          <w:color w:val="000000" w:themeColor="text1"/>
          <w:lang w:eastAsia="zh-CN"/>
        </w:rPr>
        <w:t>3</w:t>
      </w:r>
      <w:r w:rsidR="005951C5" w:rsidRPr="00204AD8">
        <w:rPr>
          <w:color w:val="000000" w:themeColor="text1"/>
          <w:lang w:eastAsia="zh-CN"/>
        </w:rPr>
        <w:t>5:21</w:t>
      </w:r>
      <w:r w:rsidR="005951C5" w:rsidRPr="00204AD8">
        <w:rPr>
          <w:rFonts w:hint="eastAsia"/>
          <w:color w:val="000000" w:themeColor="text1"/>
          <w:lang w:eastAsia="zh-CN"/>
        </w:rPr>
        <w:t>，“以得台”就是“羊群的高台”，是一个山坡，牧羊人时常站在上面</w:t>
      </w:r>
      <w:r w:rsidR="006F7BD3" w:rsidRPr="00204AD8">
        <w:rPr>
          <w:rFonts w:hint="eastAsia"/>
          <w:color w:val="000000" w:themeColor="text1"/>
          <w:lang w:eastAsia="zh-CN"/>
        </w:rPr>
        <w:t>。这地方的羊，大多是用来献祭的。神应验了先知的预言，耶稣也是生在伯利恒，死在耶路撒冷，和这些献祭的</w:t>
      </w:r>
      <w:r w:rsidR="007939C5" w:rsidRPr="00204AD8">
        <w:rPr>
          <w:rFonts w:hint="eastAsia"/>
          <w:color w:val="000000" w:themeColor="text1"/>
          <w:lang w:eastAsia="zh-CN"/>
        </w:rPr>
        <w:t>羔</w:t>
      </w:r>
      <w:r w:rsidR="006F7BD3" w:rsidRPr="00204AD8">
        <w:rPr>
          <w:rFonts w:hint="eastAsia"/>
          <w:color w:val="000000" w:themeColor="text1"/>
          <w:lang w:eastAsia="zh-CN"/>
        </w:rPr>
        <w:t>羊是一样的。</w:t>
      </w:r>
    </w:p>
    <w:p w14:paraId="79806FCB" w14:textId="4B80FA12" w:rsidR="00E66A42" w:rsidRPr="00204AD8" w:rsidRDefault="002F4713">
      <w:pPr>
        <w:pStyle w:val="ListBullet"/>
        <w:numPr>
          <w:ilvl w:val="0"/>
          <w:numId w:val="11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路加</w:t>
      </w:r>
      <w:r w:rsidRPr="00204AD8">
        <w:rPr>
          <w:b/>
          <w:bCs/>
          <w:color w:val="000000" w:themeColor="text1"/>
          <w:lang w:eastAsia="zh-CN"/>
        </w:rPr>
        <w:t>2:13-14</w:t>
      </w:r>
      <w:r w:rsidRPr="00204AD8">
        <w:rPr>
          <w:rFonts w:hint="eastAsia"/>
          <w:b/>
          <w:bCs/>
          <w:color w:val="000000" w:themeColor="text1"/>
          <w:lang w:eastAsia="zh-CN"/>
        </w:rPr>
        <w:t>赞美神的声音已经被传扬</w:t>
      </w:r>
    </w:p>
    <w:p w14:paraId="47AA8D41" w14:textId="38956742" w:rsidR="000A52BC" w:rsidRPr="00204AD8" w:rsidRDefault="00870E00" w:rsidP="00870E00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1.</w:t>
      </w:r>
      <w:r w:rsidR="00C16916" w:rsidRPr="00204AD8">
        <w:rPr>
          <w:rFonts w:hint="eastAsia"/>
          <w:color w:val="000000" w:themeColor="text1"/>
          <w:lang w:eastAsia="zh-CN"/>
        </w:rPr>
        <w:t>路</w:t>
      </w:r>
      <w:r w:rsidR="00C16916" w:rsidRPr="00204AD8">
        <w:rPr>
          <w:rFonts w:hint="eastAsia"/>
          <w:color w:val="000000" w:themeColor="text1"/>
          <w:lang w:eastAsia="zh-CN"/>
        </w:rPr>
        <w:t>2</w:t>
      </w:r>
      <w:r w:rsidR="00C16916" w:rsidRPr="00204AD8">
        <w:rPr>
          <w:color w:val="000000" w:themeColor="text1"/>
          <w:lang w:eastAsia="zh-CN"/>
        </w:rPr>
        <w:t>:13</w:t>
      </w:r>
      <w:r w:rsidR="00C16916" w:rsidRPr="00204AD8">
        <w:rPr>
          <w:rFonts w:hint="eastAsia"/>
          <w:color w:val="000000" w:themeColor="text1"/>
          <w:lang w:eastAsia="zh-CN"/>
        </w:rPr>
        <w:t>，“一大队”是多少？</w:t>
      </w:r>
      <w:r w:rsidR="00374983" w:rsidRPr="00204AD8">
        <w:rPr>
          <w:rFonts w:hint="eastAsia"/>
          <w:color w:val="000000" w:themeColor="text1"/>
          <w:lang w:eastAsia="zh-CN"/>
        </w:rPr>
        <w:t>参见启示录</w:t>
      </w:r>
      <w:r w:rsidR="00374983" w:rsidRPr="00204AD8">
        <w:rPr>
          <w:rFonts w:hint="eastAsia"/>
          <w:color w:val="000000" w:themeColor="text1"/>
          <w:lang w:eastAsia="zh-CN"/>
        </w:rPr>
        <w:t>5</w:t>
      </w:r>
      <w:r w:rsidR="00374983" w:rsidRPr="00204AD8">
        <w:rPr>
          <w:color w:val="000000" w:themeColor="text1"/>
          <w:lang w:eastAsia="zh-CN"/>
        </w:rPr>
        <w:t>:11</w:t>
      </w:r>
      <w:r w:rsidR="00374983" w:rsidRPr="00204AD8">
        <w:rPr>
          <w:rFonts w:hint="eastAsia"/>
          <w:color w:val="000000" w:themeColor="text1"/>
          <w:lang w:eastAsia="zh-CN"/>
        </w:rPr>
        <w:t>，是千千万万，希腊文中最大的数字，且是整体的、全部的。</w:t>
      </w:r>
      <w:r w:rsidR="004E5BE5" w:rsidRPr="00204AD8">
        <w:rPr>
          <w:rFonts w:hint="eastAsia"/>
          <w:color w:val="000000" w:themeColor="text1"/>
          <w:lang w:eastAsia="zh-CN"/>
        </w:rPr>
        <w:t>这里指“全部的天兵”。</w:t>
      </w:r>
    </w:p>
    <w:p w14:paraId="06ED2DB1" w14:textId="054F4C70" w:rsidR="00DD1F9F" w:rsidRDefault="00870E00" w:rsidP="00626398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.</w:t>
      </w:r>
      <w:r w:rsidR="004E5BE5" w:rsidRPr="00204AD8">
        <w:rPr>
          <w:rFonts w:hint="eastAsia"/>
          <w:color w:val="000000" w:themeColor="text1"/>
          <w:lang w:eastAsia="zh-CN"/>
        </w:rPr>
        <w:t>路</w:t>
      </w:r>
      <w:r w:rsidR="004E5BE5" w:rsidRPr="00204AD8">
        <w:rPr>
          <w:rFonts w:hint="eastAsia"/>
          <w:color w:val="000000" w:themeColor="text1"/>
          <w:lang w:eastAsia="zh-CN"/>
        </w:rPr>
        <w:t>2</w:t>
      </w:r>
      <w:r w:rsidR="004E5BE5" w:rsidRPr="00204AD8">
        <w:rPr>
          <w:color w:val="000000" w:themeColor="text1"/>
          <w:lang w:eastAsia="zh-CN"/>
        </w:rPr>
        <w:t>:14</w:t>
      </w:r>
      <w:r w:rsidR="004E5BE5" w:rsidRPr="00204AD8">
        <w:rPr>
          <w:rFonts w:hint="eastAsia"/>
          <w:color w:val="000000" w:themeColor="text1"/>
          <w:lang w:eastAsia="zh-CN"/>
        </w:rPr>
        <w:t>，</w:t>
      </w:r>
      <w:r w:rsidR="00F50DBB" w:rsidRPr="00204AD8">
        <w:rPr>
          <w:rFonts w:hint="eastAsia"/>
          <w:color w:val="000000" w:themeColor="text1"/>
          <w:lang w:eastAsia="zh-CN"/>
        </w:rPr>
        <w:t>宣告</w:t>
      </w:r>
      <w:r w:rsidR="00626398" w:rsidRPr="00204AD8">
        <w:rPr>
          <w:rFonts w:hint="eastAsia"/>
          <w:color w:val="000000" w:themeColor="text1"/>
          <w:lang w:eastAsia="zh-CN"/>
        </w:rPr>
        <w:t>平安的信息，宣告大牧人的诞生。宣告的对象是牧羊人。“在地上平安归与他所喜悦的人！”不是归与所有的人，是信他的人，听神话的人。</w:t>
      </w:r>
    </w:p>
    <w:p w14:paraId="4E3409B4" w14:textId="77777777" w:rsidR="005B0459" w:rsidRPr="00204AD8" w:rsidRDefault="005B0459" w:rsidP="00626398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362CF35F" w14:textId="24095B32" w:rsidR="001E29D5" w:rsidRPr="00204AD8" w:rsidRDefault="001E29D5" w:rsidP="00626398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问题：</w:t>
      </w:r>
    </w:p>
    <w:p w14:paraId="15FC5386" w14:textId="0CFE1F7E" w:rsidR="001E29D5" w:rsidRPr="00204AD8" w:rsidRDefault="001E29D5">
      <w:pPr>
        <w:pStyle w:val="ListBullet"/>
        <w:numPr>
          <w:ilvl w:val="0"/>
          <w:numId w:val="12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耶稣出生在主前</w:t>
      </w:r>
      <w:r w:rsidRPr="00204AD8">
        <w:rPr>
          <w:rFonts w:hint="eastAsia"/>
          <w:color w:val="000000" w:themeColor="text1"/>
          <w:lang w:eastAsia="zh-CN"/>
        </w:rPr>
        <w:t>5</w:t>
      </w:r>
      <w:r w:rsidRPr="00204AD8">
        <w:rPr>
          <w:rFonts w:hint="eastAsia"/>
          <w:color w:val="000000" w:themeColor="text1"/>
          <w:lang w:eastAsia="zh-CN"/>
        </w:rPr>
        <w:t>年，那么元年发生了什么？</w:t>
      </w:r>
    </w:p>
    <w:p w14:paraId="23E46B89" w14:textId="6F1C5A8B" w:rsidR="001E29D5" w:rsidRPr="00204AD8" w:rsidRDefault="001E29D5">
      <w:pPr>
        <w:pStyle w:val="ListBullet"/>
        <w:numPr>
          <w:ilvl w:val="0"/>
          <w:numId w:val="12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加拉太书</w:t>
      </w:r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color w:val="000000" w:themeColor="text1"/>
          <w:lang w:eastAsia="zh-CN"/>
        </w:rPr>
        <w:t>:4</w:t>
      </w:r>
      <w:r w:rsidRPr="00204AD8">
        <w:rPr>
          <w:rFonts w:hint="eastAsia"/>
          <w:color w:val="000000" w:themeColor="text1"/>
          <w:lang w:eastAsia="zh-CN"/>
        </w:rPr>
        <w:t>中“生在律法之下”是什么意思？为什么不是“生在律法之上”？</w:t>
      </w:r>
    </w:p>
    <w:p w14:paraId="2DCA7731" w14:textId="71167B33" w:rsidR="001E29D5" w:rsidRPr="00204AD8" w:rsidRDefault="001E29D5">
      <w:pPr>
        <w:pStyle w:val="ListBullet"/>
        <w:numPr>
          <w:ilvl w:val="0"/>
          <w:numId w:val="12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彼得前书</w:t>
      </w:r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color w:val="000000" w:themeColor="text1"/>
          <w:lang w:eastAsia="zh-CN"/>
        </w:rPr>
        <w:t>:13</w:t>
      </w:r>
      <w:r w:rsidRPr="00204AD8">
        <w:rPr>
          <w:rFonts w:hint="eastAsia"/>
          <w:color w:val="000000" w:themeColor="text1"/>
          <w:lang w:eastAsia="zh-CN"/>
        </w:rPr>
        <w:t>中“你们和耶稣基督一同受苦”</w:t>
      </w:r>
      <w:r w:rsidR="00A60FF8" w:rsidRPr="00204AD8">
        <w:rPr>
          <w:rFonts w:hint="eastAsia"/>
          <w:color w:val="000000" w:themeColor="text1"/>
          <w:lang w:eastAsia="zh-CN"/>
        </w:rPr>
        <w:t>，如何理解？</w:t>
      </w:r>
    </w:p>
    <w:p w14:paraId="06813C0E" w14:textId="67653132" w:rsidR="00CA3257" w:rsidRPr="00204AD8" w:rsidRDefault="00CA3257">
      <w:pPr>
        <w:pStyle w:val="ListBullet"/>
        <w:numPr>
          <w:ilvl w:val="0"/>
          <w:numId w:val="12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罗马书</w:t>
      </w:r>
      <w:r w:rsidRPr="00204AD8">
        <w:rPr>
          <w:color w:val="000000" w:themeColor="text1"/>
          <w:lang w:eastAsia="zh-CN"/>
        </w:rPr>
        <w:t>9:13</w:t>
      </w:r>
      <w:r w:rsidRPr="00204AD8">
        <w:rPr>
          <w:rFonts w:hint="eastAsia"/>
          <w:color w:val="000000" w:themeColor="text1"/>
          <w:lang w:eastAsia="zh-CN"/>
        </w:rPr>
        <w:t>，“以扫是我所恶的”，为什么？</w:t>
      </w:r>
    </w:p>
    <w:p w14:paraId="6AE1EBDC" w14:textId="3FCE43A1" w:rsidR="000F3932" w:rsidRDefault="000F3932" w:rsidP="000F3932">
      <w:pPr>
        <w:pStyle w:val="Heading1"/>
      </w:pPr>
      <w:bookmarkStart w:id="5" w:name="_Toc180860545"/>
      <w:r>
        <w:rPr>
          <w:rFonts w:hint="eastAsia"/>
          <w:lang w:eastAsia="zh-CN"/>
        </w:rPr>
        <w:lastRenderedPageBreak/>
        <w:t>基督的生平</w:t>
      </w:r>
      <w:r w:rsidR="0057688E">
        <w:rPr>
          <w:rFonts w:hint="eastAsia"/>
          <w:lang w:eastAsia="zh-CN"/>
        </w:rPr>
        <w:t>与教导</w:t>
      </w:r>
      <w:r>
        <w:rPr>
          <w:rFonts w:hint="eastAsia"/>
          <w:lang w:eastAsia="zh-CN"/>
        </w:rPr>
        <w:t>（六）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荣耀神、赞美神</w:t>
      </w:r>
      <w:bookmarkEnd w:id="5"/>
    </w:p>
    <w:p w14:paraId="782256E5" w14:textId="45B697F7" w:rsidR="000F3932" w:rsidRPr="00204AD8" w:rsidRDefault="000F3932" w:rsidP="002D1D2F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时间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022</w:t>
      </w:r>
      <w:r w:rsidRPr="00204AD8">
        <w:rPr>
          <w:rFonts w:hint="eastAsia"/>
          <w:color w:val="000000" w:themeColor="text1"/>
          <w:lang w:eastAsia="zh-CN"/>
        </w:rPr>
        <w:t>年</w:t>
      </w:r>
      <w:r w:rsidRPr="00204AD8">
        <w:rPr>
          <w:color w:val="000000" w:themeColor="text1"/>
          <w:lang w:eastAsia="zh-CN"/>
        </w:rPr>
        <w:t>9</w:t>
      </w:r>
      <w:r w:rsidRPr="00204AD8">
        <w:rPr>
          <w:rFonts w:hint="eastAsia"/>
          <w:color w:val="000000" w:themeColor="text1"/>
          <w:lang w:eastAsia="zh-CN"/>
        </w:rPr>
        <w:t>月</w:t>
      </w:r>
      <w:r w:rsidR="00E340ED" w:rsidRPr="00204AD8">
        <w:rPr>
          <w:color w:val="000000" w:themeColor="text1"/>
          <w:lang w:eastAsia="zh-CN"/>
        </w:rPr>
        <w:t>2</w:t>
      </w:r>
      <w:r w:rsidR="00267781" w:rsidRPr="00204AD8">
        <w:rPr>
          <w:color w:val="000000" w:themeColor="text1"/>
          <w:lang w:eastAsia="zh-CN"/>
        </w:rPr>
        <w:t>4</w:t>
      </w:r>
      <w:r w:rsidRPr="00204AD8">
        <w:rPr>
          <w:rFonts w:hint="eastAsia"/>
          <w:color w:val="000000" w:themeColor="text1"/>
          <w:lang w:eastAsia="zh-CN"/>
        </w:rPr>
        <w:t>日</w:t>
      </w:r>
    </w:p>
    <w:p w14:paraId="586C98AF" w14:textId="65266120" w:rsidR="000F3932" w:rsidRPr="00204AD8" w:rsidRDefault="000F3932" w:rsidP="002D1D2F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相关经文：路加福音</w:t>
      </w:r>
      <w:r w:rsidRPr="00204AD8">
        <w:rPr>
          <w:color w:val="000000" w:themeColor="text1"/>
          <w:lang w:eastAsia="zh-CN"/>
        </w:rPr>
        <w:t>2:15-38</w:t>
      </w:r>
    </w:p>
    <w:p w14:paraId="0C68E4DD" w14:textId="4E236BA8" w:rsidR="000F3932" w:rsidRPr="00204AD8" w:rsidRDefault="000F3932" w:rsidP="002D1D2F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如何荣耀神、赞美神，我们可以从这三个方面看到：</w:t>
      </w:r>
    </w:p>
    <w:p w14:paraId="592A5767" w14:textId="49C0BA5B" w:rsidR="000F3932" w:rsidRPr="00204AD8" w:rsidRDefault="000F3932">
      <w:pPr>
        <w:pStyle w:val="ListBullet"/>
        <w:numPr>
          <w:ilvl w:val="0"/>
          <w:numId w:val="13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路加</w:t>
      </w:r>
      <w:r w:rsidR="00EE5614" w:rsidRPr="00204AD8">
        <w:rPr>
          <w:rFonts w:hint="eastAsia"/>
          <w:b/>
          <w:bCs/>
          <w:color w:val="000000" w:themeColor="text1"/>
          <w:lang w:eastAsia="zh-CN"/>
        </w:rPr>
        <w:t>2</w:t>
      </w:r>
      <w:r w:rsidR="00EE5614" w:rsidRPr="00204AD8">
        <w:rPr>
          <w:b/>
          <w:bCs/>
          <w:color w:val="000000" w:themeColor="text1"/>
          <w:lang w:eastAsia="zh-CN"/>
        </w:rPr>
        <w:t>:</w:t>
      </w:r>
      <w:r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Pr="00204AD8">
        <w:rPr>
          <w:b/>
          <w:bCs/>
          <w:color w:val="000000" w:themeColor="text1"/>
          <w:lang w:eastAsia="zh-CN"/>
        </w:rPr>
        <w:t>5-20</w:t>
      </w:r>
      <w:r w:rsidRPr="00204AD8">
        <w:rPr>
          <w:rFonts w:hint="eastAsia"/>
          <w:b/>
          <w:bCs/>
          <w:color w:val="000000" w:themeColor="text1"/>
          <w:lang w:eastAsia="zh-CN"/>
        </w:rPr>
        <w:t>，从牧羊人的欢乐中</w:t>
      </w:r>
    </w:p>
    <w:p w14:paraId="01BA1D23" w14:textId="70F6A52C" w:rsidR="00362CF7" w:rsidRPr="00204AD8" w:rsidRDefault="00362CF7" w:rsidP="00362CF7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牧羊人听到这大喜的信息，那么兴奋</w:t>
      </w:r>
      <w:r w:rsidR="00B11954" w:rsidRPr="00204AD8">
        <w:rPr>
          <w:rFonts w:hint="eastAsia"/>
          <w:color w:val="000000" w:themeColor="text1"/>
          <w:lang w:eastAsia="zh-CN"/>
        </w:rPr>
        <w:t>，急忙回应，去做见证，去传开，这样就能经历神的大能。我们也要一样去见证神在我们身上所做的事。</w:t>
      </w:r>
    </w:p>
    <w:p w14:paraId="412B80B8" w14:textId="4A7AC31F" w:rsidR="00801936" w:rsidRPr="00204AD8" w:rsidRDefault="00801936" w:rsidP="00362CF7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总结：</w:t>
      </w:r>
      <w:r w:rsidRPr="00204AD8">
        <w:rPr>
          <w:rFonts w:hint="eastAsia"/>
          <w:b/>
          <w:bCs/>
          <w:color w:val="000000" w:themeColor="text1"/>
          <w:lang w:eastAsia="zh-CN"/>
        </w:rPr>
        <w:t>去做见证，就是荣耀神。</w:t>
      </w:r>
    </w:p>
    <w:p w14:paraId="111F6B9C" w14:textId="0097CCD1" w:rsidR="000F3932" w:rsidRPr="00204AD8" w:rsidRDefault="00EE5614">
      <w:pPr>
        <w:pStyle w:val="ListBullet"/>
        <w:numPr>
          <w:ilvl w:val="0"/>
          <w:numId w:val="13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路加</w:t>
      </w:r>
      <w:r w:rsidRPr="00204AD8">
        <w:rPr>
          <w:rFonts w:hint="eastAsia"/>
          <w:b/>
          <w:bCs/>
          <w:color w:val="000000" w:themeColor="text1"/>
          <w:lang w:eastAsia="zh-CN"/>
        </w:rPr>
        <w:t>2</w:t>
      </w:r>
      <w:r w:rsidRPr="00204AD8">
        <w:rPr>
          <w:b/>
          <w:bCs/>
          <w:color w:val="000000" w:themeColor="text1"/>
          <w:lang w:eastAsia="zh-CN"/>
        </w:rPr>
        <w:t>:21-24</w:t>
      </w:r>
      <w:r w:rsidRPr="00204AD8">
        <w:rPr>
          <w:rFonts w:hint="eastAsia"/>
          <w:b/>
          <w:bCs/>
          <w:color w:val="000000" w:themeColor="text1"/>
          <w:lang w:eastAsia="zh-CN"/>
        </w:rPr>
        <w:t>，从约瑟和马利亚对神话语的回应</w:t>
      </w:r>
    </w:p>
    <w:p w14:paraId="5A992B71" w14:textId="4051B834" w:rsidR="00FC4A63" w:rsidRPr="00204AD8" w:rsidRDefault="000A5FDF" w:rsidP="00FC4A63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.</w:t>
      </w:r>
      <w:r w:rsidRPr="00204AD8">
        <w:rPr>
          <w:rFonts w:hint="eastAsia"/>
          <w:color w:val="000000" w:themeColor="text1"/>
          <w:lang w:eastAsia="zh-CN"/>
        </w:rPr>
        <w:t>路加</w:t>
      </w:r>
      <w:r w:rsidR="008F1663" w:rsidRPr="00204AD8">
        <w:rPr>
          <w:rFonts w:hint="eastAsia"/>
          <w:color w:val="000000" w:themeColor="text1"/>
          <w:lang w:eastAsia="zh-CN"/>
        </w:rPr>
        <w:t>2</w:t>
      </w:r>
      <w:r w:rsidR="008F1663" w:rsidRPr="00204AD8">
        <w:rPr>
          <w:rFonts w:hint="eastAsia"/>
          <w:color w:val="000000" w:themeColor="text1"/>
          <w:lang w:eastAsia="zh-CN"/>
        </w:rPr>
        <w:t>：</w:t>
      </w:r>
      <w:r w:rsidR="008F1663" w:rsidRPr="00204AD8">
        <w:rPr>
          <w:rFonts w:hint="eastAsia"/>
          <w:color w:val="000000" w:themeColor="text1"/>
          <w:lang w:eastAsia="zh-CN"/>
        </w:rPr>
        <w:t>2</w:t>
      </w:r>
      <w:r w:rsidR="008F1663" w:rsidRPr="00204AD8">
        <w:rPr>
          <w:color w:val="000000" w:themeColor="text1"/>
          <w:lang w:eastAsia="zh-CN"/>
        </w:rPr>
        <w:t>1</w:t>
      </w:r>
      <w:r w:rsidRPr="00204AD8">
        <w:rPr>
          <w:rFonts w:hint="eastAsia"/>
          <w:color w:val="000000" w:themeColor="text1"/>
          <w:lang w:eastAsia="zh-CN"/>
        </w:rPr>
        <w:t>，</w:t>
      </w:r>
      <w:r w:rsidR="00FC4A63" w:rsidRPr="00204AD8">
        <w:rPr>
          <w:rFonts w:hint="eastAsia"/>
          <w:color w:val="000000" w:themeColor="text1"/>
          <w:lang w:eastAsia="zh-CN"/>
        </w:rPr>
        <w:t>马利亚和约瑟</w:t>
      </w:r>
      <w:r w:rsidR="008F1663" w:rsidRPr="00204AD8">
        <w:rPr>
          <w:rFonts w:hint="eastAsia"/>
          <w:color w:val="000000" w:themeColor="text1"/>
          <w:lang w:eastAsia="zh-CN"/>
        </w:rPr>
        <w:t>按照天使所起的名字，</w:t>
      </w:r>
      <w:r w:rsidR="00FC4A63" w:rsidRPr="00204AD8">
        <w:rPr>
          <w:rFonts w:hint="eastAsia"/>
          <w:color w:val="000000" w:themeColor="text1"/>
          <w:lang w:eastAsia="zh-CN"/>
        </w:rPr>
        <w:t>给孩子起名叫耶稣</w:t>
      </w:r>
      <w:r w:rsidR="008F1663" w:rsidRPr="00204AD8">
        <w:rPr>
          <w:rFonts w:hint="eastAsia"/>
          <w:color w:val="000000" w:themeColor="text1"/>
          <w:lang w:eastAsia="zh-CN"/>
        </w:rPr>
        <w:t>。</w:t>
      </w:r>
      <w:r w:rsidR="00FC4A63" w:rsidRPr="00204AD8">
        <w:rPr>
          <w:rFonts w:hint="eastAsia"/>
          <w:color w:val="000000" w:themeColor="text1"/>
          <w:lang w:eastAsia="zh-CN"/>
        </w:rPr>
        <w:t>他们顺服神的话，才能经历神的大能，这就是荣耀神、赞美神。</w:t>
      </w:r>
    </w:p>
    <w:p w14:paraId="35D1A7FB" w14:textId="47261D87" w:rsidR="005727FC" w:rsidRPr="00204AD8" w:rsidRDefault="000A5FDF" w:rsidP="00FC4A63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.</w:t>
      </w:r>
      <w:r w:rsidRPr="00204AD8">
        <w:rPr>
          <w:rFonts w:hint="eastAsia"/>
          <w:color w:val="000000" w:themeColor="text1"/>
          <w:lang w:eastAsia="zh-CN"/>
        </w:rPr>
        <w:t>路加</w:t>
      </w:r>
      <w:r w:rsidR="008F1663" w:rsidRPr="00204AD8">
        <w:rPr>
          <w:color w:val="000000" w:themeColor="text1"/>
          <w:lang w:eastAsia="zh-CN"/>
        </w:rPr>
        <w:t>2:22</w:t>
      </w:r>
      <w:r w:rsidRPr="00204AD8">
        <w:rPr>
          <w:rFonts w:hint="eastAsia"/>
          <w:color w:val="000000" w:themeColor="text1"/>
          <w:lang w:eastAsia="zh-CN"/>
        </w:rPr>
        <w:t>，</w:t>
      </w:r>
      <w:r w:rsidR="00D64694" w:rsidRPr="00204AD8">
        <w:rPr>
          <w:rFonts w:hint="eastAsia"/>
          <w:color w:val="000000" w:themeColor="text1"/>
          <w:lang w:eastAsia="zh-CN"/>
        </w:rPr>
        <w:t>“按摩西律法满了洁净的日子”，指的是马利亚。参见利未记</w:t>
      </w:r>
      <w:r w:rsidR="00D64694" w:rsidRPr="00204AD8">
        <w:rPr>
          <w:rFonts w:hint="eastAsia"/>
          <w:color w:val="000000" w:themeColor="text1"/>
          <w:lang w:eastAsia="zh-CN"/>
        </w:rPr>
        <w:t>1</w:t>
      </w:r>
      <w:r w:rsidR="00D64694" w:rsidRPr="00204AD8">
        <w:rPr>
          <w:color w:val="000000" w:themeColor="text1"/>
          <w:lang w:eastAsia="zh-CN"/>
        </w:rPr>
        <w:t>2:1-8</w:t>
      </w:r>
      <w:r w:rsidR="00D64694" w:rsidRPr="00204AD8">
        <w:rPr>
          <w:rFonts w:hint="eastAsia"/>
          <w:color w:val="000000" w:themeColor="text1"/>
          <w:lang w:eastAsia="zh-CN"/>
        </w:rPr>
        <w:t>。</w:t>
      </w:r>
    </w:p>
    <w:p w14:paraId="01DCE026" w14:textId="036B683B" w:rsidR="005727FC" w:rsidRPr="00204AD8" w:rsidRDefault="005727FC" w:rsidP="00FC4A63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color w:val="000000" w:themeColor="text1"/>
          <w:lang w:eastAsia="zh-CN"/>
        </w:rPr>
        <w:t>.</w:t>
      </w:r>
      <w:r w:rsidR="008D3EAA" w:rsidRPr="00204AD8">
        <w:rPr>
          <w:rFonts w:hint="eastAsia"/>
          <w:color w:val="000000" w:themeColor="text1"/>
          <w:lang w:eastAsia="zh-CN"/>
        </w:rPr>
        <w:t xml:space="preserve"> </w:t>
      </w:r>
      <w:r w:rsidR="008D3EAA" w:rsidRPr="00204AD8">
        <w:rPr>
          <w:rFonts w:hint="eastAsia"/>
          <w:color w:val="000000" w:themeColor="text1"/>
          <w:lang w:eastAsia="zh-CN"/>
        </w:rPr>
        <w:t>路加</w:t>
      </w:r>
      <w:r w:rsidR="008D3EAA" w:rsidRPr="00204AD8">
        <w:rPr>
          <w:color w:val="000000" w:themeColor="text1"/>
          <w:lang w:eastAsia="zh-CN"/>
        </w:rPr>
        <w:t>2:23</w:t>
      </w:r>
      <w:r w:rsidR="008D3EAA" w:rsidRPr="00204AD8">
        <w:rPr>
          <w:rFonts w:hint="eastAsia"/>
          <w:color w:val="000000" w:themeColor="text1"/>
          <w:lang w:eastAsia="zh-CN"/>
        </w:rPr>
        <w:t>，头生的人或动物要献给神，来自“出埃及记”，出以色列人以外的埃及人头生的都死。以色列人用羊羔的血涂在门框上，神就不击杀他们头生的。为纪念神，他们要把头生的献给神</w:t>
      </w:r>
      <w:r w:rsidR="004A170B" w:rsidRPr="00204AD8">
        <w:rPr>
          <w:rFonts w:hint="eastAsia"/>
          <w:color w:val="000000" w:themeColor="text1"/>
          <w:lang w:eastAsia="zh-CN"/>
        </w:rPr>
        <w:t>（参见出埃及记</w:t>
      </w:r>
      <w:r w:rsidR="004C3BA8" w:rsidRPr="00204AD8">
        <w:rPr>
          <w:rFonts w:hint="eastAsia"/>
          <w:color w:val="000000" w:themeColor="text1"/>
          <w:lang w:eastAsia="zh-CN"/>
        </w:rPr>
        <w:t>1</w:t>
      </w:r>
      <w:r w:rsidR="004C3BA8" w:rsidRPr="00204AD8">
        <w:rPr>
          <w:color w:val="000000" w:themeColor="text1"/>
          <w:lang w:eastAsia="zh-CN"/>
        </w:rPr>
        <w:t>3:1-2</w:t>
      </w:r>
      <w:r w:rsidR="004C3BA8" w:rsidRPr="00204AD8">
        <w:rPr>
          <w:rFonts w:hint="eastAsia"/>
          <w:color w:val="000000" w:themeColor="text1"/>
          <w:lang w:eastAsia="zh-CN"/>
        </w:rPr>
        <w:t>）。</w:t>
      </w:r>
      <w:r w:rsidR="008D3EAA" w:rsidRPr="00204AD8">
        <w:rPr>
          <w:rFonts w:hint="eastAsia"/>
          <w:color w:val="000000" w:themeColor="text1"/>
          <w:lang w:eastAsia="zh-CN"/>
        </w:rPr>
        <w:t>但神已选了利未支派代表头生的，所以以色列人只需要付</w:t>
      </w:r>
      <w:r w:rsidR="008D3EAA" w:rsidRPr="00204AD8">
        <w:rPr>
          <w:rFonts w:hint="eastAsia"/>
          <w:color w:val="000000" w:themeColor="text1"/>
          <w:lang w:eastAsia="zh-CN"/>
        </w:rPr>
        <w:t>5</w:t>
      </w:r>
      <w:r w:rsidR="008D3EAA" w:rsidRPr="00204AD8">
        <w:rPr>
          <w:rFonts w:hint="eastAsia"/>
          <w:color w:val="000000" w:themeColor="text1"/>
          <w:lang w:eastAsia="zh-CN"/>
        </w:rPr>
        <w:t>舍客勒就赎了头生的</w:t>
      </w:r>
      <w:r w:rsidR="004C3BA8" w:rsidRPr="00204AD8">
        <w:rPr>
          <w:rFonts w:hint="eastAsia"/>
          <w:color w:val="000000" w:themeColor="text1"/>
          <w:lang w:eastAsia="zh-CN"/>
        </w:rPr>
        <w:t>（</w:t>
      </w:r>
      <w:r w:rsidR="008D3EAA" w:rsidRPr="00204AD8">
        <w:rPr>
          <w:rFonts w:hint="eastAsia"/>
          <w:color w:val="000000" w:themeColor="text1"/>
          <w:lang w:eastAsia="zh-CN"/>
        </w:rPr>
        <w:t>参见</w:t>
      </w:r>
      <w:r w:rsidR="004A170B" w:rsidRPr="00204AD8">
        <w:rPr>
          <w:rFonts w:hint="eastAsia"/>
          <w:color w:val="000000" w:themeColor="text1"/>
          <w:lang w:eastAsia="zh-CN"/>
        </w:rPr>
        <w:t>民数记</w:t>
      </w:r>
      <w:r w:rsidR="004A170B" w:rsidRPr="00204AD8">
        <w:rPr>
          <w:rFonts w:hint="eastAsia"/>
          <w:color w:val="000000" w:themeColor="text1"/>
          <w:lang w:eastAsia="zh-CN"/>
        </w:rPr>
        <w:t>1</w:t>
      </w:r>
      <w:r w:rsidR="004A170B" w:rsidRPr="00204AD8">
        <w:rPr>
          <w:color w:val="000000" w:themeColor="text1"/>
          <w:lang w:eastAsia="zh-CN"/>
        </w:rPr>
        <w:t>8:15-16</w:t>
      </w:r>
      <w:r w:rsidR="004C3BA8" w:rsidRPr="00204AD8">
        <w:rPr>
          <w:rFonts w:hint="eastAsia"/>
          <w:color w:val="000000" w:themeColor="text1"/>
          <w:lang w:eastAsia="zh-CN"/>
        </w:rPr>
        <w:t>）。</w:t>
      </w:r>
    </w:p>
    <w:p w14:paraId="04F712D3" w14:textId="54340575" w:rsidR="005727FC" w:rsidRPr="00204AD8" w:rsidRDefault="005727FC" w:rsidP="00FC4A63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t>4.</w:t>
      </w:r>
      <w:r w:rsidRPr="00204AD8">
        <w:rPr>
          <w:rFonts w:hint="eastAsia"/>
          <w:color w:val="000000" w:themeColor="text1"/>
          <w:lang w:eastAsia="zh-CN"/>
        </w:rPr>
        <w:t>路加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:24</w:t>
      </w:r>
      <w:r w:rsidRPr="00204AD8">
        <w:rPr>
          <w:rFonts w:hint="eastAsia"/>
          <w:color w:val="000000" w:themeColor="text1"/>
          <w:lang w:eastAsia="zh-CN"/>
        </w:rPr>
        <w:t>，用一对斑鸠或两个格子献祭，说明马利亚家很贫穷。</w:t>
      </w:r>
    </w:p>
    <w:p w14:paraId="65EAA52C" w14:textId="37647EE7" w:rsidR="005727FC" w:rsidRPr="00204AD8" w:rsidRDefault="00EB6C08" w:rsidP="00FC4A63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总</w:t>
      </w:r>
      <w:r w:rsidR="000F41E2" w:rsidRPr="00204AD8">
        <w:rPr>
          <w:rFonts w:hint="eastAsia"/>
          <w:color w:val="000000" w:themeColor="text1"/>
          <w:lang w:eastAsia="zh-CN"/>
        </w:rPr>
        <w:t>结</w:t>
      </w:r>
      <w:r w:rsidR="002E37EB" w:rsidRPr="00204AD8">
        <w:rPr>
          <w:rFonts w:hint="eastAsia"/>
          <w:color w:val="000000" w:themeColor="text1"/>
          <w:lang w:eastAsia="zh-CN"/>
        </w:rPr>
        <w:t>：</w:t>
      </w:r>
      <w:r w:rsidR="00E95291" w:rsidRPr="00204AD8">
        <w:rPr>
          <w:rFonts w:hint="eastAsia"/>
          <w:b/>
          <w:bCs/>
          <w:color w:val="000000" w:themeColor="text1"/>
          <w:lang w:eastAsia="zh-CN"/>
        </w:rPr>
        <w:t>听</w:t>
      </w:r>
      <w:r w:rsidRPr="00204AD8">
        <w:rPr>
          <w:rFonts w:hint="eastAsia"/>
          <w:b/>
          <w:bCs/>
          <w:color w:val="000000" w:themeColor="text1"/>
          <w:lang w:eastAsia="zh-CN"/>
        </w:rPr>
        <w:t>神的话、顺服神</w:t>
      </w:r>
      <w:r w:rsidR="00E95291" w:rsidRPr="00204AD8">
        <w:rPr>
          <w:rFonts w:hint="eastAsia"/>
          <w:b/>
          <w:bCs/>
          <w:color w:val="000000" w:themeColor="text1"/>
          <w:lang w:eastAsia="zh-CN"/>
        </w:rPr>
        <w:t>，就能荣耀神</w:t>
      </w:r>
      <w:r w:rsidR="00E95291" w:rsidRPr="00204AD8">
        <w:rPr>
          <w:rFonts w:hint="eastAsia"/>
          <w:color w:val="000000" w:themeColor="text1"/>
          <w:lang w:eastAsia="zh-CN"/>
        </w:rPr>
        <w:t>。</w:t>
      </w:r>
    </w:p>
    <w:p w14:paraId="3C067BC6" w14:textId="06D3BEC1" w:rsidR="00D37732" w:rsidRPr="00204AD8" w:rsidRDefault="00D37732">
      <w:pPr>
        <w:pStyle w:val="ListBullet"/>
        <w:numPr>
          <w:ilvl w:val="0"/>
          <w:numId w:val="13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路加</w:t>
      </w:r>
      <w:r w:rsidRPr="00204AD8">
        <w:rPr>
          <w:rFonts w:hint="eastAsia"/>
          <w:b/>
          <w:bCs/>
          <w:color w:val="000000" w:themeColor="text1"/>
          <w:lang w:eastAsia="zh-CN"/>
        </w:rPr>
        <w:t>2</w:t>
      </w:r>
      <w:r w:rsidRPr="00204AD8">
        <w:rPr>
          <w:b/>
          <w:bCs/>
          <w:color w:val="000000" w:themeColor="text1"/>
          <w:lang w:eastAsia="zh-CN"/>
        </w:rPr>
        <w:t>:25-35</w:t>
      </w:r>
      <w:r w:rsidRPr="00204AD8">
        <w:rPr>
          <w:rFonts w:hint="eastAsia"/>
          <w:b/>
          <w:bCs/>
          <w:color w:val="000000" w:themeColor="text1"/>
          <w:lang w:eastAsia="zh-CN"/>
        </w:rPr>
        <w:t>，从西面得到神启示的行动和宣告</w:t>
      </w:r>
    </w:p>
    <w:p w14:paraId="0449ACC9" w14:textId="58F41318" w:rsidR="00F43D54" w:rsidRPr="00204AD8" w:rsidRDefault="002D1D2F" w:rsidP="002D1D2F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.</w:t>
      </w:r>
      <w:r w:rsidR="00F43D54" w:rsidRPr="00204AD8">
        <w:rPr>
          <w:rFonts w:hint="eastAsia"/>
          <w:color w:val="000000" w:themeColor="text1"/>
          <w:lang w:eastAsia="zh-CN"/>
        </w:rPr>
        <w:t>路加</w:t>
      </w:r>
      <w:r w:rsidR="00F43D54" w:rsidRPr="00204AD8">
        <w:rPr>
          <w:rFonts w:hint="eastAsia"/>
          <w:color w:val="000000" w:themeColor="text1"/>
          <w:lang w:eastAsia="zh-CN"/>
        </w:rPr>
        <w:t>2</w:t>
      </w:r>
      <w:r w:rsidR="00F43D54" w:rsidRPr="00204AD8">
        <w:rPr>
          <w:color w:val="000000" w:themeColor="text1"/>
          <w:lang w:eastAsia="zh-CN"/>
        </w:rPr>
        <w:t>:</w:t>
      </w:r>
      <w:r w:rsidR="00F43D54" w:rsidRPr="00204AD8">
        <w:rPr>
          <w:rFonts w:hint="eastAsia"/>
          <w:color w:val="000000" w:themeColor="text1"/>
          <w:lang w:eastAsia="zh-CN"/>
        </w:rPr>
        <w:t>2</w:t>
      </w:r>
      <w:r w:rsidR="00F43D54" w:rsidRPr="00204AD8">
        <w:rPr>
          <w:color w:val="000000" w:themeColor="text1"/>
          <w:lang w:eastAsia="zh-CN"/>
        </w:rPr>
        <w:t>5-27</w:t>
      </w:r>
      <w:r w:rsidR="00F43D54" w:rsidRPr="00204AD8">
        <w:rPr>
          <w:rFonts w:hint="eastAsia"/>
          <w:color w:val="000000" w:themeColor="text1"/>
          <w:lang w:eastAsia="zh-CN"/>
        </w:rPr>
        <w:t>，</w:t>
      </w:r>
      <w:r w:rsidR="00D565E9" w:rsidRPr="00204AD8">
        <w:rPr>
          <w:rFonts w:hint="eastAsia"/>
          <w:color w:val="000000" w:themeColor="text1"/>
          <w:lang w:eastAsia="zh-CN"/>
        </w:rPr>
        <w:t>耶路撒冷有一个人是西面，圣经上并没有过多讲他。</w:t>
      </w:r>
      <w:r w:rsidR="00F43D54" w:rsidRPr="00204AD8">
        <w:rPr>
          <w:rFonts w:hint="eastAsia"/>
          <w:color w:val="000000" w:themeColor="text1"/>
          <w:lang w:eastAsia="zh-CN"/>
        </w:rPr>
        <w:t>注意“素常盼望”，说明他亲近神、信靠神。以色列的“安慰者”，指弥赛亚。</w:t>
      </w:r>
      <w:r w:rsidR="00BF034B" w:rsidRPr="00204AD8">
        <w:rPr>
          <w:rFonts w:hint="eastAsia"/>
          <w:color w:val="000000" w:themeColor="text1"/>
          <w:lang w:eastAsia="zh-CN"/>
        </w:rPr>
        <w:t>参见以赛亚书</w:t>
      </w:r>
      <w:r w:rsidR="00C43B20" w:rsidRPr="00204AD8">
        <w:rPr>
          <w:rFonts w:hint="eastAsia"/>
          <w:color w:val="000000" w:themeColor="text1"/>
          <w:lang w:eastAsia="zh-CN"/>
        </w:rPr>
        <w:t>6</w:t>
      </w:r>
      <w:r w:rsidR="00C43B20" w:rsidRPr="00204AD8">
        <w:rPr>
          <w:color w:val="000000" w:themeColor="text1"/>
          <w:lang w:eastAsia="zh-CN"/>
        </w:rPr>
        <w:t>1:1-3</w:t>
      </w:r>
      <w:r w:rsidR="00C43B20" w:rsidRPr="00204AD8">
        <w:rPr>
          <w:rFonts w:hint="eastAsia"/>
          <w:color w:val="000000" w:themeColor="text1"/>
          <w:lang w:eastAsia="zh-CN"/>
        </w:rPr>
        <w:t>，指弥赛亚，他来是要安慰一切悲哀的人。</w:t>
      </w:r>
    </w:p>
    <w:p w14:paraId="37694455" w14:textId="1A0779B9" w:rsidR="00C43B20" w:rsidRPr="00204AD8" w:rsidRDefault="002D1D2F" w:rsidP="002D1D2F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>2</w:t>
      </w:r>
      <w:r>
        <w:rPr>
          <w:color w:val="000000" w:themeColor="text1"/>
          <w:lang w:eastAsia="zh-CN"/>
        </w:rPr>
        <w:t>.</w:t>
      </w:r>
      <w:r w:rsidR="00C43B20" w:rsidRPr="00204AD8">
        <w:rPr>
          <w:rFonts w:hint="eastAsia"/>
          <w:color w:val="000000" w:themeColor="text1"/>
          <w:lang w:eastAsia="zh-CN"/>
        </w:rPr>
        <w:t>路加</w:t>
      </w:r>
      <w:r w:rsidR="00C43B20" w:rsidRPr="00204AD8">
        <w:rPr>
          <w:rFonts w:hint="eastAsia"/>
          <w:color w:val="000000" w:themeColor="text1"/>
          <w:lang w:eastAsia="zh-CN"/>
        </w:rPr>
        <w:t>2</w:t>
      </w:r>
      <w:r w:rsidR="00C43B20" w:rsidRPr="00204AD8">
        <w:rPr>
          <w:color w:val="000000" w:themeColor="text1"/>
          <w:lang w:eastAsia="zh-CN"/>
        </w:rPr>
        <w:t>:</w:t>
      </w:r>
      <w:r w:rsidR="00C43B20" w:rsidRPr="00204AD8">
        <w:rPr>
          <w:rFonts w:hint="eastAsia"/>
          <w:color w:val="000000" w:themeColor="text1"/>
          <w:lang w:eastAsia="zh-CN"/>
        </w:rPr>
        <w:t>2</w:t>
      </w:r>
      <w:r w:rsidR="00C43B20" w:rsidRPr="00204AD8">
        <w:rPr>
          <w:color w:val="000000" w:themeColor="text1"/>
          <w:lang w:eastAsia="zh-CN"/>
        </w:rPr>
        <w:t>6</w:t>
      </w:r>
      <w:r w:rsidR="00C43B20" w:rsidRPr="00204AD8">
        <w:rPr>
          <w:rFonts w:hint="eastAsia"/>
          <w:color w:val="000000" w:themeColor="text1"/>
          <w:lang w:eastAsia="zh-CN"/>
        </w:rPr>
        <w:t>，人对神的话有信心，圣灵就会帮助，就会带领“他得了圣灵的启示”。</w:t>
      </w:r>
    </w:p>
    <w:p w14:paraId="36BB9318" w14:textId="37C5DD92" w:rsidR="00C43B20" w:rsidRPr="00204AD8" w:rsidRDefault="002D1D2F" w:rsidP="002D1D2F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.</w:t>
      </w:r>
      <w:r w:rsidR="001178D9" w:rsidRPr="00204AD8">
        <w:rPr>
          <w:rFonts w:hint="eastAsia"/>
          <w:color w:val="000000" w:themeColor="text1"/>
          <w:lang w:eastAsia="zh-CN"/>
        </w:rPr>
        <w:t>路加</w:t>
      </w:r>
      <w:r w:rsidR="001178D9" w:rsidRPr="00204AD8">
        <w:rPr>
          <w:rFonts w:hint="eastAsia"/>
          <w:color w:val="000000" w:themeColor="text1"/>
          <w:lang w:eastAsia="zh-CN"/>
        </w:rPr>
        <w:t>2</w:t>
      </w:r>
      <w:r w:rsidR="001178D9" w:rsidRPr="00204AD8">
        <w:rPr>
          <w:color w:val="000000" w:themeColor="text1"/>
          <w:lang w:eastAsia="zh-CN"/>
        </w:rPr>
        <w:t>:</w:t>
      </w:r>
      <w:r w:rsidR="001178D9" w:rsidRPr="00204AD8">
        <w:rPr>
          <w:rFonts w:hint="eastAsia"/>
          <w:color w:val="000000" w:themeColor="text1"/>
          <w:lang w:eastAsia="zh-CN"/>
        </w:rPr>
        <w:t>2</w:t>
      </w:r>
      <w:r w:rsidR="001178D9" w:rsidRPr="00204AD8">
        <w:rPr>
          <w:color w:val="000000" w:themeColor="text1"/>
          <w:lang w:eastAsia="zh-CN"/>
        </w:rPr>
        <w:t>7</w:t>
      </w:r>
      <w:r w:rsidR="001178D9" w:rsidRPr="00204AD8">
        <w:rPr>
          <w:rFonts w:hint="eastAsia"/>
          <w:color w:val="000000" w:themeColor="text1"/>
          <w:lang w:eastAsia="zh-CN"/>
        </w:rPr>
        <w:t>，“受了圣灵的启示”，这</w:t>
      </w:r>
      <w:r w:rsidR="00D565E9" w:rsidRPr="00204AD8">
        <w:rPr>
          <w:rFonts w:hint="eastAsia"/>
          <w:color w:val="000000" w:themeColor="text1"/>
          <w:lang w:eastAsia="zh-CN"/>
        </w:rPr>
        <w:t>个</w:t>
      </w:r>
      <w:r w:rsidR="001178D9" w:rsidRPr="00204AD8">
        <w:rPr>
          <w:rFonts w:hint="eastAsia"/>
          <w:color w:val="000000" w:themeColor="text1"/>
          <w:lang w:eastAsia="zh-CN"/>
        </w:rPr>
        <w:t>时间要很准，进入圣殿。</w:t>
      </w:r>
      <w:r w:rsidR="004D7710" w:rsidRPr="00204AD8">
        <w:rPr>
          <w:rFonts w:hint="eastAsia"/>
          <w:color w:val="000000" w:themeColor="text1"/>
          <w:lang w:eastAsia="zh-CN"/>
        </w:rPr>
        <w:t>父母就把孩子交给</w:t>
      </w:r>
      <w:r w:rsidR="00D565E9" w:rsidRPr="00204AD8">
        <w:rPr>
          <w:rFonts w:hint="eastAsia"/>
          <w:color w:val="000000" w:themeColor="text1"/>
          <w:lang w:eastAsia="zh-CN"/>
        </w:rPr>
        <w:t>西面</w:t>
      </w:r>
      <w:r w:rsidR="004D7710" w:rsidRPr="00204AD8">
        <w:rPr>
          <w:rFonts w:hint="eastAsia"/>
          <w:color w:val="000000" w:themeColor="text1"/>
          <w:lang w:eastAsia="zh-CN"/>
        </w:rPr>
        <w:t>了</w:t>
      </w:r>
      <w:r w:rsidR="00D565E9" w:rsidRPr="00204AD8">
        <w:rPr>
          <w:rFonts w:hint="eastAsia"/>
          <w:color w:val="000000" w:themeColor="text1"/>
          <w:lang w:eastAsia="zh-CN"/>
        </w:rPr>
        <w:t>，</w:t>
      </w:r>
      <w:r w:rsidR="009562CF" w:rsidRPr="00204AD8">
        <w:rPr>
          <w:rFonts w:hint="eastAsia"/>
          <w:color w:val="000000" w:themeColor="text1"/>
          <w:lang w:eastAsia="zh-CN"/>
        </w:rPr>
        <w:t>很奇妙。他怎样知道这孩子就是神给我们的救恩？参见以赛亚书</w:t>
      </w:r>
      <w:r w:rsidR="009562CF" w:rsidRPr="00204AD8">
        <w:rPr>
          <w:rFonts w:hint="eastAsia"/>
          <w:color w:val="000000" w:themeColor="text1"/>
          <w:lang w:eastAsia="zh-CN"/>
        </w:rPr>
        <w:t>5</w:t>
      </w:r>
      <w:r w:rsidR="009562CF" w:rsidRPr="00204AD8">
        <w:rPr>
          <w:color w:val="000000" w:themeColor="text1"/>
          <w:lang w:eastAsia="zh-CN"/>
        </w:rPr>
        <w:t>2:10</w:t>
      </w:r>
      <w:r w:rsidR="009562CF" w:rsidRPr="00204AD8">
        <w:rPr>
          <w:rFonts w:hint="eastAsia"/>
          <w:color w:val="000000" w:themeColor="text1"/>
          <w:lang w:eastAsia="zh-CN"/>
        </w:rPr>
        <w:t>，“耶和华在万国</w:t>
      </w:r>
      <w:r w:rsidR="00BD39BD" w:rsidRPr="00204AD8">
        <w:rPr>
          <w:rFonts w:hint="eastAsia"/>
          <w:color w:val="000000" w:themeColor="text1"/>
          <w:lang w:eastAsia="zh-CN"/>
        </w:rPr>
        <w:t>眼前露出圣臂”，以及</w:t>
      </w:r>
      <w:r w:rsidR="00BD39BD" w:rsidRPr="00204AD8">
        <w:rPr>
          <w:rFonts w:hint="eastAsia"/>
          <w:color w:val="000000" w:themeColor="text1"/>
          <w:lang w:eastAsia="zh-CN"/>
        </w:rPr>
        <w:t>5</w:t>
      </w:r>
      <w:r w:rsidR="00BD39BD" w:rsidRPr="00204AD8">
        <w:rPr>
          <w:color w:val="000000" w:themeColor="text1"/>
          <w:lang w:eastAsia="zh-CN"/>
        </w:rPr>
        <w:t>3:1</w:t>
      </w:r>
      <w:r w:rsidR="00F7070D" w:rsidRPr="00204AD8">
        <w:rPr>
          <w:color w:val="000000" w:themeColor="text1"/>
          <w:lang w:eastAsia="zh-CN"/>
        </w:rPr>
        <w:t>-6</w:t>
      </w:r>
      <w:r w:rsidR="00BD39BD" w:rsidRPr="00204AD8">
        <w:rPr>
          <w:rFonts w:hint="eastAsia"/>
          <w:color w:val="000000" w:themeColor="text1"/>
          <w:lang w:eastAsia="zh-CN"/>
        </w:rPr>
        <w:t>，“</w:t>
      </w:r>
      <w:r w:rsidR="00F7070D" w:rsidRPr="00204AD8">
        <w:rPr>
          <w:rFonts w:hint="eastAsia"/>
          <w:color w:val="000000" w:themeColor="text1"/>
          <w:lang w:eastAsia="zh-CN"/>
        </w:rPr>
        <w:t>我们所传的有谁信呢？耶和华的膀臂向谁显露呢？”</w:t>
      </w:r>
    </w:p>
    <w:p w14:paraId="0DCA13F5" w14:textId="5D453EEE" w:rsidR="00F7070D" w:rsidRPr="00204AD8" w:rsidRDefault="002D1D2F" w:rsidP="002D1D2F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4</w:t>
      </w:r>
      <w:r>
        <w:rPr>
          <w:color w:val="000000" w:themeColor="text1"/>
          <w:lang w:eastAsia="zh-CN"/>
        </w:rPr>
        <w:t>.</w:t>
      </w:r>
      <w:r w:rsidR="00F7070D" w:rsidRPr="00204AD8">
        <w:rPr>
          <w:rFonts w:hint="eastAsia"/>
          <w:color w:val="000000" w:themeColor="text1"/>
          <w:lang w:eastAsia="zh-CN"/>
        </w:rPr>
        <w:t>路加</w:t>
      </w:r>
      <w:r w:rsidR="00F7070D" w:rsidRPr="00204AD8">
        <w:rPr>
          <w:color w:val="000000" w:themeColor="text1"/>
          <w:lang w:eastAsia="zh-CN"/>
        </w:rPr>
        <w:t>2:31</w:t>
      </w:r>
      <w:r w:rsidR="00F7070D" w:rsidRPr="00204AD8">
        <w:rPr>
          <w:rFonts w:hint="eastAsia"/>
          <w:color w:val="000000" w:themeColor="text1"/>
          <w:lang w:eastAsia="zh-CN"/>
        </w:rPr>
        <w:t>，人子来，是要寻找那失丧的人，这是路加福音的中心。</w:t>
      </w:r>
    </w:p>
    <w:p w14:paraId="0F64250F" w14:textId="4D682724" w:rsidR="00F7070D" w:rsidRPr="00204AD8" w:rsidRDefault="002D1D2F" w:rsidP="002D1D2F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5</w:t>
      </w:r>
      <w:r>
        <w:rPr>
          <w:color w:val="000000" w:themeColor="text1"/>
          <w:lang w:eastAsia="zh-CN"/>
        </w:rPr>
        <w:t>.</w:t>
      </w:r>
      <w:r w:rsidR="00F7070D" w:rsidRPr="00204AD8">
        <w:rPr>
          <w:rFonts w:hint="eastAsia"/>
          <w:color w:val="000000" w:themeColor="text1"/>
          <w:lang w:eastAsia="zh-CN"/>
        </w:rPr>
        <w:t>路加</w:t>
      </w:r>
      <w:r w:rsidR="00F7070D" w:rsidRPr="00204AD8">
        <w:rPr>
          <w:color w:val="000000" w:themeColor="text1"/>
          <w:lang w:eastAsia="zh-CN"/>
        </w:rPr>
        <w:t>2:32</w:t>
      </w:r>
      <w:r w:rsidR="00F7070D" w:rsidRPr="00204AD8">
        <w:rPr>
          <w:rFonts w:hint="eastAsia"/>
          <w:color w:val="000000" w:themeColor="text1"/>
          <w:lang w:eastAsia="zh-CN"/>
        </w:rPr>
        <w:t>，“是照亮外邦人的光”，参见以赛亚书</w:t>
      </w:r>
      <w:r w:rsidR="00F7070D" w:rsidRPr="00204AD8">
        <w:rPr>
          <w:rFonts w:hint="eastAsia"/>
          <w:color w:val="000000" w:themeColor="text1"/>
          <w:lang w:eastAsia="zh-CN"/>
        </w:rPr>
        <w:t>4</w:t>
      </w:r>
      <w:r w:rsidR="00F7070D" w:rsidRPr="00204AD8">
        <w:rPr>
          <w:color w:val="000000" w:themeColor="text1"/>
          <w:lang w:eastAsia="zh-CN"/>
        </w:rPr>
        <w:t>2:1-6</w:t>
      </w:r>
      <w:r w:rsidR="00F7070D" w:rsidRPr="00204AD8">
        <w:rPr>
          <w:rFonts w:hint="eastAsia"/>
          <w:color w:val="000000" w:themeColor="text1"/>
          <w:lang w:eastAsia="zh-CN"/>
        </w:rPr>
        <w:t>，作众民的中保，做外邦人的光。</w:t>
      </w:r>
    </w:p>
    <w:p w14:paraId="770593FA" w14:textId="6C4B1A62" w:rsidR="00A73E97" w:rsidRPr="00204AD8" w:rsidRDefault="002D1D2F" w:rsidP="002D1D2F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6</w:t>
      </w:r>
      <w:r>
        <w:rPr>
          <w:color w:val="000000" w:themeColor="text1"/>
          <w:lang w:eastAsia="zh-CN"/>
        </w:rPr>
        <w:t>.</w:t>
      </w:r>
      <w:r w:rsidR="00F7070D" w:rsidRPr="00204AD8">
        <w:rPr>
          <w:rFonts w:hint="eastAsia"/>
          <w:color w:val="000000" w:themeColor="text1"/>
          <w:lang w:eastAsia="zh-CN"/>
        </w:rPr>
        <w:t>路加</w:t>
      </w:r>
      <w:r w:rsidR="00F7070D" w:rsidRPr="00204AD8">
        <w:rPr>
          <w:color w:val="000000" w:themeColor="text1"/>
          <w:lang w:eastAsia="zh-CN"/>
        </w:rPr>
        <w:t>2:33-35</w:t>
      </w:r>
      <w:r w:rsidR="00F7070D" w:rsidRPr="00204AD8">
        <w:rPr>
          <w:rFonts w:hint="eastAsia"/>
          <w:color w:val="000000" w:themeColor="text1"/>
          <w:lang w:eastAsia="zh-CN"/>
        </w:rPr>
        <w:t>，“叫人跌倒”，因为有人不信。参见以赛亚书</w:t>
      </w:r>
      <w:r w:rsidR="00F7070D" w:rsidRPr="00204AD8">
        <w:rPr>
          <w:rFonts w:hint="eastAsia"/>
          <w:color w:val="000000" w:themeColor="text1"/>
          <w:lang w:eastAsia="zh-CN"/>
        </w:rPr>
        <w:t>1</w:t>
      </w:r>
      <w:r w:rsidR="00F7070D" w:rsidRPr="00204AD8">
        <w:rPr>
          <w:color w:val="000000" w:themeColor="text1"/>
          <w:lang w:eastAsia="zh-CN"/>
        </w:rPr>
        <w:t>8:13-15</w:t>
      </w:r>
      <w:r w:rsidR="00F7070D" w:rsidRPr="00204AD8">
        <w:rPr>
          <w:rFonts w:hint="eastAsia"/>
          <w:color w:val="000000" w:themeColor="text1"/>
          <w:lang w:eastAsia="zh-CN"/>
        </w:rPr>
        <w:t>，</w:t>
      </w:r>
      <w:r w:rsidR="00494963" w:rsidRPr="00204AD8">
        <w:rPr>
          <w:rFonts w:hint="eastAsia"/>
          <w:color w:val="000000" w:themeColor="text1"/>
          <w:lang w:eastAsia="zh-CN"/>
        </w:rPr>
        <w:t>罗马书</w:t>
      </w:r>
      <w:r w:rsidR="00494963" w:rsidRPr="00204AD8">
        <w:rPr>
          <w:rFonts w:hint="eastAsia"/>
          <w:color w:val="000000" w:themeColor="text1"/>
          <w:lang w:eastAsia="zh-CN"/>
        </w:rPr>
        <w:t>9</w:t>
      </w:r>
      <w:r w:rsidR="00494963" w:rsidRPr="00204AD8">
        <w:rPr>
          <w:color w:val="000000" w:themeColor="text1"/>
          <w:lang w:eastAsia="zh-CN"/>
        </w:rPr>
        <w:t>:32-33</w:t>
      </w:r>
      <w:r w:rsidR="00494963" w:rsidRPr="00204AD8">
        <w:rPr>
          <w:rFonts w:hint="eastAsia"/>
          <w:color w:val="000000" w:themeColor="text1"/>
          <w:lang w:eastAsia="zh-CN"/>
        </w:rPr>
        <w:t>，彼得前书</w:t>
      </w:r>
      <w:r w:rsidR="00494963" w:rsidRPr="00204AD8">
        <w:rPr>
          <w:rFonts w:hint="eastAsia"/>
          <w:color w:val="000000" w:themeColor="text1"/>
          <w:lang w:eastAsia="zh-CN"/>
        </w:rPr>
        <w:t>2</w:t>
      </w:r>
      <w:r w:rsidR="00494963" w:rsidRPr="00204AD8">
        <w:rPr>
          <w:color w:val="000000" w:themeColor="text1"/>
          <w:lang w:eastAsia="zh-CN"/>
        </w:rPr>
        <w:t>:6-8——</w:t>
      </w:r>
      <w:r w:rsidR="00494963" w:rsidRPr="00204AD8">
        <w:rPr>
          <w:rFonts w:hint="eastAsia"/>
          <w:color w:val="000000" w:themeColor="text1"/>
          <w:lang w:eastAsia="zh-CN"/>
        </w:rPr>
        <w:t>“信靠他的人必不至于羞愧”。</w:t>
      </w:r>
    </w:p>
    <w:p w14:paraId="64517465" w14:textId="041CEC3E" w:rsidR="00F7070D" w:rsidRPr="00204AD8" w:rsidRDefault="00AA59C4" w:rsidP="002D1D2F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“心要被刀刺透”，</w:t>
      </w:r>
      <w:r w:rsidR="00A73E97" w:rsidRPr="00204AD8">
        <w:rPr>
          <w:rFonts w:hint="eastAsia"/>
          <w:color w:val="000000" w:themeColor="text1"/>
          <w:lang w:eastAsia="zh-CN"/>
        </w:rPr>
        <w:t>指向耶稣被钉上十字架。参见</w:t>
      </w:r>
      <w:r w:rsidR="00DF1E75" w:rsidRPr="00204AD8">
        <w:rPr>
          <w:rFonts w:hint="eastAsia"/>
          <w:color w:val="000000" w:themeColor="text1"/>
          <w:lang w:eastAsia="zh-CN"/>
        </w:rPr>
        <w:t>约翰福音</w:t>
      </w:r>
      <w:r w:rsidR="00DF1E75" w:rsidRPr="00204AD8">
        <w:rPr>
          <w:rFonts w:hint="eastAsia"/>
          <w:color w:val="000000" w:themeColor="text1"/>
          <w:lang w:eastAsia="zh-CN"/>
        </w:rPr>
        <w:t>1</w:t>
      </w:r>
      <w:r w:rsidR="00DF1E75" w:rsidRPr="00204AD8">
        <w:rPr>
          <w:color w:val="000000" w:themeColor="text1"/>
          <w:lang w:eastAsia="zh-CN"/>
        </w:rPr>
        <w:t>9:25</w:t>
      </w:r>
      <w:r w:rsidR="00DF1E75" w:rsidRPr="00204AD8">
        <w:rPr>
          <w:rFonts w:hint="eastAsia"/>
          <w:color w:val="000000" w:themeColor="text1"/>
          <w:lang w:eastAsia="zh-CN"/>
        </w:rPr>
        <w:t>，母亲站在旁边，看着儿子被钉。心仿佛被长刀刺透。</w:t>
      </w:r>
    </w:p>
    <w:p w14:paraId="183F3852" w14:textId="6AB8B1F7" w:rsidR="00F7070D" w:rsidRPr="00204AD8" w:rsidRDefault="000F41E2" w:rsidP="00F7070D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总结</w:t>
      </w:r>
      <w:r w:rsidR="002E37EB" w:rsidRPr="00204AD8">
        <w:rPr>
          <w:rFonts w:hint="eastAsia"/>
          <w:color w:val="000000" w:themeColor="text1"/>
          <w:lang w:eastAsia="zh-CN"/>
        </w:rPr>
        <w:t>：对神的话怀疑，不能荣耀神。这是耶稣第一次来到地上，但只有几个人回应。耶稣到地上</w:t>
      </w:r>
      <w:r w:rsidR="002E37EB" w:rsidRPr="00204AD8">
        <w:rPr>
          <w:rFonts w:hint="eastAsia"/>
          <w:color w:val="000000" w:themeColor="text1"/>
          <w:lang w:eastAsia="zh-CN"/>
        </w:rPr>
        <w:t>3</w:t>
      </w:r>
      <w:r w:rsidR="002E37EB" w:rsidRPr="00204AD8">
        <w:rPr>
          <w:color w:val="000000" w:themeColor="text1"/>
          <w:lang w:eastAsia="zh-CN"/>
        </w:rPr>
        <w:t>0</w:t>
      </w:r>
      <w:r w:rsidR="002E37EB" w:rsidRPr="00204AD8">
        <w:rPr>
          <w:rFonts w:hint="eastAsia"/>
          <w:color w:val="000000" w:themeColor="text1"/>
          <w:lang w:eastAsia="zh-CN"/>
        </w:rPr>
        <w:t>几年，他宣告他要被钉死，连门徒都不信。我们要学习</w:t>
      </w:r>
      <w:r w:rsidR="00F7070D" w:rsidRPr="00204AD8">
        <w:rPr>
          <w:rFonts w:hint="eastAsia"/>
          <w:color w:val="000000" w:themeColor="text1"/>
          <w:lang w:eastAsia="zh-CN"/>
        </w:rPr>
        <w:t>西面</w:t>
      </w:r>
      <w:r w:rsidR="002E37EB" w:rsidRPr="00204AD8">
        <w:rPr>
          <w:rFonts w:hint="eastAsia"/>
          <w:color w:val="000000" w:themeColor="text1"/>
          <w:lang w:eastAsia="zh-CN"/>
        </w:rPr>
        <w:t>，他</w:t>
      </w:r>
      <w:r w:rsidR="002E37EB" w:rsidRPr="00204AD8">
        <w:rPr>
          <w:rFonts w:hint="eastAsia"/>
          <w:b/>
          <w:bCs/>
          <w:color w:val="000000" w:themeColor="text1"/>
          <w:lang w:eastAsia="zh-CN"/>
        </w:rPr>
        <w:t>对神的话有信心，这就是荣耀神</w:t>
      </w:r>
      <w:r w:rsidR="002E37EB" w:rsidRPr="00204AD8">
        <w:rPr>
          <w:rFonts w:hint="eastAsia"/>
          <w:color w:val="000000" w:themeColor="text1"/>
          <w:lang w:eastAsia="zh-CN"/>
        </w:rPr>
        <w:t>。我们要相信耶稣会再来地上接我们，参见提摩太前书</w:t>
      </w:r>
      <w:r w:rsidR="002E37EB" w:rsidRPr="00204AD8">
        <w:rPr>
          <w:rFonts w:hint="eastAsia"/>
          <w:color w:val="000000" w:themeColor="text1"/>
          <w:lang w:eastAsia="zh-CN"/>
        </w:rPr>
        <w:t>4</w:t>
      </w:r>
      <w:r w:rsidR="002E37EB" w:rsidRPr="00204AD8">
        <w:rPr>
          <w:rFonts w:hint="eastAsia"/>
          <w:color w:val="000000" w:themeColor="text1"/>
          <w:lang w:eastAsia="zh-CN"/>
        </w:rPr>
        <w:t>、</w:t>
      </w:r>
      <w:r w:rsidR="00931D3D" w:rsidRPr="00204AD8">
        <w:rPr>
          <w:rFonts w:hint="eastAsia"/>
          <w:color w:val="000000" w:themeColor="text1"/>
          <w:lang w:eastAsia="zh-CN"/>
        </w:rPr>
        <w:t>哥林多前书</w:t>
      </w:r>
      <w:r w:rsidR="00931D3D" w:rsidRPr="00204AD8">
        <w:rPr>
          <w:rFonts w:hint="eastAsia"/>
          <w:color w:val="000000" w:themeColor="text1"/>
          <w:lang w:eastAsia="zh-CN"/>
        </w:rPr>
        <w:t>1</w:t>
      </w:r>
      <w:r w:rsidR="00931D3D" w:rsidRPr="00204AD8">
        <w:rPr>
          <w:color w:val="000000" w:themeColor="text1"/>
          <w:lang w:eastAsia="zh-CN"/>
        </w:rPr>
        <w:t>5</w:t>
      </w:r>
      <w:r w:rsidR="00931D3D" w:rsidRPr="00204AD8">
        <w:rPr>
          <w:rFonts w:hint="eastAsia"/>
          <w:color w:val="000000" w:themeColor="text1"/>
          <w:lang w:eastAsia="zh-CN"/>
        </w:rPr>
        <w:t>、约翰福音</w:t>
      </w:r>
      <w:r w:rsidR="00931D3D" w:rsidRPr="00204AD8">
        <w:rPr>
          <w:rFonts w:hint="eastAsia"/>
          <w:color w:val="000000" w:themeColor="text1"/>
          <w:lang w:eastAsia="zh-CN"/>
        </w:rPr>
        <w:t>1</w:t>
      </w:r>
      <w:r w:rsidR="00931D3D" w:rsidRPr="00204AD8">
        <w:rPr>
          <w:color w:val="000000" w:themeColor="text1"/>
          <w:lang w:eastAsia="zh-CN"/>
        </w:rPr>
        <w:t>4</w:t>
      </w:r>
      <w:r w:rsidR="00931D3D" w:rsidRPr="00204AD8">
        <w:rPr>
          <w:rFonts w:hint="eastAsia"/>
          <w:color w:val="000000" w:themeColor="text1"/>
          <w:lang w:eastAsia="zh-CN"/>
        </w:rPr>
        <w:t>，耶稣讲他去是为我们预备地方。</w:t>
      </w:r>
    </w:p>
    <w:p w14:paraId="0BE988D3" w14:textId="44F052D3" w:rsidR="00EE5614" w:rsidRPr="00204AD8" w:rsidRDefault="00EE5614">
      <w:pPr>
        <w:pStyle w:val="ListBullet"/>
        <w:numPr>
          <w:ilvl w:val="0"/>
          <w:numId w:val="13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路加</w:t>
      </w:r>
      <w:r w:rsidRPr="00204AD8">
        <w:rPr>
          <w:rFonts w:hint="eastAsia"/>
          <w:b/>
          <w:bCs/>
          <w:color w:val="000000" w:themeColor="text1"/>
          <w:lang w:eastAsia="zh-CN"/>
        </w:rPr>
        <w:t>2</w:t>
      </w:r>
      <w:r w:rsidRPr="00204AD8">
        <w:rPr>
          <w:b/>
          <w:bCs/>
          <w:color w:val="000000" w:themeColor="text1"/>
          <w:lang w:eastAsia="zh-CN"/>
        </w:rPr>
        <w:t>:36-38</w:t>
      </w:r>
      <w:r w:rsidRPr="00204AD8">
        <w:rPr>
          <w:rFonts w:hint="eastAsia"/>
          <w:b/>
          <w:bCs/>
          <w:color w:val="000000" w:themeColor="text1"/>
          <w:lang w:eastAsia="zh-CN"/>
        </w:rPr>
        <w:t>，从女先知亚拿的反应中</w:t>
      </w:r>
    </w:p>
    <w:p w14:paraId="301D30B2" w14:textId="5CBB0074" w:rsidR="000F3932" w:rsidRPr="00204AD8" w:rsidRDefault="00BD6BAE" w:rsidP="002D1D2F">
      <w:pPr>
        <w:pStyle w:val="ListBullet"/>
        <w:numPr>
          <w:ilvl w:val="0"/>
          <w:numId w:val="0"/>
        </w:numPr>
        <w:ind w:leftChars="72" w:left="216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.</w:t>
      </w:r>
      <w:r w:rsidR="00D61DA4" w:rsidRPr="00204AD8">
        <w:rPr>
          <w:rFonts w:hint="eastAsia"/>
          <w:color w:val="000000" w:themeColor="text1"/>
          <w:lang w:eastAsia="zh-CN"/>
        </w:rPr>
        <w:t>亚拿有多大年纪了？犹太少女结婚是在</w:t>
      </w:r>
      <w:r w:rsidR="00D61DA4" w:rsidRPr="00204AD8">
        <w:rPr>
          <w:rFonts w:hint="eastAsia"/>
          <w:color w:val="000000" w:themeColor="text1"/>
          <w:lang w:eastAsia="zh-CN"/>
        </w:rPr>
        <w:t>1</w:t>
      </w:r>
      <w:r w:rsidR="00D61DA4" w:rsidRPr="00204AD8">
        <w:rPr>
          <w:color w:val="000000" w:themeColor="text1"/>
          <w:lang w:eastAsia="zh-CN"/>
        </w:rPr>
        <w:t>2-17</w:t>
      </w:r>
      <w:r w:rsidR="00D61DA4" w:rsidRPr="00204AD8">
        <w:rPr>
          <w:rFonts w:hint="eastAsia"/>
          <w:color w:val="000000" w:themeColor="text1"/>
          <w:lang w:eastAsia="zh-CN"/>
        </w:rPr>
        <w:t>岁，就算</w:t>
      </w:r>
      <w:r w:rsidR="00D61DA4" w:rsidRPr="00204AD8">
        <w:rPr>
          <w:rFonts w:hint="eastAsia"/>
          <w:color w:val="000000" w:themeColor="text1"/>
          <w:lang w:eastAsia="zh-CN"/>
        </w:rPr>
        <w:t>1</w:t>
      </w:r>
      <w:r w:rsidR="00D61DA4" w:rsidRPr="00204AD8">
        <w:rPr>
          <w:color w:val="000000" w:themeColor="text1"/>
          <w:lang w:eastAsia="zh-CN"/>
        </w:rPr>
        <w:t>5</w:t>
      </w:r>
      <w:r w:rsidR="00D61DA4" w:rsidRPr="00204AD8">
        <w:rPr>
          <w:rFonts w:hint="eastAsia"/>
          <w:color w:val="000000" w:themeColor="text1"/>
          <w:lang w:eastAsia="zh-CN"/>
        </w:rPr>
        <w:t>岁结婚，和丈夫住了</w:t>
      </w:r>
      <w:r w:rsidR="00D61DA4" w:rsidRPr="00204AD8">
        <w:rPr>
          <w:rFonts w:hint="eastAsia"/>
          <w:color w:val="000000" w:themeColor="text1"/>
          <w:lang w:eastAsia="zh-CN"/>
        </w:rPr>
        <w:t>7</w:t>
      </w:r>
      <w:r w:rsidR="00D61DA4" w:rsidRPr="00204AD8">
        <w:rPr>
          <w:rFonts w:hint="eastAsia"/>
          <w:color w:val="000000" w:themeColor="text1"/>
          <w:lang w:eastAsia="zh-CN"/>
        </w:rPr>
        <w:t>年是</w:t>
      </w:r>
      <w:r w:rsidR="00D61DA4" w:rsidRPr="00204AD8">
        <w:rPr>
          <w:color w:val="000000" w:themeColor="text1"/>
          <w:lang w:eastAsia="zh-CN"/>
        </w:rPr>
        <w:t>22</w:t>
      </w:r>
      <w:r w:rsidR="00D61DA4" w:rsidRPr="00204AD8">
        <w:rPr>
          <w:rFonts w:hint="eastAsia"/>
          <w:color w:val="000000" w:themeColor="text1"/>
          <w:lang w:eastAsia="zh-CN"/>
        </w:rPr>
        <w:t>岁，寡居</w:t>
      </w:r>
      <w:r w:rsidR="00D61DA4" w:rsidRPr="00204AD8">
        <w:rPr>
          <w:rFonts w:hint="eastAsia"/>
          <w:color w:val="000000" w:themeColor="text1"/>
          <w:lang w:eastAsia="zh-CN"/>
        </w:rPr>
        <w:t>8</w:t>
      </w:r>
      <w:r w:rsidR="00D61DA4" w:rsidRPr="00204AD8">
        <w:rPr>
          <w:color w:val="000000" w:themeColor="text1"/>
          <w:lang w:eastAsia="zh-CN"/>
        </w:rPr>
        <w:t>4</w:t>
      </w:r>
      <w:r w:rsidR="00D61DA4" w:rsidRPr="00204AD8">
        <w:rPr>
          <w:rFonts w:hint="eastAsia"/>
          <w:color w:val="000000" w:themeColor="text1"/>
          <w:lang w:eastAsia="zh-CN"/>
        </w:rPr>
        <w:t>年，现在是</w:t>
      </w:r>
      <w:r w:rsidR="00D61DA4" w:rsidRPr="00204AD8">
        <w:rPr>
          <w:rFonts w:hint="eastAsia"/>
          <w:color w:val="000000" w:themeColor="text1"/>
          <w:lang w:eastAsia="zh-CN"/>
        </w:rPr>
        <w:t>1</w:t>
      </w:r>
      <w:r w:rsidR="00D61DA4" w:rsidRPr="00204AD8">
        <w:rPr>
          <w:color w:val="000000" w:themeColor="text1"/>
          <w:lang w:eastAsia="zh-CN"/>
        </w:rPr>
        <w:t>06</w:t>
      </w:r>
      <w:r w:rsidR="00D61DA4" w:rsidRPr="00204AD8">
        <w:rPr>
          <w:rFonts w:hint="eastAsia"/>
          <w:color w:val="000000" w:themeColor="text1"/>
          <w:lang w:eastAsia="zh-CN"/>
        </w:rPr>
        <w:t>岁。</w:t>
      </w:r>
      <w:r w:rsidR="000F67E9" w:rsidRPr="00204AD8">
        <w:rPr>
          <w:rFonts w:hint="eastAsia"/>
          <w:color w:val="000000" w:themeColor="text1"/>
          <w:lang w:eastAsia="zh-CN"/>
        </w:rPr>
        <w:t>她“并不离开圣殿，禁食祈求”，</w:t>
      </w:r>
      <w:r w:rsidRPr="00204AD8">
        <w:rPr>
          <w:rFonts w:hint="eastAsia"/>
          <w:color w:val="000000" w:themeColor="text1"/>
          <w:lang w:eastAsia="zh-CN"/>
        </w:rPr>
        <w:t>不论年纪多大，只要侍奉神，都能荣耀神。</w:t>
      </w:r>
    </w:p>
    <w:p w14:paraId="45249575" w14:textId="70F4F072" w:rsidR="00BD6BAE" w:rsidRPr="00204AD8" w:rsidRDefault="00BD6BAE" w:rsidP="000F67E9">
      <w:pPr>
        <w:pStyle w:val="ListBullet"/>
        <w:numPr>
          <w:ilvl w:val="0"/>
          <w:numId w:val="0"/>
        </w:numPr>
        <w:ind w:leftChars="72" w:left="216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.</w:t>
      </w:r>
      <w:r w:rsidRPr="00204AD8">
        <w:rPr>
          <w:rFonts w:hint="eastAsia"/>
          <w:color w:val="000000" w:themeColor="text1"/>
          <w:lang w:eastAsia="zh-CN"/>
        </w:rPr>
        <w:t>“正当那时”，指的是耶稣在圣殿时，亚拿对一切盼望得赎的</w:t>
      </w:r>
      <w:r w:rsidR="00216EEB" w:rsidRPr="00204AD8">
        <w:rPr>
          <w:rFonts w:hint="eastAsia"/>
          <w:color w:val="000000" w:themeColor="text1"/>
          <w:lang w:eastAsia="zh-CN"/>
        </w:rPr>
        <w:t>人讲说，并不是对所有人。</w:t>
      </w:r>
    </w:p>
    <w:p w14:paraId="7FB93039" w14:textId="33CAFFDA" w:rsidR="009731AD" w:rsidRPr="00204AD8" w:rsidRDefault="009731AD" w:rsidP="000F67E9">
      <w:pPr>
        <w:pStyle w:val="ListBullet"/>
        <w:numPr>
          <w:ilvl w:val="0"/>
          <w:numId w:val="0"/>
        </w:numPr>
        <w:ind w:leftChars="72" w:left="216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总结：像亚拿一样，</w:t>
      </w:r>
      <w:r w:rsidRPr="00204AD8">
        <w:rPr>
          <w:rFonts w:hint="eastAsia"/>
          <w:b/>
          <w:bCs/>
          <w:color w:val="000000" w:themeColor="text1"/>
          <w:lang w:eastAsia="zh-CN"/>
        </w:rPr>
        <w:t>感恩就能荣耀神</w:t>
      </w:r>
      <w:r w:rsidRPr="00204AD8">
        <w:rPr>
          <w:rFonts w:hint="eastAsia"/>
          <w:color w:val="000000" w:themeColor="text1"/>
          <w:lang w:eastAsia="zh-CN"/>
        </w:rPr>
        <w:t>。</w:t>
      </w:r>
    </w:p>
    <w:p w14:paraId="39D61F04" w14:textId="77777777" w:rsidR="00286D82" w:rsidRPr="00204AD8" w:rsidRDefault="00286D82" w:rsidP="002D1D2F">
      <w:pPr>
        <w:pStyle w:val="ListBullet"/>
        <w:numPr>
          <w:ilvl w:val="0"/>
          <w:numId w:val="0"/>
        </w:numPr>
        <w:ind w:leftChars="8" w:left="456" w:hanging="432"/>
        <w:jc w:val="both"/>
        <w:rPr>
          <w:color w:val="000000" w:themeColor="text1"/>
          <w:lang w:eastAsia="zh-CN"/>
        </w:rPr>
      </w:pPr>
    </w:p>
    <w:p w14:paraId="04891730" w14:textId="08B0F4B2" w:rsidR="007A6D1D" w:rsidRPr="00204AD8" w:rsidRDefault="007A6D1D" w:rsidP="002D1D2F">
      <w:pPr>
        <w:pStyle w:val="ListBullet"/>
        <w:numPr>
          <w:ilvl w:val="0"/>
          <w:numId w:val="0"/>
        </w:numPr>
        <w:ind w:leftChars="72" w:left="648" w:hanging="432"/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问题：</w:t>
      </w:r>
    </w:p>
    <w:p w14:paraId="07A80112" w14:textId="6B409079" w:rsidR="007A6D1D" w:rsidRPr="00204AD8" w:rsidRDefault="007A6D1D">
      <w:pPr>
        <w:pStyle w:val="ListBullet"/>
        <w:numPr>
          <w:ilvl w:val="0"/>
          <w:numId w:val="14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利未记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6:6-8</w:t>
      </w:r>
      <w:r w:rsidRPr="00204AD8">
        <w:rPr>
          <w:rFonts w:hint="eastAsia"/>
          <w:color w:val="000000" w:themeColor="text1"/>
          <w:lang w:eastAsia="zh-CN"/>
        </w:rPr>
        <w:t>，阿撒泻勒能否解释下？</w:t>
      </w:r>
    </w:p>
    <w:p w14:paraId="677E16E0" w14:textId="23EB3B6D" w:rsidR="007A6D1D" w:rsidRPr="00204AD8" w:rsidRDefault="007A6D1D">
      <w:pPr>
        <w:pStyle w:val="ListBullet"/>
        <w:numPr>
          <w:ilvl w:val="0"/>
          <w:numId w:val="14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lastRenderedPageBreak/>
        <w:t>中国人坐月子是从利未记这个洁净的规定里来的吗？</w:t>
      </w:r>
    </w:p>
    <w:p w14:paraId="12538D6E" w14:textId="661B6BE0" w:rsidR="007A6D1D" w:rsidRPr="00204AD8" w:rsidRDefault="00925381">
      <w:pPr>
        <w:pStyle w:val="ListBullet"/>
        <w:numPr>
          <w:ilvl w:val="0"/>
          <w:numId w:val="14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生了这个婴孩为什么献赎罪祭？</w:t>
      </w:r>
    </w:p>
    <w:p w14:paraId="45064D10" w14:textId="642BDFFD" w:rsidR="00925381" w:rsidRPr="00204AD8" w:rsidRDefault="00925381">
      <w:pPr>
        <w:pStyle w:val="ListBullet"/>
        <w:numPr>
          <w:ilvl w:val="0"/>
          <w:numId w:val="14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在旧约中没有圣灵，是耶稣赐下的，西面为什么有圣灵？</w:t>
      </w:r>
    </w:p>
    <w:p w14:paraId="023CE6BF" w14:textId="33089311" w:rsidR="00925381" w:rsidRPr="00204AD8" w:rsidRDefault="00925381">
      <w:pPr>
        <w:pStyle w:val="ListBullet"/>
        <w:numPr>
          <w:ilvl w:val="0"/>
          <w:numId w:val="14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西面</w:t>
      </w:r>
      <w:r w:rsidR="0099270C">
        <w:rPr>
          <w:rFonts w:hint="eastAsia"/>
          <w:color w:val="000000" w:themeColor="text1"/>
          <w:lang w:eastAsia="zh-CN"/>
        </w:rPr>
        <w:t>怎</w:t>
      </w:r>
      <w:r w:rsidRPr="00204AD8">
        <w:rPr>
          <w:rFonts w:hint="eastAsia"/>
          <w:color w:val="000000" w:themeColor="text1"/>
          <w:lang w:eastAsia="zh-CN"/>
        </w:rPr>
        <w:t>么一下子就知道那是弥赛亚？</w:t>
      </w:r>
    </w:p>
    <w:p w14:paraId="2474998F" w14:textId="233B2510" w:rsidR="00925381" w:rsidRPr="00204AD8" w:rsidRDefault="00925381">
      <w:pPr>
        <w:pStyle w:val="ListBullet"/>
        <w:numPr>
          <w:ilvl w:val="0"/>
          <w:numId w:val="14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用</w:t>
      </w:r>
      <w:r w:rsidRPr="00204AD8">
        <w:rPr>
          <w:rFonts w:hint="eastAsia"/>
          <w:color w:val="000000" w:themeColor="text1"/>
          <w:lang w:eastAsia="zh-CN"/>
        </w:rPr>
        <w:t>5</w:t>
      </w:r>
      <w:r w:rsidRPr="00204AD8">
        <w:rPr>
          <w:rFonts w:hint="eastAsia"/>
          <w:color w:val="000000" w:themeColor="text1"/>
          <w:lang w:eastAsia="zh-CN"/>
        </w:rPr>
        <w:t>舍客勒赎回头生子，是指利未以外的支派吗？</w:t>
      </w:r>
    </w:p>
    <w:p w14:paraId="2F098F3C" w14:textId="2E516B2C" w:rsidR="00925381" w:rsidRPr="00204AD8" w:rsidRDefault="00925381">
      <w:pPr>
        <w:pStyle w:val="ListBullet"/>
        <w:numPr>
          <w:ilvl w:val="0"/>
          <w:numId w:val="14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有时传福音怕讲不好，就不敢传，怎么办？</w:t>
      </w:r>
    </w:p>
    <w:p w14:paraId="04893F5E" w14:textId="0469E955" w:rsidR="00925381" w:rsidRPr="00204AD8" w:rsidRDefault="00925381">
      <w:pPr>
        <w:pStyle w:val="ListBullet"/>
        <w:numPr>
          <w:ilvl w:val="0"/>
          <w:numId w:val="14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分享：四福音书也是预言书，路加福音写作的时候，没几个人信，现在很多事都应验了。查路加福音对信心有加增。</w:t>
      </w:r>
    </w:p>
    <w:p w14:paraId="37F9E41D" w14:textId="368C9B83" w:rsidR="007A6D1D" w:rsidRDefault="007A6D1D" w:rsidP="000F67E9">
      <w:pPr>
        <w:pStyle w:val="ListBullet"/>
        <w:numPr>
          <w:ilvl w:val="0"/>
          <w:numId w:val="0"/>
        </w:numPr>
        <w:ind w:leftChars="72" w:left="216"/>
        <w:jc w:val="both"/>
        <w:rPr>
          <w:lang w:eastAsia="zh-CN"/>
        </w:rPr>
      </w:pPr>
    </w:p>
    <w:p w14:paraId="4B36CB67" w14:textId="10260DF4" w:rsidR="00E340ED" w:rsidRDefault="00E340ED" w:rsidP="000F67E9">
      <w:pPr>
        <w:pStyle w:val="ListBullet"/>
        <w:numPr>
          <w:ilvl w:val="0"/>
          <w:numId w:val="0"/>
        </w:numPr>
        <w:ind w:leftChars="72" w:left="216"/>
        <w:jc w:val="both"/>
        <w:rPr>
          <w:lang w:eastAsia="zh-CN"/>
        </w:rPr>
      </w:pPr>
    </w:p>
    <w:p w14:paraId="1EF213D2" w14:textId="47EF3262" w:rsidR="00E340ED" w:rsidRDefault="00E340ED" w:rsidP="000F67E9">
      <w:pPr>
        <w:pStyle w:val="ListBullet"/>
        <w:numPr>
          <w:ilvl w:val="0"/>
          <w:numId w:val="0"/>
        </w:numPr>
        <w:ind w:leftChars="72" w:left="216"/>
        <w:jc w:val="both"/>
        <w:rPr>
          <w:lang w:eastAsia="zh-CN"/>
        </w:rPr>
      </w:pPr>
    </w:p>
    <w:p w14:paraId="3E6CC44D" w14:textId="6DB38A9F" w:rsidR="00E340ED" w:rsidRDefault="00E340ED" w:rsidP="000F67E9">
      <w:pPr>
        <w:pStyle w:val="ListBullet"/>
        <w:numPr>
          <w:ilvl w:val="0"/>
          <w:numId w:val="0"/>
        </w:numPr>
        <w:ind w:leftChars="72" w:left="216"/>
        <w:jc w:val="both"/>
        <w:rPr>
          <w:lang w:eastAsia="zh-CN"/>
        </w:rPr>
      </w:pPr>
    </w:p>
    <w:p w14:paraId="1BD9EF00" w14:textId="12B28295" w:rsidR="00E340ED" w:rsidRDefault="00E340ED" w:rsidP="000F67E9">
      <w:pPr>
        <w:pStyle w:val="ListBullet"/>
        <w:numPr>
          <w:ilvl w:val="0"/>
          <w:numId w:val="0"/>
        </w:numPr>
        <w:ind w:leftChars="72" w:left="216"/>
        <w:jc w:val="both"/>
        <w:rPr>
          <w:lang w:eastAsia="zh-CN"/>
        </w:rPr>
      </w:pPr>
    </w:p>
    <w:p w14:paraId="65484EB7" w14:textId="2200B25A" w:rsidR="00E340ED" w:rsidRDefault="00E340ED" w:rsidP="000F67E9">
      <w:pPr>
        <w:pStyle w:val="ListBullet"/>
        <w:numPr>
          <w:ilvl w:val="0"/>
          <w:numId w:val="0"/>
        </w:numPr>
        <w:ind w:leftChars="72" w:left="216"/>
        <w:jc w:val="both"/>
        <w:rPr>
          <w:lang w:eastAsia="zh-CN"/>
        </w:rPr>
      </w:pPr>
    </w:p>
    <w:p w14:paraId="0FC6E171" w14:textId="5BC36F1C" w:rsidR="00E340ED" w:rsidRDefault="00E340ED" w:rsidP="000F67E9">
      <w:pPr>
        <w:pStyle w:val="ListBullet"/>
        <w:numPr>
          <w:ilvl w:val="0"/>
          <w:numId w:val="0"/>
        </w:numPr>
        <w:ind w:leftChars="72" w:left="216"/>
        <w:jc w:val="both"/>
        <w:rPr>
          <w:lang w:eastAsia="zh-CN"/>
        </w:rPr>
      </w:pPr>
    </w:p>
    <w:p w14:paraId="738A74D0" w14:textId="21B04221" w:rsidR="00E340ED" w:rsidRDefault="00E340ED" w:rsidP="000F67E9">
      <w:pPr>
        <w:pStyle w:val="ListBullet"/>
        <w:numPr>
          <w:ilvl w:val="0"/>
          <w:numId w:val="0"/>
        </w:numPr>
        <w:ind w:leftChars="72" w:left="216"/>
        <w:jc w:val="both"/>
        <w:rPr>
          <w:lang w:eastAsia="zh-CN"/>
        </w:rPr>
      </w:pPr>
    </w:p>
    <w:p w14:paraId="01E5BB7E" w14:textId="65567988" w:rsidR="00E340ED" w:rsidRDefault="00E340ED" w:rsidP="000F67E9">
      <w:pPr>
        <w:pStyle w:val="ListBullet"/>
        <w:numPr>
          <w:ilvl w:val="0"/>
          <w:numId w:val="0"/>
        </w:numPr>
        <w:ind w:leftChars="72" w:left="216"/>
        <w:jc w:val="both"/>
        <w:rPr>
          <w:lang w:eastAsia="zh-CN"/>
        </w:rPr>
      </w:pPr>
    </w:p>
    <w:p w14:paraId="41814F6B" w14:textId="18D093C4" w:rsidR="00E340ED" w:rsidRDefault="00E340ED" w:rsidP="000F67E9">
      <w:pPr>
        <w:pStyle w:val="ListBullet"/>
        <w:numPr>
          <w:ilvl w:val="0"/>
          <w:numId w:val="0"/>
        </w:numPr>
        <w:ind w:leftChars="72" w:left="216"/>
        <w:jc w:val="both"/>
        <w:rPr>
          <w:lang w:eastAsia="zh-CN"/>
        </w:rPr>
      </w:pPr>
    </w:p>
    <w:p w14:paraId="14C17C28" w14:textId="5DC4B59D" w:rsidR="00E340ED" w:rsidRDefault="00E340ED" w:rsidP="000F67E9">
      <w:pPr>
        <w:pStyle w:val="ListBullet"/>
        <w:numPr>
          <w:ilvl w:val="0"/>
          <w:numId w:val="0"/>
        </w:numPr>
        <w:ind w:leftChars="72" w:left="216"/>
        <w:jc w:val="both"/>
        <w:rPr>
          <w:lang w:eastAsia="zh-CN"/>
        </w:rPr>
      </w:pPr>
    </w:p>
    <w:p w14:paraId="5E7832E2" w14:textId="4444E2B1" w:rsidR="00E340ED" w:rsidRDefault="00E340ED" w:rsidP="000F67E9">
      <w:pPr>
        <w:pStyle w:val="ListBullet"/>
        <w:numPr>
          <w:ilvl w:val="0"/>
          <w:numId w:val="0"/>
        </w:numPr>
        <w:ind w:leftChars="72" w:left="216"/>
        <w:jc w:val="both"/>
        <w:rPr>
          <w:lang w:eastAsia="zh-CN"/>
        </w:rPr>
      </w:pPr>
    </w:p>
    <w:p w14:paraId="21B96AEE" w14:textId="61480300" w:rsidR="00E340ED" w:rsidRDefault="00E340ED" w:rsidP="000F67E9">
      <w:pPr>
        <w:pStyle w:val="ListBullet"/>
        <w:numPr>
          <w:ilvl w:val="0"/>
          <w:numId w:val="0"/>
        </w:numPr>
        <w:ind w:leftChars="72" w:left="216"/>
        <w:jc w:val="both"/>
        <w:rPr>
          <w:lang w:eastAsia="zh-CN"/>
        </w:rPr>
      </w:pPr>
    </w:p>
    <w:p w14:paraId="22A80F56" w14:textId="24612525" w:rsidR="00E340ED" w:rsidRDefault="00E340ED" w:rsidP="000F67E9">
      <w:pPr>
        <w:pStyle w:val="ListBullet"/>
        <w:numPr>
          <w:ilvl w:val="0"/>
          <w:numId w:val="0"/>
        </w:numPr>
        <w:ind w:leftChars="72" w:left="216"/>
        <w:jc w:val="both"/>
        <w:rPr>
          <w:lang w:eastAsia="zh-CN"/>
        </w:rPr>
      </w:pPr>
    </w:p>
    <w:p w14:paraId="3DDABA2F" w14:textId="0B256A54" w:rsidR="00E340ED" w:rsidRDefault="00E340ED" w:rsidP="000F67E9">
      <w:pPr>
        <w:pStyle w:val="ListBullet"/>
        <w:numPr>
          <w:ilvl w:val="0"/>
          <w:numId w:val="0"/>
        </w:numPr>
        <w:ind w:leftChars="72" w:left="216"/>
        <w:jc w:val="both"/>
        <w:rPr>
          <w:lang w:eastAsia="zh-CN"/>
        </w:rPr>
      </w:pPr>
    </w:p>
    <w:p w14:paraId="3D560F6D" w14:textId="51A6233D" w:rsidR="00E340ED" w:rsidRDefault="00E340ED" w:rsidP="00E340ED">
      <w:pPr>
        <w:pStyle w:val="Heading1"/>
      </w:pPr>
      <w:bookmarkStart w:id="6" w:name="_Toc180860546"/>
      <w:r>
        <w:rPr>
          <w:rFonts w:hint="eastAsia"/>
          <w:lang w:eastAsia="zh-CN"/>
        </w:rPr>
        <w:lastRenderedPageBreak/>
        <w:t>基督的生平</w:t>
      </w:r>
      <w:r w:rsidR="0057688E">
        <w:rPr>
          <w:rFonts w:hint="eastAsia"/>
          <w:lang w:eastAsia="zh-CN"/>
        </w:rPr>
        <w:t>与教导</w:t>
      </w:r>
      <w:r>
        <w:rPr>
          <w:rFonts w:hint="eastAsia"/>
          <w:lang w:eastAsia="zh-CN"/>
        </w:rPr>
        <w:t>（七）</w:t>
      </w:r>
      <w:r>
        <w:rPr>
          <w:rFonts w:hint="eastAsia"/>
          <w:lang w:eastAsia="zh-CN"/>
        </w:rPr>
        <w:t>:</w:t>
      </w:r>
      <w:r w:rsidR="00D43FEC">
        <w:rPr>
          <w:rFonts w:hint="eastAsia"/>
          <w:lang w:eastAsia="zh-CN"/>
        </w:rPr>
        <w:t>东方的星</w:t>
      </w:r>
      <w:bookmarkEnd w:id="6"/>
    </w:p>
    <w:p w14:paraId="299A8EF5" w14:textId="766C35C4" w:rsidR="00E340ED" w:rsidRPr="00204AD8" w:rsidRDefault="00E340ED" w:rsidP="00FF380B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时间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022</w:t>
      </w:r>
      <w:r w:rsidRPr="00204AD8">
        <w:rPr>
          <w:rFonts w:hint="eastAsia"/>
          <w:color w:val="000000" w:themeColor="text1"/>
          <w:lang w:eastAsia="zh-CN"/>
        </w:rPr>
        <w:t>年</w:t>
      </w:r>
      <w:r w:rsidRPr="00204AD8">
        <w:rPr>
          <w:color w:val="000000" w:themeColor="text1"/>
          <w:lang w:eastAsia="zh-CN"/>
        </w:rPr>
        <w:t>10</w:t>
      </w:r>
      <w:r w:rsidRPr="00204AD8">
        <w:rPr>
          <w:rFonts w:hint="eastAsia"/>
          <w:color w:val="000000" w:themeColor="text1"/>
          <w:lang w:eastAsia="zh-CN"/>
        </w:rPr>
        <w:t>月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rFonts w:hint="eastAsia"/>
          <w:color w:val="000000" w:themeColor="text1"/>
          <w:lang w:eastAsia="zh-CN"/>
        </w:rPr>
        <w:t>日</w:t>
      </w:r>
    </w:p>
    <w:p w14:paraId="5EE4484D" w14:textId="77777777" w:rsidR="00D43FEC" w:rsidRPr="00204AD8" w:rsidRDefault="00E340ED" w:rsidP="00FF380B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相关经文：马太福音</w:t>
      </w:r>
      <w:r w:rsidRPr="00204AD8">
        <w:rPr>
          <w:color w:val="000000" w:themeColor="text1"/>
          <w:lang w:eastAsia="zh-CN"/>
        </w:rPr>
        <w:t>2:1-23</w:t>
      </w:r>
    </w:p>
    <w:p w14:paraId="356CD668" w14:textId="2D348627" w:rsidR="00E340ED" w:rsidRPr="00204AD8" w:rsidRDefault="00D43FEC" w:rsidP="00FF380B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马太福音的重点是耶稣是弥赛亚，是来作王的。</w:t>
      </w:r>
    </w:p>
    <w:p w14:paraId="50188B21" w14:textId="2100BEEC" w:rsidR="00D43FEC" w:rsidRPr="00204AD8" w:rsidRDefault="00D43FEC">
      <w:pPr>
        <w:pStyle w:val="ListBullet"/>
        <w:numPr>
          <w:ilvl w:val="0"/>
          <w:numId w:val="15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希律王的背景</w:t>
      </w:r>
    </w:p>
    <w:p w14:paraId="34A920A7" w14:textId="261728CC" w:rsidR="00165EF9" w:rsidRPr="00204AD8" w:rsidRDefault="00165EF9" w:rsidP="00165EF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大希律王死于主前第</w:t>
      </w:r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rFonts w:hint="eastAsia"/>
          <w:color w:val="000000" w:themeColor="text1"/>
          <w:lang w:eastAsia="zh-CN"/>
        </w:rPr>
        <w:t>年</w:t>
      </w:r>
      <w:r w:rsidR="00BF5489" w:rsidRPr="00204AD8">
        <w:rPr>
          <w:rFonts w:hint="eastAsia"/>
          <w:color w:val="000000" w:themeColor="text1"/>
          <w:lang w:eastAsia="zh-CN"/>
        </w:rPr>
        <w:t>3</w:t>
      </w:r>
      <w:r w:rsidR="00BF5489" w:rsidRPr="00204AD8">
        <w:rPr>
          <w:rFonts w:hint="eastAsia"/>
          <w:color w:val="000000" w:themeColor="text1"/>
          <w:lang w:eastAsia="zh-CN"/>
        </w:rPr>
        <w:t>月</w:t>
      </w:r>
      <w:r w:rsidR="00BF5489" w:rsidRPr="00204AD8">
        <w:rPr>
          <w:rFonts w:hint="eastAsia"/>
          <w:color w:val="000000" w:themeColor="text1"/>
          <w:lang w:eastAsia="zh-CN"/>
        </w:rPr>
        <w:t>1</w:t>
      </w:r>
      <w:r w:rsidR="00BF5489" w:rsidRPr="00204AD8">
        <w:rPr>
          <w:color w:val="000000" w:themeColor="text1"/>
          <w:lang w:eastAsia="zh-CN"/>
        </w:rPr>
        <w:t>2</w:t>
      </w:r>
      <w:r w:rsidR="00BF5489" w:rsidRPr="00204AD8">
        <w:rPr>
          <w:rFonts w:hint="eastAsia"/>
          <w:color w:val="000000" w:themeColor="text1"/>
          <w:lang w:eastAsia="zh-CN"/>
        </w:rPr>
        <w:t>号</w:t>
      </w:r>
      <w:r w:rsidRPr="00204AD8">
        <w:rPr>
          <w:rFonts w:hint="eastAsia"/>
          <w:color w:val="000000" w:themeColor="text1"/>
          <w:lang w:eastAsia="zh-CN"/>
        </w:rPr>
        <w:t>，</w:t>
      </w:r>
      <w:r w:rsidR="00BF5489" w:rsidRPr="00204AD8">
        <w:rPr>
          <w:rFonts w:hint="eastAsia"/>
          <w:color w:val="000000" w:themeColor="text1"/>
          <w:lang w:eastAsia="zh-CN"/>
        </w:rPr>
        <w:t>罗马帝国的皇帝凯撒·亚古斯都封他为“犹太人的王”。他为人残暴，杀死了大祭司，就是他太太的哥哥（犹太族哈斯摩人），因为遇到不满，又杀死</w:t>
      </w:r>
      <w:r w:rsidR="00C062CB" w:rsidRPr="00204AD8">
        <w:rPr>
          <w:rFonts w:hint="eastAsia"/>
          <w:color w:val="000000" w:themeColor="text1"/>
          <w:lang w:eastAsia="zh-CN"/>
        </w:rPr>
        <w:t>了太太、岳母和三个孩子。在他死前，又命令杀死几千名犹太人，为了看起来有人为他的死悲哀。</w:t>
      </w:r>
    </w:p>
    <w:p w14:paraId="48D43E3A" w14:textId="1FB96B5F" w:rsidR="00D43FEC" w:rsidRPr="00204AD8" w:rsidRDefault="00D43FEC">
      <w:pPr>
        <w:pStyle w:val="ListBullet"/>
        <w:numPr>
          <w:ilvl w:val="0"/>
          <w:numId w:val="15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马太</w:t>
      </w:r>
      <w:r w:rsidRPr="00204AD8">
        <w:rPr>
          <w:rFonts w:hint="eastAsia"/>
          <w:b/>
          <w:bCs/>
          <w:color w:val="000000" w:themeColor="text1"/>
          <w:lang w:eastAsia="zh-CN"/>
        </w:rPr>
        <w:t>2</w:t>
      </w:r>
      <w:r w:rsidRPr="00204AD8">
        <w:rPr>
          <w:b/>
          <w:bCs/>
          <w:color w:val="000000" w:themeColor="text1"/>
          <w:lang w:eastAsia="zh-CN"/>
        </w:rPr>
        <w:t>:1-2</w:t>
      </w:r>
      <w:r w:rsidRPr="00204AD8">
        <w:rPr>
          <w:rFonts w:hint="eastAsia"/>
          <w:b/>
          <w:bCs/>
          <w:color w:val="000000" w:themeColor="text1"/>
          <w:lang w:eastAsia="zh-CN"/>
        </w:rPr>
        <w:t>，东方博士们的惊人</w:t>
      </w:r>
      <w:r w:rsidR="00165EF9" w:rsidRPr="00204AD8">
        <w:rPr>
          <w:rFonts w:hint="eastAsia"/>
          <w:b/>
          <w:bCs/>
          <w:color w:val="000000" w:themeColor="text1"/>
          <w:lang w:eastAsia="zh-CN"/>
        </w:rPr>
        <w:t>寻</w:t>
      </w:r>
      <w:r w:rsidRPr="00204AD8">
        <w:rPr>
          <w:rFonts w:hint="eastAsia"/>
          <w:b/>
          <w:bCs/>
          <w:color w:val="000000" w:themeColor="text1"/>
          <w:lang w:eastAsia="zh-CN"/>
        </w:rPr>
        <w:t>问</w:t>
      </w:r>
    </w:p>
    <w:p w14:paraId="04E0BABE" w14:textId="07DD8A35" w:rsidR="00617289" w:rsidRPr="00204AD8" w:rsidRDefault="00235E67" w:rsidP="00966795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.</w:t>
      </w:r>
      <w:r w:rsidR="004D6435" w:rsidRPr="00204AD8">
        <w:rPr>
          <w:rFonts w:hint="eastAsia"/>
          <w:color w:val="000000" w:themeColor="text1"/>
          <w:lang w:eastAsia="zh-CN"/>
        </w:rPr>
        <w:t>几位博士是巴提亚人，和加勒底的巴比伦人有关。</w:t>
      </w:r>
      <w:r w:rsidR="0028337D" w:rsidRPr="00204AD8">
        <w:rPr>
          <w:rFonts w:hint="eastAsia"/>
          <w:color w:val="000000" w:themeColor="text1"/>
          <w:lang w:eastAsia="zh-CN"/>
        </w:rPr>
        <w:t>他们是天文学家，占星家，对星相有研究。</w:t>
      </w:r>
      <w:r w:rsidR="00185BE8" w:rsidRPr="00204AD8">
        <w:rPr>
          <w:rFonts w:hint="eastAsia"/>
          <w:color w:val="000000" w:themeColor="text1"/>
          <w:lang w:eastAsia="zh-CN"/>
        </w:rPr>
        <w:t>他们有权力、有地位，在他们的国家是执政掌权的。</w:t>
      </w:r>
      <w:r w:rsidR="00617289" w:rsidRPr="00204AD8">
        <w:rPr>
          <w:rFonts w:hint="eastAsia"/>
          <w:color w:val="000000" w:themeColor="text1"/>
          <w:lang w:eastAsia="zh-CN"/>
        </w:rPr>
        <w:t>他们来问希律王，那生下来作犹太人之王的在哪里？希律王就是被封为“犹太人的王”的，听了心里肯定不舒服。</w:t>
      </w:r>
    </w:p>
    <w:p w14:paraId="2C8C8004" w14:textId="34C81A9D" w:rsidR="00F96393" w:rsidRPr="00204AD8" w:rsidRDefault="00235E67" w:rsidP="00966795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.</w:t>
      </w:r>
      <w:r w:rsidR="00432C84" w:rsidRPr="00204AD8">
        <w:rPr>
          <w:rFonts w:hint="eastAsia"/>
          <w:color w:val="000000" w:themeColor="text1"/>
          <w:lang w:eastAsia="zh-CN"/>
        </w:rPr>
        <w:t>博士们怎么知道那是犹太人的王？</w:t>
      </w:r>
    </w:p>
    <w:p w14:paraId="799BD68A" w14:textId="77777777" w:rsidR="00235E67" w:rsidRPr="00204AD8" w:rsidRDefault="00235E67" w:rsidP="00235E67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t>A.</w:t>
      </w:r>
      <w:r w:rsidR="00432C84" w:rsidRPr="00204AD8">
        <w:rPr>
          <w:rFonts w:hint="eastAsia"/>
          <w:color w:val="000000" w:themeColor="text1"/>
          <w:lang w:eastAsia="zh-CN"/>
        </w:rPr>
        <w:t>他们会看星相。参见民数记</w:t>
      </w:r>
      <w:r w:rsidR="00432C84" w:rsidRPr="00204AD8">
        <w:rPr>
          <w:rFonts w:hint="eastAsia"/>
          <w:color w:val="000000" w:themeColor="text1"/>
          <w:lang w:eastAsia="zh-CN"/>
        </w:rPr>
        <w:t>2</w:t>
      </w:r>
      <w:r w:rsidR="00432C84" w:rsidRPr="00204AD8">
        <w:rPr>
          <w:color w:val="000000" w:themeColor="text1"/>
          <w:lang w:eastAsia="zh-CN"/>
        </w:rPr>
        <w:t>4:17-19</w:t>
      </w:r>
      <w:r w:rsidR="00432C84" w:rsidRPr="00204AD8">
        <w:rPr>
          <w:rFonts w:hint="eastAsia"/>
          <w:color w:val="000000" w:themeColor="text1"/>
          <w:lang w:eastAsia="zh-CN"/>
        </w:rPr>
        <w:t>，预言弥赛亚要来；</w:t>
      </w:r>
    </w:p>
    <w:p w14:paraId="63BD4528" w14:textId="38ADECA7" w:rsidR="00432C84" w:rsidRPr="00204AD8" w:rsidRDefault="00235E67" w:rsidP="00235E67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t xml:space="preserve">B. </w:t>
      </w:r>
      <w:r w:rsidR="00432C84" w:rsidRPr="00204AD8">
        <w:rPr>
          <w:rFonts w:hint="eastAsia"/>
          <w:color w:val="000000" w:themeColor="text1"/>
          <w:lang w:eastAsia="zh-CN"/>
        </w:rPr>
        <w:t>再回想历史</w:t>
      </w:r>
      <w:r w:rsidR="00464B4F" w:rsidRPr="00204AD8">
        <w:rPr>
          <w:rFonts w:hint="eastAsia"/>
          <w:color w:val="000000" w:themeColor="text1"/>
          <w:lang w:eastAsia="zh-CN"/>
        </w:rPr>
        <w:t>，</w:t>
      </w:r>
      <w:r w:rsidR="00464B4F" w:rsidRPr="00204AD8">
        <w:rPr>
          <w:rFonts w:hint="eastAsia"/>
          <w:color w:val="000000" w:themeColor="text1"/>
          <w:lang w:eastAsia="zh-CN"/>
        </w:rPr>
        <w:t>2</w:t>
      </w:r>
      <w:r w:rsidR="00464B4F" w:rsidRPr="00204AD8">
        <w:rPr>
          <w:color w:val="000000" w:themeColor="text1"/>
          <w:lang w:eastAsia="zh-CN"/>
        </w:rPr>
        <w:t>000</w:t>
      </w:r>
      <w:r w:rsidR="00464B4F" w:rsidRPr="00204AD8">
        <w:rPr>
          <w:rFonts w:hint="eastAsia"/>
          <w:color w:val="000000" w:themeColor="text1"/>
          <w:lang w:eastAsia="zh-CN"/>
        </w:rPr>
        <w:t>年前犹太国被巴比伦灭掉，一些犹太人被掳走，</w:t>
      </w:r>
      <w:r w:rsidR="00197328" w:rsidRPr="00204AD8">
        <w:rPr>
          <w:rFonts w:hint="eastAsia"/>
          <w:color w:val="000000" w:themeColor="text1"/>
          <w:lang w:eastAsia="zh-CN"/>
        </w:rPr>
        <w:t>有一些人，</w:t>
      </w:r>
      <w:r w:rsidR="00464B4F" w:rsidRPr="00204AD8">
        <w:rPr>
          <w:rFonts w:hint="eastAsia"/>
          <w:color w:val="000000" w:themeColor="text1"/>
          <w:lang w:eastAsia="zh-CN"/>
        </w:rPr>
        <w:t>比如但以理和他的朋友在巴比伦是做官的（尼布甲尼撒提拔他），</w:t>
      </w:r>
      <w:r w:rsidR="00197328" w:rsidRPr="00204AD8">
        <w:rPr>
          <w:rFonts w:hint="eastAsia"/>
          <w:color w:val="000000" w:themeColor="text1"/>
          <w:lang w:eastAsia="zh-CN"/>
        </w:rPr>
        <w:t>博士们肯定从这些被掳的犹太人听了很多，所以很关注弥赛亚的星。</w:t>
      </w:r>
      <w:r w:rsidRPr="00204AD8">
        <w:rPr>
          <w:rFonts w:hint="eastAsia"/>
          <w:color w:val="000000" w:themeColor="text1"/>
          <w:lang w:eastAsia="zh-CN"/>
        </w:rPr>
        <w:t>参见启示录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2:16</w:t>
      </w:r>
      <w:r w:rsidRPr="00204AD8">
        <w:rPr>
          <w:rFonts w:hint="eastAsia"/>
          <w:color w:val="000000" w:themeColor="text1"/>
          <w:lang w:eastAsia="zh-CN"/>
        </w:rPr>
        <w:t>，耶稣讲“我是明亮的晨星”。弥赛亚是以色列的星，以色列的国旗用星代表。</w:t>
      </w:r>
    </w:p>
    <w:p w14:paraId="2F031A91" w14:textId="68CD8455" w:rsidR="00D43FEC" w:rsidRPr="00204AD8" w:rsidRDefault="00165EF9">
      <w:pPr>
        <w:pStyle w:val="ListBullet"/>
        <w:numPr>
          <w:ilvl w:val="0"/>
          <w:numId w:val="15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马太</w:t>
      </w:r>
      <w:r w:rsidRPr="00204AD8">
        <w:rPr>
          <w:rFonts w:hint="eastAsia"/>
          <w:b/>
          <w:bCs/>
          <w:color w:val="000000" w:themeColor="text1"/>
          <w:lang w:eastAsia="zh-CN"/>
        </w:rPr>
        <w:t>2</w:t>
      </w:r>
      <w:r w:rsidRPr="00204AD8">
        <w:rPr>
          <w:b/>
          <w:bCs/>
          <w:color w:val="000000" w:themeColor="text1"/>
          <w:lang w:eastAsia="zh-CN"/>
        </w:rPr>
        <w:t>:3-8</w:t>
      </w:r>
      <w:r w:rsidRPr="00204AD8">
        <w:rPr>
          <w:rFonts w:hint="eastAsia"/>
          <w:b/>
          <w:bCs/>
          <w:color w:val="000000" w:themeColor="text1"/>
          <w:lang w:eastAsia="zh-CN"/>
        </w:rPr>
        <w:t>，希律王令人不安的反应</w:t>
      </w:r>
    </w:p>
    <w:p w14:paraId="2F5AB02F" w14:textId="0C31463D" w:rsidR="00555171" w:rsidRPr="00204AD8" w:rsidRDefault="00151E14" w:rsidP="00044ED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.</w:t>
      </w:r>
      <w:r w:rsidR="00044ED9" w:rsidRPr="00204AD8">
        <w:rPr>
          <w:rFonts w:hint="eastAsia"/>
          <w:color w:val="000000" w:themeColor="text1"/>
          <w:lang w:eastAsia="zh-CN"/>
        </w:rPr>
        <w:t>博士们是有权力的，所以希律王害怕，怕有兵来攻打；百姓们不安是害怕希律，因为他残暴。</w:t>
      </w:r>
    </w:p>
    <w:p w14:paraId="6B91FEA0" w14:textId="07A204E5" w:rsidR="00044ED9" w:rsidRPr="00204AD8" w:rsidRDefault="00044ED9" w:rsidP="00044ED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此处的第</w:t>
      </w:r>
      <w:r w:rsidRPr="00204AD8">
        <w:rPr>
          <w:rFonts w:hint="eastAsia"/>
          <w:color w:val="000000" w:themeColor="text1"/>
          <w:lang w:eastAsia="zh-CN"/>
        </w:rPr>
        <w:t>6</w:t>
      </w:r>
      <w:r w:rsidRPr="00204AD8">
        <w:rPr>
          <w:rFonts w:hint="eastAsia"/>
          <w:color w:val="000000" w:themeColor="text1"/>
          <w:lang w:eastAsia="zh-CN"/>
        </w:rPr>
        <w:t>节</w:t>
      </w:r>
      <w:r w:rsidR="006D46AA" w:rsidRPr="00204AD8">
        <w:rPr>
          <w:rFonts w:hint="eastAsia"/>
          <w:color w:val="000000" w:themeColor="text1"/>
          <w:lang w:eastAsia="zh-CN"/>
        </w:rPr>
        <w:t>来自弥迦书</w:t>
      </w:r>
      <w:r w:rsidR="006D46AA" w:rsidRPr="00204AD8">
        <w:rPr>
          <w:rFonts w:hint="eastAsia"/>
          <w:color w:val="000000" w:themeColor="text1"/>
          <w:lang w:eastAsia="zh-CN"/>
        </w:rPr>
        <w:t>5</w:t>
      </w:r>
      <w:r w:rsidR="006D46AA" w:rsidRPr="00204AD8">
        <w:rPr>
          <w:color w:val="000000" w:themeColor="text1"/>
          <w:lang w:eastAsia="zh-CN"/>
        </w:rPr>
        <w:t>:6</w:t>
      </w:r>
      <w:r w:rsidRPr="00204AD8">
        <w:rPr>
          <w:rFonts w:hint="eastAsia"/>
          <w:color w:val="000000" w:themeColor="text1"/>
          <w:lang w:eastAsia="zh-CN"/>
        </w:rPr>
        <w:t>。</w:t>
      </w:r>
    </w:p>
    <w:p w14:paraId="07B89040" w14:textId="5C9318F0" w:rsidR="00044ED9" w:rsidRPr="00204AD8" w:rsidRDefault="00151E14" w:rsidP="00044ED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lastRenderedPageBreak/>
        <w:t>2</w:t>
      </w:r>
      <w:r w:rsidRPr="00204AD8">
        <w:rPr>
          <w:color w:val="000000" w:themeColor="text1"/>
          <w:lang w:eastAsia="zh-CN"/>
        </w:rPr>
        <w:t>.</w:t>
      </w:r>
      <w:r w:rsidR="00044ED9" w:rsidRPr="00204AD8">
        <w:rPr>
          <w:rFonts w:hint="eastAsia"/>
          <w:color w:val="000000" w:themeColor="text1"/>
          <w:lang w:eastAsia="zh-CN"/>
        </w:rPr>
        <w:t>耶稣来不仅是作王，而且是</w:t>
      </w:r>
      <w:r w:rsidR="00506A91" w:rsidRPr="00204AD8">
        <w:rPr>
          <w:rFonts w:hint="eastAsia"/>
          <w:color w:val="000000" w:themeColor="text1"/>
          <w:lang w:eastAsia="zh-CN"/>
        </w:rPr>
        <w:t>“</w:t>
      </w:r>
      <w:r w:rsidR="00044ED9" w:rsidRPr="00204AD8">
        <w:rPr>
          <w:rFonts w:hint="eastAsia"/>
          <w:color w:val="000000" w:themeColor="text1"/>
          <w:lang w:eastAsia="zh-CN"/>
        </w:rPr>
        <w:t>牧养</w:t>
      </w:r>
      <w:r w:rsidR="00506A91" w:rsidRPr="00204AD8">
        <w:rPr>
          <w:rFonts w:hint="eastAsia"/>
          <w:color w:val="000000" w:themeColor="text1"/>
          <w:lang w:eastAsia="zh-CN"/>
        </w:rPr>
        <w:t>”</w:t>
      </w:r>
      <w:r w:rsidR="00044ED9" w:rsidRPr="00204AD8">
        <w:rPr>
          <w:rFonts w:hint="eastAsia"/>
          <w:color w:val="000000" w:themeColor="text1"/>
          <w:lang w:eastAsia="zh-CN"/>
        </w:rPr>
        <w:t>自己的百姓。</w:t>
      </w:r>
      <w:r w:rsidR="00506A91" w:rsidRPr="00204AD8">
        <w:rPr>
          <w:rFonts w:hint="eastAsia"/>
          <w:color w:val="000000" w:themeColor="text1"/>
          <w:lang w:eastAsia="zh-CN"/>
        </w:rPr>
        <w:t>参见以赛亚书</w:t>
      </w:r>
      <w:r w:rsidR="00506A91" w:rsidRPr="00204AD8">
        <w:rPr>
          <w:rFonts w:hint="eastAsia"/>
          <w:color w:val="000000" w:themeColor="text1"/>
          <w:lang w:eastAsia="zh-CN"/>
        </w:rPr>
        <w:t>4</w:t>
      </w:r>
      <w:r w:rsidR="00506A91" w:rsidRPr="00204AD8">
        <w:rPr>
          <w:color w:val="000000" w:themeColor="text1"/>
          <w:lang w:eastAsia="zh-CN"/>
        </w:rPr>
        <w:t>0:9-11</w:t>
      </w:r>
      <w:r w:rsidR="00506A91" w:rsidRPr="00204AD8">
        <w:rPr>
          <w:rFonts w:hint="eastAsia"/>
          <w:color w:val="000000" w:themeColor="text1"/>
          <w:lang w:eastAsia="zh-CN"/>
        </w:rPr>
        <w:t>，写的更详细，他来作王的，但“必像牧人牧养自己的羊群”。</w:t>
      </w:r>
    </w:p>
    <w:p w14:paraId="3660961E" w14:textId="67B9C884" w:rsidR="00F57181" w:rsidRPr="00204AD8" w:rsidRDefault="00165EF9">
      <w:pPr>
        <w:pStyle w:val="ListBullet"/>
        <w:numPr>
          <w:ilvl w:val="0"/>
          <w:numId w:val="15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马太</w:t>
      </w:r>
      <w:r w:rsidRPr="00204AD8">
        <w:rPr>
          <w:rFonts w:hint="eastAsia"/>
          <w:b/>
          <w:bCs/>
          <w:color w:val="000000" w:themeColor="text1"/>
          <w:lang w:eastAsia="zh-CN"/>
        </w:rPr>
        <w:t>2</w:t>
      </w:r>
      <w:r w:rsidRPr="00204AD8">
        <w:rPr>
          <w:b/>
          <w:bCs/>
          <w:color w:val="000000" w:themeColor="text1"/>
          <w:lang w:eastAsia="zh-CN"/>
        </w:rPr>
        <w:t>:9-12</w:t>
      </w:r>
      <w:r w:rsidRPr="00204AD8">
        <w:rPr>
          <w:rFonts w:hint="eastAsia"/>
          <w:b/>
          <w:bCs/>
          <w:color w:val="000000" w:themeColor="text1"/>
          <w:lang w:eastAsia="zh-CN"/>
        </w:rPr>
        <w:t>，博士们奇妙的欢喜经历</w:t>
      </w:r>
    </w:p>
    <w:p w14:paraId="6B89BAA0" w14:textId="3CF2F8F5" w:rsidR="00151E14" w:rsidRPr="00204AD8" w:rsidRDefault="00151E14" w:rsidP="00F57181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.</w:t>
      </w:r>
      <w:r w:rsidR="00F57181" w:rsidRPr="00204AD8">
        <w:rPr>
          <w:rFonts w:hint="eastAsia"/>
          <w:color w:val="000000" w:themeColor="text1"/>
          <w:lang w:eastAsia="zh-CN"/>
        </w:rPr>
        <w:t>第</w:t>
      </w:r>
      <w:r w:rsidR="00F57181" w:rsidRPr="00204AD8">
        <w:rPr>
          <w:rFonts w:hint="eastAsia"/>
          <w:color w:val="000000" w:themeColor="text1"/>
          <w:lang w:eastAsia="zh-CN"/>
        </w:rPr>
        <w:t>9</w:t>
      </w:r>
      <w:r w:rsidR="00F57181" w:rsidRPr="00204AD8">
        <w:rPr>
          <w:rFonts w:hint="eastAsia"/>
          <w:color w:val="000000" w:themeColor="text1"/>
          <w:lang w:eastAsia="zh-CN"/>
        </w:rPr>
        <w:t>节</w:t>
      </w:r>
      <w:r w:rsidR="00316EDE" w:rsidRPr="00204AD8">
        <w:rPr>
          <w:rFonts w:hint="eastAsia"/>
          <w:color w:val="000000" w:themeColor="text1"/>
          <w:lang w:eastAsia="zh-CN"/>
        </w:rPr>
        <w:t>，</w:t>
      </w:r>
      <w:r w:rsidR="00F57181" w:rsidRPr="00204AD8">
        <w:rPr>
          <w:rFonts w:hint="eastAsia"/>
          <w:color w:val="000000" w:themeColor="text1"/>
          <w:lang w:eastAsia="zh-CN"/>
        </w:rPr>
        <w:t>“在东方所看到的那星忽然在他们前头行，</w:t>
      </w:r>
      <w:r w:rsidR="00316EDE" w:rsidRPr="00204AD8">
        <w:rPr>
          <w:rFonts w:hint="eastAsia"/>
          <w:color w:val="000000" w:themeColor="text1"/>
          <w:lang w:eastAsia="zh-CN"/>
        </w:rPr>
        <w:t>直行到小孩子的地方，就在上头停住了”。</w:t>
      </w:r>
      <w:r w:rsidRPr="00204AD8">
        <w:rPr>
          <w:rFonts w:hint="eastAsia"/>
          <w:color w:val="000000" w:themeColor="text1"/>
          <w:lang w:eastAsia="zh-CN"/>
        </w:rPr>
        <w:t>这里指向弥赛亚。博士们“大大地欢喜”，“就俯伏拜那小孩子”，指向人的卑微。</w:t>
      </w:r>
    </w:p>
    <w:p w14:paraId="4DC508FB" w14:textId="135059AB" w:rsidR="00151E14" w:rsidRPr="00204AD8" w:rsidRDefault="00151E14" w:rsidP="00F57181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.</w:t>
      </w:r>
      <w:r w:rsidRPr="00204AD8">
        <w:rPr>
          <w:rFonts w:hint="eastAsia"/>
          <w:color w:val="000000" w:themeColor="text1"/>
          <w:lang w:eastAsia="zh-CN"/>
        </w:rPr>
        <w:t>献上的礼物，分别代表：黄金指向耶稣来是作王的；乳香指向耶稣是大祭司，把人领到神面前；没药指向死亡、受苦。从这三样礼物来看，</w:t>
      </w:r>
      <w:r w:rsidR="00657E5B" w:rsidRPr="00204AD8">
        <w:rPr>
          <w:rFonts w:hint="eastAsia"/>
          <w:color w:val="000000" w:themeColor="text1"/>
          <w:lang w:eastAsia="zh-CN"/>
        </w:rPr>
        <w:t>博士很清楚耶稣是谁。</w:t>
      </w:r>
    </w:p>
    <w:p w14:paraId="747B1E3C" w14:textId="3CB771F3" w:rsidR="00165EF9" w:rsidRPr="00204AD8" w:rsidRDefault="00165EF9">
      <w:pPr>
        <w:pStyle w:val="ListBullet"/>
        <w:numPr>
          <w:ilvl w:val="0"/>
          <w:numId w:val="15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马太</w:t>
      </w:r>
      <w:r w:rsidRPr="00204AD8">
        <w:rPr>
          <w:rFonts w:hint="eastAsia"/>
          <w:b/>
          <w:bCs/>
          <w:color w:val="000000" w:themeColor="text1"/>
          <w:lang w:eastAsia="zh-CN"/>
        </w:rPr>
        <w:t>2</w:t>
      </w:r>
      <w:r w:rsidRPr="00204AD8">
        <w:rPr>
          <w:b/>
          <w:bCs/>
          <w:color w:val="000000" w:themeColor="text1"/>
          <w:lang w:eastAsia="zh-CN"/>
        </w:rPr>
        <w:t>:13-15</w:t>
      </w:r>
      <w:r w:rsidRPr="00204AD8">
        <w:rPr>
          <w:rFonts w:hint="eastAsia"/>
          <w:b/>
          <w:bCs/>
          <w:color w:val="000000" w:themeColor="text1"/>
          <w:lang w:eastAsia="zh-CN"/>
        </w:rPr>
        <w:t>，约瑟从主的使者得到清楚的启示</w:t>
      </w:r>
    </w:p>
    <w:p w14:paraId="649B493F" w14:textId="7530F073" w:rsidR="00A04ED6" w:rsidRPr="00204AD8" w:rsidRDefault="006D46AA" w:rsidP="00A04ED6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此处的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5</w:t>
      </w:r>
      <w:r w:rsidRPr="00204AD8">
        <w:rPr>
          <w:rFonts w:hint="eastAsia"/>
          <w:color w:val="000000" w:themeColor="text1"/>
          <w:lang w:eastAsia="zh-CN"/>
        </w:rPr>
        <w:t>节来自何西阿书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1:1</w:t>
      </w:r>
      <w:r w:rsidRPr="00204AD8">
        <w:rPr>
          <w:rFonts w:hint="eastAsia"/>
          <w:color w:val="000000" w:themeColor="text1"/>
          <w:lang w:eastAsia="zh-CN"/>
        </w:rPr>
        <w:t>，“就从埃及召出我的儿子“，应验在耶稣的身上。弥赛亚是神的羔羊，只有他从埃及出来把我们拯救出来。</w:t>
      </w:r>
    </w:p>
    <w:p w14:paraId="13892382" w14:textId="12AE2D46" w:rsidR="00165EF9" w:rsidRPr="00204AD8" w:rsidRDefault="00165EF9">
      <w:pPr>
        <w:pStyle w:val="ListBullet"/>
        <w:numPr>
          <w:ilvl w:val="0"/>
          <w:numId w:val="15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马太</w:t>
      </w:r>
      <w:r w:rsidRPr="00204AD8">
        <w:rPr>
          <w:rFonts w:hint="eastAsia"/>
          <w:b/>
          <w:bCs/>
          <w:color w:val="000000" w:themeColor="text1"/>
          <w:lang w:eastAsia="zh-CN"/>
        </w:rPr>
        <w:t>2</w:t>
      </w:r>
      <w:r w:rsidRPr="00204AD8">
        <w:rPr>
          <w:b/>
          <w:bCs/>
          <w:color w:val="000000" w:themeColor="text1"/>
          <w:lang w:eastAsia="zh-CN"/>
        </w:rPr>
        <w:t>:16-18</w:t>
      </w:r>
      <w:r w:rsidRPr="00204AD8">
        <w:rPr>
          <w:rFonts w:hint="eastAsia"/>
          <w:b/>
          <w:bCs/>
          <w:color w:val="000000" w:themeColor="text1"/>
          <w:lang w:eastAsia="zh-CN"/>
        </w:rPr>
        <w:t>，希律王对伯利恒男孩的悲惨报复</w:t>
      </w:r>
    </w:p>
    <w:p w14:paraId="3F0B9FAC" w14:textId="295EED33" w:rsidR="00890A66" w:rsidRPr="00204AD8" w:rsidRDefault="00BD4E82" w:rsidP="00890A66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t>1.</w:t>
      </w:r>
      <w:r w:rsidR="00890A66" w:rsidRPr="00204AD8">
        <w:rPr>
          <w:rFonts w:hint="eastAsia"/>
          <w:color w:val="000000" w:themeColor="text1"/>
          <w:lang w:eastAsia="zh-CN"/>
        </w:rPr>
        <w:t>1</w:t>
      </w:r>
      <w:r w:rsidR="00890A66" w:rsidRPr="00204AD8">
        <w:rPr>
          <w:color w:val="000000" w:themeColor="text1"/>
          <w:lang w:eastAsia="zh-CN"/>
        </w:rPr>
        <w:t>7</w:t>
      </w:r>
      <w:r w:rsidR="00890A66" w:rsidRPr="00204AD8">
        <w:rPr>
          <w:rFonts w:hint="eastAsia"/>
          <w:color w:val="000000" w:themeColor="text1"/>
          <w:lang w:eastAsia="zh-CN"/>
        </w:rPr>
        <w:t>节应验了圣经的预言，即耶利米书</w:t>
      </w:r>
      <w:r w:rsidR="00890A66" w:rsidRPr="00204AD8">
        <w:rPr>
          <w:rFonts w:hint="eastAsia"/>
          <w:color w:val="000000" w:themeColor="text1"/>
          <w:lang w:eastAsia="zh-CN"/>
        </w:rPr>
        <w:t>3</w:t>
      </w:r>
      <w:r w:rsidR="00890A66" w:rsidRPr="00204AD8">
        <w:rPr>
          <w:color w:val="000000" w:themeColor="text1"/>
          <w:lang w:eastAsia="zh-CN"/>
        </w:rPr>
        <w:t>1:15-16</w:t>
      </w:r>
      <w:r w:rsidR="00FA773D" w:rsidRPr="00204AD8">
        <w:rPr>
          <w:rFonts w:hint="eastAsia"/>
          <w:color w:val="000000" w:themeColor="text1"/>
          <w:lang w:eastAsia="zh-CN"/>
        </w:rPr>
        <w:t>。这个预言由男孩们被杀，引出整个以色列灭国的预言。</w:t>
      </w:r>
      <w:r w:rsidRPr="00204AD8">
        <w:rPr>
          <w:rFonts w:hint="eastAsia"/>
          <w:color w:val="000000" w:themeColor="text1"/>
          <w:lang w:eastAsia="zh-CN"/>
        </w:rPr>
        <w:t>那时几乎没有盼望，但盼望在东方的星——耶稣。</w:t>
      </w:r>
      <w:r w:rsidR="000530F4" w:rsidRPr="00204AD8">
        <w:rPr>
          <w:rFonts w:hint="eastAsia"/>
          <w:color w:val="000000" w:themeColor="text1"/>
          <w:lang w:eastAsia="zh-CN"/>
        </w:rPr>
        <w:t>他掌权后，北国和南国要并成一个国家。</w:t>
      </w:r>
    </w:p>
    <w:p w14:paraId="5634E481" w14:textId="77777777" w:rsidR="00C50D74" w:rsidRPr="00204AD8" w:rsidRDefault="00BD4E82" w:rsidP="00890A66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.</w:t>
      </w:r>
      <w:r w:rsidRPr="00204AD8">
        <w:rPr>
          <w:rFonts w:hint="eastAsia"/>
          <w:color w:val="000000" w:themeColor="text1"/>
          <w:lang w:eastAsia="zh-CN"/>
        </w:rPr>
        <w:t>拉结哭她的儿女，是一个象征。</w:t>
      </w:r>
    </w:p>
    <w:p w14:paraId="16A10CE2" w14:textId="77777777" w:rsidR="00C50D74" w:rsidRPr="00204AD8" w:rsidRDefault="00BD4E82" w:rsidP="00890A66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雅各喜欢拉结，不喜欢她的姐姐利亚（但耶稣是从利亚出来的）。</w:t>
      </w:r>
      <w:r w:rsidR="00127FD2" w:rsidRPr="00204AD8">
        <w:rPr>
          <w:rFonts w:hint="eastAsia"/>
          <w:color w:val="000000" w:themeColor="text1"/>
          <w:lang w:eastAsia="zh-CN"/>
        </w:rPr>
        <w:t>关于拉结，参见创世记</w:t>
      </w:r>
      <w:r w:rsidR="006D01C6" w:rsidRPr="00204AD8">
        <w:rPr>
          <w:rFonts w:hint="eastAsia"/>
          <w:color w:val="000000" w:themeColor="text1"/>
          <w:lang w:eastAsia="zh-CN"/>
        </w:rPr>
        <w:t>3</w:t>
      </w:r>
      <w:r w:rsidR="006D01C6" w:rsidRPr="00204AD8">
        <w:rPr>
          <w:color w:val="000000" w:themeColor="text1"/>
          <w:lang w:eastAsia="zh-CN"/>
        </w:rPr>
        <w:t>0:22-23</w:t>
      </w:r>
      <w:r w:rsidR="006D01C6" w:rsidRPr="00204AD8">
        <w:rPr>
          <w:rFonts w:hint="eastAsia"/>
          <w:color w:val="000000" w:themeColor="text1"/>
          <w:lang w:eastAsia="zh-CN"/>
        </w:rPr>
        <w:t>，拉结不生孩子，后来神“除去了我的羞耻”，生下了儿子约瑟，后来又生了便</w:t>
      </w:r>
      <w:r w:rsidR="00BB178C" w:rsidRPr="00204AD8">
        <w:rPr>
          <w:rFonts w:hint="eastAsia"/>
          <w:color w:val="000000" w:themeColor="text1"/>
          <w:lang w:eastAsia="zh-CN"/>
        </w:rPr>
        <w:t>雅</w:t>
      </w:r>
      <w:r w:rsidR="006D01C6" w:rsidRPr="00204AD8">
        <w:rPr>
          <w:rFonts w:hint="eastAsia"/>
          <w:color w:val="000000" w:themeColor="text1"/>
          <w:lang w:eastAsia="zh-CN"/>
        </w:rPr>
        <w:t>悯</w:t>
      </w:r>
      <w:r w:rsidR="00BB178C" w:rsidRPr="00204AD8">
        <w:rPr>
          <w:rFonts w:hint="eastAsia"/>
          <w:color w:val="000000" w:themeColor="text1"/>
          <w:lang w:eastAsia="zh-CN"/>
        </w:rPr>
        <w:t>。约瑟又生了玛拿西和以法莲，以法莲就是北国以色列；便雅悯就是南国犹大。所以拉结被称为以色列之母。</w:t>
      </w:r>
    </w:p>
    <w:p w14:paraId="1C2C0010" w14:textId="22B29D6A" w:rsidR="00BD4E82" w:rsidRPr="00204AD8" w:rsidRDefault="004716FB" w:rsidP="00890A66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后来</w:t>
      </w:r>
      <w:r w:rsidR="00C50D74" w:rsidRPr="00204AD8">
        <w:rPr>
          <w:rFonts w:hint="eastAsia"/>
          <w:color w:val="000000" w:themeColor="text1"/>
          <w:lang w:eastAsia="zh-CN"/>
        </w:rPr>
        <w:t>北国被</w:t>
      </w:r>
      <w:r w:rsidRPr="00204AD8">
        <w:rPr>
          <w:rFonts w:hint="eastAsia"/>
          <w:color w:val="000000" w:themeColor="text1"/>
          <w:lang w:eastAsia="zh-CN"/>
        </w:rPr>
        <w:t>亚述掳去，南国被巴比伦掳去，都是拉结的孩子。所以耶利米预告了拉结的痛哭，预言了以色列灭国。</w:t>
      </w:r>
    </w:p>
    <w:p w14:paraId="394DB922" w14:textId="722C91A6" w:rsidR="001C0DD4" w:rsidRPr="00204AD8" w:rsidRDefault="001C0DD4" w:rsidP="00890A66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color w:val="000000" w:themeColor="text1"/>
          <w:lang w:eastAsia="zh-CN"/>
        </w:rPr>
        <w:t>.</w:t>
      </w:r>
      <w:r w:rsidRPr="00204AD8">
        <w:rPr>
          <w:rFonts w:hint="eastAsia"/>
          <w:color w:val="000000" w:themeColor="text1"/>
          <w:lang w:eastAsia="zh-CN"/>
        </w:rPr>
        <w:t>关于拉玛。拉玛是地名，是北国和南国的边界</w:t>
      </w:r>
      <w:r w:rsidR="000530F4" w:rsidRPr="00204AD8">
        <w:rPr>
          <w:rFonts w:hint="eastAsia"/>
          <w:color w:val="000000" w:themeColor="text1"/>
          <w:lang w:eastAsia="zh-CN"/>
        </w:rPr>
        <w:t>。北国和南国被掳的人都要先在这里聚集停留，再去亚述和巴比伦。</w:t>
      </w:r>
    </w:p>
    <w:p w14:paraId="20CBEC08" w14:textId="73F6A571" w:rsidR="00165EF9" w:rsidRPr="00204AD8" w:rsidRDefault="00165EF9">
      <w:pPr>
        <w:pStyle w:val="ListBullet"/>
        <w:numPr>
          <w:ilvl w:val="0"/>
          <w:numId w:val="15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马太</w:t>
      </w:r>
      <w:r w:rsidRPr="00204AD8">
        <w:rPr>
          <w:rFonts w:hint="eastAsia"/>
          <w:b/>
          <w:bCs/>
          <w:color w:val="000000" w:themeColor="text1"/>
          <w:lang w:eastAsia="zh-CN"/>
        </w:rPr>
        <w:t>2</w:t>
      </w:r>
      <w:r w:rsidRPr="00204AD8">
        <w:rPr>
          <w:b/>
          <w:bCs/>
          <w:color w:val="000000" w:themeColor="text1"/>
          <w:lang w:eastAsia="zh-CN"/>
        </w:rPr>
        <w:t>:19-23</w:t>
      </w:r>
      <w:r w:rsidRPr="00204AD8">
        <w:rPr>
          <w:rFonts w:hint="eastAsia"/>
          <w:b/>
          <w:bCs/>
          <w:color w:val="000000" w:themeColor="text1"/>
          <w:lang w:eastAsia="zh-CN"/>
        </w:rPr>
        <w:t>，约瑟、马利亚和耶稣奇妙蒙福的归回拿撒勒的经历</w:t>
      </w:r>
    </w:p>
    <w:p w14:paraId="4E85826D" w14:textId="77777777" w:rsidR="0069363A" w:rsidRPr="00204AD8" w:rsidRDefault="009823D2">
      <w:pPr>
        <w:pStyle w:val="ListBullet"/>
        <w:numPr>
          <w:ilvl w:val="0"/>
          <w:numId w:val="16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希律王死后，约瑟、马利亚和耶稣从埃及往以色列去。</w:t>
      </w:r>
    </w:p>
    <w:p w14:paraId="5835C474" w14:textId="0455114E" w:rsidR="009823D2" w:rsidRPr="00204AD8" w:rsidRDefault="009823D2" w:rsidP="0069363A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lastRenderedPageBreak/>
        <w:t>没有所谓的“巴勒斯坦”，这是联合国</w:t>
      </w:r>
      <w:r w:rsidR="00740585" w:rsidRPr="00204AD8">
        <w:rPr>
          <w:rFonts w:hint="eastAsia"/>
          <w:color w:val="000000" w:themeColor="text1"/>
          <w:lang w:eastAsia="zh-CN"/>
        </w:rPr>
        <w:t>制造出来的。</w:t>
      </w:r>
      <w:r w:rsidR="00354908" w:rsidRPr="00204AD8">
        <w:rPr>
          <w:rFonts w:hint="eastAsia"/>
          <w:color w:val="000000" w:themeColor="text1"/>
          <w:lang w:eastAsia="zh-CN"/>
        </w:rPr>
        <w:t>现在</w:t>
      </w:r>
      <w:r w:rsidR="00354908" w:rsidRPr="00204AD8">
        <w:rPr>
          <w:rFonts w:hint="eastAsia"/>
          <w:color w:val="000000" w:themeColor="text1"/>
          <w:lang w:eastAsia="zh-CN"/>
        </w:rPr>
        <w:t>9</w:t>
      </w:r>
      <w:r w:rsidR="00354908" w:rsidRPr="00204AD8">
        <w:rPr>
          <w:color w:val="000000" w:themeColor="text1"/>
          <w:lang w:eastAsia="zh-CN"/>
        </w:rPr>
        <w:t>0%</w:t>
      </w:r>
      <w:r w:rsidR="00354908" w:rsidRPr="00204AD8">
        <w:rPr>
          <w:rFonts w:hint="eastAsia"/>
          <w:color w:val="000000" w:themeColor="text1"/>
          <w:lang w:eastAsia="zh-CN"/>
        </w:rPr>
        <w:t>的巴勒斯坦人是阿拉伯人，以实玛利的后代就是阿拉伯人。</w:t>
      </w:r>
    </w:p>
    <w:p w14:paraId="6818AB21" w14:textId="0E98B7F9" w:rsidR="002D751A" w:rsidRPr="00204AD8" w:rsidRDefault="00FF380B" w:rsidP="00FF380B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.</w:t>
      </w:r>
      <w:r w:rsidR="002D751A" w:rsidRPr="00204AD8">
        <w:rPr>
          <w:rFonts w:hint="eastAsia"/>
          <w:color w:val="000000" w:themeColor="text1"/>
          <w:lang w:eastAsia="zh-CN"/>
        </w:rPr>
        <w:t>亚基老是大希律的儿子，也很坏。他要做王的时候，先杀了几千名犹太人，为了让犹太人害怕他。</w:t>
      </w:r>
    </w:p>
    <w:p w14:paraId="341AD473" w14:textId="298DC8F1" w:rsidR="0069363A" w:rsidRPr="00204AD8" w:rsidRDefault="00FF380B" w:rsidP="00FF380B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.</w:t>
      </w:r>
      <w:r w:rsidR="00AE55A9" w:rsidRPr="00204AD8">
        <w:rPr>
          <w:rFonts w:hint="eastAsia"/>
          <w:color w:val="000000" w:themeColor="text1"/>
          <w:lang w:eastAsia="zh-CN"/>
        </w:rPr>
        <w:t>神把他们带回拿撒勒。</w:t>
      </w:r>
    </w:p>
    <w:p w14:paraId="07FA3A4F" w14:textId="77777777" w:rsidR="0069363A" w:rsidRPr="00204AD8" w:rsidRDefault="00AE55A9" w:rsidP="0069363A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在耶稣时代，拿撒勒是土匪住的地方。应验了先知们所说“</w:t>
      </w:r>
      <w:r w:rsidR="00456904" w:rsidRPr="00204AD8">
        <w:rPr>
          <w:rFonts w:hint="eastAsia"/>
          <w:color w:val="000000" w:themeColor="text1"/>
          <w:lang w:eastAsia="zh-CN"/>
        </w:rPr>
        <w:t>他将称为拿撒勒人”的话了。民数记</w:t>
      </w:r>
      <w:r w:rsidR="00456904" w:rsidRPr="00204AD8">
        <w:rPr>
          <w:rFonts w:hint="eastAsia"/>
          <w:color w:val="000000" w:themeColor="text1"/>
          <w:lang w:eastAsia="zh-CN"/>
        </w:rPr>
        <w:t>6</w:t>
      </w:r>
      <w:r w:rsidR="00456904" w:rsidRPr="00204AD8">
        <w:rPr>
          <w:color w:val="000000" w:themeColor="text1"/>
          <w:lang w:eastAsia="zh-CN"/>
        </w:rPr>
        <w:t>:2</w:t>
      </w:r>
      <w:r w:rsidR="00F84BB6" w:rsidRPr="00204AD8">
        <w:rPr>
          <w:rFonts w:hint="eastAsia"/>
          <w:color w:val="000000" w:themeColor="text1"/>
          <w:lang w:eastAsia="zh-CN"/>
        </w:rPr>
        <w:t>中的“拿细耳人”就是拿撒勒人</w:t>
      </w:r>
      <w:r w:rsidR="00C513D2" w:rsidRPr="00204AD8">
        <w:rPr>
          <w:rFonts w:hint="eastAsia"/>
          <w:color w:val="000000" w:themeColor="text1"/>
          <w:lang w:eastAsia="zh-CN"/>
        </w:rPr>
        <w:t>，意思是分别出来，离俗归耶和华。参见使徒行传</w:t>
      </w:r>
      <w:r w:rsidR="00C513D2" w:rsidRPr="00204AD8">
        <w:rPr>
          <w:rFonts w:hint="eastAsia"/>
          <w:color w:val="000000" w:themeColor="text1"/>
          <w:lang w:eastAsia="zh-CN"/>
        </w:rPr>
        <w:t>2</w:t>
      </w:r>
      <w:r w:rsidR="00C513D2" w:rsidRPr="00204AD8">
        <w:rPr>
          <w:color w:val="000000" w:themeColor="text1"/>
          <w:lang w:eastAsia="zh-CN"/>
        </w:rPr>
        <w:t>4:5</w:t>
      </w:r>
      <w:r w:rsidR="00C513D2" w:rsidRPr="00204AD8">
        <w:rPr>
          <w:rFonts w:hint="eastAsia"/>
          <w:color w:val="000000" w:themeColor="text1"/>
          <w:lang w:eastAsia="zh-CN"/>
        </w:rPr>
        <w:t>，拿撒勒是分别出来归耶和华。另见以赛亚书</w:t>
      </w:r>
      <w:r w:rsidR="00C513D2" w:rsidRPr="00204AD8">
        <w:rPr>
          <w:rFonts w:hint="eastAsia"/>
          <w:color w:val="000000" w:themeColor="text1"/>
          <w:lang w:eastAsia="zh-CN"/>
        </w:rPr>
        <w:t>1</w:t>
      </w:r>
      <w:r w:rsidR="00C513D2" w:rsidRPr="00204AD8">
        <w:rPr>
          <w:color w:val="000000" w:themeColor="text1"/>
          <w:lang w:eastAsia="zh-CN"/>
        </w:rPr>
        <w:t>1:1</w:t>
      </w:r>
      <w:r w:rsidR="00C513D2" w:rsidRPr="00204AD8">
        <w:rPr>
          <w:rFonts w:hint="eastAsia"/>
          <w:color w:val="000000" w:themeColor="text1"/>
          <w:lang w:eastAsia="zh-CN"/>
        </w:rPr>
        <w:t>，“从耶西的本必发一条；从他根生的</w:t>
      </w:r>
      <w:r w:rsidR="00206F92" w:rsidRPr="00204AD8">
        <w:rPr>
          <w:rFonts w:hint="eastAsia"/>
          <w:color w:val="000000" w:themeColor="text1"/>
          <w:lang w:eastAsia="zh-CN"/>
        </w:rPr>
        <w:t>枝子必结果实</w:t>
      </w:r>
      <w:r w:rsidR="00C513D2" w:rsidRPr="00204AD8">
        <w:rPr>
          <w:rFonts w:hint="eastAsia"/>
          <w:color w:val="000000" w:themeColor="text1"/>
          <w:lang w:eastAsia="zh-CN"/>
        </w:rPr>
        <w:t>”</w:t>
      </w:r>
      <w:r w:rsidR="00206F92" w:rsidRPr="00204AD8">
        <w:rPr>
          <w:rFonts w:hint="eastAsia"/>
          <w:color w:val="000000" w:themeColor="text1"/>
          <w:lang w:eastAsia="zh-CN"/>
        </w:rPr>
        <w:t>。耶西是大卫的父亲。“枝子”和“拿撒勒”的字根是一样的。应验了耶稣是大卫的子孙，是枝子要结果子。</w:t>
      </w:r>
      <w:r w:rsidR="0031274F" w:rsidRPr="00204AD8">
        <w:rPr>
          <w:rFonts w:hint="eastAsia"/>
          <w:color w:val="000000" w:themeColor="text1"/>
          <w:lang w:eastAsia="zh-CN"/>
        </w:rPr>
        <w:t>耶稣已经与神立过约，他在世上的</w:t>
      </w:r>
      <w:r w:rsidR="0031274F" w:rsidRPr="00204AD8">
        <w:rPr>
          <w:rFonts w:hint="eastAsia"/>
          <w:color w:val="000000" w:themeColor="text1"/>
          <w:lang w:eastAsia="zh-CN"/>
        </w:rPr>
        <w:t>3</w:t>
      </w:r>
      <w:r w:rsidR="0031274F" w:rsidRPr="00204AD8">
        <w:rPr>
          <w:color w:val="000000" w:themeColor="text1"/>
          <w:lang w:eastAsia="zh-CN"/>
        </w:rPr>
        <w:t>0</w:t>
      </w:r>
      <w:r w:rsidR="0031274F" w:rsidRPr="00204AD8">
        <w:rPr>
          <w:rFonts w:hint="eastAsia"/>
          <w:color w:val="000000" w:themeColor="text1"/>
          <w:lang w:eastAsia="zh-CN"/>
        </w:rPr>
        <w:t>多年，</w:t>
      </w:r>
      <w:r w:rsidR="000D6FBB" w:rsidRPr="00204AD8">
        <w:rPr>
          <w:rFonts w:hint="eastAsia"/>
          <w:color w:val="000000" w:themeColor="text1"/>
          <w:lang w:eastAsia="zh-CN"/>
        </w:rPr>
        <w:t>是从世上分别出来归给耶和华的。</w:t>
      </w:r>
      <w:r w:rsidR="0069363A" w:rsidRPr="00204AD8">
        <w:rPr>
          <w:rFonts w:hint="eastAsia"/>
          <w:color w:val="000000" w:themeColor="text1"/>
          <w:lang w:eastAsia="zh-CN"/>
        </w:rPr>
        <w:t>伯利恒是羊群的高台。</w:t>
      </w:r>
    </w:p>
    <w:p w14:paraId="63585D62" w14:textId="7ABEBB6F" w:rsidR="00AE55A9" w:rsidRPr="00204AD8" w:rsidRDefault="0069363A" w:rsidP="0069363A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总结：耶稣是东方的星，以色列的救星，世人的救星。</w:t>
      </w:r>
    </w:p>
    <w:p w14:paraId="02298FCF" w14:textId="77777777" w:rsidR="00D03BAC" w:rsidRPr="00204AD8" w:rsidRDefault="00D03BAC" w:rsidP="0069363A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128E777" w14:textId="1391B308" w:rsidR="002D751A" w:rsidRPr="00204AD8" w:rsidRDefault="00D03BAC" w:rsidP="009823D2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问题：</w:t>
      </w:r>
    </w:p>
    <w:p w14:paraId="578DECB5" w14:textId="269AC2D9" w:rsidR="00D03BAC" w:rsidRPr="00204AD8" w:rsidRDefault="003A7030">
      <w:pPr>
        <w:pStyle w:val="ListBullet"/>
        <w:numPr>
          <w:ilvl w:val="0"/>
          <w:numId w:val="17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以色列的十二个支派分别是哪些？</w:t>
      </w:r>
    </w:p>
    <w:p w14:paraId="62FD3302" w14:textId="3BA15A01" w:rsidR="003A7030" w:rsidRPr="00204AD8" w:rsidRDefault="003A7030">
      <w:pPr>
        <w:pStyle w:val="ListBullet"/>
        <w:numPr>
          <w:ilvl w:val="0"/>
          <w:numId w:val="17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耶稣是从利亚这一支出来的？</w:t>
      </w:r>
    </w:p>
    <w:p w14:paraId="38069C40" w14:textId="27C0481E" w:rsidR="003A7030" w:rsidRPr="00204AD8" w:rsidRDefault="003A7030">
      <w:pPr>
        <w:pStyle w:val="ListBullet"/>
        <w:numPr>
          <w:ilvl w:val="0"/>
          <w:numId w:val="17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以西结</w:t>
      </w:r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color w:val="000000" w:themeColor="text1"/>
          <w:lang w:eastAsia="zh-CN"/>
        </w:rPr>
        <w:t>0</w:t>
      </w:r>
      <w:r w:rsidRPr="00204AD8">
        <w:rPr>
          <w:rFonts w:hint="eastAsia"/>
          <w:color w:val="000000" w:themeColor="text1"/>
          <w:lang w:eastAsia="zh-CN"/>
        </w:rPr>
        <w:t>章中的圣殿和启示录中记录的圣殿是一回事吗？</w:t>
      </w:r>
    </w:p>
    <w:p w14:paraId="169B6F5B" w14:textId="640BC255" w:rsidR="002378AB" w:rsidRDefault="002378AB" w:rsidP="002378AB">
      <w:pPr>
        <w:pStyle w:val="ListBullet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322B33A3" w14:textId="3E68B840" w:rsidR="002378AB" w:rsidRDefault="002378AB" w:rsidP="002378AB">
      <w:pPr>
        <w:pStyle w:val="ListBullet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52714664" w14:textId="5EA64DAE" w:rsidR="002378AB" w:rsidRDefault="002378AB" w:rsidP="002378AB">
      <w:pPr>
        <w:pStyle w:val="ListBullet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2CFF06DF" w14:textId="4EB759C0" w:rsidR="002378AB" w:rsidRDefault="002378AB" w:rsidP="002378AB">
      <w:pPr>
        <w:pStyle w:val="ListBullet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6AFAF230" w14:textId="382A1AAB" w:rsidR="002378AB" w:rsidRDefault="002378AB" w:rsidP="002378AB">
      <w:pPr>
        <w:pStyle w:val="ListBullet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424DD615" w14:textId="3F1AB3CD" w:rsidR="002378AB" w:rsidRDefault="002378AB" w:rsidP="002378AB">
      <w:pPr>
        <w:pStyle w:val="ListBullet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7E70A6F2" w14:textId="42C18C32" w:rsidR="002378AB" w:rsidRDefault="002378AB" w:rsidP="002378AB">
      <w:pPr>
        <w:pStyle w:val="ListBullet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162C44CA" w14:textId="3B57BF11" w:rsidR="002378AB" w:rsidRDefault="002378AB" w:rsidP="002378AB">
      <w:pPr>
        <w:pStyle w:val="ListBullet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1944350B" w14:textId="240C01E1" w:rsidR="002378AB" w:rsidRDefault="002378AB" w:rsidP="002378AB">
      <w:pPr>
        <w:pStyle w:val="Heading1"/>
      </w:pPr>
      <w:bookmarkStart w:id="7" w:name="_Toc180860547"/>
      <w:r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>
        <w:rPr>
          <w:rFonts w:hint="eastAsia"/>
          <w:lang w:eastAsia="zh-CN"/>
        </w:rPr>
        <w:t>（八）：当以我父的事为念</w:t>
      </w:r>
      <w:bookmarkEnd w:id="7"/>
    </w:p>
    <w:p w14:paraId="68B39D2B" w14:textId="7A9AB8F2" w:rsidR="002378AB" w:rsidRPr="00204AD8" w:rsidRDefault="002378AB" w:rsidP="00FF380B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时间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022</w:t>
      </w:r>
      <w:r w:rsidRPr="00204AD8">
        <w:rPr>
          <w:rFonts w:hint="eastAsia"/>
          <w:color w:val="000000" w:themeColor="text1"/>
          <w:lang w:eastAsia="zh-CN"/>
        </w:rPr>
        <w:t>年</w:t>
      </w:r>
      <w:r w:rsidRPr="00204AD8">
        <w:rPr>
          <w:color w:val="000000" w:themeColor="text1"/>
          <w:lang w:eastAsia="zh-CN"/>
        </w:rPr>
        <w:t>10</w:t>
      </w:r>
      <w:r w:rsidRPr="00204AD8">
        <w:rPr>
          <w:rFonts w:hint="eastAsia"/>
          <w:color w:val="000000" w:themeColor="text1"/>
          <w:lang w:eastAsia="zh-CN"/>
        </w:rPr>
        <w:t>月</w:t>
      </w:r>
      <w:r w:rsidRPr="00204AD8">
        <w:rPr>
          <w:color w:val="000000" w:themeColor="text1"/>
          <w:lang w:eastAsia="zh-CN"/>
        </w:rPr>
        <w:t>8</w:t>
      </w:r>
      <w:r w:rsidRPr="00204AD8">
        <w:rPr>
          <w:rFonts w:hint="eastAsia"/>
          <w:color w:val="000000" w:themeColor="text1"/>
          <w:lang w:eastAsia="zh-CN"/>
        </w:rPr>
        <w:t>日</w:t>
      </w:r>
    </w:p>
    <w:p w14:paraId="6908ABE6" w14:textId="00C2E39F" w:rsidR="00605474" w:rsidRPr="00204AD8" w:rsidRDefault="002378AB" w:rsidP="00FF380B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相关经文：路加福音</w:t>
      </w:r>
      <w:r w:rsidRPr="00204AD8">
        <w:rPr>
          <w:color w:val="000000" w:themeColor="text1"/>
          <w:lang w:eastAsia="zh-CN"/>
        </w:rPr>
        <w:t>2:</w:t>
      </w:r>
      <w:r w:rsidR="00605474" w:rsidRPr="00204AD8">
        <w:rPr>
          <w:color w:val="000000" w:themeColor="text1"/>
          <w:lang w:eastAsia="zh-CN"/>
        </w:rPr>
        <w:t>39</w:t>
      </w:r>
      <w:r w:rsidRPr="00204AD8">
        <w:rPr>
          <w:color w:val="000000" w:themeColor="text1"/>
          <w:lang w:eastAsia="zh-CN"/>
        </w:rPr>
        <w:t>-</w:t>
      </w:r>
      <w:r w:rsidR="00605474" w:rsidRPr="00204AD8">
        <w:rPr>
          <w:color w:val="000000" w:themeColor="text1"/>
          <w:lang w:eastAsia="zh-CN"/>
        </w:rPr>
        <w:t>52</w:t>
      </w:r>
    </w:p>
    <w:p w14:paraId="3049C62B" w14:textId="2C4BF343" w:rsidR="002378AB" w:rsidRPr="00204AD8" w:rsidRDefault="00605474">
      <w:pPr>
        <w:pStyle w:val="ListBullet"/>
        <w:numPr>
          <w:ilvl w:val="0"/>
          <w:numId w:val="18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路加</w:t>
      </w:r>
      <w:r w:rsidRPr="00204AD8">
        <w:rPr>
          <w:rFonts w:hint="eastAsia"/>
          <w:b/>
          <w:bCs/>
          <w:color w:val="000000" w:themeColor="text1"/>
          <w:lang w:eastAsia="zh-CN"/>
        </w:rPr>
        <w:t>2</w:t>
      </w:r>
      <w:r w:rsidRPr="00204AD8">
        <w:rPr>
          <w:b/>
          <w:bCs/>
          <w:color w:val="000000" w:themeColor="text1"/>
          <w:lang w:eastAsia="zh-CN"/>
        </w:rPr>
        <w:t>:39-40</w:t>
      </w:r>
      <w:r w:rsidRPr="00204AD8">
        <w:rPr>
          <w:rFonts w:hint="eastAsia"/>
          <w:b/>
          <w:bCs/>
          <w:color w:val="000000" w:themeColor="text1"/>
          <w:lang w:eastAsia="zh-CN"/>
        </w:rPr>
        <w:t>，是根植于他属灵生命的成长</w:t>
      </w:r>
    </w:p>
    <w:p w14:paraId="78C021CF" w14:textId="0D9B712E" w:rsidR="00605474" w:rsidRPr="00204AD8" w:rsidRDefault="00605474" w:rsidP="0060547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.40</w:t>
      </w:r>
      <w:r w:rsidRPr="00204AD8">
        <w:rPr>
          <w:rFonts w:hint="eastAsia"/>
          <w:color w:val="000000" w:themeColor="text1"/>
          <w:lang w:eastAsia="zh-CN"/>
        </w:rPr>
        <w:t>节“孩子渐渐长大，强健起来”中的“</w:t>
      </w:r>
      <w:r w:rsidRPr="00204AD8">
        <w:rPr>
          <w:rFonts w:hint="eastAsia"/>
          <w:b/>
          <w:bCs/>
          <w:color w:val="000000" w:themeColor="text1"/>
          <w:lang w:eastAsia="zh-CN"/>
        </w:rPr>
        <w:t>强健</w:t>
      </w:r>
      <w:r w:rsidRPr="00204AD8">
        <w:rPr>
          <w:rFonts w:hint="eastAsia"/>
          <w:color w:val="000000" w:themeColor="text1"/>
          <w:lang w:eastAsia="zh-CN"/>
        </w:rPr>
        <w:t>”，指的是“心灵强健”。参见以弗所书</w:t>
      </w: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color w:val="000000" w:themeColor="text1"/>
          <w:lang w:eastAsia="zh-CN"/>
        </w:rPr>
        <w:t>:16</w:t>
      </w:r>
      <w:r w:rsidRPr="00204AD8">
        <w:rPr>
          <w:rFonts w:hint="eastAsia"/>
          <w:color w:val="000000" w:themeColor="text1"/>
          <w:lang w:eastAsia="zh-CN"/>
        </w:rPr>
        <w:t>，保罗讲的“求他按着他丰盛的荣耀，藉着他的灵，叫你们心里的力量刚强起来”。</w:t>
      </w:r>
    </w:p>
    <w:p w14:paraId="54397960" w14:textId="77777777" w:rsidR="00215355" w:rsidRPr="00204AD8" w:rsidRDefault="00605474" w:rsidP="0060547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.40</w:t>
      </w:r>
      <w:r w:rsidRPr="00204AD8">
        <w:rPr>
          <w:rFonts w:hint="eastAsia"/>
          <w:color w:val="000000" w:themeColor="text1"/>
          <w:lang w:eastAsia="zh-CN"/>
        </w:rPr>
        <w:t>节中的“</w:t>
      </w:r>
      <w:r w:rsidRPr="00204AD8">
        <w:rPr>
          <w:rFonts w:hint="eastAsia"/>
          <w:b/>
          <w:bCs/>
          <w:color w:val="000000" w:themeColor="text1"/>
          <w:lang w:eastAsia="zh-CN"/>
        </w:rPr>
        <w:t>充满智慧</w:t>
      </w:r>
      <w:r w:rsidRPr="00204AD8">
        <w:rPr>
          <w:rFonts w:hint="eastAsia"/>
          <w:color w:val="000000" w:themeColor="text1"/>
          <w:lang w:eastAsia="zh-CN"/>
        </w:rPr>
        <w:t>”，不是圣灵充满，而是从上面来的智慧。</w:t>
      </w:r>
      <w:r w:rsidR="00D43A1A" w:rsidRPr="00204AD8">
        <w:rPr>
          <w:rFonts w:hint="eastAsia"/>
          <w:color w:val="000000" w:themeColor="text1"/>
          <w:lang w:eastAsia="zh-CN"/>
        </w:rPr>
        <w:t>指我们在什么时间该讲什么话，做什么事。</w:t>
      </w:r>
      <w:r w:rsidR="00215355" w:rsidRPr="00204AD8">
        <w:rPr>
          <w:rFonts w:hint="eastAsia"/>
          <w:color w:val="000000" w:themeColor="text1"/>
          <w:lang w:eastAsia="zh-CN"/>
        </w:rPr>
        <w:t>后面</w:t>
      </w:r>
      <w:r w:rsidR="00D43A1A" w:rsidRPr="00204AD8">
        <w:rPr>
          <w:rFonts w:hint="eastAsia"/>
          <w:color w:val="000000" w:themeColor="text1"/>
          <w:lang w:eastAsia="zh-CN"/>
        </w:rPr>
        <w:t>5</w:t>
      </w:r>
      <w:r w:rsidR="00D43A1A" w:rsidRPr="00204AD8">
        <w:rPr>
          <w:color w:val="000000" w:themeColor="text1"/>
          <w:lang w:eastAsia="zh-CN"/>
        </w:rPr>
        <w:t>2</w:t>
      </w:r>
      <w:r w:rsidR="00D43A1A" w:rsidRPr="00204AD8">
        <w:rPr>
          <w:rFonts w:hint="eastAsia"/>
          <w:color w:val="000000" w:themeColor="text1"/>
          <w:lang w:eastAsia="zh-CN"/>
        </w:rPr>
        <w:t>节，</w:t>
      </w:r>
      <w:r w:rsidR="00215355" w:rsidRPr="00204AD8">
        <w:rPr>
          <w:rFonts w:hint="eastAsia"/>
          <w:color w:val="000000" w:themeColor="text1"/>
          <w:lang w:eastAsia="zh-CN"/>
        </w:rPr>
        <w:t>也讲到智慧。</w:t>
      </w:r>
    </w:p>
    <w:p w14:paraId="0D60BE71" w14:textId="5FE6E725" w:rsidR="00C21F68" w:rsidRPr="00204AD8" w:rsidRDefault="00215355" w:rsidP="0060547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参见使徒行传</w:t>
      </w:r>
      <w:r w:rsidRPr="00204AD8">
        <w:rPr>
          <w:rFonts w:hint="eastAsia"/>
          <w:color w:val="000000" w:themeColor="text1"/>
          <w:lang w:eastAsia="zh-CN"/>
        </w:rPr>
        <w:t>6</w:t>
      </w:r>
      <w:r w:rsidRPr="00204AD8">
        <w:rPr>
          <w:color w:val="000000" w:themeColor="text1"/>
          <w:lang w:eastAsia="zh-CN"/>
        </w:rPr>
        <w:t>:3</w:t>
      </w:r>
      <w:r w:rsidRPr="00204AD8">
        <w:rPr>
          <w:rFonts w:hint="eastAsia"/>
          <w:color w:val="000000" w:themeColor="text1"/>
          <w:lang w:eastAsia="zh-CN"/>
        </w:rPr>
        <w:t>，</w:t>
      </w:r>
      <w:r w:rsidR="00E44E8B" w:rsidRPr="00204AD8">
        <w:rPr>
          <w:rFonts w:hint="eastAsia"/>
          <w:color w:val="000000" w:themeColor="text1"/>
          <w:lang w:eastAsia="zh-CN"/>
        </w:rPr>
        <w:t>“被圣灵充满，智慧充足的人”</w:t>
      </w:r>
      <w:r w:rsidR="00C21F68" w:rsidRPr="00204AD8">
        <w:rPr>
          <w:rFonts w:hint="eastAsia"/>
          <w:color w:val="000000" w:themeColor="text1"/>
          <w:lang w:eastAsia="zh-CN"/>
        </w:rPr>
        <w:t>；以及以弗所书</w:t>
      </w:r>
      <w:r w:rsidR="00C21F68" w:rsidRPr="00204AD8">
        <w:rPr>
          <w:rFonts w:hint="eastAsia"/>
          <w:color w:val="000000" w:themeColor="text1"/>
          <w:lang w:eastAsia="zh-CN"/>
        </w:rPr>
        <w:t>5</w:t>
      </w:r>
      <w:r w:rsidR="00C21F68" w:rsidRPr="00204AD8">
        <w:rPr>
          <w:color w:val="000000" w:themeColor="text1"/>
          <w:lang w:eastAsia="zh-CN"/>
        </w:rPr>
        <w:t>:15-17</w:t>
      </w:r>
      <w:r w:rsidR="00AF7A48" w:rsidRPr="00204AD8">
        <w:rPr>
          <w:rFonts w:hint="eastAsia"/>
          <w:color w:val="000000" w:themeColor="text1"/>
          <w:lang w:eastAsia="zh-CN"/>
        </w:rPr>
        <w:t>，“你们要谨慎行事，不要像愚昧人，当像智慧人”</w:t>
      </w:r>
      <w:r w:rsidR="00C21F68" w:rsidRPr="00204AD8">
        <w:rPr>
          <w:rFonts w:hint="eastAsia"/>
          <w:color w:val="000000" w:themeColor="text1"/>
          <w:lang w:eastAsia="zh-CN"/>
        </w:rPr>
        <w:t>。</w:t>
      </w:r>
    </w:p>
    <w:p w14:paraId="125D7F90" w14:textId="752D4986" w:rsidR="00C21F68" w:rsidRPr="00204AD8" w:rsidRDefault="00C21F68" w:rsidP="0060547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注意：圣经把圣灵和天父的事情放在一起，我们的服事必要靠圣灵的能力。</w:t>
      </w:r>
    </w:p>
    <w:p w14:paraId="15DE3146" w14:textId="2EAF8A08" w:rsidR="00605474" w:rsidRPr="00204AD8" w:rsidRDefault="00605474" w:rsidP="0060547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color w:val="000000" w:themeColor="text1"/>
          <w:lang w:eastAsia="zh-CN"/>
        </w:rPr>
        <w:t>.40</w:t>
      </w:r>
      <w:r w:rsidRPr="00204AD8">
        <w:rPr>
          <w:rFonts w:hint="eastAsia"/>
          <w:color w:val="000000" w:themeColor="text1"/>
          <w:lang w:eastAsia="zh-CN"/>
        </w:rPr>
        <w:t>节中的“</w:t>
      </w:r>
      <w:r w:rsidRPr="00204AD8">
        <w:rPr>
          <w:rFonts w:hint="eastAsia"/>
          <w:b/>
          <w:bCs/>
          <w:color w:val="000000" w:themeColor="text1"/>
          <w:lang w:eastAsia="zh-CN"/>
        </w:rPr>
        <w:t>神的恩</w:t>
      </w:r>
      <w:r w:rsidRPr="00204AD8">
        <w:rPr>
          <w:rFonts w:hint="eastAsia"/>
          <w:color w:val="000000" w:themeColor="text1"/>
          <w:lang w:eastAsia="zh-CN"/>
        </w:rPr>
        <w:t>”，</w:t>
      </w:r>
      <w:r w:rsidR="00C21F68" w:rsidRPr="00204AD8">
        <w:rPr>
          <w:rFonts w:hint="eastAsia"/>
          <w:color w:val="000000" w:themeColor="text1"/>
          <w:lang w:eastAsia="zh-CN"/>
        </w:rPr>
        <w:t>指的是我们原不配，是神的恩典，我们才有这样的身份来服事神。</w:t>
      </w:r>
    </w:p>
    <w:p w14:paraId="4426FC6B" w14:textId="1E2454E1" w:rsidR="00605474" w:rsidRPr="00204AD8" w:rsidRDefault="00605474">
      <w:pPr>
        <w:pStyle w:val="ListBullet"/>
        <w:numPr>
          <w:ilvl w:val="0"/>
          <w:numId w:val="18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路加</w:t>
      </w:r>
      <w:r w:rsidRPr="00204AD8">
        <w:rPr>
          <w:rFonts w:hint="eastAsia"/>
          <w:b/>
          <w:bCs/>
          <w:color w:val="000000" w:themeColor="text1"/>
          <w:lang w:eastAsia="zh-CN"/>
        </w:rPr>
        <w:t>2</w:t>
      </w:r>
      <w:r w:rsidRPr="00204AD8">
        <w:rPr>
          <w:b/>
          <w:bCs/>
          <w:color w:val="000000" w:themeColor="text1"/>
          <w:lang w:eastAsia="zh-CN"/>
        </w:rPr>
        <w:t>:41-50</w:t>
      </w:r>
      <w:r w:rsidRPr="00204AD8">
        <w:rPr>
          <w:rFonts w:hint="eastAsia"/>
          <w:b/>
          <w:bCs/>
          <w:color w:val="000000" w:themeColor="text1"/>
          <w:lang w:eastAsia="zh-CN"/>
        </w:rPr>
        <w:t>，是揭示于他在圣殿里与教师们不寻常的讨论</w:t>
      </w:r>
    </w:p>
    <w:p w14:paraId="72D8FFC5" w14:textId="78033D56" w:rsidR="004C1CA8" w:rsidRPr="00204AD8" w:rsidRDefault="004C1CA8">
      <w:pPr>
        <w:pStyle w:val="ListBullet"/>
        <w:numPr>
          <w:ilvl w:val="0"/>
          <w:numId w:val="19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路加</w:t>
      </w:r>
      <w:r w:rsidRPr="00204AD8">
        <w:rPr>
          <w:rFonts w:hint="eastAsia"/>
          <w:b/>
          <w:bCs/>
          <w:color w:val="000000" w:themeColor="text1"/>
          <w:lang w:eastAsia="zh-CN"/>
        </w:rPr>
        <w:t>2</w:t>
      </w:r>
      <w:r w:rsidRPr="00204AD8">
        <w:rPr>
          <w:b/>
          <w:bCs/>
          <w:color w:val="000000" w:themeColor="text1"/>
          <w:lang w:eastAsia="zh-CN"/>
        </w:rPr>
        <w:t>:41-47</w:t>
      </w:r>
      <w:r w:rsidR="00A97359" w:rsidRPr="00204AD8">
        <w:rPr>
          <w:b/>
          <w:bCs/>
          <w:color w:val="000000" w:themeColor="text1"/>
          <w:lang w:eastAsia="zh-CN"/>
        </w:rPr>
        <w:t xml:space="preserve"> </w:t>
      </w:r>
    </w:p>
    <w:p w14:paraId="53D2FA29" w14:textId="77777777" w:rsidR="002955CD" w:rsidRPr="00204AD8" w:rsidRDefault="004C1CA8" w:rsidP="004C1CA8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color w:val="000000" w:themeColor="text1"/>
          <w:lang w:eastAsia="zh-CN"/>
        </w:rPr>
        <w:t>1</w:t>
      </w:r>
      <w:r w:rsidRPr="00204AD8">
        <w:rPr>
          <w:rFonts w:hint="eastAsia"/>
          <w:color w:val="000000" w:themeColor="text1"/>
          <w:lang w:eastAsia="zh-CN"/>
        </w:rPr>
        <w:t>节</w:t>
      </w:r>
      <w:r w:rsidR="005A13ED" w:rsidRPr="00204AD8">
        <w:rPr>
          <w:rFonts w:hint="eastAsia"/>
          <w:color w:val="000000" w:themeColor="text1"/>
          <w:lang w:eastAsia="zh-CN"/>
        </w:rPr>
        <w:t>，</w:t>
      </w:r>
      <w:r w:rsidR="008265E2" w:rsidRPr="00204AD8">
        <w:rPr>
          <w:rFonts w:hint="eastAsia"/>
          <w:color w:val="000000" w:themeColor="text1"/>
          <w:lang w:eastAsia="zh-CN"/>
        </w:rPr>
        <w:t>为什么要去耶路撒冷？</w:t>
      </w:r>
    </w:p>
    <w:p w14:paraId="76B7CFAF" w14:textId="538C98E9" w:rsidR="004C1CA8" w:rsidRPr="00204AD8" w:rsidRDefault="005A13ED" w:rsidP="004C1CA8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犹太人中的男性，每年有三次必须要去耶路撒冷，分别是逾越节、五旬节和住棚节；女性只去逾越节。</w:t>
      </w:r>
    </w:p>
    <w:p w14:paraId="5CE1839F" w14:textId="77777777" w:rsidR="002955CD" w:rsidRPr="00204AD8" w:rsidRDefault="004C1CA8" w:rsidP="004C1CA8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t>42</w:t>
      </w:r>
      <w:r w:rsidR="00A97359" w:rsidRPr="00204AD8">
        <w:rPr>
          <w:rFonts w:hint="eastAsia"/>
          <w:color w:val="000000" w:themeColor="text1"/>
          <w:lang w:eastAsia="zh-CN"/>
        </w:rPr>
        <w:t>节</w:t>
      </w:r>
      <w:r w:rsidR="008265E2" w:rsidRPr="00204AD8">
        <w:rPr>
          <w:rFonts w:hint="eastAsia"/>
          <w:color w:val="000000" w:themeColor="text1"/>
          <w:lang w:eastAsia="zh-CN"/>
        </w:rPr>
        <w:t>，为什么是十二岁？</w:t>
      </w:r>
    </w:p>
    <w:p w14:paraId="7B7CE45C" w14:textId="5FD3D6BA" w:rsidR="004C1CA8" w:rsidRPr="00204AD8" w:rsidRDefault="008265E2" w:rsidP="004C1CA8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因为到十三岁时，男性会成为会堂的成员，要按照律法行礼仪。所以从十二岁时开始准备。</w:t>
      </w:r>
    </w:p>
    <w:p w14:paraId="13303F7F" w14:textId="77777777" w:rsidR="002955CD" w:rsidRPr="00204AD8" w:rsidRDefault="004C1CA8" w:rsidP="004C1CA8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t>43-44</w:t>
      </w:r>
      <w:r w:rsidR="00A97359" w:rsidRPr="00204AD8">
        <w:rPr>
          <w:rFonts w:hint="eastAsia"/>
          <w:color w:val="000000" w:themeColor="text1"/>
          <w:lang w:eastAsia="zh-CN"/>
        </w:rPr>
        <w:t>节</w:t>
      </w:r>
      <w:r w:rsidR="00D75BFD" w:rsidRPr="00204AD8">
        <w:rPr>
          <w:rFonts w:hint="eastAsia"/>
          <w:color w:val="000000" w:themeColor="text1"/>
          <w:lang w:eastAsia="zh-CN"/>
        </w:rPr>
        <w:t>，父母怎么不知道耶稣是否和他们在一起？</w:t>
      </w:r>
    </w:p>
    <w:p w14:paraId="232940BB" w14:textId="528353BC" w:rsidR="004C1CA8" w:rsidRPr="00204AD8" w:rsidRDefault="006B4671" w:rsidP="004C1CA8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lastRenderedPageBreak/>
        <w:t>耶路撒冷城很小，人多时会很拥挤，加上同去的人是一大家族、一大群人，小孩子们在一起，不容易察觉耶稣是否在里面。</w:t>
      </w:r>
    </w:p>
    <w:p w14:paraId="5D7B2B91" w14:textId="77777777" w:rsidR="002955CD" w:rsidRPr="00204AD8" w:rsidRDefault="00B0238C" w:rsidP="004C1CA8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t>46</w:t>
      </w:r>
      <w:r w:rsidR="00A97359" w:rsidRPr="00204AD8">
        <w:rPr>
          <w:rFonts w:hint="eastAsia"/>
          <w:color w:val="000000" w:themeColor="text1"/>
          <w:lang w:eastAsia="zh-CN"/>
        </w:rPr>
        <w:t>节</w:t>
      </w:r>
      <w:r w:rsidR="006371F4" w:rsidRPr="00204AD8">
        <w:rPr>
          <w:rFonts w:hint="eastAsia"/>
          <w:color w:val="000000" w:themeColor="text1"/>
          <w:lang w:eastAsia="zh-CN"/>
        </w:rPr>
        <w:t>，看耶稣怎样学圣经。</w:t>
      </w:r>
    </w:p>
    <w:p w14:paraId="39A8DB65" w14:textId="3D00A9B4" w:rsidR="004C1CA8" w:rsidRPr="00204AD8" w:rsidRDefault="006371F4" w:rsidP="004C1CA8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一面听，一面问。这是犹太人文化中的传统学习方式，既要听又要问。</w:t>
      </w:r>
    </w:p>
    <w:p w14:paraId="093A0679" w14:textId="59C33C0F" w:rsidR="00B0238C" w:rsidRPr="00204AD8" w:rsidRDefault="00B0238C" w:rsidP="004C1CA8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t>47</w:t>
      </w:r>
      <w:r w:rsidR="00A97359" w:rsidRPr="00204AD8">
        <w:rPr>
          <w:rFonts w:hint="eastAsia"/>
          <w:color w:val="000000" w:themeColor="text1"/>
          <w:lang w:eastAsia="zh-CN"/>
        </w:rPr>
        <w:t>节</w:t>
      </w:r>
      <w:r w:rsidR="006371F4" w:rsidRPr="00204AD8">
        <w:rPr>
          <w:rFonts w:hint="eastAsia"/>
          <w:color w:val="000000" w:themeColor="text1"/>
          <w:lang w:eastAsia="zh-CN"/>
        </w:rPr>
        <w:t>，他的聪明是指理解力。</w:t>
      </w:r>
    </w:p>
    <w:p w14:paraId="03FD06BE" w14:textId="4F0625F3" w:rsidR="004C1CA8" w:rsidRPr="00204AD8" w:rsidRDefault="006371F4" w:rsidP="004C1CA8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2</w:t>
      </w:r>
      <w:r w:rsidRPr="00204AD8">
        <w:rPr>
          <w:b/>
          <w:bCs/>
          <w:color w:val="000000" w:themeColor="text1"/>
          <w:lang w:eastAsia="zh-CN"/>
        </w:rPr>
        <w:t>.</w:t>
      </w:r>
      <w:r w:rsidRPr="00204AD8">
        <w:rPr>
          <w:rFonts w:hint="eastAsia"/>
          <w:b/>
          <w:bCs/>
          <w:color w:val="000000" w:themeColor="text1"/>
          <w:lang w:eastAsia="zh-CN"/>
        </w:rPr>
        <w:t>路加</w:t>
      </w:r>
      <w:r w:rsidRPr="00204AD8">
        <w:rPr>
          <w:rFonts w:hint="eastAsia"/>
          <w:b/>
          <w:bCs/>
          <w:color w:val="000000" w:themeColor="text1"/>
          <w:lang w:eastAsia="zh-CN"/>
        </w:rPr>
        <w:t>2</w:t>
      </w:r>
      <w:r w:rsidRPr="00204AD8">
        <w:rPr>
          <w:b/>
          <w:bCs/>
          <w:color w:val="000000" w:themeColor="text1"/>
          <w:lang w:eastAsia="zh-CN"/>
        </w:rPr>
        <w:t>:48-50</w:t>
      </w:r>
    </w:p>
    <w:p w14:paraId="1A9D238C" w14:textId="31E403B6" w:rsidR="002B7C4B" w:rsidRPr="00204AD8" w:rsidRDefault="002B7C4B" w:rsidP="004C1CA8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4</w:t>
      </w:r>
      <w:r w:rsidRPr="00204AD8">
        <w:rPr>
          <w:b/>
          <w:bCs/>
          <w:color w:val="000000" w:themeColor="text1"/>
          <w:lang w:eastAsia="zh-CN"/>
        </w:rPr>
        <w:t>9</w:t>
      </w:r>
      <w:r w:rsidRPr="00204AD8">
        <w:rPr>
          <w:rFonts w:hint="eastAsia"/>
          <w:b/>
          <w:bCs/>
          <w:color w:val="000000" w:themeColor="text1"/>
          <w:lang w:eastAsia="zh-CN"/>
        </w:rPr>
        <w:t>节是主题</w:t>
      </w:r>
      <w:r w:rsidRPr="00204AD8">
        <w:rPr>
          <w:rFonts w:hint="eastAsia"/>
          <w:color w:val="000000" w:themeColor="text1"/>
          <w:lang w:eastAsia="zh-CN"/>
        </w:rPr>
        <w:t>，</w:t>
      </w:r>
      <w:r w:rsidR="00102C91" w:rsidRPr="00204AD8">
        <w:rPr>
          <w:rFonts w:hint="eastAsia"/>
          <w:b/>
          <w:bCs/>
          <w:color w:val="000000" w:themeColor="text1"/>
          <w:lang w:eastAsia="zh-CN"/>
        </w:rPr>
        <w:t>耶稣的回答是：</w:t>
      </w:r>
      <w:r w:rsidR="00102C91" w:rsidRPr="00204AD8">
        <w:rPr>
          <w:rFonts w:hint="eastAsia"/>
          <w:color w:val="000000" w:themeColor="text1"/>
          <w:lang w:eastAsia="zh-CN"/>
        </w:rPr>
        <w:t>“</w:t>
      </w:r>
      <w:r w:rsidR="00102C91" w:rsidRPr="00204AD8">
        <w:rPr>
          <w:rFonts w:hint="eastAsia"/>
          <w:b/>
          <w:bCs/>
          <w:color w:val="000000" w:themeColor="text1"/>
          <w:lang w:eastAsia="zh-CN"/>
        </w:rPr>
        <w:t>为什么找我呢？岂不知我应当以我父的事为念吗？</w:t>
      </w:r>
      <w:r w:rsidR="00102C91" w:rsidRPr="00204AD8">
        <w:rPr>
          <w:rFonts w:hint="eastAsia"/>
          <w:color w:val="000000" w:themeColor="text1"/>
          <w:lang w:eastAsia="zh-CN"/>
        </w:rPr>
        <w:t>”</w:t>
      </w:r>
    </w:p>
    <w:p w14:paraId="136F250D" w14:textId="2359F282" w:rsidR="00102C91" w:rsidRPr="00204AD8" w:rsidRDefault="00102C91" w:rsidP="004C1CA8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这是圣经记载耶稣第一次说话，很重要。</w:t>
      </w:r>
      <w:r w:rsidR="005867DD" w:rsidRPr="00204AD8">
        <w:rPr>
          <w:rFonts w:hint="eastAsia"/>
          <w:color w:val="000000" w:themeColor="text1"/>
          <w:lang w:eastAsia="zh-CN"/>
        </w:rPr>
        <w:t>这是耶稣来到地上的目的。</w:t>
      </w:r>
    </w:p>
    <w:p w14:paraId="691539B4" w14:textId="45A005DF" w:rsidR="00102C91" w:rsidRPr="00204AD8" w:rsidRDefault="005867DD" w:rsidP="004C1CA8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参见</w:t>
      </w:r>
      <w:r w:rsidR="00102C91" w:rsidRPr="00204AD8">
        <w:rPr>
          <w:rFonts w:hint="eastAsia"/>
          <w:color w:val="000000" w:themeColor="text1"/>
          <w:lang w:eastAsia="zh-CN"/>
        </w:rPr>
        <w:t>路加</w:t>
      </w:r>
      <w:r w:rsidR="00102C91" w:rsidRPr="00204AD8">
        <w:rPr>
          <w:rFonts w:hint="eastAsia"/>
          <w:color w:val="000000" w:themeColor="text1"/>
          <w:lang w:eastAsia="zh-CN"/>
        </w:rPr>
        <w:t>1</w:t>
      </w:r>
      <w:r w:rsidR="00102C91" w:rsidRPr="00204AD8">
        <w:rPr>
          <w:color w:val="000000" w:themeColor="text1"/>
          <w:lang w:eastAsia="zh-CN"/>
        </w:rPr>
        <w:t>9:10</w:t>
      </w:r>
      <w:r w:rsidR="00102C91" w:rsidRPr="00204AD8">
        <w:rPr>
          <w:rFonts w:hint="eastAsia"/>
          <w:color w:val="000000" w:themeColor="text1"/>
          <w:lang w:eastAsia="zh-CN"/>
        </w:rPr>
        <w:t>，“人子来，为要寻找、拯救失丧的人”</w:t>
      </w:r>
      <w:r w:rsidR="00A754F7" w:rsidRPr="00204AD8">
        <w:rPr>
          <w:rFonts w:hint="eastAsia"/>
          <w:color w:val="000000" w:themeColor="text1"/>
          <w:lang w:eastAsia="zh-CN"/>
        </w:rPr>
        <w:t>。</w:t>
      </w:r>
      <w:r w:rsidRPr="00204AD8">
        <w:rPr>
          <w:rFonts w:hint="eastAsia"/>
          <w:color w:val="000000" w:themeColor="text1"/>
          <w:lang w:eastAsia="zh-CN"/>
        </w:rPr>
        <w:t>这句话的意思在圣经中反复被耶稣述说：</w:t>
      </w:r>
    </w:p>
    <w:p w14:paraId="2F9D37CE" w14:textId="6463071B" w:rsidR="00104382" w:rsidRPr="00204AD8" w:rsidRDefault="002E6166" w:rsidP="004C1CA8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约翰福音</w:t>
      </w:r>
      <w:r w:rsidRPr="00204AD8">
        <w:rPr>
          <w:rFonts w:hint="eastAsia"/>
          <w:color w:val="000000" w:themeColor="text1"/>
          <w:lang w:eastAsia="zh-CN"/>
        </w:rPr>
        <w:t>5</w:t>
      </w:r>
      <w:r w:rsidRPr="00204AD8">
        <w:rPr>
          <w:color w:val="000000" w:themeColor="text1"/>
          <w:lang w:eastAsia="zh-CN"/>
        </w:rPr>
        <w:t>:30</w:t>
      </w:r>
      <w:r w:rsidRPr="00204AD8">
        <w:rPr>
          <w:rFonts w:hint="eastAsia"/>
          <w:color w:val="000000" w:themeColor="text1"/>
          <w:lang w:eastAsia="zh-CN"/>
        </w:rPr>
        <w:t>，“因为我不求自己的意思，只求那差我来者的意思”；</w:t>
      </w:r>
    </w:p>
    <w:p w14:paraId="72EE1654" w14:textId="77777777" w:rsidR="00104382" w:rsidRPr="00204AD8" w:rsidRDefault="002E6166" w:rsidP="004C1CA8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约翰</w:t>
      </w:r>
      <w:r w:rsidRPr="00204AD8">
        <w:rPr>
          <w:rFonts w:hint="eastAsia"/>
          <w:color w:val="000000" w:themeColor="text1"/>
          <w:lang w:eastAsia="zh-CN"/>
        </w:rPr>
        <w:t>5</w:t>
      </w:r>
      <w:r w:rsidRPr="00204AD8">
        <w:rPr>
          <w:color w:val="000000" w:themeColor="text1"/>
          <w:lang w:eastAsia="zh-CN"/>
        </w:rPr>
        <w:t>:36</w:t>
      </w:r>
      <w:r w:rsidRPr="00204AD8">
        <w:rPr>
          <w:rFonts w:hint="eastAsia"/>
          <w:color w:val="000000" w:themeColor="text1"/>
          <w:lang w:eastAsia="zh-CN"/>
        </w:rPr>
        <w:t>，“</w:t>
      </w:r>
      <w:r w:rsidR="00501597" w:rsidRPr="00204AD8">
        <w:rPr>
          <w:rFonts w:hint="eastAsia"/>
          <w:color w:val="000000" w:themeColor="text1"/>
          <w:lang w:eastAsia="zh-CN"/>
        </w:rPr>
        <w:t>因为父交给我要我成就的事，就是我所做的事，这便见证</w:t>
      </w:r>
      <w:r w:rsidR="00393A98" w:rsidRPr="00204AD8">
        <w:rPr>
          <w:rFonts w:hint="eastAsia"/>
          <w:color w:val="000000" w:themeColor="text1"/>
          <w:lang w:eastAsia="zh-CN"/>
        </w:rPr>
        <w:t>我是父所差来的”；</w:t>
      </w:r>
    </w:p>
    <w:p w14:paraId="75D3D157" w14:textId="178815F6" w:rsidR="002E6166" w:rsidRPr="00204AD8" w:rsidRDefault="00393A98" w:rsidP="004C1CA8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约翰</w:t>
      </w:r>
      <w:r w:rsidRPr="00204AD8">
        <w:rPr>
          <w:rFonts w:hint="eastAsia"/>
          <w:color w:val="000000" w:themeColor="text1"/>
          <w:lang w:eastAsia="zh-CN"/>
        </w:rPr>
        <w:t>6</w:t>
      </w:r>
      <w:r w:rsidRPr="00204AD8">
        <w:rPr>
          <w:color w:val="000000" w:themeColor="text1"/>
          <w:lang w:eastAsia="zh-CN"/>
        </w:rPr>
        <w:t>:38-40</w:t>
      </w:r>
      <w:r w:rsidRPr="00204AD8">
        <w:rPr>
          <w:rFonts w:hint="eastAsia"/>
          <w:color w:val="000000" w:themeColor="text1"/>
          <w:lang w:eastAsia="zh-CN"/>
        </w:rPr>
        <w:t>，“因为我从天上降下来，不是要按自己的意思行，乃是要按那差我来者</w:t>
      </w:r>
      <w:r w:rsidR="00104382" w:rsidRPr="00204AD8">
        <w:rPr>
          <w:rFonts w:hint="eastAsia"/>
          <w:color w:val="000000" w:themeColor="text1"/>
          <w:lang w:eastAsia="zh-CN"/>
        </w:rPr>
        <w:t>的意思行；差我来者的意思就是：他所赐给我的，叫我一个也不失落，在末日却叫他复活”</w:t>
      </w:r>
      <w:r w:rsidR="004E2BDC" w:rsidRPr="00204AD8">
        <w:rPr>
          <w:rFonts w:hint="eastAsia"/>
          <w:color w:val="000000" w:themeColor="text1"/>
          <w:lang w:eastAsia="zh-CN"/>
        </w:rPr>
        <w:t>；</w:t>
      </w:r>
    </w:p>
    <w:p w14:paraId="06036B84" w14:textId="73AE7FB9" w:rsidR="00257148" w:rsidRPr="00204AD8" w:rsidRDefault="00257148" w:rsidP="004C1CA8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约翰</w:t>
      </w:r>
      <w:r w:rsidRPr="00204AD8">
        <w:rPr>
          <w:rFonts w:hint="eastAsia"/>
          <w:color w:val="000000" w:themeColor="text1"/>
          <w:lang w:eastAsia="zh-CN"/>
        </w:rPr>
        <w:t>8</w:t>
      </w:r>
      <w:r w:rsidRPr="00204AD8">
        <w:rPr>
          <w:color w:val="000000" w:themeColor="text1"/>
          <w:lang w:eastAsia="zh-CN"/>
        </w:rPr>
        <w:t>:28-29</w:t>
      </w:r>
      <w:r w:rsidRPr="00204AD8">
        <w:rPr>
          <w:rFonts w:hint="eastAsia"/>
          <w:color w:val="000000" w:themeColor="text1"/>
          <w:lang w:eastAsia="zh-CN"/>
        </w:rPr>
        <w:t>，“并且知道我没有一件事是凭着自己做的。我说这些话乃是照着父所教训我的。那差我来的是与我同在；他没有撇下我独自在这里，因为我常做他所喜悦的事”</w:t>
      </w:r>
      <w:r w:rsidR="004E2BDC" w:rsidRPr="00204AD8">
        <w:rPr>
          <w:rFonts w:hint="eastAsia"/>
          <w:color w:val="000000" w:themeColor="text1"/>
          <w:lang w:eastAsia="zh-CN"/>
        </w:rPr>
        <w:t>；</w:t>
      </w:r>
    </w:p>
    <w:p w14:paraId="258B56F3" w14:textId="6DEBB0D6" w:rsidR="009D1E9D" w:rsidRPr="00204AD8" w:rsidRDefault="009D1E9D" w:rsidP="004C1CA8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约翰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2</w:t>
      </w:r>
      <w:r w:rsidRPr="00204AD8">
        <w:rPr>
          <w:rFonts w:hint="eastAsia"/>
          <w:color w:val="000000" w:themeColor="text1"/>
          <w:lang w:eastAsia="zh-CN"/>
        </w:rPr>
        <w:t>：</w:t>
      </w:r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color w:val="000000" w:themeColor="text1"/>
          <w:lang w:eastAsia="zh-CN"/>
        </w:rPr>
        <w:t>9-50</w:t>
      </w:r>
      <w:r w:rsidRPr="00204AD8">
        <w:rPr>
          <w:rFonts w:hint="eastAsia"/>
          <w:color w:val="000000" w:themeColor="text1"/>
          <w:lang w:eastAsia="zh-CN"/>
        </w:rPr>
        <w:t>，“因为我没有凭着自己讲，惟有差我来的父</w:t>
      </w:r>
      <w:r w:rsidR="00175F6B" w:rsidRPr="00204AD8">
        <w:rPr>
          <w:rFonts w:hint="eastAsia"/>
          <w:color w:val="000000" w:themeColor="text1"/>
          <w:lang w:eastAsia="zh-CN"/>
        </w:rPr>
        <w:t>已经给我命令，叫我说什么，讲什么</w:t>
      </w:r>
      <w:r w:rsidR="002A1024" w:rsidRPr="00204AD8">
        <w:rPr>
          <w:rFonts w:hint="eastAsia"/>
          <w:color w:val="000000" w:themeColor="text1"/>
          <w:lang w:eastAsia="zh-CN"/>
        </w:rPr>
        <w:t>。我也知道他的命令就是永生。故此，我所讲的话正是照着父对我所说的</w:t>
      </w:r>
      <w:r w:rsidR="00175F6B" w:rsidRPr="00204AD8">
        <w:rPr>
          <w:rFonts w:hint="eastAsia"/>
          <w:color w:val="000000" w:themeColor="text1"/>
          <w:lang w:eastAsia="zh-CN"/>
        </w:rPr>
        <w:t>”</w:t>
      </w:r>
      <w:r w:rsidR="004E2BDC" w:rsidRPr="00204AD8">
        <w:rPr>
          <w:rFonts w:hint="eastAsia"/>
          <w:color w:val="000000" w:themeColor="text1"/>
          <w:lang w:eastAsia="zh-CN"/>
        </w:rPr>
        <w:t>；</w:t>
      </w:r>
    </w:p>
    <w:p w14:paraId="79684107" w14:textId="6BE8CFAC" w:rsidR="004E2BDC" w:rsidRPr="00204AD8" w:rsidRDefault="005867DD" w:rsidP="004C1CA8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约翰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7:1-4</w:t>
      </w:r>
      <w:r w:rsidRPr="00204AD8">
        <w:rPr>
          <w:rFonts w:hint="eastAsia"/>
          <w:color w:val="000000" w:themeColor="text1"/>
          <w:lang w:eastAsia="zh-CN"/>
        </w:rPr>
        <w:t>，“</w:t>
      </w:r>
      <w:r w:rsidR="00BB4BEC" w:rsidRPr="00204AD8">
        <w:rPr>
          <w:rFonts w:hint="eastAsia"/>
          <w:color w:val="000000" w:themeColor="text1"/>
          <w:lang w:eastAsia="zh-CN"/>
        </w:rPr>
        <w:t>认识你</w:t>
      </w:r>
      <w:r w:rsidR="00BB4BEC" w:rsidRPr="00204AD8">
        <w:rPr>
          <w:rFonts w:hint="eastAsia"/>
          <w:color w:val="000000" w:themeColor="text1"/>
          <w:lang w:eastAsia="zh-CN"/>
        </w:rPr>
        <w:t>-</w:t>
      </w:r>
      <w:r w:rsidR="00BB4BEC" w:rsidRPr="00204AD8">
        <w:rPr>
          <w:rFonts w:hint="eastAsia"/>
          <w:color w:val="000000" w:themeColor="text1"/>
          <w:lang w:eastAsia="zh-CN"/>
        </w:rPr>
        <w:t>独一的真神，并且认识你所差来的耶稣基督，这就是永生”</w:t>
      </w:r>
      <w:r w:rsidR="004E2BDC" w:rsidRPr="00204AD8">
        <w:rPr>
          <w:rFonts w:hint="eastAsia"/>
          <w:color w:val="000000" w:themeColor="text1"/>
          <w:lang w:eastAsia="zh-CN"/>
        </w:rPr>
        <w:t>；</w:t>
      </w:r>
      <w:r w:rsidR="004E2BDC" w:rsidRPr="00204AD8">
        <w:rPr>
          <w:rFonts w:hint="eastAsia"/>
          <w:color w:val="000000" w:themeColor="text1"/>
          <w:lang w:eastAsia="zh-CN"/>
        </w:rPr>
        <w:t>1</w:t>
      </w:r>
      <w:r w:rsidR="004E2BDC" w:rsidRPr="00204AD8">
        <w:rPr>
          <w:color w:val="000000" w:themeColor="text1"/>
          <w:lang w:eastAsia="zh-CN"/>
        </w:rPr>
        <w:t>8</w:t>
      </w:r>
      <w:r w:rsidR="00046E44" w:rsidRPr="00204AD8">
        <w:rPr>
          <w:rFonts w:hint="eastAsia"/>
          <w:color w:val="000000" w:themeColor="text1"/>
          <w:lang w:eastAsia="zh-CN"/>
        </w:rPr>
        <w:t>节</w:t>
      </w:r>
      <w:r w:rsidR="004E2BDC" w:rsidRPr="00204AD8">
        <w:rPr>
          <w:rFonts w:hint="eastAsia"/>
          <w:color w:val="000000" w:themeColor="text1"/>
          <w:lang w:eastAsia="zh-CN"/>
        </w:rPr>
        <w:t>，“你怎样差我到世上，我也照样差他们到世上”</w:t>
      </w:r>
      <w:r w:rsidR="00046E44" w:rsidRPr="00204AD8">
        <w:rPr>
          <w:rFonts w:hint="eastAsia"/>
          <w:color w:val="000000" w:themeColor="text1"/>
          <w:lang w:eastAsia="zh-CN"/>
        </w:rPr>
        <w:t>；</w:t>
      </w:r>
    </w:p>
    <w:p w14:paraId="5D73E4B5" w14:textId="330AB0AE" w:rsidR="005D3BCD" w:rsidRPr="00204AD8" w:rsidRDefault="005D3BCD" w:rsidP="004C1CA8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约翰</w:t>
      </w:r>
      <w:r w:rsidRPr="00204AD8">
        <w:rPr>
          <w:color w:val="000000" w:themeColor="text1"/>
          <w:lang w:eastAsia="zh-CN"/>
        </w:rPr>
        <w:t>20:21</w:t>
      </w:r>
      <w:r w:rsidRPr="00204AD8">
        <w:rPr>
          <w:rFonts w:hint="eastAsia"/>
          <w:color w:val="000000" w:themeColor="text1"/>
          <w:lang w:eastAsia="zh-CN"/>
        </w:rPr>
        <w:t>，“父怎样差遣了我，我也照样差遣你们”。</w:t>
      </w:r>
    </w:p>
    <w:p w14:paraId="3C28D99B" w14:textId="2BEE4811" w:rsidR="00E747AE" w:rsidRPr="00204AD8" w:rsidRDefault="00E747AE" w:rsidP="004C1CA8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lastRenderedPageBreak/>
        <w:t>总结</w:t>
      </w:r>
      <w:r w:rsidR="009342EC" w:rsidRPr="00204AD8">
        <w:rPr>
          <w:rFonts w:hint="eastAsia"/>
          <w:b/>
          <w:bCs/>
          <w:color w:val="000000" w:themeColor="text1"/>
          <w:lang w:eastAsia="zh-CN"/>
        </w:rPr>
        <w:t>：</w:t>
      </w:r>
      <w:r w:rsidRPr="00204AD8">
        <w:rPr>
          <w:rFonts w:hint="eastAsia"/>
          <w:color w:val="000000" w:themeColor="text1"/>
          <w:lang w:eastAsia="zh-CN"/>
        </w:rPr>
        <w:t>耶稣的使命就是门徒的使命，你我的使命。</w:t>
      </w:r>
      <w:r w:rsidR="00454A9D" w:rsidRPr="00204AD8">
        <w:rPr>
          <w:rFonts w:hint="eastAsia"/>
          <w:color w:val="000000" w:themeColor="text1"/>
          <w:lang w:eastAsia="zh-CN"/>
        </w:rPr>
        <w:t>我们要以耶稣为榜样，</w:t>
      </w:r>
      <w:r w:rsidRPr="00204AD8">
        <w:rPr>
          <w:rFonts w:hint="eastAsia"/>
          <w:color w:val="000000" w:themeColor="text1"/>
          <w:lang w:eastAsia="zh-CN"/>
        </w:rPr>
        <w:t>但要依靠圣灵。</w:t>
      </w:r>
      <w:r w:rsidR="00316A3D" w:rsidRPr="00204AD8">
        <w:rPr>
          <w:rFonts w:hint="eastAsia"/>
          <w:color w:val="000000" w:themeColor="text1"/>
          <w:lang w:eastAsia="zh-CN"/>
        </w:rPr>
        <w:t>要有紧迫感，就像</w:t>
      </w:r>
      <w:r w:rsidR="00EF4D6A" w:rsidRPr="00204AD8">
        <w:rPr>
          <w:rFonts w:hint="eastAsia"/>
          <w:color w:val="000000" w:themeColor="text1"/>
          <w:lang w:eastAsia="zh-CN"/>
        </w:rPr>
        <w:t>约翰福音</w:t>
      </w:r>
      <w:r w:rsidR="00EF4D6A" w:rsidRPr="00204AD8">
        <w:rPr>
          <w:rFonts w:hint="eastAsia"/>
          <w:color w:val="000000" w:themeColor="text1"/>
          <w:lang w:eastAsia="zh-CN"/>
        </w:rPr>
        <w:t>9</w:t>
      </w:r>
      <w:r w:rsidR="00EF4D6A" w:rsidRPr="00204AD8">
        <w:rPr>
          <w:color w:val="000000" w:themeColor="text1"/>
          <w:lang w:eastAsia="zh-CN"/>
        </w:rPr>
        <w:t>:4</w:t>
      </w:r>
      <w:r w:rsidR="00316A3D" w:rsidRPr="00204AD8">
        <w:rPr>
          <w:rFonts w:hint="eastAsia"/>
          <w:color w:val="000000" w:themeColor="text1"/>
          <w:lang w:eastAsia="zh-CN"/>
        </w:rPr>
        <w:t>中所说</w:t>
      </w:r>
      <w:r w:rsidR="00EF4D6A" w:rsidRPr="00204AD8">
        <w:rPr>
          <w:rFonts w:hint="eastAsia"/>
          <w:color w:val="000000" w:themeColor="text1"/>
          <w:lang w:eastAsia="zh-CN"/>
        </w:rPr>
        <w:t>，“趁着白日，我们必须做那差我来者的工</w:t>
      </w:r>
      <w:r w:rsidR="00316A3D" w:rsidRPr="00204AD8">
        <w:rPr>
          <w:rFonts w:hint="eastAsia"/>
          <w:color w:val="000000" w:themeColor="text1"/>
          <w:lang w:eastAsia="zh-CN"/>
        </w:rPr>
        <w:t>；黑夜将到，就没有人能做工了”；希伯来书</w:t>
      </w:r>
      <w:r w:rsidR="00316A3D" w:rsidRPr="00204AD8">
        <w:rPr>
          <w:rFonts w:hint="eastAsia"/>
          <w:color w:val="000000" w:themeColor="text1"/>
          <w:lang w:eastAsia="zh-CN"/>
        </w:rPr>
        <w:t>1</w:t>
      </w:r>
      <w:r w:rsidR="00316A3D" w:rsidRPr="00204AD8">
        <w:rPr>
          <w:color w:val="000000" w:themeColor="text1"/>
          <w:lang w:eastAsia="zh-CN"/>
        </w:rPr>
        <w:t>0:5-10</w:t>
      </w:r>
      <w:r w:rsidR="00316A3D" w:rsidRPr="00204AD8">
        <w:rPr>
          <w:rFonts w:hint="eastAsia"/>
          <w:color w:val="000000" w:themeColor="text1"/>
          <w:lang w:eastAsia="zh-CN"/>
        </w:rPr>
        <w:t>，“我来了，为要照你的旨意行”。</w:t>
      </w:r>
    </w:p>
    <w:p w14:paraId="2DE9856C" w14:textId="141A9EA7" w:rsidR="00605474" w:rsidRPr="00204AD8" w:rsidRDefault="00605474">
      <w:pPr>
        <w:pStyle w:val="ListBullet"/>
        <w:numPr>
          <w:ilvl w:val="0"/>
          <w:numId w:val="18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路加</w:t>
      </w:r>
      <w:r w:rsidRPr="00204AD8">
        <w:rPr>
          <w:rFonts w:hint="eastAsia"/>
          <w:b/>
          <w:bCs/>
          <w:color w:val="000000" w:themeColor="text1"/>
          <w:lang w:eastAsia="zh-CN"/>
        </w:rPr>
        <w:t>2</w:t>
      </w:r>
      <w:r w:rsidRPr="00204AD8">
        <w:rPr>
          <w:b/>
          <w:bCs/>
          <w:color w:val="000000" w:themeColor="text1"/>
          <w:lang w:eastAsia="zh-CN"/>
        </w:rPr>
        <w:t>:51-52</w:t>
      </w:r>
      <w:r w:rsidRPr="00204AD8">
        <w:rPr>
          <w:rFonts w:hint="eastAsia"/>
          <w:b/>
          <w:bCs/>
          <w:color w:val="000000" w:themeColor="text1"/>
          <w:lang w:eastAsia="zh-CN"/>
        </w:rPr>
        <w:t>，是反映在他个人对神的委身</w:t>
      </w:r>
    </w:p>
    <w:p w14:paraId="5C451D25" w14:textId="55CDCF0A" w:rsidR="00554E50" w:rsidRPr="00204AD8" w:rsidRDefault="006C03A3" w:rsidP="00554E50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.51</w:t>
      </w:r>
      <w:r w:rsidRPr="00204AD8">
        <w:rPr>
          <w:rFonts w:hint="eastAsia"/>
          <w:color w:val="000000" w:themeColor="text1"/>
          <w:lang w:eastAsia="zh-CN"/>
        </w:rPr>
        <w:t>节，</w:t>
      </w:r>
      <w:r w:rsidR="002955CD" w:rsidRPr="00204AD8">
        <w:rPr>
          <w:rFonts w:hint="eastAsia"/>
          <w:color w:val="000000" w:themeColor="text1"/>
          <w:lang w:eastAsia="zh-CN"/>
        </w:rPr>
        <w:t>“并且</w:t>
      </w:r>
      <w:r w:rsidR="002955CD" w:rsidRPr="00204AD8">
        <w:rPr>
          <w:rFonts w:hint="eastAsia"/>
          <w:b/>
          <w:bCs/>
          <w:color w:val="000000" w:themeColor="text1"/>
          <w:lang w:eastAsia="zh-CN"/>
        </w:rPr>
        <w:t>顺从</w:t>
      </w:r>
      <w:r w:rsidR="002955CD" w:rsidRPr="00204AD8">
        <w:rPr>
          <w:rFonts w:hint="eastAsia"/>
          <w:color w:val="000000" w:themeColor="text1"/>
          <w:lang w:eastAsia="zh-CN"/>
        </w:rPr>
        <w:t>他们”。</w:t>
      </w:r>
      <w:r w:rsidRPr="00204AD8">
        <w:rPr>
          <w:rFonts w:hint="eastAsia"/>
          <w:color w:val="000000" w:themeColor="text1"/>
          <w:lang w:eastAsia="zh-CN"/>
        </w:rPr>
        <w:t>耶稣顺从了父母，立刻跟他们回家。从中可以看到，因为耶稣委身在天父，所以他委身在父母。我们有些人服事教会，仅仅是为了逃避家庭的责任。那是不对的。</w:t>
      </w:r>
    </w:p>
    <w:p w14:paraId="1876BF17" w14:textId="3A2C6B5E" w:rsidR="001944FC" w:rsidRPr="00204AD8" w:rsidRDefault="001944FC" w:rsidP="00554E50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.52</w:t>
      </w:r>
      <w:r w:rsidRPr="00204AD8">
        <w:rPr>
          <w:rFonts w:hint="eastAsia"/>
          <w:color w:val="000000" w:themeColor="text1"/>
          <w:lang w:eastAsia="zh-CN"/>
        </w:rPr>
        <w:t>节，“耶稣的</w:t>
      </w:r>
      <w:r w:rsidRPr="00204AD8">
        <w:rPr>
          <w:rFonts w:hint="eastAsia"/>
          <w:b/>
          <w:bCs/>
          <w:color w:val="000000" w:themeColor="text1"/>
          <w:lang w:eastAsia="zh-CN"/>
        </w:rPr>
        <w:t>智慧和身量</w:t>
      </w:r>
      <w:r w:rsidRPr="00204AD8">
        <w:rPr>
          <w:rFonts w:hint="eastAsia"/>
          <w:color w:val="000000" w:themeColor="text1"/>
          <w:lang w:eastAsia="zh-CN"/>
        </w:rPr>
        <w:t>”指的是平衡，属灵的生命和肉身平衡地成长。参见雅各书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:5</w:t>
      </w:r>
      <w:r w:rsidRPr="00204AD8">
        <w:rPr>
          <w:rFonts w:hint="eastAsia"/>
          <w:color w:val="000000" w:themeColor="text1"/>
          <w:lang w:eastAsia="zh-CN"/>
        </w:rPr>
        <w:t>，“你们中间若有缺少智慧的，应当求那厚赐与众、也不斥责人的神，主就必赐给他”；雅各书</w:t>
      </w: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color w:val="000000" w:themeColor="text1"/>
          <w:lang w:eastAsia="zh-CN"/>
        </w:rPr>
        <w:t>:13-17</w:t>
      </w:r>
      <w:r w:rsidRPr="00204AD8">
        <w:rPr>
          <w:rFonts w:hint="eastAsia"/>
          <w:color w:val="000000" w:themeColor="text1"/>
          <w:lang w:eastAsia="zh-CN"/>
        </w:rPr>
        <w:t>，</w:t>
      </w:r>
      <w:r w:rsidR="004F200A" w:rsidRPr="00204AD8">
        <w:rPr>
          <w:rFonts w:hint="eastAsia"/>
          <w:color w:val="000000" w:themeColor="text1"/>
          <w:lang w:eastAsia="zh-CN"/>
        </w:rPr>
        <w:t>“你们中间谁是有智慧有见识的呢？他就当</w:t>
      </w:r>
      <w:r w:rsidRPr="00204AD8">
        <w:rPr>
          <w:rFonts w:hint="eastAsia"/>
          <w:color w:val="000000" w:themeColor="text1"/>
          <w:lang w:eastAsia="zh-CN"/>
        </w:rPr>
        <w:t>在智慧的温柔上显出他的善行来</w:t>
      </w:r>
      <w:r w:rsidR="004F200A" w:rsidRPr="00204AD8">
        <w:rPr>
          <w:rFonts w:hint="eastAsia"/>
          <w:color w:val="000000" w:themeColor="text1"/>
          <w:lang w:eastAsia="zh-CN"/>
        </w:rPr>
        <w:t>……惟独从上头来的智慧，先是清洁，后是和平，温良柔顺，满是怜悯，多结善果，没有偏见，没有假冒”。</w:t>
      </w:r>
      <w:r w:rsidR="001B7D78" w:rsidRPr="00204AD8">
        <w:rPr>
          <w:rFonts w:hint="eastAsia"/>
          <w:color w:val="000000" w:themeColor="text1"/>
          <w:lang w:eastAsia="zh-CN"/>
        </w:rPr>
        <w:t>智慧是从神而来的，与地上的智慧不同。</w:t>
      </w:r>
    </w:p>
    <w:p w14:paraId="551FD7AE" w14:textId="5FC32199" w:rsidR="001B7D78" w:rsidRPr="00204AD8" w:rsidRDefault="001B7D78" w:rsidP="00554E50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这一节强调的是生命的成长</w:t>
      </w:r>
      <w:r w:rsidR="00E01FD8" w:rsidRPr="00204AD8">
        <w:rPr>
          <w:rFonts w:hint="eastAsia"/>
          <w:color w:val="000000" w:themeColor="text1"/>
          <w:lang w:eastAsia="zh-CN"/>
        </w:rPr>
        <w:t>。</w:t>
      </w:r>
      <w:r w:rsidRPr="00204AD8">
        <w:rPr>
          <w:rFonts w:hint="eastAsia"/>
          <w:color w:val="000000" w:themeColor="text1"/>
          <w:lang w:eastAsia="zh-CN"/>
        </w:rPr>
        <w:t>以神的事为念的人，</w:t>
      </w:r>
      <w:r w:rsidR="00E01FD8" w:rsidRPr="00204AD8">
        <w:rPr>
          <w:rFonts w:hint="eastAsia"/>
          <w:color w:val="000000" w:themeColor="text1"/>
          <w:lang w:eastAsia="zh-CN"/>
        </w:rPr>
        <w:t>是顺服的人，也是身、心、灵成长的人。参见提摩太后书</w:t>
      </w:r>
      <w:r w:rsidR="00E01FD8" w:rsidRPr="00204AD8">
        <w:rPr>
          <w:rFonts w:hint="eastAsia"/>
          <w:color w:val="000000" w:themeColor="text1"/>
          <w:lang w:eastAsia="zh-CN"/>
        </w:rPr>
        <w:t>2</w:t>
      </w:r>
      <w:r w:rsidR="00E01FD8" w:rsidRPr="00204AD8">
        <w:rPr>
          <w:color w:val="000000" w:themeColor="text1"/>
          <w:lang w:eastAsia="zh-CN"/>
        </w:rPr>
        <w:t>:15</w:t>
      </w:r>
      <w:r w:rsidR="00E01FD8" w:rsidRPr="00204AD8">
        <w:rPr>
          <w:rFonts w:hint="eastAsia"/>
          <w:color w:val="000000" w:themeColor="text1"/>
          <w:lang w:eastAsia="zh-CN"/>
        </w:rPr>
        <w:t>，“你当竭力在神面前得蒙喜悦，作无愧的工人，按着正义分解真理的道”；使徒行传</w:t>
      </w:r>
      <w:r w:rsidR="00E01FD8" w:rsidRPr="00204AD8">
        <w:rPr>
          <w:rFonts w:hint="eastAsia"/>
          <w:color w:val="000000" w:themeColor="text1"/>
          <w:lang w:eastAsia="zh-CN"/>
        </w:rPr>
        <w:t>7</w:t>
      </w:r>
      <w:r w:rsidR="00E01FD8" w:rsidRPr="00204AD8">
        <w:rPr>
          <w:color w:val="000000" w:themeColor="text1"/>
          <w:lang w:eastAsia="zh-CN"/>
        </w:rPr>
        <w:t>:45-46</w:t>
      </w:r>
      <w:r w:rsidR="00E01FD8" w:rsidRPr="00204AD8">
        <w:rPr>
          <w:rFonts w:hint="eastAsia"/>
          <w:color w:val="000000" w:themeColor="text1"/>
          <w:lang w:eastAsia="zh-CN"/>
        </w:rPr>
        <w:t>，“大卫在神面前蒙恩，祈求为雅各的神预备居所”。</w:t>
      </w:r>
    </w:p>
    <w:p w14:paraId="7F02A8CC" w14:textId="655C8949" w:rsidR="00E01FD8" w:rsidRPr="00204AD8" w:rsidRDefault="00A532C4" w:rsidP="00554E50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color w:val="000000" w:themeColor="text1"/>
          <w:lang w:eastAsia="zh-CN"/>
        </w:rPr>
        <w:t>.52</w:t>
      </w:r>
      <w:r w:rsidRPr="00204AD8">
        <w:rPr>
          <w:rFonts w:hint="eastAsia"/>
          <w:color w:val="000000" w:themeColor="text1"/>
          <w:lang w:eastAsia="zh-CN"/>
        </w:rPr>
        <w:t>节“并</w:t>
      </w:r>
      <w:r w:rsidRPr="00204AD8">
        <w:rPr>
          <w:rFonts w:hint="eastAsia"/>
          <w:b/>
          <w:bCs/>
          <w:color w:val="000000" w:themeColor="text1"/>
          <w:lang w:eastAsia="zh-CN"/>
        </w:rPr>
        <w:t>神和人喜爱他的心</w:t>
      </w:r>
      <w:r w:rsidRPr="00204AD8">
        <w:rPr>
          <w:rFonts w:hint="eastAsia"/>
          <w:color w:val="000000" w:themeColor="text1"/>
          <w:lang w:eastAsia="zh-CN"/>
        </w:rPr>
        <w:t>，都一齐增长”，其中“神喜爱”指耶稣讨神的喜悦；人喜爱他，指人能接纳他，这是在人面前有见证。</w:t>
      </w:r>
      <w:r w:rsidR="002955CD" w:rsidRPr="00204AD8">
        <w:rPr>
          <w:rFonts w:hint="eastAsia"/>
          <w:color w:val="000000" w:themeColor="text1"/>
          <w:lang w:eastAsia="zh-CN"/>
        </w:rPr>
        <w:t>参见</w:t>
      </w:r>
      <w:r w:rsidR="00AD6CB8" w:rsidRPr="00204AD8">
        <w:rPr>
          <w:rFonts w:hint="eastAsia"/>
          <w:color w:val="000000" w:themeColor="text1"/>
          <w:lang w:eastAsia="zh-CN"/>
        </w:rPr>
        <w:t>使徒行传</w:t>
      </w:r>
      <w:r w:rsidR="00AD6CB8" w:rsidRPr="00204AD8">
        <w:rPr>
          <w:rFonts w:hint="eastAsia"/>
          <w:color w:val="000000" w:themeColor="text1"/>
          <w:lang w:eastAsia="zh-CN"/>
        </w:rPr>
        <w:t>2</w:t>
      </w:r>
      <w:r w:rsidR="00AD6CB8" w:rsidRPr="00204AD8">
        <w:rPr>
          <w:color w:val="000000" w:themeColor="text1"/>
          <w:lang w:eastAsia="zh-CN"/>
        </w:rPr>
        <w:t>:46-47</w:t>
      </w:r>
      <w:r w:rsidR="00AD6CB8" w:rsidRPr="00204AD8">
        <w:rPr>
          <w:rFonts w:hint="eastAsia"/>
          <w:color w:val="000000" w:themeColor="text1"/>
          <w:lang w:eastAsia="zh-CN"/>
        </w:rPr>
        <w:t>，“赞美神，得众民的喜爱”，这是见证。</w:t>
      </w:r>
    </w:p>
    <w:p w14:paraId="2A0BA949" w14:textId="77777777" w:rsidR="00E66E4A" w:rsidRPr="00204AD8" w:rsidRDefault="00E66E4A" w:rsidP="00554E50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2F192D1D" w14:textId="50015DB8" w:rsidR="00AD6CB8" w:rsidRPr="00204AD8" w:rsidRDefault="00AD6CB8" w:rsidP="00554E50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思考：</w:t>
      </w:r>
    </w:p>
    <w:p w14:paraId="2E8E2647" w14:textId="0C05B398" w:rsidR="00E66E4A" w:rsidRPr="00204AD8" w:rsidRDefault="00AD6CB8" w:rsidP="00554E50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我们生活的优先次序是什么？是否以我父的事为念？</w:t>
      </w:r>
      <w:r w:rsidR="00363A58" w:rsidRPr="00204AD8">
        <w:rPr>
          <w:rFonts w:hint="eastAsia"/>
          <w:color w:val="000000" w:themeColor="text1"/>
          <w:lang w:eastAsia="zh-CN"/>
        </w:rPr>
        <w:t>传福音是神把我们放在地上的目的，我们要以耶稣为榜样，像高龄的寡妇亚拿在殿上那样，以父的事为念。</w:t>
      </w:r>
    </w:p>
    <w:p w14:paraId="63A72F3D" w14:textId="0276E2C5" w:rsidR="009419BB" w:rsidRPr="00204AD8" w:rsidRDefault="009419BB" w:rsidP="00554E50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问题：</w:t>
      </w:r>
    </w:p>
    <w:p w14:paraId="25E64B67" w14:textId="5DF94B90" w:rsidR="00CF4B2E" w:rsidRPr="00204AD8" w:rsidRDefault="00CF4B2E">
      <w:pPr>
        <w:pStyle w:val="ListBullet"/>
        <w:numPr>
          <w:ilvl w:val="0"/>
          <w:numId w:val="2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马利亚把这一切事都存在心里，如何理解？</w:t>
      </w:r>
    </w:p>
    <w:p w14:paraId="4955727B" w14:textId="058D62D1" w:rsidR="00E66E4A" w:rsidRPr="00204AD8" w:rsidRDefault="00EF73D1">
      <w:pPr>
        <w:pStyle w:val="ListBullet"/>
        <w:numPr>
          <w:ilvl w:val="0"/>
          <w:numId w:val="2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lastRenderedPageBreak/>
        <w:t>“从上面来的智慧”是不是有的人有，有的人没有？可以改变吗？</w:t>
      </w:r>
    </w:p>
    <w:p w14:paraId="26146EC0" w14:textId="466199D3" w:rsidR="009419BB" w:rsidRPr="00204AD8" w:rsidRDefault="009419BB" w:rsidP="00554E50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分享：</w:t>
      </w:r>
    </w:p>
    <w:p w14:paraId="295716A2" w14:textId="50467DAC" w:rsidR="009419BB" w:rsidRPr="00204AD8" w:rsidRDefault="00E66E4A" w:rsidP="00E66E4A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.</w:t>
      </w:r>
      <w:r w:rsidR="009419BB" w:rsidRPr="00204AD8">
        <w:rPr>
          <w:rFonts w:hint="eastAsia"/>
          <w:color w:val="000000" w:themeColor="text1"/>
          <w:lang w:eastAsia="zh-CN"/>
        </w:rPr>
        <w:t>心里的一块硬土，今天彻底被拿掉了。以前读到马利亚和约瑟回去找耶稣并责备他的时候，心里很认同马利亚。今天</w:t>
      </w:r>
      <w:r w:rsidR="00CF4B2E" w:rsidRPr="00204AD8">
        <w:rPr>
          <w:rFonts w:hint="eastAsia"/>
          <w:color w:val="000000" w:themeColor="text1"/>
          <w:lang w:eastAsia="zh-CN"/>
        </w:rPr>
        <w:t>才</w:t>
      </w:r>
      <w:r w:rsidR="009419BB" w:rsidRPr="00204AD8">
        <w:rPr>
          <w:rFonts w:hint="eastAsia"/>
          <w:color w:val="000000" w:themeColor="text1"/>
          <w:lang w:eastAsia="zh-CN"/>
        </w:rPr>
        <w:t>终于明白了。</w:t>
      </w:r>
      <w:r w:rsidR="00CF4B2E" w:rsidRPr="00204AD8">
        <w:rPr>
          <w:rFonts w:hint="eastAsia"/>
          <w:color w:val="000000" w:themeColor="text1"/>
          <w:lang w:eastAsia="zh-CN"/>
        </w:rPr>
        <w:t>其实在耶稣出生以前，天使就向马利亚显现过。所以耶稣说“</w:t>
      </w:r>
      <w:r w:rsidR="00CF4B2E" w:rsidRPr="00204AD8">
        <w:rPr>
          <w:rFonts w:hint="eastAsia"/>
          <w:b/>
          <w:bCs/>
          <w:color w:val="000000" w:themeColor="text1"/>
          <w:lang w:eastAsia="zh-CN"/>
        </w:rPr>
        <w:t>岂不知</w:t>
      </w:r>
      <w:r w:rsidR="00CF4B2E" w:rsidRPr="00204AD8">
        <w:rPr>
          <w:rFonts w:hint="eastAsia"/>
          <w:color w:val="000000" w:themeColor="text1"/>
          <w:lang w:eastAsia="zh-CN"/>
        </w:rPr>
        <w:t>我应当以我父的事为念吗”？意思是你应该知道的。</w:t>
      </w:r>
    </w:p>
    <w:p w14:paraId="703DDF05" w14:textId="08D30335" w:rsidR="00CF4B2E" w:rsidRPr="00204AD8" w:rsidRDefault="00E66E4A" w:rsidP="00E66E4A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.</w:t>
      </w:r>
      <w:r w:rsidR="00CF4B2E" w:rsidRPr="00204AD8">
        <w:rPr>
          <w:rFonts w:hint="eastAsia"/>
          <w:color w:val="000000" w:themeColor="text1"/>
          <w:lang w:eastAsia="zh-CN"/>
        </w:rPr>
        <w:t>今天对神喜爱的心和众人喜爱的心一起增长，有了深入的理解；也知道了得周遭人的喜悦，是为神作见证。</w:t>
      </w:r>
    </w:p>
    <w:p w14:paraId="6F5ACE17" w14:textId="586F9D87" w:rsidR="009419BB" w:rsidRDefault="009419BB" w:rsidP="00554E50">
      <w:pPr>
        <w:pStyle w:val="ListBullet"/>
        <w:numPr>
          <w:ilvl w:val="0"/>
          <w:numId w:val="0"/>
        </w:numPr>
        <w:jc w:val="both"/>
        <w:rPr>
          <w:lang w:eastAsia="zh-CN"/>
        </w:rPr>
      </w:pPr>
    </w:p>
    <w:p w14:paraId="4CFB1843" w14:textId="57DEA279" w:rsidR="00146968" w:rsidRDefault="00146968" w:rsidP="00554E50">
      <w:pPr>
        <w:pStyle w:val="ListBullet"/>
        <w:numPr>
          <w:ilvl w:val="0"/>
          <w:numId w:val="0"/>
        </w:numPr>
        <w:jc w:val="both"/>
        <w:rPr>
          <w:lang w:eastAsia="zh-CN"/>
        </w:rPr>
      </w:pPr>
    </w:p>
    <w:p w14:paraId="130BD786" w14:textId="4857E1CE" w:rsidR="00146968" w:rsidRDefault="00146968" w:rsidP="00554E50">
      <w:pPr>
        <w:pStyle w:val="ListBullet"/>
        <w:numPr>
          <w:ilvl w:val="0"/>
          <w:numId w:val="0"/>
        </w:numPr>
        <w:jc w:val="both"/>
        <w:rPr>
          <w:lang w:eastAsia="zh-CN"/>
        </w:rPr>
      </w:pPr>
    </w:p>
    <w:p w14:paraId="6E7E8987" w14:textId="076EFD40" w:rsidR="00146968" w:rsidRDefault="00146968" w:rsidP="00554E50">
      <w:pPr>
        <w:pStyle w:val="ListBullet"/>
        <w:numPr>
          <w:ilvl w:val="0"/>
          <w:numId w:val="0"/>
        </w:numPr>
        <w:jc w:val="both"/>
        <w:rPr>
          <w:lang w:eastAsia="zh-CN"/>
        </w:rPr>
      </w:pPr>
    </w:p>
    <w:p w14:paraId="47F647CE" w14:textId="4E2D9595" w:rsidR="00146968" w:rsidRDefault="00146968" w:rsidP="00554E50">
      <w:pPr>
        <w:pStyle w:val="ListBullet"/>
        <w:numPr>
          <w:ilvl w:val="0"/>
          <w:numId w:val="0"/>
        </w:numPr>
        <w:jc w:val="both"/>
        <w:rPr>
          <w:lang w:eastAsia="zh-CN"/>
        </w:rPr>
      </w:pPr>
    </w:p>
    <w:p w14:paraId="45D0569C" w14:textId="64978493" w:rsidR="00146968" w:rsidRDefault="00146968" w:rsidP="00554E50">
      <w:pPr>
        <w:pStyle w:val="ListBullet"/>
        <w:numPr>
          <w:ilvl w:val="0"/>
          <w:numId w:val="0"/>
        </w:numPr>
        <w:jc w:val="both"/>
        <w:rPr>
          <w:lang w:eastAsia="zh-CN"/>
        </w:rPr>
      </w:pPr>
    </w:p>
    <w:p w14:paraId="23C5D671" w14:textId="77C07B1F" w:rsidR="00146968" w:rsidRDefault="00146968" w:rsidP="00554E50">
      <w:pPr>
        <w:pStyle w:val="ListBullet"/>
        <w:numPr>
          <w:ilvl w:val="0"/>
          <w:numId w:val="0"/>
        </w:numPr>
        <w:jc w:val="both"/>
        <w:rPr>
          <w:lang w:eastAsia="zh-CN"/>
        </w:rPr>
      </w:pPr>
    </w:p>
    <w:p w14:paraId="2E405ECE" w14:textId="7681D921" w:rsidR="00146968" w:rsidRDefault="00146968" w:rsidP="00554E50">
      <w:pPr>
        <w:pStyle w:val="ListBullet"/>
        <w:numPr>
          <w:ilvl w:val="0"/>
          <w:numId w:val="0"/>
        </w:numPr>
        <w:jc w:val="both"/>
        <w:rPr>
          <w:lang w:eastAsia="zh-CN"/>
        </w:rPr>
      </w:pPr>
    </w:p>
    <w:p w14:paraId="6E73AE16" w14:textId="66EA7FCB" w:rsidR="00146968" w:rsidRDefault="00146968" w:rsidP="00554E50">
      <w:pPr>
        <w:pStyle w:val="ListBullet"/>
        <w:numPr>
          <w:ilvl w:val="0"/>
          <w:numId w:val="0"/>
        </w:numPr>
        <w:jc w:val="both"/>
        <w:rPr>
          <w:lang w:eastAsia="zh-CN"/>
        </w:rPr>
      </w:pPr>
    </w:p>
    <w:p w14:paraId="4D358E0C" w14:textId="1A975381" w:rsidR="00146968" w:rsidRDefault="00146968" w:rsidP="00554E50">
      <w:pPr>
        <w:pStyle w:val="ListBullet"/>
        <w:numPr>
          <w:ilvl w:val="0"/>
          <w:numId w:val="0"/>
        </w:numPr>
        <w:jc w:val="both"/>
        <w:rPr>
          <w:lang w:eastAsia="zh-CN"/>
        </w:rPr>
      </w:pPr>
    </w:p>
    <w:p w14:paraId="3A6B39FB" w14:textId="3E9C1BEA" w:rsidR="00146968" w:rsidRDefault="00146968" w:rsidP="00554E50">
      <w:pPr>
        <w:pStyle w:val="ListBullet"/>
        <w:numPr>
          <w:ilvl w:val="0"/>
          <w:numId w:val="0"/>
        </w:numPr>
        <w:jc w:val="both"/>
        <w:rPr>
          <w:lang w:eastAsia="zh-CN"/>
        </w:rPr>
      </w:pPr>
    </w:p>
    <w:p w14:paraId="05E7AFA9" w14:textId="244A9D18" w:rsidR="00146968" w:rsidRDefault="00146968" w:rsidP="00554E50">
      <w:pPr>
        <w:pStyle w:val="ListBullet"/>
        <w:numPr>
          <w:ilvl w:val="0"/>
          <w:numId w:val="0"/>
        </w:numPr>
        <w:jc w:val="both"/>
        <w:rPr>
          <w:lang w:eastAsia="zh-CN"/>
        </w:rPr>
      </w:pPr>
    </w:p>
    <w:p w14:paraId="5D796C1F" w14:textId="1635C944" w:rsidR="00146968" w:rsidRDefault="00146968" w:rsidP="00554E50">
      <w:pPr>
        <w:pStyle w:val="ListBullet"/>
        <w:numPr>
          <w:ilvl w:val="0"/>
          <w:numId w:val="0"/>
        </w:numPr>
        <w:jc w:val="both"/>
        <w:rPr>
          <w:lang w:eastAsia="zh-CN"/>
        </w:rPr>
      </w:pPr>
    </w:p>
    <w:p w14:paraId="2876EDAD" w14:textId="7588D39F" w:rsidR="00146968" w:rsidRDefault="00146968" w:rsidP="00554E50">
      <w:pPr>
        <w:pStyle w:val="ListBullet"/>
        <w:numPr>
          <w:ilvl w:val="0"/>
          <w:numId w:val="0"/>
        </w:numPr>
        <w:jc w:val="both"/>
        <w:rPr>
          <w:lang w:eastAsia="zh-CN"/>
        </w:rPr>
      </w:pPr>
    </w:p>
    <w:p w14:paraId="1D2B696F" w14:textId="257885BE" w:rsidR="00146968" w:rsidRDefault="00146968" w:rsidP="00554E50">
      <w:pPr>
        <w:pStyle w:val="ListBullet"/>
        <w:numPr>
          <w:ilvl w:val="0"/>
          <w:numId w:val="0"/>
        </w:numPr>
        <w:jc w:val="both"/>
        <w:rPr>
          <w:lang w:eastAsia="zh-CN"/>
        </w:rPr>
      </w:pPr>
    </w:p>
    <w:p w14:paraId="1BAF8944" w14:textId="3831B4DE" w:rsidR="00146968" w:rsidRDefault="00146968" w:rsidP="00554E50">
      <w:pPr>
        <w:pStyle w:val="ListBullet"/>
        <w:numPr>
          <w:ilvl w:val="0"/>
          <w:numId w:val="0"/>
        </w:numPr>
        <w:jc w:val="both"/>
        <w:rPr>
          <w:lang w:eastAsia="zh-CN"/>
        </w:rPr>
      </w:pPr>
    </w:p>
    <w:p w14:paraId="65F48735" w14:textId="70F3DEEF" w:rsidR="00146968" w:rsidRDefault="00146968" w:rsidP="00554E50">
      <w:pPr>
        <w:pStyle w:val="ListBullet"/>
        <w:numPr>
          <w:ilvl w:val="0"/>
          <w:numId w:val="0"/>
        </w:numPr>
        <w:jc w:val="both"/>
        <w:rPr>
          <w:lang w:eastAsia="zh-CN"/>
        </w:rPr>
      </w:pPr>
    </w:p>
    <w:p w14:paraId="56BC5921" w14:textId="12B42CD2" w:rsidR="00146968" w:rsidRDefault="00146968" w:rsidP="00554E50">
      <w:pPr>
        <w:pStyle w:val="ListBullet"/>
        <w:numPr>
          <w:ilvl w:val="0"/>
          <w:numId w:val="0"/>
        </w:numPr>
        <w:jc w:val="both"/>
        <w:rPr>
          <w:lang w:eastAsia="zh-CN"/>
        </w:rPr>
      </w:pPr>
    </w:p>
    <w:p w14:paraId="7383BE60" w14:textId="0FCFD4F0" w:rsidR="00146968" w:rsidRDefault="00146968" w:rsidP="00146968">
      <w:pPr>
        <w:pStyle w:val="Heading1"/>
        <w:rPr>
          <w:lang w:eastAsia="zh-CN"/>
        </w:rPr>
      </w:pPr>
      <w:bookmarkStart w:id="8" w:name="_Toc180860548"/>
      <w:r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>
        <w:rPr>
          <w:rFonts w:hint="eastAsia"/>
          <w:lang w:eastAsia="zh-CN"/>
        </w:rPr>
        <w:t>（九）：圣灵与火的施洗</w:t>
      </w:r>
      <w:bookmarkEnd w:id="8"/>
    </w:p>
    <w:p w14:paraId="202B4F4E" w14:textId="0C28A421" w:rsidR="00146968" w:rsidRPr="00204AD8" w:rsidRDefault="00146968" w:rsidP="00B51AA9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时间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022</w:t>
      </w:r>
      <w:r w:rsidRPr="00204AD8">
        <w:rPr>
          <w:rFonts w:hint="eastAsia"/>
          <w:color w:val="000000" w:themeColor="text1"/>
          <w:lang w:eastAsia="zh-CN"/>
        </w:rPr>
        <w:t>年</w:t>
      </w:r>
      <w:r w:rsidRPr="00204AD8">
        <w:rPr>
          <w:color w:val="000000" w:themeColor="text1"/>
          <w:lang w:eastAsia="zh-CN"/>
        </w:rPr>
        <w:t>10</w:t>
      </w:r>
      <w:r w:rsidRPr="00204AD8">
        <w:rPr>
          <w:rFonts w:hint="eastAsia"/>
          <w:color w:val="000000" w:themeColor="text1"/>
          <w:lang w:eastAsia="zh-CN"/>
        </w:rPr>
        <w:t>月</w:t>
      </w:r>
      <w:r w:rsidRPr="00204AD8">
        <w:rPr>
          <w:color w:val="000000" w:themeColor="text1"/>
          <w:lang w:eastAsia="zh-CN"/>
        </w:rPr>
        <w:t>15</w:t>
      </w:r>
      <w:r w:rsidRPr="00204AD8">
        <w:rPr>
          <w:rFonts w:hint="eastAsia"/>
          <w:color w:val="000000" w:themeColor="text1"/>
          <w:lang w:eastAsia="zh-CN"/>
        </w:rPr>
        <w:t>日</w:t>
      </w:r>
    </w:p>
    <w:p w14:paraId="388E2280" w14:textId="405E5488" w:rsidR="00146968" w:rsidRPr="00204AD8" w:rsidRDefault="00146968" w:rsidP="00B51AA9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相关经文：马太福音</w:t>
      </w:r>
      <w:r w:rsidRPr="00204AD8">
        <w:rPr>
          <w:color w:val="000000" w:themeColor="text1"/>
          <w:lang w:eastAsia="zh-CN"/>
        </w:rPr>
        <w:t>3:1-17</w:t>
      </w:r>
    </w:p>
    <w:p w14:paraId="7DDDC22A" w14:textId="0413FA6A" w:rsidR="00854615" w:rsidRPr="00204AD8" w:rsidRDefault="00854615" w:rsidP="00B51AA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马太福音的重点是耶稣是弥赛亚，要来做王的。马太福音第一个对象是犹太人，所有有很多犹太背景。</w:t>
      </w:r>
    </w:p>
    <w:p w14:paraId="3FCE670F" w14:textId="01D19FEF" w:rsidR="00146968" w:rsidRPr="00204AD8" w:rsidRDefault="00146968">
      <w:pPr>
        <w:pStyle w:val="ListBullet"/>
        <w:numPr>
          <w:ilvl w:val="0"/>
          <w:numId w:val="21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马太</w:t>
      </w:r>
      <w:r w:rsidRPr="00204AD8">
        <w:rPr>
          <w:b/>
          <w:bCs/>
          <w:color w:val="000000" w:themeColor="text1"/>
          <w:lang w:eastAsia="zh-CN"/>
        </w:rPr>
        <w:t>3:1</w:t>
      </w:r>
      <w:r w:rsidRPr="00204AD8">
        <w:rPr>
          <w:rFonts w:hint="eastAsia"/>
          <w:b/>
          <w:bCs/>
          <w:color w:val="000000" w:themeColor="text1"/>
          <w:lang w:eastAsia="zh-CN"/>
        </w:rPr>
        <w:t>，那个时代的政治背景</w:t>
      </w:r>
    </w:p>
    <w:p w14:paraId="2890BF6A" w14:textId="77777777" w:rsidR="00AE72C1" w:rsidRPr="00204AD8" w:rsidRDefault="00854615" w:rsidP="00C534D5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马太</w:t>
      </w: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color w:val="000000" w:themeColor="text1"/>
          <w:lang w:eastAsia="zh-CN"/>
        </w:rPr>
        <w:t>:1</w:t>
      </w:r>
      <w:r w:rsidRPr="00204AD8">
        <w:rPr>
          <w:rFonts w:hint="eastAsia"/>
          <w:color w:val="000000" w:themeColor="text1"/>
          <w:lang w:eastAsia="zh-CN"/>
        </w:rPr>
        <w:t>中的</w:t>
      </w:r>
      <w:r w:rsidRPr="00204AD8">
        <w:rPr>
          <w:rFonts w:hint="eastAsia"/>
          <w:b/>
          <w:bCs/>
          <w:color w:val="000000" w:themeColor="text1"/>
          <w:lang w:eastAsia="zh-CN"/>
        </w:rPr>
        <w:t>“那时”</w:t>
      </w:r>
      <w:r w:rsidRPr="00204AD8">
        <w:rPr>
          <w:rFonts w:hint="eastAsia"/>
          <w:color w:val="000000" w:themeColor="text1"/>
          <w:lang w:eastAsia="zh-CN"/>
        </w:rPr>
        <w:t>，指的是“那些日子”。</w:t>
      </w:r>
    </w:p>
    <w:p w14:paraId="61F1402E" w14:textId="2C2B6A89" w:rsidR="00C534D5" w:rsidRPr="00204AD8" w:rsidRDefault="00D37FD5" w:rsidP="00C534D5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具体时间背景，参见路加福音</w:t>
      </w: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color w:val="000000" w:themeColor="text1"/>
          <w:lang w:eastAsia="zh-CN"/>
        </w:rPr>
        <w:t>:1-2</w:t>
      </w:r>
      <w:r w:rsidRPr="00204AD8">
        <w:rPr>
          <w:rFonts w:hint="eastAsia"/>
          <w:color w:val="000000" w:themeColor="text1"/>
          <w:lang w:eastAsia="zh-CN"/>
        </w:rPr>
        <w:t>，</w:t>
      </w:r>
      <w:r w:rsidR="002D0447" w:rsidRPr="00204AD8">
        <w:rPr>
          <w:rFonts w:hint="eastAsia"/>
          <w:color w:val="000000" w:themeColor="text1"/>
          <w:lang w:eastAsia="zh-CN"/>
        </w:rPr>
        <w:t>这部分是介绍当时罗马帝国谁在掌权。</w:t>
      </w:r>
      <w:r w:rsidR="00EF1233" w:rsidRPr="00204AD8">
        <w:rPr>
          <w:rFonts w:hint="eastAsia"/>
          <w:color w:val="000000" w:themeColor="text1"/>
          <w:lang w:eastAsia="zh-CN"/>
        </w:rPr>
        <w:t>第</w:t>
      </w:r>
      <w:r w:rsidR="00EF1233" w:rsidRPr="00204AD8">
        <w:rPr>
          <w:rFonts w:hint="eastAsia"/>
          <w:color w:val="000000" w:themeColor="text1"/>
          <w:lang w:eastAsia="zh-CN"/>
        </w:rPr>
        <w:t>1</w:t>
      </w:r>
      <w:r w:rsidR="00EF1233" w:rsidRPr="00204AD8">
        <w:rPr>
          <w:rFonts w:hint="eastAsia"/>
          <w:color w:val="000000" w:themeColor="text1"/>
          <w:lang w:eastAsia="zh-CN"/>
        </w:rPr>
        <w:t>节中</w:t>
      </w:r>
      <w:r w:rsidRPr="00204AD8">
        <w:rPr>
          <w:rFonts w:hint="eastAsia"/>
          <w:color w:val="000000" w:themeColor="text1"/>
          <w:lang w:eastAsia="zh-CN"/>
        </w:rPr>
        <w:t>的凯撒提庇留是在主后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4-37</w:t>
      </w:r>
      <w:r w:rsidRPr="00204AD8">
        <w:rPr>
          <w:rFonts w:hint="eastAsia"/>
          <w:color w:val="000000" w:themeColor="text1"/>
          <w:lang w:eastAsia="zh-CN"/>
        </w:rPr>
        <w:t>年做王</w:t>
      </w:r>
      <w:r w:rsidR="00BC7FB3" w:rsidRPr="00204AD8">
        <w:rPr>
          <w:rFonts w:hint="eastAsia"/>
          <w:color w:val="000000" w:themeColor="text1"/>
          <w:lang w:eastAsia="zh-CN"/>
        </w:rPr>
        <w:t>（之前还有两年和继父奥古斯都同作凯撒王</w:t>
      </w:r>
      <w:r w:rsidR="00136D0B" w:rsidRPr="00204AD8">
        <w:rPr>
          <w:rFonts w:hint="eastAsia"/>
          <w:color w:val="000000" w:themeColor="text1"/>
          <w:lang w:eastAsia="zh-CN"/>
        </w:rPr>
        <w:t>，奥古斯都死于主后</w:t>
      </w:r>
      <w:r w:rsidR="00136D0B" w:rsidRPr="00204AD8">
        <w:rPr>
          <w:rFonts w:hint="eastAsia"/>
          <w:color w:val="000000" w:themeColor="text1"/>
          <w:lang w:eastAsia="zh-CN"/>
        </w:rPr>
        <w:t>1</w:t>
      </w:r>
      <w:r w:rsidR="00136D0B" w:rsidRPr="00204AD8">
        <w:rPr>
          <w:color w:val="000000" w:themeColor="text1"/>
          <w:lang w:eastAsia="zh-CN"/>
        </w:rPr>
        <w:t>4</w:t>
      </w:r>
      <w:r w:rsidR="00136D0B" w:rsidRPr="00204AD8">
        <w:rPr>
          <w:rFonts w:hint="eastAsia"/>
          <w:color w:val="000000" w:themeColor="text1"/>
          <w:lang w:eastAsia="zh-CN"/>
        </w:rPr>
        <w:t>年</w:t>
      </w:r>
      <w:r w:rsidR="00136D0B" w:rsidRPr="00204AD8">
        <w:rPr>
          <w:rFonts w:hint="eastAsia"/>
          <w:color w:val="000000" w:themeColor="text1"/>
          <w:lang w:eastAsia="zh-CN"/>
        </w:rPr>
        <w:t>8</w:t>
      </w:r>
      <w:r w:rsidR="00136D0B" w:rsidRPr="00204AD8">
        <w:rPr>
          <w:rFonts w:hint="eastAsia"/>
          <w:color w:val="000000" w:themeColor="text1"/>
          <w:lang w:eastAsia="zh-CN"/>
        </w:rPr>
        <w:t>月</w:t>
      </w:r>
      <w:r w:rsidR="00136D0B" w:rsidRPr="00204AD8">
        <w:rPr>
          <w:rFonts w:hint="eastAsia"/>
          <w:color w:val="000000" w:themeColor="text1"/>
          <w:lang w:eastAsia="zh-CN"/>
        </w:rPr>
        <w:t>1</w:t>
      </w:r>
      <w:r w:rsidR="00136D0B" w:rsidRPr="00204AD8">
        <w:rPr>
          <w:color w:val="000000" w:themeColor="text1"/>
          <w:lang w:eastAsia="zh-CN"/>
        </w:rPr>
        <w:t>9</w:t>
      </w:r>
      <w:r w:rsidR="00136D0B" w:rsidRPr="00204AD8">
        <w:rPr>
          <w:rFonts w:hint="eastAsia"/>
          <w:color w:val="000000" w:themeColor="text1"/>
          <w:lang w:eastAsia="zh-CN"/>
        </w:rPr>
        <w:t>日</w:t>
      </w:r>
      <w:r w:rsidR="00BC7FB3" w:rsidRPr="00204AD8">
        <w:rPr>
          <w:rFonts w:hint="eastAsia"/>
          <w:color w:val="000000" w:themeColor="text1"/>
          <w:lang w:eastAsia="zh-CN"/>
        </w:rPr>
        <w:t>）</w:t>
      </w:r>
      <w:r w:rsidRPr="00204AD8">
        <w:rPr>
          <w:rFonts w:hint="eastAsia"/>
          <w:color w:val="000000" w:themeColor="text1"/>
          <w:lang w:eastAsia="zh-CN"/>
        </w:rPr>
        <w:t>，“在位第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5</w:t>
      </w:r>
      <w:r w:rsidRPr="00204AD8">
        <w:rPr>
          <w:rFonts w:hint="eastAsia"/>
          <w:color w:val="000000" w:themeColor="text1"/>
          <w:lang w:eastAsia="zh-CN"/>
        </w:rPr>
        <w:t>年”就是主后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7</w:t>
      </w:r>
      <w:r w:rsidRPr="00204AD8">
        <w:rPr>
          <w:rFonts w:hint="eastAsia"/>
          <w:color w:val="000000" w:themeColor="text1"/>
          <w:lang w:eastAsia="zh-CN"/>
        </w:rPr>
        <w:t>年</w:t>
      </w:r>
      <w:r w:rsidR="002D0447" w:rsidRPr="00204AD8">
        <w:rPr>
          <w:rFonts w:hint="eastAsia"/>
          <w:color w:val="000000" w:themeColor="text1"/>
          <w:lang w:eastAsia="zh-CN"/>
        </w:rPr>
        <w:t>；彼拉多是主后</w:t>
      </w:r>
      <w:r w:rsidR="002D0447" w:rsidRPr="00204AD8">
        <w:rPr>
          <w:rFonts w:hint="eastAsia"/>
          <w:color w:val="000000" w:themeColor="text1"/>
          <w:lang w:eastAsia="zh-CN"/>
        </w:rPr>
        <w:t>2</w:t>
      </w:r>
      <w:r w:rsidR="002D0447" w:rsidRPr="00204AD8">
        <w:rPr>
          <w:color w:val="000000" w:themeColor="text1"/>
          <w:lang w:eastAsia="zh-CN"/>
        </w:rPr>
        <w:t>6-36</w:t>
      </w:r>
      <w:r w:rsidR="002D0447" w:rsidRPr="00204AD8">
        <w:rPr>
          <w:rFonts w:hint="eastAsia"/>
          <w:color w:val="000000" w:themeColor="text1"/>
          <w:lang w:eastAsia="zh-CN"/>
        </w:rPr>
        <w:t>年做巡抚。希律王管辖的是约旦河东北边，黑</w:t>
      </w:r>
      <w:r w:rsidR="008A39B1" w:rsidRPr="00204AD8">
        <w:rPr>
          <w:rFonts w:hint="eastAsia"/>
          <w:color w:val="000000" w:themeColor="text1"/>
          <w:lang w:eastAsia="zh-CN"/>
        </w:rPr>
        <w:t>门</w:t>
      </w:r>
      <w:r w:rsidR="002D0447" w:rsidRPr="00204AD8">
        <w:rPr>
          <w:rFonts w:hint="eastAsia"/>
          <w:color w:val="000000" w:themeColor="text1"/>
          <w:lang w:eastAsia="zh-CN"/>
        </w:rPr>
        <w:t>山的下边。那时很多外邦人的庙在那里。亚比利尼在今天大马士革的西边</w:t>
      </w:r>
      <w:r w:rsidR="00EF1233" w:rsidRPr="00204AD8">
        <w:rPr>
          <w:rFonts w:hint="eastAsia"/>
          <w:color w:val="000000" w:themeColor="text1"/>
          <w:lang w:eastAsia="zh-CN"/>
        </w:rPr>
        <w:t>；第</w:t>
      </w:r>
      <w:r w:rsidR="00EF1233" w:rsidRPr="00204AD8">
        <w:rPr>
          <w:rFonts w:hint="eastAsia"/>
          <w:color w:val="000000" w:themeColor="text1"/>
          <w:lang w:eastAsia="zh-CN"/>
        </w:rPr>
        <w:t>2</w:t>
      </w:r>
      <w:r w:rsidR="00EF1233" w:rsidRPr="00204AD8">
        <w:rPr>
          <w:rFonts w:hint="eastAsia"/>
          <w:color w:val="000000" w:themeColor="text1"/>
          <w:lang w:eastAsia="zh-CN"/>
        </w:rPr>
        <w:t>节中的“亚那和该亚法作大祭司”，犹太人一般只有一位祭司，这是因为亚那（主后</w:t>
      </w:r>
      <w:r w:rsidR="00EF1233" w:rsidRPr="00204AD8">
        <w:rPr>
          <w:rFonts w:hint="eastAsia"/>
          <w:color w:val="000000" w:themeColor="text1"/>
          <w:lang w:eastAsia="zh-CN"/>
        </w:rPr>
        <w:t>6</w:t>
      </w:r>
      <w:r w:rsidR="00EF1233" w:rsidRPr="00204AD8">
        <w:rPr>
          <w:color w:val="000000" w:themeColor="text1"/>
          <w:lang w:eastAsia="zh-CN"/>
        </w:rPr>
        <w:t>-15</w:t>
      </w:r>
      <w:r w:rsidR="00EF1233" w:rsidRPr="00204AD8">
        <w:rPr>
          <w:rFonts w:hint="eastAsia"/>
          <w:color w:val="000000" w:themeColor="text1"/>
          <w:lang w:eastAsia="zh-CN"/>
        </w:rPr>
        <w:t>年）是犹太人的祭司，而罗马帝国要用自己的人，所以用该亚法（主后</w:t>
      </w:r>
      <w:r w:rsidR="00EF1233" w:rsidRPr="00204AD8">
        <w:rPr>
          <w:rFonts w:hint="eastAsia"/>
          <w:color w:val="000000" w:themeColor="text1"/>
          <w:lang w:eastAsia="zh-CN"/>
        </w:rPr>
        <w:t>1</w:t>
      </w:r>
      <w:r w:rsidR="00EF1233" w:rsidRPr="00204AD8">
        <w:rPr>
          <w:color w:val="000000" w:themeColor="text1"/>
          <w:lang w:eastAsia="zh-CN"/>
        </w:rPr>
        <w:t>8-36</w:t>
      </w:r>
      <w:r w:rsidR="00EF1233" w:rsidRPr="00204AD8">
        <w:rPr>
          <w:rFonts w:hint="eastAsia"/>
          <w:color w:val="000000" w:themeColor="text1"/>
          <w:lang w:eastAsia="zh-CN"/>
        </w:rPr>
        <w:t>年）作祭司。亚那有五个儿子，一个女儿，这个该亚法就是亚那的女婿。但是犹太人还是认亚那。</w:t>
      </w:r>
      <w:r w:rsidR="00AE72C1" w:rsidRPr="00204AD8">
        <w:rPr>
          <w:rFonts w:hint="eastAsia"/>
          <w:color w:val="000000" w:themeColor="text1"/>
          <w:lang w:eastAsia="zh-CN"/>
        </w:rPr>
        <w:t>当时的环境就是社会道德堕落，祭司腐败。</w:t>
      </w:r>
    </w:p>
    <w:p w14:paraId="6F609368" w14:textId="60CBC6A9" w:rsidR="00AE72C1" w:rsidRPr="00204AD8" w:rsidRDefault="00AE72C1" w:rsidP="00C534D5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路加福音提供这些背景，是说当时的犹太人在等待弥赛亚，来推翻罗马帝国。施洗约翰就是这时候出现，就是</w:t>
      </w:r>
      <w:r w:rsidRPr="00204AD8">
        <w:rPr>
          <w:rFonts w:hint="eastAsia"/>
          <w:b/>
          <w:bCs/>
          <w:color w:val="000000" w:themeColor="text1"/>
          <w:lang w:eastAsia="zh-CN"/>
        </w:rPr>
        <w:t>“那时”</w:t>
      </w:r>
      <w:r w:rsidRPr="00204AD8">
        <w:rPr>
          <w:rFonts w:hint="eastAsia"/>
          <w:color w:val="000000" w:themeColor="text1"/>
          <w:lang w:eastAsia="zh-CN"/>
        </w:rPr>
        <w:t>。</w:t>
      </w:r>
    </w:p>
    <w:p w14:paraId="48FEF5C0" w14:textId="542020AF" w:rsidR="00146968" w:rsidRPr="00204AD8" w:rsidRDefault="00146968">
      <w:pPr>
        <w:pStyle w:val="ListBullet"/>
        <w:numPr>
          <w:ilvl w:val="0"/>
          <w:numId w:val="21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马太</w:t>
      </w:r>
      <w:r w:rsidRPr="00204AD8">
        <w:rPr>
          <w:rFonts w:hint="eastAsia"/>
          <w:b/>
          <w:bCs/>
          <w:color w:val="000000" w:themeColor="text1"/>
          <w:lang w:eastAsia="zh-CN"/>
        </w:rPr>
        <w:t>3</w:t>
      </w:r>
      <w:r w:rsidRPr="00204AD8">
        <w:rPr>
          <w:b/>
          <w:bCs/>
          <w:color w:val="000000" w:themeColor="text1"/>
          <w:lang w:eastAsia="zh-CN"/>
        </w:rPr>
        <w:t>:1-12</w:t>
      </w:r>
      <w:r w:rsidRPr="00204AD8">
        <w:rPr>
          <w:rFonts w:hint="eastAsia"/>
          <w:b/>
          <w:bCs/>
          <w:color w:val="000000" w:themeColor="text1"/>
          <w:lang w:eastAsia="zh-CN"/>
        </w:rPr>
        <w:t>施洗约翰的传道</w:t>
      </w:r>
    </w:p>
    <w:p w14:paraId="6F92CD1C" w14:textId="66FD4FBD" w:rsidR="00AA2580" w:rsidRPr="00204AD8" w:rsidRDefault="005045BE" w:rsidP="00C90EFC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-2</w:t>
      </w:r>
      <w:r w:rsidRPr="00204AD8">
        <w:rPr>
          <w:rFonts w:hint="eastAsia"/>
          <w:color w:val="000000" w:themeColor="text1"/>
          <w:lang w:eastAsia="zh-CN"/>
        </w:rPr>
        <w:t>节，</w:t>
      </w:r>
      <w:r w:rsidR="00AA2580" w:rsidRPr="00204AD8">
        <w:rPr>
          <w:rFonts w:hint="eastAsia"/>
          <w:color w:val="000000" w:themeColor="text1"/>
          <w:lang w:eastAsia="zh-CN"/>
        </w:rPr>
        <w:t>施洗约翰在旷野传道，呼喊天国近了！</w:t>
      </w:r>
      <w:r w:rsidRPr="00204AD8">
        <w:rPr>
          <w:rFonts w:hint="eastAsia"/>
          <w:color w:val="000000" w:themeColor="text1"/>
          <w:lang w:eastAsia="zh-CN"/>
        </w:rPr>
        <w:t>他</w:t>
      </w:r>
      <w:r w:rsidR="00AA2580" w:rsidRPr="00204AD8">
        <w:rPr>
          <w:rFonts w:hint="eastAsia"/>
          <w:color w:val="000000" w:themeColor="text1"/>
          <w:lang w:eastAsia="zh-CN"/>
        </w:rPr>
        <w:t>挑战人，让人悔改，信耶稣。悔改是重点，参见马太</w:t>
      </w:r>
      <w:r w:rsidR="00AA2580" w:rsidRPr="00204AD8">
        <w:rPr>
          <w:rFonts w:hint="eastAsia"/>
          <w:color w:val="000000" w:themeColor="text1"/>
          <w:lang w:eastAsia="zh-CN"/>
        </w:rPr>
        <w:t>4</w:t>
      </w:r>
      <w:r w:rsidR="00AA2580" w:rsidRPr="00204AD8">
        <w:rPr>
          <w:color w:val="000000" w:themeColor="text1"/>
          <w:lang w:eastAsia="zh-CN"/>
        </w:rPr>
        <w:t>:17</w:t>
      </w:r>
      <w:r w:rsidR="00AA2580" w:rsidRPr="00204AD8">
        <w:rPr>
          <w:rFonts w:hint="eastAsia"/>
          <w:color w:val="000000" w:themeColor="text1"/>
          <w:lang w:eastAsia="zh-CN"/>
        </w:rPr>
        <w:t>，耶稣说“天国近了，你们应当悔改！”可见耶稣传道也是强调悔改；路加</w:t>
      </w:r>
      <w:r w:rsidR="00AA2580" w:rsidRPr="00204AD8">
        <w:rPr>
          <w:rFonts w:hint="eastAsia"/>
          <w:color w:val="000000" w:themeColor="text1"/>
          <w:lang w:eastAsia="zh-CN"/>
        </w:rPr>
        <w:t>2</w:t>
      </w:r>
      <w:r w:rsidR="00AA2580" w:rsidRPr="00204AD8">
        <w:rPr>
          <w:color w:val="000000" w:themeColor="text1"/>
          <w:lang w:eastAsia="zh-CN"/>
        </w:rPr>
        <w:t>4:47</w:t>
      </w:r>
      <w:r w:rsidR="00AA2580" w:rsidRPr="00204AD8">
        <w:rPr>
          <w:rFonts w:hint="eastAsia"/>
          <w:color w:val="000000" w:themeColor="text1"/>
          <w:lang w:eastAsia="zh-CN"/>
        </w:rPr>
        <w:t>，奉耶稣的名“传悔改、赦罪的道”；使徒</w:t>
      </w:r>
      <w:r w:rsidR="00AA2580" w:rsidRPr="00204AD8">
        <w:rPr>
          <w:rFonts w:hint="eastAsia"/>
          <w:color w:val="000000" w:themeColor="text1"/>
          <w:lang w:eastAsia="zh-CN"/>
        </w:rPr>
        <w:t>2</w:t>
      </w:r>
      <w:r w:rsidR="00AA2580" w:rsidRPr="00204AD8">
        <w:rPr>
          <w:color w:val="000000" w:themeColor="text1"/>
          <w:lang w:eastAsia="zh-CN"/>
        </w:rPr>
        <w:t>:38</w:t>
      </w:r>
      <w:r w:rsidR="00AA2580" w:rsidRPr="00204AD8">
        <w:rPr>
          <w:rFonts w:hint="eastAsia"/>
          <w:color w:val="000000" w:themeColor="text1"/>
          <w:lang w:eastAsia="zh-CN"/>
        </w:rPr>
        <w:t>，彼得说</w:t>
      </w:r>
      <w:r w:rsidR="00920A38" w:rsidRPr="00204AD8">
        <w:rPr>
          <w:rFonts w:hint="eastAsia"/>
          <w:color w:val="000000" w:themeColor="text1"/>
          <w:lang w:eastAsia="zh-CN"/>
        </w:rPr>
        <w:t>“你们各人要</w:t>
      </w:r>
      <w:r w:rsidR="00AA2580" w:rsidRPr="00204AD8">
        <w:rPr>
          <w:rFonts w:hint="eastAsia"/>
          <w:color w:val="000000" w:themeColor="text1"/>
          <w:lang w:eastAsia="zh-CN"/>
        </w:rPr>
        <w:t>悔改</w:t>
      </w:r>
      <w:r w:rsidR="00920A38" w:rsidRPr="00204AD8">
        <w:rPr>
          <w:rFonts w:hint="eastAsia"/>
          <w:color w:val="000000" w:themeColor="text1"/>
          <w:lang w:eastAsia="zh-CN"/>
        </w:rPr>
        <w:t>，</w:t>
      </w:r>
      <w:r w:rsidR="00AA2580" w:rsidRPr="00204AD8">
        <w:rPr>
          <w:rFonts w:hint="eastAsia"/>
          <w:color w:val="000000" w:themeColor="text1"/>
          <w:lang w:eastAsia="zh-CN"/>
        </w:rPr>
        <w:t>奉耶稣</w:t>
      </w:r>
      <w:r w:rsidR="00920A38" w:rsidRPr="00204AD8">
        <w:rPr>
          <w:rFonts w:hint="eastAsia"/>
          <w:color w:val="000000" w:themeColor="text1"/>
          <w:lang w:eastAsia="zh-CN"/>
        </w:rPr>
        <w:t>基督</w:t>
      </w:r>
      <w:r w:rsidR="00AA2580" w:rsidRPr="00204AD8">
        <w:rPr>
          <w:rFonts w:hint="eastAsia"/>
          <w:color w:val="000000" w:themeColor="text1"/>
          <w:lang w:eastAsia="zh-CN"/>
        </w:rPr>
        <w:t>的名</w:t>
      </w:r>
      <w:r w:rsidR="00920A38" w:rsidRPr="00204AD8">
        <w:rPr>
          <w:rFonts w:hint="eastAsia"/>
          <w:color w:val="000000" w:themeColor="text1"/>
          <w:lang w:eastAsia="zh-CN"/>
        </w:rPr>
        <w:t>受洗”</w:t>
      </w:r>
      <w:r w:rsidR="00AA2580" w:rsidRPr="00204AD8">
        <w:rPr>
          <w:rFonts w:hint="eastAsia"/>
          <w:color w:val="000000" w:themeColor="text1"/>
          <w:lang w:eastAsia="zh-CN"/>
        </w:rPr>
        <w:t>；使徒</w:t>
      </w:r>
      <w:r w:rsidR="00AA2580" w:rsidRPr="00204AD8">
        <w:rPr>
          <w:rFonts w:hint="eastAsia"/>
          <w:color w:val="000000" w:themeColor="text1"/>
          <w:lang w:eastAsia="zh-CN"/>
        </w:rPr>
        <w:t>3</w:t>
      </w:r>
      <w:r w:rsidR="00AA2580" w:rsidRPr="00204AD8">
        <w:rPr>
          <w:color w:val="000000" w:themeColor="text1"/>
          <w:lang w:eastAsia="zh-CN"/>
        </w:rPr>
        <w:t>:19-20</w:t>
      </w:r>
      <w:r w:rsidR="00AA2580" w:rsidRPr="00204AD8">
        <w:rPr>
          <w:rFonts w:hint="eastAsia"/>
          <w:color w:val="000000" w:themeColor="text1"/>
          <w:lang w:eastAsia="zh-CN"/>
        </w:rPr>
        <w:t>，</w:t>
      </w:r>
      <w:r w:rsidR="00920A38" w:rsidRPr="00204AD8">
        <w:rPr>
          <w:rFonts w:hint="eastAsia"/>
          <w:color w:val="000000" w:themeColor="text1"/>
          <w:lang w:eastAsia="zh-CN"/>
        </w:rPr>
        <w:t>“你们当悔改归正”，</w:t>
      </w:r>
      <w:r w:rsidR="00AA2580" w:rsidRPr="00204AD8">
        <w:rPr>
          <w:rFonts w:hint="eastAsia"/>
          <w:color w:val="000000" w:themeColor="text1"/>
          <w:lang w:eastAsia="zh-CN"/>
        </w:rPr>
        <w:t>1</w:t>
      </w:r>
      <w:r w:rsidR="00AA2580" w:rsidRPr="00204AD8">
        <w:rPr>
          <w:color w:val="000000" w:themeColor="text1"/>
          <w:lang w:eastAsia="zh-CN"/>
        </w:rPr>
        <w:t>7:30</w:t>
      </w:r>
      <w:r w:rsidR="00AA2580" w:rsidRPr="00204AD8">
        <w:rPr>
          <w:rFonts w:hint="eastAsia"/>
          <w:color w:val="000000" w:themeColor="text1"/>
          <w:lang w:eastAsia="zh-CN"/>
        </w:rPr>
        <w:t>。</w:t>
      </w:r>
    </w:p>
    <w:p w14:paraId="79DB765C" w14:textId="6C9E4070" w:rsidR="000F2E95" w:rsidRPr="00204AD8" w:rsidRDefault="004166EB" w:rsidP="00C90EFC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rFonts w:hint="eastAsia"/>
          <w:color w:val="000000" w:themeColor="text1"/>
          <w:lang w:eastAsia="zh-CN"/>
        </w:rPr>
        <w:t>节，</w:t>
      </w:r>
      <w:r w:rsidR="00AA2580" w:rsidRPr="00204AD8">
        <w:rPr>
          <w:rFonts w:hint="eastAsia"/>
          <w:color w:val="000000" w:themeColor="text1"/>
          <w:lang w:eastAsia="zh-CN"/>
        </w:rPr>
        <w:t>有人喊：“预备主的道，</w:t>
      </w:r>
      <w:r w:rsidR="009573BF" w:rsidRPr="00204AD8">
        <w:rPr>
          <w:rFonts w:hint="eastAsia"/>
          <w:color w:val="000000" w:themeColor="text1"/>
          <w:lang w:eastAsia="zh-CN"/>
        </w:rPr>
        <w:t>修直</w:t>
      </w:r>
      <w:r w:rsidR="000F2E95" w:rsidRPr="00204AD8">
        <w:rPr>
          <w:rFonts w:hint="eastAsia"/>
          <w:color w:val="000000" w:themeColor="text1"/>
          <w:lang w:eastAsia="zh-CN"/>
        </w:rPr>
        <w:t>他</w:t>
      </w:r>
      <w:r w:rsidR="009573BF" w:rsidRPr="00204AD8">
        <w:rPr>
          <w:rFonts w:hint="eastAsia"/>
          <w:color w:val="000000" w:themeColor="text1"/>
          <w:lang w:eastAsia="zh-CN"/>
        </w:rPr>
        <w:t>的路！”施洗约翰来</w:t>
      </w:r>
      <w:r w:rsidR="000F2E95" w:rsidRPr="00204AD8">
        <w:rPr>
          <w:rFonts w:hint="eastAsia"/>
          <w:color w:val="000000" w:themeColor="text1"/>
          <w:lang w:eastAsia="zh-CN"/>
        </w:rPr>
        <w:t>，</w:t>
      </w:r>
      <w:r w:rsidR="009573BF" w:rsidRPr="00204AD8">
        <w:rPr>
          <w:rFonts w:hint="eastAsia"/>
          <w:color w:val="000000" w:themeColor="text1"/>
          <w:lang w:eastAsia="zh-CN"/>
        </w:rPr>
        <w:t>是为应验旧约所说的</w:t>
      </w:r>
      <w:r w:rsidR="009573BF" w:rsidRPr="00204AD8">
        <w:rPr>
          <w:rFonts w:hint="eastAsia"/>
          <w:color w:val="000000" w:themeColor="text1"/>
          <w:lang w:eastAsia="zh-CN"/>
        </w:rPr>
        <w:t xml:space="preserve"> </w:t>
      </w:r>
      <w:r w:rsidR="009573BF" w:rsidRPr="00204AD8">
        <w:rPr>
          <w:rFonts w:hint="eastAsia"/>
          <w:color w:val="000000" w:themeColor="text1"/>
          <w:lang w:eastAsia="zh-CN"/>
        </w:rPr>
        <w:t>。参见以赛亚书</w:t>
      </w:r>
      <w:r w:rsidR="009573BF" w:rsidRPr="00204AD8">
        <w:rPr>
          <w:rFonts w:hint="eastAsia"/>
          <w:color w:val="000000" w:themeColor="text1"/>
          <w:lang w:eastAsia="zh-CN"/>
        </w:rPr>
        <w:t>4</w:t>
      </w:r>
      <w:r w:rsidR="009573BF" w:rsidRPr="00204AD8">
        <w:rPr>
          <w:color w:val="000000" w:themeColor="text1"/>
          <w:lang w:eastAsia="zh-CN"/>
        </w:rPr>
        <w:t>0:1-5</w:t>
      </w:r>
      <w:r w:rsidR="009573BF" w:rsidRPr="00204AD8">
        <w:rPr>
          <w:rFonts w:hint="eastAsia"/>
          <w:color w:val="000000" w:themeColor="text1"/>
          <w:lang w:eastAsia="zh-CN"/>
        </w:rPr>
        <w:t>，“有人声喊着说：在旷野预备耶和</w:t>
      </w:r>
      <w:r w:rsidR="009573BF" w:rsidRPr="00204AD8">
        <w:rPr>
          <w:rFonts w:hint="eastAsia"/>
          <w:color w:val="000000" w:themeColor="text1"/>
          <w:lang w:eastAsia="zh-CN"/>
        </w:rPr>
        <w:lastRenderedPageBreak/>
        <w:t>华的路，在沙漠地修平我们神的道</w:t>
      </w:r>
      <w:r w:rsidR="00920A38" w:rsidRPr="00204AD8">
        <w:rPr>
          <w:rFonts w:hint="eastAsia"/>
          <w:color w:val="000000" w:themeColor="text1"/>
          <w:lang w:eastAsia="zh-CN"/>
        </w:rPr>
        <w:t>”</w:t>
      </w:r>
      <w:r w:rsidR="000F2E95" w:rsidRPr="00204AD8">
        <w:rPr>
          <w:rFonts w:hint="eastAsia"/>
          <w:color w:val="000000" w:themeColor="text1"/>
          <w:lang w:eastAsia="zh-CN"/>
        </w:rPr>
        <w:t>；以赛亚书</w:t>
      </w:r>
      <w:r w:rsidR="000F2E95" w:rsidRPr="00204AD8">
        <w:rPr>
          <w:rFonts w:hint="eastAsia"/>
          <w:color w:val="000000" w:themeColor="text1"/>
          <w:lang w:eastAsia="zh-CN"/>
        </w:rPr>
        <w:t>4</w:t>
      </w:r>
      <w:r w:rsidR="000F2E95" w:rsidRPr="00204AD8">
        <w:rPr>
          <w:color w:val="000000" w:themeColor="text1"/>
          <w:lang w:eastAsia="zh-CN"/>
        </w:rPr>
        <w:t>0:6-8</w:t>
      </w:r>
      <w:r w:rsidR="000F2E95" w:rsidRPr="00204AD8">
        <w:rPr>
          <w:rFonts w:hint="eastAsia"/>
          <w:color w:val="000000" w:themeColor="text1"/>
          <w:lang w:eastAsia="zh-CN"/>
        </w:rPr>
        <w:t>，“惟有我们神的话必永远立定”。施洗约翰来，就是来传递这个，希望来了。</w:t>
      </w:r>
    </w:p>
    <w:p w14:paraId="5437A5BF" w14:textId="447A241E" w:rsidR="00C42BAF" w:rsidRPr="00204AD8" w:rsidRDefault="004166EB" w:rsidP="00C90EFC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rFonts w:hint="eastAsia"/>
          <w:color w:val="000000" w:themeColor="text1"/>
          <w:lang w:eastAsia="zh-CN"/>
        </w:rPr>
        <w:t>节，</w:t>
      </w:r>
      <w:r w:rsidR="00C42BAF" w:rsidRPr="00204AD8">
        <w:rPr>
          <w:rFonts w:hint="eastAsia"/>
          <w:color w:val="000000" w:themeColor="text1"/>
          <w:lang w:eastAsia="zh-CN"/>
        </w:rPr>
        <w:t>穿骆驼毛在当时也是少见的，指向施洗约翰的生活比一般的人还要简单。</w:t>
      </w:r>
    </w:p>
    <w:p w14:paraId="23B2F7B0" w14:textId="4FAF69DA" w:rsidR="00C42BAF" w:rsidRPr="00204AD8" w:rsidRDefault="004166EB" w:rsidP="00C90EFC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t>5</w:t>
      </w:r>
      <w:r w:rsidRPr="00204AD8">
        <w:rPr>
          <w:rFonts w:hint="eastAsia"/>
          <w:color w:val="000000" w:themeColor="text1"/>
          <w:lang w:eastAsia="zh-CN"/>
        </w:rPr>
        <w:t>节，</w:t>
      </w:r>
      <w:r w:rsidR="00140450" w:rsidRPr="00204AD8">
        <w:rPr>
          <w:rFonts w:hint="eastAsia"/>
          <w:color w:val="000000" w:themeColor="text1"/>
          <w:lang w:eastAsia="zh-CN"/>
        </w:rPr>
        <w:t>“</w:t>
      </w:r>
      <w:r w:rsidR="00C42BAF" w:rsidRPr="00204AD8">
        <w:rPr>
          <w:rFonts w:hint="eastAsia"/>
          <w:color w:val="000000" w:themeColor="text1"/>
          <w:lang w:eastAsia="zh-CN"/>
        </w:rPr>
        <w:t>那时</w:t>
      </w:r>
      <w:r w:rsidR="00140450" w:rsidRPr="00204AD8">
        <w:rPr>
          <w:rFonts w:hint="eastAsia"/>
          <w:color w:val="000000" w:themeColor="text1"/>
          <w:lang w:eastAsia="zh-CN"/>
        </w:rPr>
        <w:t>”，</w:t>
      </w:r>
      <w:r w:rsidRPr="00204AD8">
        <w:rPr>
          <w:rFonts w:hint="eastAsia"/>
          <w:color w:val="000000" w:themeColor="text1"/>
          <w:lang w:eastAsia="zh-CN"/>
        </w:rPr>
        <w:t>指</w:t>
      </w:r>
      <w:r w:rsidR="00140450" w:rsidRPr="00204AD8">
        <w:rPr>
          <w:rFonts w:hint="eastAsia"/>
          <w:color w:val="000000" w:themeColor="text1"/>
          <w:lang w:eastAsia="zh-CN"/>
        </w:rPr>
        <w:t>犹太人在盼望弥赛亚，</w:t>
      </w:r>
      <w:r w:rsidRPr="00204AD8">
        <w:rPr>
          <w:rFonts w:hint="eastAsia"/>
          <w:color w:val="000000" w:themeColor="text1"/>
          <w:lang w:eastAsia="zh-CN"/>
        </w:rPr>
        <w:t>当时</w:t>
      </w:r>
      <w:r w:rsidR="00140450" w:rsidRPr="00204AD8">
        <w:rPr>
          <w:rFonts w:hint="eastAsia"/>
          <w:color w:val="000000" w:themeColor="text1"/>
          <w:lang w:eastAsia="zh-CN"/>
        </w:rPr>
        <w:t>有两三个人出来自称是弥赛亚。</w:t>
      </w:r>
    </w:p>
    <w:p w14:paraId="177CBD72" w14:textId="66543FD4" w:rsidR="004166EB" w:rsidRPr="00204AD8" w:rsidRDefault="004166EB" w:rsidP="00C90EFC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t>8</w:t>
      </w:r>
      <w:r w:rsidRPr="00204AD8">
        <w:rPr>
          <w:rFonts w:hint="eastAsia"/>
          <w:color w:val="000000" w:themeColor="text1"/>
          <w:lang w:eastAsia="zh-CN"/>
        </w:rPr>
        <w:t>节，“你们要结出果子来，与悔改的心相称”。悔改要有行动，悔改要从心灵深处，行为就会有改变。参见路加福音</w:t>
      </w: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color w:val="000000" w:themeColor="text1"/>
          <w:lang w:eastAsia="zh-CN"/>
        </w:rPr>
        <w:t>:10-14</w:t>
      </w:r>
      <w:r w:rsidRPr="00204AD8">
        <w:rPr>
          <w:rFonts w:hint="eastAsia"/>
          <w:color w:val="000000" w:themeColor="text1"/>
          <w:lang w:eastAsia="zh-CN"/>
        </w:rPr>
        <w:t>。</w:t>
      </w:r>
    </w:p>
    <w:p w14:paraId="49219D94" w14:textId="2C3D98A7" w:rsidR="007C6FEB" w:rsidRPr="00204AD8" w:rsidRDefault="007C6FEB" w:rsidP="00C90EFC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0</w:t>
      </w:r>
      <w:r w:rsidRPr="00204AD8">
        <w:rPr>
          <w:rFonts w:hint="eastAsia"/>
          <w:color w:val="000000" w:themeColor="text1"/>
          <w:lang w:eastAsia="zh-CN"/>
        </w:rPr>
        <w:t>节是警告。</w:t>
      </w:r>
    </w:p>
    <w:p w14:paraId="096DF241" w14:textId="794FA60D" w:rsidR="000763FB" w:rsidRPr="00204AD8" w:rsidRDefault="007C6FEB" w:rsidP="00C90EFC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1</w:t>
      </w:r>
      <w:r w:rsidRPr="00204AD8">
        <w:rPr>
          <w:rFonts w:hint="eastAsia"/>
          <w:color w:val="000000" w:themeColor="text1"/>
          <w:lang w:eastAsia="zh-CN"/>
        </w:rPr>
        <w:t>节，提鞋是最低贱的工作，是奴隶做的。施洗约翰将自己的事奉和耶稣的事奉做了对比。</w:t>
      </w:r>
    </w:p>
    <w:p w14:paraId="52160001" w14:textId="565B58E3" w:rsidR="007C6FEB" w:rsidRPr="00204AD8" w:rsidRDefault="007C6FEB" w:rsidP="00C90EFC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“圣灵与火的洗”是两个洗，圣灵的洗指真正悔改的，就会圣灵重生，圣灵是媒介，把人带进神的家，带进教会；火的洗，</w:t>
      </w:r>
      <w:r w:rsidRPr="00204AD8">
        <w:rPr>
          <w:color w:val="000000" w:themeColor="text1"/>
          <w:lang w:eastAsia="zh-CN"/>
        </w:rPr>
        <w:t>12</w:t>
      </w:r>
      <w:r w:rsidRPr="00204AD8">
        <w:rPr>
          <w:rFonts w:hint="eastAsia"/>
          <w:color w:val="000000" w:themeColor="text1"/>
          <w:lang w:eastAsia="zh-CN"/>
        </w:rPr>
        <w:t>节有解释，“把麦子收进仓里，把糠用不灭的火烧尽了”。参见马可福音</w:t>
      </w:r>
      <w:r w:rsidRPr="00204AD8">
        <w:rPr>
          <w:rFonts w:hint="eastAsia"/>
          <w:color w:val="000000" w:themeColor="text1"/>
          <w:lang w:eastAsia="zh-CN"/>
        </w:rPr>
        <w:t>9</w:t>
      </w:r>
      <w:r w:rsidRPr="00204AD8">
        <w:rPr>
          <w:color w:val="000000" w:themeColor="text1"/>
          <w:lang w:eastAsia="zh-CN"/>
        </w:rPr>
        <w:t>:43-49</w:t>
      </w:r>
      <w:r w:rsidRPr="00204AD8">
        <w:rPr>
          <w:rFonts w:hint="eastAsia"/>
          <w:color w:val="000000" w:themeColor="text1"/>
          <w:lang w:eastAsia="zh-CN"/>
        </w:rPr>
        <w:t>，这个火是审判的火，是地狱的火。</w:t>
      </w:r>
    </w:p>
    <w:p w14:paraId="026FC09E" w14:textId="6245A0CD" w:rsidR="00146968" w:rsidRPr="00204AD8" w:rsidRDefault="00146968">
      <w:pPr>
        <w:pStyle w:val="ListBullet"/>
        <w:numPr>
          <w:ilvl w:val="0"/>
          <w:numId w:val="21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马太</w:t>
      </w:r>
      <w:r w:rsidRPr="00204AD8">
        <w:rPr>
          <w:rFonts w:hint="eastAsia"/>
          <w:b/>
          <w:bCs/>
          <w:color w:val="000000" w:themeColor="text1"/>
          <w:lang w:eastAsia="zh-CN"/>
        </w:rPr>
        <w:t>3</w:t>
      </w:r>
      <w:r w:rsidRPr="00204AD8">
        <w:rPr>
          <w:b/>
          <w:bCs/>
          <w:color w:val="000000" w:themeColor="text1"/>
          <w:lang w:eastAsia="zh-CN"/>
        </w:rPr>
        <w:t>:13-17</w:t>
      </w:r>
      <w:r w:rsidRPr="00204AD8">
        <w:rPr>
          <w:rFonts w:hint="eastAsia"/>
          <w:b/>
          <w:bCs/>
          <w:color w:val="000000" w:themeColor="text1"/>
          <w:lang w:eastAsia="zh-CN"/>
        </w:rPr>
        <w:t>，弥赛亚受洗的目的</w:t>
      </w:r>
    </w:p>
    <w:p w14:paraId="31716A2D" w14:textId="0EA0C3A4" w:rsidR="00243DF3" w:rsidRPr="00204AD8" w:rsidRDefault="000E5188" w:rsidP="007C6FEB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t>1.</w:t>
      </w:r>
      <w:r w:rsidR="00652BF4" w:rsidRPr="00204AD8">
        <w:rPr>
          <w:rFonts w:hint="eastAsia"/>
          <w:color w:val="000000" w:themeColor="text1"/>
          <w:lang w:eastAsia="zh-CN"/>
        </w:rPr>
        <w:t>耶稣来受洗，施洗约翰的反应是谦卑。耶稣的意思是，不是你需要或者我需要，而是</w:t>
      </w:r>
      <w:r w:rsidR="008A0891" w:rsidRPr="00204AD8">
        <w:rPr>
          <w:rFonts w:hint="eastAsia"/>
          <w:color w:val="000000" w:themeColor="text1"/>
          <w:lang w:eastAsia="zh-CN"/>
        </w:rPr>
        <w:t>“</w:t>
      </w:r>
      <w:r w:rsidR="00652BF4" w:rsidRPr="00204AD8">
        <w:rPr>
          <w:rFonts w:hint="eastAsia"/>
          <w:color w:val="000000" w:themeColor="text1"/>
          <w:lang w:eastAsia="zh-CN"/>
        </w:rPr>
        <w:t>我们理当</w:t>
      </w:r>
      <w:r w:rsidR="008A0891" w:rsidRPr="00204AD8">
        <w:rPr>
          <w:rFonts w:hint="eastAsia"/>
          <w:color w:val="000000" w:themeColor="text1"/>
          <w:lang w:eastAsia="zh-CN"/>
        </w:rPr>
        <w:t>这样</w:t>
      </w:r>
      <w:r w:rsidR="00652BF4" w:rsidRPr="00204AD8">
        <w:rPr>
          <w:rFonts w:hint="eastAsia"/>
          <w:color w:val="000000" w:themeColor="text1"/>
          <w:lang w:eastAsia="zh-CN"/>
        </w:rPr>
        <w:t>尽诸般的义”</w:t>
      </w:r>
      <w:r w:rsidR="008A0891" w:rsidRPr="00204AD8">
        <w:rPr>
          <w:rFonts w:hint="eastAsia"/>
          <w:color w:val="000000" w:themeColor="text1"/>
          <w:lang w:eastAsia="zh-CN"/>
        </w:rPr>
        <w:t>。</w:t>
      </w:r>
      <w:r w:rsidR="00243DF3" w:rsidRPr="00204AD8">
        <w:rPr>
          <w:rFonts w:hint="eastAsia"/>
          <w:color w:val="000000" w:themeColor="text1"/>
          <w:lang w:eastAsia="zh-CN"/>
        </w:rPr>
        <w:t>参见希伯来书</w:t>
      </w:r>
      <w:r w:rsidR="00243DF3" w:rsidRPr="00204AD8">
        <w:rPr>
          <w:rFonts w:hint="eastAsia"/>
          <w:color w:val="000000" w:themeColor="text1"/>
          <w:lang w:eastAsia="zh-CN"/>
        </w:rPr>
        <w:t>2</w:t>
      </w:r>
      <w:r w:rsidR="00243DF3" w:rsidRPr="00204AD8">
        <w:rPr>
          <w:color w:val="000000" w:themeColor="text1"/>
          <w:lang w:eastAsia="zh-CN"/>
        </w:rPr>
        <w:t>:14-18</w:t>
      </w:r>
      <w:r w:rsidR="00243DF3" w:rsidRPr="00204AD8">
        <w:rPr>
          <w:rFonts w:hint="eastAsia"/>
          <w:color w:val="000000" w:themeColor="text1"/>
          <w:lang w:eastAsia="zh-CN"/>
        </w:rPr>
        <w:t>，“所以，他凡事该与他的弟兄相同，为要在神的事上成为慈悲忠信的大祭司，为百姓的罪献上挽回祭”。</w:t>
      </w:r>
    </w:p>
    <w:p w14:paraId="2436D348" w14:textId="27FD8748" w:rsidR="007C6FEB" w:rsidRPr="00204AD8" w:rsidRDefault="00D33CA1" w:rsidP="007C6FEB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.</w:t>
      </w:r>
      <w:r w:rsidR="008A0891" w:rsidRPr="00204AD8">
        <w:rPr>
          <w:rFonts w:hint="eastAsia"/>
          <w:color w:val="000000" w:themeColor="text1"/>
          <w:lang w:eastAsia="zh-CN"/>
        </w:rPr>
        <w:t>赦罪的洗，耶稣不需要。</w:t>
      </w:r>
      <w:r w:rsidR="00243DF3" w:rsidRPr="00204AD8">
        <w:rPr>
          <w:rFonts w:hint="eastAsia"/>
          <w:color w:val="000000" w:themeColor="text1"/>
          <w:lang w:eastAsia="zh-CN"/>
        </w:rPr>
        <w:t>因此</w:t>
      </w:r>
      <w:r w:rsidR="00243DF3" w:rsidRPr="00204AD8">
        <w:rPr>
          <w:rFonts w:hint="eastAsia"/>
          <w:b/>
          <w:bCs/>
          <w:color w:val="000000" w:themeColor="text1"/>
          <w:lang w:eastAsia="zh-CN"/>
        </w:rPr>
        <w:t>耶稣受洗</w:t>
      </w:r>
      <w:r w:rsidRPr="00204AD8">
        <w:rPr>
          <w:rFonts w:hint="eastAsia"/>
          <w:b/>
          <w:bCs/>
          <w:color w:val="000000" w:themeColor="text1"/>
          <w:lang w:eastAsia="zh-CN"/>
        </w:rPr>
        <w:t>的</w:t>
      </w:r>
      <w:r w:rsidR="00243DF3" w:rsidRPr="00204AD8">
        <w:rPr>
          <w:rFonts w:hint="eastAsia"/>
          <w:b/>
          <w:bCs/>
          <w:color w:val="000000" w:themeColor="text1"/>
          <w:lang w:eastAsia="zh-CN"/>
        </w:rPr>
        <w:t>目的</w:t>
      </w:r>
      <w:r w:rsidRPr="00204AD8">
        <w:rPr>
          <w:rFonts w:hint="eastAsia"/>
          <w:b/>
          <w:bCs/>
          <w:color w:val="000000" w:themeColor="text1"/>
          <w:lang w:eastAsia="zh-CN"/>
        </w:rPr>
        <w:t>有两个</w:t>
      </w:r>
      <w:r w:rsidR="00243DF3" w:rsidRPr="00204AD8">
        <w:rPr>
          <w:rFonts w:hint="eastAsia"/>
          <w:color w:val="000000" w:themeColor="text1"/>
          <w:lang w:eastAsia="zh-CN"/>
        </w:rPr>
        <w:t>：一是</w:t>
      </w:r>
      <w:r w:rsidR="00B4771C" w:rsidRPr="00204AD8">
        <w:rPr>
          <w:rFonts w:hint="eastAsia"/>
          <w:color w:val="000000" w:themeColor="text1"/>
          <w:lang w:eastAsia="zh-CN"/>
        </w:rPr>
        <w:t>要确认施洗约翰的工作是从神而来的，他是神所预告的弥赛亚的先锋；</w:t>
      </w:r>
      <w:r w:rsidR="00F704B9" w:rsidRPr="00204AD8">
        <w:rPr>
          <w:rFonts w:hint="eastAsia"/>
          <w:color w:val="000000" w:themeColor="text1"/>
          <w:lang w:eastAsia="zh-CN"/>
        </w:rPr>
        <w:t>二是让人知道耶稣就是那位弥赛亚，正如圣经所预告的。</w:t>
      </w:r>
      <w:r w:rsidR="00F704B9" w:rsidRPr="00204AD8">
        <w:rPr>
          <w:rFonts w:hint="eastAsia"/>
          <w:color w:val="000000" w:themeColor="text1"/>
          <w:lang w:eastAsia="zh-CN"/>
        </w:rPr>
        <w:t>1</w:t>
      </w:r>
      <w:r w:rsidR="00F704B9" w:rsidRPr="00204AD8">
        <w:rPr>
          <w:color w:val="000000" w:themeColor="text1"/>
          <w:lang w:eastAsia="zh-CN"/>
        </w:rPr>
        <w:t>6</w:t>
      </w:r>
      <w:r w:rsidR="00F704B9" w:rsidRPr="00204AD8">
        <w:rPr>
          <w:rFonts w:hint="eastAsia"/>
          <w:color w:val="000000" w:themeColor="text1"/>
          <w:lang w:eastAsia="zh-CN"/>
        </w:rPr>
        <w:t>节“他就看见”，是指施洗约翰看见。</w:t>
      </w:r>
    </w:p>
    <w:p w14:paraId="3DEC5E62" w14:textId="18A2C9C3" w:rsidR="00D33CA1" w:rsidRPr="00204AD8" w:rsidRDefault="00F704B9" w:rsidP="007C6FEB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耶稣受洗太重要，在四本福音书中都有记载，马可福音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:9-11</w:t>
      </w:r>
      <w:r w:rsidRPr="00204AD8">
        <w:rPr>
          <w:rFonts w:hint="eastAsia"/>
          <w:color w:val="000000" w:themeColor="text1"/>
          <w:lang w:eastAsia="zh-CN"/>
        </w:rPr>
        <w:t>，路加福音</w:t>
      </w:r>
      <w:r w:rsidRPr="00204AD8">
        <w:rPr>
          <w:color w:val="000000" w:themeColor="text1"/>
          <w:lang w:eastAsia="zh-CN"/>
        </w:rPr>
        <w:t>3:22</w:t>
      </w:r>
      <w:r w:rsidRPr="00204AD8">
        <w:rPr>
          <w:rFonts w:hint="eastAsia"/>
          <w:color w:val="000000" w:themeColor="text1"/>
          <w:lang w:eastAsia="zh-CN"/>
        </w:rPr>
        <w:t>，约翰福音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:32</w:t>
      </w:r>
      <w:r w:rsidRPr="00204AD8">
        <w:rPr>
          <w:rFonts w:hint="eastAsia"/>
          <w:color w:val="000000" w:themeColor="text1"/>
          <w:lang w:eastAsia="zh-CN"/>
        </w:rPr>
        <w:t>，马太福音</w:t>
      </w: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color w:val="000000" w:themeColor="text1"/>
          <w:lang w:eastAsia="zh-CN"/>
        </w:rPr>
        <w:t>:16</w:t>
      </w:r>
      <w:r w:rsidRPr="00204AD8">
        <w:rPr>
          <w:rFonts w:hint="eastAsia"/>
          <w:color w:val="000000" w:themeColor="text1"/>
          <w:lang w:eastAsia="zh-CN"/>
        </w:rPr>
        <w:t>。</w:t>
      </w:r>
    </w:p>
    <w:p w14:paraId="1C643AC8" w14:textId="54643531" w:rsidR="00F704B9" w:rsidRPr="00204AD8" w:rsidRDefault="00D33CA1" w:rsidP="007C6FEB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t>3.</w:t>
      </w:r>
      <w:r w:rsidRPr="00204AD8">
        <w:rPr>
          <w:rFonts w:hint="eastAsia"/>
          <w:color w:val="000000" w:themeColor="text1"/>
          <w:lang w:eastAsia="zh-CN"/>
        </w:rPr>
        <w:t>四福音书</w:t>
      </w:r>
      <w:r w:rsidR="00B97FCC" w:rsidRPr="00204AD8">
        <w:rPr>
          <w:rFonts w:hint="eastAsia"/>
          <w:color w:val="000000" w:themeColor="text1"/>
          <w:lang w:eastAsia="zh-CN"/>
        </w:rPr>
        <w:t>都记载了</w:t>
      </w:r>
      <w:r w:rsidRPr="00204AD8">
        <w:rPr>
          <w:rFonts w:hint="eastAsia"/>
          <w:color w:val="000000" w:themeColor="text1"/>
          <w:lang w:eastAsia="zh-CN"/>
        </w:rPr>
        <w:t>耶稣受洗后，</w:t>
      </w:r>
      <w:r w:rsidR="00B97FCC" w:rsidRPr="00204AD8">
        <w:rPr>
          <w:rFonts w:hint="eastAsia"/>
          <w:color w:val="000000" w:themeColor="text1"/>
          <w:lang w:eastAsia="zh-CN"/>
        </w:rPr>
        <w:t>圣灵降下，有什么特别的意思吗？参见使徒行传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0:38</w:t>
      </w:r>
      <w:r w:rsidRPr="00204AD8">
        <w:rPr>
          <w:rFonts w:hint="eastAsia"/>
          <w:color w:val="000000" w:themeColor="text1"/>
          <w:lang w:eastAsia="zh-CN"/>
        </w:rPr>
        <w:t>，“神怎样以圣灵和能力膏拿撒勒人耶稣，这都是你</w:t>
      </w:r>
      <w:r w:rsidRPr="00204AD8">
        <w:rPr>
          <w:rFonts w:hint="eastAsia"/>
          <w:color w:val="000000" w:themeColor="text1"/>
          <w:lang w:eastAsia="zh-CN"/>
        </w:rPr>
        <w:lastRenderedPageBreak/>
        <w:t>们知道的”；以赛亚书</w:t>
      </w:r>
      <w:r w:rsidRPr="00204AD8">
        <w:rPr>
          <w:rFonts w:hint="eastAsia"/>
          <w:color w:val="000000" w:themeColor="text1"/>
          <w:lang w:eastAsia="zh-CN"/>
        </w:rPr>
        <w:t>6</w:t>
      </w:r>
      <w:r w:rsidRPr="00204AD8">
        <w:rPr>
          <w:color w:val="000000" w:themeColor="text1"/>
          <w:lang w:eastAsia="zh-CN"/>
        </w:rPr>
        <w:t>1:1</w:t>
      </w:r>
      <w:r w:rsidRPr="00204AD8">
        <w:rPr>
          <w:rFonts w:hint="eastAsia"/>
          <w:color w:val="000000" w:themeColor="text1"/>
          <w:lang w:eastAsia="zh-CN"/>
        </w:rPr>
        <w:t>，“主耶和华的灵在我身上，因为耶和华用膏膏我”。</w:t>
      </w:r>
    </w:p>
    <w:p w14:paraId="0677B2A0" w14:textId="6412266D" w:rsidR="00D33CA1" w:rsidRPr="00204AD8" w:rsidRDefault="00932B18" w:rsidP="007C6FEB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color w:val="000000" w:themeColor="text1"/>
          <w:lang w:eastAsia="zh-CN"/>
        </w:rPr>
        <w:t>.</w:t>
      </w:r>
      <w:r w:rsidRPr="00204AD8">
        <w:rPr>
          <w:rFonts w:hint="eastAsia"/>
          <w:color w:val="000000" w:themeColor="text1"/>
          <w:lang w:eastAsia="zh-CN"/>
        </w:rPr>
        <w:t xml:space="preserve"> </w:t>
      </w:r>
      <w:r w:rsidRPr="00204AD8">
        <w:rPr>
          <w:rFonts w:hint="eastAsia"/>
          <w:color w:val="000000" w:themeColor="text1"/>
          <w:lang w:eastAsia="zh-CN"/>
        </w:rPr>
        <w:t>“鸽子”在圣经中不是世人所解释的那样，而是指向圣洁，在旧约中是献祭用的。这里指向耶稣是圣洁的，是神代罪的羔羊。</w:t>
      </w:r>
    </w:p>
    <w:p w14:paraId="5A829965" w14:textId="21C05211" w:rsidR="00146968" w:rsidRPr="00204AD8" w:rsidRDefault="00146968">
      <w:pPr>
        <w:pStyle w:val="ListBullet"/>
        <w:numPr>
          <w:ilvl w:val="0"/>
          <w:numId w:val="21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神奇妙的启示了弥赛亚的身份</w:t>
      </w:r>
    </w:p>
    <w:p w14:paraId="6A191124" w14:textId="34258CFE" w:rsidR="00146968" w:rsidRPr="00204AD8" w:rsidRDefault="00146968">
      <w:pPr>
        <w:pStyle w:val="ListBullet"/>
        <w:numPr>
          <w:ilvl w:val="0"/>
          <w:numId w:val="22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马太</w:t>
      </w:r>
      <w:r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Pr="00204AD8">
        <w:rPr>
          <w:b/>
          <w:bCs/>
          <w:color w:val="000000" w:themeColor="text1"/>
          <w:lang w:eastAsia="zh-CN"/>
        </w:rPr>
        <w:t>:1</w:t>
      </w:r>
      <w:r w:rsidRPr="00204AD8">
        <w:rPr>
          <w:rFonts w:hint="eastAsia"/>
          <w:b/>
          <w:bCs/>
          <w:color w:val="000000" w:themeColor="text1"/>
          <w:lang w:eastAsia="zh-CN"/>
        </w:rPr>
        <w:t>，大卫的儿子（子孙）</w:t>
      </w:r>
    </w:p>
    <w:p w14:paraId="1F9EBDA6" w14:textId="07A3BBA8" w:rsidR="00127E98" w:rsidRPr="00204AD8" w:rsidRDefault="00127E98" w:rsidP="00127E98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“大卫的子孙”。</w:t>
      </w:r>
    </w:p>
    <w:p w14:paraId="2F62CC83" w14:textId="78A13D91" w:rsidR="00966C49" w:rsidRPr="00204AD8" w:rsidRDefault="00CA612E" w:rsidP="00127E98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指向</w:t>
      </w:r>
      <w:r w:rsidR="00966C49" w:rsidRPr="00204AD8">
        <w:rPr>
          <w:rFonts w:hint="eastAsia"/>
          <w:color w:val="000000" w:themeColor="text1"/>
          <w:lang w:eastAsia="zh-CN"/>
        </w:rPr>
        <w:t>耶稣就是神所立的君王，一定会回来坐在大卫的宝座上。</w:t>
      </w:r>
    </w:p>
    <w:p w14:paraId="1F9D6FCE" w14:textId="3C200A0E" w:rsidR="00146968" w:rsidRPr="00204AD8" w:rsidRDefault="00146968">
      <w:pPr>
        <w:pStyle w:val="ListBullet"/>
        <w:numPr>
          <w:ilvl w:val="0"/>
          <w:numId w:val="22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马太</w:t>
      </w:r>
      <w:r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Pr="00204AD8">
        <w:rPr>
          <w:b/>
          <w:bCs/>
          <w:color w:val="000000" w:themeColor="text1"/>
          <w:lang w:eastAsia="zh-CN"/>
        </w:rPr>
        <w:t>:1</w:t>
      </w:r>
      <w:r w:rsidRPr="00204AD8">
        <w:rPr>
          <w:rFonts w:hint="eastAsia"/>
          <w:b/>
          <w:bCs/>
          <w:color w:val="000000" w:themeColor="text1"/>
          <w:lang w:eastAsia="zh-CN"/>
        </w:rPr>
        <w:t>，亚伯拉罕的儿子（后裔）</w:t>
      </w:r>
    </w:p>
    <w:p w14:paraId="342E7D40" w14:textId="75B190DA" w:rsidR="00127E98" w:rsidRPr="00204AD8" w:rsidRDefault="00127E98" w:rsidP="00127E98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“亚伯拉罕的后裔”。</w:t>
      </w:r>
    </w:p>
    <w:p w14:paraId="380EFB06" w14:textId="68441066" w:rsidR="00CA612E" w:rsidRPr="00204AD8" w:rsidRDefault="00CA612E" w:rsidP="00127E98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指向</w:t>
      </w:r>
      <w:r w:rsidR="00DE1EF4" w:rsidRPr="00204AD8">
        <w:rPr>
          <w:rFonts w:hint="eastAsia"/>
          <w:color w:val="000000" w:themeColor="text1"/>
          <w:lang w:eastAsia="zh-CN"/>
        </w:rPr>
        <w:t>亚伯拉罕的后裔耶稣要使万国蒙福。</w:t>
      </w:r>
    </w:p>
    <w:p w14:paraId="286DABD2" w14:textId="4BF09B13" w:rsidR="00146968" w:rsidRPr="00204AD8" w:rsidRDefault="00146968">
      <w:pPr>
        <w:pStyle w:val="ListBullet"/>
        <w:numPr>
          <w:ilvl w:val="0"/>
          <w:numId w:val="22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马太</w:t>
      </w:r>
      <w:r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Pr="00204AD8">
        <w:rPr>
          <w:b/>
          <w:bCs/>
          <w:color w:val="000000" w:themeColor="text1"/>
          <w:lang w:eastAsia="zh-CN"/>
        </w:rPr>
        <w:t>:21</w:t>
      </w:r>
      <w:r w:rsidRPr="00204AD8">
        <w:rPr>
          <w:rFonts w:hint="eastAsia"/>
          <w:b/>
          <w:bCs/>
          <w:color w:val="000000" w:themeColor="text1"/>
          <w:lang w:eastAsia="zh-CN"/>
        </w:rPr>
        <w:t>，约瑟和马利亚的儿子</w:t>
      </w:r>
    </w:p>
    <w:p w14:paraId="687A16CB" w14:textId="2BDC18DC" w:rsidR="00127E98" w:rsidRPr="00204AD8" w:rsidRDefault="00127E98" w:rsidP="00127E98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“她将要生一个儿子，你要给他起名叫耶稣”。</w:t>
      </w:r>
    </w:p>
    <w:p w14:paraId="35B28724" w14:textId="45F1CB31" w:rsidR="00DF2C42" w:rsidRPr="00204AD8" w:rsidRDefault="00DB0852" w:rsidP="00127E98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指向耶稣是救主，要除掉世人的罪。</w:t>
      </w:r>
    </w:p>
    <w:p w14:paraId="39F2AF2D" w14:textId="27DE46D3" w:rsidR="00146968" w:rsidRPr="00204AD8" w:rsidRDefault="00146968">
      <w:pPr>
        <w:pStyle w:val="ListBullet"/>
        <w:numPr>
          <w:ilvl w:val="0"/>
          <w:numId w:val="22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马太</w:t>
      </w:r>
      <w:r w:rsidRPr="00204AD8">
        <w:rPr>
          <w:rFonts w:hint="eastAsia"/>
          <w:b/>
          <w:bCs/>
          <w:color w:val="000000" w:themeColor="text1"/>
          <w:lang w:eastAsia="zh-CN"/>
        </w:rPr>
        <w:t>3</w:t>
      </w:r>
      <w:r w:rsidRPr="00204AD8">
        <w:rPr>
          <w:b/>
          <w:bCs/>
          <w:color w:val="000000" w:themeColor="text1"/>
          <w:lang w:eastAsia="zh-CN"/>
        </w:rPr>
        <w:t>:17</w:t>
      </w:r>
      <w:r w:rsidRPr="00204AD8">
        <w:rPr>
          <w:rFonts w:hint="eastAsia"/>
          <w:b/>
          <w:bCs/>
          <w:color w:val="000000" w:themeColor="text1"/>
          <w:lang w:eastAsia="zh-CN"/>
        </w:rPr>
        <w:t>、约翰</w:t>
      </w:r>
      <w:r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Pr="00204AD8">
        <w:rPr>
          <w:b/>
          <w:bCs/>
          <w:color w:val="000000" w:themeColor="text1"/>
          <w:lang w:eastAsia="zh-CN"/>
        </w:rPr>
        <w:t>:34</w:t>
      </w:r>
      <w:r w:rsidRPr="00204AD8">
        <w:rPr>
          <w:rFonts w:hint="eastAsia"/>
          <w:b/>
          <w:bCs/>
          <w:color w:val="000000" w:themeColor="text1"/>
          <w:lang w:eastAsia="zh-CN"/>
        </w:rPr>
        <w:t>，神的儿子</w:t>
      </w:r>
    </w:p>
    <w:p w14:paraId="154FC500" w14:textId="680CFE80" w:rsidR="00127E98" w:rsidRPr="00204AD8" w:rsidRDefault="00127E98" w:rsidP="00127E98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“这是我的爱子，我所喜悦的”。</w:t>
      </w:r>
    </w:p>
    <w:p w14:paraId="558C5D53" w14:textId="4540D326" w:rsidR="00DB0852" w:rsidRPr="00204AD8" w:rsidRDefault="00DB0852" w:rsidP="00127E98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指向耶稣是神的儿子，独生的儿子，是独特的，神所拣选的。只有耶稣给人生命，世人信他，就得到永远的生命。</w:t>
      </w:r>
    </w:p>
    <w:p w14:paraId="64EB5B97" w14:textId="77777777" w:rsidR="00127E98" w:rsidRPr="00204AD8" w:rsidRDefault="00127E98" w:rsidP="00E51DF6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</w:p>
    <w:p w14:paraId="7BC5A02E" w14:textId="6C2CE337" w:rsidR="00146968" w:rsidRPr="00204AD8" w:rsidRDefault="00E51DF6" w:rsidP="00554E50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问题</w:t>
      </w:r>
      <w:r w:rsidRPr="00204AD8">
        <w:rPr>
          <w:rFonts w:hint="eastAsia"/>
          <w:color w:val="000000" w:themeColor="text1"/>
          <w:lang w:eastAsia="zh-CN"/>
        </w:rPr>
        <w:t>：</w:t>
      </w:r>
    </w:p>
    <w:p w14:paraId="11159EB5" w14:textId="78788192" w:rsidR="00E51DF6" w:rsidRPr="00204AD8" w:rsidRDefault="00E51DF6">
      <w:pPr>
        <w:pStyle w:val="ListBullet"/>
        <w:numPr>
          <w:ilvl w:val="0"/>
          <w:numId w:val="23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只有马太福音讲了用圣灵和火施洗，这里所说的糠和其他福音书里所说的稗子是不是一类？</w:t>
      </w:r>
    </w:p>
    <w:p w14:paraId="68113DB0" w14:textId="24E8E8A3" w:rsidR="00E51DF6" w:rsidRPr="00204AD8" w:rsidRDefault="00E51DF6">
      <w:pPr>
        <w:pStyle w:val="ListBullet"/>
        <w:numPr>
          <w:ilvl w:val="0"/>
          <w:numId w:val="23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既然人是被神拣选的，不信的人为什么还要受惩罚？</w:t>
      </w:r>
    </w:p>
    <w:p w14:paraId="1631762E" w14:textId="6E4E0CDE" w:rsidR="00E51DF6" w:rsidRPr="00204AD8" w:rsidRDefault="00E51DF6">
      <w:pPr>
        <w:pStyle w:val="ListBullet"/>
        <w:numPr>
          <w:ilvl w:val="0"/>
          <w:numId w:val="23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这里说的火的洗是惩罚，和我们看到的文学作品里说的“火的洗礼”是不一样的？</w:t>
      </w:r>
    </w:p>
    <w:p w14:paraId="43509EE7" w14:textId="5476BDA7" w:rsidR="00E51DF6" w:rsidRPr="00204AD8" w:rsidRDefault="00E51DF6">
      <w:pPr>
        <w:pStyle w:val="ListBullet"/>
        <w:numPr>
          <w:ilvl w:val="0"/>
          <w:numId w:val="23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思考我们是信者还是追随者</w:t>
      </w:r>
      <w:r w:rsidR="00B97C8D" w:rsidRPr="00204AD8">
        <w:rPr>
          <w:rFonts w:hint="eastAsia"/>
          <w:color w:val="000000" w:themeColor="text1"/>
          <w:lang w:eastAsia="zh-CN"/>
        </w:rPr>
        <w:t>？</w:t>
      </w:r>
    </w:p>
    <w:p w14:paraId="503F30F5" w14:textId="482A9C60" w:rsidR="00B95B82" w:rsidRDefault="00B95B82" w:rsidP="00B95B82">
      <w:pPr>
        <w:pStyle w:val="Heading1"/>
      </w:pPr>
      <w:bookmarkStart w:id="9" w:name="_Toc180860549"/>
      <w:r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>
        <w:rPr>
          <w:rFonts w:hint="eastAsia"/>
          <w:lang w:eastAsia="zh-CN"/>
        </w:rPr>
        <w:t>（十）：耶稣受试探</w:t>
      </w:r>
      <w:bookmarkEnd w:id="9"/>
    </w:p>
    <w:p w14:paraId="2345F6F5" w14:textId="40051324" w:rsidR="00B95B82" w:rsidRPr="00204AD8" w:rsidRDefault="00B95B82" w:rsidP="00481B69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时间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022</w:t>
      </w:r>
      <w:r w:rsidRPr="00204AD8">
        <w:rPr>
          <w:rFonts w:hint="eastAsia"/>
          <w:color w:val="000000" w:themeColor="text1"/>
          <w:lang w:eastAsia="zh-CN"/>
        </w:rPr>
        <w:t>年</w:t>
      </w:r>
      <w:r w:rsidRPr="00204AD8">
        <w:rPr>
          <w:color w:val="000000" w:themeColor="text1"/>
          <w:lang w:eastAsia="zh-CN"/>
        </w:rPr>
        <w:t>10</w:t>
      </w:r>
      <w:r w:rsidRPr="00204AD8">
        <w:rPr>
          <w:rFonts w:hint="eastAsia"/>
          <w:color w:val="000000" w:themeColor="text1"/>
          <w:lang w:eastAsia="zh-CN"/>
        </w:rPr>
        <w:t>月</w:t>
      </w:r>
      <w:r w:rsidR="002F6FAE" w:rsidRPr="00204AD8">
        <w:rPr>
          <w:color w:val="000000" w:themeColor="text1"/>
          <w:lang w:eastAsia="zh-CN"/>
        </w:rPr>
        <w:t>22</w:t>
      </w:r>
      <w:r w:rsidRPr="00204AD8">
        <w:rPr>
          <w:rFonts w:hint="eastAsia"/>
          <w:color w:val="000000" w:themeColor="text1"/>
          <w:lang w:eastAsia="zh-CN"/>
        </w:rPr>
        <w:t>日</w:t>
      </w:r>
    </w:p>
    <w:p w14:paraId="4E1FCCAD" w14:textId="16627273" w:rsidR="00B95B82" w:rsidRPr="00204AD8" w:rsidRDefault="00B95B82" w:rsidP="00481B6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相关经文：马太福音</w:t>
      </w:r>
      <w:r w:rsidR="002F6FAE" w:rsidRPr="00204AD8">
        <w:rPr>
          <w:color w:val="000000" w:themeColor="text1"/>
          <w:lang w:eastAsia="zh-CN"/>
        </w:rPr>
        <w:t>4</w:t>
      </w:r>
      <w:r w:rsidRPr="00204AD8">
        <w:rPr>
          <w:color w:val="000000" w:themeColor="text1"/>
          <w:lang w:eastAsia="zh-CN"/>
        </w:rPr>
        <w:t>:1-1</w:t>
      </w:r>
      <w:r w:rsidR="002F6FAE" w:rsidRPr="00204AD8">
        <w:rPr>
          <w:color w:val="000000" w:themeColor="text1"/>
          <w:lang w:eastAsia="zh-CN"/>
        </w:rPr>
        <w:t>1</w:t>
      </w:r>
    </w:p>
    <w:p w14:paraId="34FBE11D" w14:textId="526DBAD3" w:rsidR="00B95B82" w:rsidRPr="00204AD8" w:rsidRDefault="00B95B82" w:rsidP="00481B69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马太福音的重点是耶稣是弥赛亚，要来做王的。马太福音第一个对象是犹太人，所</w:t>
      </w:r>
      <w:r w:rsidR="002F6FAE" w:rsidRPr="00204AD8">
        <w:rPr>
          <w:rFonts w:hint="eastAsia"/>
          <w:color w:val="000000" w:themeColor="text1"/>
          <w:lang w:eastAsia="zh-CN"/>
        </w:rPr>
        <w:t>以</w:t>
      </w:r>
      <w:r w:rsidRPr="00204AD8">
        <w:rPr>
          <w:rFonts w:hint="eastAsia"/>
          <w:color w:val="000000" w:themeColor="text1"/>
          <w:lang w:eastAsia="zh-CN"/>
        </w:rPr>
        <w:t>有很多犹太背景。</w:t>
      </w:r>
    </w:p>
    <w:p w14:paraId="3DF7EE53" w14:textId="11556A98" w:rsidR="00B95B82" w:rsidRPr="00204AD8" w:rsidRDefault="00B95B82">
      <w:pPr>
        <w:pStyle w:val="ListBullet"/>
        <w:numPr>
          <w:ilvl w:val="0"/>
          <w:numId w:val="24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马太</w:t>
      </w:r>
      <w:r w:rsidR="002F6FAE" w:rsidRPr="00204AD8">
        <w:rPr>
          <w:b/>
          <w:bCs/>
          <w:color w:val="000000" w:themeColor="text1"/>
          <w:lang w:eastAsia="zh-CN"/>
        </w:rPr>
        <w:t>4</w:t>
      </w:r>
      <w:r w:rsidRPr="00204AD8">
        <w:rPr>
          <w:b/>
          <w:bCs/>
          <w:color w:val="000000" w:themeColor="text1"/>
          <w:lang w:eastAsia="zh-CN"/>
        </w:rPr>
        <w:t>:1</w:t>
      </w:r>
      <w:r w:rsidR="002F6FAE" w:rsidRPr="00204AD8">
        <w:rPr>
          <w:b/>
          <w:bCs/>
          <w:color w:val="000000" w:themeColor="text1"/>
          <w:lang w:eastAsia="zh-CN"/>
        </w:rPr>
        <w:t>-2</w:t>
      </w:r>
      <w:r w:rsidRPr="00204AD8">
        <w:rPr>
          <w:rFonts w:hint="eastAsia"/>
          <w:b/>
          <w:bCs/>
          <w:color w:val="000000" w:themeColor="text1"/>
          <w:lang w:eastAsia="zh-CN"/>
        </w:rPr>
        <w:t>，</w:t>
      </w:r>
      <w:r w:rsidR="002F6FAE" w:rsidRPr="00204AD8">
        <w:rPr>
          <w:rFonts w:hint="eastAsia"/>
          <w:b/>
          <w:bCs/>
          <w:color w:val="000000" w:themeColor="text1"/>
          <w:lang w:eastAsia="zh-CN"/>
        </w:rPr>
        <w:t>带给弥赛亚试探的环境</w:t>
      </w:r>
    </w:p>
    <w:p w14:paraId="14E70204" w14:textId="50D1F849" w:rsidR="0025284B" w:rsidRPr="00204AD8" w:rsidRDefault="000268BB">
      <w:pPr>
        <w:pStyle w:val="ListBullet"/>
        <w:numPr>
          <w:ilvl w:val="0"/>
          <w:numId w:val="25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试探</w:t>
      </w:r>
    </w:p>
    <w:p w14:paraId="222EF28C" w14:textId="7C63C4BF" w:rsidR="000268BB" w:rsidRPr="00204AD8" w:rsidRDefault="00BB61E0" w:rsidP="000268BB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A</w:t>
      </w:r>
      <w:r w:rsidRPr="00204AD8">
        <w:rPr>
          <w:rFonts w:hint="eastAsia"/>
          <w:color w:val="000000" w:themeColor="text1"/>
          <w:lang w:eastAsia="zh-CN"/>
        </w:rPr>
        <w:t>．</w:t>
      </w:r>
      <w:r w:rsidR="000268BB" w:rsidRPr="00204AD8">
        <w:rPr>
          <w:rFonts w:hint="eastAsia"/>
          <w:color w:val="000000" w:themeColor="text1"/>
          <w:lang w:eastAsia="zh-CN"/>
        </w:rPr>
        <w:t>试探和试炼</w:t>
      </w:r>
      <w:r w:rsidR="002E088D" w:rsidRPr="00204AD8">
        <w:rPr>
          <w:rFonts w:hint="eastAsia"/>
          <w:color w:val="000000" w:themeColor="text1"/>
          <w:lang w:eastAsia="zh-CN"/>
        </w:rPr>
        <w:t>。</w:t>
      </w:r>
      <w:r w:rsidR="000268BB" w:rsidRPr="00204AD8">
        <w:rPr>
          <w:rFonts w:hint="eastAsia"/>
          <w:color w:val="000000" w:themeColor="text1"/>
          <w:lang w:eastAsia="zh-CN"/>
        </w:rPr>
        <w:t>原义是同一个字，试探来自魔鬼，是负向的；试炼来自神，是正向</w:t>
      </w:r>
      <w:r w:rsidR="00AD59DE" w:rsidRPr="00204AD8">
        <w:rPr>
          <w:rFonts w:hint="eastAsia"/>
          <w:color w:val="000000" w:themeColor="text1"/>
          <w:lang w:eastAsia="zh-CN"/>
        </w:rPr>
        <w:t>的</w:t>
      </w:r>
      <w:r w:rsidR="000268BB" w:rsidRPr="00204AD8">
        <w:rPr>
          <w:rFonts w:hint="eastAsia"/>
          <w:color w:val="000000" w:themeColor="text1"/>
          <w:lang w:eastAsia="zh-CN"/>
        </w:rPr>
        <w:t>。如果我们屈服于从魔鬼来的试探，那么它就是试探；如果我们抵挡住从魔鬼来的试探，就是把这试探转化为从神来的试炼。</w:t>
      </w:r>
      <w:r w:rsidR="002932F2" w:rsidRPr="00204AD8">
        <w:rPr>
          <w:rFonts w:hint="eastAsia"/>
          <w:color w:val="000000" w:themeColor="text1"/>
          <w:lang w:eastAsia="zh-CN"/>
        </w:rPr>
        <w:t>参见雅各书</w:t>
      </w:r>
      <w:r w:rsidR="002932F2" w:rsidRPr="00204AD8">
        <w:rPr>
          <w:rFonts w:hint="eastAsia"/>
          <w:color w:val="000000" w:themeColor="text1"/>
          <w:lang w:eastAsia="zh-CN"/>
        </w:rPr>
        <w:t>4</w:t>
      </w:r>
      <w:r w:rsidR="002932F2" w:rsidRPr="00204AD8">
        <w:rPr>
          <w:color w:val="000000" w:themeColor="text1"/>
          <w:lang w:eastAsia="zh-CN"/>
        </w:rPr>
        <w:t>:7</w:t>
      </w:r>
      <w:r w:rsidRPr="00204AD8">
        <w:rPr>
          <w:rFonts w:hint="eastAsia"/>
          <w:color w:val="000000" w:themeColor="text1"/>
          <w:lang w:eastAsia="zh-CN"/>
        </w:rPr>
        <w:t>，“故此，你们要顺服神。务要抵挡魔鬼，魔鬼就必离开你们逃跑了”。</w:t>
      </w:r>
    </w:p>
    <w:p w14:paraId="20294588" w14:textId="5E7B302D" w:rsidR="002932F2" w:rsidRPr="00204AD8" w:rsidRDefault="00BB61E0" w:rsidP="000268BB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B</w:t>
      </w:r>
      <w:r w:rsidRPr="00204AD8">
        <w:rPr>
          <w:rFonts w:hint="eastAsia"/>
          <w:color w:val="000000" w:themeColor="text1"/>
          <w:lang w:eastAsia="zh-CN"/>
        </w:rPr>
        <w:t>．耶稣不会犯罪，为什么受试探？耶稣受洗后，有圣灵降下到他的身上，为什么此时受试探？</w:t>
      </w:r>
    </w:p>
    <w:p w14:paraId="64A3424B" w14:textId="43028096" w:rsidR="00BB61E0" w:rsidRPr="00204AD8" w:rsidRDefault="006907C8" w:rsidP="000268BB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马太福音</w:t>
      </w:r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color w:val="000000" w:themeColor="text1"/>
          <w:lang w:eastAsia="zh-CN"/>
        </w:rPr>
        <w:t>:1</w:t>
      </w:r>
      <w:r w:rsidRPr="00204AD8">
        <w:rPr>
          <w:rFonts w:hint="eastAsia"/>
          <w:color w:val="000000" w:themeColor="text1"/>
          <w:lang w:eastAsia="zh-CN"/>
        </w:rPr>
        <w:t>，“当时，耶稣被圣灵引到旷野，受魔鬼的试探”。此外，</w:t>
      </w:r>
      <w:r w:rsidR="00BB61E0" w:rsidRPr="00204AD8">
        <w:rPr>
          <w:rFonts w:hint="eastAsia"/>
          <w:color w:val="000000" w:themeColor="text1"/>
          <w:lang w:eastAsia="zh-CN"/>
        </w:rPr>
        <w:t>在马可福音</w:t>
      </w:r>
      <w:r w:rsidR="00BB61E0" w:rsidRPr="00204AD8">
        <w:rPr>
          <w:rFonts w:hint="eastAsia"/>
          <w:color w:val="000000" w:themeColor="text1"/>
          <w:lang w:eastAsia="zh-CN"/>
        </w:rPr>
        <w:t>1</w:t>
      </w:r>
      <w:r w:rsidR="00BB61E0" w:rsidRPr="00204AD8">
        <w:rPr>
          <w:color w:val="000000" w:themeColor="text1"/>
          <w:lang w:eastAsia="zh-CN"/>
        </w:rPr>
        <w:t>:12</w:t>
      </w:r>
      <w:r w:rsidR="00B02A0A" w:rsidRPr="00204AD8">
        <w:rPr>
          <w:rFonts w:hint="eastAsia"/>
          <w:color w:val="000000" w:themeColor="text1"/>
          <w:lang w:eastAsia="zh-CN"/>
        </w:rPr>
        <w:t>中，记载了“圣灵就把耶稣催到旷野里去”，路加福音</w:t>
      </w:r>
      <w:r w:rsidR="00B02A0A" w:rsidRPr="00204AD8">
        <w:rPr>
          <w:rFonts w:hint="eastAsia"/>
          <w:color w:val="000000" w:themeColor="text1"/>
          <w:lang w:eastAsia="zh-CN"/>
        </w:rPr>
        <w:t>4</w:t>
      </w:r>
      <w:r w:rsidR="00B02A0A" w:rsidRPr="00204AD8">
        <w:rPr>
          <w:color w:val="000000" w:themeColor="text1"/>
          <w:lang w:eastAsia="zh-CN"/>
        </w:rPr>
        <w:t>:1</w:t>
      </w:r>
      <w:r w:rsidR="00B02A0A" w:rsidRPr="00204AD8">
        <w:rPr>
          <w:rFonts w:hint="eastAsia"/>
          <w:color w:val="000000" w:themeColor="text1"/>
          <w:lang w:eastAsia="zh-CN"/>
        </w:rPr>
        <w:t>中，“圣灵将他引到旷野”，由此可知，被试探不一定是在属灵生命低潮的时候，被圣灵充满也可能被试探。这是给我们一个提醒，耶稣</w:t>
      </w:r>
      <w:r w:rsidR="002E088D" w:rsidRPr="00204AD8">
        <w:rPr>
          <w:rFonts w:hint="eastAsia"/>
          <w:color w:val="000000" w:themeColor="text1"/>
          <w:lang w:eastAsia="zh-CN"/>
        </w:rPr>
        <w:t>处于属灵生命的高潮时仍旧被试探，我们在唱哈利路亚的时候也要小心。</w:t>
      </w:r>
    </w:p>
    <w:p w14:paraId="2C596A3B" w14:textId="7D4D2C3A" w:rsidR="006568D2" w:rsidRPr="00204AD8" w:rsidRDefault="00C6395C" w:rsidP="000268BB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如果觉得倒霉，那就是负面的，从魔鬼来的，因为神不试探人。参见雅各书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:13-15</w:t>
      </w:r>
      <w:r w:rsidRPr="00204AD8">
        <w:rPr>
          <w:rFonts w:hint="eastAsia"/>
          <w:color w:val="000000" w:themeColor="text1"/>
          <w:lang w:eastAsia="zh-CN"/>
        </w:rPr>
        <w:t>，“因为神不能被恶试探，他也不试探人。但各人被试探，乃是被自己的私欲牵引诱惑的。私欲既怀了胎，就生出罪来；罪既长成，就生出死来”。</w:t>
      </w:r>
    </w:p>
    <w:p w14:paraId="71FE2543" w14:textId="14A6A243" w:rsidR="000268BB" w:rsidRPr="00204AD8" w:rsidRDefault="000268BB">
      <w:pPr>
        <w:pStyle w:val="ListBullet"/>
        <w:numPr>
          <w:ilvl w:val="0"/>
          <w:numId w:val="25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旷野</w:t>
      </w:r>
    </w:p>
    <w:p w14:paraId="57AB9B1C" w14:textId="7FEFF896" w:rsidR="006568D2" w:rsidRPr="00204AD8" w:rsidRDefault="006568D2" w:rsidP="006568D2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lastRenderedPageBreak/>
        <w:t>犹太人会有感受，耶稣在旷野受试探，与以色列人在旷野</w:t>
      </w:r>
      <w:r w:rsidR="00E50FD5" w:rsidRPr="00204AD8">
        <w:rPr>
          <w:rFonts w:hint="eastAsia"/>
          <w:color w:val="000000" w:themeColor="text1"/>
          <w:lang w:eastAsia="zh-CN"/>
        </w:rPr>
        <w:t>四十年</w:t>
      </w:r>
      <w:r w:rsidRPr="00204AD8">
        <w:rPr>
          <w:rFonts w:hint="eastAsia"/>
          <w:color w:val="000000" w:themeColor="text1"/>
          <w:lang w:eastAsia="zh-CN"/>
        </w:rPr>
        <w:t>是并行的。</w:t>
      </w:r>
      <w:r w:rsidR="00E50FD5" w:rsidRPr="00204AD8">
        <w:rPr>
          <w:rFonts w:hint="eastAsia"/>
          <w:color w:val="000000" w:themeColor="text1"/>
          <w:lang w:eastAsia="zh-CN"/>
        </w:rPr>
        <w:t>参见申命记</w:t>
      </w:r>
      <w:r w:rsidR="00E50FD5" w:rsidRPr="00204AD8">
        <w:rPr>
          <w:rFonts w:hint="eastAsia"/>
          <w:color w:val="000000" w:themeColor="text1"/>
          <w:lang w:eastAsia="zh-CN"/>
        </w:rPr>
        <w:t>8</w:t>
      </w:r>
      <w:r w:rsidR="00E50FD5" w:rsidRPr="00204AD8">
        <w:rPr>
          <w:color w:val="000000" w:themeColor="text1"/>
          <w:lang w:eastAsia="zh-CN"/>
        </w:rPr>
        <w:t>:2-3</w:t>
      </w:r>
      <w:r w:rsidR="00E50FD5" w:rsidRPr="00204AD8">
        <w:rPr>
          <w:rFonts w:hint="eastAsia"/>
          <w:color w:val="000000" w:themeColor="text1"/>
          <w:lang w:eastAsia="zh-CN"/>
        </w:rPr>
        <w:t>，“你也要纪念耶和华</w:t>
      </w:r>
      <w:r w:rsidR="00E50FD5" w:rsidRPr="00204AD8">
        <w:rPr>
          <w:rFonts w:hint="eastAsia"/>
          <w:color w:val="000000" w:themeColor="text1"/>
          <w:lang w:eastAsia="zh-CN"/>
        </w:rPr>
        <w:t>-</w:t>
      </w:r>
      <w:r w:rsidR="00E50FD5" w:rsidRPr="00204AD8">
        <w:rPr>
          <w:rFonts w:hint="eastAsia"/>
          <w:color w:val="000000" w:themeColor="text1"/>
          <w:lang w:eastAsia="zh-CN"/>
        </w:rPr>
        <w:t>你的神在旷野引导你这四十年，是要苦炼你，试验你，要知道你心内如何，肯守他的诫命不肯</w:t>
      </w:r>
      <w:r w:rsidR="0061172D" w:rsidRPr="00204AD8">
        <w:rPr>
          <w:rFonts w:hint="eastAsia"/>
          <w:color w:val="000000" w:themeColor="text1"/>
          <w:lang w:eastAsia="zh-CN"/>
        </w:rPr>
        <w:t>”。</w:t>
      </w:r>
    </w:p>
    <w:p w14:paraId="3EDA3EF3" w14:textId="1ED18B78" w:rsidR="000268BB" w:rsidRPr="00204AD8" w:rsidRDefault="000268BB">
      <w:pPr>
        <w:pStyle w:val="ListBullet"/>
        <w:numPr>
          <w:ilvl w:val="0"/>
          <w:numId w:val="25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禁食</w:t>
      </w:r>
    </w:p>
    <w:p w14:paraId="67E04B24" w14:textId="47C02603" w:rsidR="00C62AA1" w:rsidRPr="00204AD8" w:rsidRDefault="00503DDF" w:rsidP="00C62AA1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马太</w:t>
      </w:r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color w:val="000000" w:themeColor="text1"/>
          <w:lang w:eastAsia="zh-CN"/>
        </w:rPr>
        <w:t>:2</w:t>
      </w:r>
      <w:r w:rsidRPr="00204AD8">
        <w:rPr>
          <w:rFonts w:hint="eastAsia"/>
          <w:color w:val="000000" w:themeColor="text1"/>
          <w:lang w:eastAsia="zh-CN"/>
        </w:rPr>
        <w:t>，</w:t>
      </w:r>
      <w:r w:rsidR="0055165E" w:rsidRPr="00204AD8">
        <w:rPr>
          <w:rFonts w:hint="eastAsia"/>
          <w:color w:val="000000" w:themeColor="text1"/>
          <w:lang w:eastAsia="zh-CN"/>
        </w:rPr>
        <w:t>“</w:t>
      </w:r>
      <w:r w:rsidRPr="00204AD8">
        <w:rPr>
          <w:rFonts w:hint="eastAsia"/>
          <w:color w:val="000000" w:themeColor="text1"/>
          <w:lang w:eastAsia="zh-CN"/>
        </w:rPr>
        <w:t>他禁食四十昼夜，后来就饿了</w:t>
      </w:r>
      <w:r w:rsidR="0055165E" w:rsidRPr="00204AD8">
        <w:rPr>
          <w:rFonts w:hint="eastAsia"/>
          <w:color w:val="000000" w:themeColor="text1"/>
          <w:lang w:eastAsia="zh-CN"/>
        </w:rPr>
        <w:t>”</w:t>
      </w:r>
      <w:r w:rsidRPr="00204AD8">
        <w:rPr>
          <w:rFonts w:hint="eastAsia"/>
          <w:color w:val="000000" w:themeColor="text1"/>
          <w:lang w:eastAsia="zh-CN"/>
        </w:rPr>
        <w:t>。</w:t>
      </w:r>
    </w:p>
    <w:p w14:paraId="317F24E5" w14:textId="472686E2" w:rsidR="0055165E" w:rsidRPr="00204AD8" w:rsidRDefault="0055165E" w:rsidP="00C62AA1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哥林多前书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0:12-13</w:t>
      </w:r>
      <w:r w:rsidRPr="00204AD8">
        <w:rPr>
          <w:rFonts w:hint="eastAsia"/>
          <w:color w:val="000000" w:themeColor="text1"/>
          <w:lang w:eastAsia="zh-CN"/>
        </w:rPr>
        <w:t>，</w:t>
      </w:r>
      <w:r w:rsidR="00FE3C12" w:rsidRPr="00204AD8">
        <w:rPr>
          <w:rFonts w:hint="eastAsia"/>
          <w:color w:val="000000" w:themeColor="text1"/>
          <w:lang w:eastAsia="zh-CN"/>
        </w:rPr>
        <w:t>“</w:t>
      </w:r>
      <w:r w:rsidRPr="00204AD8">
        <w:rPr>
          <w:rFonts w:hint="eastAsia"/>
          <w:color w:val="000000" w:themeColor="text1"/>
          <w:lang w:eastAsia="zh-CN"/>
        </w:rPr>
        <w:t>神是信实的，</w:t>
      </w:r>
      <w:r w:rsidR="00FE3C12" w:rsidRPr="00204AD8">
        <w:rPr>
          <w:rFonts w:hint="eastAsia"/>
          <w:color w:val="000000" w:themeColor="text1"/>
          <w:lang w:eastAsia="zh-CN"/>
        </w:rPr>
        <w:t>必不叫你们受试探过于所能受的；在受试探的时候，总要给你们开一条出路，叫你们能忍受得住”。</w:t>
      </w:r>
    </w:p>
    <w:p w14:paraId="2C1161BF" w14:textId="0094E970" w:rsidR="00A04E4E" w:rsidRPr="00204AD8" w:rsidRDefault="006E26D0" w:rsidP="00C62AA1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在圣经中，只有犹太人的赎罪日要禁食。耶稣的教导是禁食不要让人知道，</w:t>
      </w:r>
      <w:r w:rsidR="00DB4602" w:rsidRPr="00204AD8">
        <w:rPr>
          <w:rFonts w:hint="eastAsia"/>
          <w:color w:val="000000" w:themeColor="text1"/>
          <w:lang w:eastAsia="zh-CN"/>
        </w:rPr>
        <w:t>中国教会推动禁食好像不符合圣经。</w:t>
      </w:r>
    </w:p>
    <w:p w14:paraId="6BCC2355" w14:textId="3F1C7468" w:rsidR="00DB4602" w:rsidRPr="00204AD8" w:rsidRDefault="00DB4602" w:rsidP="00C62AA1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耶稣要开始他的</w:t>
      </w:r>
      <w:r w:rsidR="006D0F45" w:rsidRPr="00204AD8">
        <w:rPr>
          <w:rFonts w:hint="eastAsia"/>
          <w:color w:val="000000" w:themeColor="text1"/>
          <w:lang w:eastAsia="zh-CN"/>
        </w:rPr>
        <w:t>事奉</w:t>
      </w:r>
      <w:r w:rsidRPr="00204AD8">
        <w:rPr>
          <w:rFonts w:hint="eastAsia"/>
          <w:color w:val="000000" w:themeColor="text1"/>
          <w:lang w:eastAsia="zh-CN"/>
        </w:rPr>
        <w:t>，把天国带到人间。他禁食是因为他是完全的人，也是完全的神。参见腓立比书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:6</w:t>
      </w:r>
      <w:r w:rsidRPr="00204AD8">
        <w:rPr>
          <w:rFonts w:hint="eastAsia"/>
          <w:color w:val="000000" w:themeColor="text1"/>
          <w:lang w:eastAsia="zh-CN"/>
        </w:rPr>
        <w:t>，“他本有神的形象，不以自己与神同等为强夺的”。</w:t>
      </w:r>
      <w:r w:rsidR="00FE2979" w:rsidRPr="00204AD8">
        <w:rPr>
          <w:rFonts w:hint="eastAsia"/>
          <w:color w:val="000000" w:themeColor="text1"/>
          <w:lang w:eastAsia="zh-CN"/>
        </w:rPr>
        <w:t>耶稣是存心谦卑。</w:t>
      </w:r>
    </w:p>
    <w:p w14:paraId="1D865FC3" w14:textId="20534000" w:rsidR="002F6FAE" w:rsidRPr="00204AD8" w:rsidRDefault="002F6FAE">
      <w:pPr>
        <w:pStyle w:val="ListBullet"/>
        <w:numPr>
          <w:ilvl w:val="0"/>
          <w:numId w:val="24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马太</w:t>
      </w:r>
      <w:r w:rsidRPr="00204AD8">
        <w:rPr>
          <w:rFonts w:hint="eastAsia"/>
          <w:b/>
          <w:bCs/>
          <w:color w:val="000000" w:themeColor="text1"/>
          <w:lang w:eastAsia="zh-CN"/>
        </w:rPr>
        <w:t>4</w:t>
      </w:r>
      <w:r w:rsidRPr="00204AD8">
        <w:rPr>
          <w:b/>
          <w:bCs/>
          <w:color w:val="000000" w:themeColor="text1"/>
          <w:lang w:eastAsia="zh-CN"/>
        </w:rPr>
        <w:t>:3</w:t>
      </w:r>
      <w:r w:rsidRPr="00204AD8">
        <w:rPr>
          <w:rFonts w:hint="eastAsia"/>
          <w:b/>
          <w:bCs/>
          <w:color w:val="000000" w:themeColor="text1"/>
          <w:lang w:eastAsia="zh-CN"/>
        </w:rPr>
        <w:t>、</w:t>
      </w:r>
      <w:r w:rsidRPr="00204AD8">
        <w:rPr>
          <w:b/>
          <w:bCs/>
          <w:color w:val="000000" w:themeColor="text1"/>
          <w:lang w:eastAsia="zh-CN"/>
        </w:rPr>
        <w:t>5-6</w:t>
      </w:r>
      <w:r w:rsidRPr="00204AD8">
        <w:rPr>
          <w:rFonts w:hint="eastAsia"/>
          <w:b/>
          <w:bCs/>
          <w:color w:val="000000" w:themeColor="text1"/>
          <w:lang w:eastAsia="zh-CN"/>
        </w:rPr>
        <w:t>、</w:t>
      </w:r>
      <w:r w:rsidRPr="00204AD8">
        <w:rPr>
          <w:b/>
          <w:bCs/>
          <w:color w:val="000000" w:themeColor="text1"/>
          <w:lang w:eastAsia="zh-CN"/>
        </w:rPr>
        <w:t>8-9</w:t>
      </w:r>
      <w:r w:rsidRPr="00204AD8">
        <w:rPr>
          <w:rFonts w:hint="eastAsia"/>
          <w:b/>
          <w:bCs/>
          <w:color w:val="000000" w:themeColor="text1"/>
          <w:lang w:eastAsia="zh-CN"/>
        </w:rPr>
        <w:t>，这些试探带给弥赛亚的挑战</w:t>
      </w:r>
    </w:p>
    <w:p w14:paraId="34CB138C" w14:textId="76779C32" w:rsidR="00DF56B2" w:rsidRPr="00204AD8" w:rsidRDefault="00927446" w:rsidP="00927446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1.</w:t>
      </w:r>
      <w:r w:rsidR="00D65257" w:rsidRPr="00204AD8">
        <w:rPr>
          <w:rFonts w:hint="eastAsia"/>
          <w:color w:val="000000" w:themeColor="text1"/>
          <w:lang w:eastAsia="zh-CN"/>
        </w:rPr>
        <w:t>第一个挑战。马太</w:t>
      </w:r>
      <w:r w:rsidR="00D65257" w:rsidRPr="00204AD8">
        <w:rPr>
          <w:rFonts w:hint="eastAsia"/>
          <w:color w:val="000000" w:themeColor="text1"/>
          <w:lang w:eastAsia="zh-CN"/>
        </w:rPr>
        <w:t>4</w:t>
      </w:r>
      <w:r w:rsidR="00D65257" w:rsidRPr="00204AD8">
        <w:rPr>
          <w:color w:val="000000" w:themeColor="text1"/>
          <w:lang w:eastAsia="zh-CN"/>
        </w:rPr>
        <w:t>:3</w:t>
      </w:r>
      <w:r w:rsidR="00D65257" w:rsidRPr="00204AD8">
        <w:rPr>
          <w:rFonts w:hint="eastAsia"/>
          <w:color w:val="000000" w:themeColor="text1"/>
          <w:lang w:eastAsia="zh-CN"/>
        </w:rPr>
        <w:t>，</w:t>
      </w:r>
      <w:r w:rsidR="00CE14B2" w:rsidRPr="00204AD8">
        <w:rPr>
          <w:rFonts w:hint="eastAsia"/>
          <w:color w:val="000000" w:themeColor="text1"/>
          <w:lang w:eastAsia="zh-CN"/>
        </w:rPr>
        <w:t>“你若是</w:t>
      </w:r>
      <w:r w:rsidR="00AB5BE0" w:rsidRPr="00204AD8">
        <w:rPr>
          <w:rFonts w:hint="eastAsia"/>
          <w:color w:val="000000" w:themeColor="text1"/>
          <w:lang w:eastAsia="zh-CN"/>
        </w:rPr>
        <w:t>神的儿子”原义是“你既然是神的儿子”，这是要让耶稣忘记他是神的儿子，忘记他的使命。</w:t>
      </w:r>
      <w:r w:rsidR="0091508C" w:rsidRPr="00204AD8">
        <w:rPr>
          <w:rFonts w:hint="eastAsia"/>
          <w:color w:val="000000" w:themeColor="text1"/>
          <w:lang w:eastAsia="zh-CN"/>
        </w:rPr>
        <w:t>试探的重点是让人埋怨神的公义。</w:t>
      </w:r>
    </w:p>
    <w:p w14:paraId="18D64FAB" w14:textId="186759A8" w:rsidR="00175AF7" w:rsidRPr="00204AD8" w:rsidRDefault="00927446" w:rsidP="00927446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2.</w:t>
      </w:r>
      <w:r w:rsidR="00175AF7" w:rsidRPr="00204AD8">
        <w:rPr>
          <w:rFonts w:hint="eastAsia"/>
          <w:color w:val="000000" w:themeColor="text1"/>
          <w:lang w:eastAsia="zh-CN"/>
        </w:rPr>
        <w:t>第二个挑战。马太</w:t>
      </w:r>
      <w:r w:rsidR="00175AF7" w:rsidRPr="00204AD8">
        <w:rPr>
          <w:rFonts w:hint="eastAsia"/>
          <w:color w:val="000000" w:themeColor="text1"/>
          <w:lang w:eastAsia="zh-CN"/>
        </w:rPr>
        <w:t>4</w:t>
      </w:r>
      <w:r w:rsidR="00175AF7" w:rsidRPr="00204AD8">
        <w:rPr>
          <w:color w:val="000000" w:themeColor="text1"/>
          <w:lang w:eastAsia="zh-CN"/>
        </w:rPr>
        <w:t>:5-6</w:t>
      </w:r>
      <w:r w:rsidR="002A7199" w:rsidRPr="00204AD8">
        <w:rPr>
          <w:rFonts w:hint="eastAsia"/>
          <w:color w:val="000000" w:themeColor="text1"/>
          <w:lang w:eastAsia="zh-CN"/>
        </w:rPr>
        <w:t>。</w:t>
      </w:r>
      <w:r w:rsidR="00B52D1D" w:rsidRPr="00204AD8">
        <w:rPr>
          <w:rFonts w:hint="eastAsia"/>
          <w:color w:val="000000" w:themeColor="text1"/>
          <w:lang w:eastAsia="zh-CN"/>
        </w:rPr>
        <w:t>魔鬼提出的挑战是，不需要依靠神，也不一定要走神的路，</w:t>
      </w:r>
      <w:r w:rsidR="00B52D1D" w:rsidRPr="00204AD8">
        <w:rPr>
          <w:rFonts w:ascii="Cambria" w:hAnsi="Cambria" w:cs="Cambria" w:hint="eastAsia"/>
          <w:color w:val="000000" w:themeColor="text1"/>
          <w:lang w:eastAsia="zh-CN"/>
        </w:rPr>
        <w:t>完成神给的使命。</w:t>
      </w:r>
      <w:r w:rsidR="00B52D1D" w:rsidRPr="00204AD8">
        <w:rPr>
          <w:rFonts w:hint="eastAsia"/>
          <w:color w:val="000000" w:themeColor="text1"/>
          <w:lang w:eastAsia="zh-CN"/>
        </w:rPr>
        <w:t>注意，魔鬼也会引用圣经。</w:t>
      </w:r>
      <w:r w:rsidR="00003EBE" w:rsidRPr="00204AD8">
        <w:rPr>
          <w:rFonts w:hint="eastAsia"/>
          <w:color w:val="000000" w:themeColor="text1"/>
          <w:lang w:eastAsia="zh-CN"/>
        </w:rPr>
        <w:t>耶稣很清楚他的使命，要走十字架。</w:t>
      </w:r>
      <w:r w:rsidR="005E32E2" w:rsidRPr="00204AD8">
        <w:rPr>
          <w:rFonts w:hint="eastAsia"/>
          <w:color w:val="000000" w:themeColor="text1"/>
          <w:lang w:eastAsia="zh-CN"/>
        </w:rPr>
        <w:t>魔鬼也会给我们试探，让我们改变自己的使命。</w:t>
      </w:r>
    </w:p>
    <w:p w14:paraId="7D6710FD" w14:textId="73E2AF0F" w:rsidR="00175AF7" w:rsidRPr="00204AD8" w:rsidRDefault="00927446" w:rsidP="00927446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.</w:t>
      </w:r>
      <w:r w:rsidR="00175AF7" w:rsidRPr="00204AD8">
        <w:rPr>
          <w:rFonts w:hint="eastAsia"/>
          <w:color w:val="000000" w:themeColor="text1"/>
          <w:lang w:eastAsia="zh-CN"/>
        </w:rPr>
        <w:t>第三个挑战。马太</w:t>
      </w:r>
      <w:r w:rsidR="00175AF7" w:rsidRPr="00204AD8">
        <w:rPr>
          <w:rFonts w:hint="eastAsia"/>
          <w:color w:val="000000" w:themeColor="text1"/>
          <w:lang w:eastAsia="zh-CN"/>
        </w:rPr>
        <w:t>4</w:t>
      </w:r>
      <w:r w:rsidR="00175AF7" w:rsidRPr="00204AD8">
        <w:rPr>
          <w:color w:val="000000" w:themeColor="text1"/>
          <w:lang w:eastAsia="zh-CN"/>
        </w:rPr>
        <w:t>:8-9</w:t>
      </w:r>
      <w:r w:rsidR="002A7199" w:rsidRPr="00204AD8">
        <w:rPr>
          <w:rFonts w:hint="eastAsia"/>
          <w:color w:val="000000" w:themeColor="text1"/>
          <w:lang w:eastAsia="zh-CN"/>
        </w:rPr>
        <w:t>。魔鬼要耶稣来跟他，</w:t>
      </w:r>
      <w:r w:rsidR="006401FE" w:rsidRPr="00204AD8">
        <w:rPr>
          <w:rFonts w:hint="eastAsia"/>
          <w:color w:val="000000" w:themeColor="text1"/>
          <w:lang w:eastAsia="zh-CN"/>
        </w:rPr>
        <w:t>不一定跟神。参见希伯来书</w:t>
      </w:r>
      <w:r w:rsidR="006401FE" w:rsidRPr="00204AD8">
        <w:rPr>
          <w:rFonts w:hint="eastAsia"/>
          <w:color w:val="000000" w:themeColor="text1"/>
          <w:lang w:eastAsia="zh-CN"/>
        </w:rPr>
        <w:t>1</w:t>
      </w:r>
      <w:r w:rsidR="006401FE" w:rsidRPr="00204AD8">
        <w:rPr>
          <w:color w:val="000000" w:themeColor="text1"/>
          <w:lang w:eastAsia="zh-CN"/>
        </w:rPr>
        <w:t>1:24-26</w:t>
      </w:r>
      <w:r w:rsidR="006401FE" w:rsidRPr="00204AD8">
        <w:rPr>
          <w:rFonts w:hint="eastAsia"/>
          <w:color w:val="000000" w:themeColor="text1"/>
          <w:lang w:eastAsia="zh-CN"/>
        </w:rPr>
        <w:t>，摩西也曾面临同样的挑战；约翰一书</w:t>
      </w:r>
      <w:r w:rsidR="006401FE" w:rsidRPr="00204AD8">
        <w:rPr>
          <w:rFonts w:hint="eastAsia"/>
          <w:color w:val="000000" w:themeColor="text1"/>
          <w:lang w:eastAsia="zh-CN"/>
        </w:rPr>
        <w:t>2</w:t>
      </w:r>
      <w:r w:rsidR="006401FE" w:rsidRPr="00204AD8">
        <w:rPr>
          <w:color w:val="000000" w:themeColor="text1"/>
          <w:lang w:eastAsia="zh-CN"/>
        </w:rPr>
        <w:t>:15-17</w:t>
      </w:r>
      <w:r w:rsidR="006401FE" w:rsidRPr="00204AD8">
        <w:rPr>
          <w:rFonts w:hint="eastAsia"/>
          <w:color w:val="000000" w:themeColor="text1"/>
          <w:lang w:eastAsia="zh-CN"/>
        </w:rPr>
        <w:t>，“不要爱世界和世界上的事。人若爱世界，爱父的心就不在他里面了。因为，凡世界上的事，就像肉体的情欲、眼目的情欲，并今生的骄傲，都不是从父来的，乃是从世界来的。</w:t>
      </w:r>
      <w:r w:rsidR="00425DE3" w:rsidRPr="00204AD8">
        <w:rPr>
          <w:rFonts w:hint="eastAsia"/>
          <w:color w:val="000000" w:themeColor="text1"/>
          <w:lang w:eastAsia="zh-CN"/>
        </w:rPr>
        <w:t>这世界和其上的情欲都要过去，惟独遵行神旨意的，</w:t>
      </w:r>
      <w:r w:rsidR="00C41F3F" w:rsidRPr="00204AD8">
        <w:rPr>
          <w:rFonts w:hint="eastAsia"/>
          <w:color w:val="000000" w:themeColor="text1"/>
          <w:lang w:eastAsia="zh-CN"/>
        </w:rPr>
        <w:t>是永远常存”。</w:t>
      </w:r>
    </w:p>
    <w:p w14:paraId="5DC0CAAA" w14:textId="0BC6BF67" w:rsidR="00042C3E" w:rsidRPr="00204AD8" w:rsidRDefault="00042C3E" w:rsidP="00927446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这个挑战是要人对世界妥协，因为世界的路好走。</w:t>
      </w:r>
    </w:p>
    <w:p w14:paraId="6F33F62C" w14:textId="347B7CD5" w:rsidR="002F6FAE" w:rsidRPr="00204AD8" w:rsidRDefault="002F6FAE">
      <w:pPr>
        <w:pStyle w:val="ListBullet"/>
        <w:numPr>
          <w:ilvl w:val="0"/>
          <w:numId w:val="24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马太</w:t>
      </w:r>
      <w:r w:rsidRPr="00204AD8">
        <w:rPr>
          <w:rFonts w:hint="eastAsia"/>
          <w:b/>
          <w:bCs/>
          <w:color w:val="000000" w:themeColor="text1"/>
          <w:lang w:eastAsia="zh-CN"/>
        </w:rPr>
        <w:t>4</w:t>
      </w:r>
      <w:r w:rsidRPr="00204AD8">
        <w:rPr>
          <w:b/>
          <w:bCs/>
          <w:color w:val="000000" w:themeColor="text1"/>
          <w:lang w:eastAsia="zh-CN"/>
        </w:rPr>
        <w:t>:4</w:t>
      </w:r>
      <w:r w:rsidRPr="00204AD8">
        <w:rPr>
          <w:rFonts w:hint="eastAsia"/>
          <w:b/>
          <w:bCs/>
          <w:color w:val="000000" w:themeColor="text1"/>
          <w:lang w:eastAsia="zh-CN"/>
        </w:rPr>
        <w:t>、</w:t>
      </w:r>
      <w:r w:rsidRPr="00204AD8">
        <w:rPr>
          <w:rFonts w:hint="eastAsia"/>
          <w:b/>
          <w:bCs/>
          <w:color w:val="000000" w:themeColor="text1"/>
          <w:lang w:eastAsia="zh-CN"/>
        </w:rPr>
        <w:t>7</w:t>
      </w:r>
      <w:r w:rsidRPr="00204AD8">
        <w:rPr>
          <w:rFonts w:hint="eastAsia"/>
          <w:b/>
          <w:bCs/>
          <w:color w:val="000000" w:themeColor="text1"/>
          <w:lang w:eastAsia="zh-CN"/>
        </w:rPr>
        <w:t>、</w:t>
      </w:r>
      <w:r w:rsidRPr="00204AD8">
        <w:rPr>
          <w:rFonts w:hint="eastAsia"/>
          <w:b/>
          <w:bCs/>
          <w:color w:val="000000" w:themeColor="text1"/>
          <w:lang w:eastAsia="zh-CN"/>
        </w:rPr>
        <w:t>1</w:t>
      </w:r>
      <w:r w:rsidRPr="00204AD8">
        <w:rPr>
          <w:b/>
          <w:bCs/>
          <w:color w:val="000000" w:themeColor="text1"/>
          <w:lang w:eastAsia="zh-CN"/>
        </w:rPr>
        <w:t>0</w:t>
      </w:r>
      <w:r w:rsidRPr="00204AD8">
        <w:rPr>
          <w:rFonts w:hint="eastAsia"/>
          <w:b/>
          <w:bCs/>
          <w:color w:val="000000" w:themeColor="text1"/>
          <w:lang w:eastAsia="zh-CN"/>
        </w:rPr>
        <w:t>，</w:t>
      </w:r>
      <w:r w:rsidR="0025284B" w:rsidRPr="00204AD8">
        <w:rPr>
          <w:rFonts w:hint="eastAsia"/>
          <w:b/>
          <w:bCs/>
          <w:color w:val="000000" w:themeColor="text1"/>
          <w:lang w:eastAsia="zh-CN"/>
        </w:rPr>
        <w:t>弥赛亚给试探者的回应</w:t>
      </w:r>
    </w:p>
    <w:p w14:paraId="0070B653" w14:textId="30DD9AC3" w:rsidR="00AA1DDF" w:rsidRPr="00204AD8" w:rsidRDefault="00927446" w:rsidP="00927446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>1</w:t>
      </w:r>
      <w:r>
        <w:rPr>
          <w:color w:val="000000" w:themeColor="text1"/>
          <w:lang w:eastAsia="zh-CN"/>
        </w:rPr>
        <w:t>.</w:t>
      </w:r>
      <w:r w:rsidR="00B931DE" w:rsidRPr="00204AD8">
        <w:rPr>
          <w:rFonts w:hint="eastAsia"/>
          <w:color w:val="000000" w:themeColor="text1"/>
          <w:lang w:eastAsia="zh-CN"/>
        </w:rPr>
        <w:t>马太</w:t>
      </w:r>
      <w:r w:rsidR="00B931DE" w:rsidRPr="00204AD8">
        <w:rPr>
          <w:rFonts w:hint="eastAsia"/>
          <w:color w:val="000000" w:themeColor="text1"/>
          <w:lang w:eastAsia="zh-CN"/>
        </w:rPr>
        <w:t>4</w:t>
      </w:r>
      <w:r w:rsidR="00B931DE" w:rsidRPr="00204AD8">
        <w:rPr>
          <w:color w:val="000000" w:themeColor="text1"/>
          <w:lang w:eastAsia="zh-CN"/>
        </w:rPr>
        <w:t>:4</w:t>
      </w:r>
      <w:r w:rsidR="00B931DE" w:rsidRPr="00204AD8">
        <w:rPr>
          <w:rFonts w:hint="eastAsia"/>
          <w:color w:val="000000" w:themeColor="text1"/>
          <w:lang w:eastAsia="zh-CN"/>
        </w:rPr>
        <w:t>，</w:t>
      </w:r>
      <w:r w:rsidR="00CA2B71" w:rsidRPr="00204AD8">
        <w:rPr>
          <w:rFonts w:hint="eastAsia"/>
          <w:color w:val="000000" w:themeColor="text1"/>
          <w:lang w:eastAsia="zh-CN"/>
        </w:rPr>
        <w:t>耶稣的回答强调我们只有依靠神的话，从魔鬼来的话不能听。</w:t>
      </w:r>
      <w:r w:rsidR="00590787" w:rsidRPr="00204AD8">
        <w:rPr>
          <w:rFonts w:hint="eastAsia"/>
          <w:color w:val="000000" w:themeColor="text1"/>
          <w:lang w:eastAsia="zh-CN"/>
        </w:rPr>
        <w:t>参见雅各书</w:t>
      </w:r>
      <w:r w:rsidR="00590787" w:rsidRPr="00204AD8">
        <w:rPr>
          <w:rFonts w:hint="eastAsia"/>
          <w:color w:val="000000" w:themeColor="text1"/>
          <w:lang w:eastAsia="zh-CN"/>
        </w:rPr>
        <w:t>4</w:t>
      </w:r>
      <w:r w:rsidR="00590787" w:rsidRPr="00204AD8">
        <w:rPr>
          <w:color w:val="000000" w:themeColor="text1"/>
          <w:lang w:eastAsia="zh-CN"/>
        </w:rPr>
        <w:t>:7</w:t>
      </w:r>
      <w:r w:rsidR="00590787" w:rsidRPr="00204AD8">
        <w:rPr>
          <w:rFonts w:hint="eastAsia"/>
          <w:color w:val="000000" w:themeColor="text1"/>
          <w:lang w:eastAsia="zh-CN"/>
        </w:rPr>
        <w:t>，</w:t>
      </w:r>
      <w:r w:rsidR="00B813AA" w:rsidRPr="00204AD8">
        <w:rPr>
          <w:rFonts w:hint="eastAsia"/>
          <w:color w:val="000000" w:themeColor="text1"/>
          <w:lang w:eastAsia="zh-CN"/>
        </w:rPr>
        <w:t>“</w:t>
      </w:r>
      <w:r w:rsidR="00590787" w:rsidRPr="00204AD8">
        <w:rPr>
          <w:rFonts w:hint="eastAsia"/>
          <w:color w:val="000000" w:themeColor="text1"/>
          <w:lang w:eastAsia="zh-CN"/>
        </w:rPr>
        <w:t>故此你们要顺服神</w:t>
      </w:r>
      <w:r w:rsidR="00B813AA" w:rsidRPr="00204AD8">
        <w:rPr>
          <w:rFonts w:hint="eastAsia"/>
          <w:color w:val="000000" w:themeColor="text1"/>
          <w:lang w:eastAsia="zh-CN"/>
        </w:rPr>
        <w:t>”</w:t>
      </w:r>
      <w:r w:rsidR="00590787" w:rsidRPr="00204AD8">
        <w:rPr>
          <w:rFonts w:hint="eastAsia"/>
          <w:color w:val="000000" w:themeColor="text1"/>
          <w:lang w:eastAsia="zh-CN"/>
        </w:rPr>
        <w:t>；彼得前书</w:t>
      </w:r>
      <w:r w:rsidR="00590787" w:rsidRPr="00204AD8">
        <w:rPr>
          <w:rFonts w:hint="eastAsia"/>
          <w:color w:val="000000" w:themeColor="text1"/>
          <w:lang w:eastAsia="zh-CN"/>
        </w:rPr>
        <w:t>5</w:t>
      </w:r>
      <w:r w:rsidR="00590787" w:rsidRPr="00204AD8">
        <w:rPr>
          <w:color w:val="000000" w:themeColor="text1"/>
          <w:lang w:eastAsia="zh-CN"/>
        </w:rPr>
        <w:t>:8-9</w:t>
      </w:r>
      <w:r w:rsidR="00B813AA" w:rsidRPr="00204AD8">
        <w:rPr>
          <w:rFonts w:hint="eastAsia"/>
          <w:color w:val="000000" w:themeColor="text1"/>
          <w:lang w:eastAsia="zh-CN"/>
        </w:rPr>
        <w:t>，“你们的仇敌魔鬼，如同吼叫的狮子</w:t>
      </w:r>
      <w:r w:rsidR="0003488F" w:rsidRPr="00204AD8">
        <w:rPr>
          <w:rFonts w:hint="eastAsia"/>
          <w:color w:val="000000" w:themeColor="text1"/>
          <w:lang w:eastAsia="zh-CN"/>
        </w:rPr>
        <w:t>，遍地游行，寻找可吞吃的人。你们要用坚固的信心抵挡他”</w:t>
      </w:r>
      <w:r w:rsidR="00590787" w:rsidRPr="00204AD8">
        <w:rPr>
          <w:rFonts w:hint="eastAsia"/>
          <w:color w:val="000000" w:themeColor="text1"/>
          <w:lang w:eastAsia="zh-CN"/>
        </w:rPr>
        <w:t>。耶稣选择听神的话，这是唯一得胜的道路、秘诀。我们面对试探时，会有很多挑战和诱惑。</w:t>
      </w:r>
    </w:p>
    <w:p w14:paraId="1ED268B7" w14:textId="172474E0" w:rsidR="00876119" w:rsidRPr="00204AD8" w:rsidRDefault="00927446" w:rsidP="00927446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.</w:t>
      </w:r>
      <w:r w:rsidR="00876119" w:rsidRPr="00204AD8">
        <w:rPr>
          <w:rFonts w:hint="eastAsia"/>
          <w:color w:val="000000" w:themeColor="text1"/>
          <w:lang w:eastAsia="zh-CN"/>
        </w:rPr>
        <w:t>马太</w:t>
      </w:r>
      <w:r w:rsidR="00876119" w:rsidRPr="00204AD8">
        <w:rPr>
          <w:rFonts w:hint="eastAsia"/>
          <w:color w:val="000000" w:themeColor="text1"/>
          <w:lang w:eastAsia="zh-CN"/>
        </w:rPr>
        <w:t>4</w:t>
      </w:r>
      <w:r w:rsidR="00876119" w:rsidRPr="00204AD8">
        <w:rPr>
          <w:color w:val="000000" w:themeColor="text1"/>
          <w:lang w:eastAsia="zh-CN"/>
        </w:rPr>
        <w:t>:7</w:t>
      </w:r>
      <w:r w:rsidR="00876119" w:rsidRPr="00204AD8">
        <w:rPr>
          <w:rFonts w:hint="eastAsia"/>
          <w:color w:val="000000" w:themeColor="text1"/>
          <w:lang w:eastAsia="zh-CN"/>
        </w:rPr>
        <w:t>，耶稣拒绝接受魔鬼的试探，不怀疑神给他</w:t>
      </w:r>
      <w:r w:rsidR="006D0F45" w:rsidRPr="00204AD8">
        <w:rPr>
          <w:rFonts w:hint="eastAsia"/>
          <w:color w:val="000000" w:themeColor="text1"/>
          <w:lang w:eastAsia="zh-CN"/>
        </w:rPr>
        <w:t>的</w:t>
      </w:r>
      <w:r w:rsidR="00876119" w:rsidRPr="00204AD8">
        <w:rPr>
          <w:rFonts w:hint="eastAsia"/>
          <w:color w:val="000000" w:themeColor="text1"/>
          <w:lang w:eastAsia="zh-CN"/>
        </w:rPr>
        <w:t>来到世上的使命。参见</w:t>
      </w:r>
      <w:r w:rsidR="008934FA" w:rsidRPr="00204AD8">
        <w:rPr>
          <w:rFonts w:hint="eastAsia"/>
          <w:color w:val="000000" w:themeColor="text1"/>
          <w:lang w:eastAsia="zh-CN"/>
        </w:rPr>
        <w:t>申命记</w:t>
      </w:r>
      <w:r w:rsidR="008934FA" w:rsidRPr="00204AD8">
        <w:rPr>
          <w:rFonts w:hint="eastAsia"/>
          <w:color w:val="000000" w:themeColor="text1"/>
          <w:lang w:eastAsia="zh-CN"/>
        </w:rPr>
        <w:t>6</w:t>
      </w:r>
      <w:r w:rsidR="008934FA" w:rsidRPr="00204AD8">
        <w:rPr>
          <w:color w:val="000000" w:themeColor="text1"/>
          <w:lang w:eastAsia="zh-CN"/>
        </w:rPr>
        <w:t>:16</w:t>
      </w:r>
      <w:r w:rsidR="008934FA" w:rsidRPr="00204AD8">
        <w:rPr>
          <w:rFonts w:hint="eastAsia"/>
          <w:color w:val="000000" w:themeColor="text1"/>
          <w:lang w:eastAsia="zh-CN"/>
        </w:rPr>
        <w:t>，“你们不可试探耶和华</w:t>
      </w:r>
      <w:r w:rsidR="008934FA" w:rsidRPr="00204AD8">
        <w:rPr>
          <w:rFonts w:hint="eastAsia"/>
          <w:color w:val="000000" w:themeColor="text1"/>
          <w:lang w:eastAsia="zh-CN"/>
        </w:rPr>
        <w:t>-</w:t>
      </w:r>
      <w:r w:rsidR="008934FA" w:rsidRPr="00204AD8">
        <w:rPr>
          <w:rFonts w:hint="eastAsia"/>
          <w:color w:val="000000" w:themeColor="text1"/>
          <w:lang w:eastAsia="zh-CN"/>
        </w:rPr>
        <w:t>你们的神”。</w:t>
      </w:r>
    </w:p>
    <w:p w14:paraId="186D6F68" w14:textId="7E1FF948" w:rsidR="00B85230" w:rsidRPr="00204AD8" w:rsidRDefault="00927446" w:rsidP="00927446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.</w:t>
      </w:r>
      <w:r w:rsidR="00B85230" w:rsidRPr="00204AD8">
        <w:rPr>
          <w:rFonts w:hint="eastAsia"/>
          <w:color w:val="000000" w:themeColor="text1"/>
          <w:lang w:eastAsia="zh-CN"/>
        </w:rPr>
        <w:t>马太</w:t>
      </w:r>
      <w:r w:rsidR="00B85230" w:rsidRPr="00204AD8">
        <w:rPr>
          <w:rFonts w:hint="eastAsia"/>
          <w:color w:val="000000" w:themeColor="text1"/>
          <w:lang w:eastAsia="zh-CN"/>
        </w:rPr>
        <w:t>4</w:t>
      </w:r>
      <w:r w:rsidR="00B85230" w:rsidRPr="00204AD8">
        <w:rPr>
          <w:color w:val="000000" w:themeColor="text1"/>
          <w:lang w:eastAsia="zh-CN"/>
        </w:rPr>
        <w:t>:10</w:t>
      </w:r>
      <w:r w:rsidR="00B85230" w:rsidRPr="00204AD8">
        <w:rPr>
          <w:rFonts w:hint="eastAsia"/>
          <w:color w:val="000000" w:themeColor="text1"/>
          <w:lang w:eastAsia="zh-CN"/>
        </w:rPr>
        <w:t>，耶稣拒绝拜魔鬼。我们很容易</w:t>
      </w:r>
      <w:r w:rsidR="00A91D4F" w:rsidRPr="00204AD8">
        <w:rPr>
          <w:rFonts w:hint="eastAsia"/>
          <w:color w:val="000000" w:themeColor="text1"/>
          <w:lang w:eastAsia="zh-CN"/>
        </w:rPr>
        <w:t>用世上的任何事来取代神的位置，在神和我们之间，带进了很多事。偶像是从魔鬼来的，因为看的见，而神似乎很远。</w:t>
      </w:r>
    </w:p>
    <w:p w14:paraId="5B1F055D" w14:textId="0AA5AFC9" w:rsidR="0025284B" w:rsidRPr="00204AD8" w:rsidRDefault="0025284B">
      <w:pPr>
        <w:pStyle w:val="ListBullet"/>
        <w:numPr>
          <w:ilvl w:val="0"/>
          <w:numId w:val="24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马太</w:t>
      </w:r>
      <w:r w:rsidRPr="00204AD8">
        <w:rPr>
          <w:rFonts w:hint="eastAsia"/>
          <w:b/>
          <w:bCs/>
          <w:color w:val="000000" w:themeColor="text1"/>
          <w:lang w:eastAsia="zh-CN"/>
        </w:rPr>
        <w:t>4</w:t>
      </w:r>
      <w:r w:rsidRPr="00204AD8">
        <w:rPr>
          <w:b/>
          <w:bCs/>
          <w:color w:val="000000" w:themeColor="text1"/>
          <w:lang w:eastAsia="zh-CN"/>
        </w:rPr>
        <w:t>:11</w:t>
      </w:r>
      <w:r w:rsidRPr="00204AD8">
        <w:rPr>
          <w:rFonts w:hint="eastAsia"/>
          <w:b/>
          <w:bCs/>
          <w:color w:val="000000" w:themeColor="text1"/>
          <w:lang w:eastAsia="zh-CN"/>
        </w:rPr>
        <w:t>，弥赛亚在被试探之后得到的安慰</w:t>
      </w:r>
    </w:p>
    <w:p w14:paraId="4C28AF18" w14:textId="0123B756" w:rsidR="00965161" w:rsidRPr="00204AD8" w:rsidRDefault="003D660A" w:rsidP="00F2431E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马太</w:t>
      </w:r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color w:val="000000" w:themeColor="text1"/>
          <w:lang w:eastAsia="zh-CN"/>
        </w:rPr>
        <w:t>:11</w:t>
      </w:r>
      <w:r w:rsidRPr="00204AD8">
        <w:rPr>
          <w:rFonts w:hint="eastAsia"/>
          <w:color w:val="000000" w:themeColor="text1"/>
          <w:lang w:eastAsia="zh-CN"/>
        </w:rPr>
        <w:t>，“于是，魔鬼离了耶稣，有天使来伺候他”。</w:t>
      </w:r>
      <w:r w:rsidR="00F2431E" w:rsidRPr="00204AD8">
        <w:rPr>
          <w:rFonts w:hint="eastAsia"/>
          <w:color w:val="000000" w:themeColor="text1"/>
          <w:lang w:eastAsia="zh-CN"/>
        </w:rPr>
        <w:t>天使来，相信带来了食物。我们每个人都有天使</w:t>
      </w:r>
      <w:r w:rsidR="00C07331" w:rsidRPr="00204AD8">
        <w:rPr>
          <w:rFonts w:hint="eastAsia"/>
          <w:color w:val="000000" w:themeColor="text1"/>
          <w:lang w:eastAsia="zh-CN"/>
        </w:rPr>
        <w:t>服</w:t>
      </w:r>
      <w:r w:rsidR="006D0F45" w:rsidRPr="00204AD8">
        <w:rPr>
          <w:rFonts w:hint="eastAsia"/>
          <w:color w:val="000000" w:themeColor="text1"/>
          <w:lang w:eastAsia="zh-CN"/>
        </w:rPr>
        <w:t>事</w:t>
      </w:r>
      <w:r w:rsidR="00F2431E" w:rsidRPr="00204AD8">
        <w:rPr>
          <w:rFonts w:hint="eastAsia"/>
          <w:color w:val="000000" w:themeColor="text1"/>
          <w:lang w:eastAsia="zh-CN"/>
        </w:rPr>
        <w:t>，有的人一个，有的人多一些。</w:t>
      </w:r>
      <w:r w:rsidR="0013088F" w:rsidRPr="00204AD8">
        <w:rPr>
          <w:rFonts w:hint="eastAsia"/>
          <w:color w:val="000000" w:themeColor="text1"/>
          <w:lang w:eastAsia="zh-CN"/>
        </w:rPr>
        <w:t>参见列王纪上</w:t>
      </w:r>
      <w:r w:rsidR="0013088F" w:rsidRPr="00204AD8">
        <w:rPr>
          <w:rFonts w:hint="eastAsia"/>
          <w:color w:val="000000" w:themeColor="text1"/>
          <w:lang w:eastAsia="zh-CN"/>
        </w:rPr>
        <w:t>1</w:t>
      </w:r>
      <w:r w:rsidR="0013088F" w:rsidRPr="00204AD8">
        <w:rPr>
          <w:color w:val="000000" w:themeColor="text1"/>
          <w:lang w:eastAsia="zh-CN"/>
        </w:rPr>
        <w:t>9</w:t>
      </w:r>
      <w:r w:rsidR="0013088F" w:rsidRPr="00204AD8">
        <w:rPr>
          <w:rFonts w:hint="eastAsia"/>
          <w:color w:val="000000" w:themeColor="text1"/>
          <w:lang w:eastAsia="zh-CN"/>
        </w:rPr>
        <w:t>：</w:t>
      </w:r>
      <w:r w:rsidR="0013088F" w:rsidRPr="00204AD8">
        <w:rPr>
          <w:rFonts w:hint="eastAsia"/>
          <w:color w:val="000000" w:themeColor="text1"/>
          <w:lang w:eastAsia="zh-CN"/>
        </w:rPr>
        <w:t>3</w:t>
      </w:r>
      <w:r w:rsidR="0013088F" w:rsidRPr="00204AD8">
        <w:rPr>
          <w:color w:val="000000" w:themeColor="text1"/>
          <w:lang w:eastAsia="zh-CN"/>
        </w:rPr>
        <w:t>-8</w:t>
      </w:r>
      <w:r w:rsidR="0013088F" w:rsidRPr="00204AD8">
        <w:rPr>
          <w:rFonts w:hint="eastAsia"/>
          <w:color w:val="000000" w:themeColor="text1"/>
          <w:lang w:eastAsia="zh-CN"/>
        </w:rPr>
        <w:t>，以利亚在迦密山打败</w:t>
      </w:r>
      <w:r w:rsidR="0013088F" w:rsidRPr="00204AD8">
        <w:rPr>
          <w:rFonts w:hint="eastAsia"/>
          <w:color w:val="000000" w:themeColor="text1"/>
          <w:lang w:eastAsia="zh-CN"/>
        </w:rPr>
        <w:t>8</w:t>
      </w:r>
      <w:r w:rsidR="0013088F" w:rsidRPr="00204AD8">
        <w:rPr>
          <w:color w:val="000000" w:themeColor="text1"/>
          <w:lang w:eastAsia="zh-CN"/>
        </w:rPr>
        <w:t>00</w:t>
      </w:r>
      <w:r w:rsidR="0013088F" w:rsidRPr="00204AD8">
        <w:rPr>
          <w:rFonts w:hint="eastAsia"/>
          <w:color w:val="000000" w:themeColor="text1"/>
          <w:lang w:eastAsia="zh-CN"/>
        </w:rPr>
        <w:t>多巴力的假先知，但王后要杀他，于是他逃离。在旷野，有天使拿水和食物给他吃，他于是又走了四十昼夜，来到何烈山。</w:t>
      </w:r>
    </w:p>
    <w:p w14:paraId="3080C30A" w14:textId="2D81D185" w:rsidR="00CF6717" w:rsidRPr="00204AD8" w:rsidRDefault="00CF6717" w:rsidP="00F2431E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总结：把从魔鬼来的试探当作从神来的试炼，我们就会得胜。从耶稣受试探我们可以得到三点，一是不要埋怨神的公义；二是不要改变从神领受的使命；三是不要跟这个世界妥协。</w:t>
      </w:r>
      <w:r w:rsidR="00FD303E" w:rsidRPr="00204AD8">
        <w:rPr>
          <w:rFonts w:hint="eastAsia"/>
          <w:b/>
          <w:bCs/>
          <w:color w:val="000000" w:themeColor="text1"/>
          <w:lang w:eastAsia="zh-CN"/>
        </w:rPr>
        <w:t>耶稣对待试探的回应只是，听神的话。</w:t>
      </w:r>
    </w:p>
    <w:p w14:paraId="684FAA4A" w14:textId="5344C3F4" w:rsidR="00D24BC9" w:rsidRPr="00204AD8" w:rsidRDefault="00D24BC9" w:rsidP="00F2431E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01E5723" w14:textId="3852D4FD" w:rsidR="00D24BC9" w:rsidRPr="00204AD8" w:rsidRDefault="00D24BC9" w:rsidP="00F2431E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问题</w:t>
      </w:r>
      <w:r w:rsidRPr="00204AD8">
        <w:rPr>
          <w:rFonts w:hint="eastAsia"/>
          <w:color w:val="000000" w:themeColor="text1"/>
          <w:lang w:eastAsia="zh-CN"/>
        </w:rPr>
        <w:t>：</w:t>
      </w:r>
    </w:p>
    <w:p w14:paraId="5CC1B6AA" w14:textId="3883F32A" w:rsidR="00D24BC9" w:rsidRPr="00204AD8" w:rsidRDefault="00D24BC9">
      <w:pPr>
        <w:pStyle w:val="ListBullet"/>
        <w:numPr>
          <w:ilvl w:val="0"/>
          <w:numId w:val="26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主祷文中的“不叫我们遇到试探”，在英文中是什么意思？</w:t>
      </w:r>
    </w:p>
    <w:p w14:paraId="34454069" w14:textId="1B5FAE51" w:rsidR="00D24BC9" w:rsidRPr="00204AD8" w:rsidRDefault="00D24BC9">
      <w:pPr>
        <w:pStyle w:val="ListBullet"/>
        <w:numPr>
          <w:ilvl w:val="0"/>
          <w:numId w:val="26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圣经中出现的禁食祷告，似乎比一般的祷告更有力量，禁食的目的是什么？</w:t>
      </w:r>
    </w:p>
    <w:p w14:paraId="40AF16A4" w14:textId="4FD217B1" w:rsidR="00D24BC9" w:rsidRPr="00204AD8" w:rsidRDefault="00D24BC9">
      <w:pPr>
        <w:pStyle w:val="ListBullet"/>
        <w:numPr>
          <w:ilvl w:val="0"/>
          <w:numId w:val="26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如何理解圣经中的</w:t>
      </w:r>
      <w:r w:rsidR="00D0334A" w:rsidRPr="00204AD8">
        <w:rPr>
          <w:rFonts w:hint="eastAsia"/>
          <w:color w:val="000000" w:themeColor="text1"/>
          <w:lang w:eastAsia="zh-CN"/>
        </w:rPr>
        <w:t>“照各人所行的报应他”？</w:t>
      </w:r>
    </w:p>
    <w:p w14:paraId="49E3B153" w14:textId="3AD410DC" w:rsidR="00965161" w:rsidRPr="00204AD8" w:rsidRDefault="00026C6A">
      <w:pPr>
        <w:pStyle w:val="ListBullet"/>
        <w:numPr>
          <w:ilvl w:val="0"/>
          <w:numId w:val="26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耶稣基督被葬在阴间，第三天死而复活，这个第三天在旧约哪些经文中有预表？</w:t>
      </w:r>
    </w:p>
    <w:p w14:paraId="724A3549" w14:textId="47AEDF04" w:rsidR="003C78FA" w:rsidRDefault="003C78FA" w:rsidP="003C78FA">
      <w:pPr>
        <w:pStyle w:val="Heading1"/>
      </w:pPr>
      <w:bookmarkStart w:id="10" w:name="_Toc180860550"/>
      <w:r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>
        <w:rPr>
          <w:rFonts w:hint="eastAsia"/>
          <w:lang w:eastAsia="zh-CN"/>
        </w:rPr>
        <w:t>（十一）：受圣灵的洗</w:t>
      </w:r>
      <w:bookmarkEnd w:id="10"/>
    </w:p>
    <w:p w14:paraId="23EB2AAE" w14:textId="30DA8549" w:rsidR="003C78FA" w:rsidRPr="00204AD8" w:rsidRDefault="003C78FA" w:rsidP="00927446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时间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022</w:t>
      </w:r>
      <w:r w:rsidRPr="00204AD8">
        <w:rPr>
          <w:rFonts w:hint="eastAsia"/>
          <w:color w:val="000000" w:themeColor="text1"/>
          <w:lang w:eastAsia="zh-CN"/>
        </w:rPr>
        <w:t>年</w:t>
      </w:r>
      <w:r w:rsidRPr="00204AD8">
        <w:rPr>
          <w:color w:val="000000" w:themeColor="text1"/>
          <w:lang w:eastAsia="zh-CN"/>
        </w:rPr>
        <w:t>1</w:t>
      </w:r>
      <w:r w:rsidR="00AC73C2" w:rsidRPr="00204AD8">
        <w:rPr>
          <w:color w:val="000000" w:themeColor="text1"/>
          <w:lang w:eastAsia="zh-CN"/>
        </w:rPr>
        <w:t>1</w:t>
      </w:r>
      <w:r w:rsidRPr="00204AD8">
        <w:rPr>
          <w:rFonts w:hint="eastAsia"/>
          <w:color w:val="000000" w:themeColor="text1"/>
          <w:lang w:eastAsia="zh-CN"/>
        </w:rPr>
        <w:t>月</w:t>
      </w:r>
      <w:r w:rsidRPr="00204AD8">
        <w:rPr>
          <w:color w:val="000000" w:themeColor="text1"/>
          <w:lang w:eastAsia="zh-CN"/>
        </w:rPr>
        <w:t>5</w:t>
      </w:r>
      <w:r w:rsidRPr="00204AD8">
        <w:rPr>
          <w:rFonts w:hint="eastAsia"/>
          <w:color w:val="000000" w:themeColor="text1"/>
          <w:lang w:eastAsia="zh-CN"/>
        </w:rPr>
        <w:t>日</w:t>
      </w:r>
    </w:p>
    <w:p w14:paraId="0FD1241D" w14:textId="2F501E6C" w:rsidR="003C78FA" w:rsidRPr="00204AD8" w:rsidRDefault="003C78FA" w:rsidP="00927446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相关经文：约翰福音</w:t>
      </w:r>
      <w:r w:rsidRPr="00204AD8">
        <w:rPr>
          <w:color w:val="000000" w:themeColor="text1"/>
          <w:lang w:eastAsia="zh-CN"/>
        </w:rPr>
        <w:t>1:19-34</w:t>
      </w:r>
    </w:p>
    <w:p w14:paraId="65632A46" w14:textId="56280EBF" w:rsidR="003C78FA" w:rsidRPr="00204AD8" w:rsidRDefault="00B379DB" w:rsidP="00927446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受圣灵的洗是怎么回事？教会的弟兄姐妹也会迷惑，所以我们要回到圣经</w:t>
      </w:r>
      <w:r w:rsidR="003C78FA" w:rsidRPr="00204AD8">
        <w:rPr>
          <w:rFonts w:hint="eastAsia"/>
          <w:color w:val="000000" w:themeColor="text1"/>
          <w:lang w:eastAsia="zh-CN"/>
        </w:rPr>
        <w:t>。</w:t>
      </w:r>
    </w:p>
    <w:p w14:paraId="4CB375D1" w14:textId="2180F43E" w:rsidR="003C78FA" w:rsidRPr="00204AD8" w:rsidRDefault="003C78FA" w:rsidP="00927446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关于施洗约翰的两件重要的事：</w:t>
      </w:r>
    </w:p>
    <w:p w14:paraId="2859B30C" w14:textId="492C3A44" w:rsidR="003C78FA" w:rsidRPr="00204AD8" w:rsidRDefault="003C78FA">
      <w:pPr>
        <w:pStyle w:val="ListBullet"/>
        <w:numPr>
          <w:ilvl w:val="0"/>
          <w:numId w:val="27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约翰</w:t>
      </w:r>
      <w:r w:rsidRPr="00204AD8">
        <w:rPr>
          <w:b/>
          <w:bCs/>
          <w:color w:val="000000" w:themeColor="text1"/>
          <w:lang w:eastAsia="zh-CN"/>
        </w:rPr>
        <w:t>1:19-28</w:t>
      </w:r>
      <w:r w:rsidRPr="00204AD8">
        <w:rPr>
          <w:rFonts w:hint="eastAsia"/>
          <w:b/>
          <w:bCs/>
          <w:color w:val="000000" w:themeColor="text1"/>
          <w:lang w:eastAsia="zh-CN"/>
        </w:rPr>
        <w:t>，</w:t>
      </w:r>
      <w:r w:rsidR="00757E67" w:rsidRPr="00204AD8">
        <w:rPr>
          <w:rFonts w:hint="eastAsia"/>
          <w:b/>
          <w:bCs/>
          <w:color w:val="000000" w:themeColor="text1"/>
          <w:lang w:eastAsia="zh-CN"/>
        </w:rPr>
        <w:t>施洗约翰为</w:t>
      </w:r>
      <w:r w:rsidRPr="00204AD8">
        <w:rPr>
          <w:rFonts w:hint="eastAsia"/>
          <w:b/>
          <w:bCs/>
          <w:color w:val="000000" w:themeColor="text1"/>
          <w:lang w:eastAsia="zh-CN"/>
        </w:rPr>
        <w:t>弥赛亚</w:t>
      </w:r>
      <w:r w:rsidR="00757E67" w:rsidRPr="00204AD8">
        <w:rPr>
          <w:rFonts w:hint="eastAsia"/>
          <w:b/>
          <w:bCs/>
          <w:color w:val="000000" w:themeColor="text1"/>
          <w:lang w:eastAsia="zh-CN"/>
        </w:rPr>
        <w:t>预备道路</w:t>
      </w:r>
    </w:p>
    <w:p w14:paraId="40C42DA0" w14:textId="3AD7E53E" w:rsidR="00757E67" w:rsidRPr="00204AD8" w:rsidRDefault="001C2FE8" w:rsidP="00757E67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首先回去看下施洗约翰的背景</w:t>
      </w:r>
      <w:r w:rsidR="009E68B5" w:rsidRPr="00204AD8">
        <w:rPr>
          <w:rFonts w:hint="eastAsia"/>
          <w:color w:val="000000" w:themeColor="text1"/>
          <w:lang w:eastAsia="zh-CN"/>
        </w:rPr>
        <w:t>：</w:t>
      </w:r>
    </w:p>
    <w:p w14:paraId="5B0A0208" w14:textId="29ED67A2" w:rsidR="001C2FE8" w:rsidRPr="00204AD8" w:rsidRDefault="001C2FE8" w:rsidP="00757E67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路加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:5-17</w:t>
      </w:r>
      <w:r w:rsidRPr="00204AD8">
        <w:rPr>
          <w:rFonts w:hint="eastAsia"/>
          <w:color w:val="000000" w:themeColor="text1"/>
          <w:lang w:eastAsia="zh-CN"/>
        </w:rPr>
        <w:t>，施洗约翰的父母</w:t>
      </w:r>
      <w:r w:rsidR="00D24CC8" w:rsidRPr="00204AD8">
        <w:rPr>
          <w:rFonts w:hint="eastAsia"/>
          <w:color w:val="000000" w:themeColor="text1"/>
          <w:lang w:eastAsia="zh-CN"/>
        </w:rPr>
        <w:t>都是利未祭司，</w:t>
      </w:r>
      <w:r w:rsidR="000838A3" w:rsidRPr="00204AD8">
        <w:rPr>
          <w:rFonts w:hint="eastAsia"/>
          <w:color w:val="000000" w:themeColor="text1"/>
          <w:lang w:eastAsia="zh-CN"/>
        </w:rPr>
        <w:t>所以</w:t>
      </w:r>
      <w:r w:rsidR="00D24CC8" w:rsidRPr="00204AD8">
        <w:rPr>
          <w:rFonts w:hint="eastAsia"/>
          <w:color w:val="000000" w:themeColor="text1"/>
          <w:lang w:eastAsia="zh-CN"/>
        </w:rPr>
        <w:t>他时常在圣殿里活动；路加</w:t>
      </w:r>
      <w:r w:rsidR="00D24CC8" w:rsidRPr="00204AD8">
        <w:rPr>
          <w:rFonts w:hint="eastAsia"/>
          <w:color w:val="000000" w:themeColor="text1"/>
          <w:lang w:eastAsia="zh-CN"/>
        </w:rPr>
        <w:t>1</w:t>
      </w:r>
      <w:r w:rsidR="00D24CC8" w:rsidRPr="00204AD8">
        <w:rPr>
          <w:rFonts w:hint="eastAsia"/>
          <w:color w:val="000000" w:themeColor="text1"/>
          <w:lang w:eastAsia="zh-CN"/>
        </w:rPr>
        <w:t>：</w:t>
      </w:r>
      <w:r w:rsidR="00D24CC8" w:rsidRPr="00204AD8">
        <w:rPr>
          <w:rFonts w:hint="eastAsia"/>
          <w:color w:val="000000" w:themeColor="text1"/>
          <w:lang w:eastAsia="zh-CN"/>
        </w:rPr>
        <w:t>3</w:t>
      </w:r>
      <w:r w:rsidR="00D24CC8" w:rsidRPr="00204AD8">
        <w:rPr>
          <w:color w:val="000000" w:themeColor="text1"/>
          <w:lang w:eastAsia="zh-CN"/>
        </w:rPr>
        <w:t>9-44</w:t>
      </w:r>
      <w:r w:rsidR="00D24CC8" w:rsidRPr="00204AD8">
        <w:rPr>
          <w:rFonts w:hint="eastAsia"/>
          <w:color w:val="000000" w:themeColor="text1"/>
          <w:lang w:eastAsia="zh-CN"/>
        </w:rPr>
        <w:t>，施洗约翰在母腹中就被神灵充满，一听到问安就跳动；马可</w:t>
      </w:r>
      <w:r w:rsidR="00D24CC8" w:rsidRPr="00204AD8">
        <w:rPr>
          <w:rFonts w:hint="eastAsia"/>
          <w:color w:val="000000" w:themeColor="text1"/>
          <w:lang w:eastAsia="zh-CN"/>
        </w:rPr>
        <w:t>1</w:t>
      </w:r>
      <w:r w:rsidR="00D24CC8" w:rsidRPr="00204AD8">
        <w:rPr>
          <w:color w:val="000000" w:themeColor="text1"/>
          <w:lang w:eastAsia="zh-CN"/>
        </w:rPr>
        <w:t>:1-8</w:t>
      </w:r>
      <w:r w:rsidR="00D24CC8" w:rsidRPr="00204AD8">
        <w:rPr>
          <w:rFonts w:hint="eastAsia"/>
          <w:color w:val="000000" w:themeColor="text1"/>
          <w:lang w:eastAsia="zh-CN"/>
        </w:rPr>
        <w:t>，“我要差遣我的使者在你面前，预备道路”，主要是预备人心，迎接弥赛亚。</w:t>
      </w:r>
    </w:p>
    <w:p w14:paraId="6A3B4CC8" w14:textId="6714E0CF" w:rsidR="00D24CC8" w:rsidRPr="00204AD8" w:rsidRDefault="00D24CC8">
      <w:pPr>
        <w:pStyle w:val="ListBullet"/>
        <w:numPr>
          <w:ilvl w:val="0"/>
          <w:numId w:val="28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约翰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:19</w:t>
      </w:r>
      <w:r w:rsidRPr="00204AD8">
        <w:rPr>
          <w:rFonts w:hint="eastAsia"/>
          <w:color w:val="000000" w:themeColor="text1"/>
          <w:lang w:eastAsia="zh-CN"/>
        </w:rPr>
        <w:t>。</w:t>
      </w:r>
    </w:p>
    <w:p w14:paraId="191C3F11" w14:textId="3F9FE5D9" w:rsidR="00D24CC8" w:rsidRPr="00204AD8" w:rsidRDefault="00D24CC8" w:rsidP="00D24CC8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从以上背景可知，这些祭司和利未人是认识施洗约翰的，施洗约翰也认识他们。</w:t>
      </w:r>
    </w:p>
    <w:p w14:paraId="74418567" w14:textId="4BF71936" w:rsidR="006B4D43" w:rsidRPr="00204AD8" w:rsidRDefault="006B4D43" w:rsidP="00D24CC8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施洗约翰在约旦河，一个很深的山谷，</w:t>
      </w:r>
      <w:r w:rsidR="000C7A2E" w:rsidRPr="00204AD8">
        <w:rPr>
          <w:rFonts w:hint="eastAsia"/>
          <w:color w:val="000000" w:themeColor="text1"/>
          <w:lang w:eastAsia="zh-CN"/>
        </w:rPr>
        <w:t>身穿骆驼毛的衣服，</w:t>
      </w:r>
      <w:r w:rsidR="00CE2CFA" w:rsidRPr="00204AD8">
        <w:rPr>
          <w:rFonts w:hint="eastAsia"/>
          <w:color w:val="000000" w:themeColor="text1"/>
          <w:lang w:eastAsia="zh-CN"/>
        </w:rPr>
        <w:t>在旷野中喊叫</w:t>
      </w:r>
      <w:r w:rsidR="000C7A2E" w:rsidRPr="00204AD8">
        <w:rPr>
          <w:rFonts w:hint="eastAsia"/>
          <w:color w:val="000000" w:themeColor="text1"/>
          <w:lang w:eastAsia="zh-CN"/>
        </w:rPr>
        <w:t>，吸引很多人去。宗教领袖就紧张了，派祭司</w:t>
      </w:r>
      <w:r w:rsidR="00DF5497" w:rsidRPr="00204AD8">
        <w:rPr>
          <w:rFonts w:hint="eastAsia"/>
          <w:color w:val="000000" w:themeColor="text1"/>
          <w:lang w:eastAsia="zh-CN"/>
        </w:rPr>
        <w:t>法利赛人</w:t>
      </w:r>
      <w:r w:rsidR="000C7A2E" w:rsidRPr="00204AD8">
        <w:rPr>
          <w:rFonts w:hint="eastAsia"/>
          <w:color w:val="000000" w:themeColor="text1"/>
          <w:lang w:eastAsia="zh-CN"/>
        </w:rPr>
        <w:t>去问施洗约翰。</w:t>
      </w:r>
      <w:r w:rsidR="00DF5497" w:rsidRPr="00204AD8">
        <w:rPr>
          <w:rFonts w:hint="eastAsia"/>
          <w:color w:val="000000" w:themeColor="text1"/>
          <w:lang w:eastAsia="zh-CN"/>
        </w:rPr>
        <w:t>看</w:t>
      </w:r>
      <w:r w:rsidR="00DF5497" w:rsidRPr="00204AD8">
        <w:rPr>
          <w:rFonts w:hint="eastAsia"/>
          <w:color w:val="000000" w:themeColor="text1"/>
          <w:lang w:eastAsia="zh-CN"/>
        </w:rPr>
        <w:t>2</w:t>
      </w:r>
      <w:r w:rsidR="00DF5497" w:rsidRPr="00204AD8">
        <w:rPr>
          <w:color w:val="000000" w:themeColor="text1"/>
          <w:lang w:eastAsia="zh-CN"/>
        </w:rPr>
        <w:t>4</w:t>
      </w:r>
      <w:r w:rsidR="00DF5497" w:rsidRPr="00204AD8">
        <w:rPr>
          <w:rFonts w:hint="eastAsia"/>
          <w:color w:val="000000" w:themeColor="text1"/>
          <w:lang w:eastAsia="zh-CN"/>
        </w:rPr>
        <w:t>节可知，很可能是犹太工会的人。法利赛人强调外表、行为、仪式、律法，施洗约翰强调内心的改变，去遵守律法。</w:t>
      </w:r>
    </w:p>
    <w:p w14:paraId="618EFCA4" w14:textId="267F1307" w:rsidR="009A02C7" w:rsidRPr="00204AD8" w:rsidRDefault="009A02C7" w:rsidP="00D24CC8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施洗约翰是认识他们的，参见马太福音</w:t>
      </w: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color w:val="000000" w:themeColor="text1"/>
          <w:lang w:eastAsia="zh-CN"/>
        </w:rPr>
        <w:t>:7-11</w:t>
      </w:r>
      <w:r w:rsidRPr="00204AD8">
        <w:rPr>
          <w:rFonts w:hint="eastAsia"/>
          <w:color w:val="000000" w:themeColor="text1"/>
          <w:lang w:eastAsia="zh-CN"/>
        </w:rPr>
        <w:t>，所以说他们“毒蛇的种类</w:t>
      </w:r>
      <w:r w:rsidR="007011CA" w:rsidRPr="00204AD8">
        <w:rPr>
          <w:rFonts w:hint="eastAsia"/>
          <w:color w:val="000000" w:themeColor="text1"/>
          <w:lang w:eastAsia="zh-CN"/>
        </w:rPr>
        <w:t>！</w:t>
      </w:r>
      <w:r w:rsidRPr="00204AD8">
        <w:rPr>
          <w:rFonts w:hint="eastAsia"/>
          <w:color w:val="000000" w:themeColor="text1"/>
          <w:lang w:eastAsia="zh-CN"/>
        </w:rPr>
        <w:t>”</w:t>
      </w:r>
    </w:p>
    <w:p w14:paraId="0950C143" w14:textId="784C03B4" w:rsidR="00E313D6" w:rsidRPr="00204AD8" w:rsidRDefault="00E313D6">
      <w:pPr>
        <w:pStyle w:val="ListBullet"/>
        <w:numPr>
          <w:ilvl w:val="0"/>
          <w:numId w:val="28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约翰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:20-21</w:t>
      </w:r>
      <w:r w:rsidRPr="00204AD8">
        <w:rPr>
          <w:rFonts w:hint="eastAsia"/>
          <w:color w:val="000000" w:themeColor="text1"/>
          <w:lang w:eastAsia="zh-CN"/>
        </w:rPr>
        <w:t>。</w:t>
      </w:r>
    </w:p>
    <w:p w14:paraId="30899AA5" w14:textId="098264FB" w:rsidR="008663DD" w:rsidRPr="00204AD8" w:rsidRDefault="00A1143C" w:rsidP="00E313D6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fldChar w:fldCharType="begin"/>
      </w:r>
      <w:r w:rsidRPr="00204AD8">
        <w:rPr>
          <w:color w:val="000000" w:themeColor="text1"/>
          <w:lang w:eastAsia="zh-CN"/>
        </w:rPr>
        <w:instrText xml:space="preserve"> </w:instrText>
      </w:r>
      <w:r w:rsidRPr="00204AD8">
        <w:rPr>
          <w:rFonts w:hint="eastAsia"/>
          <w:color w:val="000000" w:themeColor="text1"/>
          <w:lang w:eastAsia="zh-CN"/>
        </w:rPr>
        <w:instrText>= 1 \* GB3</w:instrText>
      </w:r>
      <w:r w:rsidRPr="00204AD8">
        <w:rPr>
          <w:color w:val="000000" w:themeColor="text1"/>
          <w:lang w:eastAsia="zh-CN"/>
        </w:rPr>
        <w:instrText xml:space="preserve"> </w:instrText>
      </w:r>
      <w:r w:rsidRPr="00204AD8">
        <w:rPr>
          <w:color w:val="000000" w:themeColor="text1"/>
          <w:lang w:eastAsia="zh-CN"/>
        </w:rPr>
        <w:fldChar w:fldCharType="separate"/>
      </w:r>
      <w:r w:rsidRPr="00204AD8">
        <w:rPr>
          <w:rFonts w:hint="eastAsia"/>
          <w:noProof/>
          <w:color w:val="000000" w:themeColor="text1"/>
          <w:lang w:eastAsia="zh-CN"/>
        </w:rPr>
        <w:t>①</w:t>
      </w:r>
      <w:r w:rsidRPr="00204AD8">
        <w:rPr>
          <w:color w:val="000000" w:themeColor="text1"/>
          <w:lang w:eastAsia="zh-CN"/>
        </w:rPr>
        <w:fldChar w:fldCharType="end"/>
      </w:r>
      <w:r w:rsidR="00E313D6" w:rsidRPr="00204AD8">
        <w:rPr>
          <w:rFonts w:hint="eastAsia"/>
          <w:color w:val="000000" w:themeColor="text1"/>
          <w:lang w:eastAsia="zh-CN"/>
        </w:rPr>
        <w:t>施洗约翰否认自己是弥赛亚</w:t>
      </w:r>
      <w:r w:rsidRPr="00204AD8">
        <w:rPr>
          <w:rFonts w:hint="eastAsia"/>
          <w:color w:val="000000" w:themeColor="text1"/>
          <w:lang w:eastAsia="zh-CN"/>
        </w:rPr>
        <w:t>，</w:t>
      </w:r>
      <w:r w:rsidR="008663DD" w:rsidRPr="00204AD8">
        <w:rPr>
          <w:rFonts w:hint="eastAsia"/>
          <w:color w:val="000000" w:themeColor="text1"/>
          <w:lang w:eastAsia="zh-CN"/>
        </w:rPr>
        <w:t>也否认自己是以利亚。</w:t>
      </w:r>
    </w:p>
    <w:p w14:paraId="1736FC37" w14:textId="4C409712" w:rsidR="00E313D6" w:rsidRPr="00204AD8" w:rsidRDefault="00E313D6" w:rsidP="00E313D6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参见玛拉基书</w:t>
      </w:r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color w:val="000000" w:themeColor="text1"/>
          <w:lang w:eastAsia="zh-CN"/>
        </w:rPr>
        <w:t>:5-6</w:t>
      </w:r>
      <w:r w:rsidRPr="00204AD8">
        <w:rPr>
          <w:rFonts w:hint="eastAsia"/>
          <w:color w:val="000000" w:themeColor="text1"/>
          <w:lang w:eastAsia="zh-CN"/>
        </w:rPr>
        <w:t>，“我必差遣先知以利亚到你们那里去”；马太福音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7:10-13</w:t>
      </w:r>
      <w:r w:rsidRPr="00204AD8">
        <w:rPr>
          <w:rFonts w:hint="eastAsia"/>
          <w:color w:val="000000" w:themeColor="text1"/>
          <w:lang w:eastAsia="zh-CN"/>
        </w:rPr>
        <w:t>，</w:t>
      </w:r>
      <w:r w:rsidR="00D720DA" w:rsidRPr="00204AD8">
        <w:rPr>
          <w:rFonts w:hint="eastAsia"/>
          <w:color w:val="000000" w:themeColor="text1"/>
          <w:lang w:eastAsia="zh-CN"/>
        </w:rPr>
        <w:t>“耶稣回答说：‘以利亚固然先来，并要复兴万事；只是</w:t>
      </w:r>
      <w:r w:rsidR="00D720DA" w:rsidRPr="00204AD8">
        <w:rPr>
          <w:rFonts w:hint="eastAsia"/>
          <w:color w:val="000000" w:themeColor="text1"/>
          <w:lang w:eastAsia="zh-CN"/>
        </w:rPr>
        <w:lastRenderedPageBreak/>
        <w:t>我告诉你们，以利亚已经来了，人却不认识他，竟任意待他。人子也将要这样</w:t>
      </w:r>
      <w:r w:rsidR="00891E7C" w:rsidRPr="00204AD8">
        <w:rPr>
          <w:rFonts w:hint="eastAsia"/>
          <w:color w:val="000000" w:themeColor="text1"/>
          <w:lang w:eastAsia="zh-CN"/>
        </w:rPr>
        <w:t>受他们的害。’门徒这才明白耶稣所说的是指着施洗的约翰。”可见，以利亚应验在施洗的约翰身上。</w:t>
      </w:r>
    </w:p>
    <w:p w14:paraId="64F05F82" w14:textId="7D91BE29" w:rsidR="008663DD" w:rsidRPr="00204AD8" w:rsidRDefault="00DB62C6" w:rsidP="00E313D6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fldChar w:fldCharType="begin"/>
      </w:r>
      <w:r w:rsidRPr="00204AD8">
        <w:rPr>
          <w:color w:val="000000" w:themeColor="text1"/>
          <w:lang w:eastAsia="zh-CN"/>
        </w:rPr>
        <w:instrText xml:space="preserve"> </w:instrText>
      </w:r>
      <w:r w:rsidRPr="00204AD8">
        <w:rPr>
          <w:rFonts w:hint="eastAsia"/>
          <w:color w:val="000000" w:themeColor="text1"/>
          <w:lang w:eastAsia="zh-CN"/>
        </w:rPr>
        <w:instrText>= 2 \* GB3</w:instrText>
      </w:r>
      <w:r w:rsidRPr="00204AD8">
        <w:rPr>
          <w:color w:val="000000" w:themeColor="text1"/>
          <w:lang w:eastAsia="zh-CN"/>
        </w:rPr>
        <w:instrText xml:space="preserve"> </w:instrText>
      </w:r>
      <w:r w:rsidRPr="00204AD8">
        <w:rPr>
          <w:color w:val="000000" w:themeColor="text1"/>
          <w:lang w:eastAsia="zh-CN"/>
        </w:rPr>
        <w:fldChar w:fldCharType="separate"/>
      </w:r>
      <w:r w:rsidRPr="00204AD8">
        <w:rPr>
          <w:rFonts w:hint="eastAsia"/>
          <w:noProof/>
          <w:color w:val="000000" w:themeColor="text1"/>
          <w:lang w:eastAsia="zh-CN"/>
        </w:rPr>
        <w:t>②</w:t>
      </w:r>
      <w:r w:rsidRPr="00204AD8">
        <w:rPr>
          <w:color w:val="000000" w:themeColor="text1"/>
          <w:lang w:eastAsia="zh-CN"/>
        </w:rPr>
        <w:fldChar w:fldCharType="end"/>
      </w:r>
      <w:r w:rsidR="008663DD" w:rsidRPr="00204AD8">
        <w:rPr>
          <w:rFonts w:hint="eastAsia"/>
          <w:color w:val="000000" w:themeColor="text1"/>
          <w:lang w:eastAsia="zh-CN"/>
        </w:rPr>
        <w:t>施洗约翰否认自己是先知。</w:t>
      </w:r>
    </w:p>
    <w:p w14:paraId="51F07028" w14:textId="5935369A" w:rsidR="008663DD" w:rsidRPr="00204AD8" w:rsidRDefault="0081212E" w:rsidP="00E313D6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参见申命记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8:18-19</w:t>
      </w:r>
      <w:r w:rsidRPr="00204AD8">
        <w:rPr>
          <w:rFonts w:hint="eastAsia"/>
          <w:color w:val="000000" w:themeColor="text1"/>
          <w:lang w:eastAsia="zh-CN"/>
        </w:rPr>
        <w:t>。犹太人知道神要兴起一位先知，所以问他是不是那先知。</w:t>
      </w:r>
    </w:p>
    <w:p w14:paraId="09787F12" w14:textId="36B29E61" w:rsidR="00BA5EA3" w:rsidRPr="00204AD8" w:rsidRDefault="00BA5EA3">
      <w:pPr>
        <w:pStyle w:val="ListBullet"/>
        <w:numPr>
          <w:ilvl w:val="0"/>
          <w:numId w:val="28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约翰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:22-23</w:t>
      </w:r>
      <w:r w:rsidRPr="00204AD8">
        <w:rPr>
          <w:rFonts w:hint="eastAsia"/>
          <w:color w:val="000000" w:themeColor="text1"/>
          <w:lang w:eastAsia="zh-CN"/>
        </w:rPr>
        <w:t>。</w:t>
      </w:r>
    </w:p>
    <w:p w14:paraId="746E3898" w14:textId="344B2B6D" w:rsidR="00BA5EA3" w:rsidRPr="00204AD8" w:rsidRDefault="00BA5EA3" w:rsidP="00BA5EA3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看施洗约翰如何形容自己？意思是我不重要，那个声音重要。他的使命就是修直主的道路，为弥赛亚预备道路。正如以赛亚所说，参见以赛亚书</w:t>
      </w:r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color w:val="000000" w:themeColor="text1"/>
          <w:lang w:eastAsia="zh-CN"/>
        </w:rPr>
        <w:t>0:1-3</w:t>
      </w:r>
      <w:r w:rsidRPr="00204AD8">
        <w:rPr>
          <w:rFonts w:hint="eastAsia"/>
          <w:color w:val="000000" w:themeColor="text1"/>
          <w:lang w:eastAsia="zh-CN"/>
        </w:rPr>
        <w:t>。</w:t>
      </w:r>
    </w:p>
    <w:p w14:paraId="0847F768" w14:textId="1135305A" w:rsidR="00BA5EA3" w:rsidRPr="00204AD8" w:rsidRDefault="0015030C">
      <w:pPr>
        <w:pStyle w:val="ListBullet"/>
        <w:numPr>
          <w:ilvl w:val="0"/>
          <w:numId w:val="28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约翰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:24-28</w:t>
      </w:r>
      <w:r w:rsidRPr="00204AD8">
        <w:rPr>
          <w:rFonts w:hint="eastAsia"/>
          <w:color w:val="000000" w:themeColor="text1"/>
          <w:lang w:eastAsia="zh-CN"/>
        </w:rPr>
        <w:t>。</w:t>
      </w:r>
    </w:p>
    <w:p w14:paraId="408CAD95" w14:textId="22ADDD88" w:rsidR="0015030C" w:rsidRPr="00204AD8" w:rsidRDefault="00035C80" w:rsidP="0015030C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施洗的约翰讨论关于水洗。他</w:t>
      </w:r>
      <w:r w:rsidR="00CE3DFB" w:rsidRPr="00204AD8">
        <w:rPr>
          <w:rFonts w:hint="eastAsia"/>
          <w:color w:val="000000" w:themeColor="text1"/>
          <w:lang w:eastAsia="zh-CN"/>
        </w:rPr>
        <w:t>当时</w:t>
      </w:r>
      <w:r w:rsidRPr="00204AD8">
        <w:rPr>
          <w:rFonts w:hint="eastAsia"/>
          <w:color w:val="000000" w:themeColor="text1"/>
          <w:lang w:eastAsia="zh-CN"/>
        </w:rPr>
        <w:t>在约旦河</w:t>
      </w:r>
      <w:r w:rsidR="00CE3DFB" w:rsidRPr="00204AD8">
        <w:rPr>
          <w:rFonts w:hint="eastAsia"/>
          <w:color w:val="000000" w:themeColor="text1"/>
          <w:lang w:eastAsia="zh-CN"/>
        </w:rPr>
        <w:t>给人的洗礼，不是现在教会的洗礼，也不是犹太人的洗礼（外邦人要进入犹太教需要经过洗礼，有一个池子，走进去自己洗。犹太人不需要洗，因为他们是亚伯拉罕的后裔，行割礼）。</w:t>
      </w:r>
      <w:r w:rsidR="00C2608C" w:rsidRPr="00204AD8">
        <w:rPr>
          <w:rFonts w:hint="eastAsia"/>
          <w:color w:val="000000" w:themeColor="text1"/>
          <w:lang w:eastAsia="zh-CN"/>
        </w:rPr>
        <w:t>所以犹太工会的人看到施洗约翰给人洗礼，很愤怒。</w:t>
      </w:r>
    </w:p>
    <w:p w14:paraId="7A2AF874" w14:textId="128E1D08" w:rsidR="00B30B59" w:rsidRPr="00204AD8" w:rsidRDefault="00693C51" w:rsidP="002C53DD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施洗约翰是旧约最后一个先知，预备人心，迎接弥赛亚。施洗约翰的洗礼的原则是什么？</w:t>
      </w:r>
      <w:r w:rsidR="004F3A08" w:rsidRPr="00204AD8">
        <w:rPr>
          <w:rFonts w:hint="eastAsia"/>
          <w:color w:val="000000" w:themeColor="text1"/>
          <w:lang w:eastAsia="zh-CN"/>
        </w:rPr>
        <w:t>看</w:t>
      </w:r>
      <w:r w:rsidR="004F3A08" w:rsidRPr="00204AD8">
        <w:rPr>
          <w:rFonts w:hint="eastAsia"/>
          <w:color w:val="000000" w:themeColor="text1"/>
          <w:lang w:eastAsia="zh-CN"/>
        </w:rPr>
        <w:t>2</w:t>
      </w:r>
      <w:r w:rsidR="004F3A08" w:rsidRPr="00204AD8">
        <w:rPr>
          <w:color w:val="000000" w:themeColor="text1"/>
          <w:lang w:eastAsia="zh-CN"/>
        </w:rPr>
        <w:t>6</w:t>
      </w:r>
      <w:r w:rsidR="004F3A08" w:rsidRPr="00204AD8">
        <w:rPr>
          <w:rFonts w:hint="eastAsia"/>
          <w:color w:val="000000" w:themeColor="text1"/>
          <w:lang w:eastAsia="zh-CN"/>
        </w:rPr>
        <w:t>节，他一个人洗，没有人帮忙的。他是用水施洗的，为了指向后</w:t>
      </w:r>
      <w:r w:rsidR="00D12680" w:rsidRPr="00204AD8">
        <w:rPr>
          <w:rFonts w:hint="eastAsia"/>
          <w:color w:val="000000" w:themeColor="text1"/>
          <w:lang w:eastAsia="zh-CN"/>
        </w:rPr>
        <w:t>来</w:t>
      </w:r>
      <w:r w:rsidR="004F3A08" w:rsidRPr="00204AD8">
        <w:rPr>
          <w:rFonts w:hint="eastAsia"/>
          <w:color w:val="000000" w:themeColor="text1"/>
          <w:lang w:eastAsia="zh-CN"/>
        </w:rPr>
        <w:t>的耶稣——但有一位在你们中间，他是用圣灵施洗。罪是需要洗的。</w:t>
      </w:r>
    </w:p>
    <w:p w14:paraId="7C20C21F" w14:textId="781E9AF9" w:rsidR="00757E67" w:rsidRPr="00204AD8" w:rsidRDefault="00757E67">
      <w:pPr>
        <w:pStyle w:val="ListBullet"/>
        <w:numPr>
          <w:ilvl w:val="0"/>
          <w:numId w:val="27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约翰</w:t>
      </w:r>
      <w:r w:rsidRPr="00204AD8">
        <w:rPr>
          <w:b/>
          <w:bCs/>
          <w:color w:val="000000" w:themeColor="text1"/>
          <w:lang w:eastAsia="zh-CN"/>
        </w:rPr>
        <w:t>1:29-34</w:t>
      </w:r>
      <w:r w:rsidRPr="00204AD8">
        <w:rPr>
          <w:rFonts w:hint="eastAsia"/>
          <w:b/>
          <w:bCs/>
          <w:color w:val="000000" w:themeColor="text1"/>
          <w:lang w:eastAsia="zh-CN"/>
        </w:rPr>
        <w:t>，施洗约翰宣告耶稣基督的真实身份</w:t>
      </w:r>
    </w:p>
    <w:p w14:paraId="70E81DFE" w14:textId="26998C3B" w:rsidR="002C53DD" w:rsidRPr="00204AD8" w:rsidRDefault="002C53DD" w:rsidP="002C53DD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t>1.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9</w:t>
      </w:r>
      <w:r w:rsidRPr="00204AD8">
        <w:rPr>
          <w:rFonts w:hint="eastAsia"/>
          <w:color w:val="000000" w:themeColor="text1"/>
          <w:lang w:eastAsia="zh-CN"/>
        </w:rPr>
        <w:t>节。</w:t>
      </w:r>
    </w:p>
    <w:p w14:paraId="13D391FC" w14:textId="77777777" w:rsidR="002C53DD" w:rsidRPr="00204AD8" w:rsidRDefault="002C53DD" w:rsidP="002C53DD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“看哪”</w:t>
      </w:r>
      <w:r w:rsidRPr="00204AD8">
        <w:rPr>
          <w:rFonts w:hint="eastAsia"/>
          <w:color w:val="000000" w:themeColor="text1"/>
          <w:lang w:eastAsia="zh-CN"/>
        </w:rPr>
        <w:t>，施洗约翰把人的目光转到耶稣那里。</w:t>
      </w:r>
    </w:p>
    <w:p w14:paraId="36943C00" w14:textId="77777777" w:rsidR="002C53DD" w:rsidRPr="00204AD8" w:rsidRDefault="002C53DD" w:rsidP="005A0A2A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“除去世人罪孽的”</w:t>
      </w:r>
      <w:r w:rsidRPr="00204AD8">
        <w:rPr>
          <w:rFonts w:hint="eastAsia"/>
          <w:color w:val="000000" w:themeColor="text1"/>
          <w:lang w:eastAsia="zh-CN"/>
        </w:rPr>
        <w:t>，这里的“罪”是单数的，不是复数的，所以是从亚当来的罪。</w:t>
      </w:r>
    </w:p>
    <w:p w14:paraId="5B5B9884" w14:textId="77777777" w:rsidR="00BD4976" w:rsidRPr="00204AD8" w:rsidRDefault="002C53DD" w:rsidP="005A0A2A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“神的羔羊”</w:t>
      </w:r>
      <w:r w:rsidRPr="00204AD8">
        <w:rPr>
          <w:rFonts w:hint="eastAsia"/>
          <w:color w:val="000000" w:themeColor="text1"/>
          <w:lang w:eastAsia="zh-CN"/>
        </w:rPr>
        <w:t>。当时这个季节靠近逾越节。因为施洗约翰比耶稣早来六个月，耶稣来的时候差不多到逾越节了。神的时间都是在控制之下的。参见约翰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:13</w:t>
      </w:r>
      <w:r w:rsidRPr="00204AD8">
        <w:rPr>
          <w:rFonts w:hint="eastAsia"/>
          <w:color w:val="000000" w:themeColor="text1"/>
          <w:lang w:eastAsia="zh-CN"/>
        </w:rPr>
        <w:t>，逾越节到了，这时耶路撒冷很多人，最少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0</w:t>
      </w:r>
      <w:r w:rsidRPr="00204AD8">
        <w:rPr>
          <w:rFonts w:hint="eastAsia"/>
          <w:color w:val="000000" w:themeColor="text1"/>
          <w:lang w:eastAsia="zh-CN"/>
        </w:rPr>
        <w:t>万人口在那里，几千个祭司忙着杀羊羔。</w:t>
      </w:r>
    </w:p>
    <w:p w14:paraId="653BA098" w14:textId="738F4BCB" w:rsidR="002C53DD" w:rsidRPr="00204AD8" w:rsidRDefault="002C53DD" w:rsidP="00BD4976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lastRenderedPageBreak/>
        <w:t>回到创世记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2:6-8</w:t>
      </w:r>
      <w:r w:rsidRPr="00204AD8">
        <w:rPr>
          <w:rFonts w:hint="eastAsia"/>
          <w:color w:val="000000" w:themeColor="text1"/>
          <w:lang w:eastAsia="zh-CN"/>
        </w:rPr>
        <w:t>，亚伯拉罕献以撒在摩利亚山。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2</w:t>
      </w:r>
      <w:r w:rsidRPr="00204AD8">
        <w:rPr>
          <w:rFonts w:hint="eastAsia"/>
          <w:color w:val="000000" w:themeColor="text1"/>
          <w:lang w:eastAsia="zh-CN"/>
        </w:rPr>
        <w:t>：</w:t>
      </w:r>
      <w:r w:rsidRPr="00204AD8">
        <w:rPr>
          <w:rFonts w:hint="eastAsia"/>
          <w:color w:val="000000" w:themeColor="text1"/>
          <w:lang w:eastAsia="zh-CN"/>
        </w:rPr>
        <w:t>8</w:t>
      </w:r>
      <w:r w:rsidRPr="00204AD8">
        <w:rPr>
          <w:rFonts w:hint="eastAsia"/>
          <w:color w:val="000000" w:themeColor="text1"/>
          <w:lang w:eastAsia="zh-CN"/>
        </w:rPr>
        <w:t>的原义是神必亲自预备他成为燔祭的羊羔。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000</w:t>
      </w:r>
      <w:r w:rsidRPr="00204AD8">
        <w:rPr>
          <w:rFonts w:hint="eastAsia"/>
          <w:color w:val="000000" w:themeColor="text1"/>
          <w:lang w:eastAsia="zh-CN"/>
        </w:rPr>
        <w:t>年后，施洗约翰回答了以撒的问题，“看哪，神的羔羊”。</w:t>
      </w:r>
    </w:p>
    <w:p w14:paraId="3B8CE0AE" w14:textId="77777777" w:rsidR="002C53DD" w:rsidRPr="00204AD8" w:rsidRDefault="002C53DD" w:rsidP="00BD4976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施洗约翰非常清楚他的使命，他知道人需要悔改，接受弥赛亚。就有救恩，得救、除掉罪。罪要被洗净，不能靠水洗，要靠圣灵的洗。</w:t>
      </w:r>
    </w:p>
    <w:p w14:paraId="74978ECD" w14:textId="3208BA3F" w:rsidR="003C78FA" w:rsidRPr="00204AD8" w:rsidRDefault="0075423F" w:rsidP="0075423F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.30</w:t>
      </w:r>
      <w:r w:rsidRPr="00204AD8">
        <w:rPr>
          <w:rFonts w:hint="eastAsia"/>
          <w:color w:val="000000" w:themeColor="text1"/>
          <w:lang w:eastAsia="zh-CN"/>
        </w:rPr>
        <w:t>节</w:t>
      </w:r>
      <w:r w:rsidR="00D02E8F" w:rsidRPr="00204AD8">
        <w:rPr>
          <w:rFonts w:hint="eastAsia"/>
          <w:color w:val="000000" w:themeColor="text1"/>
          <w:lang w:eastAsia="zh-CN"/>
        </w:rPr>
        <w:t>。</w:t>
      </w:r>
    </w:p>
    <w:p w14:paraId="006BA962" w14:textId="491289B2" w:rsidR="0075423F" w:rsidRPr="00204AD8" w:rsidRDefault="0075423F" w:rsidP="0075423F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强调主是自有永有的，他有超越性。</w:t>
      </w:r>
    </w:p>
    <w:p w14:paraId="4E3575DB" w14:textId="2BE275ED" w:rsidR="00D02E8F" w:rsidRPr="00204AD8" w:rsidRDefault="0075423F" w:rsidP="00D02E8F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color w:val="000000" w:themeColor="text1"/>
          <w:lang w:eastAsia="zh-CN"/>
        </w:rPr>
        <w:t>.32</w:t>
      </w:r>
      <w:r w:rsidRPr="00204AD8">
        <w:rPr>
          <w:rFonts w:hint="eastAsia"/>
          <w:color w:val="000000" w:themeColor="text1"/>
          <w:lang w:eastAsia="zh-CN"/>
        </w:rPr>
        <w:t>节</w:t>
      </w:r>
      <w:r w:rsidR="00D02E8F" w:rsidRPr="00204AD8">
        <w:rPr>
          <w:rFonts w:hint="eastAsia"/>
          <w:color w:val="000000" w:themeColor="text1"/>
          <w:lang w:eastAsia="zh-CN"/>
        </w:rPr>
        <w:t>。</w:t>
      </w:r>
    </w:p>
    <w:p w14:paraId="15932240" w14:textId="6994FF33" w:rsidR="0075423F" w:rsidRPr="00204AD8" w:rsidRDefault="0075423F" w:rsidP="0075423F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耶稣身上有圣灵，仿佛鸽子。鸽子指向圣洁。</w:t>
      </w:r>
    </w:p>
    <w:p w14:paraId="140F4662" w14:textId="63A696B3" w:rsidR="0075423F" w:rsidRPr="00204AD8" w:rsidRDefault="0075423F" w:rsidP="0075423F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在旧约时代，圣灵不会住在人身上，会进来再离开。此时耶稣这里是住在他身上。</w:t>
      </w:r>
    </w:p>
    <w:p w14:paraId="08F02F11" w14:textId="39A63F07" w:rsidR="00D02E8F" w:rsidRPr="00204AD8" w:rsidRDefault="00D02E8F" w:rsidP="0075423F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color w:val="000000" w:themeColor="text1"/>
          <w:lang w:eastAsia="zh-CN"/>
        </w:rPr>
        <w:t>.33</w:t>
      </w:r>
      <w:r w:rsidRPr="00204AD8">
        <w:rPr>
          <w:rFonts w:hint="eastAsia"/>
          <w:color w:val="000000" w:themeColor="text1"/>
          <w:lang w:eastAsia="zh-CN"/>
        </w:rPr>
        <w:t>节。</w:t>
      </w:r>
    </w:p>
    <w:p w14:paraId="39CCC94F" w14:textId="1C490881" w:rsidR="00D02E8F" w:rsidRPr="00204AD8" w:rsidRDefault="00D02E8F" w:rsidP="0075423F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受圣灵的洗，今天教会很多人不清楚。圣经中总共有</w:t>
      </w:r>
      <w:r w:rsidRPr="00204AD8">
        <w:rPr>
          <w:rFonts w:hint="eastAsia"/>
          <w:color w:val="000000" w:themeColor="text1"/>
          <w:lang w:eastAsia="zh-CN"/>
        </w:rPr>
        <w:t>7</w:t>
      </w:r>
      <w:r w:rsidRPr="00204AD8">
        <w:rPr>
          <w:rFonts w:hint="eastAsia"/>
          <w:color w:val="000000" w:themeColor="text1"/>
          <w:lang w:eastAsia="zh-CN"/>
        </w:rPr>
        <w:t>个地方讲圣灵的洗，其中</w:t>
      </w:r>
      <w:r w:rsidRPr="00204AD8">
        <w:rPr>
          <w:rFonts w:hint="eastAsia"/>
          <w:color w:val="000000" w:themeColor="text1"/>
          <w:lang w:eastAsia="zh-CN"/>
        </w:rPr>
        <w:t>6</w:t>
      </w:r>
      <w:r w:rsidRPr="00204AD8">
        <w:rPr>
          <w:rFonts w:hint="eastAsia"/>
          <w:color w:val="000000" w:themeColor="text1"/>
          <w:lang w:eastAsia="zh-CN"/>
        </w:rPr>
        <w:t>个地方和施洗约翰的水洗放在一起。</w:t>
      </w:r>
    </w:p>
    <w:p w14:paraId="38D7F55C" w14:textId="6B9F7AE4" w:rsidR="00D02E8F" w:rsidRPr="00204AD8" w:rsidRDefault="000C69F9" w:rsidP="0075423F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fldChar w:fldCharType="begin"/>
      </w:r>
      <w:r w:rsidRPr="00204AD8">
        <w:rPr>
          <w:color w:val="000000" w:themeColor="text1"/>
          <w:lang w:eastAsia="zh-CN"/>
        </w:rPr>
        <w:instrText xml:space="preserve"> </w:instrText>
      </w:r>
      <w:r w:rsidRPr="00204AD8">
        <w:rPr>
          <w:rFonts w:hint="eastAsia"/>
          <w:color w:val="000000" w:themeColor="text1"/>
          <w:lang w:eastAsia="zh-CN"/>
        </w:rPr>
        <w:instrText>= 1 \* GB3</w:instrText>
      </w:r>
      <w:r w:rsidRPr="00204AD8">
        <w:rPr>
          <w:color w:val="000000" w:themeColor="text1"/>
          <w:lang w:eastAsia="zh-CN"/>
        </w:rPr>
        <w:instrText xml:space="preserve"> </w:instrText>
      </w:r>
      <w:r w:rsidRPr="00204AD8">
        <w:rPr>
          <w:color w:val="000000" w:themeColor="text1"/>
          <w:lang w:eastAsia="zh-CN"/>
        </w:rPr>
        <w:fldChar w:fldCharType="separate"/>
      </w:r>
      <w:r w:rsidRPr="00204AD8">
        <w:rPr>
          <w:rFonts w:hint="eastAsia"/>
          <w:noProof/>
          <w:color w:val="000000" w:themeColor="text1"/>
          <w:lang w:eastAsia="zh-CN"/>
        </w:rPr>
        <w:t>①</w:t>
      </w:r>
      <w:r w:rsidRPr="00204AD8">
        <w:rPr>
          <w:color w:val="000000" w:themeColor="text1"/>
          <w:lang w:eastAsia="zh-CN"/>
        </w:rPr>
        <w:fldChar w:fldCharType="end"/>
      </w:r>
      <w:r w:rsidRPr="00204AD8">
        <w:rPr>
          <w:rFonts w:hint="eastAsia"/>
          <w:color w:val="000000" w:themeColor="text1"/>
          <w:lang w:eastAsia="zh-CN"/>
        </w:rPr>
        <w:t>约翰</w:t>
      </w:r>
      <w:r w:rsidR="00607635" w:rsidRPr="00204AD8">
        <w:rPr>
          <w:rFonts w:hint="eastAsia"/>
          <w:color w:val="000000" w:themeColor="text1"/>
          <w:lang w:eastAsia="zh-CN"/>
        </w:rPr>
        <w:t>福音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:33</w:t>
      </w:r>
    </w:p>
    <w:p w14:paraId="5B3C0526" w14:textId="5ECBAB90" w:rsidR="000C69F9" w:rsidRPr="00204AD8" w:rsidRDefault="000C69F9" w:rsidP="0075423F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fldChar w:fldCharType="begin"/>
      </w:r>
      <w:r w:rsidRPr="00204AD8">
        <w:rPr>
          <w:color w:val="000000" w:themeColor="text1"/>
          <w:lang w:eastAsia="zh-CN"/>
        </w:rPr>
        <w:instrText xml:space="preserve"> </w:instrText>
      </w:r>
      <w:r w:rsidRPr="00204AD8">
        <w:rPr>
          <w:rFonts w:hint="eastAsia"/>
          <w:color w:val="000000" w:themeColor="text1"/>
          <w:lang w:eastAsia="zh-CN"/>
        </w:rPr>
        <w:instrText>= 2 \* GB3</w:instrText>
      </w:r>
      <w:r w:rsidRPr="00204AD8">
        <w:rPr>
          <w:color w:val="000000" w:themeColor="text1"/>
          <w:lang w:eastAsia="zh-CN"/>
        </w:rPr>
        <w:instrText xml:space="preserve"> </w:instrText>
      </w:r>
      <w:r w:rsidRPr="00204AD8">
        <w:rPr>
          <w:color w:val="000000" w:themeColor="text1"/>
          <w:lang w:eastAsia="zh-CN"/>
        </w:rPr>
        <w:fldChar w:fldCharType="separate"/>
      </w:r>
      <w:r w:rsidRPr="00204AD8">
        <w:rPr>
          <w:rFonts w:hint="eastAsia"/>
          <w:noProof/>
          <w:color w:val="000000" w:themeColor="text1"/>
          <w:lang w:eastAsia="zh-CN"/>
        </w:rPr>
        <w:t>②</w:t>
      </w:r>
      <w:r w:rsidRPr="00204AD8">
        <w:rPr>
          <w:color w:val="000000" w:themeColor="text1"/>
          <w:lang w:eastAsia="zh-CN"/>
        </w:rPr>
        <w:fldChar w:fldCharType="end"/>
      </w:r>
      <w:r w:rsidRPr="00204AD8">
        <w:rPr>
          <w:rFonts w:hint="eastAsia"/>
          <w:color w:val="000000" w:themeColor="text1"/>
          <w:lang w:eastAsia="zh-CN"/>
        </w:rPr>
        <w:t>路加</w:t>
      </w:r>
      <w:r w:rsidR="00607635" w:rsidRPr="00204AD8">
        <w:rPr>
          <w:rFonts w:hint="eastAsia"/>
          <w:color w:val="000000" w:themeColor="text1"/>
          <w:lang w:eastAsia="zh-CN"/>
        </w:rPr>
        <w:t>福音</w:t>
      </w:r>
      <w:r w:rsidR="00AC73C2" w:rsidRPr="00204AD8">
        <w:rPr>
          <w:color w:val="000000" w:themeColor="text1"/>
          <w:lang w:eastAsia="zh-CN"/>
        </w:rPr>
        <w:t>3</w:t>
      </w:r>
      <w:r w:rsidRPr="00204AD8">
        <w:rPr>
          <w:color w:val="000000" w:themeColor="text1"/>
          <w:lang w:eastAsia="zh-CN"/>
        </w:rPr>
        <w:t>:</w:t>
      </w:r>
      <w:r w:rsidR="00AC73C2" w:rsidRPr="00204AD8">
        <w:rPr>
          <w:color w:val="000000" w:themeColor="text1"/>
          <w:lang w:eastAsia="zh-CN"/>
        </w:rPr>
        <w:t>16</w:t>
      </w:r>
    </w:p>
    <w:p w14:paraId="62C184A8" w14:textId="1240DC2B" w:rsidR="000C69F9" w:rsidRPr="00204AD8" w:rsidRDefault="000C69F9" w:rsidP="0075423F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fldChar w:fldCharType="begin"/>
      </w:r>
      <w:r w:rsidRPr="00204AD8">
        <w:rPr>
          <w:color w:val="000000" w:themeColor="text1"/>
          <w:lang w:eastAsia="zh-CN"/>
        </w:rPr>
        <w:instrText xml:space="preserve"> </w:instrText>
      </w:r>
      <w:r w:rsidRPr="00204AD8">
        <w:rPr>
          <w:rFonts w:hint="eastAsia"/>
          <w:color w:val="000000" w:themeColor="text1"/>
          <w:lang w:eastAsia="zh-CN"/>
        </w:rPr>
        <w:instrText>= 3 \* GB3</w:instrText>
      </w:r>
      <w:r w:rsidRPr="00204AD8">
        <w:rPr>
          <w:color w:val="000000" w:themeColor="text1"/>
          <w:lang w:eastAsia="zh-CN"/>
        </w:rPr>
        <w:instrText xml:space="preserve"> </w:instrText>
      </w:r>
      <w:r w:rsidRPr="00204AD8">
        <w:rPr>
          <w:color w:val="000000" w:themeColor="text1"/>
          <w:lang w:eastAsia="zh-CN"/>
        </w:rPr>
        <w:fldChar w:fldCharType="separate"/>
      </w:r>
      <w:r w:rsidRPr="00204AD8">
        <w:rPr>
          <w:rFonts w:hint="eastAsia"/>
          <w:noProof/>
          <w:color w:val="000000" w:themeColor="text1"/>
          <w:lang w:eastAsia="zh-CN"/>
        </w:rPr>
        <w:t>③</w:t>
      </w:r>
      <w:r w:rsidRPr="00204AD8">
        <w:rPr>
          <w:color w:val="000000" w:themeColor="text1"/>
          <w:lang w:eastAsia="zh-CN"/>
        </w:rPr>
        <w:fldChar w:fldCharType="end"/>
      </w:r>
      <w:r w:rsidR="00607635" w:rsidRPr="00204AD8">
        <w:rPr>
          <w:rFonts w:hint="eastAsia"/>
          <w:color w:val="000000" w:themeColor="text1"/>
          <w:lang w:eastAsia="zh-CN"/>
        </w:rPr>
        <w:t>马可</w:t>
      </w:r>
      <w:r w:rsidR="00614239" w:rsidRPr="00204AD8">
        <w:rPr>
          <w:rFonts w:hint="eastAsia"/>
          <w:color w:val="000000" w:themeColor="text1"/>
          <w:lang w:eastAsia="zh-CN"/>
        </w:rPr>
        <w:t>福音</w:t>
      </w:r>
      <w:r w:rsidR="00607635" w:rsidRPr="00204AD8">
        <w:rPr>
          <w:rFonts w:hint="eastAsia"/>
          <w:color w:val="000000" w:themeColor="text1"/>
          <w:lang w:eastAsia="zh-CN"/>
        </w:rPr>
        <w:t>1</w:t>
      </w:r>
      <w:r w:rsidR="00607635" w:rsidRPr="00204AD8">
        <w:rPr>
          <w:color w:val="000000" w:themeColor="text1"/>
          <w:lang w:eastAsia="zh-CN"/>
        </w:rPr>
        <w:t>:8</w:t>
      </w:r>
    </w:p>
    <w:p w14:paraId="051862B7" w14:textId="1B7DD213" w:rsidR="000C69F9" w:rsidRPr="00204AD8" w:rsidRDefault="000C69F9" w:rsidP="0075423F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fldChar w:fldCharType="begin"/>
      </w:r>
      <w:r w:rsidRPr="00204AD8">
        <w:rPr>
          <w:color w:val="000000" w:themeColor="text1"/>
          <w:lang w:eastAsia="zh-CN"/>
        </w:rPr>
        <w:instrText xml:space="preserve"> </w:instrText>
      </w:r>
      <w:r w:rsidRPr="00204AD8">
        <w:rPr>
          <w:rFonts w:hint="eastAsia"/>
          <w:color w:val="000000" w:themeColor="text1"/>
          <w:lang w:eastAsia="zh-CN"/>
        </w:rPr>
        <w:instrText>= 4 \* GB3</w:instrText>
      </w:r>
      <w:r w:rsidRPr="00204AD8">
        <w:rPr>
          <w:color w:val="000000" w:themeColor="text1"/>
          <w:lang w:eastAsia="zh-CN"/>
        </w:rPr>
        <w:instrText xml:space="preserve"> </w:instrText>
      </w:r>
      <w:r w:rsidRPr="00204AD8">
        <w:rPr>
          <w:color w:val="000000" w:themeColor="text1"/>
          <w:lang w:eastAsia="zh-CN"/>
        </w:rPr>
        <w:fldChar w:fldCharType="separate"/>
      </w:r>
      <w:r w:rsidRPr="00204AD8">
        <w:rPr>
          <w:rFonts w:hint="eastAsia"/>
          <w:noProof/>
          <w:color w:val="000000" w:themeColor="text1"/>
          <w:lang w:eastAsia="zh-CN"/>
        </w:rPr>
        <w:t>④</w:t>
      </w:r>
      <w:r w:rsidRPr="00204AD8">
        <w:rPr>
          <w:color w:val="000000" w:themeColor="text1"/>
          <w:lang w:eastAsia="zh-CN"/>
        </w:rPr>
        <w:fldChar w:fldCharType="end"/>
      </w:r>
      <w:r w:rsidR="00607635" w:rsidRPr="00204AD8">
        <w:rPr>
          <w:rFonts w:hint="eastAsia"/>
          <w:color w:val="000000" w:themeColor="text1"/>
          <w:lang w:eastAsia="zh-CN"/>
        </w:rPr>
        <w:t>马太</w:t>
      </w:r>
      <w:r w:rsidR="00614239" w:rsidRPr="00204AD8">
        <w:rPr>
          <w:rFonts w:hint="eastAsia"/>
          <w:color w:val="000000" w:themeColor="text1"/>
          <w:lang w:eastAsia="zh-CN"/>
        </w:rPr>
        <w:t>福音</w:t>
      </w:r>
      <w:r w:rsidR="00607635" w:rsidRPr="00204AD8">
        <w:rPr>
          <w:rFonts w:hint="eastAsia"/>
          <w:color w:val="000000" w:themeColor="text1"/>
          <w:lang w:eastAsia="zh-CN"/>
        </w:rPr>
        <w:t>3</w:t>
      </w:r>
      <w:r w:rsidR="00607635" w:rsidRPr="00204AD8">
        <w:rPr>
          <w:color w:val="000000" w:themeColor="text1"/>
          <w:lang w:eastAsia="zh-CN"/>
        </w:rPr>
        <w:t>:11</w:t>
      </w:r>
    </w:p>
    <w:p w14:paraId="0E89DEE6" w14:textId="6AA4FD00" w:rsidR="000C69F9" w:rsidRPr="00204AD8" w:rsidRDefault="000C69F9" w:rsidP="0075423F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fldChar w:fldCharType="begin"/>
      </w:r>
      <w:r w:rsidRPr="00204AD8">
        <w:rPr>
          <w:color w:val="000000" w:themeColor="text1"/>
          <w:lang w:eastAsia="zh-CN"/>
        </w:rPr>
        <w:instrText xml:space="preserve"> </w:instrText>
      </w:r>
      <w:r w:rsidRPr="00204AD8">
        <w:rPr>
          <w:rFonts w:hint="eastAsia"/>
          <w:color w:val="000000" w:themeColor="text1"/>
          <w:lang w:eastAsia="zh-CN"/>
        </w:rPr>
        <w:instrText>= 5 \* GB3</w:instrText>
      </w:r>
      <w:r w:rsidRPr="00204AD8">
        <w:rPr>
          <w:color w:val="000000" w:themeColor="text1"/>
          <w:lang w:eastAsia="zh-CN"/>
        </w:rPr>
        <w:instrText xml:space="preserve"> </w:instrText>
      </w:r>
      <w:r w:rsidRPr="00204AD8">
        <w:rPr>
          <w:color w:val="000000" w:themeColor="text1"/>
          <w:lang w:eastAsia="zh-CN"/>
        </w:rPr>
        <w:fldChar w:fldCharType="separate"/>
      </w:r>
      <w:r w:rsidRPr="00204AD8">
        <w:rPr>
          <w:rFonts w:hint="eastAsia"/>
          <w:noProof/>
          <w:color w:val="000000" w:themeColor="text1"/>
          <w:lang w:eastAsia="zh-CN"/>
        </w:rPr>
        <w:t>⑤</w:t>
      </w:r>
      <w:r w:rsidRPr="00204AD8">
        <w:rPr>
          <w:color w:val="000000" w:themeColor="text1"/>
          <w:lang w:eastAsia="zh-CN"/>
        </w:rPr>
        <w:fldChar w:fldCharType="end"/>
      </w:r>
      <w:r w:rsidR="00607635" w:rsidRPr="00204AD8">
        <w:rPr>
          <w:rFonts w:hint="eastAsia"/>
          <w:color w:val="000000" w:themeColor="text1"/>
          <w:lang w:eastAsia="zh-CN"/>
        </w:rPr>
        <w:t>使徒行传</w:t>
      </w:r>
      <w:r w:rsidR="00607635" w:rsidRPr="00204AD8">
        <w:rPr>
          <w:rFonts w:hint="eastAsia"/>
          <w:color w:val="000000" w:themeColor="text1"/>
          <w:lang w:eastAsia="zh-CN"/>
        </w:rPr>
        <w:t>1</w:t>
      </w:r>
      <w:r w:rsidR="00607635" w:rsidRPr="00204AD8">
        <w:rPr>
          <w:color w:val="000000" w:themeColor="text1"/>
          <w:lang w:eastAsia="zh-CN"/>
        </w:rPr>
        <w:t>:5</w:t>
      </w:r>
    </w:p>
    <w:p w14:paraId="23CFD63A" w14:textId="548E6539" w:rsidR="000C69F9" w:rsidRPr="00204AD8" w:rsidRDefault="000C69F9" w:rsidP="0075423F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fldChar w:fldCharType="begin"/>
      </w:r>
      <w:r w:rsidRPr="00204AD8">
        <w:rPr>
          <w:color w:val="000000" w:themeColor="text1"/>
          <w:lang w:eastAsia="zh-CN"/>
        </w:rPr>
        <w:instrText xml:space="preserve"> </w:instrText>
      </w:r>
      <w:r w:rsidRPr="00204AD8">
        <w:rPr>
          <w:rFonts w:hint="eastAsia"/>
          <w:color w:val="000000" w:themeColor="text1"/>
          <w:lang w:eastAsia="zh-CN"/>
        </w:rPr>
        <w:instrText>= 6 \* GB3</w:instrText>
      </w:r>
      <w:r w:rsidRPr="00204AD8">
        <w:rPr>
          <w:color w:val="000000" w:themeColor="text1"/>
          <w:lang w:eastAsia="zh-CN"/>
        </w:rPr>
        <w:instrText xml:space="preserve"> </w:instrText>
      </w:r>
      <w:r w:rsidRPr="00204AD8">
        <w:rPr>
          <w:color w:val="000000" w:themeColor="text1"/>
          <w:lang w:eastAsia="zh-CN"/>
        </w:rPr>
        <w:fldChar w:fldCharType="separate"/>
      </w:r>
      <w:r w:rsidRPr="00204AD8">
        <w:rPr>
          <w:rFonts w:hint="eastAsia"/>
          <w:noProof/>
          <w:color w:val="000000" w:themeColor="text1"/>
          <w:lang w:eastAsia="zh-CN"/>
        </w:rPr>
        <w:t>⑥</w:t>
      </w:r>
      <w:r w:rsidRPr="00204AD8">
        <w:rPr>
          <w:color w:val="000000" w:themeColor="text1"/>
          <w:lang w:eastAsia="zh-CN"/>
        </w:rPr>
        <w:fldChar w:fldCharType="end"/>
      </w:r>
      <w:r w:rsidR="00614239" w:rsidRPr="00204AD8">
        <w:rPr>
          <w:rFonts w:hint="eastAsia"/>
          <w:color w:val="000000" w:themeColor="text1"/>
          <w:lang w:eastAsia="zh-CN"/>
        </w:rPr>
        <w:t>使徒行传</w:t>
      </w:r>
      <w:r w:rsidR="00614239" w:rsidRPr="00204AD8">
        <w:rPr>
          <w:rFonts w:hint="eastAsia"/>
          <w:color w:val="000000" w:themeColor="text1"/>
          <w:lang w:eastAsia="zh-CN"/>
        </w:rPr>
        <w:t>11</w:t>
      </w:r>
      <w:r w:rsidR="00614239" w:rsidRPr="00204AD8">
        <w:rPr>
          <w:color w:val="000000" w:themeColor="text1"/>
          <w:lang w:eastAsia="zh-CN"/>
        </w:rPr>
        <w:t>:16</w:t>
      </w:r>
    </w:p>
    <w:p w14:paraId="75CE0D3A" w14:textId="7A7D4E94" w:rsidR="00445F1B" w:rsidRPr="00204AD8" w:rsidRDefault="00445F1B" w:rsidP="0075423F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最重要的是第</w:t>
      </w:r>
      <w:r w:rsidRPr="00204AD8">
        <w:rPr>
          <w:rFonts w:hint="eastAsia"/>
          <w:color w:val="000000" w:themeColor="text1"/>
          <w:lang w:eastAsia="zh-CN"/>
        </w:rPr>
        <w:t>7</w:t>
      </w:r>
      <w:r w:rsidRPr="00204AD8">
        <w:rPr>
          <w:rFonts w:hint="eastAsia"/>
          <w:color w:val="000000" w:themeColor="text1"/>
          <w:lang w:eastAsia="zh-CN"/>
        </w:rPr>
        <w:t>处，哥林多前书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2:13</w:t>
      </w:r>
      <w:r w:rsidRPr="00204AD8">
        <w:rPr>
          <w:rFonts w:hint="eastAsia"/>
          <w:color w:val="000000" w:themeColor="text1"/>
          <w:lang w:eastAsia="zh-CN"/>
        </w:rPr>
        <w:t>，“我们不拘是犹太人，是希腊人，是为奴的，</w:t>
      </w:r>
      <w:r w:rsidR="00900AB6" w:rsidRPr="00204AD8">
        <w:rPr>
          <w:rFonts w:hint="eastAsia"/>
          <w:color w:val="000000" w:themeColor="text1"/>
          <w:lang w:eastAsia="zh-CN"/>
        </w:rPr>
        <w:t>是自主的，都从一位圣灵受洗，成了一个身体，饮于一位圣灵”。圣灵的洗会归于教会，耶稣是教会的头。信耶稣是不够的，不得救；只有受圣灵的洗才得救。</w:t>
      </w:r>
    </w:p>
    <w:p w14:paraId="343C83BF" w14:textId="3FD53841" w:rsidR="00900AB6" w:rsidRPr="00204AD8" w:rsidRDefault="00900AB6" w:rsidP="0075423F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水代表洗干净，施洗约翰强调你们需要悔改</w:t>
      </w:r>
      <w:r w:rsidR="00110BAA" w:rsidRPr="00204AD8">
        <w:rPr>
          <w:rFonts w:hint="eastAsia"/>
          <w:color w:val="000000" w:themeColor="text1"/>
          <w:lang w:eastAsia="zh-CN"/>
        </w:rPr>
        <w:t>。参见使徒行传</w:t>
      </w:r>
      <w:r w:rsidR="00110BAA" w:rsidRPr="00204AD8">
        <w:rPr>
          <w:rFonts w:hint="eastAsia"/>
          <w:color w:val="000000" w:themeColor="text1"/>
          <w:lang w:eastAsia="zh-CN"/>
        </w:rPr>
        <w:t>2</w:t>
      </w:r>
      <w:r w:rsidR="00110BAA" w:rsidRPr="00204AD8">
        <w:rPr>
          <w:color w:val="000000" w:themeColor="text1"/>
          <w:lang w:eastAsia="zh-CN"/>
        </w:rPr>
        <w:t>:38</w:t>
      </w:r>
      <w:r w:rsidR="00110BAA" w:rsidRPr="00204AD8">
        <w:rPr>
          <w:rFonts w:hint="eastAsia"/>
          <w:color w:val="000000" w:themeColor="text1"/>
          <w:lang w:eastAsia="zh-CN"/>
        </w:rPr>
        <w:t>。第一间教会开始的时候，彼得是领袖，彼得说，“你们各人要悔改，奉耶稣基督的名受洗</w:t>
      </w:r>
      <w:r w:rsidR="00B84313" w:rsidRPr="00204AD8">
        <w:rPr>
          <w:rFonts w:hint="eastAsia"/>
          <w:color w:val="000000" w:themeColor="text1"/>
          <w:lang w:eastAsia="zh-CN"/>
        </w:rPr>
        <w:t>，叫你们的罪得赦，就必领受所赐的圣灵”</w:t>
      </w:r>
      <w:r w:rsidR="00FD3FA5" w:rsidRPr="00204AD8">
        <w:rPr>
          <w:rFonts w:hint="eastAsia"/>
          <w:color w:val="000000" w:themeColor="text1"/>
          <w:lang w:eastAsia="zh-CN"/>
        </w:rPr>
        <w:t>；使徒</w:t>
      </w:r>
      <w:r w:rsidR="00FD3FA5" w:rsidRPr="00204AD8">
        <w:rPr>
          <w:rFonts w:hint="eastAsia"/>
          <w:color w:val="000000" w:themeColor="text1"/>
          <w:lang w:eastAsia="zh-CN"/>
        </w:rPr>
        <w:t>11</w:t>
      </w:r>
      <w:r w:rsidR="00FD3FA5" w:rsidRPr="00204AD8">
        <w:rPr>
          <w:color w:val="000000" w:themeColor="text1"/>
          <w:lang w:eastAsia="zh-CN"/>
        </w:rPr>
        <w:t>:1-</w:t>
      </w:r>
      <w:r w:rsidR="00FD3FA5" w:rsidRPr="00204AD8">
        <w:rPr>
          <w:color w:val="000000" w:themeColor="text1"/>
          <w:lang w:eastAsia="zh-CN"/>
        </w:rPr>
        <w:lastRenderedPageBreak/>
        <w:t>17</w:t>
      </w:r>
      <w:r w:rsidR="00BB3F51" w:rsidRPr="00204AD8">
        <w:rPr>
          <w:rFonts w:hint="eastAsia"/>
          <w:color w:val="000000" w:themeColor="text1"/>
          <w:lang w:eastAsia="zh-CN"/>
        </w:rPr>
        <w:t>，有外邦人信主，于是有人</w:t>
      </w:r>
      <w:r w:rsidR="00056675" w:rsidRPr="00204AD8">
        <w:rPr>
          <w:rFonts w:hint="eastAsia"/>
          <w:color w:val="000000" w:themeColor="text1"/>
          <w:lang w:eastAsia="zh-CN"/>
        </w:rPr>
        <w:t>问</w:t>
      </w:r>
      <w:r w:rsidR="00BB3F51" w:rsidRPr="00204AD8">
        <w:rPr>
          <w:rFonts w:hint="eastAsia"/>
          <w:color w:val="000000" w:themeColor="text1"/>
          <w:lang w:eastAsia="zh-CN"/>
        </w:rPr>
        <w:t>彼得，彼得说，“神既然给他们恩赐，</w:t>
      </w:r>
      <w:r w:rsidR="00056675" w:rsidRPr="00204AD8">
        <w:rPr>
          <w:rFonts w:hint="eastAsia"/>
          <w:color w:val="000000" w:themeColor="text1"/>
          <w:lang w:eastAsia="zh-CN"/>
        </w:rPr>
        <w:t>像在我们信主耶稣基督的时候给了我们一样；我是谁，能拦阻神呢？”</w:t>
      </w:r>
    </w:p>
    <w:p w14:paraId="71DBF24C" w14:textId="4295EDF4" w:rsidR="00353782" w:rsidRPr="00204AD8" w:rsidRDefault="00353782" w:rsidP="0075423F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我们信耶稣，圣灵会内驻，我们会有感受的。</w:t>
      </w:r>
      <w:r w:rsidR="00E71F5D" w:rsidRPr="00204AD8">
        <w:rPr>
          <w:rFonts w:hint="eastAsia"/>
          <w:color w:val="000000" w:themeColor="text1"/>
          <w:lang w:eastAsia="zh-CN"/>
        </w:rPr>
        <w:t>使徒行传</w:t>
      </w:r>
      <w:r w:rsidR="00E71F5D" w:rsidRPr="00204AD8">
        <w:rPr>
          <w:color w:val="000000" w:themeColor="text1"/>
          <w:lang w:eastAsia="zh-CN"/>
        </w:rPr>
        <w:t>2</w:t>
      </w:r>
      <w:r w:rsidR="00E71F5D" w:rsidRPr="00204AD8">
        <w:rPr>
          <w:rFonts w:hint="eastAsia"/>
          <w:color w:val="000000" w:themeColor="text1"/>
          <w:lang w:eastAsia="zh-CN"/>
        </w:rPr>
        <w:t>中，教会的开始，圣灵降下来，他们就说方言，别人听的懂的。撒玛利亚教会也是一样的，外邦的教会也一样，讲起外国的方言。这是让人知道圣灵内驻了。</w:t>
      </w:r>
      <w:r w:rsidR="00BF5716" w:rsidRPr="00204AD8">
        <w:rPr>
          <w:rFonts w:hint="eastAsia"/>
          <w:color w:val="000000" w:themeColor="text1"/>
          <w:lang w:eastAsia="zh-CN"/>
        </w:rPr>
        <w:t>我们</w:t>
      </w:r>
      <w:r w:rsidR="00964D3F" w:rsidRPr="00204AD8">
        <w:rPr>
          <w:rFonts w:hint="eastAsia"/>
          <w:color w:val="000000" w:themeColor="text1"/>
          <w:lang w:eastAsia="zh-CN"/>
        </w:rPr>
        <w:t>需</w:t>
      </w:r>
      <w:r w:rsidR="00BF5716" w:rsidRPr="00204AD8">
        <w:rPr>
          <w:rFonts w:hint="eastAsia"/>
          <w:color w:val="000000" w:themeColor="text1"/>
          <w:lang w:eastAsia="zh-CN"/>
        </w:rPr>
        <w:t>要搞清什么是圣灵内驻。</w:t>
      </w:r>
    </w:p>
    <w:p w14:paraId="7B1142F1" w14:textId="38A7040C" w:rsidR="00BF5716" w:rsidRPr="00204AD8" w:rsidRDefault="00BF5716" w:rsidP="0075423F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A530F8E" w14:textId="42841B38" w:rsidR="00DC2A26" w:rsidRPr="00204AD8" w:rsidRDefault="00DC2A26" w:rsidP="0075423F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问题：</w:t>
      </w:r>
    </w:p>
    <w:p w14:paraId="611512F3" w14:textId="44DED42E" w:rsidR="00DC2A26" w:rsidRPr="00204AD8" w:rsidRDefault="00B90DC8">
      <w:pPr>
        <w:pStyle w:val="ListBullet"/>
        <w:numPr>
          <w:ilvl w:val="0"/>
          <w:numId w:val="29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是不是在教会一受洗就归入教会、圣灵内驻了，就得救了？</w:t>
      </w:r>
    </w:p>
    <w:p w14:paraId="00BF45A1" w14:textId="485DF66F" w:rsidR="00A71BEC" w:rsidRPr="00204AD8" w:rsidRDefault="00A71BEC">
      <w:pPr>
        <w:pStyle w:val="ListBullet"/>
        <w:numPr>
          <w:ilvl w:val="0"/>
          <w:numId w:val="29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约翰福音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:29</w:t>
      </w:r>
      <w:r w:rsidRPr="00204AD8">
        <w:rPr>
          <w:rFonts w:hint="eastAsia"/>
          <w:color w:val="000000" w:themeColor="text1"/>
          <w:lang w:eastAsia="zh-CN"/>
        </w:rPr>
        <w:t>，这里的罪是单数，指向罪来自亚当。使徒行传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1:16-17</w:t>
      </w:r>
      <w:r w:rsidRPr="00204AD8">
        <w:rPr>
          <w:rFonts w:hint="eastAsia"/>
          <w:color w:val="000000" w:themeColor="text1"/>
          <w:lang w:eastAsia="zh-CN"/>
        </w:rPr>
        <w:t>又讲圣灵内驻，彼得说的罪是复数，这个罪指什么？</w:t>
      </w:r>
    </w:p>
    <w:p w14:paraId="57C3D6F1" w14:textId="58F2DAC6" w:rsidR="00A71BEC" w:rsidRPr="00204AD8" w:rsidRDefault="00D0774F">
      <w:pPr>
        <w:pStyle w:val="ListBullet"/>
        <w:numPr>
          <w:ilvl w:val="0"/>
          <w:numId w:val="29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圣灵内驻，主权在谁？</w:t>
      </w:r>
    </w:p>
    <w:p w14:paraId="77BFD118" w14:textId="14C571FE" w:rsidR="001A064C" w:rsidRDefault="001A064C" w:rsidP="001A064C">
      <w:pPr>
        <w:pStyle w:val="ListBullet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75B2E2E1" w14:textId="6AB6C81F" w:rsidR="001A064C" w:rsidRDefault="001A064C" w:rsidP="001A064C">
      <w:pPr>
        <w:pStyle w:val="ListBullet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01284D2B" w14:textId="0225206C" w:rsidR="001A064C" w:rsidRDefault="001A064C" w:rsidP="001A064C">
      <w:pPr>
        <w:pStyle w:val="ListBullet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655992BE" w14:textId="385F819D" w:rsidR="001A064C" w:rsidRDefault="001A064C" w:rsidP="001A064C">
      <w:pPr>
        <w:pStyle w:val="ListBullet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42FC358F" w14:textId="609F7A66" w:rsidR="001A064C" w:rsidRDefault="001A064C" w:rsidP="001A064C">
      <w:pPr>
        <w:pStyle w:val="ListBullet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612797E2" w14:textId="46FAAA78" w:rsidR="001A064C" w:rsidRDefault="001A064C" w:rsidP="001A064C">
      <w:pPr>
        <w:pStyle w:val="ListBullet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196A909E" w14:textId="283ABAC4" w:rsidR="001A064C" w:rsidRDefault="001A064C" w:rsidP="001A064C">
      <w:pPr>
        <w:pStyle w:val="ListBullet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701BC1F9" w14:textId="73ED6650" w:rsidR="001A064C" w:rsidRDefault="001A064C" w:rsidP="001A064C">
      <w:pPr>
        <w:pStyle w:val="ListBullet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757B0AD0" w14:textId="0C5AC23B" w:rsidR="001A064C" w:rsidRDefault="001A064C" w:rsidP="001A064C">
      <w:pPr>
        <w:pStyle w:val="ListBullet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10D9FDDF" w14:textId="15ECFC7A" w:rsidR="001A064C" w:rsidRDefault="001A064C" w:rsidP="001A064C">
      <w:pPr>
        <w:pStyle w:val="ListBullet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3F9E8B18" w14:textId="404AE917" w:rsidR="001A064C" w:rsidRDefault="001A064C" w:rsidP="001A064C">
      <w:pPr>
        <w:pStyle w:val="ListBullet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14DCFB3D" w14:textId="7C9F0B81" w:rsidR="001A064C" w:rsidRDefault="001A064C" w:rsidP="001A064C">
      <w:pPr>
        <w:pStyle w:val="ListBullet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7C89447A" w14:textId="3914FCD3" w:rsidR="001A064C" w:rsidRDefault="001A064C" w:rsidP="001A064C">
      <w:pPr>
        <w:pStyle w:val="ListBullet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7533F1E8" w14:textId="64D44784" w:rsidR="001A064C" w:rsidRDefault="001A064C" w:rsidP="001A064C">
      <w:pPr>
        <w:pStyle w:val="ListBullet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4B346EA0" w14:textId="59819240" w:rsidR="001A064C" w:rsidRDefault="001A064C" w:rsidP="001A064C">
      <w:pPr>
        <w:pStyle w:val="Heading1"/>
      </w:pPr>
      <w:bookmarkStart w:id="11" w:name="_Toc180860551"/>
      <w:r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>
        <w:rPr>
          <w:rFonts w:hint="eastAsia"/>
          <w:lang w:eastAsia="zh-CN"/>
        </w:rPr>
        <w:t>（十二）：跟从耶稣的原因</w:t>
      </w:r>
      <w:bookmarkEnd w:id="11"/>
    </w:p>
    <w:p w14:paraId="3584D5A7" w14:textId="5C929185" w:rsidR="001A064C" w:rsidRPr="00204AD8" w:rsidRDefault="001A064C" w:rsidP="00CC60F5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时间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022</w:t>
      </w:r>
      <w:r w:rsidRPr="00204AD8">
        <w:rPr>
          <w:rFonts w:hint="eastAsia"/>
          <w:color w:val="000000" w:themeColor="text1"/>
          <w:lang w:eastAsia="zh-CN"/>
        </w:rPr>
        <w:t>年</w:t>
      </w:r>
      <w:r w:rsidRPr="00204AD8">
        <w:rPr>
          <w:color w:val="000000" w:themeColor="text1"/>
          <w:lang w:eastAsia="zh-CN"/>
        </w:rPr>
        <w:t>11</w:t>
      </w:r>
      <w:r w:rsidRPr="00204AD8">
        <w:rPr>
          <w:rFonts w:hint="eastAsia"/>
          <w:color w:val="000000" w:themeColor="text1"/>
          <w:lang w:eastAsia="zh-CN"/>
        </w:rPr>
        <w:t>月</w:t>
      </w:r>
      <w:r w:rsidRPr="00204AD8">
        <w:rPr>
          <w:color w:val="000000" w:themeColor="text1"/>
          <w:lang w:eastAsia="zh-CN"/>
        </w:rPr>
        <w:t>12</w:t>
      </w:r>
      <w:r w:rsidRPr="00204AD8">
        <w:rPr>
          <w:rFonts w:hint="eastAsia"/>
          <w:color w:val="000000" w:themeColor="text1"/>
          <w:lang w:eastAsia="zh-CN"/>
        </w:rPr>
        <w:t>日</w:t>
      </w:r>
    </w:p>
    <w:p w14:paraId="4405463A" w14:textId="0DAF638F" w:rsidR="001A064C" w:rsidRPr="00204AD8" w:rsidRDefault="001A064C" w:rsidP="00CC60F5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相关经文：约翰福音</w:t>
      </w:r>
      <w:r w:rsidRPr="00204AD8">
        <w:rPr>
          <w:color w:val="000000" w:themeColor="text1"/>
          <w:lang w:eastAsia="zh-CN"/>
        </w:rPr>
        <w:t>1:35-51</w:t>
      </w:r>
    </w:p>
    <w:p w14:paraId="1FC1B8EF" w14:textId="0C79B2B6" w:rsidR="001A064C" w:rsidRPr="00204AD8" w:rsidRDefault="00CC60F5" w:rsidP="00CC60F5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一．</w:t>
      </w:r>
      <w:r w:rsidR="001A064C" w:rsidRPr="00204AD8">
        <w:rPr>
          <w:rFonts w:hint="eastAsia"/>
          <w:b/>
          <w:bCs/>
          <w:color w:val="000000" w:themeColor="text1"/>
          <w:lang w:eastAsia="zh-CN"/>
        </w:rPr>
        <w:t>约翰</w:t>
      </w:r>
      <w:r w:rsidR="001A064C" w:rsidRPr="00204AD8">
        <w:rPr>
          <w:b/>
          <w:bCs/>
          <w:color w:val="000000" w:themeColor="text1"/>
          <w:lang w:eastAsia="zh-CN"/>
        </w:rPr>
        <w:t>1:35-39</w:t>
      </w:r>
      <w:r w:rsidR="001A064C" w:rsidRPr="00204AD8">
        <w:rPr>
          <w:rFonts w:hint="eastAsia"/>
          <w:b/>
          <w:bCs/>
          <w:color w:val="000000" w:themeColor="text1"/>
          <w:lang w:eastAsia="zh-CN"/>
        </w:rPr>
        <w:t>，安</w:t>
      </w:r>
      <w:r w:rsidR="00393D45" w:rsidRPr="00204AD8">
        <w:rPr>
          <w:rFonts w:hint="eastAsia"/>
          <w:b/>
          <w:bCs/>
          <w:color w:val="000000" w:themeColor="text1"/>
          <w:lang w:eastAsia="zh-CN"/>
        </w:rPr>
        <w:t>得</w:t>
      </w:r>
      <w:r w:rsidR="001A064C" w:rsidRPr="00204AD8">
        <w:rPr>
          <w:rFonts w:hint="eastAsia"/>
          <w:b/>
          <w:bCs/>
          <w:color w:val="000000" w:themeColor="text1"/>
          <w:lang w:eastAsia="zh-CN"/>
        </w:rPr>
        <w:t>烈和约翰：是因为受施洗约翰对弥赛亚坚定信念的影响。</w:t>
      </w:r>
    </w:p>
    <w:p w14:paraId="1957B425" w14:textId="12A4728A" w:rsidR="00A56DDD" w:rsidRPr="00204AD8" w:rsidRDefault="00A56DDD">
      <w:pPr>
        <w:pStyle w:val="ListBullet"/>
        <w:numPr>
          <w:ilvl w:val="0"/>
          <w:numId w:val="3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约翰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:35-37</w:t>
      </w:r>
    </w:p>
    <w:p w14:paraId="049E6997" w14:textId="4B9A8869" w:rsidR="00A56DDD" w:rsidRPr="00204AD8" w:rsidRDefault="00393D45" w:rsidP="005F2712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color w:val="000000" w:themeColor="text1"/>
          <w:lang w:eastAsia="zh-CN"/>
        </w:rPr>
        <w:t>5</w:t>
      </w:r>
      <w:r w:rsidRPr="00204AD8">
        <w:rPr>
          <w:rFonts w:hint="eastAsia"/>
          <w:color w:val="000000" w:themeColor="text1"/>
          <w:lang w:eastAsia="zh-CN"/>
        </w:rPr>
        <w:t>节，</w:t>
      </w:r>
      <w:r w:rsidR="00A56DDD" w:rsidRPr="00204AD8">
        <w:rPr>
          <w:rFonts w:hint="eastAsia"/>
          <w:color w:val="000000" w:themeColor="text1"/>
          <w:lang w:eastAsia="zh-CN"/>
        </w:rPr>
        <w:t>两个门徒分别是安</w:t>
      </w:r>
      <w:r w:rsidRPr="00204AD8">
        <w:rPr>
          <w:rFonts w:hint="eastAsia"/>
          <w:color w:val="000000" w:themeColor="text1"/>
          <w:lang w:eastAsia="zh-CN"/>
        </w:rPr>
        <w:t>得</w:t>
      </w:r>
      <w:r w:rsidR="00A56DDD" w:rsidRPr="00204AD8">
        <w:rPr>
          <w:rFonts w:hint="eastAsia"/>
          <w:color w:val="000000" w:themeColor="text1"/>
          <w:lang w:eastAsia="zh-CN"/>
        </w:rPr>
        <w:t>烈和写约翰福音的约翰。他们跟从耶稣的原因是他们对施洗约翰的教导非常认真。</w:t>
      </w:r>
    </w:p>
    <w:p w14:paraId="4C4567CC" w14:textId="72916D2A" w:rsidR="00A56DDD" w:rsidRPr="00204AD8" w:rsidRDefault="00393D45" w:rsidP="005F2712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color w:val="000000" w:themeColor="text1"/>
          <w:lang w:eastAsia="zh-CN"/>
        </w:rPr>
        <w:t>6</w:t>
      </w:r>
      <w:r w:rsidRPr="00204AD8">
        <w:rPr>
          <w:rFonts w:hint="eastAsia"/>
          <w:color w:val="000000" w:themeColor="text1"/>
          <w:lang w:eastAsia="zh-CN"/>
        </w:rPr>
        <w:t>节，</w:t>
      </w:r>
      <w:r w:rsidR="00A56DDD" w:rsidRPr="00204AD8">
        <w:rPr>
          <w:rFonts w:hint="eastAsia"/>
          <w:color w:val="000000" w:themeColor="text1"/>
          <w:lang w:eastAsia="zh-CN"/>
        </w:rPr>
        <w:t>施洗约翰把他们带到耶稣那里，“看哪，这是神的羔羊！”他的信息中心就是耶稣，信息很简单。参见哥林多前书</w:t>
      </w:r>
      <w:r w:rsidR="00A56DDD" w:rsidRPr="00204AD8">
        <w:rPr>
          <w:rFonts w:hint="eastAsia"/>
          <w:color w:val="000000" w:themeColor="text1"/>
          <w:lang w:eastAsia="zh-CN"/>
        </w:rPr>
        <w:t>1</w:t>
      </w:r>
      <w:r w:rsidR="00A56DDD" w:rsidRPr="00204AD8">
        <w:rPr>
          <w:color w:val="000000" w:themeColor="text1"/>
          <w:lang w:eastAsia="zh-CN"/>
        </w:rPr>
        <w:t>:18</w:t>
      </w:r>
      <w:r w:rsidR="00A56DDD" w:rsidRPr="00204AD8">
        <w:rPr>
          <w:rFonts w:hint="eastAsia"/>
          <w:color w:val="000000" w:themeColor="text1"/>
          <w:lang w:eastAsia="zh-CN"/>
        </w:rPr>
        <w:t>，</w:t>
      </w:r>
      <w:r w:rsidR="00A56DDD" w:rsidRPr="00204AD8">
        <w:rPr>
          <w:color w:val="000000" w:themeColor="text1"/>
          <w:lang w:eastAsia="zh-CN"/>
        </w:rPr>
        <w:t>2:1-4</w:t>
      </w:r>
      <w:r w:rsidR="00A56DDD" w:rsidRPr="00204AD8">
        <w:rPr>
          <w:rFonts w:hint="eastAsia"/>
          <w:color w:val="000000" w:themeColor="text1"/>
          <w:lang w:eastAsia="zh-CN"/>
        </w:rPr>
        <w:t>，保罗也是如此，“弟兄们，从前我到你们那里去，并没有用高言大智对你们宣传神的奥秘。因为我曾定了主意，在你们中间不知道别的，只知道耶稣基督并他钉十字架。”</w:t>
      </w:r>
    </w:p>
    <w:p w14:paraId="49CAD01B" w14:textId="6602C732" w:rsidR="00A56DDD" w:rsidRPr="00204AD8" w:rsidRDefault="00A56DDD" w:rsidP="005F2712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只有神和耶稣的话能吸引人，现在很多教会走偏了。</w:t>
      </w:r>
    </w:p>
    <w:p w14:paraId="2E848765" w14:textId="0DDE59EB" w:rsidR="00A56DDD" w:rsidRPr="00204AD8" w:rsidRDefault="00A56DDD">
      <w:pPr>
        <w:pStyle w:val="ListBullet"/>
        <w:numPr>
          <w:ilvl w:val="0"/>
          <w:numId w:val="3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约翰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:38-39</w:t>
      </w:r>
    </w:p>
    <w:p w14:paraId="6F275F6B" w14:textId="106FA571" w:rsidR="00A56DDD" w:rsidRPr="00204AD8" w:rsidRDefault="00393D45" w:rsidP="005F2712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color w:val="000000" w:themeColor="text1"/>
          <w:lang w:eastAsia="zh-CN"/>
        </w:rPr>
        <w:t>8</w:t>
      </w:r>
      <w:r w:rsidRPr="00204AD8">
        <w:rPr>
          <w:rFonts w:hint="eastAsia"/>
          <w:color w:val="000000" w:themeColor="text1"/>
          <w:lang w:eastAsia="zh-CN"/>
        </w:rPr>
        <w:t>节，</w:t>
      </w:r>
      <w:r w:rsidR="00A56DDD" w:rsidRPr="00204AD8">
        <w:rPr>
          <w:rFonts w:hint="eastAsia"/>
          <w:color w:val="000000" w:themeColor="text1"/>
          <w:lang w:eastAsia="zh-CN"/>
        </w:rPr>
        <w:t>拉比，即老师。</w:t>
      </w:r>
    </w:p>
    <w:p w14:paraId="0A88FA49" w14:textId="232A89EF" w:rsidR="00A56DDD" w:rsidRPr="00204AD8" w:rsidRDefault="00393D45" w:rsidP="005F2712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color w:val="000000" w:themeColor="text1"/>
          <w:lang w:eastAsia="zh-CN"/>
        </w:rPr>
        <w:t>9</w:t>
      </w:r>
      <w:r w:rsidRPr="00204AD8">
        <w:rPr>
          <w:rFonts w:hint="eastAsia"/>
          <w:color w:val="000000" w:themeColor="text1"/>
          <w:lang w:eastAsia="zh-CN"/>
        </w:rPr>
        <w:t>节，</w:t>
      </w:r>
      <w:r w:rsidR="00A56DDD" w:rsidRPr="00204AD8">
        <w:rPr>
          <w:rFonts w:hint="eastAsia"/>
          <w:color w:val="000000" w:themeColor="text1"/>
          <w:lang w:eastAsia="zh-CN"/>
        </w:rPr>
        <w:t>耶稣说，“你们来看”。意思是需要多些时间，多些交通，你们便会了解我</w:t>
      </w:r>
      <w:r w:rsidR="008E7589" w:rsidRPr="00204AD8">
        <w:rPr>
          <w:rFonts w:hint="eastAsia"/>
          <w:color w:val="000000" w:themeColor="text1"/>
          <w:lang w:eastAsia="zh-CN"/>
        </w:rPr>
        <w:t>。</w:t>
      </w:r>
    </w:p>
    <w:p w14:paraId="70DDE540" w14:textId="1CB018DF" w:rsidR="008E7589" w:rsidRPr="00204AD8" w:rsidRDefault="008E7589" w:rsidP="005F2712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申正是罗马时间，早上十点。约翰福音是写给外邦人的，所以用罗马时间。</w:t>
      </w:r>
    </w:p>
    <w:p w14:paraId="2AB6DD02" w14:textId="16F7DE88" w:rsidR="008E7589" w:rsidRPr="00204AD8" w:rsidRDefault="008E7589" w:rsidP="005F2712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耶稣住在哪里？相信是旷野，海拔零下</w:t>
      </w:r>
      <w:r w:rsidR="002B57A5"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color w:val="000000" w:themeColor="text1"/>
          <w:lang w:eastAsia="zh-CN"/>
        </w:rPr>
        <w:t>00</w:t>
      </w:r>
      <w:r w:rsidRPr="00204AD8">
        <w:rPr>
          <w:rFonts w:hint="eastAsia"/>
          <w:color w:val="000000" w:themeColor="text1"/>
          <w:lang w:eastAsia="zh-CN"/>
        </w:rPr>
        <w:t>尺。因为耶稣说，“狐狸有洞，天空的飞鸟有窝，只是人子没有枕头的地方”。（见路加福音</w:t>
      </w:r>
      <w:r w:rsidRPr="00204AD8">
        <w:rPr>
          <w:rFonts w:hint="eastAsia"/>
          <w:color w:val="000000" w:themeColor="text1"/>
          <w:lang w:eastAsia="zh-CN"/>
        </w:rPr>
        <w:t>9</w:t>
      </w:r>
      <w:r w:rsidRPr="00204AD8">
        <w:rPr>
          <w:color w:val="000000" w:themeColor="text1"/>
          <w:lang w:eastAsia="zh-CN"/>
        </w:rPr>
        <w:t>:58</w:t>
      </w:r>
      <w:r w:rsidRPr="00204AD8">
        <w:rPr>
          <w:rFonts w:hint="eastAsia"/>
          <w:color w:val="000000" w:themeColor="text1"/>
          <w:lang w:eastAsia="zh-CN"/>
        </w:rPr>
        <w:t>和马太福音</w:t>
      </w:r>
      <w:r w:rsidRPr="00204AD8">
        <w:rPr>
          <w:rFonts w:hint="eastAsia"/>
          <w:color w:val="000000" w:themeColor="text1"/>
          <w:lang w:eastAsia="zh-CN"/>
        </w:rPr>
        <w:t>8</w:t>
      </w:r>
      <w:r w:rsidRPr="00204AD8">
        <w:rPr>
          <w:color w:val="000000" w:themeColor="text1"/>
          <w:lang w:eastAsia="zh-CN"/>
        </w:rPr>
        <w:t>:20</w:t>
      </w:r>
      <w:r w:rsidRPr="00204AD8">
        <w:rPr>
          <w:rFonts w:hint="eastAsia"/>
          <w:color w:val="000000" w:themeColor="text1"/>
          <w:lang w:eastAsia="zh-CN"/>
        </w:rPr>
        <w:t>）</w:t>
      </w:r>
    </w:p>
    <w:p w14:paraId="2513B8A3" w14:textId="39B4C85E" w:rsidR="00A56DDD" w:rsidRPr="00204AD8" w:rsidRDefault="008E7589" w:rsidP="005F2712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跟从耶稣就是多了解耶稣，像马利亚坐在耶稣的脚前，听他讲话。</w:t>
      </w:r>
    </w:p>
    <w:p w14:paraId="78F30772" w14:textId="3AF7C82B" w:rsidR="001A064C" w:rsidRPr="00204AD8" w:rsidRDefault="00CC60F5" w:rsidP="00CC60F5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二．</w:t>
      </w:r>
      <w:r w:rsidR="001A064C" w:rsidRPr="00204AD8">
        <w:rPr>
          <w:rFonts w:hint="eastAsia"/>
          <w:b/>
          <w:bCs/>
          <w:color w:val="000000" w:themeColor="text1"/>
          <w:lang w:eastAsia="zh-CN"/>
        </w:rPr>
        <w:t>约翰</w:t>
      </w:r>
      <w:r w:rsidR="001A064C" w:rsidRPr="00204AD8">
        <w:rPr>
          <w:b/>
          <w:bCs/>
          <w:color w:val="000000" w:themeColor="text1"/>
          <w:lang w:eastAsia="zh-CN"/>
        </w:rPr>
        <w:t>1:40-42</w:t>
      </w:r>
      <w:r w:rsidR="001A064C" w:rsidRPr="00204AD8">
        <w:rPr>
          <w:rFonts w:hint="eastAsia"/>
          <w:b/>
          <w:bCs/>
          <w:color w:val="000000" w:themeColor="text1"/>
          <w:lang w:eastAsia="zh-CN"/>
        </w:rPr>
        <w:t>，西门</w:t>
      </w:r>
      <w:r w:rsidR="003766AB" w:rsidRPr="00204AD8">
        <w:rPr>
          <w:rFonts w:hint="eastAsia"/>
          <w:b/>
          <w:bCs/>
          <w:color w:val="000000" w:themeColor="text1"/>
          <w:lang w:eastAsia="zh-CN"/>
        </w:rPr>
        <w:t>·</w:t>
      </w:r>
      <w:r w:rsidR="001A064C" w:rsidRPr="00204AD8">
        <w:rPr>
          <w:rFonts w:hint="eastAsia"/>
          <w:b/>
          <w:bCs/>
          <w:color w:val="000000" w:themeColor="text1"/>
          <w:lang w:eastAsia="zh-CN"/>
        </w:rPr>
        <w:t>彼得：是因为</w:t>
      </w:r>
      <w:r w:rsidR="00C50548" w:rsidRPr="00204AD8">
        <w:rPr>
          <w:rFonts w:hint="eastAsia"/>
          <w:b/>
          <w:bCs/>
          <w:color w:val="000000" w:themeColor="text1"/>
          <w:lang w:eastAsia="zh-CN"/>
        </w:rPr>
        <w:t>他兄弟安德烈对弥赛亚的宣告。</w:t>
      </w:r>
    </w:p>
    <w:p w14:paraId="21F3E6A5" w14:textId="3A782695" w:rsidR="00106D40" w:rsidRPr="00204AD8" w:rsidRDefault="00393D45" w:rsidP="005F2712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lastRenderedPageBreak/>
        <w:t>41</w:t>
      </w:r>
      <w:r w:rsidRPr="00204AD8">
        <w:rPr>
          <w:rFonts w:hint="eastAsia"/>
          <w:color w:val="000000" w:themeColor="text1"/>
          <w:lang w:eastAsia="zh-CN"/>
        </w:rPr>
        <w:t>节，</w:t>
      </w:r>
      <w:r w:rsidR="00106D40" w:rsidRPr="00204AD8">
        <w:rPr>
          <w:rFonts w:hint="eastAsia"/>
          <w:color w:val="000000" w:themeColor="text1"/>
          <w:lang w:eastAsia="zh-CN"/>
        </w:rPr>
        <w:t>安</w:t>
      </w:r>
      <w:r w:rsidRPr="00204AD8">
        <w:rPr>
          <w:rFonts w:hint="eastAsia"/>
          <w:color w:val="000000" w:themeColor="text1"/>
          <w:lang w:eastAsia="zh-CN"/>
        </w:rPr>
        <w:t>得</w:t>
      </w:r>
      <w:r w:rsidR="00106D40" w:rsidRPr="00204AD8">
        <w:rPr>
          <w:rFonts w:hint="eastAsia"/>
          <w:color w:val="000000" w:themeColor="text1"/>
          <w:lang w:eastAsia="zh-CN"/>
        </w:rPr>
        <w:t>烈跟从耶稣后做的第一件事</w:t>
      </w:r>
      <w:r w:rsidR="00004378" w:rsidRPr="00204AD8">
        <w:rPr>
          <w:rFonts w:hint="eastAsia"/>
          <w:color w:val="000000" w:themeColor="text1"/>
          <w:lang w:eastAsia="zh-CN"/>
        </w:rPr>
        <w:t>，是关心自己的哥哥西门。</w:t>
      </w:r>
      <w:r w:rsidR="003766AB" w:rsidRPr="00204AD8">
        <w:rPr>
          <w:rFonts w:hint="eastAsia"/>
          <w:color w:val="000000" w:themeColor="text1"/>
          <w:lang w:eastAsia="zh-CN"/>
        </w:rPr>
        <w:t>我们是不是也是这样做的</w:t>
      </w:r>
      <w:r w:rsidR="00867352" w:rsidRPr="00204AD8">
        <w:rPr>
          <w:rFonts w:hint="eastAsia"/>
          <w:color w:val="000000" w:themeColor="text1"/>
          <w:lang w:eastAsia="zh-CN"/>
        </w:rPr>
        <w:t>？</w:t>
      </w:r>
    </w:p>
    <w:p w14:paraId="4BC34DD4" w14:textId="1D68FFA9" w:rsidR="003766AB" w:rsidRPr="00204AD8" w:rsidRDefault="003766AB" w:rsidP="005F2712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安</w:t>
      </w:r>
      <w:r w:rsidR="00393D45" w:rsidRPr="00204AD8">
        <w:rPr>
          <w:rFonts w:hint="eastAsia"/>
          <w:color w:val="000000" w:themeColor="text1"/>
          <w:lang w:eastAsia="zh-CN"/>
        </w:rPr>
        <w:t>得</w:t>
      </w:r>
      <w:r w:rsidRPr="00204AD8">
        <w:rPr>
          <w:rFonts w:hint="eastAsia"/>
          <w:color w:val="000000" w:themeColor="text1"/>
          <w:lang w:eastAsia="zh-CN"/>
        </w:rPr>
        <w:t>烈非常特别，他很会把人带到耶稣的面前。参见约翰福音</w:t>
      </w:r>
      <w:r w:rsidRPr="00204AD8">
        <w:rPr>
          <w:rFonts w:hint="eastAsia"/>
          <w:color w:val="000000" w:themeColor="text1"/>
          <w:lang w:eastAsia="zh-CN"/>
        </w:rPr>
        <w:t>6</w:t>
      </w:r>
      <w:r w:rsidRPr="00204AD8">
        <w:rPr>
          <w:color w:val="000000" w:themeColor="text1"/>
          <w:lang w:eastAsia="zh-CN"/>
        </w:rPr>
        <w:t>:8-9</w:t>
      </w:r>
      <w:r w:rsidRPr="00204AD8">
        <w:rPr>
          <w:rFonts w:hint="eastAsia"/>
          <w:color w:val="000000" w:themeColor="text1"/>
          <w:lang w:eastAsia="zh-CN"/>
        </w:rPr>
        <w:t>，五饼二鱼的故事中的安</w:t>
      </w:r>
      <w:r w:rsidR="00393D45" w:rsidRPr="00204AD8">
        <w:rPr>
          <w:rFonts w:hint="eastAsia"/>
          <w:color w:val="000000" w:themeColor="text1"/>
          <w:lang w:eastAsia="zh-CN"/>
        </w:rPr>
        <w:t>得</w:t>
      </w:r>
      <w:r w:rsidRPr="00204AD8">
        <w:rPr>
          <w:rFonts w:hint="eastAsia"/>
          <w:color w:val="000000" w:themeColor="text1"/>
          <w:lang w:eastAsia="zh-CN"/>
        </w:rPr>
        <w:t>烈；约翰福音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2:20-22</w:t>
      </w:r>
      <w:r w:rsidRPr="00204AD8">
        <w:rPr>
          <w:rFonts w:hint="eastAsia"/>
          <w:color w:val="000000" w:themeColor="text1"/>
          <w:lang w:eastAsia="zh-CN"/>
        </w:rPr>
        <w:t>，几个希腊人来找腓力，要见耶稣，腓力却去找安</w:t>
      </w:r>
      <w:r w:rsidR="00393D45" w:rsidRPr="00204AD8">
        <w:rPr>
          <w:rFonts w:hint="eastAsia"/>
          <w:color w:val="000000" w:themeColor="text1"/>
          <w:lang w:eastAsia="zh-CN"/>
        </w:rPr>
        <w:t>得</w:t>
      </w:r>
      <w:r w:rsidRPr="00204AD8">
        <w:rPr>
          <w:rFonts w:hint="eastAsia"/>
          <w:color w:val="000000" w:themeColor="text1"/>
          <w:lang w:eastAsia="zh-CN"/>
        </w:rPr>
        <w:t>烈，然后他们再一同去告诉耶稣。</w:t>
      </w:r>
    </w:p>
    <w:p w14:paraId="18DFF7C1" w14:textId="618B5671" w:rsidR="003766AB" w:rsidRPr="00204AD8" w:rsidRDefault="003766AB" w:rsidP="005F2712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安</w:t>
      </w:r>
      <w:r w:rsidR="00393D45" w:rsidRPr="00204AD8">
        <w:rPr>
          <w:rFonts w:hint="eastAsia"/>
          <w:color w:val="000000" w:themeColor="text1"/>
          <w:lang w:eastAsia="zh-CN"/>
        </w:rPr>
        <w:t>得</w:t>
      </w:r>
      <w:r w:rsidRPr="00204AD8">
        <w:rPr>
          <w:rFonts w:hint="eastAsia"/>
          <w:color w:val="000000" w:themeColor="text1"/>
          <w:lang w:eastAsia="zh-CN"/>
        </w:rPr>
        <w:t>烈的哥哥西门是个很勇敢的人，什么都不怕。安</w:t>
      </w:r>
      <w:r w:rsidR="00393D45" w:rsidRPr="00204AD8">
        <w:rPr>
          <w:rFonts w:hint="eastAsia"/>
          <w:color w:val="000000" w:themeColor="text1"/>
          <w:lang w:eastAsia="zh-CN"/>
        </w:rPr>
        <w:t>得</w:t>
      </w:r>
      <w:r w:rsidRPr="00204AD8">
        <w:rPr>
          <w:rFonts w:hint="eastAsia"/>
          <w:color w:val="000000" w:themeColor="text1"/>
          <w:lang w:eastAsia="zh-CN"/>
        </w:rPr>
        <w:t>烈找到西门，对他说，“我们遇见弥赛亚了”。这句话很重要。</w:t>
      </w:r>
    </w:p>
    <w:p w14:paraId="3DC8C955" w14:textId="3AF00FFC" w:rsidR="003766AB" w:rsidRPr="00204AD8" w:rsidRDefault="00393D45" w:rsidP="005F2712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t>42</w:t>
      </w:r>
      <w:r w:rsidRPr="00204AD8">
        <w:rPr>
          <w:rFonts w:hint="eastAsia"/>
          <w:color w:val="000000" w:themeColor="text1"/>
          <w:lang w:eastAsia="zh-CN"/>
        </w:rPr>
        <w:t>节，</w:t>
      </w:r>
      <w:r w:rsidR="003766AB" w:rsidRPr="00204AD8">
        <w:rPr>
          <w:rFonts w:hint="eastAsia"/>
          <w:color w:val="000000" w:themeColor="text1"/>
          <w:lang w:eastAsia="zh-CN"/>
        </w:rPr>
        <w:t>耶稣</w:t>
      </w:r>
      <w:r w:rsidR="003766AB" w:rsidRPr="00204AD8">
        <w:rPr>
          <w:rFonts w:hint="eastAsia"/>
          <w:b/>
          <w:bCs/>
          <w:color w:val="000000" w:themeColor="text1"/>
          <w:lang w:eastAsia="zh-CN"/>
        </w:rPr>
        <w:t>看着</w:t>
      </w:r>
      <w:r w:rsidR="003766AB" w:rsidRPr="00204AD8">
        <w:rPr>
          <w:rFonts w:hint="eastAsia"/>
          <w:color w:val="000000" w:themeColor="text1"/>
          <w:lang w:eastAsia="zh-CN"/>
        </w:rPr>
        <w:t>西门。后来彼得三次不认主，耶稣也是</w:t>
      </w:r>
      <w:r w:rsidR="003766AB" w:rsidRPr="00204AD8">
        <w:rPr>
          <w:rFonts w:hint="eastAsia"/>
          <w:b/>
          <w:bCs/>
          <w:color w:val="000000" w:themeColor="text1"/>
          <w:lang w:eastAsia="zh-CN"/>
        </w:rPr>
        <w:t>看着</w:t>
      </w:r>
      <w:r w:rsidR="003766AB" w:rsidRPr="00204AD8">
        <w:rPr>
          <w:rFonts w:hint="eastAsia"/>
          <w:color w:val="000000" w:themeColor="text1"/>
          <w:lang w:eastAsia="zh-CN"/>
        </w:rPr>
        <w:t>他，彼得终于醒了，于是大哭。</w:t>
      </w:r>
    </w:p>
    <w:p w14:paraId="74EF1977" w14:textId="01DE623B" w:rsidR="00CB6FC2" w:rsidRPr="00204AD8" w:rsidRDefault="005F2712" w:rsidP="005F2712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“你要称为</w:t>
      </w:r>
      <w:r w:rsidR="003766AB" w:rsidRPr="00204AD8">
        <w:rPr>
          <w:rFonts w:hint="eastAsia"/>
          <w:color w:val="000000" w:themeColor="text1"/>
          <w:lang w:eastAsia="zh-CN"/>
        </w:rPr>
        <w:t>矶法</w:t>
      </w:r>
      <w:r w:rsidRPr="00204AD8">
        <w:rPr>
          <w:rFonts w:hint="eastAsia"/>
          <w:color w:val="000000" w:themeColor="text1"/>
          <w:lang w:eastAsia="zh-CN"/>
        </w:rPr>
        <w:t>”</w:t>
      </w:r>
      <w:r w:rsidR="003766AB" w:rsidRPr="00204AD8">
        <w:rPr>
          <w:rFonts w:hint="eastAsia"/>
          <w:color w:val="000000" w:themeColor="text1"/>
          <w:lang w:eastAsia="zh-CN"/>
        </w:rPr>
        <w:t>，</w:t>
      </w:r>
      <w:r w:rsidRPr="00204AD8">
        <w:rPr>
          <w:rFonts w:hint="eastAsia"/>
          <w:color w:val="000000" w:themeColor="text1"/>
          <w:lang w:eastAsia="zh-CN"/>
        </w:rPr>
        <w:t xml:space="preserve"> </w:t>
      </w:r>
      <w:r w:rsidRPr="00204AD8">
        <w:rPr>
          <w:rFonts w:hint="eastAsia"/>
          <w:color w:val="000000" w:themeColor="text1"/>
          <w:lang w:eastAsia="zh-CN"/>
        </w:rPr>
        <w:t>矶法</w:t>
      </w:r>
      <w:r w:rsidR="003766AB" w:rsidRPr="00204AD8">
        <w:rPr>
          <w:rFonts w:hint="eastAsia"/>
          <w:color w:val="000000" w:themeColor="text1"/>
          <w:lang w:eastAsia="zh-CN"/>
        </w:rPr>
        <w:t>是亚兰文，希腊文是彼得，意思是小石子。</w:t>
      </w:r>
      <w:r w:rsidRPr="00204AD8">
        <w:rPr>
          <w:rFonts w:hint="eastAsia"/>
          <w:color w:val="000000" w:themeColor="text1"/>
          <w:lang w:eastAsia="zh-CN"/>
        </w:rPr>
        <w:t>因为彼得非常高大、有力，喜欢靠自己。耶稣认识每一个人，所以称他为小石子，就是可以把它扔到任何地方去。这是耶稣给他的挑战。</w:t>
      </w:r>
      <w:r w:rsidR="009640AC" w:rsidRPr="00204AD8">
        <w:rPr>
          <w:rFonts w:hint="eastAsia"/>
          <w:color w:val="000000" w:themeColor="text1"/>
          <w:lang w:eastAsia="zh-CN"/>
        </w:rPr>
        <w:t>参见马太福音</w:t>
      </w:r>
      <w:r w:rsidR="00AA590A" w:rsidRPr="00204AD8">
        <w:rPr>
          <w:rFonts w:hint="eastAsia"/>
          <w:color w:val="000000" w:themeColor="text1"/>
          <w:lang w:eastAsia="zh-CN"/>
        </w:rPr>
        <w:t>1</w:t>
      </w:r>
      <w:r w:rsidR="00AA590A" w:rsidRPr="00204AD8">
        <w:rPr>
          <w:color w:val="000000" w:themeColor="text1"/>
          <w:lang w:eastAsia="zh-CN"/>
        </w:rPr>
        <w:t>6:15-18</w:t>
      </w:r>
      <w:r w:rsidR="00AA590A" w:rsidRPr="00204AD8">
        <w:rPr>
          <w:rFonts w:hint="eastAsia"/>
          <w:color w:val="000000" w:themeColor="text1"/>
          <w:lang w:eastAsia="zh-CN"/>
        </w:rPr>
        <w:t>，</w:t>
      </w:r>
      <w:r w:rsidR="00B25ACC" w:rsidRPr="00204AD8">
        <w:rPr>
          <w:rFonts w:hint="eastAsia"/>
          <w:color w:val="000000" w:themeColor="text1"/>
          <w:lang w:eastAsia="zh-CN"/>
        </w:rPr>
        <w:t>耶稣在</w:t>
      </w:r>
      <w:r w:rsidR="000E4006" w:rsidRPr="00204AD8">
        <w:rPr>
          <w:rFonts w:hint="eastAsia"/>
          <w:color w:val="000000" w:themeColor="text1"/>
          <w:lang w:eastAsia="zh-CN"/>
        </w:rPr>
        <w:t>凯撒利亚·</w:t>
      </w:r>
      <w:r w:rsidR="00B25ACC" w:rsidRPr="00204AD8">
        <w:rPr>
          <w:rFonts w:hint="eastAsia"/>
          <w:color w:val="000000" w:themeColor="text1"/>
          <w:lang w:eastAsia="zh-CN"/>
        </w:rPr>
        <w:t>腓立比境内，就是黑</w:t>
      </w:r>
      <w:r w:rsidR="00C44D2D" w:rsidRPr="00204AD8">
        <w:rPr>
          <w:rFonts w:hint="eastAsia"/>
          <w:color w:val="000000" w:themeColor="text1"/>
          <w:lang w:eastAsia="zh-CN"/>
        </w:rPr>
        <w:t>门</w:t>
      </w:r>
      <w:r w:rsidR="00B25ACC" w:rsidRPr="00204AD8">
        <w:rPr>
          <w:rFonts w:hint="eastAsia"/>
          <w:color w:val="000000" w:themeColor="text1"/>
          <w:lang w:eastAsia="zh-CN"/>
        </w:rPr>
        <w:t>山的</w:t>
      </w:r>
      <w:r w:rsidR="000E4006" w:rsidRPr="00204AD8">
        <w:rPr>
          <w:rFonts w:hint="eastAsia"/>
          <w:color w:val="000000" w:themeColor="text1"/>
          <w:lang w:eastAsia="zh-CN"/>
        </w:rPr>
        <w:t>南脚下</w:t>
      </w:r>
      <w:r w:rsidR="00B25ACC" w:rsidRPr="00204AD8">
        <w:rPr>
          <w:rFonts w:hint="eastAsia"/>
          <w:color w:val="000000" w:themeColor="text1"/>
          <w:lang w:eastAsia="zh-CN"/>
        </w:rPr>
        <w:t>，那里</w:t>
      </w:r>
      <w:r w:rsidR="000E4006" w:rsidRPr="00204AD8">
        <w:rPr>
          <w:rFonts w:hint="eastAsia"/>
          <w:color w:val="000000" w:themeColor="text1"/>
          <w:lang w:eastAsia="zh-CN"/>
        </w:rPr>
        <w:t>有</w:t>
      </w:r>
      <w:r w:rsidR="00B25ACC" w:rsidRPr="00204AD8">
        <w:rPr>
          <w:rFonts w:hint="eastAsia"/>
          <w:color w:val="000000" w:themeColor="text1"/>
          <w:lang w:eastAsia="zh-CN"/>
        </w:rPr>
        <w:t>很多外邦人的偶像</w:t>
      </w:r>
      <w:r w:rsidR="00DA0032" w:rsidRPr="00204AD8">
        <w:rPr>
          <w:rFonts w:hint="eastAsia"/>
          <w:color w:val="000000" w:themeColor="text1"/>
          <w:lang w:eastAsia="zh-CN"/>
        </w:rPr>
        <w:t>。耶稣给彼得一个使命</w:t>
      </w:r>
      <w:r w:rsidR="000A03C5" w:rsidRPr="00204AD8">
        <w:rPr>
          <w:rFonts w:hint="eastAsia"/>
          <w:color w:val="000000" w:themeColor="text1"/>
          <w:lang w:eastAsia="zh-CN"/>
        </w:rPr>
        <w:t>。这里的磐石指的不是彼得，</w:t>
      </w:r>
      <w:r w:rsidR="00CB6FC2" w:rsidRPr="00204AD8">
        <w:rPr>
          <w:rFonts w:hint="eastAsia"/>
          <w:color w:val="000000" w:themeColor="text1"/>
          <w:lang w:eastAsia="zh-CN"/>
        </w:rPr>
        <w:t>而是彼得对主的认识“永生神的儿子”，彼得是领袖；另见路加福音</w:t>
      </w:r>
      <w:r w:rsidR="00CB6FC2" w:rsidRPr="00204AD8">
        <w:rPr>
          <w:rFonts w:hint="eastAsia"/>
          <w:color w:val="000000" w:themeColor="text1"/>
          <w:lang w:eastAsia="zh-CN"/>
        </w:rPr>
        <w:t>5</w:t>
      </w:r>
      <w:r w:rsidR="00CB6FC2" w:rsidRPr="00204AD8">
        <w:rPr>
          <w:color w:val="000000" w:themeColor="text1"/>
          <w:lang w:eastAsia="zh-CN"/>
        </w:rPr>
        <w:t>:1-11</w:t>
      </w:r>
      <w:r w:rsidR="00CB6FC2" w:rsidRPr="00204AD8">
        <w:rPr>
          <w:rFonts w:hint="eastAsia"/>
          <w:color w:val="000000" w:themeColor="text1"/>
          <w:lang w:eastAsia="zh-CN"/>
        </w:rPr>
        <w:t>，有两只船，耶稣特意选了西门的船。“依从你的话”就看到神迹。</w:t>
      </w:r>
    </w:p>
    <w:p w14:paraId="00A8DF6E" w14:textId="734E1BD3" w:rsidR="003B5AD3" w:rsidRPr="00204AD8" w:rsidRDefault="003B5AD3" w:rsidP="005F2712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西门·彼得的信</w:t>
      </w:r>
      <w:r w:rsidR="000B74A0" w:rsidRPr="00204AD8">
        <w:rPr>
          <w:rFonts w:hint="eastAsia"/>
          <w:color w:val="000000" w:themeColor="text1"/>
          <w:lang w:eastAsia="zh-CN"/>
        </w:rPr>
        <w:t>是因为兄弟对他宣告弥赛亚。</w:t>
      </w:r>
    </w:p>
    <w:p w14:paraId="02A93E15" w14:textId="0DBDE2B5" w:rsidR="00C50548" w:rsidRPr="00204AD8" w:rsidRDefault="00CC60F5" w:rsidP="00CC60F5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三．</w:t>
      </w:r>
      <w:r w:rsidR="00C50548" w:rsidRPr="00204AD8">
        <w:rPr>
          <w:rFonts w:hint="eastAsia"/>
          <w:b/>
          <w:bCs/>
          <w:color w:val="000000" w:themeColor="text1"/>
          <w:lang w:eastAsia="zh-CN"/>
        </w:rPr>
        <w:t>约翰</w:t>
      </w:r>
      <w:r w:rsidR="00C50548" w:rsidRPr="00204AD8">
        <w:rPr>
          <w:b/>
          <w:bCs/>
          <w:color w:val="000000" w:themeColor="text1"/>
          <w:lang w:eastAsia="zh-CN"/>
        </w:rPr>
        <w:t>1:43-44</w:t>
      </w:r>
      <w:r w:rsidR="00C50548" w:rsidRPr="00204AD8">
        <w:rPr>
          <w:rFonts w:hint="eastAsia"/>
          <w:b/>
          <w:bCs/>
          <w:color w:val="000000" w:themeColor="text1"/>
          <w:lang w:eastAsia="zh-CN"/>
        </w:rPr>
        <w:t>，腓力：是因为弥赛亚给他的挑战。</w:t>
      </w:r>
    </w:p>
    <w:p w14:paraId="32BFF640" w14:textId="3E953014" w:rsidR="00393D45" w:rsidRPr="00204AD8" w:rsidRDefault="00393D45" w:rsidP="00393D45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color w:val="000000" w:themeColor="text1"/>
          <w:lang w:eastAsia="zh-CN"/>
        </w:rPr>
        <w:t>3</w:t>
      </w:r>
      <w:r w:rsidRPr="00204AD8">
        <w:rPr>
          <w:rFonts w:hint="eastAsia"/>
          <w:color w:val="000000" w:themeColor="text1"/>
          <w:lang w:eastAsia="zh-CN"/>
        </w:rPr>
        <w:t>节，“遇见腓力”，相信是耶稣去找的腓力。</w:t>
      </w:r>
    </w:p>
    <w:p w14:paraId="7C62322C" w14:textId="32939C5A" w:rsidR="00393D45" w:rsidRPr="00204AD8" w:rsidRDefault="00393D45" w:rsidP="00393D45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t>44</w:t>
      </w:r>
      <w:r w:rsidRPr="00204AD8">
        <w:rPr>
          <w:rFonts w:hint="eastAsia"/>
          <w:color w:val="000000" w:themeColor="text1"/>
          <w:lang w:eastAsia="zh-CN"/>
        </w:rPr>
        <w:t>节，伯赛大在加利利湖</w:t>
      </w:r>
      <w:r w:rsidR="00BD4449" w:rsidRPr="00204AD8">
        <w:rPr>
          <w:rFonts w:hint="eastAsia"/>
          <w:color w:val="000000" w:themeColor="text1"/>
          <w:lang w:eastAsia="zh-CN"/>
        </w:rPr>
        <w:t>的北</w:t>
      </w:r>
      <w:r w:rsidRPr="00204AD8">
        <w:rPr>
          <w:rFonts w:hint="eastAsia"/>
          <w:color w:val="000000" w:themeColor="text1"/>
          <w:lang w:eastAsia="zh-CN"/>
        </w:rPr>
        <w:t>边</w:t>
      </w:r>
      <w:r w:rsidR="00BD4449" w:rsidRPr="00204AD8">
        <w:rPr>
          <w:rFonts w:hint="eastAsia"/>
          <w:color w:val="000000" w:themeColor="text1"/>
          <w:lang w:eastAsia="zh-CN"/>
        </w:rPr>
        <w:t>，约旦河的东边，今天是废墟。安得烈、彼得和腓力都出生在伯赛大</w:t>
      </w:r>
      <w:r w:rsidR="006C5136" w:rsidRPr="00204AD8">
        <w:rPr>
          <w:rFonts w:hint="eastAsia"/>
          <w:color w:val="000000" w:themeColor="text1"/>
          <w:lang w:eastAsia="zh-CN"/>
        </w:rPr>
        <w:t>。伯赛大是钓鱼之家，那里的人都以捕鱼为生。</w:t>
      </w:r>
    </w:p>
    <w:p w14:paraId="1A8A71D9" w14:textId="77777777" w:rsidR="00CC60F5" w:rsidRDefault="00201977" w:rsidP="00CC60F5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有些人需要</w:t>
      </w:r>
      <w:r w:rsidR="00AE7B6B" w:rsidRPr="00204AD8">
        <w:rPr>
          <w:rFonts w:hint="eastAsia"/>
          <w:color w:val="000000" w:themeColor="text1"/>
          <w:lang w:eastAsia="zh-CN"/>
        </w:rPr>
        <w:t>被</w:t>
      </w:r>
      <w:r w:rsidRPr="00204AD8">
        <w:rPr>
          <w:rFonts w:hint="eastAsia"/>
          <w:color w:val="000000" w:themeColor="text1"/>
          <w:lang w:eastAsia="zh-CN"/>
        </w:rPr>
        <w:t>挑战才能跟从耶稣</w:t>
      </w:r>
      <w:r w:rsidR="00AE7B6B" w:rsidRPr="00204AD8">
        <w:rPr>
          <w:rFonts w:hint="eastAsia"/>
          <w:color w:val="000000" w:themeColor="text1"/>
          <w:lang w:eastAsia="zh-CN"/>
        </w:rPr>
        <w:t>，耶稣就给腓力挑战。腓力是个非常普通的人，胆子小，对事情没有把握。参见约翰福音</w:t>
      </w:r>
      <w:r w:rsidR="00AE7B6B" w:rsidRPr="00204AD8">
        <w:rPr>
          <w:color w:val="000000" w:themeColor="text1"/>
          <w:lang w:eastAsia="zh-CN"/>
        </w:rPr>
        <w:t>6:5-7</w:t>
      </w:r>
      <w:r w:rsidR="00AE7B6B" w:rsidRPr="00204AD8">
        <w:rPr>
          <w:rFonts w:hint="eastAsia"/>
          <w:color w:val="000000" w:themeColor="text1"/>
          <w:lang w:eastAsia="zh-CN"/>
        </w:rPr>
        <w:t>；约翰福音</w:t>
      </w:r>
      <w:r w:rsidR="00AE7B6B" w:rsidRPr="00204AD8">
        <w:rPr>
          <w:rFonts w:hint="eastAsia"/>
          <w:color w:val="000000" w:themeColor="text1"/>
          <w:lang w:eastAsia="zh-CN"/>
        </w:rPr>
        <w:t>1</w:t>
      </w:r>
      <w:r w:rsidR="00AE7B6B" w:rsidRPr="00204AD8">
        <w:rPr>
          <w:color w:val="000000" w:themeColor="text1"/>
          <w:lang w:eastAsia="zh-CN"/>
        </w:rPr>
        <w:t>4:8-9</w:t>
      </w:r>
      <w:r w:rsidR="00AE7B6B" w:rsidRPr="00204AD8">
        <w:rPr>
          <w:rFonts w:hint="eastAsia"/>
          <w:color w:val="000000" w:themeColor="text1"/>
          <w:lang w:eastAsia="zh-CN"/>
        </w:rPr>
        <w:t>，腓力已经跟从耶稣差不多三年了，还会说“求主将父显给我们看”。腓力是非常普通的人，所以耶稣爱所有的人，不要以为自己普通，神就不会用。</w:t>
      </w:r>
    </w:p>
    <w:p w14:paraId="104DF9FD" w14:textId="7233A0F7" w:rsidR="00C50548" w:rsidRPr="00CC60F5" w:rsidRDefault="00CC60F5" w:rsidP="00CC60F5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>四．</w:t>
      </w:r>
      <w:r w:rsidR="00C50548" w:rsidRPr="00204AD8">
        <w:rPr>
          <w:rFonts w:hint="eastAsia"/>
          <w:b/>
          <w:bCs/>
          <w:color w:val="000000" w:themeColor="text1"/>
          <w:lang w:eastAsia="zh-CN"/>
        </w:rPr>
        <w:t>约翰</w:t>
      </w:r>
      <w:r w:rsidR="00C50548" w:rsidRPr="00204AD8">
        <w:rPr>
          <w:b/>
          <w:bCs/>
          <w:color w:val="000000" w:themeColor="text1"/>
          <w:lang w:eastAsia="zh-CN"/>
        </w:rPr>
        <w:t>1:45-51</w:t>
      </w:r>
      <w:r w:rsidR="00C50548" w:rsidRPr="00204AD8">
        <w:rPr>
          <w:rFonts w:hint="eastAsia"/>
          <w:b/>
          <w:bCs/>
          <w:color w:val="000000" w:themeColor="text1"/>
          <w:lang w:eastAsia="zh-CN"/>
        </w:rPr>
        <w:t>，拿但业：是因为对弥赛亚属性的认识。</w:t>
      </w:r>
    </w:p>
    <w:p w14:paraId="2F453982" w14:textId="3AEDDB79" w:rsidR="00A01577" w:rsidRPr="00204AD8" w:rsidRDefault="00A01577" w:rsidP="00A01577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color w:val="000000" w:themeColor="text1"/>
          <w:lang w:eastAsia="zh-CN"/>
        </w:rPr>
        <w:t>5</w:t>
      </w:r>
      <w:r w:rsidRPr="00204AD8">
        <w:rPr>
          <w:rFonts w:hint="eastAsia"/>
          <w:color w:val="000000" w:themeColor="text1"/>
          <w:lang w:eastAsia="zh-CN"/>
        </w:rPr>
        <w:t>节，拿但业是一个敬虔的人，是宗教界的人，整天学律法书。</w:t>
      </w:r>
    </w:p>
    <w:p w14:paraId="5209845A" w14:textId="63909EA5" w:rsidR="00A01577" w:rsidRPr="00204AD8" w:rsidRDefault="00A01577" w:rsidP="00A01577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color w:val="000000" w:themeColor="text1"/>
          <w:lang w:eastAsia="zh-CN"/>
        </w:rPr>
        <w:t>6</w:t>
      </w:r>
      <w:r w:rsidRPr="00204AD8">
        <w:rPr>
          <w:rFonts w:hint="eastAsia"/>
          <w:color w:val="000000" w:themeColor="text1"/>
          <w:lang w:eastAsia="zh-CN"/>
        </w:rPr>
        <w:t>节，拿撒勒在耶稣时代是一个很小的城市，是一个土匪住的地方。</w:t>
      </w:r>
    </w:p>
    <w:p w14:paraId="3E230E16" w14:textId="0DD7FBF9" w:rsidR="00F01C50" w:rsidRPr="00204AD8" w:rsidRDefault="00F01C50" w:rsidP="00A01577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腓力说“你来看”，这是把人带到耶稣面前。</w:t>
      </w:r>
    </w:p>
    <w:p w14:paraId="56779E48" w14:textId="18ED9F72" w:rsidR="00621F79" w:rsidRPr="00204AD8" w:rsidRDefault="00720D81" w:rsidP="00AC5CBD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color w:val="000000" w:themeColor="text1"/>
          <w:lang w:eastAsia="zh-CN"/>
        </w:rPr>
        <w:t>7</w:t>
      </w:r>
      <w:r w:rsidR="00AC5CBD" w:rsidRPr="00204AD8">
        <w:rPr>
          <w:color w:val="000000" w:themeColor="text1"/>
          <w:lang w:eastAsia="zh-CN"/>
        </w:rPr>
        <w:t>-49</w:t>
      </w:r>
      <w:r w:rsidRPr="00204AD8">
        <w:rPr>
          <w:rFonts w:hint="eastAsia"/>
          <w:color w:val="000000" w:themeColor="text1"/>
          <w:lang w:eastAsia="zh-CN"/>
        </w:rPr>
        <w:t>节，</w:t>
      </w:r>
      <w:r w:rsidR="00AC5CBD" w:rsidRPr="00204AD8">
        <w:rPr>
          <w:rFonts w:hint="eastAsia"/>
          <w:color w:val="000000" w:themeColor="text1"/>
          <w:lang w:eastAsia="zh-CN"/>
        </w:rPr>
        <w:t>拿但业是守律法的，道德高尚的人，为什么听到耶稣讲了一句，就快速相信了呢？“无花果树底下”是什么意思？</w:t>
      </w:r>
    </w:p>
    <w:p w14:paraId="4D16DBD6" w14:textId="59DB8B30" w:rsidR="001A064C" w:rsidRPr="00204AD8" w:rsidRDefault="00621F79" w:rsidP="00AC5CBD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敬畏神的犹太人会在无花果树底下。参见撒迦利亚书</w:t>
      </w: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color w:val="000000" w:themeColor="text1"/>
          <w:lang w:eastAsia="zh-CN"/>
        </w:rPr>
        <w:t>:10</w:t>
      </w:r>
      <w:r w:rsidRPr="00204AD8">
        <w:rPr>
          <w:rFonts w:hint="eastAsia"/>
          <w:color w:val="000000" w:themeColor="text1"/>
          <w:lang w:eastAsia="zh-CN"/>
        </w:rPr>
        <w:t>、弥迦书</w:t>
      </w:r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color w:val="000000" w:themeColor="text1"/>
          <w:lang w:eastAsia="zh-CN"/>
        </w:rPr>
        <w:t>:4</w:t>
      </w:r>
      <w:r w:rsidRPr="00204AD8">
        <w:rPr>
          <w:rFonts w:hint="eastAsia"/>
          <w:color w:val="000000" w:themeColor="text1"/>
          <w:lang w:eastAsia="zh-CN"/>
        </w:rPr>
        <w:t>，他们在无花果树下读圣经，在找弥赛亚。耶稣说这句话，拿但业马上醒过来，说“你是神的儿子”。</w:t>
      </w:r>
    </w:p>
    <w:p w14:paraId="4ACB5009" w14:textId="605591D7" w:rsidR="00621F79" w:rsidRPr="00204AD8" w:rsidRDefault="00621F79" w:rsidP="00AC5CBD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5</w:t>
      </w:r>
      <w:r w:rsidRPr="00204AD8">
        <w:rPr>
          <w:color w:val="000000" w:themeColor="text1"/>
          <w:lang w:eastAsia="zh-CN"/>
        </w:rPr>
        <w:t>0</w:t>
      </w:r>
      <w:r w:rsidRPr="00204AD8">
        <w:rPr>
          <w:rFonts w:hint="eastAsia"/>
          <w:color w:val="000000" w:themeColor="text1"/>
          <w:lang w:eastAsia="zh-CN"/>
        </w:rPr>
        <w:t>节，更大的事情是什么？</w:t>
      </w:r>
      <w:r w:rsidR="00F42767" w:rsidRPr="00204AD8">
        <w:rPr>
          <w:rFonts w:hint="eastAsia"/>
          <w:color w:val="000000" w:themeColor="text1"/>
          <w:lang w:eastAsia="zh-CN"/>
        </w:rPr>
        <w:t>实实在在地告诉你们，是真实，双重的真实。</w:t>
      </w:r>
    </w:p>
    <w:p w14:paraId="3261C667" w14:textId="281FCE8E" w:rsidR="00F42767" w:rsidRPr="00204AD8" w:rsidRDefault="00F42767" w:rsidP="00AC5CBD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5</w:t>
      </w:r>
      <w:r w:rsidRPr="00204AD8">
        <w:rPr>
          <w:color w:val="000000" w:themeColor="text1"/>
          <w:lang w:eastAsia="zh-CN"/>
        </w:rPr>
        <w:t>1</w:t>
      </w:r>
      <w:r w:rsidRPr="00204AD8">
        <w:rPr>
          <w:rFonts w:hint="eastAsia"/>
          <w:color w:val="000000" w:themeColor="text1"/>
          <w:lang w:eastAsia="zh-CN"/>
        </w:rPr>
        <w:t>节，“神的使者上去下来在人子身上”。</w:t>
      </w:r>
      <w:r w:rsidRPr="00204AD8">
        <w:rPr>
          <w:rFonts w:hint="eastAsia"/>
          <w:color w:val="000000" w:themeColor="text1"/>
          <w:lang w:eastAsia="zh-CN"/>
        </w:rPr>
        <w:t xml:space="preserve"> </w:t>
      </w:r>
      <w:r w:rsidRPr="00204AD8">
        <w:rPr>
          <w:rFonts w:hint="eastAsia"/>
          <w:color w:val="000000" w:themeColor="text1"/>
          <w:lang w:eastAsia="zh-CN"/>
        </w:rPr>
        <w:t>参见创世记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8:12</w:t>
      </w:r>
      <w:r w:rsidRPr="00204AD8">
        <w:rPr>
          <w:rFonts w:hint="eastAsia"/>
          <w:color w:val="000000" w:themeColor="text1"/>
          <w:lang w:eastAsia="zh-CN"/>
        </w:rPr>
        <w:t>，雅各“梦见一个梯子立在地上，梯子的头顶着天，有神的使者在梯子上，上去下来”。因此这里耶稣说的话，指的是雅各的梯子，耶稣就是那天梯、道路——“我就是道路、真理、生命；若不藉着我，没有人能到父那里去”。</w:t>
      </w:r>
    </w:p>
    <w:p w14:paraId="6162DD59" w14:textId="037DFC19" w:rsidR="00F42767" w:rsidRPr="00204AD8" w:rsidRDefault="0001271E" w:rsidP="00AC5CBD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总结：</w:t>
      </w:r>
    </w:p>
    <w:p w14:paraId="133D024F" w14:textId="15BBA0C4" w:rsidR="0001271E" w:rsidRPr="00204AD8" w:rsidRDefault="0001271E" w:rsidP="00AC5CBD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我们</w:t>
      </w:r>
      <w:r w:rsidR="00070736" w:rsidRPr="00204AD8">
        <w:rPr>
          <w:rFonts w:hint="eastAsia"/>
          <w:color w:val="000000" w:themeColor="text1"/>
          <w:lang w:eastAsia="zh-CN"/>
        </w:rPr>
        <w:t>要</w:t>
      </w:r>
      <w:r w:rsidRPr="00204AD8">
        <w:rPr>
          <w:rFonts w:hint="eastAsia"/>
          <w:color w:val="000000" w:themeColor="text1"/>
          <w:lang w:eastAsia="zh-CN"/>
        </w:rPr>
        <w:t>把人带到耶稣那里，不是带到某个人面前。我们要从这里学习如何把人带到神那里。有人需要挑战；有人需要点醒。要多到神的面前，学马利亚，听神的话。今天这个世界很少人要找耶稣，都是找自己在世上所需要的，太可惜。希望我们能从安得烈那里学习“我们遇见弥赛亚了”。</w:t>
      </w:r>
    </w:p>
    <w:p w14:paraId="15EE247B" w14:textId="6BFA39E7" w:rsidR="00070736" w:rsidRPr="00204AD8" w:rsidRDefault="00070736" w:rsidP="00AC5CBD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98C4E19" w14:textId="18A3F438" w:rsidR="00070736" w:rsidRPr="00204AD8" w:rsidRDefault="00070736" w:rsidP="00AC5CBD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204AD8">
        <w:rPr>
          <w:rFonts w:hint="eastAsia"/>
          <w:b/>
          <w:bCs/>
          <w:color w:val="000000" w:themeColor="text1"/>
          <w:lang w:eastAsia="zh-CN"/>
        </w:rPr>
        <w:t>问题：</w:t>
      </w:r>
    </w:p>
    <w:p w14:paraId="64DCC3AF" w14:textId="4ADD564E" w:rsidR="00070736" w:rsidRPr="00204AD8" w:rsidRDefault="00070736">
      <w:pPr>
        <w:pStyle w:val="ListBullet"/>
        <w:numPr>
          <w:ilvl w:val="0"/>
          <w:numId w:val="31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圣经中出现过人子和神的儿子，还有单复数，分别是什么意思？</w:t>
      </w:r>
    </w:p>
    <w:p w14:paraId="2F4672FA" w14:textId="3667FA90" w:rsidR="00070736" w:rsidRPr="00204AD8" w:rsidRDefault="00070736">
      <w:pPr>
        <w:pStyle w:val="ListBullet"/>
        <w:numPr>
          <w:ilvl w:val="0"/>
          <w:numId w:val="31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耶稣是不是神的独生子？创世记</w:t>
      </w:r>
      <w:r w:rsidRPr="00204AD8">
        <w:rPr>
          <w:rFonts w:hint="eastAsia"/>
          <w:color w:val="000000" w:themeColor="text1"/>
          <w:lang w:eastAsia="zh-CN"/>
        </w:rPr>
        <w:t>6</w:t>
      </w:r>
      <w:r w:rsidRPr="00204AD8">
        <w:rPr>
          <w:color w:val="000000" w:themeColor="text1"/>
          <w:lang w:eastAsia="zh-CN"/>
        </w:rPr>
        <w:t>:2</w:t>
      </w:r>
      <w:r w:rsidR="00113FF9" w:rsidRPr="00204AD8">
        <w:rPr>
          <w:rFonts w:hint="eastAsia"/>
          <w:color w:val="000000" w:themeColor="text1"/>
          <w:lang w:eastAsia="zh-CN"/>
        </w:rPr>
        <w:t>中说的“</w:t>
      </w:r>
      <w:r w:rsidRPr="00204AD8">
        <w:rPr>
          <w:rFonts w:hint="eastAsia"/>
          <w:color w:val="000000" w:themeColor="text1"/>
          <w:lang w:eastAsia="zh-CN"/>
        </w:rPr>
        <w:t>神的儿子们</w:t>
      </w:r>
      <w:r w:rsidR="00113FF9" w:rsidRPr="00204AD8">
        <w:rPr>
          <w:rFonts w:hint="eastAsia"/>
          <w:color w:val="000000" w:themeColor="text1"/>
          <w:lang w:eastAsia="zh-CN"/>
        </w:rPr>
        <w:t>”</w:t>
      </w:r>
      <w:r w:rsidRPr="00204AD8">
        <w:rPr>
          <w:rFonts w:hint="eastAsia"/>
          <w:color w:val="000000" w:themeColor="text1"/>
          <w:lang w:eastAsia="zh-CN"/>
        </w:rPr>
        <w:t>，是复数。</w:t>
      </w:r>
    </w:p>
    <w:p w14:paraId="4E042B4F" w14:textId="10FE4F51" w:rsidR="00B0658E" w:rsidRDefault="00B0658E" w:rsidP="00B0658E">
      <w:pPr>
        <w:pStyle w:val="ListBullet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07359332" w14:textId="2D5CA48E" w:rsidR="00B0658E" w:rsidRDefault="00B0658E" w:rsidP="00B0658E">
      <w:pPr>
        <w:pStyle w:val="ListBullet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64513E41" w14:textId="5AD48341" w:rsidR="00B0658E" w:rsidRDefault="00B0658E" w:rsidP="00B0658E">
      <w:pPr>
        <w:pStyle w:val="Heading1"/>
      </w:pPr>
      <w:bookmarkStart w:id="12" w:name="_Toc180860552"/>
      <w:r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>
        <w:rPr>
          <w:rFonts w:hint="eastAsia"/>
          <w:lang w:eastAsia="zh-CN"/>
        </w:rPr>
        <w:t>（十三）：迦拿的婚宴</w:t>
      </w:r>
      <w:bookmarkEnd w:id="12"/>
    </w:p>
    <w:p w14:paraId="1BCE270C" w14:textId="2F06E244" w:rsidR="00B0658E" w:rsidRPr="00204AD8" w:rsidRDefault="00B0658E" w:rsidP="00CC60F5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时间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022</w:t>
      </w:r>
      <w:r w:rsidRPr="00204AD8">
        <w:rPr>
          <w:rFonts w:hint="eastAsia"/>
          <w:color w:val="000000" w:themeColor="text1"/>
          <w:lang w:eastAsia="zh-CN"/>
        </w:rPr>
        <w:t>年</w:t>
      </w:r>
      <w:r w:rsidRPr="00204AD8">
        <w:rPr>
          <w:color w:val="000000" w:themeColor="text1"/>
          <w:lang w:eastAsia="zh-CN"/>
        </w:rPr>
        <w:t>11</w:t>
      </w:r>
      <w:r w:rsidRPr="00204AD8">
        <w:rPr>
          <w:rFonts w:hint="eastAsia"/>
          <w:color w:val="000000" w:themeColor="text1"/>
          <w:lang w:eastAsia="zh-CN"/>
        </w:rPr>
        <w:t>月</w:t>
      </w:r>
      <w:r w:rsidRPr="00204AD8">
        <w:rPr>
          <w:color w:val="000000" w:themeColor="text1"/>
          <w:lang w:eastAsia="zh-CN"/>
        </w:rPr>
        <w:t>19</w:t>
      </w:r>
      <w:r w:rsidRPr="00204AD8">
        <w:rPr>
          <w:rFonts w:hint="eastAsia"/>
          <w:color w:val="000000" w:themeColor="text1"/>
          <w:lang w:eastAsia="zh-CN"/>
        </w:rPr>
        <w:t>日</w:t>
      </w:r>
    </w:p>
    <w:p w14:paraId="4EBCAC42" w14:textId="37812D5B" w:rsidR="00B0658E" w:rsidRPr="00204AD8" w:rsidRDefault="00B0658E" w:rsidP="00CC60F5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相关经文：约翰福音</w:t>
      </w:r>
      <w:r w:rsidRPr="00204AD8">
        <w:rPr>
          <w:color w:val="000000" w:themeColor="text1"/>
          <w:lang w:eastAsia="zh-CN"/>
        </w:rPr>
        <w:t>2:1-12</w:t>
      </w:r>
    </w:p>
    <w:p w14:paraId="272BC0E3" w14:textId="105A0E69" w:rsidR="00B51115" w:rsidRPr="00204AD8" w:rsidRDefault="00CC60F5" w:rsidP="00CC60F5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一．</w:t>
      </w:r>
      <w:r w:rsidR="00B0658E" w:rsidRPr="00204AD8">
        <w:rPr>
          <w:rFonts w:hint="eastAsia"/>
          <w:b/>
          <w:bCs/>
          <w:color w:val="000000" w:themeColor="text1"/>
          <w:lang w:eastAsia="zh-CN"/>
        </w:rPr>
        <w:t>约翰</w:t>
      </w:r>
      <w:r w:rsidR="00A70CAC" w:rsidRPr="00204AD8">
        <w:rPr>
          <w:b/>
          <w:bCs/>
          <w:color w:val="000000" w:themeColor="text1"/>
          <w:lang w:eastAsia="zh-CN"/>
        </w:rPr>
        <w:t>2</w:t>
      </w:r>
      <w:r w:rsidR="00B0658E" w:rsidRPr="00204AD8">
        <w:rPr>
          <w:b/>
          <w:bCs/>
          <w:color w:val="000000" w:themeColor="text1"/>
          <w:lang w:eastAsia="zh-CN"/>
        </w:rPr>
        <w:t>:</w:t>
      </w:r>
      <w:r w:rsidR="00A70CAC" w:rsidRPr="00204AD8">
        <w:rPr>
          <w:b/>
          <w:bCs/>
          <w:color w:val="000000" w:themeColor="text1"/>
          <w:lang w:eastAsia="zh-CN"/>
        </w:rPr>
        <w:t>1</w:t>
      </w:r>
      <w:r w:rsidR="00B0658E" w:rsidRPr="00204AD8">
        <w:rPr>
          <w:b/>
          <w:bCs/>
          <w:color w:val="000000" w:themeColor="text1"/>
          <w:lang w:eastAsia="zh-CN"/>
        </w:rPr>
        <w:t>-</w:t>
      </w:r>
      <w:r w:rsidR="00A70CAC" w:rsidRPr="00204AD8">
        <w:rPr>
          <w:b/>
          <w:bCs/>
          <w:color w:val="000000" w:themeColor="text1"/>
          <w:lang w:eastAsia="zh-CN"/>
        </w:rPr>
        <w:t>2</w:t>
      </w:r>
      <w:r w:rsidR="00B0658E" w:rsidRPr="00204AD8">
        <w:rPr>
          <w:rFonts w:hint="eastAsia"/>
          <w:b/>
          <w:bCs/>
          <w:color w:val="000000" w:themeColor="text1"/>
          <w:lang w:eastAsia="zh-CN"/>
        </w:rPr>
        <w:t>，</w:t>
      </w:r>
      <w:r w:rsidR="00A70CAC" w:rsidRPr="00204AD8">
        <w:rPr>
          <w:rFonts w:hint="eastAsia"/>
          <w:b/>
          <w:bCs/>
          <w:color w:val="000000" w:themeColor="text1"/>
          <w:lang w:eastAsia="zh-CN"/>
        </w:rPr>
        <w:t>迦拿的婚宴表明耶稣对公开婚礼的重视与确认</w:t>
      </w:r>
    </w:p>
    <w:p w14:paraId="27E9C36C" w14:textId="1D67293D" w:rsidR="00C64264" w:rsidRPr="00204AD8" w:rsidRDefault="00C64264" w:rsidP="00C6426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color w:val="000000" w:themeColor="text1"/>
          <w:lang w:eastAsia="zh-CN"/>
        </w:rPr>
        <w:t>1</w:t>
      </w:r>
      <w:r w:rsidRPr="00204AD8">
        <w:rPr>
          <w:rFonts w:hint="eastAsia"/>
          <w:color w:val="000000" w:themeColor="text1"/>
          <w:lang w:eastAsia="zh-CN"/>
        </w:rPr>
        <w:t>节。</w:t>
      </w:r>
    </w:p>
    <w:p w14:paraId="4DFACDDE" w14:textId="77777777" w:rsidR="00C64264" w:rsidRPr="00204AD8" w:rsidRDefault="00C64264" w:rsidP="00C6426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迦拿，离耶稣的家乡拿撒勒不远，在耶稣时代，这是两个非常小的城市，住在那里的人有可能被藐视。</w:t>
      </w:r>
    </w:p>
    <w:p w14:paraId="29B88A01" w14:textId="77777777" w:rsidR="00C64264" w:rsidRPr="00204AD8" w:rsidRDefault="00C64264" w:rsidP="00C6426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第三日，是星期三。犹太人的婚礼，童女结婚是在第三日，寡妇和离过婚的女人是在第四日。</w:t>
      </w:r>
    </w:p>
    <w:p w14:paraId="2792FF5D" w14:textId="77777777" w:rsidR="00C64264" w:rsidRPr="00204AD8" w:rsidRDefault="00C64264" w:rsidP="00C6426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耶稣的母亲在那里，不是被邀请的，有可能是婚礼上的一个重要负责人。</w:t>
      </w:r>
    </w:p>
    <w:p w14:paraId="4D5B52B3" w14:textId="4C640A9B" w:rsidR="00C64264" w:rsidRPr="00204AD8" w:rsidRDefault="00C64264" w:rsidP="00C6426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rFonts w:hint="eastAsia"/>
          <w:color w:val="000000" w:themeColor="text1"/>
          <w:lang w:eastAsia="zh-CN"/>
        </w:rPr>
        <w:t>节。</w:t>
      </w:r>
    </w:p>
    <w:p w14:paraId="394E9780" w14:textId="77777777" w:rsidR="00C64264" w:rsidRPr="00204AD8" w:rsidRDefault="00C64264" w:rsidP="00C6426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耶稣和门徒是被邀请去的。耶稣在百忙的服事中去参加婚礼，说明公开的婚礼是神所看重的。这告诉我们婚礼应该是公开的，所邀请的人是婚姻的见证人，参加婚礼的人对婚礼后面的事负有责任。</w:t>
      </w:r>
    </w:p>
    <w:p w14:paraId="526F01F5" w14:textId="1716EE6E" w:rsidR="00C64264" w:rsidRPr="00204AD8" w:rsidRDefault="00C64264" w:rsidP="00C6426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犹太人的婚礼要庆祝</w:t>
      </w:r>
      <w:r w:rsidRPr="00204AD8">
        <w:rPr>
          <w:rFonts w:hint="eastAsia"/>
          <w:color w:val="000000" w:themeColor="text1"/>
          <w:lang w:eastAsia="zh-CN"/>
        </w:rPr>
        <w:t>7</w:t>
      </w:r>
      <w:r w:rsidRPr="00204AD8">
        <w:rPr>
          <w:rFonts w:hint="eastAsia"/>
          <w:color w:val="000000" w:themeColor="text1"/>
          <w:lang w:eastAsia="zh-CN"/>
        </w:rPr>
        <w:t>天。将来我们这些圣灵重生的人，归入教会的人（教会是耶稣的妻子），将来被提到天上</w:t>
      </w:r>
      <w:r w:rsidRPr="00204AD8">
        <w:rPr>
          <w:rFonts w:hint="eastAsia"/>
          <w:color w:val="000000" w:themeColor="text1"/>
          <w:lang w:eastAsia="zh-CN"/>
        </w:rPr>
        <w:t>7</w:t>
      </w:r>
      <w:r w:rsidRPr="00204AD8">
        <w:rPr>
          <w:rFonts w:hint="eastAsia"/>
          <w:color w:val="000000" w:themeColor="text1"/>
          <w:lang w:eastAsia="zh-CN"/>
        </w:rPr>
        <w:t>年，订婚、庆祝，千禧年回到地上，有婚宴庆祝。</w:t>
      </w:r>
    </w:p>
    <w:p w14:paraId="5440CDD2" w14:textId="54996DE3" w:rsidR="00B51115" w:rsidRPr="00204AD8" w:rsidRDefault="00CC60F5" w:rsidP="00CC60F5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二．</w:t>
      </w:r>
      <w:r w:rsidR="00B51115" w:rsidRPr="00204AD8">
        <w:rPr>
          <w:rFonts w:hint="eastAsia"/>
          <w:b/>
          <w:bCs/>
          <w:color w:val="000000" w:themeColor="text1"/>
          <w:lang w:eastAsia="zh-CN"/>
        </w:rPr>
        <w:t>约翰</w:t>
      </w:r>
      <w:r w:rsidR="00B51115" w:rsidRPr="00204AD8">
        <w:rPr>
          <w:b/>
          <w:bCs/>
          <w:color w:val="000000" w:themeColor="text1"/>
          <w:lang w:eastAsia="zh-CN"/>
        </w:rPr>
        <w:t>2:3-5</w:t>
      </w:r>
      <w:r w:rsidR="00B51115" w:rsidRPr="00204AD8">
        <w:rPr>
          <w:rFonts w:hint="eastAsia"/>
          <w:b/>
          <w:bCs/>
          <w:color w:val="000000" w:themeColor="text1"/>
          <w:lang w:eastAsia="zh-CN"/>
        </w:rPr>
        <w:t>，耶稣的母亲透露了她对儿子的单纯信心</w:t>
      </w:r>
    </w:p>
    <w:p w14:paraId="000CB73C" w14:textId="3D4A9BC5" w:rsidR="00E71A2C" w:rsidRPr="00204AD8" w:rsidRDefault="00D41B1B" w:rsidP="003A608D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酒用尽了，在婚礼上是非常严重的事情。没有酒就没有喜乐。</w:t>
      </w:r>
    </w:p>
    <w:p w14:paraId="5C0715DC" w14:textId="77777777" w:rsidR="00ED3882" w:rsidRPr="00204AD8" w:rsidRDefault="00D41B1B" w:rsidP="00ED3882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rFonts w:hint="eastAsia"/>
          <w:color w:val="000000" w:themeColor="text1"/>
          <w:lang w:eastAsia="zh-CN"/>
        </w:rPr>
        <w:t>节</w:t>
      </w:r>
      <w:r w:rsidR="00ED3882" w:rsidRPr="00204AD8">
        <w:rPr>
          <w:rFonts w:hint="eastAsia"/>
          <w:color w:val="000000" w:themeColor="text1"/>
          <w:lang w:eastAsia="zh-CN"/>
        </w:rPr>
        <w:t>，</w:t>
      </w:r>
      <w:r w:rsidRPr="00204AD8">
        <w:rPr>
          <w:rFonts w:hint="eastAsia"/>
          <w:color w:val="000000" w:themeColor="text1"/>
          <w:lang w:eastAsia="zh-CN"/>
        </w:rPr>
        <w:t>马利亚立刻的反应。</w:t>
      </w:r>
    </w:p>
    <w:p w14:paraId="64F7B4EA" w14:textId="64C7B211" w:rsidR="00D41B1B" w:rsidRPr="00204AD8" w:rsidRDefault="00EF6544" w:rsidP="00ED3882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马利亚立刻去找耶稣，她知道耶稣有办法。</w:t>
      </w:r>
    </w:p>
    <w:p w14:paraId="1A504315" w14:textId="16DE710A" w:rsidR="00D41B1B" w:rsidRPr="00204AD8" w:rsidRDefault="00D41B1B" w:rsidP="00D41B1B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4</w:t>
      </w:r>
      <w:r w:rsidRPr="00204AD8">
        <w:rPr>
          <w:rFonts w:hint="eastAsia"/>
          <w:color w:val="000000" w:themeColor="text1"/>
          <w:lang w:eastAsia="zh-CN"/>
        </w:rPr>
        <w:t>节，耶稣的回应</w:t>
      </w:r>
      <w:r w:rsidR="00ED3882" w:rsidRPr="00204AD8">
        <w:rPr>
          <w:rFonts w:hint="eastAsia"/>
          <w:color w:val="000000" w:themeColor="text1"/>
          <w:lang w:eastAsia="zh-CN"/>
        </w:rPr>
        <w:t>。</w:t>
      </w:r>
    </w:p>
    <w:p w14:paraId="6EA3577C" w14:textId="4CBF3EF0" w:rsidR="00ED3882" w:rsidRPr="00204AD8" w:rsidRDefault="00ED3882" w:rsidP="002A5271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用“妇人”的称呼，是尊重的称呼。</w:t>
      </w:r>
      <w:r w:rsidR="00564FEF" w:rsidRPr="00204AD8">
        <w:rPr>
          <w:rFonts w:hint="eastAsia"/>
          <w:color w:val="000000" w:themeColor="text1"/>
          <w:lang w:eastAsia="zh-CN"/>
        </w:rPr>
        <w:t>耶稣提醒</w:t>
      </w:r>
      <w:r w:rsidRPr="00204AD8">
        <w:rPr>
          <w:rFonts w:hint="eastAsia"/>
          <w:color w:val="000000" w:themeColor="text1"/>
          <w:lang w:eastAsia="zh-CN"/>
        </w:rPr>
        <w:t>马利亚</w:t>
      </w:r>
      <w:r w:rsidR="00564FEF" w:rsidRPr="00204AD8">
        <w:rPr>
          <w:rFonts w:hint="eastAsia"/>
          <w:color w:val="000000" w:themeColor="text1"/>
          <w:lang w:eastAsia="zh-CN"/>
        </w:rPr>
        <w:t>与耶稣</w:t>
      </w:r>
      <w:r w:rsidRPr="00204AD8">
        <w:rPr>
          <w:rFonts w:hint="eastAsia"/>
          <w:color w:val="000000" w:themeColor="text1"/>
          <w:lang w:eastAsia="zh-CN"/>
        </w:rPr>
        <w:t>的关系。</w:t>
      </w:r>
      <w:r w:rsidR="002A5271" w:rsidRPr="00204AD8">
        <w:rPr>
          <w:rFonts w:hint="eastAsia"/>
          <w:color w:val="000000" w:themeColor="text1"/>
          <w:lang w:eastAsia="zh-CN"/>
        </w:rPr>
        <w:t>耶稣是神的儿子，不是马利亚的儿子。</w:t>
      </w:r>
      <w:r w:rsidR="00D438FF" w:rsidRPr="00204AD8">
        <w:rPr>
          <w:rFonts w:hint="eastAsia"/>
          <w:color w:val="000000" w:themeColor="text1"/>
          <w:lang w:eastAsia="zh-CN"/>
        </w:rPr>
        <w:t>马利亚还是觉得耶稣是她的儿子，你是弥赛亚，你立刻想办法。耶稣知道每个人的想法。</w:t>
      </w:r>
    </w:p>
    <w:p w14:paraId="1BC6287F" w14:textId="4472D567" w:rsidR="00ED3882" w:rsidRPr="00204AD8" w:rsidRDefault="00ED3882" w:rsidP="00ED3882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lastRenderedPageBreak/>
        <w:t>“我与你有什么相干？”指“你所关心的跟我有什么关系？”，原义是</w:t>
      </w:r>
      <w:r w:rsidR="00B77A86" w:rsidRPr="00204AD8">
        <w:rPr>
          <w:rFonts w:hint="eastAsia"/>
          <w:color w:val="000000" w:themeColor="text1"/>
          <w:lang w:eastAsia="zh-CN"/>
        </w:rPr>
        <w:t>“我们的意念不在一起”，耶稣是以父的事为念。</w:t>
      </w:r>
      <w:r w:rsidR="00A36F4F" w:rsidRPr="00204AD8">
        <w:rPr>
          <w:rFonts w:hint="eastAsia"/>
          <w:color w:val="000000" w:themeColor="text1"/>
          <w:lang w:eastAsia="zh-CN"/>
        </w:rPr>
        <w:t>参见路加福音</w:t>
      </w:r>
      <w:r w:rsidR="00A36F4F" w:rsidRPr="00204AD8">
        <w:rPr>
          <w:rFonts w:hint="eastAsia"/>
          <w:color w:val="000000" w:themeColor="text1"/>
          <w:lang w:eastAsia="zh-CN"/>
        </w:rPr>
        <w:t>2</w:t>
      </w:r>
      <w:r w:rsidR="00A36F4F" w:rsidRPr="00204AD8">
        <w:rPr>
          <w:color w:val="000000" w:themeColor="text1"/>
          <w:lang w:eastAsia="zh-CN"/>
        </w:rPr>
        <w:t>:41-50</w:t>
      </w:r>
      <w:r w:rsidR="00A36F4F" w:rsidRPr="00204AD8">
        <w:rPr>
          <w:rFonts w:hint="eastAsia"/>
          <w:color w:val="000000" w:themeColor="text1"/>
          <w:lang w:eastAsia="zh-CN"/>
        </w:rPr>
        <w:t>，“岂不知我应当以我父的事为念吗？”</w:t>
      </w:r>
      <w:r w:rsidR="00744E61" w:rsidRPr="00204AD8">
        <w:rPr>
          <w:rFonts w:hint="eastAsia"/>
          <w:color w:val="000000" w:themeColor="text1"/>
          <w:lang w:eastAsia="zh-CN"/>
        </w:rPr>
        <w:t>即</w:t>
      </w:r>
      <w:r w:rsidR="001C5309" w:rsidRPr="00204AD8">
        <w:rPr>
          <w:rFonts w:hint="eastAsia"/>
          <w:color w:val="000000" w:themeColor="text1"/>
          <w:lang w:eastAsia="zh-CN"/>
        </w:rPr>
        <w:t>你的关心和我的关心不一样。马利亚关心的是现实层面</w:t>
      </w:r>
      <w:r w:rsidR="00FB3EE8" w:rsidRPr="00204AD8">
        <w:rPr>
          <w:rFonts w:hint="eastAsia"/>
          <w:color w:val="000000" w:themeColor="text1"/>
          <w:lang w:eastAsia="zh-CN"/>
        </w:rPr>
        <w:t>、马上要解决</w:t>
      </w:r>
      <w:r w:rsidR="001C5309" w:rsidRPr="00204AD8">
        <w:rPr>
          <w:rFonts w:hint="eastAsia"/>
          <w:color w:val="000000" w:themeColor="text1"/>
          <w:lang w:eastAsia="zh-CN"/>
        </w:rPr>
        <w:t>的事，耶稣</w:t>
      </w:r>
      <w:r w:rsidR="00FB3EE8" w:rsidRPr="00204AD8">
        <w:rPr>
          <w:rFonts w:hint="eastAsia"/>
          <w:color w:val="000000" w:themeColor="text1"/>
          <w:lang w:eastAsia="zh-CN"/>
        </w:rPr>
        <w:t>想的是对世人的救赎</w:t>
      </w:r>
      <w:r w:rsidR="001C5309" w:rsidRPr="00204AD8">
        <w:rPr>
          <w:rFonts w:hint="eastAsia"/>
          <w:color w:val="000000" w:themeColor="text1"/>
          <w:lang w:eastAsia="zh-CN"/>
        </w:rPr>
        <w:t>。</w:t>
      </w:r>
    </w:p>
    <w:p w14:paraId="15F40ACB" w14:textId="77777777" w:rsidR="00744E61" w:rsidRPr="00204AD8" w:rsidRDefault="00B77A86" w:rsidP="001C530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“我的时候还没有到”</w:t>
      </w:r>
      <w:r w:rsidR="001C5309" w:rsidRPr="00204AD8">
        <w:rPr>
          <w:rFonts w:hint="eastAsia"/>
          <w:color w:val="000000" w:themeColor="text1"/>
          <w:lang w:eastAsia="zh-CN"/>
        </w:rPr>
        <w:t>。</w:t>
      </w:r>
      <w:r w:rsidR="001C5309" w:rsidRPr="00204AD8">
        <w:rPr>
          <w:rFonts w:hint="eastAsia"/>
          <w:color w:val="000000" w:themeColor="text1"/>
          <w:lang w:eastAsia="zh-CN"/>
        </w:rPr>
        <w:t xml:space="preserve"> </w:t>
      </w:r>
      <w:r w:rsidR="001C5309" w:rsidRPr="00204AD8">
        <w:rPr>
          <w:rFonts w:hint="eastAsia"/>
          <w:color w:val="000000" w:themeColor="text1"/>
          <w:lang w:eastAsia="zh-CN"/>
        </w:rPr>
        <w:t>时候到了，是指被钉十字架、埋葬、复活。这不是他自己的时间，是父的时间。</w:t>
      </w:r>
    </w:p>
    <w:p w14:paraId="1FD59AE7" w14:textId="04719F2C" w:rsidR="001C5309" w:rsidRPr="00204AD8" w:rsidRDefault="001C5309" w:rsidP="001C530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关于“时候还没有到”，圣经中有以下经文：</w:t>
      </w:r>
    </w:p>
    <w:p w14:paraId="60A4487D" w14:textId="31743B5B" w:rsidR="001C5309" w:rsidRPr="00204AD8" w:rsidRDefault="001C5309" w:rsidP="001C530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约翰福音</w:t>
      </w:r>
      <w:r w:rsidRPr="00204AD8">
        <w:rPr>
          <w:rFonts w:hint="eastAsia"/>
          <w:color w:val="000000" w:themeColor="text1"/>
          <w:lang w:eastAsia="zh-CN"/>
        </w:rPr>
        <w:t>7</w:t>
      </w:r>
      <w:r w:rsidRPr="00204AD8">
        <w:rPr>
          <w:color w:val="000000" w:themeColor="text1"/>
          <w:lang w:eastAsia="zh-CN"/>
        </w:rPr>
        <w:t>:6</w:t>
      </w:r>
      <w:r w:rsidRPr="00204AD8">
        <w:rPr>
          <w:rFonts w:hint="eastAsia"/>
          <w:color w:val="000000" w:themeColor="text1"/>
          <w:lang w:eastAsia="zh-CN"/>
        </w:rPr>
        <w:t>、</w:t>
      </w:r>
      <w:r w:rsidRPr="00204AD8">
        <w:rPr>
          <w:rFonts w:hint="eastAsia"/>
          <w:color w:val="000000" w:themeColor="text1"/>
          <w:lang w:eastAsia="zh-CN"/>
        </w:rPr>
        <w:t>8</w:t>
      </w:r>
      <w:r w:rsidRPr="00204AD8">
        <w:rPr>
          <w:rFonts w:hint="eastAsia"/>
          <w:color w:val="000000" w:themeColor="text1"/>
          <w:lang w:eastAsia="zh-CN"/>
        </w:rPr>
        <w:t>节、</w:t>
      </w:r>
      <w:r w:rsidRPr="00204AD8">
        <w:rPr>
          <w:rFonts w:hint="eastAsia"/>
          <w:color w:val="000000" w:themeColor="text1"/>
          <w:lang w:eastAsia="zh-CN"/>
        </w:rPr>
        <w:t>3</w:t>
      </w:r>
      <w:r w:rsidRPr="00204AD8">
        <w:rPr>
          <w:color w:val="000000" w:themeColor="text1"/>
          <w:lang w:eastAsia="zh-CN"/>
        </w:rPr>
        <w:t>0</w:t>
      </w:r>
      <w:r w:rsidRPr="00204AD8">
        <w:rPr>
          <w:rFonts w:hint="eastAsia"/>
          <w:color w:val="000000" w:themeColor="text1"/>
          <w:lang w:eastAsia="zh-CN"/>
        </w:rPr>
        <w:t>节；约翰福音</w:t>
      </w:r>
      <w:r w:rsidRPr="00204AD8">
        <w:rPr>
          <w:rFonts w:hint="eastAsia"/>
          <w:color w:val="000000" w:themeColor="text1"/>
          <w:lang w:eastAsia="zh-CN"/>
        </w:rPr>
        <w:t>8</w:t>
      </w:r>
      <w:r w:rsidRPr="00204AD8">
        <w:rPr>
          <w:color w:val="000000" w:themeColor="text1"/>
          <w:lang w:eastAsia="zh-CN"/>
        </w:rPr>
        <w:t>:20</w:t>
      </w:r>
      <w:r w:rsidRPr="00204AD8">
        <w:rPr>
          <w:rFonts w:hint="eastAsia"/>
          <w:color w:val="000000" w:themeColor="text1"/>
          <w:lang w:eastAsia="zh-CN"/>
        </w:rPr>
        <w:t>，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2:23</w:t>
      </w:r>
      <w:r w:rsidRPr="00204AD8">
        <w:rPr>
          <w:rFonts w:hint="eastAsia"/>
          <w:color w:val="000000" w:themeColor="text1"/>
          <w:lang w:eastAsia="zh-CN"/>
        </w:rPr>
        <w:t>、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7</w:t>
      </w:r>
      <w:r w:rsidRPr="00204AD8">
        <w:rPr>
          <w:rFonts w:hint="eastAsia"/>
          <w:color w:val="000000" w:themeColor="text1"/>
          <w:lang w:eastAsia="zh-CN"/>
        </w:rPr>
        <w:t>节，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3:1</w:t>
      </w:r>
      <w:r w:rsidRPr="00204AD8">
        <w:rPr>
          <w:rFonts w:hint="eastAsia"/>
          <w:color w:val="000000" w:themeColor="text1"/>
          <w:lang w:eastAsia="zh-CN"/>
        </w:rPr>
        <w:t>，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6:32</w:t>
      </w:r>
      <w:r w:rsidRPr="00204AD8">
        <w:rPr>
          <w:rFonts w:hint="eastAsia"/>
          <w:color w:val="000000" w:themeColor="text1"/>
          <w:lang w:eastAsia="zh-CN"/>
        </w:rPr>
        <w:t>、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7:1</w:t>
      </w:r>
      <w:r w:rsidRPr="00204AD8">
        <w:rPr>
          <w:rFonts w:hint="eastAsia"/>
          <w:color w:val="000000" w:themeColor="text1"/>
          <w:lang w:eastAsia="zh-CN"/>
        </w:rPr>
        <w:t>。</w:t>
      </w:r>
    </w:p>
    <w:p w14:paraId="7F2654FF" w14:textId="10D06EA6" w:rsidR="00B77A86" w:rsidRPr="00204AD8" w:rsidRDefault="001C5309" w:rsidP="00ED3882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耶稣第一次讲“时候没到”，是和马利亚，最后一次讲“时候到了”，是和父讲。</w:t>
      </w:r>
    </w:p>
    <w:p w14:paraId="52A34A99" w14:textId="7C11B630" w:rsidR="00D41B1B" w:rsidRPr="00204AD8" w:rsidRDefault="00D41B1B" w:rsidP="00D41B1B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5</w:t>
      </w:r>
      <w:r w:rsidRPr="00204AD8">
        <w:rPr>
          <w:rFonts w:hint="eastAsia"/>
          <w:color w:val="000000" w:themeColor="text1"/>
          <w:lang w:eastAsia="zh-CN"/>
        </w:rPr>
        <w:t>节，马利亚接下来的反应。</w:t>
      </w:r>
    </w:p>
    <w:p w14:paraId="4E8759FB" w14:textId="6E5CA13D" w:rsidR="002A5271" w:rsidRPr="00204AD8" w:rsidRDefault="00867DC3" w:rsidP="00867DC3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马利亚在耶稣</w:t>
      </w:r>
      <w:r w:rsidRPr="00204AD8">
        <w:rPr>
          <w:color w:val="000000" w:themeColor="text1"/>
          <w:lang w:eastAsia="zh-CN"/>
        </w:rPr>
        <w:t>12</w:t>
      </w:r>
      <w:r w:rsidRPr="00204AD8">
        <w:rPr>
          <w:rFonts w:hint="eastAsia"/>
          <w:color w:val="000000" w:themeColor="text1"/>
          <w:lang w:eastAsia="zh-CN"/>
        </w:rPr>
        <w:t>岁在圣殿上的时候，她就</w:t>
      </w:r>
      <w:r w:rsidR="006C4DB5" w:rsidRPr="00204AD8">
        <w:rPr>
          <w:rFonts w:hint="eastAsia"/>
          <w:color w:val="000000" w:themeColor="text1"/>
          <w:lang w:eastAsia="zh-CN"/>
        </w:rPr>
        <w:t>知道耶稣是谁，她</w:t>
      </w:r>
      <w:r w:rsidRPr="00204AD8">
        <w:rPr>
          <w:rFonts w:hint="eastAsia"/>
          <w:color w:val="000000" w:themeColor="text1"/>
          <w:lang w:eastAsia="zh-CN"/>
        </w:rPr>
        <w:t>把那些话记在心里，反复思想。</w:t>
      </w:r>
      <w:r w:rsidR="00917F05" w:rsidRPr="00204AD8">
        <w:rPr>
          <w:rFonts w:hint="eastAsia"/>
          <w:color w:val="000000" w:themeColor="text1"/>
          <w:lang w:eastAsia="zh-CN"/>
        </w:rPr>
        <w:t>所以这一次，她马上被点醒了，对用人说，“他告诉你们什么，你们就做什么”。相信这些话也是为了教导我们，</w:t>
      </w:r>
      <w:r w:rsidR="00C0100B" w:rsidRPr="00204AD8">
        <w:rPr>
          <w:rFonts w:hint="eastAsia"/>
          <w:color w:val="000000" w:themeColor="text1"/>
          <w:lang w:eastAsia="zh-CN"/>
        </w:rPr>
        <w:t>“你们要去，使万民作我的门徒，奉父、子、圣灵的名给他们施洗</w:t>
      </w:r>
      <w:r w:rsidR="00A34DF6" w:rsidRPr="00204AD8">
        <w:rPr>
          <w:rFonts w:hint="eastAsia"/>
          <w:color w:val="000000" w:themeColor="text1"/>
          <w:lang w:eastAsia="zh-CN"/>
        </w:rPr>
        <w:t>。凡我所吩咐你们的，都教训他们遵守，我就常与你们同在，直到世界的末了”（马太福音</w:t>
      </w:r>
      <w:r w:rsidR="00A34DF6" w:rsidRPr="00204AD8">
        <w:rPr>
          <w:rFonts w:hint="eastAsia"/>
          <w:color w:val="000000" w:themeColor="text1"/>
          <w:lang w:eastAsia="zh-CN"/>
        </w:rPr>
        <w:t>2</w:t>
      </w:r>
      <w:r w:rsidR="00A34DF6" w:rsidRPr="00204AD8">
        <w:rPr>
          <w:color w:val="000000" w:themeColor="text1"/>
          <w:lang w:eastAsia="zh-CN"/>
        </w:rPr>
        <w:t>8:19-20</w:t>
      </w:r>
      <w:r w:rsidR="00A34DF6" w:rsidRPr="00204AD8">
        <w:rPr>
          <w:rFonts w:hint="eastAsia"/>
          <w:color w:val="000000" w:themeColor="text1"/>
          <w:lang w:eastAsia="zh-CN"/>
        </w:rPr>
        <w:t>）。</w:t>
      </w:r>
      <w:r w:rsidR="00243238" w:rsidRPr="00204AD8">
        <w:rPr>
          <w:rFonts w:hint="eastAsia"/>
          <w:color w:val="000000" w:themeColor="text1"/>
          <w:lang w:eastAsia="zh-CN"/>
        </w:rPr>
        <w:t>这是耶稣给我们的使命，他没有来，是给我们机会。</w:t>
      </w:r>
    </w:p>
    <w:p w14:paraId="7DD6875E" w14:textId="48B1BED9" w:rsidR="00243238" w:rsidRPr="00204AD8" w:rsidRDefault="00243238" w:rsidP="00867DC3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这里的酒不是我们所喝的酒，很多人以此为自己喝酒的借口。</w:t>
      </w:r>
    </w:p>
    <w:p w14:paraId="7C5AB24B" w14:textId="34C3A25A" w:rsidR="00B51115" w:rsidRPr="00204AD8" w:rsidRDefault="00CC60F5" w:rsidP="00CC60F5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三．</w:t>
      </w:r>
      <w:r w:rsidR="00B51115" w:rsidRPr="00204AD8">
        <w:rPr>
          <w:rFonts w:hint="eastAsia"/>
          <w:b/>
          <w:bCs/>
          <w:color w:val="000000" w:themeColor="text1"/>
          <w:lang w:eastAsia="zh-CN"/>
        </w:rPr>
        <w:t>约翰</w:t>
      </w:r>
      <w:r w:rsidR="00B51115" w:rsidRPr="00204AD8">
        <w:rPr>
          <w:b/>
          <w:bCs/>
          <w:color w:val="000000" w:themeColor="text1"/>
          <w:lang w:eastAsia="zh-CN"/>
        </w:rPr>
        <w:t>2:6-8</w:t>
      </w:r>
      <w:r w:rsidR="00B51115" w:rsidRPr="00204AD8">
        <w:rPr>
          <w:rFonts w:hint="eastAsia"/>
          <w:b/>
          <w:bCs/>
          <w:color w:val="000000" w:themeColor="text1"/>
          <w:lang w:eastAsia="zh-CN"/>
        </w:rPr>
        <w:t>，耶稣的方法揭示了这个神迹</w:t>
      </w:r>
      <w:r w:rsidR="00F32B2F" w:rsidRPr="00204AD8">
        <w:rPr>
          <w:rFonts w:hint="eastAsia"/>
          <w:b/>
          <w:bCs/>
          <w:color w:val="000000" w:themeColor="text1"/>
          <w:lang w:eastAsia="zh-CN"/>
        </w:rPr>
        <w:t>的超自然性</w:t>
      </w:r>
    </w:p>
    <w:p w14:paraId="3AED406A" w14:textId="0B9BB7AC" w:rsidR="001F1C25" w:rsidRPr="00204AD8" w:rsidRDefault="001F1C25" w:rsidP="001F1C25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6</w:t>
      </w:r>
      <w:r w:rsidRPr="00204AD8">
        <w:rPr>
          <w:rFonts w:hint="eastAsia"/>
          <w:color w:val="000000" w:themeColor="text1"/>
          <w:lang w:eastAsia="zh-CN"/>
        </w:rPr>
        <w:t>节</w:t>
      </w:r>
      <w:r w:rsidR="00CC60F5">
        <w:rPr>
          <w:rFonts w:hint="eastAsia"/>
          <w:color w:val="000000" w:themeColor="text1"/>
          <w:lang w:eastAsia="zh-CN"/>
        </w:rPr>
        <w:t>，</w:t>
      </w:r>
      <w:r w:rsidRPr="00204AD8">
        <w:rPr>
          <w:rFonts w:hint="eastAsia"/>
          <w:color w:val="000000" w:themeColor="text1"/>
          <w:lang w:eastAsia="zh-CN"/>
        </w:rPr>
        <w:t>一般的犹太人家门口都有石缸，用人帮客人洗脚，婚礼上肯定会有石缸。一石缸可以装</w:t>
      </w:r>
      <w:r w:rsidR="00384A6E" w:rsidRPr="00204AD8">
        <w:rPr>
          <w:rFonts w:hint="eastAsia"/>
          <w:color w:val="000000" w:themeColor="text1"/>
          <w:lang w:eastAsia="zh-CN"/>
        </w:rPr>
        <w:t>两三桶水，差不多</w:t>
      </w:r>
      <w:r w:rsidR="00384A6E" w:rsidRPr="00204AD8">
        <w:rPr>
          <w:rFonts w:hint="eastAsia"/>
          <w:color w:val="000000" w:themeColor="text1"/>
          <w:lang w:eastAsia="zh-CN"/>
        </w:rPr>
        <w:t>2</w:t>
      </w:r>
      <w:r w:rsidR="00384A6E" w:rsidRPr="00204AD8">
        <w:rPr>
          <w:color w:val="000000" w:themeColor="text1"/>
          <w:lang w:eastAsia="zh-CN"/>
        </w:rPr>
        <w:t>0-30</w:t>
      </w:r>
      <w:r w:rsidR="00384A6E" w:rsidRPr="00204AD8">
        <w:rPr>
          <w:rFonts w:hint="eastAsia"/>
          <w:color w:val="000000" w:themeColor="text1"/>
          <w:lang w:eastAsia="zh-CN"/>
        </w:rPr>
        <w:t>加仑的水。</w:t>
      </w:r>
      <w:r w:rsidR="00384A6E" w:rsidRPr="00204AD8">
        <w:rPr>
          <w:rFonts w:hint="eastAsia"/>
          <w:color w:val="000000" w:themeColor="text1"/>
          <w:lang w:eastAsia="zh-CN"/>
        </w:rPr>
        <w:t>1</w:t>
      </w:r>
      <w:r w:rsidR="00384A6E" w:rsidRPr="00204AD8">
        <w:rPr>
          <w:rFonts w:hint="eastAsia"/>
          <w:color w:val="000000" w:themeColor="text1"/>
          <w:lang w:eastAsia="zh-CN"/>
        </w:rPr>
        <w:t>加仑是</w:t>
      </w:r>
      <w:r w:rsidR="00384A6E" w:rsidRPr="00204AD8">
        <w:rPr>
          <w:rFonts w:hint="eastAsia"/>
          <w:color w:val="000000" w:themeColor="text1"/>
          <w:lang w:eastAsia="zh-CN"/>
        </w:rPr>
        <w:t>8</w:t>
      </w:r>
      <w:r w:rsidR="00384A6E" w:rsidRPr="00204AD8">
        <w:rPr>
          <w:rFonts w:hint="eastAsia"/>
          <w:color w:val="000000" w:themeColor="text1"/>
          <w:lang w:eastAsia="zh-CN"/>
        </w:rPr>
        <w:t>磅，一缸水要</w:t>
      </w:r>
      <w:r w:rsidR="00384A6E" w:rsidRPr="00204AD8">
        <w:rPr>
          <w:rFonts w:hint="eastAsia"/>
          <w:color w:val="000000" w:themeColor="text1"/>
          <w:lang w:eastAsia="zh-CN"/>
        </w:rPr>
        <w:t>2</w:t>
      </w:r>
      <w:r w:rsidR="00384A6E" w:rsidRPr="00204AD8">
        <w:rPr>
          <w:color w:val="000000" w:themeColor="text1"/>
          <w:lang w:eastAsia="zh-CN"/>
        </w:rPr>
        <w:t>00-300</w:t>
      </w:r>
      <w:r w:rsidR="00384A6E" w:rsidRPr="00204AD8">
        <w:rPr>
          <w:rFonts w:hint="eastAsia"/>
          <w:color w:val="000000" w:themeColor="text1"/>
          <w:lang w:eastAsia="zh-CN"/>
        </w:rPr>
        <w:t>磅。</w:t>
      </w:r>
    </w:p>
    <w:p w14:paraId="08F3861D" w14:textId="4264E8B0" w:rsidR="00CC4CE9" w:rsidRPr="00204AD8" w:rsidRDefault="00384A6E" w:rsidP="001F1C25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7</w:t>
      </w:r>
      <w:r w:rsidRPr="00204AD8">
        <w:rPr>
          <w:rFonts w:hint="eastAsia"/>
          <w:color w:val="000000" w:themeColor="text1"/>
          <w:lang w:eastAsia="zh-CN"/>
        </w:rPr>
        <w:t>节</w:t>
      </w:r>
      <w:r w:rsidR="0006010C" w:rsidRPr="00204AD8">
        <w:rPr>
          <w:rFonts w:hint="eastAsia"/>
          <w:color w:val="000000" w:themeColor="text1"/>
          <w:lang w:eastAsia="zh-CN"/>
        </w:rPr>
        <w:t>-</w:t>
      </w:r>
      <w:r w:rsidR="0006010C" w:rsidRPr="00204AD8">
        <w:rPr>
          <w:color w:val="000000" w:themeColor="text1"/>
          <w:lang w:eastAsia="zh-CN"/>
        </w:rPr>
        <w:t>8</w:t>
      </w:r>
      <w:r w:rsidR="0006010C" w:rsidRPr="00204AD8">
        <w:rPr>
          <w:rFonts w:hint="eastAsia"/>
          <w:color w:val="000000" w:themeColor="text1"/>
          <w:lang w:eastAsia="zh-CN"/>
        </w:rPr>
        <w:t>节</w:t>
      </w:r>
      <w:r w:rsidR="00CC60F5">
        <w:rPr>
          <w:rFonts w:hint="eastAsia"/>
          <w:color w:val="000000" w:themeColor="text1"/>
          <w:lang w:eastAsia="zh-CN"/>
        </w:rPr>
        <w:t>，</w:t>
      </w:r>
      <w:r w:rsidRPr="00204AD8">
        <w:rPr>
          <w:rFonts w:hint="eastAsia"/>
          <w:color w:val="000000" w:themeColor="text1"/>
          <w:lang w:eastAsia="zh-CN"/>
        </w:rPr>
        <w:t>把缸倒满了水，注意都是用人在做</w:t>
      </w:r>
      <w:r w:rsidR="0006010C" w:rsidRPr="00204AD8">
        <w:rPr>
          <w:rFonts w:hint="eastAsia"/>
          <w:color w:val="000000" w:themeColor="text1"/>
          <w:lang w:eastAsia="zh-CN"/>
        </w:rPr>
        <w:t>此事</w:t>
      </w:r>
      <w:r w:rsidR="00CC4CE9" w:rsidRPr="00204AD8">
        <w:rPr>
          <w:rFonts w:hint="eastAsia"/>
          <w:color w:val="000000" w:themeColor="text1"/>
          <w:lang w:eastAsia="zh-CN"/>
        </w:rPr>
        <w:t>，耶稣和门徒都没有碰过这缸和水。</w:t>
      </w:r>
    </w:p>
    <w:p w14:paraId="0804FF40" w14:textId="3BB635B3" w:rsidR="00F32B2F" w:rsidRPr="00204AD8" w:rsidRDefault="00CC60F5" w:rsidP="00CC60F5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四．</w:t>
      </w:r>
      <w:r w:rsidR="00F32B2F" w:rsidRPr="00204AD8">
        <w:rPr>
          <w:rFonts w:hint="eastAsia"/>
          <w:b/>
          <w:bCs/>
          <w:color w:val="000000" w:themeColor="text1"/>
          <w:lang w:eastAsia="zh-CN"/>
        </w:rPr>
        <w:t>约翰</w:t>
      </w:r>
      <w:r w:rsidR="00F32B2F" w:rsidRPr="00204AD8">
        <w:rPr>
          <w:b/>
          <w:bCs/>
          <w:color w:val="000000" w:themeColor="text1"/>
          <w:lang w:eastAsia="zh-CN"/>
        </w:rPr>
        <w:t>2:9-10</w:t>
      </w:r>
      <w:r w:rsidR="00F32B2F" w:rsidRPr="00204AD8">
        <w:rPr>
          <w:rFonts w:hint="eastAsia"/>
          <w:b/>
          <w:bCs/>
          <w:color w:val="000000" w:themeColor="text1"/>
          <w:lang w:eastAsia="zh-CN"/>
        </w:rPr>
        <w:t>，管宴席的人透露了酒的特殊品质</w:t>
      </w:r>
    </w:p>
    <w:p w14:paraId="2A30DD40" w14:textId="77777777" w:rsidR="00E36D9D" w:rsidRPr="00204AD8" w:rsidRDefault="00FF178D" w:rsidP="008D33E7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lastRenderedPageBreak/>
        <w:t>9</w:t>
      </w:r>
      <w:r w:rsidRPr="00204AD8">
        <w:rPr>
          <w:rFonts w:hint="eastAsia"/>
          <w:color w:val="000000" w:themeColor="text1"/>
          <w:lang w:eastAsia="zh-CN"/>
        </w:rPr>
        <w:t>节，</w:t>
      </w:r>
      <w:r w:rsidR="00091BFD" w:rsidRPr="00204AD8">
        <w:rPr>
          <w:rFonts w:hint="eastAsia"/>
          <w:color w:val="000000" w:themeColor="text1"/>
          <w:lang w:eastAsia="zh-CN"/>
        </w:rPr>
        <w:t>管宴席的尝了那水变成的酒。</w:t>
      </w:r>
    </w:p>
    <w:p w14:paraId="37DAED2A" w14:textId="4EC9AE4F" w:rsidR="008D33E7" w:rsidRPr="00204AD8" w:rsidRDefault="00FF178D" w:rsidP="008D33E7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洁净的礼是从摩西的律法来的，</w:t>
      </w:r>
      <w:r w:rsidR="00D20246" w:rsidRPr="00204AD8">
        <w:rPr>
          <w:rFonts w:hint="eastAsia"/>
          <w:color w:val="000000" w:themeColor="text1"/>
          <w:lang w:eastAsia="zh-CN"/>
        </w:rPr>
        <w:t>摩西是把水变成血，耶稣是把水变成酒。</w:t>
      </w:r>
      <w:r w:rsidR="007B70B7" w:rsidRPr="00204AD8">
        <w:rPr>
          <w:rFonts w:hint="eastAsia"/>
          <w:color w:val="000000" w:themeColor="text1"/>
          <w:lang w:eastAsia="zh-CN"/>
        </w:rPr>
        <w:t>耶稣用新酒代表他所带来的福音。</w:t>
      </w:r>
    </w:p>
    <w:p w14:paraId="594826C8" w14:textId="77777777" w:rsidR="00E36D9D" w:rsidRPr="00204AD8" w:rsidRDefault="00AF1058" w:rsidP="008D33E7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0</w:t>
      </w:r>
      <w:r w:rsidRPr="00204AD8">
        <w:rPr>
          <w:rFonts w:hint="eastAsia"/>
          <w:color w:val="000000" w:themeColor="text1"/>
          <w:lang w:eastAsia="zh-CN"/>
        </w:rPr>
        <w:t>节，好酒。</w:t>
      </w:r>
    </w:p>
    <w:p w14:paraId="09AE8B94" w14:textId="2FA49DD8" w:rsidR="00AF1058" w:rsidRPr="00204AD8" w:rsidRDefault="006059FC" w:rsidP="008D33E7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耶稣时代什么是酒？一是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00%</w:t>
      </w:r>
      <w:r w:rsidRPr="00204AD8">
        <w:rPr>
          <w:rFonts w:hint="eastAsia"/>
          <w:color w:val="000000" w:themeColor="text1"/>
          <w:lang w:eastAsia="zh-CN"/>
        </w:rPr>
        <w:t>的纯葡萄汁，新鲜没有发酵的；二是放的时间长了，发酵后的葡萄酒。这里说的好酒，是有营养的，没有掺麦和水的，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00%</w:t>
      </w:r>
      <w:r w:rsidRPr="00204AD8">
        <w:rPr>
          <w:rFonts w:hint="eastAsia"/>
          <w:color w:val="000000" w:themeColor="text1"/>
          <w:lang w:eastAsia="zh-CN"/>
        </w:rPr>
        <w:t>的新鲜葡萄汁</w:t>
      </w:r>
      <w:r w:rsidR="00E36D9D" w:rsidRPr="00204AD8">
        <w:rPr>
          <w:rFonts w:hint="eastAsia"/>
          <w:color w:val="000000" w:themeColor="text1"/>
          <w:lang w:eastAsia="zh-CN"/>
        </w:rPr>
        <w:t>。</w:t>
      </w:r>
    </w:p>
    <w:p w14:paraId="003A1DAA" w14:textId="25791FB6" w:rsidR="00E36D9D" w:rsidRPr="00204AD8" w:rsidRDefault="00E36D9D" w:rsidP="008D33E7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路加福音</w:t>
      </w:r>
      <w:r w:rsidR="0026332C" w:rsidRPr="00204AD8">
        <w:rPr>
          <w:rFonts w:hint="eastAsia"/>
          <w:color w:val="000000" w:themeColor="text1"/>
          <w:lang w:eastAsia="zh-CN"/>
        </w:rPr>
        <w:t>5</w:t>
      </w:r>
      <w:r w:rsidR="0026332C" w:rsidRPr="00204AD8">
        <w:rPr>
          <w:color w:val="000000" w:themeColor="text1"/>
          <w:lang w:eastAsia="zh-CN"/>
        </w:rPr>
        <w:t>:36-38</w:t>
      </w:r>
      <w:r w:rsidR="00FE6BCF" w:rsidRPr="00204AD8">
        <w:rPr>
          <w:rFonts w:hint="eastAsia"/>
          <w:color w:val="000000" w:themeColor="text1"/>
          <w:lang w:eastAsia="zh-CN"/>
        </w:rPr>
        <w:t>中</w:t>
      </w:r>
      <w:r w:rsidR="0026332C" w:rsidRPr="00204AD8">
        <w:rPr>
          <w:rFonts w:hint="eastAsia"/>
          <w:color w:val="000000" w:themeColor="text1"/>
          <w:lang w:eastAsia="zh-CN"/>
        </w:rPr>
        <w:t>，耶稣说的新酒就是他所带来的福音。</w:t>
      </w:r>
      <w:r w:rsidR="006A3124" w:rsidRPr="00204AD8">
        <w:rPr>
          <w:rFonts w:hint="eastAsia"/>
          <w:color w:val="000000" w:themeColor="text1"/>
          <w:lang w:eastAsia="zh-CN"/>
        </w:rPr>
        <w:t>参见马可福音</w:t>
      </w:r>
      <w:r w:rsidR="006A3124" w:rsidRPr="00204AD8">
        <w:rPr>
          <w:rFonts w:hint="eastAsia"/>
          <w:color w:val="000000" w:themeColor="text1"/>
          <w:lang w:eastAsia="zh-CN"/>
        </w:rPr>
        <w:t>1</w:t>
      </w:r>
      <w:r w:rsidR="006A3124" w:rsidRPr="00204AD8">
        <w:rPr>
          <w:color w:val="000000" w:themeColor="text1"/>
          <w:lang w:eastAsia="zh-CN"/>
        </w:rPr>
        <w:t>:1</w:t>
      </w:r>
      <w:r w:rsidR="006A3124" w:rsidRPr="00204AD8">
        <w:rPr>
          <w:rFonts w:hint="eastAsia"/>
          <w:color w:val="000000" w:themeColor="text1"/>
          <w:lang w:eastAsia="zh-CN"/>
        </w:rPr>
        <w:t>，“神的儿子，耶稣基督福音的起头”。</w:t>
      </w:r>
    </w:p>
    <w:p w14:paraId="32C26102" w14:textId="50503892" w:rsidR="00A86B5D" w:rsidRPr="00204AD8" w:rsidRDefault="00A86B5D" w:rsidP="008D33E7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石缸里的水是代表洁净，是从摩西律法来的。参见约翰福音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:14</w:t>
      </w:r>
      <w:r w:rsidRPr="00204AD8">
        <w:rPr>
          <w:rFonts w:hint="eastAsia"/>
          <w:color w:val="000000" w:themeColor="text1"/>
          <w:lang w:eastAsia="zh-CN"/>
        </w:rPr>
        <w:t>，“道成了肉身，住在我们中间，</w:t>
      </w:r>
      <w:r w:rsidR="006B6A96" w:rsidRPr="00204AD8">
        <w:rPr>
          <w:rFonts w:hint="eastAsia"/>
          <w:color w:val="000000" w:themeColor="text1"/>
          <w:lang w:eastAsia="zh-CN"/>
        </w:rPr>
        <w:t>充充满满地有恩典有真理。我们也见过他的荣光”。</w:t>
      </w:r>
      <w:r w:rsidR="006B6A96" w:rsidRPr="00204AD8">
        <w:rPr>
          <w:rFonts w:hint="eastAsia"/>
          <w:color w:val="000000" w:themeColor="text1"/>
          <w:lang w:eastAsia="zh-CN"/>
        </w:rPr>
        <w:t>1</w:t>
      </w:r>
      <w:r w:rsidR="006B6A96" w:rsidRPr="00204AD8">
        <w:rPr>
          <w:color w:val="000000" w:themeColor="text1"/>
          <w:lang w:eastAsia="zh-CN"/>
        </w:rPr>
        <w:t>7</w:t>
      </w:r>
      <w:r w:rsidR="006B6A96" w:rsidRPr="00204AD8">
        <w:rPr>
          <w:rFonts w:hint="eastAsia"/>
          <w:color w:val="000000" w:themeColor="text1"/>
          <w:lang w:eastAsia="zh-CN"/>
        </w:rPr>
        <w:t>节，“律法本是藉着摩西传的；恩典和真理都是由耶稣基督来的”。</w:t>
      </w:r>
    </w:p>
    <w:p w14:paraId="53C5C811" w14:textId="77777777" w:rsidR="003566FA" w:rsidRPr="00204AD8" w:rsidRDefault="006C6DA6" w:rsidP="008D33E7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摩西行的第一个神迹是将水变成血，耶稣第一个神迹是将水变成酒。</w:t>
      </w:r>
      <w:r w:rsidR="007920ED" w:rsidRPr="00204AD8">
        <w:rPr>
          <w:rFonts w:hint="eastAsia"/>
          <w:color w:val="000000" w:themeColor="text1"/>
          <w:lang w:eastAsia="zh-CN"/>
        </w:rPr>
        <w:t>耶稣用这水将新旧约连贯起来。</w:t>
      </w:r>
    </w:p>
    <w:p w14:paraId="30970E15" w14:textId="76F5DDF5" w:rsidR="006C6DA6" w:rsidRPr="00204AD8" w:rsidRDefault="003566FA" w:rsidP="008D33E7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律法从摩西来的，恩典从耶稣来的；耶稣成就成全律法，律法的总结是耶稣。</w:t>
      </w:r>
    </w:p>
    <w:p w14:paraId="5150F617" w14:textId="592E410B" w:rsidR="003566FA" w:rsidRPr="00204AD8" w:rsidRDefault="003566FA" w:rsidP="008D33E7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要注意这事发生在婚宴上，满足的喜乐只有耶稣能带给我们。</w:t>
      </w:r>
    </w:p>
    <w:p w14:paraId="654B274C" w14:textId="61B68455" w:rsidR="007D7262" w:rsidRPr="00204AD8" w:rsidRDefault="00861194" w:rsidP="008D33E7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任何人不可能做成的事，从采摘、压榨到酒要花费很长时间，但耶稣只说“舀出来”！</w:t>
      </w:r>
      <w:r w:rsidR="00735270" w:rsidRPr="00204AD8">
        <w:rPr>
          <w:rFonts w:hint="eastAsia"/>
          <w:color w:val="000000" w:themeColor="text1"/>
          <w:lang w:eastAsia="zh-CN"/>
        </w:rPr>
        <w:t>我们有耶稣还怕什么呢？</w:t>
      </w:r>
    </w:p>
    <w:p w14:paraId="4F4E02EC" w14:textId="7E3745CB" w:rsidR="00C64264" w:rsidRPr="00204AD8" w:rsidRDefault="00DE245F" w:rsidP="00DE245F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五．</w:t>
      </w:r>
      <w:r w:rsidR="00C64264" w:rsidRPr="00204AD8">
        <w:rPr>
          <w:rFonts w:hint="eastAsia"/>
          <w:b/>
          <w:bCs/>
          <w:color w:val="000000" w:themeColor="text1"/>
          <w:lang w:eastAsia="zh-CN"/>
        </w:rPr>
        <w:t>约翰</w:t>
      </w:r>
      <w:r w:rsidR="00C64264" w:rsidRPr="00204AD8">
        <w:rPr>
          <w:b/>
          <w:bCs/>
          <w:color w:val="000000" w:themeColor="text1"/>
          <w:lang w:eastAsia="zh-CN"/>
        </w:rPr>
        <w:t>2:11</w:t>
      </w:r>
      <w:r w:rsidR="00C64264" w:rsidRPr="00204AD8">
        <w:rPr>
          <w:rFonts w:hint="eastAsia"/>
          <w:b/>
          <w:bCs/>
          <w:color w:val="000000" w:themeColor="text1"/>
          <w:lang w:eastAsia="zh-CN"/>
        </w:rPr>
        <w:t>，水变为酒的神迹向耶稣的门徒显示了耶稣的属性</w:t>
      </w:r>
    </w:p>
    <w:p w14:paraId="672D61D9" w14:textId="3EF46EBA" w:rsidR="00B51115" w:rsidRPr="00204AD8" w:rsidRDefault="00D452F2" w:rsidP="00B51115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1</w:t>
      </w:r>
      <w:r w:rsidRPr="00204AD8">
        <w:rPr>
          <w:rFonts w:hint="eastAsia"/>
          <w:color w:val="000000" w:themeColor="text1"/>
          <w:lang w:eastAsia="zh-CN"/>
        </w:rPr>
        <w:t>节，显出他的荣耀。但门徒信了他，并不一定真的认识他，直到耶稣复活（</w:t>
      </w:r>
      <w:r w:rsidR="003C0C8D" w:rsidRPr="00204AD8">
        <w:rPr>
          <w:rFonts w:hint="eastAsia"/>
          <w:color w:val="000000" w:themeColor="text1"/>
          <w:lang w:eastAsia="zh-CN"/>
        </w:rPr>
        <w:t>约翰福音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0-21</w:t>
      </w:r>
      <w:r w:rsidRPr="00204AD8">
        <w:rPr>
          <w:rFonts w:hint="eastAsia"/>
          <w:color w:val="000000" w:themeColor="text1"/>
          <w:lang w:eastAsia="zh-CN"/>
        </w:rPr>
        <w:t>章）</w:t>
      </w:r>
      <w:r w:rsidR="003C0C8D" w:rsidRPr="00204AD8">
        <w:rPr>
          <w:rFonts w:hint="eastAsia"/>
          <w:color w:val="000000" w:themeColor="text1"/>
          <w:lang w:eastAsia="zh-CN"/>
        </w:rPr>
        <w:t>，他们才醒过来，真的信了。</w:t>
      </w:r>
    </w:p>
    <w:p w14:paraId="4248B0D5" w14:textId="79B4BE5B" w:rsidR="003C0C8D" w:rsidRPr="00204AD8" w:rsidRDefault="003C0C8D" w:rsidP="00B51115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25F7A73D" w14:textId="147C630D" w:rsidR="003C0C8D" w:rsidRPr="00CC60F5" w:rsidRDefault="003C0C8D" w:rsidP="00B51115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CC60F5">
        <w:rPr>
          <w:rFonts w:hint="eastAsia"/>
          <w:b/>
          <w:bCs/>
          <w:color w:val="000000" w:themeColor="text1"/>
          <w:lang w:eastAsia="zh-CN"/>
        </w:rPr>
        <w:t>问题</w:t>
      </w:r>
      <w:r w:rsidR="004E15DA" w:rsidRPr="00CC60F5">
        <w:rPr>
          <w:rFonts w:hint="eastAsia"/>
          <w:b/>
          <w:bCs/>
          <w:color w:val="000000" w:themeColor="text1"/>
          <w:lang w:eastAsia="zh-CN"/>
        </w:rPr>
        <w:t>与思考</w:t>
      </w:r>
      <w:r w:rsidRPr="00CC60F5">
        <w:rPr>
          <w:rFonts w:hint="eastAsia"/>
          <w:b/>
          <w:bCs/>
          <w:color w:val="000000" w:themeColor="text1"/>
          <w:lang w:eastAsia="zh-CN"/>
        </w:rPr>
        <w:t>：</w:t>
      </w:r>
    </w:p>
    <w:p w14:paraId="5621A8B0" w14:textId="72E606D8" w:rsidR="00B0658E" w:rsidRPr="00204AD8" w:rsidRDefault="004E15DA">
      <w:pPr>
        <w:pStyle w:val="ListBullet"/>
        <w:numPr>
          <w:ilvl w:val="0"/>
          <w:numId w:val="32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这是主第一次讲时候没到，是不是也是为他的死和复活而说的？</w:t>
      </w:r>
    </w:p>
    <w:p w14:paraId="7E7BEAA7" w14:textId="61EDCF87" w:rsidR="004E15DA" w:rsidRPr="00204AD8" w:rsidRDefault="004E15DA">
      <w:pPr>
        <w:pStyle w:val="ListBullet"/>
        <w:numPr>
          <w:ilvl w:val="0"/>
          <w:numId w:val="32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石缸里的水是洗脚的，后来变的酒是喝进去的，这个解释很得安慰。</w:t>
      </w:r>
    </w:p>
    <w:p w14:paraId="7B3F5FC8" w14:textId="746AE082" w:rsidR="004E15DA" w:rsidRPr="00204AD8" w:rsidRDefault="004E15DA">
      <w:pPr>
        <w:pStyle w:val="ListBullet"/>
        <w:numPr>
          <w:ilvl w:val="0"/>
          <w:numId w:val="32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lastRenderedPageBreak/>
        <w:t>这一解释是从经文上来的，还是从历史资料得来的？</w:t>
      </w:r>
    </w:p>
    <w:p w14:paraId="4333D895" w14:textId="31249BF8" w:rsidR="004E15DA" w:rsidRPr="00204AD8" w:rsidRDefault="004E15DA">
      <w:pPr>
        <w:pStyle w:val="ListBullet"/>
        <w:numPr>
          <w:ilvl w:val="0"/>
          <w:numId w:val="32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普遍恩惠和特别恩惠也能在喝酒的人和用人、门徒神上体现出来。</w:t>
      </w:r>
    </w:p>
    <w:p w14:paraId="6480588D" w14:textId="0F9FDAD3" w:rsidR="004E15DA" w:rsidRPr="00204AD8" w:rsidRDefault="004E15DA">
      <w:pPr>
        <w:pStyle w:val="ListBullet"/>
        <w:numPr>
          <w:ilvl w:val="0"/>
          <w:numId w:val="32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新酒解释了以前关于新酒装在旧皮袋里的困惑。</w:t>
      </w:r>
    </w:p>
    <w:p w14:paraId="029A88DA" w14:textId="6A140080" w:rsidR="004E15DA" w:rsidRPr="00204AD8" w:rsidRDefault="004E15DA">
      <w:pPr>
        <w:pStyle w:val="ListBullet"/>
        <w:numPr>
          <w:ilvl w:val="0"/>
          <w:numId w:val="32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约翰福音</w:t>
      </w:r>
      <w:r w:rsidRPr="00204AD8">
        <w:rPr>
          <w:rFonts w:hint="eastAsia"/>
          <w:color w:val="000000" w:themeColor="text1"/>
          <w:lang w:eastAsia="zh-CN"/>
        </w:rPr>
        <w:t>1</w:t>
      </w:r>
      <w:r w:rsidRPr="00204AD8">
        <w:rPr>
          <w:rFonts w:hint="eastAsia"/>
          <w:color w:val="000000" w:themeColor="text1"/>
          <w:lang w:eastAsia="zh-CN"/>
        </w:rPr>
        <w:t>中出现的次日、再次日、又次日，与第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rFonts w:hint="eastAsia"/>
          <w:color w:val="000000" w:themeColor="text1"/>
          <w:lang w:eastAsia="zh-CN"/>
        </w:rPr>
        <w:t>章“到了第三日”是连续的关系吗？</w:t>
      </w:r>
    </w:p>
    <w:p w14:paraId="1C642F87" w14:textId="71F33EAD" w:rsidR="004E15DA" w:rsidRPr="00204AD8" w:rsidRDefault="004E15DA">
      <w:pPr>
        <w:pStyle w:val="ListBullet"/>
        <w:numPr>
          <w:ilvl w:val="0"/>
          <w:numId w:val="32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如果神已经把所有的事情都安排好了，那我们为什么还需要祷告？</w:t>
      </w:r>
    </w:p>
    <w:p w14:paraId="1BB86E1B" w14:textId="0C662459" w:rsidR="004E15DA" w:rsidRDefault="00E43715">
      <w:pPr>
        <w:pStyle w:val="ListBullet"/>
        <w:numPr>
          <w:ilvl w:val="0"/>
          <w:numId w:val="32"/>
        </w:numPr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“我与你有什么相干”</w:t>
      </w:r>
      <w:r w:rsidR="00BC02D0" w:rsidRPr="00204AD8">
        <w:rPr>
          <w:rFonts w:hint="eastAsia"/>
          <w:color w:val="000000" w:themeColor="text1"/>
          <w:lang w:eastAsia="zh-CN"/>
        </w:rPr>
        <w:t>？</w:t>
      </w:r>
      <w:r w:rsidRPr="00204AD8">
        <w:rPr>
          <w:rFonts w:hint="eastAsia"/>
          <w:color w:val="000000" w:themeColor="text1"/>
          <w:lang w:eastAsia="zh-CN"/>
        </w:rPr>
        <w:t>后面接着说</w:t>
      </w:r>
      <w:r w:rsidR="00E4359D" w:rsidRPr="00204AD8">
        <w:rPr>
          <w:rFonts w:hint="eastAsia"/>
          <w:color w:val="000000" w:themeColor="text1"/>
          <w:lang w:eastAsia="zh-CN"/>
        </w:rPr>
        <w:t>“我的时候还没有到”，前后的逻辑是什么？</w:t>
      </w:r>
    </w:p>
    <w:p w14:paraId="458D2BBF" w14:textId="53D407D1" w:rsidR="005269A5" w:rsidRDefault="005269A5" w:rsidP="005269A5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83CB711" w14:textId="1C47CE5C" w:rsidR="005269A5" w:rsidRDefault="005269A5" w:rsidP="005269A5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9C46855" w14:textId="4EE32E3D" w:rsidR="005269A5" w:rsidRDefault="005269A5" w:rsidP="005269A5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C71BE30" w14:textId="329A2416" w:rsidR="005269A5" w:rsidRDefault="005269A5" w:rsidP="005269A5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E672227" w14:textId="35961AEB" w:rsidR="005269A5" w:rsidRDefault="005269A5" w:rsidP="005269A5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A9380A9" w14:textId="67BBC4AF" w:rsidR="005269A5" w:rsidRDefault="005269A5" w:rsidP="005269A5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29755FFE" w14:textId="16F054C3" w:rsidR="005269A5" w:rsidRDefault="005269A5" w:rsidP="005269A5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CF08D3E" w14:textId="5367332D" w:rsidR="005269A5" w:rsidRDefault="005269A5" w:rsidP="005269A5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39233345" w14:textId="1672A374" w:rsidR="005269A5" w:rsidRDefault="005269A5" w:rsidP="005269A5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46F55442" w14:textId="4CAE4DE1" w:rsidR="005269A5" w:rsidRDefault="005269A5" w:rsidP="005269A5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5EE8BC6" w14:textId="3B751F5E" w:rsidR="005269A5" w:rsidRDefault="005269A5" w:rsidP="005269A5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7413D55" w14:textId="3CDA93BC" w:rsidR="005269A5" w:rsidRDefault="005269A5" w:rsidP="005269A5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2862736E" w14:textId="63F31E85" w:rsidR="005269A5" w:rsidRDefault="005269A5" w:rsidP="005269A5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0E6D32D" w14:textId="32400651" w:rsidR="005269A5" w:rsidRDefault="005269A5" w:rsidP="005269A5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D3F2844" w14:textId="5AF8B20C" w:rsidR="005269A5" w:rsidRDefault="005269A5" w:rsidP="005269A5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A98F435" w14:textId="49146DDA" w:rsidR="005269A5" w:rsidRDefault="005269A5" w:rsidP="005269A5">
      <w:pPr>
        <w:pStyle w:val="Heading1"/>
      </w:pPr>
      <w:bookmarkStart w:id="13" w:name="_Toc180860553"/>
      <w:r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>
        <w:rPr>
          <w:rFonts w:hint="eastAsia"/>
          <w:lang w:eastAsia="zh-CN"/>
        </w:rPr>
        <w:t>（十四）：洁净圣殿</w:t>
      </w:r>
      <w:bookmarkEnd w:id="13"/>
    </w:p>
    <w:p w14:paraId="28DD5937" w14:textId="1A580EA9" w:rsidR="005269A5" w:rsidRPr="00204AD8" w:rsidRDefault="005269A5" w:rsidP="00CC60F5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时间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022</w:t>
      </w:r>
      <w:r w:rsidRPr="00204AD8">
        <w:rPr>
          <w:rFonts w:hint="eastAsia"/>
          <w:color w:val="000000" w:themeColor="text1"/>
          <w:lang w:eastAsia="zh-CN"/>
        </w:rPr>
        <w:t>年</w:t>
      </w:r>
      <w:r w:rsidRPr="00204AD8">
        <w:rPr>
          <w:color w:val="000000" w:themeColor="text1"/>
          <w:lang w:eastAsia="zh-CN"/>
        </w:rPr>
        <w:t>11</w:t>
      </w:r>
      <w:r w:rsidRPr="00204AD8">
        <w:rPr>
          <w:rFonts w:hint="eastAsia"/>
          <w:color w:val="000000" w:themeColor="text1"/>
          <w:lang w:eastAsia="zh-CN"/>
        </w:rPr>
        <w:t>月</w:t>
      </w:r>
      <w:r>
        <w:rPr>
          <w:color w:val="000000" w:themeColor="text1"/>
          <w:lang w:eastAsia="zh-CN"/>
        </w:rPr>
        <w:t>26</w:t>
      </w:r>
      <w:r w:rsidRPr="00204AD8">
        <w:rPr>
          <w:rFonts w:hint="eastAsia"/>
          <w:color w:val="000000" w:themeColor="text1"/>
          <w:lang w:eastAsia="zh-CN"/>
        </w:rPr>
        <w:t>日</w:t>
      </w:r>
    </w:p>
    <w:p w14:paraId="4EB46327" w14:textId="62FA9C83" w:rsidR="005269A5" w:rsidRPr="00204AD8" w:rsidRDefault="005269A5" w:rsidP="00CC60F5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相关经文：约翰福音</w:t>
      </w:r>
      <w:r w:rsidRPr="00204AD8">
        <w:rPr>
          <w:color w:val="000000" w:themeColor="text1"/>
          <w:lang w:eastAsia="zh-CN"/>
        </w:rPr>
        <w:t>2:</w:t>
      </w:r>
      <w:r>
        <w:rPr>
          <w:color w:val="000000" w:themeColor="text1"/>
          <w:lang w:eastAsia="zh-CN"/>
        </w:rPr>
        <w:t>13</w:t>
      </w:r>
      <w:r w:rsidRPr="00204AD8">
        <w:rPr>
          <w:color w:val="000000" w:themeColor="text1"/>
          <w:lang w:eastAsia="zh-CN"/>
        </w:rPr>
        <w:t>-</w:t>
      </w:r>
      <w:r>
        <w:rPr>
          <w:color w:val="000000" w:themeColor="text1"/>
          <w:lang w:eastAsia="zh-CN"/>
        </w:rPr>
        <w:t>25</w:t>
      </w:r>
    </w:p>
    <w:p w14:paraId="0FCC38A3" w14:textId="17B008BB" w:rsidR="005269A5" w:rsidRDefault="00CC60F5" w:rsidP="00CC60F5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一．</w:t>
      </w:r>
      <w:r w:rsidR="002071A8">
        <w:rPr>
          <w:rFonts w:hint="eastAsia"/>
          <w:b/>
          <w:bCs/>
          <w:color w:val="000000" w:themeColor="text1"/>
          <w:lang w:eastAsia="zh-CN"/>
        </w:rPr>
        <w:t>逾越节文化传统背景</w:t>
      </w:r>
    </w:p>
    <w:p w14:paraId="17F3715F" w14:textId="0F97CE77" w:rsidR="002F5B2C" w:rsidRDefault="002071A8" w:rsidP="00067FCB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2071A8">
        <w:rPr>
          <w:rFonts w:hint="eastAsia"/>
          <w:color w:val="000000" w:themeColor="text1"/>
          <w:lang w:eastAsia="zh-CN"/>
        </w:rPr>
        <w:t>神借摩西给犹太人</w:t>
      </w:r>
      <w:r w:rsidRPr="002071A8">
        <w:rPr>
          <w:rFonts w:hint="eastAsia"/>
          <w:color w:val="000000" w:themeColor="text1"/>
          <w:lang w:eastAsia="zh-CN"/>
        </w:rPr>
        <w:t>7</w:t>
      </w:r>
      <w:r w:rsidRPr="002071A8">
        <w:rPr>
          <w:rFonts w:hint="eastAsia"/>
          <w:color w:val="000000" w:themeColor="text1"/>
          <w:lang w:eastAsia="zh-CN"/>
        </w:rPr>
        <w:t>个节日</w:t>
      </w:r>
      <w:r>
        <w:rPr>
          <w:rFonts w:hint="eastAsia"/>
          <w:color w:val="000000" w:themeColor="text1"/>
          <w:lang w:eastAsia="zh-CN"/>
        </w:rPr>
        <w:t>，</w:t>
      </w:r>
      <w:r>
        <w:rPr>
          <w:rFonts w:hint="eastAsia"/>
          <w:color w:val="000000" w:themeColor="text1"/>
          <w:lang w:eastAsia="zh-CN"/>
        </w:rPr>
        <w:t>4</w:t>
      </w:r>
      <w:r>
        <w:rPr>
          <w:rFonts w:hint="eastAsia"/>
          <w:color w:val="000000" w:themeColor="text1"/>
          <w:lang w:eastAsia="zh-CN"/>
        </w:rPr>
        <w:t>个在春天，</w:t>
      </w:r>
      <w:r>
        <w:rPr>
          <w:rFonts w:hint="eastAsia"/>
          <w:color w:val="000000" w:themeColor="text1"/>
          <w:lang w:eastAsia="zh-CN"/>
        </w:rPr>
        <w:t>3</w:t>
      </w:r>
      <w:r>
        <w:rPr>
          <w:rFonts w:hint="eastAsia"/>
          <w:color w:val="000000" w:themeColor="text1"/>
          <w:lang w:eastAsia="zh-CN"/>
        </w:rPr>
        <w:t>个在秋天。前面</w:t>
      </w:r>
      <w:r>
        <w:rPr>
          <w:rFonts w:hint="eastAsia"/>
          <w:color w:val="000000" w:themeColor="text1"/>
          <w:lang w:eastAsia="zh-CN"/>
        </w:rPr>
        <w:t>4</w:t>
      </w:r>
      <w:r>
        <w:rPr>
          <w:rFonts w:hint="eastAsia"/>
          <w:color w:val="000000" w:themeColor="text1"/>
          <w:lang w:eastAsia="zh-CN"/>
        </w:rPr>
        <w:t>个已经应验在耶稣身上，分别是逾越节、除酵节（无酵节）、初熟节、五旬节：逾越节指向耶稣为信他的人做了挽回祭，除酵节指向耶稣是无罪的，初熟节指向耶稣的复活，五旬节指向教会的开始</w:t>
      </w:r>
      <w:r w:rsidR="00D851D1">
        <w:rPr>
          <w:rFonts w:hint="eastAsia"/>
          <w:color w:val="000000" w:themeColor="text1"/>
          <w:lang w:eastAsia="zh-CN"/>
        </w:rPr>
        <w:t>。秋天的</w:t>
      </w:r>
      <w:r w:rsidR="00D851D1">
        <w:rPr>
          <w:rFonts w:hint="eastAsia"/>
          <w:color w:val="000000" w:themeColor="text1"/>
          <w:lang w:eastAsia="zh-CN"/>
        </w:rPr>
        <w:t>3</w:t>
      </w:r>
      <w:r w:rsidR="00D851D1">
        <w:rPr>
          <w:rFonts w:hint="eastAsia"/>
          <w:color w:val="000000" w:themeColor="text1"/>
          <w:lang w:eastAsia="zh-CN"/>
        </w:rPr>
        <w:t>个节还在应验中，吹角节提醒犹太人要悔改，弥赛亚要第二次回到地上；赎罪日指向当外邦人数字填满的时候，弥赛亚要来拯救部分犹太人；住棚节指向弥赛亚要建立千禧年。</w:t>
      </w:r>
      <w:r w:rsidR="00ED3660">
        <w:rPr>
          <w:rFonts w:hint="eastAsia"/>
          <w:color w:val="000000" w:themeColor="text1"/>
          <w:lang w:eastAsia="zh-CN"/>
        </w:rPr>
        <w:t>这</w:t>
      </w:r>
      <w:r w:rsidR="00ED3660">
        <w:rPr>
          <w:color w:val="000000" w:themeColor="text1"/>
          <w:lang w:eastAsia="zh-CN"/>
        </w:rPr>
        <w:t>3</w:t>
      </w:r>
      <w:r w:rsidR="00ED3660">
        <w:rPr>
          <w:rFonts w:hint="eastAsia"/>
          <w:color w:val="000000" w:themeColor="text1"/>
          <w:lang w:eastAsia="zh-CN"/>
        </w:rPr>
        <w:t>个节要应验在最后一个</w:t>
      </w:r>
      <w:r w:rsidR="00ED3660">
        <w:rPr>
          <w:rFonts w:hint="eastAsia"/>
          <w:color w:val="000000" w:themeColor="text1"/>
          <w:lang w:eastAsia="zh-CN"/>
        </w:rPr>
        <w:t>7</w:t>
      </w:r>
      <w:r w:rsidR="00ED3660">
        <w:rPr>
          <w:rFonts w:hint="eastAsia"/>
          <w:color w:val="000000" w:themeColor="text1"/>
          <w:lang w:eastAsia="zh-CN"/>
        </w:rPr>
        <w:t>年，即第</w:t>
      </w:r>
      <w:r w:rsidR="00ED3660">
        <w:rPr>
          <w:rFonts w:hint="eastAsia"/>
          <w:color w:val="000000" w:themeColor="text1"/>
          <w:lang w:eastAsia="zh-CN"/>
        </w:rPr>
        <w:t>7</w:t>
      </w:r>
      <w:r w:rsidR="00ED3660">
        <w:rPr>
          <w:color w:val="000000" w:themeColor="text1"/>
          <w:lang w:eastAsia="zh-CN"/>
        </w:rPr>
        <w:t>0</w:t>
      </w:r>
      <w:r w:rsidR="00ED3660">
        <w:rPr>
          <w:rFonts w:hint="eastAsia"/>
          <w:color w:val="000000" w:themeColor="text1"/>
          <w:lang w:eastAsia="zh-CN"/>
        </w:rPr>
        <w:t>个</w:t>
      </w:r>
      <w:r w:rsidR="00ED3660">
        <w:rPr>
          <w:rFonts w:hint="eastAsia"/>
          <w:color w:val="000000" w:themeColor="text1"/>
          <w:lang w:eastAsia="zh-CN"/>
        </w:rPr>
        <w:t>7</w:t>
      </w:r>
      <w:r w:rsidR="00ED3660">
        <w:rPr>
          <w:rFonts w:hint="eastAsia"/>
          <w:color w:val="000000" w:themeColor="text1"/>
          <w:lang w:eastAsia="zh-CN"/>
        </w:rPr>
        <w:t>年。参见但以理书</w:t>
      </w:r>
      <w:r w:rsidR="002F5B2C">
        <w:rPr>
          <w:color w:val="000000" w:themeColor="text1"/>
          <w:lang w:eastAsia="zh-CN"/>
        </w:rPr>
        <w:t>9</w:t>
      </w:r>
      <w:r w:rsidR="00ED3660">
        <w:rPr>
          <w:color w:val="000000" w:themeColor="text1"/>
          <w:lang w:eastAsia="zh-CN"/>
        </w:rPr>
        <w:t>:</w:t>
      </w:r>
      <w:r w:rsidR="002F5B2C">
        <w:rPr>
          <w:color w:val="000000" w:themeColor="text1"/>
          <w:lang w:eastAsia="zh-CN"/>
        </w:rPr>
        <w:t>27</w:t>
      </w:r>
      <w:r w:rsidR="002F5B2C">
        <w:rPr>
          <w:rFonts w:hint="eastAsia"/>
          <w:color w:val="000000" w:themeColor="text1"/>
          <w:lang w:eastAsia="zh-CN"/>
        </w:rPr>
        <w:t>。</w:t>
      </w:r>
    </w:p>
    <w:p w14:paraId="07095DDD" w14:textId="2EFE94F9" w:rsidR="00ED3660" w:rsidRDefault="00DF22DE" w:rsidP="00067FCB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0</w:t>
      </w:r>
      <w:r>
        <w:rPr>
          <w:rFonts w:hint="eastAsia"/>
          <w:color w:val="000000" w:themeColor="text1"/>
          <w:lang w:eastAsia="zh-CN"/>
        </w:rPr>
        <w:t>岁以上的犹太男子，每年要至少三次去到耶路撒冷，分别在逾越节、五旬节和赎罪日。</w:t>
      </w:r>
      <w:r w:rsidR="00323C89">
        <w:rPr>
          <w:rFonts w:hint="eastAsia"/>
          <w:color w:val="000000" w:themeColor="text1"/>
          <w:lang w:eastAsia="zh-CN"/>
        </w:rPr>
        <w:t>耶路撒冷平时有</w:t>
      </w:r>
      <w:r w:rsidR="00323C89">
        <w:rPr>
          <w:rFonts w:hint="eastAsia"/>
          <w:color w:val="000000" w:themeColor="text1"/>
          <w:lang w:eastAsia="zh-CN"/>
        </w:rPr>
        <w:t>2</w:t>
      </w:r>
      <w:r w:rsidR="00323C89">
        <w:rPr>
          <w:color w:val="000000" w:themeColor="text1"/>
          <w:lang w:eastAsia="zh-CN"/>
        </w:rPr>
        <w:t>5-30</w:t>
      </w:r>
      <w:r w:rsidR="00323C89">
        <w:rPr>
          <w:rFonts w:hint="eastAsia"/>
          <w:color w:val="000000" w:themeColor="text1"/>
          <w:lang w:eastAsia="zh-CN"/>
        </w:rPr>
        <w:t>万人，在逾越节会达到</w:t>
      </w:r>
      <w:r w:rsidR="00323C89">
        <w:rPr>
          <w:rFonts w:hint="eastAsia"/>
          <w:color w:val="000000" w:themeColor="text1"/>
          <w:lang w:eastAsia="zh-CN"/>
        </w:rPr>
        <w:t>3</w:t>
      </w:r>
      <w:r w:rsidR="00323C89">
        <w:rPr>
          <w:color w:val="000000" w:themeColor="text1"/>
          <w:lang w:eastAsia="zh-CN"/>
        </w:rPr>
        <w:t>00</w:t>
      </w:r>
      <w:r w:rsidR="00323C89">
        <w:rPr>
          <w:rFonts w:hint="eastAsia"/>
          <w:color w:val="000000" w:themeColor="text1"/>
          <w:lang w:eastAsia="zh-CN"/>
        </w:rPr>
        <w:t>万人，有</w:t>
      </w:r>
      <w:r w:rsidR="00323C89">
        <w:rPr>
          <w:rFonts w:hint="eastAsia"/>
          <w:color w:val="000000" w:themeColor="text1"/>
          <w:lang w:eastAsia="zh-CN"/>
        </w:rPr>
        <w:t>2</w:t>
      </w:r>
      <w:r w:rsidR="00323C89">
        <w:rPr>
          <w:color w:val="000000" w:themeColor="text1"/>
          <w:lang w:eastAsia="zh-CN"/>
        </w:rPr>
        <w:t>5</w:t>
      </w:r>
      <w:r w:rsidR="00323C89">
        <w:rPr>
          <w:rFonts w:hint="eastAsia"/>
          <w:color w:val="000000" w:themeColor="text1"/>
          <w:lang w:eastAsia="zh-CN"/>
        </w:rPr>
        <w:t>万只羊羔被杀。</w:t>
      </w:r>
      <w:r w:rsidR="00A41F24">
        <w:rPr>
          <w:rFonts w:hint="eastAsia"/>
          <w:color w:val="000000" w:themeColor="text1"/>
          <w:lang w:eastAsia="zh-CN"/>
        </w:rPr>
        <w:t>一只羊羔可供</w:t>
      </w:r>
      <w:r w:rsidR="00A41F24">
        <w:rPr>
          <w:rFonts w:hint="eastAsia"/>
          <w:color w:val="000000" w:themeColor="text1"/>
          <w:lang w:eastAsia="zh-CN"/>
        </w:rPr>
        <w:t>1</w:t>
      </w:r>
      <w:r w:rsidR="00A41F24">
        <w:rPr>
          <w:color w:val="000000" w:themeColor="text1"/>
          <w:lang w:eastAsia="zh-CN"/>
        </w:rPr>
        <w:t>0-20</w:t>
      </w:r>
      <w:r w:rsidR="00A41F24">
        <w:rPr>
          <w:rFonts w:hint="eastAsia"/>
          <w:color w:val="000000" w:themeColor="text1"/>
          <w:lang w:eastAsia="zh-CN"/>
        </w:rPr>
        <w:t>个人献祭，穷人献鸽子。</w:t>
      </w:r>
    </w:p>
    <w:p w14:paraId="77A5EFCB" w14:textId="603CFD72" w:rsidR="00A41F24" w:rsidRPr="002071A8" w:rsidRDefault="00A41F24" w:rsidP="00067FCB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羊从哪里来？</w:t>
      </w:r>
      <w:r w:rsidR="00072644">
        <w:rPr>
          <w:rFonts w:hint="eastAsia"/>
          <w:color w:val="000000" w:themeColor="text1"/>
          <w:lang w:eastAsia="zh-CN"/>
        </w:rPr>
        <w:t>从耶路撒冷到伯利恒的地区所养的羊都是用来献祭用的。但耶稣时代的祭司非常腐败，</w:t>
      </w:r>
      <w:r w:rsidR="00D163DB">
        <w:rPr>
          <w:rFonts w:hint="eastAsia"/>
          <w:color w:val="000000" w:themeColor="text1"/>
          <w:lang w:eastAsia="zh-CN"/>
        </w:rPr>
        <w:t>他们要趁逾越节赚钱。所以他们规定，靠近耶路撒冷圣殿的羊比较好，照顾的更好、更干净，神一定悦纳。这些羊卖的比较贵，是一笔大生意。他们</w:t>
      </w:r>
      <w:r w:rsidR="00B1678C">
        <w:rPr>
          <w:rFonts w:hint="eastAsia"/>
          <w:color w:val="000000" w:themeColor="text1"/>
          <w:lang w:eastAsia="zh-CN"/>
        </w:rPr>
        <w:t>在</w:t>
      </w:r>
      <w:r w:rsidR="00D163DB">
        <w:rPr>
          <w:rFonts w:hint="eastAsia"/>
          <w:color w:val="000000" w:themeColor="text1"/>
          <w:lang w:eastAsia="zh-CN"/>
        </w:rPr>
        <w:t>外邦人的殿卖羊。离圣殿最近的是犹太男人的院，其次是犹太女人的院</w:t>
      </w:r>
      <w:r w:rsidR="00B1678C">
        <w:rPr>
          <w:rFonts w:hint="eastAsia"/>
          <w:color w:val="000000" w:themeColor="text1"/>
          <w:lang w:eastAsia="zh-CN"/>
        </w:rPr>
        <w:t>，离圣殿最远的</w:t>
      </w:r>
      <w:r w:rsidR="009C7B62">
        <w:rPr>
          <w:rFonts w:hint="eastAsia"/>
          <w:color w:val="000000" w:themeColor="text1"/>
          <w:lang w:eastAsia="zh-CN"/>
        </w:rPr>
        <w:t>是外邦人的殿</w:t>
      </w:r>
      <w:r w:rsidR="00D163DB">
        <w:rPr>
          <w:rFonts w:hint="eastAsia"/>
          <w:color w:val="000000" w:themeColor="text1"/>
          <w:lang w:eastAsia="zh-CN"/>
        </w:rPr>
        <w:t>。</w:t>
      </w:r>
    </w:p>
    <w:p w14:paraId="4ECEB39E" w14:textId="41CC48F6" w:rsidR="002071A8" w:rsidRDefault="00CC60F5" w:rsidP="00CC60F5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二．</w:t>
      </w:r>
      <w:r w:rsidR="002071A8">
        <w:rPr>
          <w:rFonts w:hint="eastAsia"/>
          <w:b/>
          <w:bCs/>
          <w:color w:val="000000" w:themeColor="text1"/>
          <w:lang w:eastAsia="zh-CN"/>
        </w:rPr>
        <w:t>约翰福音</w:t>
      </w:r>
      <w:r w:rsidR="002071A8">
        <w:rPr>
          <w:rFonts w:hint="eastAsia"/>
          <w:b/>
          <w:bCs/>
          <w:color w:val="000000" w:themeColor="text1"/>
          <w:lang w:eastAsia="zh-CN"/>
        </w:rPr>
        <w:t>2</w:t>
      </w:r>
      <w:r w:rsidR="002071A8">
        <w:rPr>
          <w:b/>
          <w:bCs/>
          <w:color w:val="000000" w:themeColor="text1"/>
          <w:lang w:eastAsia="zh-CN"/>
        </w:rPr>
        <w:t>:13-22</w:t>
      </w:r>
      <w:r w:rsidR="002071A8">
        <w:rPr>
          <w:rFonts w:hint="eastAsia"/>
          <w:b/>
          <w:bCs/>
          <w:color w:val="000000" w:themeColor="text1"/>
          <w:lang w:eastAsia="zh-CN"/>
        </w:rPr>
        <w:t>，耶稣对付敬拜上的问题</w:t>
      </w:r>
    </w:p>
    <w:p w14:paraId="6C08528B" w14:textId="256EFD29" w:rsidR="002071A8" w:rsidRDefault="00B9270C" w:rsidP="002071A8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4</w:t>
      </w:r>
      <w:r>
        <w:rPr>
          <w:rFonts w:hint="eastAsia"/>
          <w:color w:val="000000" w:themeColor="text1"/>
          <w:lang w:eastAsia="zh-CN"/>
        </w:rPr>
        <w:t>节，耶稣发现问题，他们在外邦人的殿上卖牛羊。这殿很重要，</w:t>
      </w:r>
      <w:r w:rsidR="008D2332">
        <w:rPr>
          <w:rFonts w:hint="eastAsia"/>
          <w:color w:val="000000" w:themeColor="text1"/>
          <w:lang w:eastAsia="zh-CN"/>
        </w:rPr>
        <w:t>因为</w:t>
      </w:r>
      <w:r>
        <w:rPr>
          <w:rFonts w:hint="eastAsia"/>
          <w:color w:val="000000" w:themeColor="text1"/>
          <w:lang w:eastAsia="zh-CN"/>
        </w:rPr>
        <w:t>外邦人有机会从这里认识弥赛亚。</w:t>
      </w:r>
      <w:r w:rsidR="00FC7954">
        <w:rPr>
          <w:rFonts w:hint="eastAsia"/>
          <w:color w:val="000000" w:themeColor="text1"/>
          <w:lang w:eastAsia="zh-CN"/>
        </w:rPr>
        <w:t>以赛亚书上讲犹太人应该把光带给外邦人</w:t>
      </w:r>
      <w:r w:rsidR="00E50DAE">
        <w:rPr>
          <w:rFonts w:hint="eastAsia"/>
          <w:color w:val="000000" w:themeColor="text1"/>
          <w:lang w:eastAsia="zh-CN"/>
        </w:rPr>
        <w:t>；</w:t>
      </w:r>
      <w:r w:rsidR="00FC7954">
        <w:rPr>
          <w:rFonts w:hint="eastAsia"/>
          <w:color w:val="000000" w:themeColor="text1"/>
          <w:lang w:eastAsia="zh-CN"/>
        </w:rPr>
        <w:t>历代志下</w:t>
      </w:r>
      <w:r w:rsidR="00FC7954">
        <w:rPr>
          <w:rFonts w:hint="eastAsia"/>
          <w:color w:val="000000" w:themeColor="text1"/>
          <w:lang w:eastAsia="zh-CN"/>
        </w:rPr>
        <w:t>3</w:t>
      </w:r>
      <w:r w:rsidR="00FC7954">
        <w:rPr>
          <w:color w:val="000000" w:themeColor="text1"/>
          <w:lang w:eastAsia="zh-CN"/>
        </w:rPr>
        <w:t>6:14-19</w:t>
      </w:r>
      <w:r w:rsidR="00FC7954">
        <w:rPr>
          <w:rFonts w:hint="eastAsia"/>
          <w:color w:val="000000" w:themeColor="text1"/>
          <w:lang w:eastAsia="zh-CN"/>
        </w:rPr>
        <w:t>，他们污秽神的殿</w:t>
      </w:r>
      <w:r w:rsidR="00E50DAE">
        <w:rPr>
          <w:rFonts w:hint="eastAsia"/>
          <w:color w:val="000000" w:themeColor="text1"/>
          <w:lang w:eastAsia="zh-CN"/>
        </w:rPr>
        <w:t>，而且还悖逆。耶利米书、西番雅书都不断地提醒，但他们不听，所以灭国。</w:t>
      </w:r>
      <w:r w:rsidR="00396875">
        <w:rPr>
          <w:rFonts w:hint="eastAsia"/>
          <w:color w:val="000000" w:themeColor="text1"/>
          <w:lang w:eastAsia="zh-CN"/>
        </w:rPr>
        <w:t>耶稣后来又第二次清理圣殿。</w:t>
      </w:r>
    </w:p>
    <w:p w14:paraId="1270968B" w14:textId="2F569B72" w:rsidR="009D6632" w:rsidRDefault="009D6632" w:rsidP="002071A8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>1</w:t>
      </w:r>
      <w:r>
        <w:rPr>
          <w:color w:val="000000" w:themeColor="text1"/>
          <w:lang w:eastAsia="zh-CN"/>
        </w:rPr>
        <w:t>5</w:t>
      </w:r>
      <w:r>
        <w:rPr>
          <w:rFonts w:hint="eastAsia"/>
          <w:color w:val="000000" w:themeColor="text1"/>
          <w:lang w:eastAsia="zh-CN"/>
        </w:rPr>
        <w:t>节，耶稣行这个事，是要应验圣经所说的话。参见玛拉基书</w:t>
      </w:r>
      <w:r w:rsidR="00E8185C">
        <w:rPr>
          <w:rFonts w:hint="eastAsia"/>
          <w:color w:val="000000" w:themeColor="text1"/>
          <w:lang w:eastAsia="zh-CN"/>
        </w:rPr>
        <w:t>3</w:t>
      </w:r>
      <w:r w:rsidR="00E8185C">
        <w:rPr>
          <w:color w:val="000000" w:themeColor="text1"/>
          <w:lang w:eastAsia="zh-CN"/>
        </w:rPr>
        <w:t>:1</w:t>
      </w:r>
      <w:r w:rsidR="00E8185C">
        <w:rPr>
          <w:rFonts w:hint="eastAsia"/>
          <w:color w:val="000000" w:themeColor="text1"/>
          <w:lang w:eastAsia="zh-CN"/>
        </w:rPr>
        <w:t>，“你们所寻求的主必忽然进入他的殿”</w:t>
      </w:r>
      <w:r w:rsidR="00361A9F">
        <w:rPr>
          <w:rFonts w:hint="eastAsia"/>
          <w:color w:val="000000" w:themeColor="text1"/>
          <w:lang w:eastAsia="zh-CN"/>
        </w:rPr>
        <w:t>。这就应验了先知书所预告的，而</w:t>
      </w:r>
      <w:r w:rsidR="004A2842">
        <w:rPr>
          <w:rFonts w:hint="eastAsia"/>
          <w:color w:val="000000" w:themeColor="text1"/>
          <w:lang w:eastAsia="zh-CN"/>
        </w:rPr>
        <w:t>当时的</w:t>
      </w:r>
      <w:r w:rsidR="00361A9F">
        <w:rPr>
          <w:rFonts w:hint="eastAsia"/>
          <w:color w:val="000000" w:themeColor="text1"/>
          <w:lang w:eastAsia="zh-CN"/>
        </w:rPr>
        <w:t>宗教领袖是知道的。</w:t>
      </w:r>
    </w:p>
    <w:p w14:paraId="4D86EAC2" w14:textId="2F361DCE" w:rsidR="00361A9F" w:rsidRDefault="00361A9F" w:rsidP="002071A8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我们思考一下，教会是不是也有人去做买卖？</w:t>
      </w:r>
    </w:p>
    <w:p w14:paraId="4A223CF4" w14:textId="68273BB3" w:rsidR="00AB0DCA" w:rsidRDefault="00AB0DCA" w:rsidP="002071A8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16</w:t>
      </w:r>
      <w:r>
        <w:rPr>
          <w:rFonts w:hint="eastAsia"/>
          <w:color w:val="000000" w:themeColor="text1"/>
          <w:lang w:eastAsia="zh-CN"/>
        </w:rPr>
        <w:t>节，注意耶稣把牛羊都赶出殿，银钱推翻，但对卖鸽子的人比较客气。回想一下，耶稣受洗之后，有鸽子</w:t>
      </w:r>
      <w:r w:rsidR="008A19FF">
        <w:rPr>
          <w:rFonts w:hint="eastAsia"/>
          <w:color w:val="000000" w:themeColor="text1"/>
          <w:lang w:eastAsia="zh-CN"/>
        </w:rPr>
        <w:t>从天降下，住在他身上。</w:t>
      </w:r>
      <w:r w:rsidR="007D4F77">
        <w:rPr>
          <w:rFonts w:hint="eastAsia"/>
          <w:color w:val="000000" w:themeColor="text1"/>
          <w:lang w:eastAsia="zh-CN"/>
        </w:rPr>
        <w:t>鸽子指向温良、谦卑、洁净。</w:t>
      </w:r>
    </w:p>
    <w:p w14:paraId="442A2BE7" w14:textId="6474B01A" w:rsidR="007D4F77" w:rsidRDefault="009A738A" w:rsidP="002071A8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“不要将我父的殿当作买卖的地方”应验了以赛亚书</w:t>
      </w:r>
      <w:r>
        <w:rPr>
          <w:rFonts w:hint="eastAsia"/>
          <w:color w:val="000000" w:themeColor="text1"/>
          <w:lang w:eastAsia="zh-CN"/>
        </w:rPr>
        <w:t>5</w:t>
      </w:r>
      <w:r>
        <w:rPr>
          <w:color w:val="000000" w:themeColor="text1"/>
          <w:lang w:eastAsia="zh-CN"/>
        </w:rPr>
        <w:t>6:7</w:t>
      </w:r>
      <w:r>
        <w:rPr>
          <w:rFonts w:hint="eastAsia"/>
          <w:color w:val="000000" w:themeColor="text1"/>
          <w:lang w:eastAsia="zh-CN"/>
        </w:rPr>
        <w:t>，“因我的殿必称为万民祷告的殿”。</w:t>
      </w:r>
      <w:r w:rsidR="00832BE4">
        <w:rPr>
          <w:rFonts w:hint="eastAsia"/>
          <w:color w:val="000000" w:themeColor="text1"/>
          <w:lang w:eastAsia="zh-CN"/>
        </w:rPr>
        <w:t>“</w:t>
      </w:r>
      <w:r>
        <w:rPr>
          <w:rFonts w:hint="eastAsia"/>
          <w:color w:val="000000" w:themeColor="text1"/>
          <w:lang w:eastAsia="zh-CN"/>
        </w:rPr>
        <w:t>万民祷告的殿</w:t>
      </w:r>
      <w:r w:rsidR="00832BE4">
        <w:rPr>
          <w:rFonts w:hint="eastAsia"/>
          <w:color w:val="000000" w:themeColor="text1"/>
          <w:lang w:eastAsia="zh-CN"/>
        </w:rPr>
        <w:t>”</w:t>
      </w:r>
      <w:r>
        <w:rPr>
          <w:rFonts w:hint="eastAsia"/>
          <w:color w:val="000000" w:themeColor="text1"/>
          <w:lang w:eastAsia="zh-CN"/>
        </w:rPr>
        <w:t>就是外邦人的殿。</w:t>
      </w:r>
      <w:r w:rsidR="00BD6D1B">
        <w:rPr>
          <w:rFonts w:hint="eastAsia"/>
          <w:color w:val="000000" w:themeColor="text1"/>
          <w:lang w:eastAsia="zh-CN"/>
        </w:rPr>
        <w:t>逾越节要杀羊羔，把血涂在门框上，才能使家中头生的免于被神击杀。羊羔指向耶稣，那么在外邦人的殿上做买卖，怎样向外邦人</w:t>
      </w:r>
      <w:r w:rsidR="006A3401">
        <w:rPr>
          <w:rFonts w:hint="eastAsia"/>
          <w:color w:val="000000" w:themeColor="text1"/>
          <w:lang w:eastAsia="zh-CN"/>
        </w:rPr>
        <w:t>传福音呢？</w:t>
      </w:r>
    </w:p>
    <w:p w14:paraId="39ECD5D1" w14:textId="4C0AEA5D" w:rsidR="006A3401" w:rsidRDefault="006A3401" w:rsidP="002071A8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耶稣洁净神的殿，同时应验神的话，新旧约是连起来的。</w:t>
      </w:r>
    </w:p>
    <w:p w14:paraId="1232EC96" w14:textId="7D0515C2" w:rsidR="00BD6D1B" w:rsidRDefault="006A3401" w:rsidP="002071A8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7</w:t>
      </w:r>
      <w:r>
        <w:rPr>
          <w:rFonts w:hint="eastAsia"/>
          <w:color w:val="000000" w:themeColor="text1"/>
          <w:lang w:eastAsia="zh-CN"/>
        </w:rPr>
        <w:t>节，</w:t>
      </w:r>
      <w:r w:rsidR="00AC1C37">
        <w:rPr>
          <w:rFonts w:hint="eastAsia"/>
          <w:color w:val="000000" w:themeColor="text1"/>
          <w:lang w:eastAsia="zh-CN"/>
        </w:rPr>
        <w:t>是针对门徒的，应验了诗篇</w:t>
      </w:r>
      <w:r w:rsidR="00C52B78">
        <w:rPr>
          <w:rFonts w:hint="eastAsia"/>
          <w:color w:val="000000" w:themeColor="text1"/>
          <w:lang w:eastAsia="zh-CN"/>
        </w:rPr>
        <w:t>6</w:t>
      </w:r>
      <w:r w:rsidR="00C52B78">
        <w:rPr>
          <w:color w:val="000000" w:themeColor="text1"/>
          <w:lang w:eastAsia="zh-CN"/>
        </w:rPr>
        <w:t>9:9</w:t>
      </w:r>
      <w:r w:rsidR="00C52B78">
        <w:rPr>
          <w:rFonts w:hint="eastAsia"/>
          <w:color w:val="000000" w:themeColor="text1"/>
          <w:lang w:eastAsia="zh-CN"/>
        </w:rPr>
        <w:t>，“因我为你的殿心里焦急，如同火烧”。神的儿子对神的殿的心情，我们也要学习。</w:t>
      </w:r>
    </w:p>
    <w:p w14:paraId="792AEFAA" w14:textId="5DFF8DE3" w:rsidR="00C52B78" w:rsidRDefault="0051752F" w:rsidP="002071A8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18</w:t>
      </w:r>
      <w:r>
        <w:rPr>
          <w:rFonts w:hint="eastAsia"/>
          <w:color w:val="000000" w:themeColor="text1"/>
          <w:lang w:eastAsia="zh-CN"/>
        </w:rPr>
        <w:t>节，</w:t>
      </w:r>
      <w:r w:rsidR="006F5C32">
        <w:rPr>
          <w:rFonts w:hint="eastAsia"/>
          <w:color w:val="000000" w:themeColor="text1"/>
          <w:lang w:eastAsia="zh-CN"/>
        </w:rPr>
        <w:t>这些</w:t>
      </w:r>
      <w:r w:rsidR="000D71DF">
        <w:rPr>
          <w:rFonts w:hint="eastAsia"/>
          <w:color w:val="000000" w:themeColor="text1"/>
          <w:lang w:eastAsia="zh-CN"/>
        </w:rPr>
        <w:t>犹太人</w:t>
      </w:r>
      <w:r w:rsidR="006F5C32">
        <w:rPr>
          <w:rFonts w:hint="eastAsia"/>
          <w:color w:val="000000" w:themeColor="text1"/>
          <w:lang w:eastAsia="zh-CN"/>
        </w:rPr>
        <w:t>是宗教领袖，他们</w:t>
      </w:r>
      <w:r w:rsidR="000D71DF">
        <w:rPr>
          <w:rFonts w:hint="eastAsia"/>
          <w:color w:val="000000" w:themeColor="text1"/>
          <w:lang w:eastAsia="zh-CN"/>
        </w:rPr>
        <w:t>熟悉摩西五经，熟悉旧约，他们知道只有弥赛亚</w:t>
      </w:r>
      <w:r w:rsidR="006F5C32">
        <w:rPr>
          <w:rFonts w:hint="eastAsia"/>
          <w:color w:val="000000" w:themeColor="text1"/>
          <w:lang w:eastAsia="zh-CN"/>
        </w:rPr>
        <w:t>有权柄清理圣殿。这句问话的原义是，“你凭着什么，有</w:t>
      </w:r>
      <w:r w:rsidR="00D00916">
        <w:rPr>
          <w:rFonts w:hint="eastAsia"/>
          <w:color w:val="000000" w:themeColor="text1"/>
          <w:lang w:eastAsia="zh-CN"/>
        </w:rPr>
        <w:t>什么</w:t>
      </w:r>
      <w:r w:rsidR="006F5C32">
        <w:rPr>
          <w:rFonts w:hint="eastAsia"/>
          <w:color w:val="000000" w:themeColor="text1"/>
          <w:lang w:eastAsia="zh-CN"/>
        </w:rPr>
        <w:t>权柄做这些？</w:t>
      </w:r>
      <w:r w:rsidR="00D00916">
        <w:rPr>
          <w:rFonts w:hint="eastAsia"/>
          <w:color w:val="000000" w:themeColor="text1"/>
          <w:lang w:eastAsia="zh-CN"/>
        </w:rPr>
        <w:t>你行什么神迹让我们知道你有权柄？”参见玛拉基书</w:t>
      </w:r>
      <w:r w:rsidR="00D00916">
        <w:rPr>
          <w:rFonts w:hint="eastAsia"/>
          <w:color w:val="000000" w:themeColor="text1"/>
          <w:lang w:eastAsia="zh-CN"/>
        </w:rPr>
        <w:t>3</w:t>
      </w:r>
      <w:r w:rsidR="0030579B">
        <w:rPr>
          <w:rFonts w:hint="eastAsia"/>
          <w:color w:val="000000" w:themeColor="text1"/>
          <w:lang w:eastAsia="zh-CN"/>
        </w:rPr>
        <w:t>。另见约翰福音</w:t>
      </w:r>
      <w:r w:rsidR="0030579B">
        <w:rPr>
          <w:rFonts w:hint="eastAsia"/>
          <w:color w:val="000000" w:themeColor="text1"/>
          <w:lang w:eastAsia="zh-CN"/>
        </w:rPr>
        <w:t>6</w:t>
      </w:r>
      <w:r w:rsidR="0030579B">
        <w:rPr>
          <w:color w:val="000000" w:themeColor="text1"/>
          <w:lang w:eastAsia="zh-CN"/>
        </w:rPr>
        <w:t>:30</w:t>
      </w:r>
      <w:r w:rsidR="0030579B">
        <w:rPr>
          <w:rFonts w:hint="eastAsia"/>
          <w:color w:val="000000" w:themeColor="text1"/>
          <w:lang w:eastAsia="zh-CN"/>
        </w:rPr>
        <w:t>，马太福音</w:t>
      </w:r>
      <w:r w:rsidR="0030579B">
        <w:rPr>
          <w:rFonts w:hint="eastAsia"/>
          <w:color w:val="000000" w:themeColor="text1"/>
          <w:lang w:eastAsia="zh-CN"/>
        </w:rPr>
        <w:t>1</w:t>
      </w:r>
      <w:r w:rsidR="0030579B">
        <w:rPr>
          <w:color w:val="000000" w:themeColor="text1"/>
          <w:lang w:eastAsia="zh-CN"/>
        </w:rPr>
        <w:t>2:38-42</w:t>
      </w:r>
      <w:r w:rsidR="0030579B">
        <w:rPr>
          <w:rFonts w:hint="eastAsia"/>
          <w:color w:val="000000" w:themeColor="text1"/>
          <w:lang w:eastAsia="zh-CN"/>
        </w:rPr>
        <w:t>，宗教领袖几次给耶稣挑战，提同样的问题。</w:t>
      </w:r>
    </w:p>
    <w:p w14:paraId="2FF326F7" w14:textId="3D97DFB6" w:rsidR="0030579B" w:rsidRDefault="0030579B" w:rsidP="002071A8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9-21</w:t>
      </w:r>
      <w:r>
        <w:rPr>
          <w:rFonts w:hint="eastAsia"/>
          <w:color w:val="000000" w:themeColor="text1"/>
          <w:lang w:eastAsia="zh-CN"/>
        </w:rPr>
        <w:t>节，耶稣为自己宣告他的能力。</w:t>
      </w:r>
      <w:r w:rsidR="00EA3B39">
        <w:rPr>
          <w:rFonts w:hint="eastAsia"/>
          <w:color w:val="000000" w:themeColor="text1"/>
          <w:lang w:eastAsia="zh-CN"/>
        </w:rPr>
        <w:t>注意，</w:t>
      </w:r>
      <w:r w:rsidR="00EA3B39">
        <w:rPr>
          <w:rFonts w:hint="eastAsia"/>
          <w:color w:val="000000" w:themeColor="text1"/>
          <w:lang w:eastAsia="zh-CN"/>
        </w:rPr>
        <w:t>1</w:t>
      </w:r>
      <w:r w:rsidR="00EA3B39">
        <w:rPr>
          <w:color w:val="000000" w:themeColor="text1"/>
          <w:lang w:eastAsia="zh-CN"/>
        </w:rPr>
        <w:t>9</w:t>
      </w:r>
      <w:r w:rsidR="00EA3B39">
        <w:rPr>
          <w:rFonts w:hint="eastAsia"/>
          <w:color w:val="000000" w:themeColor="text1"/>
          <w:lang w:eastAsia="zh-CN"/>
        </w:rPr>
        <w:t>节中的“殿”和</w:t>
      </w:r>
      <w:r w:rsidR="00EA3B39">
        <w:rPr>
          <w:rFonts w:hint="eastAsia"/>
          <w:color w:val="000000" w:themeColor="text1"/>
          <w:lang w:eastAsia="zh-CN"/>
        </w:rPr>
        <w:t>1</w:t>
      </w:r>
      <w:r w:rsidR="00EA3B39">
        <w:rPr>
          <w:color w:val="000000" w:themeColor="text1"/>
          <w:lang w:eastAsia="zh-CN"/>
        </w:rPr>
        <w:t>4</w:t>
      </w:r>
      <w:r w:rsidR="00EA3B39">
        <w:rPr>
          <w:rFonts w:hint="eastAsia"/>
          <w:color w:val="000000" w:themeColor="text1"/>
          <w:lang w:eastAsia="zh-CN"/>
        </w:rPr>
        <w:t>节、</w:t>
      </w:r>
      <w:r w:rsidR="00EA3B39">
        <w:rPr>
          <w:rFonts w:hint="eastAsia"/>
          <w:color w:val="000000" w:themeColor="text1"/>
          <w:lang w:eastAsia="zh-CN"/>
        </w:rPr>
        <w:t>1</w:t>
      </w:r>
      <w:r w:rsidR="00EA3B39">
        <w:rPr>
          <w:color w:val="000000" w:themeColor="text1"/>
          <w:lang w:eastAsia="zh-CN"/>
        </w:rPr>
        <w:t>6</w:t>
      </w:r>
      <w:r w:rsidR="00EA3B39">
        <w:rPr>
          <w:rFonts w:hint="eastAsia"/>
          <w:color w:val="000000" w:themeColor="text1"/>
          <w:lang w:eastAsia="zh-CN"/>
        </w:rPr>
        <w:t>节、</w:t>
      </w:r>
      <w:r w:rsidR="00EA3B39">
        <w:rPr>
          <w:rFonts w:hint="eastAsia"/>
          <w:color w:val="000000" w:themeColor="text1"/>
          <w:lang w:eastAsia="zh-CN"/>
        </w:rPr>
        <w:t>1</w:t>
      </w:r>
      <w:r w:rsidR="00EA3B39">
        <w:rPr>
          <w:color w:val="000000" w:themeColor="text1"/>
          <w:lang w:eastAsia="zh-CN"/>
        </w:rPr>
        <w:t>7</w:t>
      </w:r>
      <w:r w:rsidR="00EA3B39">
        <w:rPr>
          <w:rFonts w:hint="eastAsia"/>
          <w:color w:val="000000" w:themeColor="text1"/>
          <w:lang w:eastAsia="zh-CN"/>
        </w:rPr>
        <w:t>节的“殿”在希腊文中不是一个字。后者是指“神的家”，</w:t>
      </w:r>
      <w:r w:rsidR="00EA3B39" w:rsidRPr="00067FCB">
        <w:rPr>
          <w:rFonts w:hint="eastAsia"/>
          <w:b/>
          <w:bCs/>
          <w:color w:val="000000" w:themeColor="text1"/>
          <w:lang w:eastAsia="zh-CN"/>
        </w:rPr>
        <w:t>1</w:t>
      </w:r>
      <w:r w:rsidR="00EA3B39" w:rsidRPr="00067FCB">
        <w:rPr>
          <w:b/>
          <w:bCs/>
          <w:color w:val="000000" w:themeColor="text1"/>
          <w:lang w:eastAsia="zh-CN"/>
        </w:rPr>
        <w:t>9</w:t>
      </w:r>
      <w:r w:rsidR="00EA3B39" w:rsidRPr="00067FCB">
        <w:rPr>
          <w:rFonts w:hint="eastAsia"/>
          <w:b/>
          <w:bCs/>
          <w:color w:val="000000" w:themeColor="text1"/>
          <w:lang w:eastAsia="zh-CN"/>
        </w:rPr>
        <w:t>节中所说的“殿”指的是他自己的身体，在希腊文中是“至圣所”</w:t>
      </w:r>
      <w:r w:rsidR="00514761" w:rsidRPr="00067FCB">
        <w:rPr>
          <w:rFonts w:hint="eastAsia"/>
          <w:b/>
          <w:bCs/>
          <w:color w:val="000000" w:themeColor="text1"/>
          <w:lang w:eastAsia="zh-CN"/>
        </w:rPr>
        <w:t>。</w:t>
      </w:r>
      <w:r w:rsidR="00514761" w:rsidRPr="00514761">
        <w:rPr>
          <w:rFonts w:hint="eastAsia"/>
          <w:color w:val="000000" w:themeColor="text1"/>
          <w:lang w:eastAsia="zh-CN"/>
        </w:rPr>
        <w:t>这是</w:t>
      </w:r>
      <w:r w:rsidR="00514761">
        <w:rPr>
          <w:rFonts w:hint="eastAsia"/>
          <w:color w:val="000000" w:themeColor="text1"/>
          <w:lang w:eastAsia="zh-CN"/>
        </w:rPr>
        <w:t>耶稣行的神迹，最大的神迹就是耶稣被钉死，三天后复活。宣告他的能力，胜过死亡。</w:t>
      </w:r>
    </w:p>
    <w:p w14:paraId="066E1B18" w14:textId="1102BB96" w:rsidR="00170DFE" w:rsidRDefault="00170DFE" w:rsidP="002071A8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和“至圣所”一样的字还出现在马可福音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4:57-65</w:t>
      </w:r>
      <w:r>
        <w:rPr>
          <w:rFonts w:hint="eastAsia"/>
          <w:color w:val="000000" w:themeColor="text1"/>
          <w:lang w:eastAsia="zh-CN"/>
        </w:rPr>
        <w:t>、哥林多前书</w:t>
      </w:r>
      <w:r>
        <w:rPr>
          <w:rFonts w:hint="eastAsia"/>
          <w:color w:val="000000" w:themeColor="text1"/>
          <w:lang w:eastAsia="zh-CN"/>
        </w:rPr>
        <w:t>6</w:t>
      </w:r>
      <w:r>
        <w:rPr>
          <w:color w:val="000000" w:themeColor="text1"/>
          <w:lang w:eastAsia="zh-CN"/>
        </w:rPr>
        <w:t>:19</w:t>
      </w:r>
      <w:r>
        <w:rPr>
          <w:rFonts w:hint="eastAsia"/>
          <w:color w:val="000000" w:themeColor="text1"/>
          <w:lang w:eastAsia="zh-CN"/>
        </w:rPr>
        <w:t>，这里的殿是耶稣的身体。我们的身体是圣灵住的地方。耶稣在地上的时候，多次宣告他的身份，只是人不信。</w:t>
      </w:r>
    </w:p>
    <w:p w14:paraId="30E33060" w14:textId="10BDF07D" w:rsidR="00423679" w:rsidRDefault="00423679" w:rsidP="002071A8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0</w:t>
      </w:r>
      <w:r>
        <w:rPr>
          <w:rFonts w:hint="eastAsia"/>
          <w:color w:val="000000" w:themeColor="text1"/>
          <w:lang w:eastAsia="zh-CN"/>
        </w:rPr>
        <w:t>节，犹太人误解这个殿，以为是所罗门所建的那个殿。</w:t>
      </w:r>
    </w:p>
    <w:p w14:paraId="61BF9E82" w14:textId="50C9E779" w:rsidR="00503215" w:rsidRPr="0051752F" w:rsidRDefault="00503215" w:rsidP="002071A8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>2</w:t>
      </w:r>
      <w:r>
        <w:rPr>
          <w:color w:val="000000" w:themeColor="text1"/>
          <w:lang w:eastAsia="zh-CN"/>
        </w:rPr>
        <w:t>1</w:t>
      </w:r>
      <w:r>
        <w:rPr>
          <w:rFonts w:hint="eastAsia"/>
          <w:color w:val="000000" w:themeColor="text1"/>
          <w:lang w:eastAsia="zh-CN"/>
        </w:rPr>
        <w:t>节，</w:t>
      </w:r>
      <w:r w:rsidR="007A5A7A">
        <w:rPr>
          <w:rFonts w:hint="eastAsia"/>
          <w:color w:val="000000" w:themeColor="text1"/>
          <w:lang w:eastAsia="zh-CN"/>
        </w:rPr>
        <w:t>连耶稣的门徒，在他被钉死、复活之前也是不信的。</w:t>
      </w:r>
      <w:r w:rsidR="00FD49FA">
        <w:rPr>
          <w:rFonts w:hint="eastAsia"/>
          <w:color w:val="000000" w:themeColor="text1"/>
          <w:lang w:eastAsia="zh-CN"/>
        </w:rPr>
        <w:t>路加福音</w:t>
      </w:r>
      <w:r w:rsidR="00FD49FA">
        <w:rPr>
          <w:rFonts w:hint="eastAsia"/>
          <w:color w:val="000000" w:themeColor="text1"/>
          <w:lang w:eastAsia="zh-CN"/>
        </w:rPr>
        <w:t>2</w:t>
      </w:r>
      <w:r w:rsidR="00FD49FA">
        <w:rPr>
          <w:color w:val="000000" w:themeColor="text1"/>
          <w:lang w:eastAsia="zh-CN"/>
        </w:rPr>
        <w:t>4</w:t>
      </w:r>
      <w:r w:rsidR="00FD49FA">
        <w:rPr>
          <w:rFonts w:hint="eastAsia"/>
          <w:color w:val="000000" w:themeColor="text1"/>
          <w:lang w:eastAsia="zh-CN"/>
        </w:rPr>
        <w:t>，耶稣复活时先向妇人显现，但门徒还是不信。</w:t>
      </w:r>
    </w:p>
    <w:p w14:paraId="169B268B" w14:textId="6BEEAF2C" w:rsidR="002071A8" w:rsidRPr="002071A8" w:rsidRDefault="00CC60F5" w:rsidP="00CC60F5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三．</w:t>
      </w:r>
      <w:r w:rsidR="002071A8">
        <w:rPr>
          <w:rFonts w:hint="eastAsia"/>
          <w:b/>
          <w:bCs/>
          <w:color w:val="000000" w:themeColor="text1"/>
          <w:lang w:eastAsia="zh-CN"/>
        </w:rPr>
        <w:t>约翰福音</w:t>
      </w:r>
      <w:r w:rsidR="002071A8">
        <w:rPr>
          <w:rFonts w:hint="eastAsia"/>
          <w:b/>
          <w:bCs/>
          <w:color w:val="000000" w:themeColor="text1"/>
          <w:lang w:eastAsia="zh-CN"/>
        </w:rPr>
        <w:t>2</w:t>
      </w:r>
      <w:r w:rsidR="002071A8">
        <w:rPr>
          <w:b/>
          <w:bCs/>
          <w:color w:val="000000" w:themeColor="text1"/>
          <w:lang w:eastAsia="zh-CN"/>
        </w:rPr>
        <w:t>:23-25</w:t>
      </w:r>
      <w:r w:rsidR="002071A8">
        <w:rPr>
          <w:rFonts w:hint="eastAsia"/>
          <w:b/>
          <w:bCs/>
          <w:color w:val="000000" w:themeColor="text1"/>
          <w:lang w:eastAsia="zh-CN"/>
        </w:rPr>
        <w:t>，耶稣对付信心上的问题</w:t>
      </w:r>
    </w:p>
    <w:p w14:paraId="35C047F0" w14:textId="67DD8157" w:rsidR="002071A8" w:rsidRDefault="00D20950" w:rsidP="002071A8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3</w:t>
      </w:r>
      <w:r>
        <w:rPr>
          <w:rFonts w:hint="eastAsia"/>
          <w:color w:val="000000" w:themeColor="text1"/>
          <w:lang w:eastAsia="zh-CN"/>
        </w:rPr>
        <w:t>节，这是耶稣第一次过逾越节的时候。</w:t>
      </w:r>
      <w:r w:rsidR="00FB3837">
        <w:rPr>
          <w:rFonts w:hint="eastAsia"/>
          <w:color w:val="000000" w:themeColor="text1"/>
          <w:lang w:eastAsia="zh-CN"/>
        </w:rPr>
        <w:t>圣经中有三次提到耶稣过逾越节。</w:t>
      </w:r>
      <w:r>
        <w:rPr>
          <w:rFonts w:hint="eastAsia"/>
          <w:color w:val="000000" w:themeColor="text1"/>
          <w:lang w:eastAsia="zh-CN"/>
        </w:rPr>
        <w:t>这里提醒我们要问问自己为什么要信？是为了要生活顺利吗？有好的前途吗？</w:t>
      </w:r>
      <w:r w:rsidR="00A007B7">
        <w:rPr>
          <w:rFonts w:hint="eastAsia"/>
          <w:color w:val="000000" w:themeColor="text1"/>
          <w:lang w:eastAsia="zh-CN"/>
        </w:rPr>
        <w:t>这些人信，是因为看到了神迹。</w:t>
      </w:r>
    </w:p>
    <w:p w14:paraId="19DDC9C0" w14:textId="6029B34F" w:rsidR="00A007B7" w:rsidRDefault="00A007B7" w:rsidP="002071A8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神迹不能救一个人。约翰福音</w:t>
      </w:r>
      <w:r>
        <w:rPr>
          <w:rFonts w:hint="eastAsia"/>
          <w:color w:val="000000" w:themeColor="text1"/>
          <w:lang w:eastAsia="zh-CN"/>
        </w:rPr>
        <w:t>6</w:t>
      </w:r>
      <w:r>
        <w:rPr>
          <w:color w:val="000000" w:themeColor="text1"/>
          <w:lang w:eastAsia="zh-CN"/>
        </w:rPr>
        <w:t>:26</w:t>
      </w:r>
      <w:r>
        <w:rPr>
          <w:rFonts w:hint="eastAsia"/>
          <w:color w:val="000000" w:themeColor="text1"/>
          <w:lang w:eastAsia="zh-CN"/>
        </w:rPr>
        <w:t>中的信，是因为“吃饼得饱”。</w:t>
      </w:r>
    </w:p>
    <w:p w14:paraId="3AD0B7D7" w14:textId="46068F18" w:rsidR="00A007B7" w:rsidRPr="002071A8" w:rsidRDefault="00A007B7" w:rsidP="002071A8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4</w:t>
      </w:r>
      <w:r>
        <w:rPr>
          <w:rFonts w:hint="eastAsia"/>
          <w:color w:val="000000" w:themeColor="text1"/>
          <w:lang w:eastAsia="zh-CN"/>
        </w:rPr>
        <w:t>节，看耶稣怎样回应人的信</w:t>
      </w:r>
      <w:r w:rsidR="0033640F">
        <w:rPr>
          <w:rFonts w:hint="eastAsia"/>
          <w:color w:val="000000" w:themeColor="text1"/>
          <w:lang w:eastAsia="zh-CN"/>
        </w:rPr>
        <w:t>——耶稣却不信他们。真的信，才能被神接纳。耶稣也不需要见证人来证明人的信，</w:t>
      </w:r>
      <w:r w:rsidR="000E2B28">
        <w:rPr>
          <w:rFonts w:hint="eastAsia"/>
          <w:color w:val="000000" w:themeColor="text1"/>
          <w:lang w:eastAsia="zh-CN"/>
        </w:rPr>
        <w:t>只有耶稣知道人</w:t>
      </w:r>
      <w:r w:rsidR="00A74110">
        <w:rPr>
          <w:rFonts w:hint="eastAsia"/>
          <w:color w:val="000000" w:themeColor="text1"/>
          <w:lang w:eastAsia="zh-CN"/>
        </w:rPr>
        <w:t>是</w:t>
      </w:r>
      <w:r w:rsidR="000E2B28">
        <w:rPr>
          <w:rFonts w:hint="eastAsia"/>
          <w:color w:val="000000" w:themeColor="text1"/>
          <w:lang w:eastAsia="zh-CN"/>
        </w:rPr>
        <w:t>否真的信他。</w:t>
      </w:r>
    </w:p>
    <w:p w14:paraId="5AE32D53" w14:textId="54D71C9F" w:rsidR="002071A8" w:rsidRPr="00CC60F5" w:rsidRDefault="00CC60F5" w:rsidP="00CC60F5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四．</w:t>
      </w:r>
      <w:r w:rsidR="002071A8">
        <w:rPr>
          <w:rFonts w:hint="eastAsia"/>
          <w:b/>
          <w:bCs/>
          <w:color w:val="000000" w:themeColor="text1"/>
          <w:lang w:eastAsia="zh-CN"/>
        </w:rPr>
        <w:t>结论</w:t>
      </w:r>
    </w:p>
    <w:p w14:paraId="49846C9D" w14:textId="132E0BE7" w:rsidR="002071A8" w:rsidRDefault="00C61F42" w:rsidP="002071A8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耶稣清理圣殿的意义有四：</w:t>
      </w:r>
    </w:p>
    <w:p w14:paraId="688B5377" w14:textId="17B3D73C" w:rsidR="00C61F42" w:rsidRDefault="00C61F42">
      <w:pPr>
        <w:pStyle w:val="ListBullet"/>
        <w:numPr>
          <w:ilvl w:val="0"/>
          <w:numId w:val="33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对付那些宗教领袖，把圣殿当作买卖的地方。</w:t>
      </w:r>
    </w:p>
    <w:p w14:paraId="048C5C0B" w14:textId="565816AF" w:rsidR="00C61F42" w:rsidRDefault="00C61F42">
      <w:pPr>
        <w:pStyle w:val="ListBullet"/>
        <w:numPr>
          <w:ilvl w:val="0"/>
          <w:numId w:val="33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把人心的腐败、诡诈显明出来。</w:t>
      </w:r>
    </w:p>
    <w:p w14:paraId="0C6B183C" w14:textId="6964C0E2" w:rsidR="00C61F42" w:rsidRDefault="00C61F42">
      <w:pPr>
        <w:pStyle w:val="ListBullet"/>
        <w:numPr>
          <w:ilvl w:val="0"/>
          <w:numId w:val="33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显明外邦人的殿是宣教</w:t>
      </w:r>
      <w:r w:rsidR="000F41A6">
        <w:rPr>
          <w:rFonts w:hint="eastAsia"/>
          <w:color w:val="000000" w:themeColor="text1"/>
          <w:lang w:eastAsia="zh-CN"/>
        </w:rPr>
        <w:t>的</w:t>
      </w:r>
      <w:r>
        <w:rPr>
          <w:rFonts w:hint="eastAsia"/>
          <w:color w:val="000000" w:themeColor="text1"/>
          <w:lang w:eastAsia="zh-CN"/>
        </w:rPr>
        <w:t>地方，万民祷告的地方。</w:t>
      </w:r>
    </w:p>
    <w:p w14:paraId="349D351C" w14:textId="6A799F3B" w:rsidR="00C61F42" w:rsidRDefault="00302382">
      <w:pPr>
        <w:pStyle w:val="ListBullet"/>
        <w:numPr>
          <w:ilvl w:val="0"/>
          <w:numId w:val="33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为了应验圣经上的话，他是弥赛亚。</w:t>
      </w:r>
    </w:p>
    <w:p w14:paraId="56DE9C5C" w14:textId="35214DEA" w:rsidR="008247E5" w:rsidRDefault="008247E5" w:rsidP="008247E5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9B6D157" w14:textId="2DFCD6F0" w:rsidR="008247E5" w:rsidRPr="008247E5" w:rsidRDefault="008247E5" w:rsidP="008247E5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8247E5">
        <w:rPr>
          <w:rFonts w:hint="eastAsia"/>
          <w:b/>
          <w:bCs/>
          <w:color w:val="000000" w:themeColor="text1"/>
          <w:lang w:eastAsia="zh-CN"/>
        </w:rPr>
        <w:t>问题</w:t>
      </w:r>
      <w:r w:rsidR="00991B6A">
        <w:rPr>
          <w:rFonts w:hint="eastAsia"/>
          <w:b/>
          <w:bCs/>
          <w:color w:val="000000" w:themeColor="text1"/>
          <w:lang w:eastAsia="zh-CN"/>
        </w:rPr>
        <w:t>与分享</w:t>
      </w:r>
      <w:r w:rsidRPr="008247E5">
        <w:rPr>
          <w:rFonts w:hint="eastAsia"/>
          <w:b/>
          <w:bCs/>
          <w:color w:val="000000" w:themeColor="text1"/>
          <w:lang w:eastAsia="zh-CN"/>
        </w:rPr>
        <w:t>：</w:t>
      </w:r>
    </w:p>
    <w:p w14:paraId="50D3B753" w14:textId="51ED5111" w:rsidR="008247E5" w:rsidRDefault="008247E5">
      <w:pPr>
        <w:pStyle w:val="ListBullet"/>
        <w:numPr>
          <w:ilvl w:val="0"/>
          <w:numId w:val="34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看到神迹才信，耶稣并不接纳。</w:t>
      </w:r>
    </w:p>
    <w:p w14:paraId="18DF8490" w14:textId="53C47576" w:rsidR="008247E5" w:rsidRDefault="008247E5">
      <w:pPr>
        <w:pStyle w:val="ListBullet"/>
        <w:numPr>
          <w:ilvl w:val="0"/>
          <w:numId w:val="34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以前读到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8</w:t>
      </w:r>
      <w:r>
        <w:rPr>
          <w:rFonts w:hint="eastAsia"/>
          <w:color w:val="000000" w:themeColor="text1"/>
          <w:lang w:eastAsia="zh-CN"/>
        </w:rPr>
        <w:t>节时感到不顺，现在搞清楚了。</w:t>
      </w:r>
    </w:p>
    <w:p w14:paraId="32DB1B2A" w14:textId="6E1C8F8B" w:rsidR="008247E5" w:rsidRDefault="008247E5">
      <w:pPr>
        <w:pStyle w:val="ListBullet"/>
        <w:numPr>
          <w:ilvl w:val="0"/>
          <w:numId w:val="34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这几节殿的意思也搞清楚了，为了自己的利益去敬拜，</w:t>
      </w:r>
      <w:r w:rsidR="00C1210B">
        <w:rPr>
          <w:rFonts w:hint="eastAsia"/>
          <w:color w:val="000000" w:themeColor="text1"/>
          <w:lang w:eastAsia="zh-CN"/>
        </w:rPr>
        <w:t>会</w:t>
      </w:r>
      <w:r>
        <w:rPr>
          <w:rFonts w:hint="eastAsia"/>
          <w:color w:val="000000" w:themeColor="text1"/>
          <w:lang w:eastAsia="zh-CN"/>
        </w:rPr>
        <w:t>妨碍外邦人的信。</w:t>
      </w:r>
    </w:p>
    <w:p w14:paraId="5CC2403E" w14:textId="75927348" w:rsidR="008247E5" w:rsidRDefault="008247E5">
      <w:pPr>
        <w:pStyle w:val="ListBullet"/>
        <w:numPr>
          <w:ilvl w:val="0"/>
          <w:numId w:val="34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感到信心的建立太重要了。门徒跟随耶稣那么久，看了很多神迹，听了很多他的话语，到最后还是到耶稣死后复活才信。</w:t>
      </w:r>
    </w:p>
    <w:p w14:paraId="0E5D8752" w14:textId="2AC56E1D" w:rsidR="00FF5B6C" w:rsidRDefault="00FF5B6C">
      <w:pPr>
        <w:pStyle w:val="ListBullet"/>
        <w:numPr>
          <w:ilvl w:val="0"/>
          <w:numId w:val="34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在旷野中的犹太人，是一开始就不是真信，还是后来信心软弱了？神会离开我们吗？</w:t>
      </w:r>
    </w:p>
    <w:p w14:paraId="754F8FB6" w14:textId="5E82A021" w:rsidR="00FF5B6C" w:rsidRDefault="00FF5B6C">
      <w:pPr>
        <w:pStyle w:val="ListBullet"/>
        <w:numPr>
          <w:ilvl w:val="0"/>
          <w:numId w:val="34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>耶稣对卖鸽子的人比较客气，有没有可能是因为鸽子是卖给穷人的，主耶稣就对他们好一点？</w:t>
      </w:r>
    </w:p>
    <w:p w14:paraId="54460095" w14:textId="1C9131DE" w:rsidR="00E857CD" w:rsidRDefault="00E857CD" w:rsidP="00E857CD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0932CE0B" w14:textId="7D173EE7" w:rsidR="00E857CD" w:rsidRDefault="00E857CD" w:rsidP="00E857CD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7FD52BFC" w14:textId="30055D5B" w:rsidR="00E857CD" w:rsidRDefault="00E857CD" w:rsidP="00E857CD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58DB3ACF" w14:textId="6D6BED5D" w:rsidR="00E857CD" w:rsidRDefault="00E857CD" w:rsidP="00E857CD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607E04A4" w14:textId="5D84EB28" w:rsidR="00E857CD" w:rsidRDefault="00E857CD" w:rsidP="00E857CD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4F3E46BB" w14:textId="232C4EAD" w:rsidR="00E857CD" w:rsidRDefault="00E857CD" w:rsidP="00E857CD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75D2F50C" w14:textId="390FC206" w:rsidR="00E857CD" w:rsidRDefault="00E857CD" w:rsidP="00E857CD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2C9332FA" w14:textId="26176FA6" w:rsidR="00E857CD" w:rsidRDefault="00E857CD" w:rsidP="00E857CD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6C22EA13" w14:textId="127AD2A4" w:rsidR="00E857CD" w:rsidRDefault="00E857CD" w:rsidP="00E857CD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0CEF9B3F" w14:textId="5F23862B" w:rsidR="00E857CD" w:rsidRDefault="00E857CD" w:rsidP="00E857CD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70DF07FE" w14:textId="37429C73" w:rsidR="00E857CD" w:rsidRDefault="00E857CD" w:rsidP="00E857CD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1178C750" w14:textId="6183123D" w:rsidR="00E857CD" w:rsidRDefault="00E857CD" w:rsidP="00E857CD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7C5FA79E" w14:textId="7CAE4318" w:rsidR="00E857CD" w:rsidRDefault="00E857CD" w:rsidP="00E857CD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4450E2BC" w14:textId="6E17193D" w:rsidR="00E857CD" w:rsidRDefault="00E857CD" w:rsidP="00E857CD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07303C4A" w14:textId="60859190" w:rsidR="00E857CD" w:rsidRDefault="00E857CD" w:rsidP="00E857CD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7F2E215E" w14:textId="27C30E1C" w:rsidR="00E857CD" w:rsidRDefault="00E857CD" w:rsidP="00E857CD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0100FE80" w14:textId="1E301C11" w:rsidR="00E857CD" w:rsidRDefault="00E857CD" w:rsidP="00E857CD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36B1680F" w14:textId="4EF1C90C" w:rsidR="00E857CD" w:rsidRDefault="00E857CD" w:rsidP="00E857CD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2CBABF5B" w14:textId="134BD26A" w:rsidR="00E857CD" w:rsidRDefault="00E857CD" w:rsidP="00E857CD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5ED3E381" w14:textId="01CBB225" w:rsidR="00E857CD" w:rsidRDefault="00E857CD" w:rsidP="00E857CD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7E7DE697" w14:textId="3F04350E" w:rsidR="00E857CD" w:rsidRDefault="00E857CD" w:rsidP="00E857CD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1F7430C8" w14:textId="47802233" w:rsidR="00E857CD" w:rsidRDefault="00E857CD" w:rsidP="00E857CD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19ACEB8D" w14:textId="19D53EB7" w:rsidR="00E857CD" w:rsidRDefault="00E857CD" w:rsidP="00E857CD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24D3B8B1" w14:textId="69611958" w:rsidR="00E857CD" w:rsidRDefault="00E857CD" w:rsidP="00E857CD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188FDB6F" w14:textId="2FC726BA" w:rsidR="00E857CD" w:rsidRDefault="00E857CD" w:rsidP="00E857CD">
      <w:pPr>
        <w:pStyle w:val="Heading1"/>
        <w:rPr>
          <w:lang w:eastAsia="zh-CN"/>
        </w:rPr>
      </w:pPr>
      <w:bookmarkStart w:id="14" w:name="_Toc180860554"/>
      <w:r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>
        <w:rPr>
          <w:rFonts w:hint="eastAsia"/>
          <w:lang w:eastAsia="zh-CN"/>
        </w:rPr>
        <w:t>（十五）：你必须重生</w:t>
      </w:r>
      <w:bookmarkEnd w:id="14"/>
    </w:p>
    <w:p w14:paraId="61E1F3C9" w14:textId="261C443B" w:rsidR="00E857CD" w:rsidRPr="00204AD8" w:rsidRDefault="00E857CD" w:rsidP="00053372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时间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022</w:t>
      </w:r>
      <w:r w:rsidRPr="00204AD8">
        <w:rPr>
          <w:rFonts w:hint="eastAsia"/>
          <w:color w:val="000000" w:themeColor="text1"/>
          <w:lang w:eastAsia="zh-CN"/>
        </w:rPr>
        <w:t>年</w:t>
      </w:r>
      <w:r w:rsidRPr="00204AD8">
        <w:rPr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2</w:t>
      </w:r>
      <w:r w:rsidRPr="00204AD8">
        <w:rPr>
          <w:rFonts w:hint="eastAsia"/>
          <w:color w:val="000000" w:themeColor="text1"/>
          <w:lang w:eastAsia="zh-CN"/>
        </w:rPr>
        <w:t>月</w:t>
      </w:r>
      <w:r>
        <w:rPr>
          <w:color w:val="000000" w:themeColor="text1"/>
          <w:lang w:eastAsia="zh-CN"/>
        </w:rPr>
        <w:t>3</w:t>
      </w:r>
      <w:r w:rsidRPr="00204AD8">
        <w:rPr>
          <w:rFonts w:hint="eastAsia"/>
          <w:color w:val="000000" w:themeColor="text1"/>
          <w:lang w:eastAsia="zh-CN"/>
        </w:rPr>
        <w:t>日</w:t>
      </w:r>
    </w:p>
    <w:p w14:paraId="34525B49" w14:textId="0A90F376" w:rsidR="00E857CD" w:rsidRPr="00204AD8" w:rsidRDefault="00E857CD" w:rsidP="00053372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相关经文：约翰福音</w:t>
      </w:r>
      <w:r>
        <w:rPr>
          <w:color w:val="000000" w:themeColor="text1"/>
          <w:lang w:eastAsia="zh-CN"/>
        </w:rPr>
        <w:t>3</w:t>
      </w:r>
      <w:r w:rsidRPr="00204AD8">
        <w:rPr>
          <w:color w:val="000000" w:themeColor="text1"/>
          <w:lang w:eastAsia="zh-CN"/>
        </w:rPr>
        <w:t>:</w:t>
      </w:r>
      <w:r>
        <w:rPr>
          <w:color w:val="000000" w:themeColor="text1"/>
          <w:lang w:eastAsia="zh-CN"/>
        </w:rPr>
        <w:t>1</w:t>
      </w:r>
      <w:r w:rsidRPr="00204AD8">
        <w:rPr>
          <w:color w:val="000000" w:themeColor="text1"/>
          <w:lang w:eastAsia="zh-CN"/>
        </w:rPr>
        <w:t>-</w:t>
      </w:r>
      <w:r>
        <w:rPr>
          <w:color w:val="000000" w:themeColor="text1"/>
          <w:lang w:eastAsia="zh-CN"/>
        </w:rPr>
        <w:t>21</w:t>
      </w:r>
    </w:p>
    <w:p w14:paraId="5684BD42" w14:textId="07403916" w:rsidR="00E857CD" w:rsidRDefault="00053372" w:rsidP="00053372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一．</w:t>
      </w:r>
      <w:r w:rsidR="00E857CD">
        <w:rPr>
          <w:rFonts w:hint="eastAsia"/>
          <w:b/>
          <w:bCs/>
          <w:color w:val="000000" w:themeColor="text1"/>
          <w:lang w:eastAsia="zh-CN"/>
        </w:rPr>
        <w:t>约翰福音</w:t>
      </w:r>
      <w:r w:rsidR="00E857CD">
        <w:rPr>
          <w:rFonts w:hint="eastAsia"/>
          <w:b/>
          <w:bCs/>
          <w:color w:val="000000" w:themeColor="text1"/>
          <w:lang w:eastAsia="zh-CN"/>
        </w:rPr>
        <w:t>3</w:t>
      </w:r>
      <w:r w:rsidR="00E857CD">
        <w:rPr>
          <w:b/>
          <w:bCs/>
          <w:color w:val="000000" w:themeColor="text1"/>
          <w:lang w:eastAsia="zh-CN"/>
        </w:rPr>
        <w:t>:1-3</w:t>
      </w:r>
      <w:r w:rsidR="00E857CD">
        <w:rPr>
          <w:rFonts w:hint="eastAsia"/>
          <w:b/>
          <w:bCs/>
          <w:color w:val="000000" w:themeColor="text1"/>
          <w:lang w:eastAsia="zh-CN"/>
        </w:rPr>
        <w:t>，圣灵生的必要</w:t>
      </w:r>
    </w:p>
    <w:p w14:paraId="11C28027" w14:textId="6AFA858D" w:rsidR="00E9573A" w:rsidRDefault="00E9573A" w:rsidP="00E9573A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E9573A">
        <w:rPr>
          <w:rFonts w:hint="eastAsia"/>
          <w:color w:val="000000" w:themeColor="text1"/>
          <w:lang w:eastAsia="zh-CN"/>
        </w:rPr>
        <w:t>没有圣灵生的是走向灭绝的，与神隔绝的，没有盼望的道路。</w:t>
      </w:r>
    </w:p>
    <w:p w14:paraId="721D65AD" w14:textId="2FC50614" w:rsidR="007A3860" w:rsidRPr="007A3860" w:rsidRDefault="007A3860" w:rsidP="007A3860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rFonts w:hint="eastAsia"/>
          <w:color w:val="000000" w:themeColor="text1"/>
          <w:lang w:eastAsia="zh-CN"/>
        </w:rPr>
        <w:t>节</w:t>
      </w:r>
      <w:r w:rsidR="00250BCD">
        <w:rPr>
          <w:rFonts w:hint="eastAsia"/>
          <w:color w:val="000000" w:themeColor="text1"/>
          <w:lang w:eastAsia="zh-CN"/>
        </w:rPr>
        <w:t>，</w:t>
      </w:r>
      <w:r>
        <w:rPr>
          <w:rFonts w:hint="eastAsia"/>
          <w:color w:val="000000" w:themeColor="text1"/>
          <w:lang w:eastAsia="zh-CN"/>
        </w:rPr>
        <w:t>这个法利赛人是一个宗教领袖，犹太人的官。耶稣在地上的时候，花很多时间与他们对话，责备他们。</w:t>
      </w:r>
    </w:p>
    <w:p w14:paraId="2F02EF9E" w14:textId="56385CC6" w:rsidR="00DC6C4D" w:rsidRDefault="007A3860" w:rsidP="007A3860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关于法利赛人的背景：法利赛人是犹太人的一个宗派，很熟悉圣经，教导人习律法。</w:t>
      </w:r>
      <w:r w:rsidR="001A0A7E">
        <w:rPr>
          <w:rFonts w:hint="eastAsia"/>
          <w:color w:val="000000" w:themeColor="text1"/>
          <w:lang w:eastAsia="zh-CN"/>
        </w:rPr>
        <w:t>尼哥德慕</w:t>
      </w:r>
      <w:r>
        <w:rPr>
          <w:rFonts w:hint="eastAsia"/>
          <w:color w:val="000000" w:themeColor="text1"/>
          <w:lang w:eastAsia="zh-CN"/>
        </w:rPr>
        <w:t>属于犹太工会</w:t>
      </w:r>
      <w:r w:rsidR="007D699A">
        <w:rPr>
          <w:rFonts w:hint="eastAsia"/>
          <w:color w:val="000000" w:themeColor="text1"/>
          <w:lang w:eastAsia="zh-CN"/>
        </w:rPr>
        <w:t>，工会是罗马帝国的傀儡，由罗马帝国按例他们，让犹太人表面上</w:t>
      </w:r>
      <w:r w:rsidR="007D699A">
        <w:rPr>
          <w:rFonts w:hint="eastAsia"/>
          <w:color w:val="000000" w:themeColor="text1"/>
          <w:lang w:eastAsia="zh-CN"/>
        </w:rPr>
        <w:t xml:space="preserve"> </w:t>
      </w:r>
      <w:r w:rsidR="007D699A">
        <w:rPr>
          <w:rFonts w:hint="eastAsia"/>
          <w:color w:val="000000" w:themeColor="text1"/>
          <w:lang w:eastAsia="zh-CN"/>
        </w:rPr>
        <w:t>是自己管理自己</w:t>
      </w:r>
      <w:r w:rsidR="00F3754E">
        <w:rPr>
          <w:rFonts w:hint="eastAsia"/>
          <w:color w:val="000000" w:themeColor="text1"/>
          <w:lang w:eastAsia="zh-CN"/>
        </w:rPr>
        <w:t>。工会</w:t>
      </w:r>
      <w:r w:rsidR="007D699A">
        <w:rPr>
          <w:rFonts w:hint="eastAsia"/>
          <w:color w:val="000000" w:themeColor="text1"/>
          <w:lang w:eastAsia="zh-CN"/>
        </w:rPr>
        <w:t>是很腐败的。</w:t>
      </w:r>
      <w:r w:rsidR="008963AB">
        <w:rPr>
          <w:rFonts w:hint="eastAsia"/>
          <w:color w:val="000000" w:themeColor="text1"/>
          <w:lang w:eastAsia="zh-CN"/>
        </w:rPr>
        <w:t>参见马太福音</w:t>
      </w:r>
      <w:r w:rsidR="008963AB">
        <w:rPr>
          <w:rFonts w:hint="eastAsia"/>
          <w:color w:val="000000" w:themeColor="text1"/>
          <w:lang w:eastAsia="zh-CN"/>
        </w:rPr>
        <w:t>5</w:t>
      </w:r>
      <w:r w:rsidR="008963AB">
        <w:rPr>
          <w:color w:val="000000" w:themeColor="text1"/>
          <w:lang w:eastAsia="zh-CN"/>
        </w:rPr>
        <w:t>:20</w:t>
      </w:r>
      <w:r w:rsidR="008963AB">
        <w:rPr>
          <w:rFonts w:hint="eastAsia"/>
          <w:color w:val="000000" w:themeColor="text1"/>
          <w:lang w:eastAsia="zh-CN"/>
        </w:rPr>
        <w:t>，</w:t>
      </w:r>
      <w:r w:rsidR="001F6F71">
        <w:rPr>
          <w:rFonts w:hint="eastAsia"/>
          <w:color w:val="000000" w:themeColor="text1"/>
          <w:lang w:eastAsia="zh-CN"/>
        </w:rPr>
        <w:t>“我告诉你们，你们的义若不胜于文士和法利赛人的义，断不能进天国”。</w:t>
      </w:r>
      <w:r w:rsidR="008963AB">
        <w:rPr>
          <w:rFonts w:hint="eastAsia"/>
          <w:color w:val="000000" w:themeColor="text1"/>
          <w:lang w:eastAsia="zh-CN"/>
        </w:rPr>
        <w:t>在犹太人的文化背景，他们相信弥赛亚有一天会回到地上建立千禧年，他们可以和弥赛亚一起进入天国。法利赛人强调行为重要，看外表；</w:t>
      </w:r>
      <w:r w:rsidR="001F6F71">
        <w:rPr>
          <w:rFonts w:hint="eastAsia"/>
          <w:color w:val="000000" w:themeColor="text1"/>
          <w:lang w:eastAsia="zh-CN"/>
        </w:rPr>
        <w:t>另见</w:t>
      </w:r>
      <w:r w:rsidR="008963AB">
        <w:rPr>
          <w:rFonts w:hint="eastAsia"/>
          <w:color w:val="000000" w:themeColor="text1"/>
          <w:lang w:eastAsia="zh-CN"/>
        </w:rPr>
        <w:t>马太福音</w:t>
      </w:r>
      <w:r w:rsidR="00A127D1">
        <w:rPr>
          <w:rFonts w:hint="eastAsia"/>
          <w:color w:val="000000" w:themeColor="text1"/>
          <w:lang w:eastAsia="zh-CN"/>
        </w:rPr>
        <w:t>1</w:t>
      </w:r>
      <w:r w:rsidR="00A127D1">
        <w:rPr>
          <w:color w:val="000000" w:themeColor="text1"/>
          <w:lang w:eastAsia="zh-CN"/>
        </w:rPr>
        <w:t>6:6</w:t>
      </w:r>
      <w:r w:rsidR="00A127D1">
        <w:rPr>
          <w:rFonts w:hint="eastAsia"/>
          <w:color w:val="000000" w:themeColor="text1"/>
          <w:lang w:eastAsia="zh-CN"/>
        </w:rPr>
        <w:t>、</w:t>
      </w:r>
      <w:r w:rsidR="00A127D1">
        <w:rPr>
          <w:rFonts w:hint="eastAsia"/>
          <w:color w:val="000000" w:themeColor="text1"/>
          <w:lang w:eastAsia="zh-CN"/>
        </w:rPr>
        <w:t>1</w:t>
      </w:r>
      <w:r w:rsidR="00A127D1">
        <w:rPr>
          <w:color w:val="000000" w:themeColor="text1"/>
          <w:lang w:eastAsia="zh-CN"/>
        </w:rPr>
        <w:t>1-12</w:t>
      </w:r>
      <w:r w:rsidR="00A127D1">
        <w:rPr>
          <w:rFonts w:hint="eastAsia"/>
          <w:color w:val="000000" w:themeColor="text1"/>
          <w:lang w:eastAsia="zh-CN"/>
        </w:rPr>
        <w:t>，说明法利赛人的教训有问题。守律法只是外表，自己行不出来，要求别人行。</w:t>
      </w:r>
    </w:p>
    <w:p w14:paraId="51CCBE39" w14:textId="6AFFAE77" w:rsidR="007A3860" w:rsidRDefault="00DC10CB" w:rsidP="007A3860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看耶稣怎么责备他们，马太福音</w:t>
      </w: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3:23-33</w:t>
      </w:r>
      <w:r>
        <w:rPr>
          <w:rFonts w:hint="eastAsia"/>
          <w:color w:val="000000" w:themeColor="text1"/>
          <w:lang w:eastAsia="zh-CN"/>
        </w:rPr>
        <w:t>，“你们这假冒为善的文士和法利赛人有祸了！</w:t>
      </w:r>
      <w:r w:rsidR="00DC6C4D">
        <w:rPr>
          <w:rFonts w:hint="eastAsia"/>
          <w:color w:val="000000" w:themeColor="text1"/>
          <w:lang w:eastAsia="zh-CN"/>
        </w:rPr>
        <w:t>”法利赛人轻重不分</w:t>
      </w:r>
      <w:r w:rsidR="008B20AE">
        <w:rPr>
          <w:rFonts w:hint="eastAsia"/>
          <w:color w:val="000000" w:themeColor="text1"/>
          <w:lang w:eastAsia="zh-CN"/>
        </w:rPr>
        <w:t>，看重外表。天国、救赎、永生是重的，神差他的儿子来救赎世人，这救恩是重的。</w:t>
      </w:r>
    </w:p>
    <w:p w14:paraId="6DD4F973" w14:textId="737C1544" w:rsidR="00BC3AFE" w:rsidRDefault="00BC3AFE" w:rsidP="007A3860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其实法利赛人道德是很高的，如果把他们放在今天，社会会好很多</w:t>
      </w:r>
      <w:r w:rsidR="00504EB6">
        <w:rPr>
          <w:rFonts w:hint="eastAsia"/>
          <w:color w:val="000000" w:themeColor="text1"/>
          <w:lang w:eastAsia="zh-CN"/>
        </w:rPr>
        <w:t>。但</w:t>
      </w:r>
      <w:r w:rsidR="00F3754E">
        <w:rPr>
          <w:rFonts w:hint="eastAsia"/>
          <w:color w:val="000000" w:themeColor="text1"/>
          <w:lang w:eastAsia="zh-CN"/>
        </w:rPr>
        <w:t>他们的</w:t>
      </w:r>
      <w:r w:rsidR="00504EB6">
        <w:rPr>
          <w:rFonts w:hint="eastAsia"/>
          <w:color w:val="000000" w:themeColor="text1"/>
          <w:lang w:eastAsia="zh-CN"/>
        </w:rPr>
        <w:t>问题在哪，根源在哪？参见路加福音</w:t>
      </w:r>
      <w:r w:rsidR="00372459">
        <w:rPr>
          <w:rFonts w:hint="eastAsia"/>
          <w:color w:val="000000" w:themeColor="text1"/>
          <w:lang w:eastAsia="zh-CN"/>
        </w:rPr>
        <w:t>1</w:t>
      </w:r>
      <w:r w:rsidR="00372459">
        <w:rPr>
          <w:color w:val="000000" w:themeColor="text1"/>
          <w:lang w:eastAsia="zh-CN"/>
        </w:rPr>
        <w:t>6:14-15</w:t>
      </w:r>
      <w:r w:rsidR="00372459">
        <w:rPr>
          <w:rFonts w:hint="eastAsia"/>
          <w:color w:val="000000" w:themeColor="text1"/>
          <w:lang w:eastAsia="zh-CN"/>
        </w:rPr>
        <w:t>，“法利赛人是贪爱钱财的”，腐败。</w:t>
      </w:r>
      <w:r w:rsidR="00E744FA">
        <w:rPr>
          <w:rFonts w:hint="eastAsia"/>
          <w:color w:val="000000" w:themeColor="text1"/>
          <w:lang w:eastAsia="zh-CN"/>
        </w:rPr>
        <w:t>工会也审判耶稣的，然后交给罗马帝国。</w:t>
      </w:r>
    </w:p>
    <w:p w14:paraId="234D5C6F" w14:textId="18D152D9" w:rsidR="00CD5FA1" w:rsidRDefault="00CD5FA1" w:rsidP="007A3860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rFonts w:hint="eastAsia"/>
          <w:color w:val="000000" w:themeColor="text1"/>
          <w:lang w:eastAsia="zh-CN"/>
        </w:rPr>
        <w:t>节，</w:t>
      </w:r>
      <w:r w:rsidR="00EE4E2A">
        <w:rPr>
          <w:rFonts w:hint="eastAsia"/>
          <w:color w:val="000000" w:themeColor="text1"/>
          <w:lang w:eastAsia="zh-CN"/>
        </w:rPr>
        <w:t>尼哥德慕</w:t>
      </w:r>
      <w:r w:rsidR="00423A75">
        <w:rPr>
          <w:rFonts w:hint="eastAsia"/>
          <w:color w:val="000000" w:themeColor="text1"/>
          <w:lang w:eastAsia="zh-CN"/>
        </w:rPr>
        <w:t>为什么是夜里来？</w:t>
      </w:r>
      <w:r w:rsidR="00EE4E2A">
        <w:rPr>
          <w:rFonts w:hint="eastAsia"/>
          <w:color w:val="000000" w:themeColor="text1"/>
          <w:lang w:eastAsia="zh-CN"/>
        </w:rPr>
        <w:t>因为他看到耶稣的神迹，知道他不一样。</w:t>
      </w:r>
      <w:r w:rsidR="00A0581C">
        <w:rPr>
          <w:rFonts w:hint="eastAsia"/>
          <w:color w:val="000000" w:themeColor="text1"/>
          <w:lang w:eastAsia="zh-CN"/>
        </w:rPr>
        <w:t>又不想公开承认，让人看见。耶稣知道他是真心的，所以没有责备他。</w:t>
      </w:r>
      <w:r w:rsidR="00AE4FC0">
        <w:rPr>
          <w:rFonts w:hint="eastAsia"/>
          <w:color w:val="000000" w:themeColor="text1"/>
          <w:lang w:eastAsia="zh-CN"/>
        </w:rPr>
        <w:t>在耶稣死后，包裹耶稣尸体的就是他（见约翰福音</w:t>
      </w:r>
      <w:r w:rsidR="00AE4FC0">
        <w:rPr>
          <w:rFonts w:hint="eastAsia"/>
          <w:color w:val="000000" w:themeColor="text1"/>
          <w:lang w:eastAsia="zh-CN"/>
        </w:rPr>
        <w:t>1</w:t>
      </w:r>
      <w:r w:rsidR="00AE4FC0">
        <w:rPr>
          <w:color w:val="000000" w:themeColor="text1"/>
          <w:lang w:eastAsia="zh-CN"/>
        </w:rPr>
        <w:t>9:39</w:t>
      </w:r>
      <w:r w:rsidR="00AE4FC0">
        <w:rPr>
          <w:rFonts w:hint="eastAsia"/>
          <w:color w:val="000000" w:themeColor="text1"/>
          <w:lang w:eastAsia="zh-CN"/>
        </w:rPr>
        <w:t>）。</w:t>
      </w:r>
    </w:p>
    <w:p w14:paraId="68F58F39" w14:textId="7281A0B2" w:rsidR="00250BCD" w:rsidRPr="00250BCD" w:rsidRDefault="00250BCD" w:rsidP="007A3860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3</w:t>
      </w:r>
      <w:r>
        <w:rPr>
          <w:rFonts w:hint="eastAsia"/>
          <w:color w:val="000000" w:themeColor="text1"/>
          <w:lang w:eastAsia="zh-CN"/>
        </w:rPr>
        <w:t>节，</w:t>
      </w:r>
      <w:r w:rsidR="006E5C13">
        <w:rPr>
          <w:rFonts w:hint="eastAsia"/>
          <w:color w:val="000000" w:themeColor="text1"/>
          <w:lang w:eastAsia="zh-CN"/>
        </w:rPr>
        <w:t>“</w:t>
      </w:r>
      <w:r>
        <w:rPr>
          <w:rFonts w:hint="eastAsia"/>
          <w:color w:val="000000" w:themeColor="text1"/>
          <w:lang w:eastAsia="zh-CN"/>
        </w:rPr>
        <w:t>见神的国</w:t>
      </w:r>
      <w:r w:rsidR="006E5C13">
        <w:rPr>
          <w:rFonts w:hint="eastAsia"/>
          <w:color w:val="000000" w:themeColor="text1"/>
          <w:lang w:eastAsia="zh-CN"/>
        </w:rPr>
        <w:t>”</w:t>
      </w:r>
      <w:r>
        <w:rPr>
          <w:rFonts w:hint="eastAsia"/>
          <w:color w:val="000000" w:themeColor="text1"/>
          <w:lang w:eastAsia="zh-CN"/>
        </w:rPr>
        <w:t>和第</w:t>
      </w:r>
      <w:r>
        <w:rPr>
          <w:rFonts w:hint="eastAsia"/>
          <w:color w:val="000000" w:themeColor="text1"/>
          <w:lang w:eastAsia="zh-CN"/>
        </w:rPr>
        <w:t>5</w:t>
      </w:r>
      <w:r>
        <w:rPr>
          <w:rFonts w:hint="eastAsia"/>
          <w:color w:val="000000" w:themeColor="text1"/>
          <w:lang w:eastAsia="zh-CN"/>
        </w:rPr>
        <w:t>节</w:t>
      </w:r>
      <w:r w:rsidR="006E5C13">
        <w:rPr>
          <w:rFonts w:hint="eastAsia"/>
          <w:color w:val="000000" w:themeColor="text1"/>
          <w:lang w:eastAsia="zh-CN"/>
        </w:rPr>
        <w:t>“</w:t>
      </w:r>
      <w:r>
        <w:rPr>
          <w:rFonts w:hint="eastAsia"/>
          <w:color w:val="000000" w:themeColor="text1"/>
          <w:lang w:eastAsia="zh-CN"/>
        </w:rPr>
        <w:t>进神的国</w:t>
      </w:r>
      <w:r w:rsidR="006E5C13">
        <w:rPr>
          <w:rFonts w:hint="eastAsia"/>
          <w:color w:val="000000" w:themeColor="text1"/>
          <w:lang w:eastAsia="zh-CN"/>
        </w:rPr>
        <w:t>”</w:t>
      </w:r>
      <w:r>
        <w:rPr>
          <w:rFonts w:hint="eastAsia"/>
          <w:color w:val="000000" w:themeColor="text1"/>
          <w:lang w:eastAsia="zh-CN"/>
        </w:rPr>
        <w:t>是一样的。犹太人几千年等</w:t>
      </w:r>
      <w:r w:rsidR="001B1481">
        <w:rPr>
          <w:rFonts w:hint="eastAsia"/>
          <w:color w:val="000000" w:themeColor="text1"/>
          <w:lang w:eastAsia="zh-CN"/>
        </w:rPr>
        <w:t>弥赛亚来</w:t>
      </w:r>
      <w:r w:rsidR="00AB2F2A">
        <w:rPr>
          <w:rFonts w:hint="eastAsia"/>
          <w:color w:val="000000" w:themeColor="text1"/>
          <w:lang w:eastAsia="zh-CN"/>
        </w:rPr>
        <w:t>，他们知道弥赛亚会回来到地上，但他们不相信就是耶稣，因为他出身</w:t>
      </w:r>
      <w:r w:rsidR="00DA5496">
        <w:rPr>
          <w:rFonts w:hint="eastAsia"/>
          <w:color w:val="000000" w:themeColor="text1"/>
          <w:lang w:eastAsia="zh-CN"/>
        </w:rPr>
        <w:t>卑贱。</w:t>
      </w:r>
    </w:p>
    <w:p w14:paraId="31D9D59C" w14:textId="41B70C7D" w:rsidR="00E857CD" w:rsidRDefault="00053372" w:rsidP="00053372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lastRenderedPageBreak/>
        <w:t>二．</w:t>
      </w:r>
      <w:r w:rsidR="00E857CD">
        <w:rPr>
          <w:rFonts w:hint="eastAsia"/>
          <w:b/>
          <w:bCs/>
          <w:color w:val="000000" w:themeColor="text1"/>
          <w:lang w:eastAsia="zh-CN"/>
        </w:rPr>
        <w:t>约翰福音</w:t>
      </w:r>
      <w:r w:rsidR="00E857CD">
        <w:rPr>
          <w:rFonts w:hint="eastAsia"/>
          <w:b/>
          <w:bCs/>
          <w:color w:val="000000" w:themeColor="text1"/>
          <w:lang w:eastAsia="zh-CN"/>
        </w:rPr>
        <w:t>3</w:t>
      </w:r>
      <w:r w:rsidR="00E857CD">
        <w:rPr>
          <w:b/>
          <w:bCs/>
          <w:color w:val="000000" w:themeColor="text1"/>
          <w:lang w:eastAsia="zh-CN"/>
        </w:rPr>
        <w:t>:4-8</w:t>
      </w:r>
      <w:r w:rsidR="00E857CD">
        <w:rPr>
          <w:rFonts w:hint="eastAsia"/>
          <w:b/>
          <w:bCs/>
          <w:color w:val="000000" w:themeColor="text1"/>
          <w:lang w:eastAsia="zh-CN"/>
        </w:rPr>
        <w:t>，圣灵生的特质</w:t>
      </w:r>
    </w:p>
    <w:p w14:paraId="230222A5" w14:textId="582DA29A" w:rsidR="00AB75BB" w:rsidRDefault="00D279B8" w:rsidP="00AB75BB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第</w:t>
      </w:r>
      <w:r w:rsidR="00AB75BB" w:rsidRPr="00AB75BB">
        <w:rPr>
          <w:rFonts w:hint="eastAsia"/>
          <w:color w:val="000000" w:themeColor="text1"/>
          <w:lang w:eastAsia="zh-CN"/>
        </w:rPr>
        <w:t>5</w:t>
      </w:r>
      <w:r w:rsidR="00AB75BB" w:rsidRPr="00AB75BB">
        <w:rPr>
          <w:rFonts w:hint="eastAsia"/>
          <w:color w:val="000000" w:themeColor="text1"/>
          <w:lang w:eastAsia="zh-CN"/>
        </w:rPr>
        <w:t>节重复第</w:t>
      </w:r>
      <w:r w:rsidR="00AB75BB" w:rsidRPr="00AB75BB">
        <w:rPr>
          <w:rFonts w:hint="eastAsia"/>
          <w:color w:val="000000" w:themeColor="text1"/>
          <w:lang w:eastAsia="zh-CN"/>
        </w:rPr>
        <w:t>3</w:t>
      </w:r>
      <w:r w:rsidR="00AB75BB" w:rsidRPr="00AB75BB">
        <w:rPr>
          <w:rFonts w:hint="eastAsia"/>
          <w:color w:val="000000" w:themeColor="text1"/>
          <w:lang w:eastAsia="zh-CN"/>
        </w:rPr>
        <w:t>节</w:t>
      </w:r>
      <w:r w:rsidR="00AB75BB">
        <w:rPr>
          <w:rFonts w:hint="eastAsia"/>
          <w:color w:val="000000" w:themeColor="text1"/>
          <w:lang w:eastAsia="zh-CN"/>
        </w:rPr>
        <w:t>，也是对今天的我们讲的。</w:t>
      </w:r>
    </w:p>
    <w:p w14:paraId="712083E9" w14:textId="72CB4B02" w:rsidR="00DD699A" w:rsidRDefault="00DD699A" w:rsidP="00AB75BB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“从水和圣灵生的”，</w:t>
      </w:r>
      <w:r w:rsidR="00CE7987" w:rsidRPr="00CE7987">
        <w:rPr>
          <w:rFonts w:hint="eastAsia"/>
          <w:color w:val="000000" w:themeColor="text1"/>
          <w:lang w:eastAsia="zh-CN"/>
        </w:rPr>
        <w:t xml:space="preserve"> </w:t>
      </w:r>
      <w:r w:rsidR="00CE7987">
        <w:rPr>
          <w:rFonts w:hint="eastAsia"/>
          <w:color w:val="000000" w:themeColor="text1"/>
          <w:lang w:eastAsia="zh-CN"/>
        </w:rPr>
        <w:t>耶稣这是用尼哥德慕能懂的话和他讲的，因为</w:t>
      </w:r>
      <w:r>
        <w:rPr>
          <w:rFonts w:hint="eastAsia"/>
          <w:color w:val="000000" w:themeColor="text1"/>
          <w:lang w:eastAsia="zh-CN"/>
        </w:rPr>
        <w:t>外邦人进入犹太教也要经过水洗的礼仪，</w:t>
      </w:r>
      <w:r w:rsidR="00E732E0">
        <w:rPr>
          <w:rFonts w:hint="eastAsia"/>
          <w:color w:val="000000" w:themeColor="text1"/>
          <w:lang w:eastAsia="zh-CN"/>
        </w:rPr>
        <w:t>他熟悉旧约圣经。</w:t>
      </w:r>
    </w:p>
    <w:p w14:paraId="7C097DFD" w14:textId="3AAC09A6" w:rsidR="00E732E0" w:rsidRDefault="00E732E0" w:rsidP="00AB75BB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“从水和圣灵生的”至少有四个解释：</w:t>
      </w:r>
    </w:p>
    <w:p w14:paraId="11FBD8BC" w14:textId="538D3517" w:rsidR="006F665C" w:rsidRDefault="00053372" w:rsidP="00053372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.</w:t>
      </w:r>
      <w:r w:rsidR="006F665C">
        <w:rPr>
          <w:rFonts w:hint="eastAsia"/>
          <w:color w:val="000000" w:themeColor="text1"/>
          <w:lang w:eastAsia="zh-CN"/>
        </w:rPr>
        <w:t>水</w:t>
      </w:r>
      <w:r w:rsidR="00E732E0">
        <w:rPr>
          <w:rFonts w:hint="eastAsia"/>
          <w:color w:val="000000" w:themeColor="text1"/>
          <w:lang w:eastAsia="zh-CN"/>
        </w:rPr>
        <w:t>指向受洗</w:t>
      </w:r>
      <w:r w:rsidR="006F665C">
        <w:rPr>
          <w:rFonts w:hint="eastAsia"/>
          <w:color w:val="000000" w:themeColor="text1"/>
          <w:lang w:eastAsia="zh-CN"/>
        </w:rPr>
        <w:t>。一般的教导是一定要受洗，</w:t>
      </w:r>
      <w:r w:rsidR="007E2303">
        <w:rPr>
          <w:rFonts w:hint="eastAsia"/>
          <w:color w:val="000000" w:themeColor="text1"/>
          <w:lang w:eastAsia="zh-CN"/>
        </w:rPr>
        <w:t>不受洗不得救。但马可福音</w:t>
      </w:r>
      <w:r w:rsidR="007E2303">
        <w:rPr>
          <w:rFonts w:hint="eastAsia"/>
          <w:color w:val="000000" w:themeColor="text1"/>
          <w:lang w:eastAsia="zh-CN"/>
        </w:rPr>
        <w:t>1</w:t>
      </w:r>
      <w:r w:rsidR="007E2303">
        <w:rPr>
          <w:color w:val="000000" w:themeColor="text1"/>
          <w:lang w:eastAsia="zh-CN"/>
        </w:rPr>
        <w:t>6:15-16</w:t>
      </w:r>
      <w:r w:rsidR="007E2303">
        <w:rPr>
          <w:rFonts w:hint="eastAsia"/>
          <w:color w:val="000000" w:themeColor="text1"/>
          <w:lang w:eastAsia="zh-CN"/>
        </w:rPr>
        <w:t>告诉我们，“信而受洗的，必然得救；不信的，必被定罪”。</w:t>
      </w:r>
      <w:r w:rsidR="00CB768E">
        <w:rPr>
          <w:rFonts w:hint="eastAsia"/>
          <w:color w:val="000000" w:themeColor="text1"/>
          <w:lang w:eastAsia="zh-CN"/>
        </w:rPr>
        <w:t>所以得救的必要条件是信</w:t>
      </w:r>
      <w:r w:rsidR="007B7ADE">
        <w:rPr>
          <w:rFonts w:hint="eastAsia"/>
          <w:color w:val="000000" w:themeColor="text1"/>
          <w:lang w:eastAsia="zh-CN"/>
        </w:rPr>
        <w:t>，受洗不是得救的条件。</w:t>
      </w:r>
      <w:r w:rsidR="00041F35">
        <w:rPr>
          <w:rFonts w:hint="eastAsia"/>
          <w:color w:val="000000" w:themeColor="text1"/>
          <w:lang w:eastAsia="zh-CN"/>
        </w:rPr>
        <w:t>这个解释不成立。</w:t>
      </w:r>
    </w:p>
    <w:p w14:paraId="3E85FB73" w14:textId="7E64FD21" w:rsidR="006F665C" w:rsidRDefault="00053372" w:rsidP="00053372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2.</w:t>
      </w:r>
      <w:r w:rsidR="006F665C">
        <w:rPr>
          <w:rFonts w:hint="eastAsia"/>
          <w:color w:val="000000" w:themeColor="text1"/>
          <w:lang w:eastAsia="zh-CN"/>
        </w:rPr>
        <w:t>水指向每一个人在母腹中被水包着</w:t>
      </w:r>
      <w:r w:rsidR="00041F35">
        <w:rPr>
          <w:rFonts w:hint="eastAsia"/>
          <w:color w:val="000000" w:themeColor="text1"/>
          <w:lang w:eastAsia="zh-CN"/>
        </w:rPr>
        <w:t>。如果指的是这个意思，那每个人都得救了，圣经还在讲，又有什么意义呢？所以这个解释</w:t>
      </w:r>
      <w:r w:rsidR="009B069E">
        <w:rPr>
          <w:rFonts w:hint="eastAsia"/>
          <w:color w:val="000000" w:themeColor="text1"/>
          <w:lang w:eastAsia="zh-CN"/>
        </w:rPr>
        <w:t>也</w:t>
      </w:r>
      <w:r w:rsidR="00041F35">
        <w:rPr>
          <w:rFonts w:hint="eastAsia"/>
          <w:color w:val="000000" w:themeColor="text1"/>
          <w:lang w:eastAsia="zh-CN"/>
        </w:rPr>
        <w:t>不成立。</w:t>
      </w:r>
    </w:p>
    <w:p w14:paraId="097BD541" w14:textId="2879457B" w:rsidR="006F665C" w:rsidRDefault="00053372" w:rsidP="00053372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.</w:t>
      </w:r>
      <w:r w:rsidR="006F665C">
        <w:rPr>
          <w:rFonts w:hint="eastAsia"/>
          <w:color w:val="000000" w:themeColor="text1"/>
          <w:lang w:eastAsia="zh-CN"/>
        </w:rPr>
        <w:t>水指向神的话，可以洗净人。</w:t>
      </w:r>
      <w:r w:rsidR="007F3D84">
        <w:rPr>
          <w:rFonts w:hint="eastAsia"/>
          <w:color w:val="000000" w:themeColor="text1"/>
          <w:lang w:eastAsia="zh-CN"/>
        </w:rPr>
        <w:t>诗篇</w:t>
      </w:r>
      <w:r w:rsidR="007F3D84">
        <w:rPr>
          <w:rFonts w:hint="eastAsia"/>
          <w:color w:val="000000" w:themeColor="text1"/>
          <w:lang w:eastAsia="zh-CN"/>
        </w:rPr>
        <w:t>1</w:t>
      </w:r>
      <w:r w:rsidR="007F3D84">
        <w:rPr>
          <w:color w:val="000000" w:themeColor="text1"/>
          <w:lang w:eastAsia="zh-CN"/>
        </w:rPr>
        <w:t>19:9</w:t>
      </w:r>
      <w:r w:rsidR="007F3D84">
        <w:rPr>
          <w:rFonts w:hint="eastAsia"/>
          <w:color w:val="000000" w:themeColor="text1"/>
          <w:lang w:eastAsia="zh-CN"/>
        </w:rPr>
        <w:t>、</w:t>
      </w:r>
      <w:r w:rsidR="007F3D84">
        <w:rPr>
          <w:rFonts w:hint="eastAsia"/>
          <w:color w:val="000000" w:themeColor="text1"/>
          <w:lang w:eastAsia="zh-CN"/>
        </w:rPr>
        <w:t>5</w:t>
      </w:r>
      <w:r w:rsidR="007F3D84">
        <w:rPr>
          <w:color w:val="000000" w:themeColor="text1"/>
          <w:lang w:eastAsia="zh-CN"/>
        </w:rPr>
        <w:t>0</w:t>
      </w:r>
      <w:r w:rsidR="007F3D84">
        <w:rPr>
          <w:rFonts w:hint="eastAsia"/>
          <w:color w:val="000000" w:themeColor="text1"/>
          <w:lang w:eastAsia="zh-CN"/>
        </w:rPr>
        <w:t>，“少年人用什么洁净他的行为呢？是要遵行你的话！”；约翰福音</w:t>
      </w:r>
      <w:r w:rsidR="00CF2E84">
        <w:rPr>
          <w:color w:val="000000" w:themeColor="text1"/>
          <w:lang w:eastAsia="zh-CN"/>
        </w:rPr>
        <w:t>15:3</w:t>
      </w:r>
      <w:r w:rsidR="00CF2E84">
        <w:rPr>
          <w:rFonts w:hint="eastAsia"/>
          <w:color w:val="000000" w:themeColor="text1"/>
          <w:lang w:eastAsia="zh-CN"/>
        </w:rPr>
        <w:t>，</w:t>
      </w:r>
      <w:r w:rsidR="00CF2E84">
        <w:rPr>
          <w:rFonts w:hint="eastAsia"/>
          <w:color w:val="000000" w:themeColor="text1"/>
          <w:lang w:eastAsia="zh-CN"/>
        </w:rPr>
        <w:t>1</w:t>
      </w:r>
      <w:r w:rsidR="00CF2E84">
        <w:rPr>
          <w:color w:val="000000" w:themeColor="text1"/>
          <w:lang w:eastAsia="zh-CN"/>
        </w:rPr>
        <w:t>7:17</w:t>
      </w:r>
      <w:r w:rsidR="00CF2E84">
        <w:rPr>
          <w:rFonts w:hint="eastAsia"/>
          <w:color w:val="000000" w:themeColor="text1"/>
          <w:lang w:eastAsia="zh-CN"/>
        </w:rPr>
        <w:t>，“现在你们因</w:t>
      </w:r>
      <w:r w:rsidR="001554EC">
        <w:rPr>
          <w:rFonts w:hint="eastAsia"/>
          <w:color w:val="000000" w:themeColor="text1"/>
          <w:lang w:eastAsia="zh-CN"/>
        </w:rPr>
        <w:t>我讲给你们的道，已经干净了”，“求你用真理使他们成圣；你的道就是真理”。所以神的话，神的道像水，把我们洗净。还有以弗所书</w:t>
      </w:r>
      <w:r w:rsidR="001554EC">
        <w:rPr>
          <w:rFonts w:hint="eastAsia"/>
          <w:color w:val="000000" w:themeColor="text1"/>
          <w:lang w:eastAsia="zh-CN"/>
        </w:rPr>
        <w:t>5</w:t>
      </w:r>
      <w:r w:rsidR="001554EC">
        <w:rPr>
          <w:color w:val="000000" w:themeColor="text1"/>
          <w:lang w:eastAsia="zh-CN"/>
        </w:rPr>
        <w:t>:26</w:t>
      </w:r>
      <w:r w:rsidR="001554EC">
        <w:rPr>
          <w:rFonts w:hint="eastAsia"/>
          <w:color w:val="000000" w:themeColor="text1"/>
          <w:lang w:eastAsia="zh-CN"/>
        </w:rPr>
        <w:t>，彼得前书</w:t>
      </w:r>
      <w:r w:rsidR="001554EC">
        <w:rPr>
          <w:rFonts w:hint="eastAsia"/>
          <w:color w:val="000000" w:themeColor="text1"/>
          <w:lang w:eastAsia="zh-CN"/>
        </w:rPr>
        <w:t>1</w:t>
      </w:r>
      <w:r w:rsidR="001554EC">
        <w:rPr>
          <w:color w:val="000000" w:themeColor="text1"/>
          <w:lang w:eastAsia="zh-CN"/>
        </w:rPr>
        <w:t>:23-25</w:t>
      </w:r>
      <w:r w:rsidR="001554EC">
        <w:rPr>
          <w:rFonts w:hint="eastAsia"/>
          <w:color w:val="000000" w:themeColor="text1"/>
          <w:lang w:eastAsia="zh-CN"/>
        </w:rPr>
        <w:t>。圣灵是借神的道来拯救我们，罗马书</w:t>
      </w:r>
      <w:r w:rsidR="001554EC">
        <w:rPr>
          <w:rFonts w:hint="eastAsia"/>
          <w:color w:val="000000" w:themeColor="text1"/>
          <w:lang w:eastAsia="zh-CN"/>
        </w:rPr>
        <w:t>1</w:t>
      </w:r>
      <w:r w:rsidR="001554EC">
        <w:rPr>
          <w:color w:val="000000" w:themeColor="text1"/>
          <w:lang w:eastAsia="zh-CN"/>
        </w:rPr>
        <w:t>0:17</w:t>
      </w:r>
      <w:r w:rsidR="001554EC">
        <w:rPr>
          <w:rFonts w:hint="eastAsia"/>
          <w:color w:val="000000" w:themeColor="text1"/>
          <w:lang w:eastAsia="zh-CN"/>
        </w:rPr>
        <w:t>，“可见，信道是从听道来的，听道是从基督的话来的”。</w:t>
      </w:r>
      <w:r w:rsidR="005860C4">
        <w:rPr>
          <w:rFonts w:hint="eastAsia"/>
          <w:color w:val="000000" w:themeColor="text1"/>
          <w:lang w:eastAsia="zh-CN"/>
        </w:rPr>
        <w:t>这个解释看起来是对的，但不完全。</w:t>
      </w:r>
    </w:p>
    <w:p w14:paraId="654B94DE" w14:textId="63D4F82C" w:rsidR="006F665C" w:rsidRDefault="00053372" w:rsidP="00053372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4</w:t>
      </w:r>
      <w:r>
        <w:rPr>
          <w:color w:val="000000" w:themeColor="text1"/>
          <w:lang w:eastAsia="zh-CN"/>
        </w:rPr>
        <w:t>.</w:t>
      </w:r>
      <w:r w:rsidR="006F665C">
        <w:rPr>
          <w:rFonts w:hint="eastAsia"/>
          <w:color w:val="000000" w:themeColor="text1"/>
          <w:lang w:eastAsia="zh-CN"/>
        </w:rPr>
        <w:t>回到希腊文，原义是水和圣灵是一件事</w:t>
      </w:r>
      <w:r w:rsidR="0093774E">
        <w:rPr>
          <w:rFonts w:hint="eastAsia"/>
          <w:color w:val="000000" w:themeColor="text1"/>
          <w:lang w:eastAsia="zh-CN"/>
        </w:rPr>
        <w:t>，不是分开的。</w:t>
      </w:r>
      <w:r w:rsidR="00AF2C8E">
        <w:rPr>
          <w:rFonts w:hint="eastAsia"/>
          <w:color w:val="000000" w:themeColor="text1"/>
          <w:lang w:eastAsia="zh-CN"/>
        </w:rPr>
        <w:t>根据是以西结书</w:t>
      </w:r>
      <w:r w:rsidR="00AF2C8E">
        <w:rPr>
          <w:rFonts w:hint="eastAsia"/>
          <w:color w:val="000000" w:themeColor="text1"/>
          <w:lang w:eastAsia="zh-CN"/>
        </w:rPr>
        <w:t>3</w:t>
      </w:r>
      <w:r w:rsidR="00AF2C8E">
        <w:rPr>
          <w:color w:val="000000" w:themeColor="text1"/>
          <w:lang w:eastAsia="zh-CN"/>
        </w:rPr>
        <w:t>6:25-28</w:t>
      </w:r>
      <w:r w:rsidR="00AF2C8E">
        <w:rPr>
          <w:rFonts w:hint="eastAsia"/>
          <w:color w:val="000000" w:themeColor="text1"/>
          <w:lang w:eastAsia="zh-CN"/>
        </w:rPr>
        <w:t>，</w:t>
      </w:r>
      <w:r w:rsidR="00226E88">
        <w:rPr>
          <w:rFonts w:hint="eastAsia"/>
          <w:color w:val="000000" w:themeColor="text1"/>
          <w:lang w:eastAsia="zh-CN"/>
        </w:rPr>
        <w:t>“我必用清水洒在你们身上，你们就洁净了……我也要赐给你们一个新心，将新灵放在你们里面，又从你们的肉体中除掉石心，赐给你们肉心。我必将我的灵放在你们里面，使你们顺从我的律例，谨守遵行我的典章……你们要作我的子民，我要作你们的神”。</w:t>
      </w:r>
      <w:r w:rsidR="00A552B7" w:rsidRPr="00A552B7">
        <w:rPr>
          <w:rFonts w:hint="eastAsia"/>
          <w:color w:val="000000" w:themeColor="text1"/>
          <w:lang w:eastAsia="zh-CN"/>
        </w:rPr>
        <w:t xml:space="preserve"> </w:t>
      </w:r>
      <w:r w:rsidR="00A552B7">
        <w:rPr>
          <w:rFonts w:hint="eastAsia"/>
          <w:color w:val="000000" w:themeColor="text1"/>
          <w:lang w:eastAsia="zh-CN"/>
        </w:rPr>
        <w:t>这里耶稣应该是引用旧约和尼哥德慕讲话。神已经在很早以前</w:t>
      </w:r>
      <w:r w:rsidR="004242AF">
        <w:rPr>
          <w:rFonts w:hint="eastAsia"/>
          <w:color w:val="000000" w:themeColor="text1"/>
          <w:lang w:eastAsia="zh-CN"/>
        </w:rPr>
        <w:t>，</w:t>
      </w:r>
      <w:r w:rsidR="009F1411">
        <w:rPr>
          <w:rFonts w:hint="eastAsia"/>
          <w:color w:val="000000" w:themeColor="text1"/>
          <w:lang w:eastAsia="zh-CN"/>
        </w:rPr>
        <w:t>借以西结预告弥赛亚要做的事，要用水和圣灵来重生你们。神要洗净人心，赐圣灵</w:t>
      </w:r>
      <w:r w:rsidR="00212F3E">
        <w:rPr>
          <w:rFonts w:hint="eastAsia"/>
          <w:color w:val="000000" w:themeColor="text1"/>
          <w:lang w:eastAsia="zh-CN"/>
        </w:rPr>
        <w:t>。怎样洗净？悔改信耶稣，以耶稣作我们的救主。</w:t>
      </w:r>
      <w:r w:rsidR="008A39E1">
        <w:rPr>
          <w:rFonts w:hint="eastAsia"/>
          <w:color w:val="000000" w:themeColor="text1"/>
          <w:lang w:eastAsia="zh-CN"/>
        </w:rPr>
        <w:t>这个解释是对的。</w:t>
      </w:r>
    </w:p>
    <w:p w14:paraId="7625E921" w14:textId="31B9E10E" w:rsidR="008C24D1" w:rsidRDefault="008C24D1" w:rsidP="008C24D1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6</w:t>
      </w:r>
      <w:r>
        <w:rPr>
          <w:rFonts w:hint="eastAsia"/>
          <w:color w:val="000000" w:themeColor="text1"/>
          <w:lang w:eastAsia="zh-CN"/>
        </w:rPr>
        <w:t>节，是一个对比，肉身生的是有罪的，灵生的已经分别为圣了；前者强调有限性，后者强调无限性。</w:t>
      </w:r>
    </w:p>
    <w:p w14:paraId="42FBA0DD" w14:textId="7B4C54A6" w:rsidR="00C71C16" w:rsidRDefault="00C71C16">
      <w:pPr>
        <w:pStyle w:val="ListBullet"/>
        <w:numPr>
          <w:ilvl w:val="1"/>
          <w:numId w:val="33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是针对尼哥德慕说的，“你们”指所有人，包括法利赛人。</w:t>
      </w:r>
    </w:p>
    <w:p w14:paraId="465C8EC5" w14:textId="77777777" w:rsidR="00053372" w:rsidRDefault="00C71C16" w:rsidP="00053372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>8</w:t>
      </w:r>
      <w:r>
        <w:rPr>
          <w:rFonts w:hint="eastAsia"/>
          <w:color w:val="000000" w:themeColor="text1"/>
          <w:lang w:eastAsia="zh-CN"/>
        </w:rPr>
        <w:t>节，指出灵生的特质。风随意吹，是人掌控不了的，人不知道风去哪里，从灵生的也是如此，这不是你我可以做到的，只有神可以操控，人不了解，也不能控制</w:t>
      </w:r>
      <w:r w:rsidR="00825139">
        <w:rPr>
          <w:rFonts w:hint="eastAsia"/>
          <w:color w:val="000000" w:themeColor="text1"/>
          <w:lang w:eastAsia="zh-CN"/>
        </w:rPr>
        <w:t>。圣灵重生，是有感觉的，但你不明白，只有神可以操控。</w:t>
      </w:r>
    </w:p>
    <w:p w14:paraId="328DFD94" w14:textId="6567869C" w:rsidR="00E857CD" w:rsidRPr="00053372" w:rsidRDefault="00053372" w:rsidP="00053372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53372">
        <w:rPr>
          <w:rFonts w:hint="eastAsia"/>
          <w:b/>
          <w:bCs/>
          <w:color w:val="000000" w:themeColor="text1"/>
          <w:lang w:eastAsia="zh-CN"/>
        </w:rPr>
        <w:t>三．</w:t>
      </w:r>
      <w:r w:rsidR="00E857CD">
        <w:rPr>
          <w:rFonts w:hint="eastAsia"/>
          <w:b/>
          <w:bCs/>
          <w:color w:val="000000" w:themeColor="text1"/>
          <w:lang w:eastAsia="zh-CN"/>
        </w:rPr>
        <w:t>约翰福音</w:t>
      </w:r>
      <w:r w:rsidR="00E857CD">
        <w:rPr>
          <w:rFonts w:hint="eastAsia"/>
          <w:b/>
          <w:bCs/>
          <w:color w:val="000000" w:themeColor="text1"/>
          <w:lang w:eastAsia="zh-CN"/>
        </w:rPr>
        <w:t>3</w:t>
      </w:r>
      <w:r w:rsidR="00E857CD">
        <w:rPr>
          <w:b/>
          <w:bCs/>
          <w:color w:val="000000" w:themeColor="text1"/>
          <w:lang w:eastAsia="zh-CN"/>
        </w:rPr>
        <w:t>:9-13</w:t>
      </w:r>
      <w:r w:rsidR="00E857CD">
        <w:rPr>
          <w:rFonts w:hint="eastAsia"/>
          <w:b/>
          <w:bCs/>
          <w:color w:val="000000" w:themeColor="text1"/>
          <w:lang w:eastAsia="zh-CN"/>
        </w:rPr>
        <w:t>，福音的信息需要凭信心去领受</w:t>
      </w:r>
    </w:p>
    <w:p w14:paraId="7140597B" w14:textId="6BB8B7A9" w:rsidR="000F616B" w:rsidRDefault="008942ED" w:rsidP="000F616B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8942ED">
        <w:rPr>
          <w:rFonts w:hint="eastAsia"/>
          <w:color w:val="000000" w:themeColor="text1"/>
          <w:lang w:eastAsia="zh-CN"/>
        </w:rPr>
        <w:t>人不明白，只要信。</w:t>
      </w:r>
      <w:r>
        <w:rPr>
          <w:rFonts w:hint="eastAsia"/>
          <w:color w:val="000000" w:themeColor="text1"/>
          <w:lang w:eastAsia="zh-CN"/>
        </w:rPr>
        <w:t>神的话需要凭信心才能领受，因为做法太简单，人</w:t>
      </w:r>
      <w:r w:rsidR="0035351A">
        <w:rPr>
          <w:rFonts w:hint="eastAsia"/>
          <w:color w:val="000000" w:themeColor="text1"/>
          <w:lang w:eastAsia="zh-CN"/>
        </w:rPr>
        <w:t>就</w:t>
      </w:r>
      <w:r>
        <w:rPr>
          <w:rFonts w:hint="eastAsia"/>
          <w:color w:val="000000" w:themeColor="text1"/>
          <w:lang w:eastAsia="zh-CN"/>
        </w:rPr>
        <w:t>自以为是，反而不愿接受。</w:t>
      </w:r>
    </w:p>
    <w:p w14:paraId="7D23A420" w14:textId="05411D13" w:rsidR="007C54A4" w:rsidRDefault="007C54A4" w:rsidP="000F616B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9</w:t>
      </w:r>
      <w:r>
        <w:rPr>
          <w:rFonts w:hint="eastAsia"/>
          <w:color w:val="000000" w:themeColor="text1"/>
          <w:lang w:eastAsia="zh-CN"/>
        </w:rPr>
        <w:t>节，尼哥德慕是真心的。</w:t>
      </w:r>
    </w:p>
    <w:p w14:paraId="2E051D3F" w14:textId="73793A87" w:rsidR="007C54A4" w:rsidRDefault="007C54A4" w:rsidP="000F616B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10</w:t>
      </w:r>
      <w:r>
        <w:rPr>
          <w:rFonts w:hint="eastAsia"/>
          <w:color w:val="000000" w:themeColor="text1"/>
          <w:lang w:eastAsia="zh-CN"/>
        </w:rPr>
        <w:t>节，耶稣的回答给他一个挑战。</w:t>
      </w:r>
    </w:p>
    <w:p w14:paraId="0CC73FE9" w14:textId="4C549F76" w:rsidR="00751374" w:rsidRDefault="00751374" w:rsidP="000F616B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11</w:t>
      </w:r>
      <w:r>
        <w:rPr>
          <w:rFonts w:hint="eastAsia"/>
          <w:color w:val="000000" w:themeColor="text1"/>
          <w:lang w:eastAsia="zh-CN"/>
        </w:rPr>
        <w:t>节，</w:t>
      </w:r>
      <w:r w:rsidR="00AC5CA5">
        <w:rPr>
          <w:rFonts w:hint="eastAsia"/>
          <w:color w:val="000000" w:themeColor="text1"/>
          <w:lang w:eastAsia="zh-CN"/>
        </w:rPr>
        <w:t>耶稣给他一些真实的、已经证明的答案。“我们”指谁？不会是门徒，门徒当时还不信。</w:t>
      </w:r>
      <w:r w:rsidR="008F5C72">
        <w:rPr>
          <w:rFonts w:hint="eastAsia"/>
          <w:color w:val="000000" w:themeColor="text1"/>
          <w:lang w:eastAsia="zh-CN"/>
        </w:rPr>
        <w:t>“我们”应该是指施洗约翰和耶稣。</w:t>
      </w:r>
      <w:r w:rsidR="00561FD5">
        <w:rPr>
          <w:rFonts w:hint="eastAsia"/>
          <w:color w:val="000000" w:themeColor="text1"/>
          <w:lang w:eastAsia="zh-CN"/>
        </w:rPr>
        <w:t>施洗约翰曾说“看哪！神的羔羊！”</w:t>
      </w:r>
    </w:p>
    <w:p w14:paraId="6576554C" w14:textId="537A31FE" w:rsidR="00561FD5" w:rsidRDefault="00561FD5" w:rsidP="000F616B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2</w:t>
      </w:r>
      <w:r>
        <w:rPr>
          <w:rFonts w:hint="eastAsia"/>
          <w:color w:val="000000" w:themeColor="text1"/>
          <w:lang w:eastAsia="zh-CN"/>
        </w:rPr>
        <w:t>节，“地上的事”指上文中“风”、“从母腹生的”。</w:t>
      </w:r>
    </w:p>
    <w:p w14:paraId="11DCCBB9" w14:textId="719D4D66" w:rsidR="00561FD5" w:rsidRPr="00751374" w:rsidRDefault="00561FD5">
      <w:pPr>
        <w:pStyle w:val="ListBullet"/>
        <w:numPr>
          <w:ilvl w:val="1"/>
          <w:numId w:val="21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只有耶稣是从天上降下。</w:t>
      </w:r>
      <w:r w:rsidR="00C75B8F">
        <w:rPr>
          <w:rFonts w:hint="eastAsia"/>
          <w:color w:val="000000" w:themeColor="text1"/>
          <w:lang w:eastAsia="zh-CN"/>
        </w:rPr>
        <w:t>参见但以理书</w:t>
      </w:r>
      <w:r w:rsidR="00C75B8F">
        <w:rPr>
          <w:rFonts w:hint="eastAsia"/>
          <w:color w:val="000000" w:themeColor="text1"/>
          <w:lang w:eastAsia="zh-CN"/>
        </w:rPr>
        <w:t>1</w:t>
      </w:r>
      <w:r w:rsidR="00C75B8F">
        <w:rPr>
          <w:color w:val="000000" w:themeColor="text1"/>
          <w:lang w:eastAsia="zh-CN"/>
        </w:rPr>
        <w:t>2:7</w:t>
      </w:r>
      <w:r w:rsidR="00C75B8F">
        <w:rPr>
          <w:rFonts w:hint="eastAsia"/>
          <w:color w:val="000000" w:themeColor="text1"/>
          <w:lang w:eastAsia="zh-CN"/>
        </w:rPr>
        <w:t>。</w:t>
      </w:r>
    </w:p>
    <w:p w14:paraId="763D35FF" w14:textId="2A4F8119" w:rsidR="00E857CD" w:rsidRDefault="00053372" w:rsidP="00053372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四．</w:t>
      </w:r>
      <w:r w:rsidR="00E857CD">
        <w:rPr>
          <w:rFonts w:hint="eastAsia"/>
          <w:b/>
          <w:bCs/>
          <w:color w:val="000000" w:themeColor="text1"/>
          <w:lang w:eastAsia="zh-CN"/>
        </w:rPr>
        <w:t>约翰福音</w:t>
      </w:r>
      <w:r w:rsidR="00E857CD">
        <w:rPr>
          <w:rFonts w:hint="eastAsia"/>
          <w:b/>
          <w:bCs/>
          <w:color w:val="000000" w:themeColor="text1"/>
          <w:lang w:eastAsia="zh-CN"/>
        </w:rPr>
        <w:t>3</w:t>
      </w:r>
      <w:r w:rsidR="00E857CD">
        <w:rPr>
          <w:b/>
          <w:bCs/>
          <w:color w:val="000000" w:themeColor="text1"/>
          <w:lang w:eastAsia="zh-CN"/>
        </w:rPr>
        <w:t>:14-15</w:t>
      </w:r>
      <w:r w:rsidR="00E857CD">
        <w:rPr>
          <w:rFonts w:hint="eastAsia"/>
          <w:b/>
          <w:bCs/>
          <w:color w:val="000000" w:themeColor="text1"/>
          <w:lang w:eastAsia="zh-CN"/>
        </w:rPr>
        <w:t>，神救恩的方式也需要凭信心接受</w:t>
      </w:r>
    </w:p>
    <w:p w14:paraId="1255DE01" w14:textId="77777777" w:rsidR="00882289" w:rsidRDefault="00D24230" w:rsidP="004B2CCF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D24230">
        <w:rPr>
          <w:rFonts w:hint="eastAsia"/>
          <w:color w:val="000000" w:themeColor="text1"/>
          <w:lang w:eastAsia="zh-CN"/>
        </w:rPr>
        <w:t>1</w:t>
      </w:r>
      <w:r w:rsidRPr="00D24230">
        <w:rPr>
          <w:color w:val="000000" w:themeColor="text1"/>
          <w:lang w:eastAsia="zh-CN"/>
        </w:rPr>
        <w:t>4</w:t>
      </w:r>
      <w:r w:rsidRPr="00D24230">
        <w:rPr>
          <w:rFonts w:hint="eastAsia"/>
          <w:color w:val="000000" w:themeColor="text1"/>
          <w:lang w:eastAsia="zh-CN"/>
        </w:rPr>
        <w:t>节，</w:t>
      </w:r>
      <w:r>
        <w:rPr>
          <w:rFonts w:hint="eastAsia"/>
          <w:color w:val="000000" w:themeColor="text1"/>
          <w:lang w:eastAsia="zh-CN"/>
        </w:rPr>
        <w:t>用摩西的例子，来预告耶稣被举起来，被钉十字架。</w:t>
      </w:r>
      <w:r w:rsidR="00FC24E0">
        <w:rPr>
          <w:rFonts w:hint="eastAsia"/>
          <w:color w:val="000000" w:themeColor="text1"/>
          <w:lang w:eastAsia="zh-CN"/>
        </w:rPr>
        <w:t>回到民数记</w:t>
      </w:r>
      <w:r w:rsidR="00FC24E0">
        <w:rPr>
          <w:rFonts w:hint="eastAsia"/>
          <w:color w:val="000000" w:themeColor="text1"/>
          <w:lang w:eastAsia="zh-CN"/>
        </w:rPr>
        <w:t>2</w:t>
      </w:r>
      <w:r w:rsidR="00FC24E0">
        <w:rPr>
          <w:color w:val="000000" w:themeColor="text1"/>
          <w:lang w:eastAsia="zh-CN"/>
        </w:rPr>
        <w:t>1:4-9</w:t>
      </w:r>
      <w:r w:rsidR="00FC24E0">
        <w:rPr>
          <w:rFonts w:hint="eastAsia"/>
          <w:color w:val="000000" w:themeColor="text1"/>
          <w:lang w:eastAsia="zh-CN"/>
        </w:rPr>
        <w:t>，</w:t>
      </w:r>
      <w:r w:rsidR="00F549E3">
        <w:rPr>
          <w:rFonts w:hint="eastAsia"/>
          <w:color w:val="000000" w:themeColor="text1"/>
          <w:lang w:eastAsia="zh-CN"/>
        </w:rPr>
        <w:t>“凡被蛇咬的，一望这铜蛇就活了”。神怎样救世人？回想亚当、夏娃怎样犯罪？蛇引诱夏娃，亚当悖逆，神诅咒那蛇，吃土、终身用腹爬行。</w:t>
      </w:r>
      <w:r w:rsidR="0039522A">
        <w:rPr>
          <w:rFonts w:hint="eastAsia"/>
          <w:color w:val="000000" w:themeColor="text1"/>
          <w:lang w:eastAsia="zh-CN"/>
        </w:rPr>
        <w:t>铜在圣经中指向审判。神在伊甸园已经审判蛇，</w:t>
      </w:r>
      <w:r w:rsidR="00F8504C">
        <w:rPr>
          <w:rFonts w:hint="eastAsia"/>
          <w:color w:val="000000" w:themeColor="text1"/>
          <w:lang w:eastAsia="zh-CN"/>
        </w:rPr>
        <w:t>女人的后裔要伤你的头，你要伤他的脚跟。</w:t>
      </w:r>
    </w:p>
    <w:p w14:paraId="10CF5085" w14:textId="4F1C9AB6" w:rsidR="004B2CCF" w:rsidRDefault="00EF2BEE" w:rsidP="004B2CCF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这两处“举起来”，</w:t>
      </w:r>
      <w:r w:rsidR="00882289">
        <w:rPr>
          <w:rFonts w:hint="eastAsia"/>
          <w:color w:val="000000" w:themeColor="text1"/>
          <w:lang w:eastAsia="zh-CN"/>
        </w:rPr>
        <w:t>摩西举蛇和神把耶稣高举，</w:t>
      </w:r>
      <w:r>
        <w:rPr>
          <w:rFonts w:hint="eastAsia"/>
          <w:color w:val="000000" w:themeColor="text1"/>
          <w:lang w:eastAsia="zh-CN"/>
        </w:rPr>
        <w:t>是一样的字</w:t>
      </w:r>
      <w:r w:rsidR="00882289">
        <w:rPr>
          <w:rFonts w:hint="eastAsia"/>
          <w:color w:val="000000" w:themeColor="text1"/>
          <w:lang w:eastAsia="zh-CN"/>
        </w:rPr>
        <w:t>。</w:t>
      </w:r>
    </w:p>
    <w:p w14:paraId="176817BA" w14:textId="745267EC" w:rsidR="00C34A0B" w:rsidRPr="00D24230" w:rsidRDefault="00C32145" w:rsidP="004B2CCF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5</w:t>
      </w:r>
      <w:r>
        <w:rPr>
          <w:rFonts w:hint="eastAsia"/>
          <w:color w:val="000000" w:themeColor="text1"/>
          <w:lang w:eastAsia="zh-CN"/>
        </w:rPr>
        <w:t>节，</w:t>
      </w:r>
      <w:r w:rsidR="00362B9A">
        <w:rPr>
          <w:rFonts w:hint="eastAsia"/>
          <w:color w:val="000000" w:themeColor="text1"/>
          <w:lang w:eastAsia="zh-CN"/>
        </w:rPr>
        <w:t>“叫一切信他的都得永生”，和看铜蛇就活是一样的。相信的人就会去看。为什么摩西举蛇？蛇是伊甸园受审判的蛇，被咒诅的蛇。当耶稣被举起的时候，撒旦就失败了。</w:t>
      </w:r>
      <w:r w:rsidR="0011208E">
        <w:rPr>
          <w:rFonts w:hint="eastAsia"/>
          <w:color w:val="000000" w:themeColor="text1"/>
          <w:lang w:eastAsia="zh-CN"/>
        </w:rPr>
        <w:t>参见加拉太书</w:t>
      </w:r>
      <w:r w:rsidR="0011208E">
        <w:rPr>
          <w:rFonts w:hint="eastAsia"/>
          <w:color w:val="000000" w:themeColor="text1"/>
          <w:lang w:eastAsia="zh-CN"/>
        </w:rPr>
        <w:t>3</w:t>
      </w:r>
      <w:r w:rsidR="0011208E">
        <w:rPr>
          <w:color w:val="000000" w:themeColor="text1"/>
          <w:lang w:eastAsia="zh-CN"/>
        </w:rPr>
        <w:t>:13</w:t>
      </w:r>
      <w:r w:rsidR="0011208E">
        <w:rPr>
          <w:rFonts w:hint="eastAsia"/>
          <w:color w:val="000000" w:themeColor="text1"/>
          <w:lang w:eastAsia="zh-CN"/>
        </w:rPr>
        <w:t>，“基督既为我们受了咒诅，就赎出我们脱离律法的咒诅；因为经上记着：‘凡挂在木头上都是被咒诅的’”。</w:t>
      </w:r>
      <w:r w:rsidR="00E90263">
        <w:rPr>
          <w:rFonts w:hint="eastAsia"/>
          <w:color w:val="000000" w:themeColor="text1"/>
          <w:lang w:eastAsia="zh-CN"/>
        </w:rPr>
        <w:t>耶稣被举起的时候，就宣告得胜了。</w:t>
      </w:r>
    </w:p>
    <w:p w14:paraId="2445A8CA" w14:textId="25B36F9C" w:rsidR="00E857CD" w:rsidRDefault="00053372" w:rsidP="00053372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五．</w:t>
      </w:r>
      <w:r w:rsidR="00E857CD">
        <w:rPr>
          <w:rFonts w:hint="eastAsia"/>
          <w:b/>
          <w:bCs/>
          <w:color w:val="000000" w:themeColor="text1"/>
          <w:lang w:eastAsia="zh-CN"/>
        </w:rPr>
        <w:t>约翰福音</w:t>
      </w:r>
      <w:r w:rsidR="00E857CD">
        <w:rPr>
          <w:rFonts w:hint="eastAsia"/>
          <w:b/>
          <w:bCs/>
          <w:color w:val="000000" w:themeColor="text1"/>
          <w:lang w:eastAsia="zh-CN"/>
        </w:rPr>
        <w:t>3</w:t>
      </w:r>
      <w:r w:rsidR="00E857CD">
        <w:rPr>
          <w:b/>
          <w:bCs/>
          <w:color w:val="000000" w:themeColor="text1"/>
          <w:lang w:eastAsia="zh-CN"/>
        </w:rPr>
        <w:t>:16</w:t>
      </w:r>
      <w:r w:rsidR="00E857CD">
        <w:rPr>
          <w:rFonts w:hint="eastAsia"/>
          <w:b/>
          <w:bCs/>
          <w:color w:val="000000" w:themeColor="text1"/>
          <w:lang w:eastAsia="zh-CN"/>
        </w:rPr>
        <w:t>，人必须相信“神爱世人”</w:t>
      </w:r>
    </w:p>
    <w:p w14:paraId="3605FFF1" w14:textId="658420E8" w:rsidR="00C94E57" w:rsidRPr="00144EEF" w:rsidRDefault="00144EEF" w:rsidP="00C94E57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144EEF">
        <w:rPr>
          <w:rFonts w:hint="eastAsia"/>
          <w:color w:val="000000" w:themeColor="text1"/>
          <w:lang w:eastAsia="zh-CN"/>
        </w:rPr>
        <w:lastRenderedPageBreak/>
        <w:t>人必须相信</w:t>
      </w:r>
      <w:r>
        <w:rPr>
          <w:rFonts w:hint="eastAsia"/>
          <w:color w:val="000000" w:themeColor="text1"/>
          <w:lang w:eastAsia="zh-CN"/>
        </w:rPr>
        <w:t>，神爱世人。</w:t>
      </w:r>
      <w:r w:rsidR="00FA5370">
        <w:rPr>
          <w:rFonts w:hint="eastAsia"/>
          <w:color w:val="000000" w:themeColor="text1"/>
          <w:lang w:eastAsia="zh-CN"/>
        </w:rPr>
        <w:t>参见约翰一书</w:t>
      </w:r>
      <w:r w:rsidR="00FA5370">
        <w:rPr>
          <w:color w:val="000000" w:themeColor="text1"/>
          <w:lang w:eastAsia="zh-CN"/>
        </w:rPr>
        <w:t>4:14</w:t>
      </w:r>
      <w:r w:rsidR="00FA5370">
        <w:rPr>
          <w:rFonts w:hint="eastAsia"/>
          <w:color w:val="000000" w:themeColor="text1"/>
          <w:lang w:eastAsia="zh-CN"/>
        </w:rPr>
        <w:t>。神爱我们，差耶稣做世人的救主。我们只要相信，这是带着应许的。</w:t>
      </w:r>
    </w:p>
    <w:p w14:paraId="4DFFF2D1" w14:textId="7178B0EF" w:rsidR="00E857CD" w:rsidRDefault="00053372" w:rsidP="00053372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六．</w:t>
      </w:r>
      <w:r w:rsidR="00E857CD">
        <w:rPr>
          <w:rFonts w:hint="eastAsia"/>
          <w:b/>
          <w:bCs/>
          <w:color w:val="000000" w:themeColor="text1"/>
          <w:lang w:eastAsia="zh-CN"/>
        </w:rPr>
        <w:t>约翰福音</w:t>
      </w:r>
      <w:r w:rsidR="00E857CD">
        <w:rPr>
          <w:rFonts w:hint="eastAsia"/>
          <w:b/>
          <w:bCs/>
          <w:color w:val="000000" w:themeColor="text1"/>
          <w:lang w:eastAsia="zh-CN"/>
        </w:rPr>
        <w:t>3</w:t>
      </w:r>
      <w:r w:rsidR="00E857CD">
        <w:rPr>
          <w:b/>
          <w:bCs/>
          <w:color w:val="000000" w:themeColor="text1"/>
          <w:lang w:eastAsia="zh-CN"/>
        </w:rPr>
        <w:t>:17-21</w:t>
      </w:r>
      <w:r w:rsidR="00E857CD">
        <w:rPr>
          <w:rFonts w:hint="eastAsia"/>
          <w:b/>
          <w:bCs/>
          <w:color w:val="000000" w:themeColor="text1"/>
          <w:lang w:eastAsia="zh-CN"/>
        </w:rPr>
        <w:t>，人必须相信神差耶稣降世的目的和应许</w:t>
      </w:r>
    </w:p>
    <w:p w14:paraId="0316B0F8" w14:textId="7BB33505" w:rsidR="00E857CD" w:rsidRDefault="004F753B" w:rsidP="00E857CD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7</w:t>
      </w:r>
      <w:r>
        <w:rPr>
          <w:rFonts w:hint="eastAsia"/>
          <w:color w:val="000000" w:themeColor="text1"/>
          <w:lang w:eastAsia="zh-CN"/>
        </w:rPr>
        <w:t>节，耶稣降世的目的不是定罪</w:t>
      </w:r>
      <w:r w:rsidR="00F316BE">
        <w:rPr>
          <w:rFonts w:hint="eastAsia"/>
          <w:color w:val="000000" w:themeColor="text1"/>
          <w:lang w:eastAsia="zh-CN"/>
        </w:rPr>
        <w:t>，乃是叫世人因他得救。</w:t>
      </w:r>
    </w:p>
    <w:p w14:paraId="2505F8A1" w14:textId="0DBDC272" w:rsidR="00F316BE" w:rsidRDefault="00F316BE" w:rsidP="00E857CD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8</w:t>
      </w:r>
      <w:r>
        <w:rPr>
          <w:rFonts w:hint="eastAsia"/>
          <w:color w:val="000000" w:themeColor="text1"/>
          <w:lang w:eastAsia="zh-CN"/>
        </w:rPr>
        <w:t>节，人只要回应。</w:t>
      </w:r>
    </w:p>
    <w:p w14:paraId="43D94104" w14:textId="48763162" w:rsidR="00F316BE" w:rsidRDefault="00F316BE" w:rsidP="00E857CD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9-21</w:t>
      </w:r>
      <w:r>
        <w:rPr>
          <w:rFonts w:hint="eastAsia"/>
          <w:color w:val="000000" w:themeColor="text1"/>
          <w:lang w:eastAsia="zh-CN"/>
        </w:rPr>
        <w:t>节，为什么这么多人不愿接受耶稣？因为他们不愿被光照。光一来，黑暗就被赶走。</w:t>
      </w:r>
      <w:r w:rsidR="00E237E3">
        <w:rPr>
          <w:rFonts w:hint="eastAsia"/>
          <w:color w:val="000000" w:themeColor="text1"/>
          <w:lang w:eastAsia="zh-CN"/>
        </w:rPr>
        <w:t>人心里有很多污秽。</w:t>
      </w:r>
    </w:p>
    <w:p w14:paraId="7951637A" w14:textId="42622838" w:rsidR="003247EB" w:rsidRDefault="003247EB" w:rsidP="00E857CD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4AADD192" w14:textId="79016E72" w:rsidR="003247EB" w:rsidRPr="003247EB" w:rsidRDefault="003247EB" w:rsidP="00E857CD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3247EB">
        <w:rPr>
          <w:rFonts w:hint="eastAsia"/>
          <w:b/>
          <w:bCs/>
          <w:color w:val="000000" w:themeColor="text1"/>
          <w:lang w:eastAsia="zh-CN"/>
        </w:rPr>
        <w:t>问题：</w:t>
      </w:r>
    </w:p>
    <w:p w14:paraId="46F6FA75" w14:textId="6C4CD68D" w:rsidR="003247EB" w:rsidRDefault="003247EB">
      <w:pPr>
        <w:pStyle w:val="ListBullet"/>
        <w:numPr>
          <w:ilvl w:val="0"/>
          <w:numId w:val="35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“风随着意思吹”那部分，再解释一下？</w:t>
      </w:r>
    </w:p>
    <w:p w14:paraId="68A7113A" w14:textId="6C6E81EF" w:rsidR="003247EB" w:rsidRDefault="003247EB">
      <w:pPr>
        <w:pStyle w:val="ListBullet"/>
        <w:numPr>
          <w:ilvl w:val="0"/>
          <w:numId w:val="35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不信的人也会受审判吗？</w:t>
      </w:r>
    </w:p>
    <w:p w14:paraId="667B9E97" w14:textId="72B5A7CD" w:rsidR="003247EB" w:rsidRDefault="003247EB">
      <w:pPr>
        <w:pStyle w:val="ListBullet"/>
        <w:numPr>
          <w:ilvl w:val="0"/>
          <w:numId w:val="35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马可福音</w:t>
      </w:r>
      <w:r>
        <w:rPr>
          <w:color w:val="000000" w:themeColor="text1"/>
          <w:lang w:eastAsia="zh-CN"/>
        </w:rPr>
        <w:t>7:30</w:t>
      </w:r>
      <w:r>
        <w:rPr>
          <w:rFonts w:hint="eastAsia"/>
          <w:color w:val="000000" w:themeColor="text1"/>
          <w:lang w:eastAsia="zh-CN"/>
        </w:rPr>
        <w:t>中，耶稣行神迹，吐唾沫有什么特别的含义吗？</w:t>
      </w:r>
    </w:p>
    <w:p w14:paraId="3DF353F1" w14:textId="06E2D49B" w:rsidR="003247EB" w:rsidRDefault="003247EB">
      <w:pPr>
        <w:pStyle w:val="ListBullet"/>
        <w:numPr>
          <w:ilvl w:val="0"/>
          <w:numId w:val="35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信主和不信主的人死了，进入阴间，分别是一个什么状态？</w:t>
      </w:r>
      <w:r w:rsidR="0096025F">
        <w:rPr>
          <w:rFonts w:hint="eastAsia"/>
          <w:color w:val="000000" w:themeColor="text1"/>
          <w:lang w:eastAsia="zh-CN"/>
        </w:rPr>
        <w:t>耶稣死了三天后复活，进入的阴间又是什么状态？乐园是中间阶段吗？</w:t>
      </w:r>
    </w:p>
    <w:p w14:paraId="795AF6F4" w14:textId="3B524A5A" w:rsidR="0096025F" w:rsidRDefault="0096025F">
      <w:pPr>
        <w:pStyle w:val="ListBullet"/>
        <w:numPr>
          <w:ilvl w:val="0"/>
          <w:numId w:val="35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转世的事情如何理解？</w:t>
      </w:r>
    </w:p>
    <w:p w14:paraId="5EFB2AE5" w14:textId="58D10331" w:rsidR="0096025F" w:rsidRDefault="0096025F">
      <w:pPr>
        <w:pStyle w:val="ListBullet"/>
        <w:numPr>
          <w:ilvl w:val="0"/>
          <w:numId w:val="35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尼哥德慕“夜里”去见耶稣，为什么？</w:t>
      </w:r>
    </w:p>
    <w:p w14:paraId="6574603E" w14:textId="557F56E6" w:rsidR="0096025F" w:rsidRDefault="0096025F">
      <w:pPr>
        <w:pStyle w:val="ListBullet"/>
        <w:numPr>
          <w:ilvl w:val="0"/>
          <w:numId w:val="35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信而不受洗和不信而受洗，得救吗？</w:t>
      </w:r>
    </w:p>
    <w:p w14:paraId="11359252" w14:textId="4F3B0252" w:rsidR="00507C4D" w:rsidRDefault="00507C4D" w:rsidP="00507C4D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25D4D5EA" w14:textId="711F287A" w:rsidR="00507C4D" w:rsidRDefault="00507C4D" w:rsidP="00507C4D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5360D28B" w14:textId="447A1302" w:rsidR="00507C4D" w:rsidRDefault="00507C4D" w:rsidP="00507C4D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1A381EE0" w14:textId="76054778" w:rsidR="00507C4D" w:rsidRDefault="00507C4D" w:rsidP="00507C4D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4393CD77" w14:textId="183E2646" w:rsidR="00507C4D" w:rsidRDefault="00507C4D" w:rsidP="00507C4D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234F0F51" w14:textId="2B0B5FA2" w:rsidR="00507C4D" w:rsidRDefault="00507C4D" w:rsidP="00507C4D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6E608F15" w14:textId="095E128A" w:rsidR="00507C4D" w:rsidRDefault="00507C4D" w:rsidP="00507C4D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78F9FFFC" w14:textId="29DE6E2B" w:rsidR="00507C4D" w:rsidRDefault="00507C4D" w:rsidP="00507C4D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553538C4" w14:textId="75CFAC8A" w:rsidR="00507C4D" w:rsidRDefault="00507C4D" w:rsidP="00507C4D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6B087286" w14:textId="062581F2" w:rsidR="00507C4D" w:rsidRDefault="00507C4D" w:rsidP="00507C4D">
      <w:pPr>
        <w:pStyle w:val="Heading1"/>
      </w:pPr>
      <w:bookmarkStart w:id="15" w:name="_Toc180860555"/>
      <w:r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>
        <w:rPr>
          <w:rFonts w:hint="eastAsia"/>
          <w:lang w:eastAsia="zh-CN"/>
        </w:rPr>
        <w:t>（十六）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万有之上</w:t>
      </w:r>
      <w:bookmarkEnd w:id="15"/>
    </w:p>
    <w:p w14:paraId="3E1E61BC" w14:textId="0E397142" w:rsidR="00507C4D" w:rsidRPr="00053372" w:rsidRDefault="00507C4D" w:rsidP="00053372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53372">
        <w:rPr>
          <w:rFonts w:hint="eastAsia"/>
          <w:color w:val="000000" w:themeColor="text1"/>
          <w:lang w:eastAsia="zh-CN"/>
        </w:rPr>
        <w:t>时间</w:t>
      </w:r>
      <w:r w:rsidRPr="00053372">
        <w:rPr>
          <w:rFonts w:hint="eastAsia"/>
          <w:color w:val="000000" w:themeColor="text1"/>
          <w:lang w:eastAsia="zh-CN"/>
        </w:rPr>
        <w:t>2</w:t>
      </w:r>
      <w:r w:rsidRPr="00053372">
        <w:rPr>
          <w:color w:val="000000" w:themeColor="text1"/>
          <w:lang w:eastAsia="zh-CN"/>
        </w:rPr>
        <w:t>022</w:t>
      </w:r>
      <w:r w:rsidRPr="00053372">
        <w:rPr>
          <w:rFonts w:hint="eastAsia"/>
          <w:color w:val="000000" w:themeColor="text1"/>
          <w:lang w:eastAsia="zh-CN"/>
        </w:rPr>
        <w:t>年</w:t>
      </w:r>
      <w:r w:rsidRPr="00053372">
        <w:rPr>
          <w:color w:val="000000" w:themeColor="text1"/>
          <w:lang w:eastAsia="zh-CN"/>
        </w:rPr>
        <w:t>12</w:t>
      </w:r>
      <w:r w:rsidRPr="00053372">
        <w:rPr>
          <w:rFonts w:hint="eastAsia"/>
          <w:color w:val="000000" w:themeColor="text1"/>
          <w:lang w:eastAsia="zh-CN"/>
        </w:rPr>
        <w:t>月</w:t>
      </w:r>
      <w:r w:rsidRPr="00053372">
        <w:rPr>
          <w:color w:val="000000" w:themeColor="text1"/>
          <w:lang w:eastAsia="zh-CN"/>
        </w:rPr>
        <w:t>17</w:t>
      </w:r>
      <w:r w:rsidRPr="00053372">
        <w:rPr>
          <w:rFonts w:hint="eastAsia"/>
          <w:color w:val="000000" w:themeColor="text1"/>
          <w:lang w:eastAsia="zh-CN"/>
        </w:rPr>
        <w:t>日</w:t>
      </w:r>
    </w:p>
    <w:p w14:paraId="2E98483B" w14:textId="11993FEA" w:rsidR="00507C4D" w:rsidRPr="00053372" w:rsidRDefault="00507C4D" w:rsidP="00053372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53372">
        <w:rPr>
          <w:rFonts w:hint="eastAsia"/>
          <w:color w:val="000000" w:themeColor="text1"/>
          <w:lang w:eastAsia="zh-CN"/>
        </w:rPr>
        <w:t>相关经文：约翰福音</w:t>
      </w:r>
      <w:r w:rsidRPr="00053372">
        <w:rPr>
          <w:color w:val="000000" w:themeColor="text1"/>
          <w:lang w:eastAsia="zh-CN"/>
        </w:rPr>
        <w:t>3:22-36</w:t>
      </w:r>
      <w:r w:rsidRPr="00053372">
        <w:rPr>
          <w:rFonts w:hint="eastAsia"/>
          <w:color w:val="000000" w:themeColor="text1"/>
          <w:lang w:eastAsia="zh-CN"/>
        </w:rPr>
        <w:t>、路加福音</w:t>
      </w:r>
      <w:r w:rsidRPr="00053372">
        <w:rPr>
          <w:rFonts w:hint="eastAsia"/>
          <w:color w:val="000000" w:themeColor="text1"/>
          <w:lang w:eastAsia="zh-CN"/>
        </w:rPr>
        <w:t>3</w:t>
      </w:r>
      <w:r w:rsidRPr="00053372">
        <w:rPr>
          <w:color w:val="000000" w:themeColor="text1"/>
          <w:lang w:eastAsia="zh-CN"/>
        </w:rPr>
        <w:t>:19-20</w:t>
      </w:r>
    </w:p>
    <w:p w14:paraId="3F35AD07" w14:textId="3276A2B5" w:rsidR="0077611E" w:rsidRPr="00204AD8" w:rsidRDefault="0077611E" w:rsidP="0077611E">
      <w:pPr>
        <w:pStyle w:val="ListBullet"/>
        <w:numPr>
          <w:ilvl w:val="0"/>
          <w:numId w:val="0"/>
        </w:numPr>
        <w:jc w:val="both"/>
        <w:rPr>
          <w:color w:val="000000" w:themeColor="text1"/>
        </w:rPr>
      </w:pPr>
      <w:r>
        <w:rPr>
          <w:rFonts w:hint="eastAsia"/>
          <w:color w:val="000000" w:themeColor="text1"/>
          <w:lang w:eastAsia="zh-CN"/>
        </w:rPr>
        <w:t>从以下几个方面可以看出</w:t>
      </w:r>
      <w:r w:rsidR="00B048D9">
        <w:rPr>
          <w:rFonts w:hint="eastAsia"/>
          <w:color w:val="000000" w:themeColor="text1"/>
          <w:lang w:eastAsia="zh-CN"/>
        </w:rPr>
        <w:t>基督是在“万有之上”</w:t>
      </w:r>
      <w:r w:rsidR="00ED238E">
        <w:rPr>
          <w:rFonts w:hint="eastAsia"/>
          <w:color w:val="000000" w:themeColor="text1"/>
          <w:lang w:eastAsia="zh-CN"/>
        </w:rPr>
        <w:t>：</w:t>
      </w:r>
    </w:p>
    <w:p w14:paraId="1706831B" w14:textId="4C097D0A" w:rsidR="00507C4D" w:rsidRPr="00ED238E" w:rsidRDefault="00053372" w:rsidP="00053372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一．</w:t>
      </w:r>
      <w:r w:rsidR="0077611E" w:rsidRPr="00ED238E">
        <w:rPr>
          <w:rFonts w:hint="eastAsia"/>
          <w:b/>
          <w:bCs/>
          <w:color w:val="000000" w:themeColor="text1"/>
          <w:lang w:eastAsia="zh-CN"/>
        </w:rPr>
        <w:t>约翰福音</w:t>
      </w:r>
      <w:r w:rsidR="0077611E" w:rsidRPr="00ED238E">
        <w:rPr>
          <w:rFonts w:hint="eastAsia"/>
          <w:b/>
          <w:bCs/>
          <w:color w:val="000000" w:themeColor="text1"/>
          <w:lang w:eastAsia="zh-CN"/>
        </w:rPr>
        <w:t>3</w:t>
      </w:r>
      <w:r w:rsidR="0077611E" w:rsidRPr="00ED238E">
        <w:rPr>
          <w:b/>
          <w:bCs/>
          <w:color w:val="000000" w:themeColor="text1"/>
          <w:lang w:eastAsia="zh-CN"/>
        </w:rPr>
        <w:t>:22-28</w:t>
      </w:r>
      <w:r w:rsidR="0077611E" w:rsidRPr="00ED238E">
        <w:rPr>
          <w:rFonts w:hint="eastAsia"/>
          <w:b/>
          <w:bCs/>
          <w:color w:val="000000" w:themeColor="text1"/>
          <w:lang w:eastAsia="zh-CN"/>
        </w:rPr>
        <w:t>，从施洗约翰对洗礼的推理中</w:t>
      </w:r>
    </w:p>
    <w:p w14:paraId="5748740F" w14:textId="18AD9D16" w:rsidR="0077611E" w:rsidRDefault="00364488" w:rsidP="0077611E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2</w:t>
      </w:r>
      <w:r>
        <w:rPr>
          <w:rFonts w:hint="eastAsia"/>
          <w:color w:val="000000" w:themeColor="text1"/>
          <w:lang w:eastAsia="zh-CN"/>
        </w:rPr>
        <w:t>节</w:t>
      </w:r>
      <w:r w:rsidR="008D3864">
        <w:rPr>
          <w:rFonts w:hint="eastAsia"/>
          <w:color w:val="000000" w:themeColor="text1"/>
          <w:lang w:eastAsia="zh-CN"/>
        </w:rPr>
        <w:t>，“这事以后”，前面施洗约翰已经把自己的门徒介绍给耶稣了，</w:t>
      </w:r>
      <w:r w:rsidR="005A1F51">
        <w:rPr>
          <w:rFonts w:hint="eastAsia"/>
          <w:color w:val="000000" w:themeColor="text1"/>
          <w:lang w:eastAsia="zh-CN"/>
        </w:rPr>
        <w:t>“我是用水施洗</w:t>
      </w:r>
      <w:r w:rsidR="00C35B74">
        <w:rPr>
          <w:rFonts w:hint="eastAsia"/>
          <w:color w:val="000000" w:themeColor="text1"/>
          <w:lang w:eastAsia="zh-CN"/>
        </w:rPr>
        <w:t>……就是那在我以后来的，我给他解鞋带也不配”（约翰福音</w:t>
      </w:r>
      <w:r w:rsidR="00C35B74">
        <w:rPr>
          <w:rFonts w:hint="eastAsia"/>
          <w:color w:val="000000" w:themeColor="text1"/>
          <w:lang w:eastAsia="zh-CN"/>
        </w:rPr>
        <w:t>1</w:t>
      </w:r>
      <w:r w:rsidR="00C35B74">
        <w:rPr>
          <w:color w:val="000000" w:themeColor="text1"/>
          <w:lang w:eastAsia="zh-CN"/>
        </w:rPr>
        <w:t>:26-27</w:t>
      </w:r>
      <w:r w:rsidR="00C35B74">
        <w:rPr>
          <w:rFonts w:hint="eastAsia"/>
          <w:color w:val="000000" w:themeColor="text1"/>
          <w:lang w:eastAsia="zh-CN"/>
        </w:rPr>
        <w:t>），此时大部分门徒已经跟随了耶稣。</w:t>
      </w:r>
    </w:p>
    <w:p w14:paraId="269096F8" w14:textId="53EC19CF" w:rsidR="0077611E" w:rsidRDefault="0077611E" w:rsidP="0077611E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3</w:t>
      </w:r>
      <w:r>
        <w:rPr>
          <w:rFonts w:hint="eastAsia"/>
          <w:color w:val="000000" w:themeColor="text1"/>
          <w:lang w:eastAsia="zh-CN"/>
        </w:rPr>
        <w:t>节</w:t>
      </w:r>
      <w:r w:rsidR="00C35B74">
        <w:rPr>
          <w:rFonts w:hint="eastAsia"/>
          <w:color w:val="000000" w:themeColor="text1"/>
          <w:lang w:eastAsia="zh-CN"/>
        </w:rPr>
        <w:t>，</w:t>
      </w:r>
      <w:r w:rsidR="00026CB5">
        <w:rPr>
          <w:rFonts w:hint="eastAsia"/>
          <w:color w:val="000000" w:themeColor="text1"/>
          <w:lang w:eastAsia="zh-CN"/>
        </w:rPr>
        <w:t>哀嫩的原义是泉水，撒冷是平安的意思。</w:t>
      </w:r>
    </w:p>
    <w:p w14:paraId="23A6F577" w14:textId="7B3933FE" w:rsidR="00FD5DD1" w:rsidRPr="00507C4D" w:rsidRDefault="00FD5DD1" w:rsidP="0077611E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4</w:t>
      </w:r>
      <w:r>
        <w:rPr>
          <w:rFonts w:hint="eastAsia"/>
          <w:color w:val="000000" w:themeColor="text1"/>
          <w:lang w:eastAsia="zh-CN"/>
        </w:rPr>
        <w:t>节，施洗约翰被砍头的地方在死海边上，希律王的王宫。</w:t>
      </w:r>
    </w:p>
    <w:p w14:paraId="4E296EE8" w14:textId="4B6D4BAE" w:rsidR="0077611E" w:rsidRDefault="00FD5DD1" w:rsidP="0077611E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5</w:t>
      </w:r>
      <w:r>
        <w:rPr>
          <w:rFonts w:hint="eastAsia"/>
          <w:color w:val="000000" w:themeColor="text1"/>
          <w:lang w:eastAsia="zh-CN"/>
        </w:rPr>
        <w:t>节，“一个犹太人”是宗教领袖。</w:t>
      </w:r>
      <w:r w:rsidR="002E12AB">
        <w:rPr>
          <w:rFonts w:hint="eastAsia"/>
          <w:color w:val="000000" w:themeColor="text1"/>
          <w:lang w:eastAsia="zh-CN"/>
        </w:rPr>
        <w:t>关于洁净的礼，不是现在才辩论，</w:t>
      </w:r>
      <w:r w:rsidR="00256DCB">
        <w:rPr>
          <w:rFonts w:hint="eastAsia"/>
          <w:color w:val="000000" w:themeColor="text1"/>
          <w:lang w:eastAsia="zh-CN"/>
        </w:rPr>
        <w:t>是一直在</w:t>
      </w:r>
      <w:r w:rsidR="00DF0DA2">
        <w:rPr>
          <w:rFonts w:hint="eastAsia"/>
          <w:color w:val="000000" w:themeColor="text1"/>
          <w:lang w:eastAsia="zh-CN"/>
        </w:rPr>
        <w:t>跟施洗约翰</w:t>
      </w:r>
      <w:r w:rsidR="00256DCB">
        <w:rPr>
          <w:rFonts w:hint="eastAsia"/>
          <w:color w:val="000000" w:themeColor="text1"/>
          <w:lang w:eastAsia="zh-CN"/>
        </w:rPr>
        <w:t>辩论。</w:t>
      </w:r>
      <w:r w:rsidR="00DF0DA2">
        <w:rPr>
          <w:rFonts w:hint="eastAsia"/>
          <w:color w:val="000000" w:themeColor="text1"/>
          <w:lang w:eastAsia="zh-CN"/>
        </w:rPr>
        <w:t>因为犹太人比耶稣早</w:t>
      </w:r>
      <w:r w:rsidR="00DF0DA2">
        <w:rPr>
          <w:rFonts w:hint="eastAsia"/>
          <w:color w:val="000000" w:themeColor="text1"/>
          <w:lang w:eastAsia="zh-CN"/>
        </w:rPr>
        <w:t>1</w:t>
      </w:r>
      <w:r w:rsidR="00DF0DA2">
        <w:rPr>
          <w:color w:val="000000" w:themeColor="text1"/>
          <w:lang w:eastAsia="zh-CN"/>
        </w:rPr>
        <w:t>65</w:t>
      </w:r>
      <w:r w:rsidR="00DF0DA2">
        <w:rPr>
          <w:rFonts w:hint="eastAsia"/>
          <w:color w:val="000000" w:themeColor="text1"/>
          <w:lang w:eastAsia="zh-CN"/>
        </w:rPr>
        <w:t>年就有洁净的礼</w:t>
      </w:r>
      <w:r w:rsidR="004323A2">
        <w:rPr>
          <w:rFonts w:hint="eastAsia"/>
          <w:color w:val="000000" w:themeColor="text1"/>
          <w:lang w:eastAsia="zh-CN"/>
        </w:rPr>
        <w:t>仪</w:t>
      </w:r>
      <w:r w:rsidR="00DF0DA2">
        <w:rPr>
          <w:rFonts w:hint="eastAsia"/>
          <w:color w:val="000000" w:themeColor="text1"/>
          <w:lang w:eastAsia="zh-CN"/>
        </w:rPr>
        <w:t>，</w:t>
      </w:r>
      <w:r w:rsidR="007040E8">
        <w:rPr>
          <w:rFonts w:hint="eastAsia"/>
          <w:color w:val="000000" w:themeColor="text1"/>
          <w:lang w:eastAsia="zh-CN"/>
        </w:rPr>
        <w:t>只是不同教派有不同的解释</w:t>
      </w:r>
      <w:r w:rsidR="00C53082">
        <w:rPr>
          <w:rFonts w:hint="eastAsia"/>
          <w:color w:val="000000" w:themeColor="text1"/>
          <w:lang w:eastAsia="zh-CN"/>
        </w:rPr>
        <w:t>，有些教派比较严格。</w:t>
      </w:r>
      <w:r w:rsidR="00F74B9A">
        <w:rPr>
          <w:rFonts w:hint="eastAsia"/>
          <w:color w:val="000000" w:themeColor="text1"/>
          <w:lang w:eastAsia="zh-CN"/>
        </w:rPr>
        <w:t>犹太人有自己的池，他们是自己洗，洗整个身体。外邦人要加入犹太教，也要自己洗。犹太人对施洗约翰不满，因为他们是自己洗，施洗约翰有什么资格为别人洗？</w:t>
      </w:r>
    </w:p>
    <w:p w14:paraId="3AFD4108" w14:textId="152F85D1" w:rsidR="006679F0" w:rsidRDefault="006679F0" w:rsidP="0077611E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947</w:t>
      </w:r>
      <w:r>
        <w:rPr>
          <w:rFonts w:hint="eastAsia"/>
          <w:color w:val="000000" w:themeColor="text1"/>
          <w:lang w:eastAsia="zh-CN"/>
        </w:rPr>
        <w:t>年发现了很多死海古卷，不仅关于圣经，还有很多关于洁净的礼</w:t>
      </w:r>
      <w:r w:rsidR="00C31EFD">
        <w:rPr>
          <w:rFonts w:hint="eastAsia"/>
          <w:color w:val="000000" w:themeColor="text1"/>
          <w:lang w:eastAsia="zh-CN"/>
        </w:rPr>
        <w:t>。在死海东北边一个社区，他们把自己和犹太人分别出来，考古发现他们有很多水池。</w:t>
      </w:r>
    </w:p>
    <w:p w14:paraId="18F9CC87" w14:textId="77777777" w:rsidR="00EF2416" w:rsidRDefault="0022337A" w:rsidP="0077611E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26</w:t>
      </w:r>
      <w:r>
        <w:rPr>
          <w:rFonts w:hint="eastAsia"/>
          <w:color w:val="000000" w:themeColor="text1"/>
          <w:lang w:eastAsia="zh-CN"/>
        </w:rPr>
        <w:t>节，他们不相信施洗约翰的洗礼，并且看到耶稣的门徒越来越多，施洗约翰这里的人越来越少。</w:t>
      </w:r>
    </w:p>
    <w:p w14:paraId="5B2D6D54" w14:textId="49CEAE19" w:rsidR="0022337A" w:rsidRDefault="00EF2416" w:rsidP="0077611E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其实</w:t>
      </w:r>
      <w:r w:rsidR="00C03A8B">
        <w:rPr>
          <w:rFonts w:hint="eastAsia"/>
          <w:color w:val="000000" w:themeColor="text1"/>
          <w:lang w:eastAsia="zh-CN"/>
        </w:rPr>
        <w:t>是耶稣的门徒给人施洗。参见约翰福音</w:t>
      </w:r>
      <w:r w:rsidR="00C03A8B">
        <w:rPr>
          <w:rFonts w:hint="eastAsia"/>
          <w:color w:val="000000" w:themeColor="text1"/>
          <w:lang w:eastAsia="zh-CN"/>
        </w:rPr>
        <w:t>4</w:t>
      </w:r>
      <w:r w:rsidR="00C03A8B">
        <w:rPr>
          <w:color w:val="000000" w:themeColor="text1"/>
          <w:lang w:eastAsia="zh-CN"/>
        </w:rPr>
        <w:t>:1-2</w:t>
      </w:r>
      <w:r w:rsidR="00C03A8B">
        <w:rPr>
          <w:rFonts w:hint="eastAsia"/>
          <w:color w:val="000000" w:themeColor="text1"/>
          <w:lang w:eastAsia="zh-CN"/>
        </w:rPr>
        <w:t>，“其实不是耶稣亲自施洗，乃是他的门徒施洗”。耶稣如果给人施洗，就会有人更愿意选择耶稣，耶稣知道人心，所以从不给人施洗。</w:t>
      </w:r>
    </w:p>
    <w:p w14:paraId="158FFA79" w14:textId="2D9EF276" w:rsidR="0040108D" w:rsidRDefault="0040108D" w:rsidP="0077611E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7</w:t>
      </w:r>
      <w:r>
        <w:rPr>
          <w:rFonts w:hint="eastAsia"/>
          <w:color w:val="000000" w:themeColor="text1"/>
          <w:lang w:eastAsia="zh-CN"/>
        </w:rPr>
        <w:t>节，</w:t>
      </w:r>
      <w:r w:rsidR="00E10CD1">
        <w:rPr>
          <w:rFonts w:hint="eastAsia"/>
          <w:color w:val="000000" w:themeColor="text1"/>
          <w:lang w:eastAsia="zh-CN"/>
        </w:rPr>
        <w:t>“若不是从天上赐的，人就不能得什么”。</w:t>
      </w:r>
      <w:r w:rsidR="0034606E">
        <w:rPr>
          <w:rFonts w:hint="eastAsia"/>
          <w:color w:val="000000" w:themeColor="text1"/>
          <w:lang w:eastAsia="zh-CN"/>
        </w:rPr>
        <w:t>施洗约翰的洗和耶稣门徒的洗是不一样的。</w:t>
      </w:r>
      <w:r w:rsidR="009B64CB">
        <w:rPr>
          <w:rFonts w:hint="eastAsia"/>
          <w:color w:val="000000" w:themeColor="text1"/>
          <w:lang w:eastAsia="zh-CN"/>
        </w:rPr>
        <w:t>很多人已经在施洗约翰那里洗过了，参见使徒行传</w:t>
      </w:r>
      <w:r w:rsidR="009B64CB">
        <w:rPr>
          <w:rFonts w:hint="eastAsia"/>
          <w:color w:val="000000" w:themeColor="text1"/>
          <w:lang w:eastAsia="zh-CN"/>
        </w:rPr>
        <w:t>1</w:t>
      </w:r>
      <w:r w:rsidR="009B64CB">
        <w:rPr>
          <w:color w:val="000000" w:themeColor="text1"/>
          <w:lang w:eastAsia="zh-CN"/>
        </w:rPr>
        <w:t>9:1-7</w:t>
      </w:r>
      <w:r w:rsidR="009B64CB">
        <w:rPr>
          <w:rFonts w:hint="eastAsia"/>
          <w:color w:val="000000" w:themeColor="text1"/>
          <w:lang w:eastAsia="zh-CN"/>
        </w:rPr>
        <w:t>，让我们知道以弗所教会是怎样开始的。从十二个人开始，他</w:t>
      </w:r>
      <w:r w:rsidR="009B64CB">
        <w:rPr>
          <w:rFonts w:hint="eastAsia"/>
          <w:color w:val="000000" w:themeColor="text1"/>
          <w:lang w:eastAsia="zh-CN"/>
        </w:rPr>
        <w:lastRenderedPageBreak/>
        <w:t>们洗了两次。</w:t>
      </w:r>
      <w:r w:rsidR="00754D71">
        <w:rPr>
          <w:rFonts w:hint="eastAsia"/>
          <w:color w:val="000000" w:themeColor="text1"/>
          <w:lang w:eastAsia="zh-CN"/>
        </w:rPr>
        <w:t>施洗约翰是为耶稣预备道路和人心的，他的洗礼是悔改的洗，耶稣的洗是圣灵的洗。</w:t>
      </w:r>
      <w:r w:rsidR="004A1739">
        <w:rPr>
          <w:rFonts w:hint="eastAsia"/>
          <w:color w:val="000000" w:themeColor="text1"/>
          <w:lang w:eastAsia="zh-CN"/>
        </w:rPr>
        <w:t>所以顺序应该是悔改认罪——接受耶稣的洗——圣灵降下来。</w:t>
      </w:r>
    </w:p>
    <w:p w14:paraId="45C8678B" w14:textId="79881ACC" w:rsidR="00E11743" w:rsidRDefault="00FA2A07" w:rsidP="0077611E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关于给婴儿洗礼。犹太人第</w:t>
      </w:r>
      <w:r>
        <w:rPr>
          <w:rFonts w:hint="eastAsia"/>
          <w:color w:val="000000" w:themeColor="text1"/>
          <w:lang w:eastAsia="zh-CN"/>
        </w:rPr>
        <w:t>8</w:t>
      </w:r>
      <w:r>
        <w:rPr>
          <w:rFonts w:hint="eastAsia"/>
          <w:color w:val="000000" w:themeColor="text1"/>
          <w:lang w:eastAsia="zh-CN"/>
        </w:rPr>
        <w:t>天行割礼，天主教</w:t>
      </w:r>
      <w:r w:rsidR="00252768">
        <w:rPr>
          <w:rFonts w:hint="eastAsia"/>
          <w:color w:val="000000" w:themeColor="text1"/>
          <w:lang w:eastAsia="zh-CN"/>
        </w:rPr>
        <w:t>很多教派给婴孩洗礼</w:t>
      </w:r>
      <w:r w:rsidR="00E17479">
        <w:rPr>
          <w:rFonts w:hint="eastAsia"/>
          <w:color w:val="000000" w:themeColor="text1"/>
          <w:lang w:eastAsia="zh-CN"/>
        </w:rPr>
        <w:t>，没有对错。神和亚伯拉罕立约，</w:t>
      </w:r>
      <w:r w:rsidR="00A51C62">
        <w:rPr>
          <w:rFonts w:hint="eastAsia"/>
          <w:color w:val="000000" w:themeColor="text1"/>
          <w:lang w:eastAsia="zh-CN"/>
        </w:rPr>
        <w:t>除了“我必叫你成为大国”，还有</w:t>
      </w:r>
      <w:r w:rsidR="00E17479">
        <w:rPr>
          <w:rFonts w:hint="eastAsia"/>
          <w:color w:val="000000" w:themeColor="text1"/>
          <w:lang w:eastAsia="zh-CN"/>
        </w:rPr>
        <w:t>“地上的万族都要因你得福”（创</w:t>
      </w:r>
      <w:r w:rsidR="00E17479">
        <w:rPr>
          <w:rFonts w:hint="eastAsia"/>
          <w:color w:val="000000" w:themeColor="text1"/>
          <w:lang w:eastAsia="zh-CN"/>
        </w:rPr>
        <w:t>1</w:t>
      </w:r>
      <w:r w:rsidR="00E17479">
        <w:rPr>
          <w:color w:val="000000" w:themeColor="text1"/>
          <w:lang w:eastAsia="zh-CN"/>
        </w:rPr>
        <w:t>2:3</w:t>
      </w:r>
      <w:r w:rsidR="00E17479">
        <w:rPr>
          <w:rFonts w:hint="eastAsia"/>
          <w:color w:val="000000" w:themeColor="text1"/>
          <w:lang w:eastAsia="zh-CN"/>
        </w:rPr>
        <w:t>），</w:t>
      </w:r>
      <w:r w:rsidR="005059BE">
        <w:rPr>
          <w:rFonts w:hint="eastAsia"/>
          <w:color w:val="000000" w:themeColor="text1"/>
          <w:lang w:eastAsia="zh-CN"/>
        </w:rPr>
        <w:t>“我必使你的后裔及其繁多；国度从你而立，</w:t>
      </w:r>
      <w:r w:rsidR="00C239AE">
        <w:rPr>
          <w:rFonts w:hint="eastAsia"/>
          <w:color w:val="000000" w:themeColor="text1"/>
          <w:lang w:eastAsia="zh-CN"/>
        </w:rPr>
        <w:t>君王从你而出”（创</w:t>
      </w:r>
      <w:r w:rsidR="00C239AE">
        <w:rPr>
          <w:rFonts w:hint="eastAsia"/>
          <w:color w:val="000000" w:themeColor="text1"/>
          <w:lang w:eastAsia="zh-CN"/>
        </w:rPr>
        <w:t>1</w:t>
      </w:r>
      <w:r w:rsidR="00C239AE">
        <w:rPr>
          <w:color w:val="000000" w:themeColor="text1"/>
          <w:lang w:eastAsia="zh-CN"/>
        </w:rPr>
        <w:t>7:6</w:t>
      </w:r>
      <w:r w:rsidR="00C239AE">
        <w:rPr>
          <w:rFonts w:hint="eastAsia"/>
          <w:color w:val="000000" w:themeColor="text1"/>
          <w:lang w:eastAsia="zh-CN"/>
        </w:rPr>
        <w:t>），</w:t>
      </w:r>
      <w:r w:rsidR="00E17479">
        <w:rPr>
          <w:rFonts w:hint="eastAsia"/>
          <w:color w:val="000000" w:themeColor="text1"/>
          <w:lang w:eastAsia="zh-CN"/>
        </w:rPr>
        <w:t>“地上万国</w:t>
      </w:r>
      <w:r w:rsidR="005059BE">
        <w:rPr>
          <w:rFonts w:hint="eastAsia"/>
          <w:color w:val="000000" w:themeColor="text1"/>
          <w:lang w:eastAsia="zh-CN"/>
        </w:rPr>
        <w:t>都必因你的后裔得福”（创</w:t>
      </w:r>
      <w:r w:rsidR="005059BE">
        <w:rPr>
          <w:rFonts w:hint="eastAsia"/>
          <w:color w:val="000000" w:themeColor="text1"/>
          <w:lang w:eastAsia="zh-CN"/>
        </w:rPr>
        <w:t>2</w:t>
      </w:r>
      <w:r w:rsidR="005059BE">
        <w:rPr>
          <w:color w:val="000000" w:themeColor="text1"/>
          <w:lang w:eastAsia="zh-CN"/>
        </w:rPr>
        <w:t>2:18</w:t>
      </w:r>
      <w:r w:rsidR="005059BE">
        <w:rPr>
          <w:rFonts w:hint="eastAsia"/>
          <w:color w:val="000000" w:themeColor="text1"/>
          <w:lang w:eastAsia="zh-CN"/>
        </w:rPr>
        <w:t>）</w:t>
      </w:r>
      <w:r w:rsidR="00A51C62">
        <w:rPr>
          <w:rFonts w:hint="eastAsia"/>
          <w:color w:val="000000" w:themeColor="text1"/>
          <w:lang w:eastAsia="zh-CN"/>
        </w:rPr>
        <w:t>。在旧约中，已经预言耶稣从亚伯拉罕而出。</w:t>
      </w:r>
    </w:p>
    <w:p w14:paraId="7578F6BF" w14:textId="618298A4" w:rsidR="00FC630B" w:rsidRDefault="002F6E61" w:rsidP="0077611E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所以</w:t>
      </w:r>
      <w:r w:rsidR="00FC630B">
        <w:rPr>
          <w:rFonts w:hint="eastAsia"/>
          <w:color w:val="000000" w:themeColor="text1"/>
          <w:lang w:eastAsia="zh-CN"/>
        </w:rPr>
        <w:t>婴儿受洗不是圣经中所教导的“信而受洗”，</w:t>
      </w:r>
      <w:r>
        <w:rPr>
          <w:rFonts w:hint="eastAsia"/>
          <w:color w:val="000000" w:themeColor="text1"/>
          <w:lang w:eastAsia="zh-CN"/>
        </w:rPr>
        <w:t>而</w:t>
      </w:r>
      <w:r w:rsidR="00FC630B">
        <w:rPr>
          <w:rFonts w:hint="eastAsia"/>
          <w:color w:val="000000" w:themeColor="text1"/>
          <w:lang w:eastAsia="zh-CN"/>
        </w:rPr>
        <w:t>是父母向神的立志。</w:t>
      </w:r>
    </w:p>
    <w:p w14:paraId="3688DC69" w14:textId="72FA7549" w:rsidR="00FC630B" w:rsidRDefault="00FC630B" w:rsidP="0077611E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我们今天的洗礼是一个记号，</w:t>
      </w:r>
      <w:r w:rsidR="001E70CD">
        <w:rPr>
          <w:rFonts w:hint="eastAsia"/>
          <w:color w:val="000000" w:themeColor="text1"/>
          <w:lang w:eastAsia="zh-CN"/>
        </w:rPr>
        <w:t>是一个公开的仪式。洗礼不是得救的必然条件。</w:t>
      </w:r>
    </w:p>
    <w:p w14:paraId="33AD5FB0" w14:textId="3F742666" w:rsidR="00D0665C" w:rsidRDefault="008B655A" w:rsidP="0077611E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施洗约翰很清楚自己的使命</w:t>
      </w:r>
      <w:r w:rsidR="00D0665C">
        <w:rPr>
          <w:rFonts w:hint="eastAsia"/>
          <w:color w:val="000000" w:themeColor="text1"/>
          <w:lang w:eastAsia="zh-CN"/>
        </w:rPr>
        <w:t>，他是为耶稣预备道路、预备人心的，把人引向耶稣。我们带人信主也是把人带到耶稣面前，而不是带到自己的教会。这一节是讲</w:t>
      </w:r>
      <w:r w:rsidR="00F46669">
        <w:rPr>
          <w:rFonts w:hint="eastAsia"/>
          <w:color w:val="000000" w:themeColor="text1"/>
          <w:lang w:eastAsia="zh-CN"/>
        </w:rPr>
        <w:t>，</w:t>
      </w:r>
      <w:r w:rsidR="00D0665C">
        <w:rPr>
          <w:rFonts w:hint="eastAsia"/>
          <w:color w:val="000000" w:themeColor="text1"/>
          <w:lang w:eastAsia="zh-CN"/>
        </w:rPr>
        <w:t>神把我们放在不同的教会</w:t>
      </w:r>
      <w:r w:rsidR="00F46669">
        <w:rPr>
          <w:rFonts w:hint="eastAsia"/>
          <w:color w:val="000000" w:themeColor="text1"/>
          <w:lang w:eastAsia="zh-CN"/>
        </w:rPr>
        <w:t>，不同的地方，都是神决定的。</w:t>
      </w:r>
    </w:p>
    <w:p w14:paraId="65F1F47D" w14:textId="480DB0AD" w:rsidR="00833B5B" w:rsidRPr="00833B5B" w:rsidRDefault="00053372" w:rsidP="00053372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8</w:t>
      </w:r>
      <w:r>
        <w:rPr>
          <w:rFonts w:hint="eastAsia"/>
          <w:color w:val="000000" w:themeColor="text1"/>
          <w:lang w:eastAsia="zh-CN"/>
        </w:rPr>
        <w:t>节，</w:t>
      </w:r>
      <w:r w:rsidR="00833B5B">
        <w:rPr>
          <w:rFonts w:hint="eastAsia"/>
          <w:color w:val="000000" w:themeColor="text1"/>
          <w:lang w:eastAsia="zh-CN"/>
        </w:rPr>
        <w:t>施洗约翰来的目的，他很清楚自己的使命。参见约翰福音</w:t>
      </w:r>
      <w:r w:rsidR="00833B5B">
        <w:rPr>
          <w:rFonts w:hint="eastAsia"/>
          <w:color w:val="000000" w:themeColor="text1"/>
          <w:lang w:eastAsia="zh-CN"/>
        </w:rPr>
        <w:t>1</w:t>
      </w:r>
      <w:r w:rsidR="00833B5B">
        <w:rPr>
          <w:color w:val="000000" w:themeColor="text1"/>
          <w:lang w:eastAsia="zh-CN"/>
        </w:rPr>
        <w:t>:25-27</w:t>
      </w:r>
      <w:r w:rsidR="00833B5B">
        <w:rPr>
          <w:rFonts w:hint="eastAsia"/>
          <w:color w:val="000000" w:themeColor="text1"/>
          <w:lang w:eastAsia="zh-CN"/>
        </w:rPr>
        <w:t>。</w:t>
      </w:r>
    </w:p>
    <w:p w14:paraId="725E552C" w14:textId="5FB999D8" w:rsidR="0077611E" w:rsidRDefault="00053372" w:rsidP="00053372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二．</w:t>
      </w:r>
      <w:r w:rsidR="0077611E" w:rsidRPr="00ED238E">
        <w:rPr>
          <w:rFonts w:hint="eastAsia"/>
          <w:b/>
          <w:bCs/>
          <w:color w:val="000000" w:themeColor="text1"/>
          <w:lang w:eastAsia="zh-CN"/>
        </w:rPr>
        <w:t>约翰福音</w:t>
      </w:r>
      <w:r w:rsidR="0077611E" w:rsidRPr="00ED238E">
        <w:rPr>
          <w:rFonts w:hint="eastAsia"/>
          <w:b/>
          <w:bCs/>
          <w:color w:val="000000" w:themeColor="text1"/>
          <w:lang w:eastAsia="zh-CN"/>
        </w:rPr>
        <w:t>3</w:t>
      </w:r>
      <w:r w:rsidR="0077611E" w:rsidRPr="00ED238E">
        <w:rPr>
          <w:b/>
          <w:bCs/>
          <w:color w:val="000000" w:themeColor="text1"/>
          <w:lang w:eastAsia="zh-CN"/>
        </w:rPr>
        <w:t>:29-30</w:t>
      </w:r>
      <w:r w:rsidR="0077611E" w:rsidRPr="00ED238E">
        <w:rPr>
          <w:rFonts w:hint="eastAsia"/>
          <w:b/>
          <w:bCs/>
          <w:color w:val="000000" w:themeColor="text1"/>
          <w:lang w:eastAsia="zh-CN"/>
        </w:rPr>
        <w:t>，从施洗约翰听见新郎的声音而喜乐满足中</w:t>
      </w:r>
    </w:p>
    <w:p w14:paraId="3D0119AD" w14:textId="459C2896" w:rsidR="00615AAC" w:rsidRDefault="00056436" w:rsidP="00615AAC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56436">
        <w:rPr>
          <w:rFonts w:hint="eastAsia"/>
          <w:color w:val="000000" w:themeColor="text1"/>
          <w:lang w:eastAsia="zh-CN"/>
        </w:rPr>
        <w:t>2</w:t>
      </w:r>
      <w:r w:rsidRPr="00056436">
        <w:rPr>
          <w:color w:val="000000" w:themeColor="text1"/>
          <w:lang w:eastAsia="zh-CN"/>
        </w:rPr>
        <w:t>9</w:t>
      </w:r>
      <w:r w:rsidRPr="00056436">
        <w:rPr>
          <w:rFonts w:hint="eastAsia"/>
          <w:color w:val="000000" w:themeColor="text1"/>
          <w:lang w:eastAsia="zh-CN"/>
        </w:rPr>
        <w:t>节，</w:t>
      </w:r>
      <w:r w:rsidR="00EB56C1">
        <w:rPr>
          <w:rFonts w:hint="eastAsia"/>
          <w:color w:val="000000" w:themeColor="text1"/>
          <w:lang w:eastAsia="zh-CN"/>
        </w:rPr>
        <w:t>施洗约翰认识耶稣就满足了。</w:t>
      </w:r>
    </w:p>
    <w:p w14:paraId="12CDCC99" w14:textId="45FA1FA6" w:rsidR="00EB56C1" w:rsidRDefault="00EB56C1" w:rsidP="00615AAC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今天很多基督徒活像世人，是因为认识耶稣不够或不透彻。施洗约翰为什么这么满足、喜乐？他也活在压力之下，并不是一帆风顺的，那时宗教领袖腐败，罗马帝国逼迫基督徒，但他认识耶稣是在万有之上，他就满足了。</w:t>
      </w:r>
    </w:p>
    <w:p w14:paraId="279D0D41" w14:textId="61B46EBA" w:rsidR="00EB56C1" w:rsidRDefault="00EB56C1" w:rsidP="00615AAC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施洗约翰把自己比作新郎的朋友。新郎的朋友，在今天是伴郎，但那时新郎的朋友是要主持、安排婚礼的，今天的伴郎只是陪伴。</w:t>
      </w:r>
      <w:r w:rsidR="00BC17D5">
        <w:rPr>
          <w:rFonts w:hint="eastAsia"/>
          <w:color w:val="000000" w:themeColor="text1"/>
          <w:lang w:eastAsia="zh-CN"/>
        </w:rPr>
        <w:t>施洗约翰比耶稣早六个月来，他为耶稣开路。在教会时期开始前，神是丈夫，门徒是新妇；在教会开始后，耶稣是丈夫，教会是新妇。</w:t>
      </w:r>
    </w:p>
    <w:p w14:paraId="6FF43345" w14:textId="5CB239B0" w:rsidR="00D1188D" w:rsidRDefault="00BC17D5" w:rsidP="00615AAC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>3</w:t>
      </w:r>
      <w:r>
        <w:rPr>
          <w:color w:val="000000" w:themeColor="text1"/>
          <w:lang w:eastAsia="zh-CN"/>
        </w:rPr>
        <w:t>0</w:t>
      </w:r>
      <w:r>
        <w:rPr>
          <w:rFonts w:hint="eastAsia"/>
          <w:color w:val="000000" w:themeColor="text1"/>
          <w:lang w:eastAsia="zh-CN"/>
        </w:rPr>
        <w:t>节，</w:t>
      </w:r>
      <w:r w:rsidR="00B878CE">
        <w:rPr>
          <w:rFonts w:hint="eastAsia"/>
          <w:color w:val="000000" w:themeColor="text1"/>
          <w:lang w:eastAsia="zh-CN"/>
        </w:rPr>
        <w:t>“他必兴旺，我必衰微”，中文翻译的不准确。</w:t>
      </w:r>
      <w:r w:rsidR="008F0DAB">
        <w:rPr>
          <w:rFonts w:hint="eastAsia"/>
          <w:color w:val="000000" w:themeColor="text1"/>
          <w:lang w:eastAsia="zh-CN"/>
        </w:rPr>
        <w:t>这样好像在把施洗约翰和耶稣做对比，</w:t>
      </w:r>
      <w:r w:rsidR="00310ED9">
        <w:rPr>
          <w:rFonts w:hint="eastAsia"/>
          <w:color w:val="000000" w:themeColor="text1"/>
          <w:lang w:eastAsia="zh-CN"/>
        </w:rPr>
        <w:t>原义应该是没有第二个“必”，是“我渐渐衰微”</w:t>
      </w:r>
      <w:r w:rsidR="00031DC9">
        <w:rPr>
          <w:rFonts w:hint="eastAsia"/>
          <w:color w:val="000000" w:themeColor="text1"/>
          <w:lang w:eastAsia="zh-CN"/>
        </w:rPr>
        <w:t>。</w:t>
      </w:r>
      <w:r w:rsidR="002176BB">
        <w:rPr>
          <w:rFonts w:hint="eastAsia"/>
          <w:color w:val="000000" w:themeColor="text1"/>
          <w:lang w:eastAsia="zh-CN"/>
        </w:rPr>
        <w:t>因为</w:t>
      </w:r>
      <w:r w:rsidR="00031DC9">
        <w:rPr>
          <w:rFonts w:hint="eastAsia"/>
          <w:color w:val="000000" w:themeColor="text1"/>
          <w:lang w:eastAsia="zh-CN"/>
        </w:rPr>
        <w:t>不需要</w:t>
      </w:r>
      <w:r w:rsidR="00A42503">
        <w:rPr>
          <w:rFonts w:hint="eastAsia"/>
          <w:color w:val="000000" w:themeColor="text1"/>
          <w:lang w:eastAsia="zh-CN"/>
        </w:rPr>
        <w:t>“</w:t>
      </w:r>
      <w:r w:rsidR="00031DC9">
        <w:rPr>
          <w:rFonts w:hint="eastAsia"/>
          <w:color w:val="000000" w:themeColor="text1"/>
          <w:lang w:eastAsia="zh-CN"/>
        </w:rPr>
        <w:t>我衰微</w:t>
      </w:r>
      <w:r w:rsidR="00A42503">
        <w:rPr>
          <w:rFonts w:hint="eastAsia"/>
          <w:color w:val="000000" w:themeColor="text1"/>
          <w:lang w:eastAsia="zh-CN"/>
        </w:rPr>
        <w:t>”</w:t>
      </w:r>
      <w:r w:rsidR="00031DC9">
        <w:rPr>
          <w:rFonts w:hint="eastAsia"/>
          <w:color w:val="000000" w:themeColor="text1"/>
          <w:lang w:eastAsia="zh-CN"/>
        </w:rPr>
        <w:t>，才显出耶稣来。</w:t>
      </w:r>
      <w:r w:rsidR="00A42503">
        <w:rPr>
          <w:rFonts w:hint="eastAsia"/>
          <w:color w:val="000000" w:themeColor="text1"/>
          <w:lang w:eastAsia="zh-CN"/>
        </w:rPr>
        <w:t>我们是人，是罪人，不配和神对比。这显出施洗约翰真的认识耶稣。</w:t>
      </w:r>
    </w:p>
    <w:p w14:paraId="3FC109CF" w14:textId="43369FB6" w:rsidR="00D1188D" w:rsidRPr="00056436" w:rsidRDefault="00D1188D" w:rsidP="00615AAC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施洗约翰是从内心谦卑。</w:t>
      </w:r>
      <w:r w:rsidR="00DC5FF8">
        <w:rPr>
          <w:rFonts w:hint="eastAsia"/>
          <w:color w:val="000000" w:themeColor="text1"/>
          <w:lang w:eastAsia="zh-CN"/>
        </w:rPr>
        <w:t>我们应以神为中心，不是以自我为中心。</w:t>
      </w:r>
      <w:r w:rsidR="00066AE7">
        <w:rPr>
          <w:rFonts w:hint="eastAsia"/>
          <w:color w:val="000000" w:themeColor="text1"/>
          <w:lang w:eastAsia="zh-CN"/>
        </w:rPr>
        <w:t>周日的敬拜，不应是为了自己的需要，神也不需要我们什么。应是以神为中心，是直线的，高举神。</w:t>
      </w:r>
    </w:p>
    <w:p w14:paraId="669E9EB4" w14:textId="7145FF15" w:rsidR="0077611E" w:rsidRDefault="00053372" w:rsidP="00053372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三．</w:t>
      </w:r>
      <w:r w:rsidR="0077611E" w:rsidRPr="00ED238E">
        <w:rPr>
          <w:rFonts w:hint="eastAsia"/>
          <w:b/>
          <w:bCs/>
          <w:color w:val="000000" w:themeColor="text1"/>
          <w:lang w:eastAsia="zh-CN"/>
        </w:rPr>
        <w:t>约翰福音</w:t>
      </w:r>
      <w:r w:rsidR="0077611E" w:rsidRPr="00ED238E">
        <w:rPr>
          <w:rFonts w:hint="eastAsia"/>
          <w:b/>
          <w:bCs/>
          <w:color w:val="000000" w:themeColor="text1"/>
          <w:lang w:eastAsia="zh-CN"/>
        </w:rPr>
        <w:t>3</w:t>
      </w:r>
      <w:r w:rsidR="0077611E" w:rsidRPr="00ED238E">
        <w:rPr>
          <w:b/>
          <w:bCs/>
          <w:color w:val="000000" w:themeColor="text1"/>
          <w:lang w:eastAsia="zh-CN"/>
        </w:rPr>
        <w:t>:31-36</w:t>
      </w:r>
      <w:r w:rsidR="0077611E" w:rsidRPr="00ED238E">
        <w:rPr>
          <w:rFonts w:hint="eastAsia"/>
          <w:b/>
          <w:bCs/>
          <w:color w:val="000000" w:themeColor="text1"/>
          <w:lang w:eastAsia="zh-CN"/>
        </w:rPr>
        <w:t>，从施洗约翰相信耶稣的言论中</w:t>
      </w:r>
    </w:p>
    <w:p w14:paraId="6F96C4EF" w14:textId="77777777" w:rsidR="002E18AA" w:rsidRDefault="007D3583" w:rsidP="009D6C38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7D3583">
        <w:rPr>
          <w:rFonts w:hint="eastAsia"/>
          <w:color w:val="000000" w:themeColor="text1"/>
          <w:lang w:eastAsia="zh-CN"/>
        </w:rPr>
        <w:t>3</w:t>
      </w:r>
      <w:r w:rsidRPr="007D3583">
        <w:rPr>
          <w:color w:val="000000" w:themeColor="text1"/>
          <w:lang w:eastAsia="zh-CN"/>
        </w:rPr>
        <w:t>1</w:t>
      </w:r>
      <w:r w:rsidRPr="007D3583">
        <w:rPr>
          <w:rFonts w:hint="eastAsia"/>
          <w:color w:val="000000" w:themeColor="text1"/>
          <w:lang w:eastAsia="zh-CN"/>
        </w:rPr>
        <w:t>节，</w:t>
      </w:r>
      <w:r>
        <w:rPr>
          <w:rFonts w:hint="eastAsia"/>
          <w:color w:val="000000" w:themeColor="text1"/>
          <w:lang w:eastAsia="zh-CN"/>
        </w:rPr>
        <w:t>解释了上文，为什么听到新郎的声音就满足了</w:t>
      </w:r>
      <w:r w:rsidR="00654E1B">
        <w:rPr>
          <w:rFonts w:hint="eastAsia"/>
          <w:color w:val="000000" w:themeColor="text1"/>
          <w:lang w:eastAsia="zh-CN"/>
        </w:rPr>
        <w:t>，因为“从天上来的是在万有之上”</w:t>
      </w:r>
      <w:r w:rsidR="0094137E">
        <w:rPr>
          <w:rFonts w:hint="eastAsia"/>
          <w:color w:val="000000" w:themeColor="text1"/>
          <w:lang w:eastAsia="zh-CN"/>
        </w:rPr>
        <w:t>。参见诗篇</w:t>
      </w:r>
      <w:r w:rsidR="0094137E">
        <w:rPr>
          <w:rFonts w:hint="eastAsia"/>
          <w:color w:val="000000" w:themeColor="text1"/>
          <w:lang w:eastAsia="zh-CN"/>
        </w:rPr>
        <w:t>1</w:t>
      </w:r>
      <w:r w:rsidR="0094137E">
        <w:rPr>
          <w:color w:val="000000" w:themeColor="text1"/>
          <w:lang w:eastAsia="zh-CN"/>
        </w:rPr>
        <w:t>03:19</w:t>
      </w:r>
      <w:r w:rsidR="0094137E">
        <w:rPr>
          <w:rFonts w:hint="eastAsia"/>
          <w:color w:val="000000" w:themeColor="text1"/>
          <w:lang w:eastAsia="zh-CN"/>
        </w:rPr>
        <w:t>，“耶和华在天上立定宝座，他的权柄统管万有”</w:t>
      </w:r>
      <w:r w:rsidR="002E18AA">
        <w:rPr>
          <w:rFonts w:hint="eastAsia"/>
          <w:color w:val="000000" w:themeColor="text1"/>
          <w:lang w:eastAsia="zh-CN"/>
        </w:rPr>
        <w:t>。</w:t>
      </w:r>
    </w:p>
    <w:p w14:paraId="0EF100F3" w14:textId="060DF2BF" w:rsidR="009D6C38" w:rsidRPr="002E18AA" w:rsidRDefault="002E18AA" w:rsidP="009D6C38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2E18AA">
        <w:rPr>
          <w:rFonts w:hint="eastAsia"/>
          <w:b/>
          <w:bCs/>
          <w:color w:val="000000" w:themeColor="text1"/>
          <w:lang w:eastAsia="zh-CN"/>
        </w:rPr>
        <w:t>要认识我们的神，认识神的属性，要高举神的属性，神的心才得到满足。</w:t>
      </w:r>
    </w:p>
    <w:p w14:paraId="60264ED8" w14:textId="3F81FCA9" w:rsidR="002E18AA" w:rsidRDefault="002E18AA" w:rsidP="009D6C38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另见希伯来书</w:t>
      </w:r>
      <w:r>
        <w:rPr>
          <w:rFonts w:hint="eastAsia"/>
          <w:color w:val="000000" w:themeColor="text1"/>
          <w:lang w:eastAsia="zh-CN"/>
        </w:rPr>
        <w:t>9</w:t>
      </w:r>
      <w:r>
        <w:rPr>
          <w:color w:val="000000" w:themeColor="text1"/>
          <w:lang w:eastAsia="zh-CN"/>
        </w:rPr>
        <w:t>:27-28</w:t>
      </w:r>
      <w:r>
        <w:rPr>
          <w:rFonts w:hint="eastAsia"/>
          <w:color w:val="000000" w:themeColor="text1"/>
          <w:lang w:eastAsia="zh-CN"/>
        </w:rPr>
        <w:t>，“按着定命，人人都有一死，死后且有审判”。你我的死期，神已经定下了；歌罗西书</w:t>
      </w:r>
      <w:r>
        <w:rPr>
          <w:rFonts w:hint="eastAsia"/>
          <w:color w:val="000000" w:themeColor="text1"/>
          <w:lang w:eastAsia="zh-CN"/>
        </w:rPr>
        <w:t>1</w:t>
      </w:r>
      <w:r>
        <w:rPr>
          <w:rFonts w:hint="eastAsia"/>
          <w:color w:val="000000" w:themeColor="text1"/>
          <w:lang w:eastAsia="zh-CN"/>
        </w:rPr>
        <w:t>：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6-17</w:t>
      </w:r>
      <w:r>
        <w:rPr>
          <w:rFonts w:hint="eastAsia"/>
          <w:color w:val="000000" w:themeColor="text1"/>
          <w:lang w:eastAsia="zh-CN"/>
        </w:rPr>
        <w:t>，“因为万有都是靠他造的，无论是天上的，地上的……他在万有之先；万有也靠他而立”</w:t>
      </w:r>
      <w:r w:rsidR="009D3185">
        <w:rPr>
          <w:rFonts w:hint="eastAsia"/>
          <w:color w:val="000000" w:themeColor="text1"/>
          <w:lang w:eastAsia="zh-CN"/>
        </w:rPr>
        <w:t>；以弗所书</w:t>
      </w:r>
      <w:r w:rsidR="009D3185">
        <w:rPr>
          <w:rFonts w:hint="eastAsia"/>
          <w:color w:val="000000" w:themeColor="text1"/>
          <w:lang w:eastAsia="zh-CN"/>
        </w:rPr>
        <w:t>1</w:t>
      </w:r>
      <w:r w:rsidR="009D3185">
        <w:rPr>
          <w:color w:val="000000" w:themeColor="text1"/>
          <w:lang w:eastAsia="zh-CN"/>
        </w:rPr>
        <w:t>:20-23</w:t>
      </w:r>
      <w:r w:rsidR="009D3185">
        <w:rPr>
          <w:rFonts w:hint="eastAsia"/>
          <w:color w:val="000000" w:themeColor="text1"/>
          <w:lang w:eastAsia="zh-CN"/>
        </w:rPr>
        <w:t>，</w:t>
      </w:r>
      <w:r w:rsidR="00332FE2">
        <w:rPr>
          <w:rFonts w:hint="eastAsia"/>
          <w:color w:val="000000" w:themeColor="text1"/>
          <w:lang w:eastAsia="zh-CN"/>
        </w:rPr>
        <w:t>“远超过一切执政的、掌权的、有能的、主治的，和一切有名的”</w:t>
      </w:r>
      <w:r w:rsidR="00100F44">
        <w:rPr>
          <w:rFonts w:hint="eastAsia"/>
          <w:color w:val="000000" w:themeColor="text1"/>
          <w:lang w:eastAsia="zh-CN"/>
        </w:rPr>
        <w:t>。所以无论天上的、地下的，执政的掌权的，连天上的鬼魔也在他的掌控下，他永不离开。</w:t>
      </w:r>
      <w:r w:rsidR="00BA70B7">
        <w:rPr>
          <w:rFonts w:hint="eastAsia"/>
          <w:color w:val="000000" w:themeColor="text1"/>
          <w:lang w:eastAsia="zh-CN"/>
        </w:rPr>
        <w:t>我们不需要畏惧，瘟疫、战争、动乱……</w:t>
      </w:r>
      <w:r w:rsidR="00F41D57">
        <w:rPr>
          <w:rFonts w:hint="eastAsia"/>
          <w:color w:val="000000" w:themeColor="text1"/>
          <w:lang w:eastAsia="zh-CN"/>
        </w:rPr>
        <w:t>再看希伯来书</w:t>
      </w:r>
      <w:r w:rsidR="00F41D57">
        <w:rPr>
          <w:rFonts w:hint="eastAsia"/>
          <w:color w:val="000000" w:themeColor="text1"/>
          <w:lang w:eastAsia="zh-CN"/>
        </w:rPr>
        <w:t>1</w:t>
      </w:r>
      <w:r w:rsidR="00F41D57">
        <w:rPr>
          <w:color w:val="000000" w:themeColor="text1"/>
          <w:lang w:eastAsia="zh-CN"/>
        </w:rPr>
        <w:t>:1-4</w:t>
      </w:r>
      <w:r w:rsidR="00F41D57">
        <w:rPr>
          <w:rFonts w:hint="eastAsia"/>
          <w:color w:val="000000" w:themeColor="text1"/>
          <w:lang w:eastAsia="zh-CN"/>
        </w:rPr>
        <w:t>，“又早已立他为</w:t>
      </w:r>
      <w:r w:rsidR="009F61E6">
        <w:rPr>
          <w:rFonts w:hint="eastAsia"/>
          <w:color w:val="000000" w:themeColor="text1"/>
          <w:lang w:eastAsia="zh-CN"/>
        </w:rPr>
        <w:t>承受万有的”。神在掌控这个地球，</w:t>
      </w:r>
      <w:r w:rsidR="003F2EF2">
        <w:rPr>
          <w:rFonts w:hint="eastAsia"/>
          <w:color w:val="000000" w:themeColor="text1"/>
          <w:lang w:eastAsia="zh-CN"/>
        </w:rPr>
        <w:t>春夏秋冬不会停的，直到耶稣再来。</w:t>
      </w:r>
    </w:p>
    <w:p w14:paraId="78C6C4D8" w14:textId="3DE2959E" w:rsidR="003F2EF2" w:rsidRPr="007D3583" w:rsidRDefault="003F2EF2" w:rsidP="009D6C38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4</w:t>
      </w:r>
      <w:r>
        <w:rPr>
          <w:rFonts w:hint="eastAsia"/>
          <w:color w:val="000000" w:themeColor="text1"/>
          <w:lang w:eastAsia="zh-CN"/>
        </w:rPr>
        <w:t>节，</w:t>
      </w:r>
      <w:r w:rsidR="00B101D0">
        <w:rPr>
          <w:rFonts w:hint="eastAsia"/>
          <w:color w:val="000000" w:themeColor="text1"/>
          <w:lang w:eastAsia="zh-CN"/>
        </w:rPr>
        <w:t>“</w:t>
      </w:r>
      <w:r w:rsidR="00841A91">
        <w:rPr>
          <w:rFonts w:hint="eastAsia"/>
          <w:color w:val="000000" w:themeColor="text1"/>
          <w:lang w:eastAsia="zh-CN"/>
        </w:rPr>
        <w:t>没有限量的”，</w:t>
      </w:r>
      <w:r w:rsidR="00841A91">
        <w:rPr>
          <w:rFonts w:ascii="Cambria" w:hAnsi="Cambria" w:cs="Cambria" w:hint="eastAsia"/>
          <w:color w:val="000000" w:themeColor="text1"/>
          <w:lang w:eastAsia="zh-CN"/>
        </w:rPr>
        <w:t>指在耶稣的身上，圣灵是没有限量的，而我们每个人受的恩赐不一样，有多有少。</w:t>
      </w:r>
    </w:p>
    <w:p w14:paraId="660FDC6F" w14:textId="68532357" w:rsidR="0077611E" w:rsidRPr="00ED238E" w:rsidRDefault="00053372" w:rsidP="00053372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四．</w:t>
      </w:r>
      <w:r w:rsidR="0077611E" w:rsidRPr="00ED238E">
        <w:rPr>
          <w:rFonts w:hint="eastAsia"/>
          <w:b/>
          <w:bCs/>
          <w:color w:val="000000" w:themeColor="text1"/>
          <w:lang w:eastAsia="zh-CN"/>
        </w:rPr>
        <w:t>路加福音</w:t>
      </w:r>
      <w:r w:rsidR="0077611E" w:rsidRPr="00ED238E">
        <w:rPr>
          <w:rFonts w:hint="eastAsia"/>
          <w:b/>
          <w:bCs/>
          <w:color w:val="000000" w:themeColor="text1"/>
          <w:lang w:eastAsia="zh-CN"/>
        </w:rPr>
        <w:t>3</w:t>
      </w:r>
      <w:r w:rsidR="0077611E" w:rsidRPr="00ED238E">
        <w:rPr>
          <w:b/>
          <w:bCs/>
          <w:color w:val="000000" w:themeColor="text1"/>
          <w:lang w:eastAsia="zh-CN"/>
        </w:rPr>
        <w:t>:19-20</w:t>
      </w:r>
      <w:r w:rsidR="0077611E" w:rsidRPr="00ED238E">
        <w:rPr>
          <w:rFonts w:hint="eastAsia"/>
          <w:b/>
          <w:bCs/>
          <w:color w:val="000000" w:themeColor="text1"/>
          <w:lang w:eastAsia="zh-CN"/>
        </w:rPr>
        <w:t>，从施洗约翰毫无畏惧地斥责希律王之罪中</w:t>
      </w:r>
    </w:p>
    <w:p w14:paraId="03CB2314" w14:textId="78BCC745" w:rsidR="00507C4D" w:rsidRDefault="00163C39" w:rsidP="00163C3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施洗约翰把耶稣介绍给世人，他高举耶稣。参见马太福音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4:1-12</w:t>
      </w:r>
      <w:r>
        <w:rPr>
          <w:rFonts w:hint="eastAsia"/>
          <w:color w:val="000000" w:themeColor="text1"/>
          <w:lang w:eastAsia="zh-CN"/>
        </w:rPr>
        <w:t>，看施洗约翰如何被砍头。</w:t>
      </w:r>
      <w:r w:rsidR="00571F27">
        <w:rPr>
          <w:rFonts w:hint="eastAsia"/>
          <w:color w:val="000000" w:themeColor="text1"/>
          <w:lang w:eastAsia="zh-CN"/>
        </w:rPr>
        <w:t>希律王抢了弟弟的妻子，施洗约翰非常勇敢，责备了希律王，因为他信的耶稣在万有之上。</w:t>
      </w:r>
    </w:p>
    <w:p w14:paraId="7D35990D" w14:textId="0C3D72A6" w:rsidR="0066489A" w:rsidRDefault="0066489A" w:rsidP="00163C3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2C640593" w14:textId="44272805" w:rsidR="0066489A" w:rsidRDefault="0066489A" w:rsidP="00163C3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6489A">
        <w:rPr>
          <w:rFonts w:hint="eastAsia"/>
          <w:b/>
          <w:bCs/>
          <w:color w:val="000000" w:themeColor="text1"/>
          <w:lang w:eastAsia="zh-CN"/>
        </w:rPr>
        <w:t>问题与思考</w:t>
      </w:r>
      <w:r>
        <w:rPr>
          <w:rFonts w:hint="eastAsia"/>
          <w:color w:val="000000" w:themeColor="text1"/>
          <w:lang w:eastAsia="zh-CN"/>
        </w:rPr>
        <w:t>：</w:t>
      </w:r>
    </w:p>
    <w:p w14:paraId="2D37106C" w14:textId="03451F4C" w:rsidR="0066489A" w:rsidRDefault="0066489A">
      <w:pPr>
        <w:pStyle w:val="ListBullet"/>
        <w:numPr>
          <w:ilvl w:val="0"/>
          <w:numId w:val="36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>施洗约翰是真的谦卑，我们说话有时是为了显示谦卑。</w:t>
      </w:r>
    </w:p>
    <w:p w14:paraId="63B3C979" w14:textId="73D79B20" w:rsidR="0066489A" w:rsidRDefault="00EB1D6A">
      <w:pPr>
        <w:pStyle w:val="ListBullet"/>
        <w:numPr>
          <w:ilvl w:val="0"/>
          <w:numId w:val="36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和合本中洁净的礼，施洗约翰讲话是对他的门徒对吗？</w:t>
      </w:r>
    </w:p>
    <w:p w14:paraId="31670F11" w14:textId="7D20BAFC" w:rsidR="00EB1D6A" w:rsidRDefault="00EB1D6A">
      <w:pPr>
        <w:pStyle w:val="ListBullet"/>
        <w:numPr>
          <w:ilvl w:val="0"/>
          <w:numId w:val="36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使徒行传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9</w:t>
      </w:r>
      <w:r>
        <w:rPr>
          <w:rFonts w:hint="eastAsia"/>
          <w:color w:val="000000" w:themeColor="text1"/>
          <w:lang w:eastAsia="zh-CN"/>
        </w:rPr>
        <w:t>中，关于要不要再受洗，对我们有实际的意义。经常会有人要求再洗一次，就会引起争论。</w:t>
      </w:r>
    </w:p>
    <w:p w14:paraId="6BB24749" w14:textId="48A9F32D" w:rsidR="00AE3106" w:rsidRDefault="00AE3106">
      <w:pPr>
        <w:pStyle w:val="ListBullet"/>
        <w:numPr>
          <w:ilvl w:val="0"/>
          <w:numId w:val="36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信，不受洗，得救吗？</w:t>
      </w:r>
    </w:p>
    <w:p w14:paraId="3AE2D91E" w14:textId="2C1BEEE2" w:rsidR="00AE3106" w:rsidRDefault="00AE3106">
      <w:pPr>
        <w:pStyle w:val="ListBullet"/>
        <w:numPr>
          <w:ilvl w:val="0"/>
          <w:numId w:val="36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神的震怒是怎样临到的，是一个什么状态？</w:t>
      </w:r>
    </w:p>
    <w:p w14:paraId="46A82F70" w14:textId="7B28817A" w:rsidR="00AE3106" w:rsidRDefault="00AE3106">
      <w:pPr>
        <w:pStyle w:val="ListBullet"/>
        <w:numPr>
          <w:ilvl w:val="0"/>
          <w:numId w:val="36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喜乐是由内而外的，幸福是由外而内的。圣经里的喜乐是不受环境影响的。</w:t>
      </w:r>
    </w:p>
    <w:p w14:paraId="0D45A712" w14:textId="74A1B227" w:rsidR="0066489A" w:rsidRDefault="0066489A" w:rsidP="00163C3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A3C8643" w14:textId="7EF7C188" w:rsidR="00DC3B01" w:rsidRDefault="00DC3B01" w:rsidP="00163C3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1C86EBA" w14:textId="014C93D7" w:rsidR="00DC3B01" w:rsidRDefault="00DC3B01" w:rsidP="00163C3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1D05068" w14:textId="5FA9AA8C" w:rsidR="00DC3B01" w:rsidRDefault="00DC3B01" w:rsidP="00163C3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B00A4F0" w14:textId="32C44A21" w:rsidR="00DC3B01" w:rsidRDefault="00DC3B01" w:rsidP="00163C3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2F5C9DA5" w14:textId="0F188BA0" w:rsidR="00DC3B01" w:rsidRDefault="00DC3B01" w:rsidP="00163C3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3BB133F2" w14:textId="182294F2" w:rsidR="00DC3B01" w:rsidRDefault="00DC3B01" w:rsidP="00163C3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1B8CD14" w14:textId="29A01E7B" w:rsidR="00DC3B01" w:rsidRDefault="00DC3B01" w:rsidP="00163C3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EBE2096" w14:textId="5EF50B68" w:rsidR="00DC3B01" w:rsidRDefault="00DC3B01" w:rsidP="00163C3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9C38ACA" w14:textId="5DB06ACE" w:rsidR="00DC3B01" w:rsidRDefault="00DC3B01" w:rsidP="00163C3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3FE51C1" w14:textId="5E9328B0" w:rsidR="00DC3B01" w:rsidRDefault="00DC3B01" w:rsidP="00163C3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4E8CBE08" w14:textId="0863076F" w:rsidR="00DC3B01" w:rsidRDefault="00DC3B01" w:rsidP="00163C3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A20EE96" w14:textId="3C6DD259" w:rsidR="00DC3B01" w:rsidRDefault="00DC3B01" w:rsidP="00163C3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C2B82B6" w14:textId="0C426CEB" w:rsidR="00DC3B01" w:rsidRDefault="00DC3B01" w:rsidP="00163C3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B591CF4" w14:textId="54B8B593" w:rsidR="00DC3B01" w:rsidRDefault="00DC3B01" w:rsidP="00163C3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4D1AA8D6" w14:textId="12CBEAD1" w:rsidR="00DC3B01" w:rsidRDefault="00DC3B01" w:rsidP="00163C3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380F44E" w14:textId="67F6C241" w:rsidR="00DC3B01" w:rsidRDefault="00DC3B01" w:rsidP="00DC3B01">
      <w:pPr>
        <w:pStyle w:val="Heading1"/>
      </w:pPr>
      <w:bookmarkStart w:id="16" w:name="_Toc180860556"/>
      <w:r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>
        <w:rPr>
          <w:rFonts w:hint="eastAsia"/>
          <w:lang w:eastAsia="zh-CN"/>
        </w:rPr>
        <w:t>（十七）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放下罐子</w:t>
      </w:r>
      <w:bookmarkEnd w:id="16"/>
    </w:p>
    <w:p w14:paraId="65293CA2" w14:textId="01BCEBBE" w:rsidR="00DC3B01" w:rsidRPr="00BB0F86" w:rsidRDefault="00DC3B01" w:rsidP="00BB0F86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BB0F86">
        <w:rPr>
          <w:rFonts w:hint="eastAsia"/>
          <w:color w:val="000000" w:themeColor="text1"/>
          <w:lang w:eastAsia="zh-CN"/>
        </w:rPr>
        <w:t>时间</w:t>
      </w:r>
      <w:r w:rsidRPr="00BB0F86">
        <w:rPr>
          <w:rFonts w:hint="eastAsia"/>
          <w:color w:val="000000" w:themeColor="text1"/>
          <w:lang w:eastAsia="zh-CN"/>
        </w:rPr>
        <w:t>2</w:t>
      </w:r>
      <w:r w:rsidRPr="00BB0F86">
        <w:rPr>
          <w:color w:val="000000" w:themeColor="text1"/>
          <w:lang w:eastAsia="zh-CN"/>
        </w:rPr>
        <w:t>022</w:t>
      </w:r>
      <w:r w:rsidRPr="00BB0F86">
        <w:rPr>
          <w:rFonts w:hint="eastAsia"/>
          <w:color w:val="000000" w:themeColor="text1"/>
          <w:lang w:eastAsia="zh-CN"/>
        </w:rPr>
        <w:t>年</w:t>
      </w:r>
      <w:r w:rsidRPr="00BB0F86">
        <w:rPr>
          <w:color w:val="000000" w:themeColor="text1"/>
          <w:lang w:eastAsia="zh-CN"/>
        </w:rPr>
        <w:t>12</w:t>
      </w:r>
      <w:r w:rsidRPr="00BB0F86">
        <w:rPr>
          <w:rFonts w:hint="eastAsia"/>
          <w:color w:val="000000" w:themeColor="text1"/>
          <w:lang w:eastAsia="zh-CN"/>
        </w:rPr>
        <w:t>月</w:t>
      </w:r>
      <w:r w:rsidRPr="00BB0F86">
        <w:rPr>
          <w:color w:val="000000" w:themeColor="text1"/>
          <w:lang w:eastAsia="zh-CN"/>
        </w:rPr>
        <w:t>24</w:t>
      </w:r>
      <w:r w:rsidRPr="00BB0F86">
        <w:rPr>
          <w:rFonts w:hint="eastAsia"/>
          <w:color w:val="000000" w:themeColor="text1"/>
          <w:lang w:eastAsia="zh-CN"/>
        </w:rPr>
        <w:t>日</w:t>
      </w:r>
    </w:p>
    <w:p w14:paraId="7A080D0E" w14:textId="65D49107" w:rsidR="00DC3B01" w:rsidRPr="00BB0F86" w:rsidRDefault="00DC3B01" w:rsidP="00BB0F86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BB0F86">
        <w:rPr>
          <w:rFonts w:hint="eastAsia"/>
          <w:color w:val="000000" w:themeColor="text1"/>
          <w:lang w:eastAsia="zh-CN"/>
        </w:rPr>
        <w:t>相关经文：路加福音</w:t>
      </w:r>
      <w:r w:rsidR="00F73CCF" w:rsidRPr="00BB0F86">
        <w:rPr>
          <w:color w:val="000000" w:themeColor="text1"/>
          <w:lang w:eastAsia="zh-CN"/>
        </w:rPr>
        <w:t>4</w:t>
      </w:r>
      <w:r w:rsidRPr="00BB0F86">
        <w:rPr>
          <w:color w:val="000000" w:themeColor="text1"/>
          <w:lang w:eastAsia="zh-CN"/>
        </w:rPr>
        <w:t>:1</w:t>
      </w:r>
      <w:r w:rsidR="00F73CCF" w:rsidRPr="00BB0F86">
        <w:rPr>
          <w:color w:val="000000" w:themeColor="text1"/>
          <w:lang w:eastAsia="zh-CN"/>
        </w:rPr>
        <w:t>4</w:t>
      </w:r>
      <w:r w:rsidRPr="00BB0F86">
        <w:rPr>
          <w:color w:val="000000" w:themeColor="text1"/>
          <w:lang w:eastAsia="zh-CN"/>
        </w:rPr>
        <w:t>-</w:t>
      </w:r>
      <w:r w:rsidR="00F73CCF" w:rsidRPr="00BB0F86">
        <w:rPr>
          <w:color w:val="000000" w:themeColor="text1"/>
          <w:lang w:eastAsia="zh-CN"/>
        </w:rPr>
        <w:t>15</w:t>
      </w:r>
      <w:r w:rsidRPr="00BB0F86">
        <w:rPr>
          <w:rFonts w:hint="eastAsia"/>
          <w:color w:val="000000" w:themeColor="text1"/>
          <w:lang w:eastAsia="zh-CN"/>
        </w:rPr>
        <w:t>、约翰福音</w:t>
      </w:r>
      <w:r w:rsidR="00F73CCF" w:rsidRPr="00BB0F86">
        <w:rPr>
          <w:color w:val="000000" w:themeColor="text1"/>
          <w:lang w:eastAsia="zh-CN"/>
        </w:rPr>
        <w:t>4</w:t>
      </w:r>
      <w:r w:rsidRPr="00BB0F86">
        <w:rPr>
          <w:color w:val="000000" w:themeColor="text1"/>
          <w:lang w:eastAsia="zh-CN"/>
        </w:rPr>
        <w:t>:</w:t>
      </w:r>
      <w:r w:rsidR="00F73CCF" w:rsidRPr="00BB0F86">
        <w:rPr>
          <w:color w:val="000000" w:themeColor="text1"/>
          <w:lang w:eastAsia="zh-CN"/>
        </w:rPr>
        <w:t>1</w:t>
      </w:r>
      <w:r w:rsidRPr="00BB0F86">
        <w:rPr>
          <w:color w:val="000000" w:themeColor="text1"/>
          <w:lang w:eastAsia="zh-CN"/>
        </w:rPr>
        <w:t>-</w:t>
      </w:r>
      <w:r w:rsidR="00F73CCF" w:rsidRPr="00BB0F86">
        <w:rPr>
          <w:color w:val="000000" w:themeColor="text1"/>
          <w:lang w:eastAsia="zh-CN"/>
        </w:rPr>
        <w:t>42</w:t>
      </w:r>
    </w:p>
    <w:p w14:paraId="0AD25E3A" w14:textId="2391733A" w:rsidR="00F73CCF" w:rsidRDefault="00F73CCF">
      <w:pPr>
        <w:pStyle w:val="ListBullet"/>
        <w:numPr>
          <w:ilvl w:val="0"/>
          <w:numId w:val="37"/>
        </w:numPr>
        <w:jc w:val="both"/>
        <w:rPr>
          <w:b/>
          <w:bCs/>
          <w:color w:val="000000" w:themeColor="text1"/>
          <w:lang w:eastAsia="zh-CN"/>
        </w:rPr>
      </w:pPr>
      <w:r w:rsidRPr="00ED238E">
        <w:rPr>
          <w:rFonts w:hint="eastAsia"/>
          <w:b/>
          <w:bCs/>
          <w:color w:val="000000" w:themeColor="text1"/>
          <w:lang w:eastAsia="zh-CN"/>
        </w:rPr>
        <w:t>路加福音</w:t>
      </w:r>
      <w:r>
        <w:rPr>
          <w:b/>
          <w:bCs/>
          <w:color w:val="000000" w:themeColor="text1"/>
          <w:lang w:eastAsia="zh-CN"/>
        </w:rPr>
        <w:t>4</w:t>
      </w:r>
      <w:r w:rsidRPr="00ED238E">
        <w:rPr>
          <w:b/>
          <w:bCs/>
          <w:color w:val="000000" w:themeColor="text1"/>
          <w:lang w:eastAsia="zh-CN"/>
        </w:rPr>
        <w:t>:1</w:t>
      </w:r>
      <w:r>
        <w:rPr>
          <w:b/>
          <w:bCs/>
          <w:color w:val="000000" w:themeColor="text1"/>
          <w:lang w:eastAsia="zh-CN"/>
        </w:rPr>
        <w:t>4</w:t>
      </w:r>
      <w:r w:rsidRPr="00ED238E">
        <w:rPr>
          <w:b/>
          <w:bCs/>
          <w:color w:val="000000" w:themeColor="text1"/>
          <w:lang w:eastAsia="zh-CN"/>
        </w:rPr>
        <w:t>-</w:t>
      </w:r>
      <w:r>
        <w:rPr>
          <w:b/>
          <w:bCs/>
          <w:color w:val="000000" w:themeColor="text1"/>
          <w:lang w:eastAsia="zh-CN"/>
        </w:rPr>
        <w:t>15</w:t>
      </w:r>
      <w:r>
        <w:rPr>
          <w:rFonts w:hint="eastAsia"/>
          <w:b/>
          <w:bCs/>
          <w:color w:val="000000" w:themeColor="text1"/>
          <w:lang w:eastAsia="zh-CN"/>
        </w:rPr>
        <w:t>，耶稣回到加利利</w:t>
      </w:r>
    </w:p>
    <w:p w14:paraId="56F0852F" w14:textId="790EFEA7" w:rsidR="007348C4" w:rsidRDefault="00351236" w:rsidP="007631BE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这部分</w:t>
      </w:r>
      <w:r w:rsidR="005F39F8">
        <w:rPr>
          <w:rFonts w:hint="eastAsia"/>
          <w:color w:val="000000" w:themeColor="text1"/>
          <w:lang w:eastAsia="zh-CN"/>
        </w:rPr>
        <w:t>介绍耶稣回到加利利，他敬拜神也教导人，他的事工</w:t>
      </w:r>
      <w:r w:rsidR="00A525F2">
        <w:rPr>
          <w:rFonts w:hint="eastAsia"/>
          <w:color w:val="000000" w:themeColor="text1"/>
          <w:lang w:eastAsia="zh-CN"/>
        </w:rPr>
        <w:t>转到加利利。</w:t>
      </w:r>
    </w:p>
    <w:p w14:paraId="23A0FBE7" w14:textId="2F35378F" w:rsidR="007631BE" w:rsidRPr="007631BE" w:rsidRDefault="00A525F2" w:rsidP="007631BE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参见马太福音</w:t>
      </w:r>
      <w:r w:rsidR="0074266F">
        <w:rPr>
          <w:rFonts w:hint="eastAsia"/>
          <w:color w:val="000000" w:themeColor="text1"/>
          <w:lang w:eastAsia="zh-CN"/>
        </w:rPr>
        <w:t>4</w:t>
      </w:r>
      <w:r w:rsidR="0074266F">
        <w:rPr>
          <w:color w:val="000000" w:themeColor="text1"/>
          <w:lang w:eastAsia="zh-CN"/>
        </w:rPr>
        <w:t>:23-25</w:t>
      </w:r>
      <w:r w:rsidR="0074266F">
        <w:rPr>
          <w:rFonts w:hint="eastAsia"/>
          <w:color w:val="000000" w:themeColor="text1"/>
          <w:lang w:eastAsia="zh-CN"/>
        </w:rPr>
        <w:t>，耶稣在会堂教训人，传讲天国的福音，这是他的使命；马可福音</w:t>
      </w:r>
      <w:r w:rsidR="0074266F">
        <w:rPr>
          <w:rFonts w:hint="eastAsia"/>
          <w:color w:val="000000" w:themeColor="text1"/>
          <w:lang w:eastAsia="zh-CN"/>
        </w:rPr>
        <w:t>1</w:t>
      </w:r>
      <w:r w:rsidR="0074266F">
        <w:rPr>
          <w:color w:val="000000" w:themeColor="text1"/>
          <w:lang w:eastAsia="zh-CN"/>
        </w:rPr>
        <w:t>:21-22</w:t>
      </w:r>
      <w:r w:rsidR="0074266F">
        <w:rPr>
          <w:rFonts w:hint="eastAsia"/>
          <w:color w:val="000000" w:themeColor="text1"/>
          <w:lang w:eastAsia="zh-CN"/>
        </w:rPr>
        <w:t>，“因为他教训他们，正像有权柄的人，不像文士”。拉比的教导是引用人的话，但耶稣出来不一样，他的教导有能力，他说“经上记着说”</w:t>
      </w:r>
      <w:r w:rsidR="007348C4">
        <w:rPr>
          <w:rFonts w:hint="eastAsia"/>
          <w:color w:val="000000" w:themeColor="text1"/>
          <w:lang w:eastAsia="zh-CN"/>
        </w:rPr>
        <w:t>。所以马可福音</w:t>
      </w:r>
      <w:r w:rsidR="007348C4">
        <w:rPr>
          <w:rFonts w:hint="eastAsia"/>
          <w:color w:val="000000" w:themeColor="text1"/>
          <w:lang w:eastAsia="zh-CN"/>
        </w:rPr>
        <w:t>1</w:t>
      </w:r>
      <w:r w:rsidR="007348C4">
        <w:rPr>
          <w:color w:val="000000" w:themeColor="text1"/>
          <w:lang w:eastAsia="zh-CN"/>
        </w:rPr>
        <w:t>:28</w:t>
      </w:r>
      <w:r w:rsidR="007348C4">
        <w:rPr>
          <w:rFonts w:hint="eastAsia"/>
          <w:color w:val="000000" w:themeColor="text1"/>
          <w:lang w:eastAsia="zh-CN"/>
        </w:rPr>
        <w:t>，“耶稣的</w:t>
      </w:r>
      <w:r w:rsidR="00CE76AE">
        <w:rPr>
          <w:rFonts w:hint="eastAsia"/>
          <w:color w:val="000000" w:themeColor="text1"/>
          <w:lang w:eastAsia="zh-CN"/>
        </w:rPr>
        <w:t>名声就传遍了加利利的四方</w:t>
      </w:r>
      <w:r w:rsidR="004E5CC8">
        <w:rPr>
          <w:rFonts w:hint="eastAsia"/>
          <w:color w:val="000000" w:themeColor="text1"/>
          <w:lang w:eastAsia="zh-CN"/>
        </w:rPr>
        <w:t>”</w:t>
      </w:r>
      <w:r w:rsidR="00CE76AE">
        <w:rPr>
          <w:rFonts w:hint="eastAsia"/>
          <w:color w:val="000000" w:themeColor="text1"/>
          <w:lang w:eastAsia="zh-CN"/>
        </w:rPr>
        <w:t>。</w:t>
      </w:r>
    </w:p>
    <w:p w14:paraId="34F638B4" w14:textId="37E6E0DF" w:rsidR="00F73CCF" w:rsidRDefault="00004474" w:rsidP="00004474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二．</w:t>
      </w:r>
      <w:r w:rsidR="00F73CCF">
        <w:rPr>
          <w:rFonts w:hint="eastAsia"/>
          <w:b/>
          <w:bCs/>
          <w:color w:val="000000" w:themeColor="text1"/>
          <w:lang w:eastAsia="zh-CN"/>
        </w:rPr>
        <w:t>约翰福音</w:t>
      </w:r>
      <w:r w:rsidR="00F73CCF">
        <w:rPr>
          <w:rFonts w:hint="eastAsia"/>
          <w:b/>
          <w:bCs/>
          <w:color w:val="000000" w:themeColor="text1"/>
          <w:lang w:eastAsia="zh-CN"/>
        </w:rPr>
        <w:t>4</w:t>
      </w:r>
      <w:r w:rsidR="00F73CCF">
        <w:rPr>
          <w:b/>
          <w:bCs/>
          <w:color w:val="000000" w:themeColor="text1"/>
          <w:lang w:eastAsia="zh-CN"/>
        </w:rPr>
        <w:t>:1-6</w:t>
      </w:r>
      <w:r w:rsidR="00F73CCF">
        <w:rPr>
          <w:rFonts w:hint="eastAsia"/>
          <w:b/>
          <w:bCs/>
          <w:color w:val="000000" w:themeColor="text1"/>
          <w:lang w:eastAsia="zh-CN"/>
        </w:rPr>
        <w:t>，导致耶稣与撒</w:t>
      </w:r>
      <w:r w:rsidR="00605EA2">
        <w:rPr>
          <w:rFonts w:hint="eastAsia"/>
          <w:b/>
          <w:bCs/>
          <w:color w:val="000000" w:themeColor="text1"/>
          <w:lang w:eastAsia="zh-CN"/>
        </w:rPr>
        <w:t>马</w:t>
      </w:r>
      <w:r w:rsidR="00F73CCF">
        <w:rPr>
          <w:rFonts w:hint="eastAsia"/>
          <w:b/>
          <w:bCs/>
          <w:color w:val="000000" w:themeColor="text1"/>
          <w:lang w:eastAsia="zh-CN"/>
        </w:rPr>
        <w:t>利亚妇人面谈的情况</w:t>
      </w:r>
    </w:p>
    <w:p w14:paraId="45E6BCD3" w14:textId="4086F9FA" w:rsidR="002455C1" w:rsidRDefault="00F91B06" w:rsidP="002455C1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F91B06">
        <w:rPr>
          <w:rFonts w:hint="eastAsia"/>
          <w:b/>
          <w:bCs/>
          <w:color w:val="000000" w:themeColor="text1"/>
          <w:lang w:eastAsia="zh-CN"/>
        </w:rPr>
        <w:t>1</w:t>
      </w:r>
      <w:r w:rsidRPr="00F91B06">
        <w:rPr>
          <w:b/>
          <w:bCs/>
          <w:color w:val="000000" w:themeColor="text1"/>
          <w:lang w:eastAsia="zh-CN"/>
        </w:rPr>
        <w:t>.</w:t>
      </w:r>
      <w:r w:rsidR="00B26B46">
        <w:rPr>
          <w:rFonts w:hint="eastAsia"/>
          <w:color w:val="000000" w:themeColor="text1"/>
          <w:lang w:eastAsia="zh-CN"/>
        </w:rPr>
        <w:t>先来对比一下第</w:t>
      </w:r>
      <w:r w:rsidR="00B26B46">
        <w:rPr>
          <w:rFonts w:hint="eastAsia"/>
          <w:color w:val="000000" w:themeColor="text1"/>
          <w:lang w:eastAsia="zh-CN"/>
        </w:rPr>
        <w:t>3</w:t>
      </w:r>
      <w:r w:rsidR="00B26B46">
        <w:rPr>
          <w:rFonts w:hint="eastAsia"/>
          <w:color w:val="000000" w:themeColor="text1"/>
          <w:lang w:eastAsia="zh-CN"/>
        </w:rPr>
        <w:t>章和第</w:t>
      </w:r>
      <w:r w:rsidR="00B26B46">
        <w:rPr>
          <w:rFonts w:hint="eastAsia"/>
          <w:color w:val="000000" w:themeColor="text1"/>
          <w:lang w:eastAsia="zh-CN"/>
        </w:rPr>
        <w:t>4</w:t>
      </w:r>
      <w:r w:rsidR="00B26B46">
        <w:rPr>
          <w:rFonts w:hint="eastAsia"/>
          <w:color w:val="000000" w:themeColor="text1"/>
          <w:lang w:eastAsia="zh-CN"/>
        </w:rPr>
        <w:t>章中耶稣的谈话对象，第</w:t>
      </w:r>
      <w:r w:rsidR="00B26B46">
        <w:rPr>
          <w:color w:val="000000" w:themeColor="text1"/>
          <w:lang w:eastAsia="zh-CN"/>
        </w:rPr>
        <w:t>3</w:t>
      </w:r>
      <w:r w:rsidR="00B26B46">
        <w:rPr>
          <w:rFonts w:hint="eastAsia"/>
          <w:color w:val="000000" w:themeColor="text1"/>
          <w:lang w:eastAsia="zh-CN"/>
        </w:rPr>
        <w:t>章中的</w:t>
      </w:r>
      <w:r w:rsidR="00605EA2">
        <w:rPr>
          <w:rFonts w:hint="eastAsia"/>
          <w:color w:val="000000" w:themeColor="text1"/>
          <w:lang w:eastAsia="zh-CN"/>
        </w:rPr>
        <w:t>谈话对象</w:t>
      </w:r>
      <w:r w:rsidR="00B26B46">
        <w:rPr>
          <w:rFonts w:hint="eastAsia"/>
          <w:color w:val="000000" w:themeColor="text1"/>
          <w:lang w:eastAsia="zh-CN"/>
        </w:rPr>
        <w:t>是法利赛人</w:t>
      </w:r>
      <w:r w:rsidR="00A36CF6">
        <w:rPr>
          <w:rFonts w:hint="eastAsia"/>
          <w:color w:val="000000" w:themeColor="text1"/>
          <w:lang w:eastAsia="zh-CN"/>
        </w:rPr>
        <w:t>，是</w:t>
      </w:r>
      <w:r w:rsidR="00B26B46">
        <w:rPr>
          <w:rFonts w:hint="eastAsia"/>
          <w:color w:val="000000" w:themeColor="text1"/>
          <w:lang w:eastAsia="zh-CN"/>
        </w:rPr>
        <w:t>犹太人、男人，是有名字的</w:t>
      </w:r>
      <w:r w:rsidR="00127E0C">
        <w:rPr>
          <w:rFonts w:hint="eastAsia"/>
          <w:color w:val="000000" w:themeColor="text1"/>
          <w:lang w:eastAsia="zh-CN"/>
        </w:rPr>
        <w:t>——</w:t>
      </w:r>
      <w:r w:rsidR="00B26B46">
        <w:rPr>
          <w:rFonts w:hint="eastAsia"/>
          <w:color w:val="000000" w:themeColor="text1"/>
          <w:lang w:eastAsia="zh-CN"/>
        </w:rPr>
        <w:t>“尼哥德慕”，是有钱的、做官的</w:t>
      </w:r>
      <w:r w:rsidR="00A36CF6">
        <w:rPr>
          <w:rFonts w:hint="eastAsia"/>
          <w:color w:val="000000" w:themeColor="text1"/>
          <w:lang w:eastAsia="zh-CN"/>
        </w:rPr>
        <w:t>，</w:t>
      </w:r>
      <w:r w:rsidR="00B26B46">
        <w:rPr>
          <w:rFonts w:hint="eastAsia"/>
          <w:color w:val="000000" w:themeColor="text1"/>
          <w:lang w:eastAsia="zh-CN"/>
        </w:rPr>
        <w:t>是宗教领袖、拉比；第</w:t>
      </w:r>
      <w:r w:rsidR="00B26B46">
        <w:rPr>
          <w:rFonts w:hint="eastAsia"/>
          <w:color w:val="000000" w:themeColor="text1"/>
          <w:lang w:eastAsia="zh-CN"/>
        </w:rPr>
        <w:t>4</w:t>
      </w:r>
      <w:r w:rsidR="00B26B46">
        <w:rPr>
          <w:rFonts w:hint="eastAsia"/>
          <w:color w:val="000000" w:themeColor="text1"/>
          <w:lang w:eastAsia="zh-CN"/>
        </w:rPr>
        <w:t>章中</w:t>
      </w:r>
      <w:r w:rsidR="00605EA2">
        <w:rPr>
          <w:rFonts w:hint="eastAsia"/>
          <w:color w:val="000000" w:themeColor="text1"/>
          <w:lang w:eastAsia="zh-CN"/>
        </w:rPr>
        <w:t>的谈话对象是撒马利亚人</w:t>
      </w:r>
      <w:r w:rsidR="00A36CF6">
        <w:rPr>
          <w:rFonts w:hint="eastAsia"/>
          <w:color w:val="000000" w:themeColor="text1"/>
          <w:lang w:eastAsia="zh-CN"/>
        </w:rPr>
        <w:t>，外邦人、女人，是没有名字的、穷人，是被人瞧不起的、属世的</w:t>
      </w:r>
      <w:r w:rsidR="00127E0C">
        <w:rPr>
          <w:rFonts w:hint="eastAsia"/>
          <w:color w:val="000000" w:themeColor="text1"/>
          <w:lang w:eastAsia="zh-CN"/>
        </w:rPr>
        <w:t>，是街头上的女人、行淫乱的。前者对耶稣的话没有什么回应，而后者把自己的经历告诉了很多人。</w:t>
      </w:r>
    </w:p>
    <w:p w14:paraId="45808043" w14:textId="77777777" w:rsidR="00E40345" w:rsidRDefault="00FD3910" w:rsidP="002455C1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耶稣对待法利赛人和撒马利亚妇人都非常有爱心，为要他们认识他。</w:t>
      </w:r>
    </w:p>
    <w:p w14:paraId="6E31485A" w14:textId="67B01659" w:rsidR="00FD3910" w:rsidRDefault="00E40345" w:rsidP="002455C1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E40345">
        <w:rPr>
          <w:rFonts w:hint="eastAsia"/>
          <w:b/>
          <w:bCs/>
          <w:color w:val="000000" w:themeColor="text1"/>
          <w:lang w:eastAsia="zh-CN"/>
        </w:rPr>
        <w:t>2</w:t>
      </w:r>
      <w:r w:rsidRPr="00E40345">
        <w:rPr>
          <w:b/>
          <w:bCs/>
          <w:color w:val="000000" w:themeColor="text1"/>
          <w:lang w:eastAsia="zh-CN"/>
        </w:rPr>
        <w:t>.</w:t>
      </w:r>
      <w:r w:rsidR="00FD3910">
        <w:rPr>
          <w:rFonts w:hint="eastAsia"/>
          <w:color w:val="000000" w:themeColor="text1"/>
          <w:lang w:eastAsia="zh-CN"/>
        </w:rPr>
        <w:t>导致这次面谈的原因是，</w:t>
      </w:r>
      <w:r w:rsidR="00093D16">
        <w:rPr>
          <w:rFonts w:hint="eastAsia"/>
          <w:color w:val="000000" w:themeColor="text1"/>
          <w:lang w:eastAsia="zh-CN"/>
        </w:rPr>
        <w:t>约翰</w:t>
      </w:r>
      <w:r w:rsidR="00093D16">
        <w:rPr>
          <w:rFonts w:hint="eastAsia"/>
          <w:color w:val="000000" w:themeColor="text1"/>
          <w:lang w:eastAsia="zh-CN"/>
        </w:rPr>
        <w:t>4</w:t>
      </w:r>
      <w:r w:rsidR="00093D16">
        <w:rPr>
          <w:color w:val="000000" w:themeColor="text1"/>
          <w:lang w:eastAsia="zh-CN"/>
        </w:rPr>
        <w:t>:1</w:t>
      </w:r>
      <w:r w:rsidR="00093D16">
        <w:rPr>
          <w:rFonts w:hint="eastAsia"/>
          <w:color w:val="000000" w:themeColor="text1"/>
          <w:lang w:eastAsia="zh-CN"/>
        </w:rPr>
        <w:t>因为法利赛人听见耶稣收门徒、施洗，比约翰还多，对他有意见，可能后面会有阴谋，</w:t>
      </w:r>
      <w:r w:rsidR="00C35069">
        <w:rPr>
          <w:rFonts w:hint="eastAsia"/>
          <w:color w:val="000000" w:themeColor="text1"/>
          <w:lang w:eastAsia="zh-CN"/>
        </w:rPr>
        <w:t>所以耶稣就离开。</w:t>
      </w:r>
    </w:p>
    <w:p w14:paraId="349D101F" w14:textId="4C82DFC1" w:rsidR="001E3D29" w:rsidRDefault="00F91B06" w:rsidP="002455C1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F91B06">
        <w:rPr>
          <w:rFonts w:hint="eastAsia"/>
          <w:b/>
          <w:bCs/>
          <w:color w:val="000000" w:themeColor="text1"/>
          <w:lang w:eastAsia="zh-CN"/>
        </w:rPr>
        <w:t>3</w:t>
      </w:r>
      <w:r w:rsidRPr="00F91B06">
        <w:rPr>
          <w:b/>
          <w:bCs/>
          <w:color w:val="000000" w:themeColor="text1"/>
          <w:lang w:eastAsia="zh-CN"/>
        </w:rPr>
        <w:t>.</w:t>
      </w:r>
      <w:r w:rsidR="001E3D29">
        <w:rPr>
          <w:rFonts w:hint="eastAsia"/>
          <w:color w:val="000000" w:themeColor="text1"/>
          <w:lang w:eastAsia="zh-CN"/>
        </w:rPr>
        <w:t>注意第</w:t>
      </w:r>
      <w:r w:rsidR="001E3D29">
        <w:rPr>
          <w:rFonts w:hint="eastAsia"/>
          <w:color w:val="000000" w:themeColor="text1"/>
          <w:lang w:eastAsia="zh-CN"/>
        </w:rPr>
        <w:t>4</w:t>
      </w:r>
      <w:r w:rsidR="001E3D29">
        <w:rPr>
          <w:rFonts w:hint="eastAsia"/>
          <w:color w:val="000000" w:themeColor="text1"/>
          <w:lang w:eastAsia="zh-CN"/>
        </w:rPr>
        <w:t>节，“必须经过撒马利亚”。这个“必须”不是因为地理位置，</w:t>
      </w:r>
      <w:r w:rsidR="007757E1">
        <w:rPr>
          <w:rFonts w:hint="eastAsia"/>
          <w:color w:val="000000" w:themeColor="text1"/>
          <w:lang w:eastAsia="zh-CN"/>
        </w:rPr>
        <w:t>因为</w:t>
      </w:r>
      <w:r w:rsidR="001E3D29">
        <w:rPr>
          <w:rFonts w:hint="eastAsia"/>
          <w:color w:val="000000" w:themeColor="text1"/>
          <w:lang w:eastAsia="zh-CN"/>
        </w:rPr>
        <w:t>从耶路撒冷到加利利，一般犹太人会沿着约旦河走，不会</w:t>
      </w:r>
      <w:r w:rsidR="006A44FD">
        <w:rPr>
          <w:rFonts w:hint="eastAsia"/>
          <w:color w:val="000000" w:themeColor="text1"/>
          <w:lang w:eastAsia="zh-CN"/>
        </w:rPr>
        <w:t>走</w:t>
      </w:r>
      <w:r w:rsidR="001E3D29">
        <w:rPr>
          <w:rFonts w:hint="eastAsia"/>
          <w:color w:val="000000" w:themeColor="text1"/>
          <w:lang w:eastAsia="zh-CN"/>
        </w:rPr>
        <w:t>山地到撒马利亚。</w:t>
      </w:r>
    </w:p>
    <w:p w14:paraId="71C6E8D1" w14:textId="329695BB" w:rsidR="00F91B06" w:rsidRDefault="00F91B06" w:rsidP="002455C1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关于“必须”，参见以下经文</w:t>
      </w:r>
      <w:r w:rsidR="008B37B9">
        <w:rPr>
          <w:rFonts w:hint="eastAsia"/>
          <w:color w:val="000000" w:themeColor="text1"/>
          <w:lang w:eastAsia="zh-CN"/>
        </w:rPr>
        <w:t>：</w:t>
      </w:r>
    </w:p>
    <w:p w14:paraId="5FDE648D" w14:textId="77777777" w:rsidR="007408CF" w:rsidRDefault="00235B0A" w:rsidP="002455C1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约翰</w:t>
      </w:r>
      <w:r>
        <w:rPr>
          <w:rFonts w:hint="eastAsia"/>
          <w:color w:val="000000" w:themeColor="text1"/>
          <w:lang w:eastAsia="zh-CN"/>
        </w:rPr>
        <w:t>3</w:t>
      </w:r>
      <w:r>
        <w:rPr>
          <w:rFonts w:hint="eastAsia"/>
          <w:color w:val="000000" w:themeColor="text1"/>
          <w:lang w:eastAsia="zh-CN"/>
        </w:rPr>
        <w:t>：</w:t>
      </w:r>
      <w:r>
        <w:rPr>
          <w:rFonts w:hint="eastAsia"/>
          <w:color w:val="000000" w:themeColor="text1"/>
          <w:lang w:eastAsia="zh-CN"/>
        </w:rPr>
        <w:t>7</w:t>
      </w:r>
      <w:r>
        <w:rPr>
          <w:rFonts w:hint="eastAsia"/>
          <w:color w:val="000000" w:themeColor="text1"/>
          <w:lang w:eastAsia="zh-CN"/>
        </w:rPr>
        <w:t>，“你们必须重生”；约翰</w:t>
      </w: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:14</w:t>
      </w:r>
      <w:r>
        <w:rPr>
          <w:rFonts w:hint="eastAsia"/>
          <w:color w:val="000000" w:themeColor="text1"/>
          <w:lang w:eastAsia="zh-CN"/>
        </w:rPr>
        <w:t>，“人子也必照样被举起来”。耶稣道成肉身，生在伯利恒，他来是为了死，必被高举</w:t>
      </w:r>
      <w:r w:rsidR="00427F2C">
        <w:rPr>
          <w:rFonts w:hint="eastAsia"/>
          <w:color w:val="000000" w:themeColor="text1"/>
          <w:lang w:eastAsia="zh-CN"/>
        </w:rPr>
        <w:t>；约翰</w:t>
      </w:r>
      <w:r w:rsidR="00427F2C">
        <w:rPr>
          <w:rFonts w:hint="eastAsia"/>
          <w:color w:val="000000" w:themeColor="text1"/>
          <w:lang w:eastAsia="zh-CN"/>
        </w:rPr>
        <w:t>3</w:t>
      </w:r>
      <w:r w:rsidR="00427F2C">
        <w:rPr>
          <w:color w:val="000000" w:themeColor="text1"/>
          <w:lang w:eastAsia="zh-CN"/>
        </w:rPr>
        <w:t>:30</w:t>
      </w:r>
      <w:r w:rsidR="00427F2C">
        <w:rPr>
          <w:rFonts w:hint="eastAsia"/>
          <w:color w:val="000000" w:themeColor="text1"/>
          <w:lang w:eastAsia="zh-CN"/>
        </w:rPr>
        <w:t>，</w:t>
      </w:r>
      <w:r w:rsidR="00427F2C">
        <w:rPr>
          <w:rFonts w:hint="eastAsia"/>
          <w:color w:val="000000" w:themeColor="text1"/>
          <w:lang w:eastAsia="zh-CN"/>
        </w:rPr>
        <w:lastRenderedPageBreak/>
        <w:t>“他必兴旺”；约翰</w:t>
      </w:r>
      <w:r w:rsidR="00427F2C">
        <w:rPr>
          <w:rFonts w:hint="eastAsia"/>
          <w:color w:val="000000" w:themeColor="text1"/>
          <w:lang w:eastAsia="zh-CN"/>
        </w:rPr>
        <w:t>9</w:t>
      </w:r>
      <w:r w:rsidR="00427F2C">
        <w:rPr>
          <w:color w:val="000000" w:themeColor="text1"/>
          <w:lang w:eastAsia="zh-CN"/>
        </w:rPr>
        <w:t>:4</w:t>
      </w:r>
      <w:r w:rsidR="00427F2C">
        <w:rPr>
          <w:rFonts w:hint="eastAsia"/>
          <w:color w:val="000000" w:themeColor="text1"/>
          <w:lang w:eastAsia="zh-CN"/>
        </w:rPr>
        <w:t>，“趁着白日，我们必须做那差我来者的工”；约翰</w:t>
      </w:r>
      <w:r w:rsidR="00427F2C">
        <w:rPr>
          <w:rFonts w:hint="eastAsia"/>
          <w:color w:val="000000" w:themeColor="text1"/>
          <w:lang w:eastAsia="zh-CN"/>
        </w:rPr>
        <w:t>1</w:t>
      </w:r>
      <w:r w:rsidR="00427F2C">
        <w:rPr>
          <w:color w:val="000000" w:themeColor="text1"/>
          <w:lang w:eastAsia="zh-CN"/>
        </w:rPr>
        <w:t>0:16</w:t>
      </w:r>
      <w:r w:rsidR="00DC17A9">
        <w:rPr>
          <w:rFonts w:hint="eastAsia"/>
          <w:color w:val="000000" w:themeColor="text1"/>
          <w:lang w:eastAsia="zh-CN"/>
        </w:rPr>
        <w:t>，“我必须领他们来”</w:t>
      </w:r>
      <w:r w:rsidR="007408CF">
        <w:rPr>
          <w:rFonts w:hint="eastAsia"/>
          <w:color w:val="000000" w:themeColor="text1"/>
          <w:lang w:eastAsia="zh-CN"/>
        </w:rPr>
        <w:t>。</w:t>
      </w:r>
    </w:p>
    <w:p w14:paraId="55FB0531" w14:textId="0660DA5A" w:rsidR="008B37B9" w:rsidRDefault="007408CF" w:rsidP="002455C1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约翰</w:t>
      </w:r>
      <w:r>
        <w:rPr>
          <w:rFonts w:hint="eastAsia"/>
          <w:color w:val="000000" w:themeColor="text1"/>
          <w:lang w:eastAsia="zh-CN"/>
        </w:rPr>
        <w:t>4</w:t>
      </w:r>
      <w:r>
        <w:rPr>
          <w:color w:val="000000" w:themeColor="text1"/>
          <w:lang w:eastAsia="zh-CN"/>
        </w:rPr>
        <w:t>:4</w:t>
      </w:r>
      <w:r>
        <w:rPr>
          <w:rFonts w:hint="eastAsia"/>
          <w:color w:val="000000" w:themeColor="text1"/>
          <w:lang w:eastAsia="zh-CN"/>
        </w:rPr>
        <w:t>中的“必须”，非常紧急，有紧迫感，不能等，是因为一个属灵的使命。参见使徒行传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:8</w:t>
      </w:r>
      <w:r>
        <w:rPr>
          <w:rFonts w:hint="eastAsia"/>
          <w:color w:val="000000" w:themeColor="text1"/>
          <w:lang w:eastAsia="zh-CN"/>
        </w:rPr>
        <w:t>，耶稣给十二门徒的使命，“</w:t>
      </w:r>
      <w:r w:rsidR="000152DA">
        <w:rPr>
          <w:rFonts w:hint="eastAsia"/>
          <w:color w:val="000000" w:themeColor="text1"/>
          <w:lang w:eastAsia="zh-CN"/>
        </w:rPr>
        <w:t>但圣灵降临在你们身上，</w:t>
      </w:r>
      <w:r>
        <w:rPr>
          <w:rFonts w:hint="eastAsia"/>
          <w:color w:val="000000" w:themeColor="text1"/>
          <w:lang w:eastAsia="zh-CN"/>
        </w:rPr>
        <w:t>你们就必得着能力，并要在耶路撒冷、犹太全地，和撒马利亚，直到地极，作我的见证”。</w:t>
      </w:r>
    </w:p>
    <w:p w14:paraId="4CA55AD4" w14:textId="2283B594" w:rsidR="003056E3" w:rsidRDefault="00E40345" w:rsidP="00E40345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E40345">
        <w:rPr>
          <w:rFonts w:hint="eastAsia"/>
          <w:b/>
          <w:bCs/>
          <w:color w:val="000000" w:themeColor="text1"/>
          <w:lang w:eastAsia="zh-CN"/>
        </w:rPr>
        <w:t>4</w:t>
      </w:r>
      <w:r w:rsidRPr="00E40345">
        <w:rPr>
          <w:b/>
          <w:bCs/>
          <w:color w:val="000000" w:themeColor="text1"/>
          <w:lang w:eastAsia="zh-CN"/>
        </w:rPr>
        <w:t>.</w:t>
      </w:r>
      <w:r w:rsidR="00F47D4B">
        <w:rPr>
          <w:rFonts w:hint="eastAsia"/>
          <w:color w:val="000000" w:themeColor="text1"/>
          <w:lang w:eastAsia="zh-CN"/>
        </w:rPr>
        <w:t>耶稣要做一个榜样给门徒，他必须经过撒马利亚。因为犹太人不去撒马利亚，觉得肮脏。主前</w:t>
      </w:r>
      <w:r w:rsidR="00F47D4B">
        <w:rPr>
          <w:rFonts w:hint="eastAsia"/>
          <w:color w:val="000000" w:themeColor="text1"/>
          <w:lang w:eastAsia="zh-CN"/>
        </w:rPr>
        <w:t>7</w:t>
      </w:r>
      <w:r w:rsidR="00F47D4B">
        <w:rPr>
          <w:color w:val="000000" w:themeColor="text1"/>
          <w:lang w:eastAsia="zh-CN"/>
        </w:rPr>
        <w:t>22</w:t>
      </w:r>
      <w:r w:rsidR="00F47D4B">
        <w:rPr>
          <w:rFonts w:hint="eastAsia"/>
          <w:color w:val="000000" w:themeColor="text1"/>
          <w:lang w:eastAsia="zh-CN"/>
        </w:rPr>
        <w:t>年，亚述占领北国</w:t>
      </w:r>
      <w:r w:rsidR="00F47D4B">
        <w:rPr>
          <w:rFonts w:hint="eastAsia"/>
          <w:color w:val="000000" w:themeColor="text1"/>
          <w:lang w:eastAsia="zh-CN"/>
        </w:rPr>
        <w:t>1</w:t>
      </w:r>
      <w:r w:rsidR="00F47D4B">
        <w:rPr>
          <w:color w:val="000000" w:themeColor="text1"/>
          <w:lang w:eastAsia="zh-CN"/>
        </w:rPr>
        <w:t>0</w:t>
      </w:r>
      <w:r w:rsidR="00F47D4B">
        <w:rPr>
          <w:rFonts w:hint="eastAsia"/>
          <w:color w:val="000000" w:themeColor="text1"/>
          <w:lang w:eastAsia="zh-CN"/>
        </w:rPr>
        <w:t>个支派，并</w:t>
      </w:r>
      <w:r w:rsidR="006A44FD">
        <w:rPr>
          <w:rFonts w:hint="eastAsia"/>
          <w:color w:val="000000" w:themeColor="text1"/>
          <w:lang w:eastAsia="zh-CN"/>
        </w:rPr>
        <w:t>把他们</w:t>
      </w:r>
      <w:r w:rsidR="00F47D4B">
        <w:rPr>
          <w:rFonts w:hint="eastAsia"/>
          <w:color w:val="000000" w:themeColor="text1"/>
          <w:lang w:eastAsia="zh-CN"/>
        </w:rPr>
        <w:t>掳到亚述。又把亚述人放到北国以色列，犹太人和亚述人通婚成为撒马利亚人。</w:t>
      </w:r>
      <w:r w:rsidR="00BB12EF">
        <w:rPr>
          <w:rFonts w:hint="eastAsia"/>
          <w:color w:val="000000" w:themeColor="text1"/>
          <w:lang w:eastAsia="zh-CN"/>
        </w:rPr>
        <w:t>因此，</w:t>
      </w:r>
      <w:r w:rsidR="00F47D4B">
        <w:rPr>
          <w:rFonts w:hint="eastAsia"/>
          <w:color w:val="000000" w:themeColor="text1"/>
          <w:lang w:eastAsia="zh-CN"/>
        </w:rPr>
        <w:t>南国人看不起他们。</w:t>
      </w:r>
      <w:r w:rsidR="00BB12EF">
        <w:rPr>
          <w:rFonts w:hint="eastAsia"/>
          <w:color w:val="000000" w:themeColor="text1"/>
          <w:lang w:eastAsia="zh-CN"/>
        </w:rPr>
        <w:t>但耶稣要去，把福音传给每一个人。</w:t>
      </w:r>
    </w:p>
    <w:p w14:paraId="3D1307B8" w14:textId="2DC02D04" w:rsidR="00E40345" w:rsidRDefault="00AD6D63" w:rsidP="00AD6D63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b/>
          <w:bCs/>
          <w:color w:val="000000" w:themeColor="text1"/>
          <w:lang w:eastAsia="zh-CN"/>
        </w:rPr>
        <w:t>5.</w:t>
      </w:r>
      <w:r w:rsidR="00E40345" w:rsidRPr="00E40345">
        <w:rPr>
          <w:rFonts w:hint="eastAsia"/>
          <w:color w:val="000000" w:themeColor="text1"/>
          <w:lang w:eastAsia="zh-CN"/>
        </w:rPr>
        <w:t>叙加，就是</w:t>
      </w:r>
      <w:r w:rsidR="00E40345">
        <w:rPr>
          <w:rFonts w:hint="eastAsia"/>
          <w:color w:val="000000" w:themeColor="text1"/>
          <w:lang w:eastAsia="zh-CN"/>
        </w:rPr>
        <w:t>示剑。示剑就是部分的意思</w:t>
      </w:r>
      <w:r>
        <w:rPr>
          <w:rFonts w:hint="eastAsia"/>
          <w:color w:val="000000" w:themeColor="text1"/>
          <w:lang w:eastAsia="zh-CN"/>
        </w:rPr>
        <w:t>。雅各在那买了一块地</w:t>
      </w:r>
      <w:r w:rsidR="00BA05E6">
        <w:rPr>
          <w:rFonts w:hint="eastAsia"/>
          <w:color w:val="000000" w:themeColor="text1"/>
          <w:lang w:eastAsia="zh-CN"/>
        </w:rPr>
        <w:t>并筑坛</w:t>
      </w:r>
      <w:r>
        <w:rPr>
          <w:rFonts w:hint="eastAsia"/>
          <w:color w:val="000000" w:themeColor="text1"/>
          <w:lang w:eastAsia="zh-CN"/>
        </w:rPr>
        <w:t>，所以部分的地即指“示剑”</w:t>
      </w:r>
      <w:r w:rsidR="0029092F">
        <w:rPr>
          <w:rFonts w:hint="eastAsia"/>
          <w:color w:val="000000" w:themeColor="text1"/>
          <w:lang w:eastAsia="zh-CN"/>
        </w:rPr>
        <w:t>（创世记</w:t>
      </w:r>
      <w:r w:rsidR="0029092F">
        <w:rPr>
          <w:rFonts w:hint="eastAsia"/>
          <w:color w:val="000000" w:themeColor="text1"/>
          <w:lang w:eastAsia="zh-CN"/>
        </w:rPr>
        <w:t>3</w:t>
      </w:r>
      <w:r w:rsidR="0029092F">
        <w:rPr>
          <w:color w:val="000000" w:themeColor="text1"/>
          <w:lang w:eastAsia="zh-CN"/>
        </w:rPr>
        <w:t>3:18-20</w:t>
      </w:r>
      <w:r w:rsidR="0029092F">
        <w:rPr>
          <w:rFonts w:hint="eastAsia"/>
          <w:color w:val="000000" w:themeColor="text1"/>
          <w:lang w:eastAsia="zh-CN"/>
        </w:rPr>
        <w:t>）</w:t>
      </w:r>
      <w:r w:rsidR="00BA05E6">
        <w:rPr>
          <w:rFonts w:hint="eastAsia"/>
          <w:color w:val="000000" w:themeColor="text1"/>
          <w:lang w:eastAsia="zh-CN"/>
        </w:rPr>
        <w:t>；</w:t>
      </w:r>
      <w:r w:rsidR="005E4EF9">
        <w:rPr>
          <w:rFonts w:hint="eastAsia"/>
          <w:color w:val="000000" w:themeColor="text1"/>
          <w:lang w:eastAsia="zh-CN"/>
        </w:rPr>
        <w:t>约瑟死在埃及，告诉弟兄们要把他的骨头带到示剑</w:t>
      </w:r>
      <w:r w:rsidR="00BA05E6">
        <w:rPr>
          <w:rFonts w:hint="eastAsia"/>
          <w:color w:val="000000" w:themeColor="text1"/>
          <w:lang w:eastAsia="zh-CN"/>
        </w:rPr>
        <w:t>（创世记</w:t>
      </w:r>
      <w:r w:rsidR="00BA05E6">
        <w:rPr>
          <w:rFonts w:hint="eastAsia"/>
          <w:color w:val="000000" w:themeColor="text1"/>
          <w:lang w:eastAsia="zh-CN"/>
        </w:rPr>
        <w:t>5</w:t>
      </w:r>
      <w:r w:rsidR="00BA05E6">
        <w:rPr>
          <w:color w:val="000000" w:themeColor="text1"/>
          <w:lang w:eastAsia="zh-CN"/>
        </w:rPr>
        <w:t>0:25-26</w:t>
      </w:r>
      <w:r w:rsidR="00BA05E6">
        <w:rPr>
          <w:rFonts w:hint="eastAsia"/>
          <w:color w:val="000000" w:themeColor="text1"/>
          <w:lang w:eastAsia="zh-CN"/>
        </w:rPr>
        <w:t>，约书亚记</w:t>
      </w:r>
      <w:r w:rsidR="00BA05E6">
        <w:rPr>
          <w:rFonts w:hint="eastAsia"/>
          <w:color w:val="000000" w:themeColor="text1"/>
          <w:lang w:eastAsia="zh-CN"/>
        </w:rPr>
        <w:t>2</w:t>
      </w:r>
      <w:r w:rsidR="00BA05E6">
        <w:rPr>
          <w:color w:val="000000" w:themeColor="text1"/>
          <w:lang w:eastAsia="zh-CN"/>
        </w:rPr>
        <w:t>4:32</w:t>
      </w:r>
      <w:r w:rsidR="00BA05E6">
        <w:rPr>
          <w:rFonts w:hint="eastAsia"/>
          <w:color w:val="000000" w:themeColor="text1"/>
          <w:lang w:eastAsia="zh-CN"/>
        </w:rPr>
        <w:t>）；</w:t>
      </w:r>
      <w:r w:rsidR="005E4EF9">
        <w:rPr>
          <w:rFonts w:hint="eastAsia"/>
          <w:color w:val="000000" w:themeColor="text1"/>
          <w:lang w:eastAsia="zh-CN"/>
        </w:rPr>
        <w:t>在摩西死后，约书亚继续带领犹太人，过了约旦河，到了迦南地，按照神的吩咐，要到以巴路山宣告诅咒，在基利心山宣告祝福</w:t>
      </w:r>
      <w:r w:rsidR="00F14029">
        <w:rPr>
          <w:rFonts w:hint="eastAsia"/>
          <w:color w:val="000000" w:themeColor="text1"/>
          <w:lang w:eastAsia="zh-CN"/>
        </w:rPr>
        <w:t>（申命记</w:t>
      </w:r>
      <w:r w:rsidR="00F14029">
        <w:rPr>
          <w:rFonts w:hint="eastAsia"/>
          <w:color w:val="000000" w:themeColor="text1"/>
          <w:lang w:eastAsia="zh-CN"/>
        </w:rPr>
        <w:t>1</w:t>
      </w:r>
      <w:r w:rsidR="00F14029">
        <w:rPr>
          <w:color w:val="000000" w:themeColor="text1"/>
          <w:lang w:eastAsia="zh-CN"/>
        </w:rPr>
        <w:t>1:29</w:t>
      </w:r>
      <w:r w:rsidR="00F14029">
        <w:rPr>
          <w:rFonts w:hint="eastAsia"/>
          <w:color w:val="000000" w:themeColor="text1"/>
          <w:lang w:eastAsia="zh-CN"/>
        </w:rPr>
        <w:t>）</w:t>
      </w:r>
      <w:r w:rsidR="00675455">
        <w:rPr>
          <w:rFonts w:hint="eastAsia"/>
          <w:color w:val="000000" w:themeColor="text1"/>
          <w:lang w:eastAsia="zh-CN"/>
        </w:rPr>
        <w:t>。这两座山各有</w:t>
      </w:r>
      <w:r w:rsidR="00675455">
        <w:rPr>
          <w:color w:val="000000" w:themeColor="text1"/>
          <w:lang w:eastAsia="zh-CN"/>
        </w:rPr>
        <w:t>6</w:t>
      </w:r>
      <w:r w:rsidR="00675455">
        <w:rPr>
          <w:rFonts w:hint="eastAsia"/>
          <w:color w:val="000000" w:themeColor="text1"/>
          <w:lang w:eastAsia="zh-CN"/>
        </w:rPr>
        <w:t>个支派</w:t>
      </w:r>
      <w:r w:rsidR="00F14029">
        <w:rPr>
          <w:rFonts w:hint="eastAsia"/>
          <w:color w:val="000000" w:themeColor="text1"/>
          <w:lang w:eastAsia="zh-CN"/>
        </w:rPr>
        <w:t>，分别宣告咒诅和祝福（申命记</w:t>
      </w:r>
      <w:r w:rsidR="00F14029">
        <w:rPr>
          <w:rFonts w:hint="eastAsia"/>
          <w:color w:val="000000" w:themeColor="text1"/>
          <w:lang w:eastAsia="zh-CN"/>
        </w:rPr>
        <w:t>2</w:t>
      </w:r>
      <w:r w:rsidR="00F14029">
        <w:rPr>
          <w:color w:val="000000" w:themeColor="text1"/>
          <w:lang w:eastAsia="zh-CN"/>
        </w:rPr>
        <w:t>7:11-13</w:t>
      </w:r>
      <w:r w:rsidR="00F14029">
        <w:rPr>
          <w:rFonts w:hint="eastAsia"/>
          <w:color w:val="000000" w:themeColor="text1"/>
          <w:lang w:eastAsia="zh-CN"/>
        </w:rPr>
        <w:t>）</w:t>
      </w:r>
      <w:r w:rsidR="00675455">
        <w:rPr>
          <w:rFonts w:hint="eastAsia"/>
          <w:color w:val="000000" w:themeColor="text1"/>
          <w:lang w:eastAsia="zh-CN"/>
        </w:rPr>
        <w:t>。</w:t>
      </w:r>
      <w:r w:rsidR="00A47C8B">
        <w:rPr>
          <w:rFonts w:hint="eastAsia"/>
          <w:color w:val="000000" w:themeColor="text1"/>
          <w:lang w:eastAsia="zh-CN"/>
        </w:rPr>
        <w:t>现在看，以巴路山上很少绿色，比较光秃，而基利心山上有很多树。</w:t>
      </w:r>
    </w:p>
    <w:p w14:paraId="071A1669" w14:textId="408BB969" w:rsidR="0029092F" w:rsidRDefault="00717A9F" w:rsidP="00AD6D63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717A9F">
        <w:rPr>
          <w:rFonts w:hint="eastAsia"/>
          <w:color w:val="000000" w:themeColor="text1"/>
          <w:lang w:eastAsia="zh-CN"/>
        </w:rPr>
        <w:t>示剑非常重要，</w:t>
      </w:r>
      <w:r>
        <w:rPr>
          <w:rFonts w:hint="eastAsia"/>
          <w:color w:val="000000" w:themeColor="text1"/>
          <w:lang w:eastAsia="zh-CN"/>
        </w:rPr>
        <w:t>雅各在那里买了一块地，约瑟被埋在那里</w:t>
      </w:r>
      <w:r w:rsidR="002757DF">
        <w:rPr>
          <w:rFonts w:hint="eastAsia"/>
          <w:color w:val="000000" w:themeColor="text1"/>
          <w:lang w:eastAsia="zh-CN"/>
        </w:rPr>
        <w:t>，所以</w:t>
      </w:r>
      <w:r w:rsidR="00A47C8B">
        <w:rPr>
          <w:rFonts w:hint="eastAsia"/>
          <w:color w:val="000000" w:themeColor="text1"/>
          <w:lang w:eastAsia="zh-CN"/>
        </w:rPr>
        <w:t>后面</w:t>
      </w:r>
      <w:r w:rsidR="002757DF">
        <w:rPr>
          <w:rFonts w:hint="eastAsia"/>
          <w:color w:val="000000" w:themeColor="text1"/>
          <w:lang w:eastAsia="zh-CN"/>
        </w:rPr>
        <w:t>撒马利亚妇人会说我们的祖宗</w:t>
      </w:r>
      <w:r w:rsidR="00A47C8B">
        <w:rPr>
          <w:rFonts w:hint="eastAsia"/>
          <w:color w:val="000000" w:themeColor="text1"/>
          <w:lang w:eastAsia="zh-CN"/>
        </w:rPr>
        <w:t>雅各</w:t>
      </w:r>
      <w:r w:rsidR="002757DF">
        <w:rPr>
          <w:rFonts w:hint="eastAsia"/>
          <w:color w:val="000000" w:themeColor="text1"/>
          <w:lang w:eastAsia="zh-CN"/>
        </w:rPr>
        <w:t>。</w:t>
      </w:r>
    </w:p>
    <w:p w14:paraId="4B54CB82" w14:textId="1C0FDB66" w:rsidR="00A47C8B" w:rsidRDefault="00037CCA" w:rsidP="00AD6D63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犹太人把示剑称为叙加，是指撒谎、醉酒的地方。参见以赛亚书</w:t>
      </w: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8:1</w:t>
      </w:r>
      <w:r>
        <w:rPr>
          <w:rFonts w:hint="eastAsia"/>
          <w:color w:val="000000" w:themeColor="text1"/>
          <w:lang w:eastAsia="zh-CN"/>
        </w:rPr>
        <w:t>，“祸哉！以法莲的酒徒”。示剑在以法莲，是北国，醉酒的地方。只有约翰福音称示剑为叙加。</w:t>
      </w:r>
    </w:p>
    <w:p w14:paraId="757ECF26" w14:textId="0562F9FE" w:rsidR="00037CCA" w:rsidRDefault="00037CCA" w:rsidP="00037CCA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37CCA">
        <w:rPr>
          <w:rFonts w:hint="eastAsia"/>
          <w:b/>
          <w:bCs/>
          <w:color w:val="000000" w:themeColor="text1"/>
          <w:lang w:eastAsia="zh-CN"/>
        </w:rPr>
        <w:t>6</w:t>
      </w:r>
      <w:r w:rsidRPr="00037CCA">
        <w:rPr>
          <w:b/>
          <w:bCs/>
          <w:color w:val="000000" w:themeColor="text1"/>
          <w:lang w:eastAsia="zh-CN"/>
        </w:rPr>
        <w:t>.</w:t>
      </w:r>
      <w:r>
        <w:rPr>
          <w:rFonts w:hint="eastAsia"/>
          <w:color w:val="000000" w:themeColor="text1"/>
          <w:lang w:eastAsia="zh-CN"/>
        </w:rPr>
        <w:t>雅各井今天还在，深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00</w:t>
      </w:r>
      <w:r>
        <w:rPr>
          <w:rFonts w:hint="eastAsia"/>
          <w:color w:val="000000" w:themeColor="text1"/>
          <w:lang w:eastAsia="zh-CN"/>
        </w:rPr>
        <w:t>呎，水很好。</w:t>
      </w:r>
    </w:p>
    <w:p w14:paraId="452898FF" w14:textId="4DF1725B" w:rsidR="00037CCA" w:rsidRPr="00037CCA" w:rsidRDefault="00037CCA" w:rsidP="00037CCA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37CCA">
        <w:rPr>
          <w:b/>
          <w:bCs/>
          <w:color w:val="000000" w:themeColor="text1"/>
          <w:lang w:eastAsia="zh-CN"/>
        </w:rPr>
        <w:t>7.</w:t>
      </w:r>
      <w:r w:rsidR="006965AD" w:rsidRPr="006965AD">
        <w:rPr>
          <w:rFonts w:hint="eastAsia"/>
          <w:color w:val="000000" w:themeColor="text1"/>
          <w:lang w:eastAsia="zh-CN"/>
        </w:rPr>
        <w:t xml:space="preserve"> </w:t>
      </w:r>
      <w:r w:rsidR="006965AD">
        <w:rPr>
          <w:rFonts w:hint="eastAsia"/>
          <w:color w:val="000000" w:themeColor="text1"/>
          <w:lang w:eastAsia="zh-CN"/>
        </w:rPr>
        <w:t>“</w:t>
      </w:r>
      <w:r>
        <w:rPr>
          <w:rFonts w:hint="eastAsia"/>
          <w:color w:val="000000" w:themeColor="text1"/>
          <w:lang w:eastAsia="zh-CN"/>
        </w:rPr>
        <w:t>午正</w:t>
      </w:r>
      <w:r w:rsidR="006965AD">
        <w:rPr>
          <w:rFonts w:hint="eastAsia"/>
          <w:color w:val="000000" w:themeColor="text1"/>
          <w:lang w:eastAsia="zh-CN"/>
        </w:rPr>
        <w:t>”</w:t>
      </w:r>
      <w:r>
        <w:rPr>
          <w:rFonts w:hint="eastAsia"/>
          <w:color w:val="000000" w:themeColor="text1"/>
          <w:lang w:eastAsia="zh-CN"/>
        </w:rPr>
        <w:t>是罗马时间，</w:t>
      </w:r>
      <w:r w:rsidR="00C1713F">
        <w:rPr>
          <w:rFonts w:hint="eastAsia"/>
          <w:color w:val="000000" w:themeColor="text1"/>
          <w:lang w:eastAsia="zh-CN"/>
        </w:rPr>
        <w:t>原义是第</w:t>
      </w:r>
      <w:r w:rsidR="00C1713F">
        <w:rPr>
          <w:rFonts w:hint="eastAsia"/>
          <w:color w:val="000000" w:themeColor="text1"/>
          <w:lang w:eastAsia="zh-CN"/>
        </w:rPr>
        <w:t>6</w:t>
      </w:r>
      <w:r w:rsidR="00C1713F">
        <w:rPr>
          <w:rFonts w:hint="eastAsia"/>
          <w:color w:val="000000" w:themeColor="text1"/>
          <w:lang w:eastAsia="zh-CN"/>
        </w:rPr>
        <w:t>小时，</w:t>
      </w:r>
      <w:r>
        <w:rPr>
          <w:rFonts w:hint="eastAsia"/>
          <w:color w:val="000000" w:themeColor="text1"/>
          <w:lang w:eastAsia="zh-CN"/>
        </w:rPr>
        <w:t>指下午</w:t>
      </w:r>
      <w:r>
        <w:rPr>
          <w:rFonts w:hint="eastAsia"/>
          <w:color w:val="000000" w:themeColor="text1"/>
          <w:lang w:eastAsia="zh-CN"/>
        </w:rPr>
        <w:t>6</w:t>
      </w:r>
      <w:r>
        <w:rPr>
          <w:rFonts w:hint="eastAsia"/>
          <w:color w:val="000000" w:themeColor="text1"/>
          <w:lang w:eastAsia="zh-CN"/>
        </w:rPr>
        <w:t>点。只有约翰福音使用罗马时间，其他福音书</w:t>
      </w:r>
      <w:r w:rsidR="0002078C">
        <w:rPr>
          <w:rFonts w:hint="eastAsia"/>
          <w:color w:val="000000" w:themeColor="text1"/>
          <w:lang w:eastAsia="zh-CN"/>
        </w:rPr>
        <w:t>都</w:t>
      </w:r>
      <w:r>
        <w:rPr>
          <w:rFonts w:hint="eastAsia"/>
          <w:color w:val="000000" w:themeColor="text1"/>
          <w:lang w:eastAsia="zh-CN"/>
        </w:rPr>
        <w:t>使用犹太时间。</w:t>
      </w:r>
      <w:r w:rsidR="00F81DE3">
        <w:rPr>
          <w:rFonts w:hint="eastAsia"/>
          <w:color w:val="000000" w:themeColor="text1"/>
          <w:lang w:eastAsia="zh-CN"/>
        </w:rPr>
        <w:t>下午</w:t>
      </w:r>
      <w:r w:rsidR="00F81DE3">
        <w:rPr>
          <w:rFonts w:hint="eastAsia"/>
          <w:color w:val="000000" w:themeColor="text1"/>
          <w:lang w:eastAsia="zh-CN"/>
        </w:rPr>
        <w:t>4</w:t>
      </w:r>
      <w:r w:rsidR="00F81DE3">
        <w:rPr>
          <w:rFonts w:hint="eastAsia"/>
          <w:color w:val="000000" w:themeColor="text1"/>
          <w:lang w:eastAsia="zh-CN"/>
        </w:rPr>
        <w:t>点到</w:t>
      </w:r>
      <w:r w:rsidR="00F81DE3">
        <w:rPr>
          <w:rFonts w:hint="eastAsia"/>
          <w:color w:val="000000" w:themeColor="text1"/>
          <w:lang w:eastAsia="zh-CN"/>
        </w:rPr>
        <w:t>8</w:t>
      </w:r>
      <w:r w:rsidR="00F81DE3">
        <w:rPr>
          <w:rFonts w:hint="eastAsia"/>
          <w:color w:val="000000" w:themeColor="text1"/>
          <w:lang w:eastAsia="zh-CN"/>
        </w:rPr>
        <w:t>点是他们买卖东西、准备晚餐的时间，</w:t>
      </w:r>
      <w:r w:rsidR="000F7966">
        <w:rPr>
          <w:rFonts w:hint="eastAsia"/>
          <w:color w:val="000000" w:themeColor="text1"/>
          <w:lang w:eastAsia="zh-CN"/>
        </w:rPr>
        <w:t>很少有人到井边打水。</w:t>
      </w:r>
    </w:p>
    <w:p w14:paraId="6CD76540" w14:textId="4496EBC0" w:rsidR="00F73CCF" w:rsidRDefault="00004474" w:rsidP="00004474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三．</w:t>
      </w:r>
      <w:r w:rsidR="00F73CCF">
        <w:rPr>
          <w:rFonts w:hint="eastAsia"/>
          <w:b/>
          <w:bCs/>
          <w:color w:val="000000" w:themeColor="text1"/>
          <w:lang w:eastAsia="zh-CN"/>
        </w:rPr>
        <w:t>约翰福音</w:t>
      </w:r>
      <w:r w:rsidR="00F73CCF">
        <w:rPr>
          <w:rFonts w:hint="eastAsia"/>
          <w:b/>
          <w:bCs/>
          <w:color w:val="000000" w:themeColor="text1"/>
          <w:lang w:eastAsia="zh-CN"/>
        </w:rPr>
        <w:t>4</w:t>
      </w:r>
      <w:r w:rsidR="00F73CCF">
        <w:rPr>
          <w:b/>
          <w:bCs/>
          <w:color w:val="000000" w:themeColor="text1"/>
          <w:lang w:eastAsia="zh-CN"/>
        </w:rPr>
        <w:t>:7-26</w:t>
      </w:r>
      <w:r w:rsidR="00F73CCF">
        <w:rPr>
          <w:rFonts w:hint="eastAsia"/>
          <w:b/>
          <w:bCs/>
          <w:color w:val="000000" w:themeColor="text1"/>
          <w:lang w:eastAsia="zh-CN"/>
        </w:rPr>
        <w:t>，耶稣与撒</w:t>
      </w:r>
      <w:r w:rsidR="00605EA2">
        <w:rPr>
          <w:rFonts w:hint="eastAsia"/>
          <w:b/>
          <w:bCs/>
          <w:color w:val="000000" w:themeColor="text1"/>
          <w:lang w:eastAsia="zh-CN"/>
        </w:rPr>
        <w:t>马</w:t>
      </w:r>
      <w:r w:rsidR="00F73CCF">
        <w:rPr>
          <w:rFonts w:hint="eastAsia"/>
          <w:b/>
          <w:bCs/>
          <w:color w:val="000000" w:themeColor="text1"/>
          <w:lang w:eastAsia="zh-CN"/>
        </w:rPr>
        <w:t>利亚妇人的谈话</w:t>
      </w:r>
    </w:p>
    <w:p w14:paraId="692ED1A9" w14:textId="29D10D83" w:rsidR="0039220A" w:rsidRDefault="00E046BB" w:rsidP="0039220A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E046BB">
        <w:rPr>
          <w:rFonts w:hint="eastAsia"/>
          <w:color w:val="000000" w:themeColor="text1"/>
          <w:lang w:eastAsia="zh-CN"/>
        </w:rPr>
        <w:t>看耶稣怎样切入话题。</w:t>
      </w:r>
      <w:r>
        <w:rPr>
          <w:rFonts w:hint="eastAsia"/>
          <w:color w:val="000000" w:themeColor="text1"/>
          <w:lang w:eastAsia="zh-CN"/>
        </w:rPr>
        <w:t>谈话对象是女人，又是撒马利亚人。</w:t>
      </w:r>
    </w:p>
    <w:p w14:paraId="54002033" w14:textId="22C0F0CF" w:rsidR="00E046BB" w:rsidRDefault="00CD0911" w:rsidP="00CD0911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CD0911">
        <w:rPr>
          <w:b/>
          <w:bCs/>
          <w:color w:val="000000" w:themeColor="text1"/>
          <w:lang w:eastAsia="zh-CN"/>
        </w:rPr>
        <w:lastRenderedPageBreak/>
        <w:t>1.</w:t>
      </w:r>
      <w:r w:rsidR="00E046BB">
        <w:rPr>
          <w:rFonts w:hint="eastAsia"/>
          <w:color w:val="000000" w:themeColor="text1"/>
          <w:lang w:eastAsia="zh-CN"/>
        </w:rPr>
        <w:t>撒马利亚妇人怎样看出耶稣是犹太人？因为</w:t>
      </w:r>
      <w:r w:rsidR="00293578">
        <w:rPr>
          <w:rFonts w:hint="eastAsia"/>
          <w:color w:val="000000" w:themeColor="text1"/>
          <w:lang w:eastAsia="zh-CN"/>
        </w:rPr>
        <w:t>前面耶稣的话，“请你给我水喝”，这是犹太人的表达。</w:t>
      </w:r>
    </w:p>
    <w:p w14:paraId="29F1B026" w14:textId="1A4FC4B2" w:rsidR="00CD0911" w:rsidRDefault="00CD0911" w:rsidP="00CD0911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CD0911">
        <w:rPr>
          <w:b/>
          <w:bCs/>
          <w:color w:val="000000" w:themeColor="text1"/>
          <w:lang w:eastAsia="zh-CN"/>
        </w:rPr>
        <w:t>2.</w:t>
      </w:r>
      <w:r>
        <w:rPr>
          <w:rFonts w:hint="eastAsia"/>
          <w:color w:val="000000" w:themeColor="text1"/>
          <w:lang w:eastAsia="zh-CN"/>
        </w:rPr>
        <w:t>犹太人根本不可能和撒马利亚妇人说话，更不</w:t>
      </w:r>
      <w:r w:rsidR="00996EF2">
        <w:rPr>
          <w:rFonts w:hint="eastAsia"/>
          <w:color w:val="000000" w:themeColor="text1"/>
          <w:lang w:eastAsia="zh-CN"/>
        </w:rPr>
        <w:t>可</w:t>
      </w:r>
      <w:r>
        <w:rPr>
          <w:rFonts w:hint="eastAsia"/>
          <w:color w:val="000000" w:themeColor="text1"/>
          <w:lang w:eastAsia="zh-CN"/>
        </w:rPr>
        <w:t>能喝他们的水。耶稣提这样的要求，是要她有回应。这是传福音的切入点。耶稣对宗教领袖的谈话切入点是不一样的。</w:t>
      </w:r>
    </w:p>
    <w:p w14:paraId="36ECCA5A" w14:textId="15FB6E33" w:rsidR="00CD0911" w:rsidRDefault="00CD0911" w:rsidP="00171143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约翰</w:t>
      </w:r>
      <w:r>
        <w:rPr>
          <w:rFonts w:hint="eastAsia"/>
          <w:color w:val="000000" w:themeColor="text1"/>
          <w:lang w:eastAsia="zh-CN"/>
        </w:rPr>
        <w:t>8</w:t>
      </w:r>
      <w:r>
        <w:rPr>
          <w:rFonts w:hint="eastAsia"/>
          <w:color w:val="000000" w:themeColor="text1"/>
          <w:lang w:eastAsia="zh-CN"/>
        </w:rPr>
        <w:t>：</w:t>
      </w:r>
      <w:r>
        <w:rPr>
          <w:rFonts w:hint="eastAsia"/>
          <w:color w:val="000000" w:themeColor="text1"/>
          <w:lang w:eastAsia="zh-CN"/>
        </w:rPr>
        <w:t>4</w:t>
      </w:r>
      <w:r>
        <w:rPr>
          <w:color w:val="000000" w:themeColor="text1"/>
          <w:lang w:eastAsia="zh-CN"/>
        </w:rPr>
        <w:t>8</w:t>
      </w:r>
      <w:r>
        <w:rPr>
          <w:rFonts w:hint="eastAsia"/>
          <w:color w:val="000000" w:themeColor="text1"/>
          <w:lang w:eastAsia="zh-CN"/>
        </w:rPr>
        <w:t>，“我们说你是撒马利亚人”，相信是因为耶稣跑到撒马利亚，</w:t>
      </w:r>
      <w:r w:rsidR="00AA79B6">
        <w:rPr>
          <w:rFonts w:hint="eastAsia"/>
          <w:color w:val="000000" w:themeColor="text1"/>
          <w:lang w:eastAsia="zh-CN"/>
        </w:rPr>
        <w:t>又和撒马利亚女人说话，可能就有谣言，破坏耶稣的名声。</w:t>
      </w:r>
    </w:p>
    <w:p w14:paraId="7BA050E3" w14:textId="59C8278A" w:rsidR="00171143" w:rsidRPr="00AA79B6" w:rsidRDefault="00AA79B6" w:rsidP="00171143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AA79B6">
        <w:rPr>
          <w:b/>
          <w:bCs/>
          <w:color w:val="000000" w:themeColor="text1"/>
          <w:lang w:eastAsia="zh-CN"/>
        </w:rPr>
        <w:t>3</w:t>
      </w:r>
      <w:r w:rsidR="00171143" w:rsidRPr="00AA79B6">
        <w:rPr>
          <w:b/>
          <w:bCs/>
          <w:color w:val="000000" w:themeColor="text1"/>
          <w:lang w:eastAsia="zh-CN"/>
        </w:rPr>
        <w:t>.</w:t>
      </w:r>
      <w:r w:rsidR="00F74B60">
        <w:rPr>
          <w:rFonts w:hint="eastAsia"/>
          <w:color w:val="000000" w:themeColor="text1"/>
          <w:lang w:eastAsia="zh-CN"/>
        </w:rPr>
        <w:t>“你若知道神的恩赐”，指你若认识我。</w:t>
      </w:r>
      <w:r w:rsidR="00EE4270">
        <w:rPr>
          <w:rFonts w:hint="eastAsia"/>
          <w:color w:val="000000" w:themeColor="text1"/>
          <w:lang w:eastAsia="zh-CN"/>
        </w:rPr>
        <w:t>参见罗马书</w:t>
      </w:r>
      <w:r w:rsidR="00EE4270">
        <w:rPr>
          <w:rFonts w:hint="eastAsia"/>
          <w:color w:val="000000" w:themeColor="text1"/>
          <w:lang w:eastAsia="zh-CN"/>
        </w:rPr>
        <w:t>6</w:t>
      </w:r>
      <w:r w:rsidR="00EE4270">
        <w:rPr>
          <w:color w:val="000000" w:themeColor="text1"/>
          <w:lang w:eastAsia="zh-CN"/>
        </w:rPr>
        <w:t>:23</w:t>
      </w:r>
      <w:r w:rsidR="00EE4270">
        <w:rPr>
          <w:rFonts w:hint="eastAsia"/>
          <w:color w:val="000000" w:themeColor="text1"/>
          <w:lang w:eastAsia="zh-CN"/>
        </w:rPr>
        <w:t>，“惟有神的恩赐，在我们的主耶稣基督里，乃是永生”。神的恩赐，就是主耶稣基督。</w:t>
      </w:r>
    </w:p>
    <w:p w14:paraId="7EF5D824" w14:textId="6F250580" w:rsidR="003C55AD" w:rsidRDefault="00CD0911" w:rsidP="00CD0911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AA79B6">
        <w:rPr>
          <w:rFonts w:hint="eastAsia"/>
          <w:b/>
          <w:bCs/>
          <w:color w:val="000000" w:themeColor="text1"/>
          <w:lang w:eastAsia="zh-CN"/>
        </w:rPr>
        <w:t>4</w:t>
      </w:r>
      <w:r>
        <w:rPr>
          <w:rFonts w:hint="eastAsia"/>
          <w:color w:val="000000" w:themeColor="text1"/>
          <w:lang w:eastAsia="zh-CN"/>
        </w:rPr>
        <w:t>．</w:t>
      </w:r>
      <w:r w:rsidR="00EE4270">
        <w:rPr>
          <w:rFonts w:hint="eastAsia"/>
          <w:color w:val="000000" w:themeColor="text1"/>
          <w:lang w:eastAsia="zh-CN"/>
        </w:rPr>
        <w:t>“活水”</w:t>
      </w:r>
      <w:r w:rsidR="007F7F4C">
        <w:rPr>
          <w:rFonts w:hint="eastAsia"/>
          <w:color w:val="000000" w:themeColor="text1"/>
          <w:lang w:eastAsia="zh-CN"/>
        </w:rPr>
        <w:t>，撒马利亚妇人</w:t>
      </w:r>
      <w:r w:rsidR="009A4C53">
        <w:rPr>
          <w:rFonts w:hint="eastAsia"/>
          <w:color w:val="000000" w:themeColor="text1"/>
          <w:lang w:eastAsia="zh-CN"/>
        </w:rPr>
        <w:t>称</w:t>
      </w:r>
      <w:r w:rsidR="007F7F4C">
        <w:rPr>
          <w:rFonts w:hint="eastAsia"/>
          <w:color w:val="000000" w:themeColor="text1"/>
          <w:lang w:eastAsia="zh-CN"/>
        </w:rPr>
        <w:t>雅各井的水是活水</w:t>
      </w:r>
      <w:r w:rsidR="009A4C53">
        <w:rPr>
          <w:rFonts w:hint="eastAsia"/>
          <w:color w:val="000000" w:themeColor="text1"/>
          <w:lang w:eastAsia="zh-CN"/>
        </w:rPr>
        <w:t>。耶稣用她能明白的话和她对话，很有耐心</w:t>
      </w:r>
      <w:r w:rsidR="003F44F9">
        <w:rPr>
          <w:rFonts w:hint="eastAsia"/>
          <w:color w:val="000000" w:themeColor="text1"/>
          <w:lang w:eastAsia="zh-CN"/>
        </w:rPr>
        <w:t>：</w:t>
      </w:r>
    </w:p>
    <w:p w14:paraId="7552BA9F" w14:textId="3871E6B9" w:rsidR="00CD0911" w:rsidRDefault="003C55AD" w:rsidP="003F44F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3</w:t>
      </w:r>
      <w:r>
        <w:rPr>
          <w:rFonts w:hint="eastAsia"/>
          <w:color w:val="000000" w:themeColor="text1"/>
          <w:lang w:eastAsia="zh-CN"/>
        </w:rPr>
        <w:t>节，把她带入话题，用词慢慢引申。她不愿每天提水，每天见人的。</w:t>
      </w:r>
    </w:p>
    <w:p w14:paraId="04AD149D" w14:textId="4EC2EDBC" w:rsidR="003C55AD" w:rsidRDefault="003C55AD" w:rsidP="00CD0911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4</w:t>
      </w:r>
      <w:r>
        <w:rPr>
          <w:rFonts w:hint="eastAsia"/>
          <w:color w:val="000000" w:themeColor="text1"/>
          <w:lang w:eastAsia="zh-CN"/>
        </w:rPr>
        <w:t>节，</w:t>
      </w:r>
      <w:r w:rsidR="003F44F9">
        <w:rPr>
          <w:rFonts w:hint="eastAsia"/>
          <w:color w:val="000000" w:themeColor="text1"/>
          <w:lang w:eastAsia="zh-CN"/>
        </w:rPr>
        <w:t>耶稣说活水是他，</w:t>
      </w:r>
      <w:r>
        <w:rPr>
          <w:rFonts w:hint="eastAsia"/>
          <w:color w:val="000000" w:themeColor="text1"/>
          <w:lang w:eastAsia="zh-CN"/>
        </w:rPr>
        <w:t>“我所赐的水要在他里头成为源泉，直涌到永生”。参见约翰</w:t>
      </w:r>
      <w:r>
        <w:rPr>
          <w:rFonts w:hint="eastAsia"/>
          <w:color w:val="000000" w:themeColor="text1"/>
          <w:lang w:eastAsia="zh-CN"/>
        </w:rPr>
        <w:t>7</w:t>
      </w:r>
      <w:r>
        <w:rPr>
          <w:color w:val="000000" w:themeColor="text1"/>
          <w:lang w:eastAsia="zh-CN"/>
        </w:rPr>
        <w:t>:38-39</w:t>
      </w:r>
      <w:r>
        <w:rPr>
          <w:rFonts w:hint="eastAsia"/>
          <w:color w:val="000000" w:themeColor="text1"/>
          <w:lang w:eastAsia="zh-CN"/>
        </w:rPr>
        <w:t>，“信我的人就如经上所说：‘从他腹中要流出活水的江河来’”。</w:t>
      </w:r>
    </w:p>
    <w:p w14:paraId="272713D3" w14:textId="554AD279" w:rsidR="003F44F9" w:rsidRDefault="003F44F9" w:rsidP="00CD0911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5</w:t>
      </w:r>
      <w:r>
        <w:rPr>
          <w:rFonts w:hint="eastAsia"/>
          <w:color w:val="000000" w:themeColor="text1"/>
          <w:lang w:eastAsia="zh-CN"/>
        </w:rPr>
        <w:t>节，妇人回应要这活水。</w:t>
      </w:r>
    </w:p>
    <w:p w14:paraId="327954C8" w14:textId="20097308" w:rsidR="003F44F9" w:rsidRDefault="003F44F9" w:rsidP="00CD0911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6-18</w:t>
      </w:r>
      <w:r>
        <w:rPr>
          <w:rFonts w:hint="eastAsia"/>
          <w:color w:val="000000" w:themeColor="text1"/>
          <w:lang w:eastAsia="zh-CN"/>
        </w:rPr>
        <w:t>节，耶稣先把她的问题点出来。我们传福音只讲好听的话，不敢指出人的罪。但耶稣指出来。</w:t>
      </w:r>
    </w:p>
    <w:p w14:paraId="258EB327" w14:textId="0F4CE7FD" w:rsidR="005A15A5" w:rsidRDefault="005A15A5" w:rsidP="00CD0911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9-20</w:t>
      </w:r>
      <w:r>
        <w:rPr>
          <w:rFonts w:hint="eastAsia"/>
          <w:color w:val="000000" w:themeColor="text1"/>
          <w:lang w:eastAsia="zh-CN"/>
        </w:rPr>
        <w:t>节，妇人转换话题了，可以理解。</w:t>
      </w:r>
    </w:p>
    <w:p w14:paraId="146CA0BE" w14:textId="09D2F73A" w:rsidR="005A15A5" w:rsidRDefault="005A15A5" w:rsidP="00CD0911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21</w:t>
      </w:r>
      <w:r w:rsidR="00101F76">
        <w:rPr>
          <w:color w:val="000000" w:themeColor="text1"/>
          <w:lang w:eastAsia="zh-CN"/>
        </w:rPr>
        <w:t>-22</w:t>
      </w:r>
      <w:r>
        <w:rPr>
          <w:rFonts w:hint="eastAsia"/>
          <w:color w:val="000000" w:themeColor="text1"/>
          <w:lang w:eastAsia="zh-CN"/>
        </w:rPr>
        <w:t>节，耶稣根据她的话题，继续引导她。</w:t>
      </w:r>
      <w:r w:rsidR="00D472CD">
        <w:rPr>
          <w:rFonts w:hint="eastAsia"/>
          <w:color w:val="000000" w:themeColor="text1"/>
          <w:lang w:eastAsia="zh-CN"/>
        </w:rPr>
        <w:t>敬拜神，地方不重要，重要的是敬拜的对象。</w:t>
      </w:r>
    </w:p>
    <w:p w14:paraId="7D631E1F" w14:textId="3F779EA0" w:rsidR="00101F76" w:rsidRDefault="00101F76" w:rsidP="00CD0911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3</w:t>
      </w:r>
      <w:r w:rsidR="00285912">
        <w:rPr>
          <w:color w:val="000000" w:themeColor="text1"/>
          <w:lang w:eastAsia="zh-CN"/>
        </w:rPr>
        <w:t>-24</w:t>
      </w:r>
      <w:r>
        <w:rPr>
          <w:rFonts w:hint="eastAsia"/>
          <w:color w:val="000000" w:themeColor="text1"/>
          <w:lang w:eastAsia="zh-CN"/>
        </w:rPr>
        <w:t>节，用心灵和诚实</w:t>
      </w:r>
      <w:r w:rsidR="00A71ECB">
        <w:rPr>
          <w:rFonts w:hint="eastAsia"/>
          <w:color w:val="000000" w:themeColor="text1"/>
          <w:lang w:eastAsia="zh-CN"/>
        </w:rPr>
        <w:t>，诚实就是真理，就是耶稣</w:t>
      </w:r>
      <w:r w:rsidR="00285912">
        <w:rPr>
          <w:rFonts w:hint="eastAsia"/>
          <w:color w:val="000000" w:themeColor="text1"/>
          <w:lang w:eastAsia="zh-CN"/>
        </w:rPr>
        <w:t>。</w:t>
      </w:r>
      <w:r w:rsidR="00A71ECB">
        <w:rPr>
          <w:rFonts w:hint="eastAsia"/>
          <w:color w:val="000000" w:themeColor="text1"/>
          <w:lang w:eastAsia="zh-CN"/>
        </w:rPr>
        <w:t>所以要用心、经过耶稣才能敬拜神。</w:t>
      </w:r>
    </w:p>
    <w:p w14:paraId="6B0D3B03" w14:textId="137B8961" w:rsidR="00285912" w:rsidRPr="005A15A5" w:rsidRDefault="00285912" w:rsidP="00CD0911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5-26</w:t>
      </w:r>
      <w:r>
        <w:rPr>
          <w:rFonts w:hint="eastAsia"/>
          <w:color w:val="000000" w:themeColor="text1"/>
          <w:lang w:eastAsia="zh-CN"/>
        </w:rPr>
        <w:t>节，撒马利亚人也等弥赛亚，耶稣就这样慢慢把话题引到自己身上，这和你说话的就是弥赛亚。</w:t>
      </w:r>
    </w:p>
    <w:p w14:paraId="7365C1AE" w14:textId="7620DA8C" w:rsidR="00EC419D" w:rsidRDefault="00C36C89" w:rsidP="00C36C89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四．</w:t>
      </w:r>
      <w:r w:rsidR="00F73CCF">
        <w:rPr>
          <w:rFonts w:hint="eastAsia"/>
          <w:b/>
          <w:bCs/>
          <w:color w:val="000000" w:themeColor="text1"/>
          <w:lang w:eastAsia="zh-CN"/>
        </w:rPr>
        <w:t>约翰福音</w:t>
      </w:r>
      <w:r w:rsidR="00F73CCF">
        <w:rPr>
          <w:rFonts w:hint="eastAsia"/>
          <w:b/>
          <w:bCs/>
          <w:color w:val="000000" w:themeColor="text1"/>
          <w:lang w:eastAsia="zh-CN"/>
        </w:rPr>
        <w:t>4</w:t>
      </w:r>
      <w:r w:rsidR="00F73CCF">
        <w:rPr>
          <w:b/>
          <w:bCs/>
          <w:color w:val="000000" w:themeColor="text1"/>
          <w:lang w:eastAsia="zh-CN"/>
        </w:rPr>
        <w:t>:27-30</w:t>
      </w:r>
      <w:r w:rsidR="00F73CCF">
        <w:rPr>
          <w:rFonts w:hint="eastAsia"/>
          <w:b/>
          <w:bCs/>
          <w:color w:val="000000" w:themeColor="text1"/>
          <w:lang w:eastAsia="zh-CN"/>
        </w:rPr>
        <w:t>，神能够使用一个人去影响多</w:t>
      </w:r>
      <w:r w:rsidR="00EC419D">
        <w:rPr>
          <w:rFonts w:hint="eastAsia"/>
          <w:b/>
          <w:bCs/>
          <w:color w:val="000000" w:themeColor="text1"/>
          <w:lang w:eastAsia="zh-CN"/>
        </w:rPr>
        <w:t>人</w:t>
      </w:r>
    </w:p>
    <w:p w14:paraId="104F891A" w14:textId="3DA68329" w:rsidR="00EC419D" w:rsidRPr="00EC419D" w:rsidRDefault="004B4B9C" w:rsidP="00EC419D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>这里</w:t>
      </w:r>
      <w:r w:rsidR="00EC419D" w:rsidRPr="00EC419D">
        <w:rPr>
          <w:rFonts w:hint="eastAsia"/>
          <w:color w:val="000000" w:themeColor="text1"/>
          <w:lang w:eastAsia="zh-CN"/>
        </w:rPr>
        <w:t>影响</w:t>
      </w:r>
      <w:r>
        <w:rPr>
          <w:rFonts w:hint="eastAsia"/>
          <w:color w:val="000000" w:themeColor="text1"/>
          <w:lang w:eastAsia="zh-CN"/>
        </w:rPr>
        <w:t>了</w:t>
      </w:r>
      <w:r w:rsidR="00EC419D" w:rsidRPr="00EC419D">
        <w:rPr>
          <w:rFonts w:hint="eastAsia"/>
          <w:color w:val="000000" w:themeColor="text1"/>
          <w:lang w:eastAsia="zh-CN"/>
        </w:rPr>
        <w:t>三类人</w:t>
      </w:r>
      <w:r w:rsidR="00EC419D">
        <w:rPr>
          <w:rFonts w:hint="eastAsia"/>
          <w:color w:val="000000" w:themeColor="text1"/>
          <w:lang w:eastAsia="zh-CN"/>
        </w:rPr>
        <w:t>：</w:t>
      </w:r>
    </w:p>
    <w:p w14:paraId="38A4A41F" w14:textId="74E3E865" w:rsidR="00E90BC2" w:rsidRDefault="00EC419D" w:rsidP="00E90BC2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1</w:t>
      </w:r>
      <w:r w:rsidR="00BB0F86">
        <w:rPr>
          <w:rFonts w:hint="eastAsia"/>
          <w:b/>
          <w:bCs/>
          <w:color w:val="000000" w:themeColor="text1"/>
          <w:lang w:eastAsia="zh-CN"/>
        </w:rPr>
        <w:t>．</w:t>
      </w:r>
      <w:r w:rsidRPr="00EC419D">
        <w:rPr>
          <w:rFonts w:hint="eastAsia"/>
          <w:b/>
          <w:bCs/>
          <w:color w:val="000000" w:themeColor="text1"/>
          <w:lang w:eastAsia="zh-CN"/>
        </w:rPr>
        <w:t>门徒</w:t>
      </w:r>
      <w:r w:rsidRPr="00EC419D">
        <w:rPr>
          <w:rFonts w:hint="eastAsia"/>
          <w:color w:val="000000" w:themeColor="text1"/>
          <w:lang w:eastAsia="zh-CN"/>
        </w:rPr>
        <w:t>回来了，都希奇。</w:t>
      </w:r>
    </w:p>
    <w:p w14:paraId="12B7AE5C" w14:textId="2EED61FF" w:rsidR="00EC419D" w:rsidRDefault="00EC419D" w:rsidP="00E90BC2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>
        <w:rPr>
          <w:b/>
          <w:bCs/>
          <w:color w:val="000000" w:themeColor="text1"/>
          <w:lang w:eastAsia="zh-CN"/>
        </w:rPr>
        <w:t>2</w:t>
      </w:r>
      <w:r>
        <w:rPr>
          <w:rFonts w:hint="eastAsia"/>
          <w:b/>
          <w:bCs/>
          <w:color w:val="000000" w:themeColor="text1"/>
          <w:lang w:eastAsia="zh-CN"/>
        </w:rPr>
        <w:t>．</w:t>
      </w:r>
      <w:r w:rsidRPr="00EC419D">
        <w:rPr>
          <w:rFonts w:hint="eastAsia"/>
          <w:b/>
          <w:bCs/>
          <w:color w:val="000000" w:themeColor="text1"/>
          <w:lang w:eastAsia="zh-CN"/>
        </w:rPr>
        <w:t>妇人</w:t>
      </w:r>
      <w:r w:rsidRPr="00EC419D">
        <w:rPr>
          <w:rFonts w:hint="eastAsia"/>
          <w:color w:val="000000" w:themeColor="text1"/>
          <w:lang w:eastAsia="zh-CN"/>
        </w:rPr>
        <w:t>留下了水罐，她把最重要的东西放下了。</w:t>
      </w:r>
      <w:r w:rsidR="00844B63">
        <w:rPr>
          <w:rFonts w:hint="eastAsia"/>
          <w:color w:val="000000" w:themeColor="text1"/>
          <w:lang w:eastAsia="zh-CN"/>
        </w:rPr>
        <w:t>参见马太</w:t>
      </w:r>
      <w:r w:rsidR="00844B63">
        <w:rPr>
          <w:rFonts w:hint="eastAsia"/>
          <w:color w:val="000000" w:themeColor="text1"/>
          <w:lang w:eastAsia="zh-CN"/>
        </w:rPr>
        <w:t>4</w:t>
      </w:r>
      <w:r w:rsidR="00844B63">
        <w:rPr>
          <w:color w:val="000000" w:themeColor="text1"/>
          <w:lang w:eastAsia="zh-CN"/>
        </w:rPr>
        <w:t>:18-22</w:t>
      </w:r>
      <w:r w:rsidR="00844B63">
        <w:rPr>
          <w:rFonts w:hint="eastAsia"/>
          <w:color w:val="000000" w:themeColor="text1"/>
          <w:lang w:eastAsia="zh-CN"/>
        </w:rPr>
        <w:t>，西门等人舍了网、舍了</w:t>
      </w:r>
      <w:r w:rsidR="00844B63" w:rsidRPr="00844B63">
        <w:rPr>
          <w:rFonts w:hint="eastAsia"/>
          <w:color w:val="000000" w:themeColor="text1"/>
          <w:lang w:eastAsia="zh-CN"/>
        </w:rPr>
        <w:t>船，</w:t>
      </w:r>
      <w:r w:rsidR="00844B63">
        <w:rPr>
          <w:rFonts w:hint="eastAsia"/>
          <w:color w:val="000000" w:themeColor="text1"/>
          <w:lang w:eastAsia="zh-CN"/>
        </w:rPr>
        <w:t>别了父亲，跟从耶稣；</w:t>
      </w:r>
      <w:r w:rsidR="003055F4">
        <w:rPr>
          <w:rFonts w:hint="eastAsia"/>
          <w:color w:val="000000" w:themeColor="text1"/>
          <w:lang w:eastAsia="zh-CN"/>
        </w:rPr>
        <w:t>路加</w:t>
      </w:r>
      <w:r w:rsidR="003055F4">
        <w:rPr>
          <w:rFonts w:hint="eastAsia"/>
          <w:color w:val="000000" w:themeColor="text1"/>
          <w:lang w:eastAsia="zh-CN"/>
        </w:rPr>
        <w:t>5</w:t>
      </w:r>
      <w:r w:rsidR="003055F4">
        <w:rPr>
          <w:color w:val="000000" w:themeColor="text1"/>
          <w:lang w:eastAsia="zh-CN"/>
        </w:rPr>
        <w:t>:10</w:t>
      </w:r>
      <w:r w:rsidR="003055F4">
        <w:rPr>
          <w:rFonts w:hint="eastAsia"/>
          <w:color w:val="000000" w:themeColor="text1"/>
          <w:lang w:eastAsia="zh-CN"/>
        </w:rPr>
        <w:t>，“撇下所有的，跟从了耶稣”；路加</w:t>
      </w:r>
      <w:r w:rsidR="003055F4">
        <w:rPr>
          <w:rFonts w:hint="eastAsia"/>
          <w:color w:val="000000" w:themeColor="text1"/>
          <w:lang w:eastAsia="zh-CN"/>
        </w:rPr>
        <w:t>9</w:t>
      </w:r>
      <w:r w:rsidR="003055F4">
        <w:rPr>
          <w:color w:val="000000" w:themeColor="text1"/>
          <w:lang w:eastAsia="zh-CN"/>
        </w:rPr>
        <w:t>:57-62</w:t>
      </w:r>
      <w:r w:rsidR="003055F4">
        <w:rPr>
          <w:rFonts w:hint="eastAsia"/>
          <w:color w:val="000000" w:themeColor="text1"/>
          <w:lang w:eastAsia="zh-CN"/>
        </w:rPr>
        <w:t>，“手扶着犁向后看的，不配进神的国”。</w:t>
      </w:r>
    </w:p>
    <w:p w14:paraId="3709E99D" w14:textId="3BB4A997" w:rsidR="00EC419D" w:rsidRPr="00EC419D" w:rsidRDefault="00BB0F86" w:rsidP="00BB0F86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3</w:t>
      </w:r>
      <w:r>
        <w:rPr>
          <w:b/>
          <w:bCs/>
          <w:color w:val="000000" w:themeColor="text1"/>
          <w:lang w:eastAsia="zh-CN"/>
        </w:rPr>
        <w:t>.</w:t>
      </w:r>
      <w:r w:rsidR="00EC419D" w:rsidRPr="00EC419D">
        <w:rPr>
          <w:rFonts w:hint="eastAsia"/>
          <w:b/>
          <w:bCs/>
          <w:color w:val="000000" w:themeColor="text1"/>
          <w:lang w:eastAsia="zh-CN"/>
        </w:rPr>
        <w:t>众人</w:t>
      </w:r>
      <w:r w:rsidR="00EC419D" w:rsidRPr="00EC419D">
        <w:rPr>
          <w:rFonts w:hint="eastAsia"/>
          <w:color w:val="000000" w:themeColor="text1"/>
          <w:lang w:eastAsia="zh-CN"/>
        </w:rPr>
        <w:t>，</w:t>
      </w:r>
      <w:r w:rsidR="00EC419D">
        <w:rPr>
          <w:rFonts w:hint="eastAsia"/>
          <w:color w:val="000000" w:themeColor="text1"/>
          <w:lang w:eastAsia="zh-CN"/>
        </w:rPr>
        <w:t>原义是</w:t>
      </w:r>
      <w:r w:rsidR="00EC419D">
        <w:rPr>
          <w:color w:val="000000" w:themeColor="text1"/>
          <w:lang w:eastAsia="zh-CN"/>
        </w:rPr>
        <w:t>the m</w:t>
      </w:r>
      <w:r w:rsidR="0002455A">
        <w:rPr>
          <w:color w:val="000000" w:themeColor="text1"/>
          <w:lang w:eastAsia="zh-CN"/>
        </w:rPr>
        <w:t>e</w:t>
      </w:r>
      <w:r w:rsidR="00EC419D">
        <w:rPr>
          <w:color w:val="000000" w:themeColor="text1"/>
          <w:lang w:eastAsia="zh-CN"/>
        </w:rPr>
        <w:t>n</w:t>
      </w:r>
      <w:r w:rsidR="00EC419D">
        <w:rPr>
          <w:rFonts w:hint="eastAsia"/>
          <w:color w:val="000000" w:themeColor="text1"/>
          <w:lang w:eastAsia="zh-CN"/>
        </w:rPr>
        <w:t>，就是平时和这个撒马利亚妇人在一起的那些男人。</w:t>
      </w:r>
    </w:p>
    <w:p w14:paraId="1EBD5DBC" w14:textId="59FC8AED" w:rsidR="00E90BC2" w:rsidRDefault="00BB0F86" w:rsidP="00BB0F86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五．</w:t>
      </w:r>
      <w:r w:rsidR="00CB0EFE">
        <w:rPr>
          <w:rFonts w:hint="eastAsia"/>
          <w:b/>
          <w:bCs/>
          <w:color w:val="000000" w:themeColor="text1"/>
          <w:lang w:eastAsia="zh-CN"/>
        </w:rPr>
        <w:t>约翰福音</w:t>
      </w:r>
      <w:r w:rsidR="00CB0EFE">
        <w:rPr>
          <w:rFonts w:hint="eastAsia"/>
          <w:b/>
          <w:bCs/>
          <w:color w:val="000000" w:themeColor="text1"/>
          <w:lang w:eastAsia="zh-CN"/>
        </w:rPr>
        <w:t>4</w:t>
      </w:r>
      <w:r w:rsidR="00CB0EFE">
        <w:rPr>
          <w:b/>
          <w:bCs/>
          <w:color w:val="000000" w:themeColor="text1"/>
          <w:lang w:eastAsia="zh-CN"/>
        </w:rPr>
        <w:t>:31-38</w:t>
      </w:r>
      <w:r w:rsidR="00CB0EFE">
        <w:rPr>
          <w:rFonts w:hint="eastAsia"/>
          <w:b/>
          <w:bCs/>
          <w:color w:val="000000" w:themeColor="text1"/>
          <w:lang w:eastAsia="zh-CN"/>
        </w:rPr>
        <w:t>，我们所有人都需要遵守神的旨意</w:t>
      </w:r>
    </w:p>
    <w:p w14:paraId="3A8F4E28" w14:textId="6B888900" w:rsidR="005F65FB" w:rsidRDefault="005F65FB" w:rsidP="005F65FB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5F65FB">
        <w:rPr>
          <w:rFonts w:hint="eastAsia"/>
          <w:color w:val="000000" w:themeColor="text1"/>
          <w:lang w:eastAsia="zh-CN"/>
        </w:rPr>
        <w:t>神</w:t>
      </w:r>
      <w:r>
        <w:rPr>
          <w:rFonts w:hint="eastAsia"/>
          <w:color w:val="000000" w:themeColor="text1"/>
          <w:lang w:eastAsia="zh-CN"/>
        </w:rPr>
        <w:t>要</w:t>
      </w:r>
      <w:r w:rsidRPr="005F65FB">
        <w:rPr>
          <w:rFonts w:hint="eastAsia"/>
          <w:color w:val="000000" w:themeColor="text1"/>
          <w:lang w:eastAsia="zh-CN"/>
        </w:rPr>
        <w:t>我们</w:t>
      </w:r>
      <w:r>
        <w:rPr>
          <w:rFonts w:hint="eastAsia"/>
          <w:color w:val="000000" w:themeColor="text1"/>
          <w:lang w:eastAsia="zh-CN"/>
        </w:rPr>
        <w:t>按照他的旨意行。</w:t>
      </w:r>
    </w:p>
    <w:p w14:paraId="6FFCB5EA" w14:textId="39C97AFC" w:rsidR="005F65FB" w:rsidRDefault="005F65FB" w:rsidP="005F65FB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4</w:t>
      </w:r>
      <w:r>
        <w:rPr>
          <w:rFonts w:hint="eastAsia"/>
          <w:color w:val="000000" w:themeColor="text1"/>
          <w:lang w:eastAsia="zh-CN"/>
        </w:rPr>
        <w:t>节，“做成他的工”，耶稣已经做了榜样。参见约翰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7:4</w:t>
      </w:r>
      <w:r>
        <w:rPr>
          <w:rFonts w:hint="eastAsia"/>
          <w:color w:val="000000" w:themeColor="text1"/>
          <w:lang w:eastAsia="zh-CN"/>
        </w:rPr>
        <w:t>，“你所托付我的事，我已成全了”。耶稣在上十字架的时候，说“成了”。</w:t>
      </w:r>
      <w:r w:rsidR="00950FE6">
        <w:rPr>
          <w:rFonts w:hint="eastAsia"/>
          <w:color w:val="000000" w:themeColor="text1"/>
          <w:lang w:eastAsia="zh-CN"/>
        </w:rPr>
        <w:t>另见约翰</w:t>
      </w:r>
      <w:r w:rsidR="00950FE6">
        <w:rPr>
          <w:rFonts w:hint="eastAsia"/>
          <w:color w:val="000000" w:themeColor="text1"/>
          <w:lang w:eastAsia="zh-CN"/>
        </w:rPr>
        <w:t>2</w:t>
      </w:r>
      <w:r w:rsidR="00950FE6">
        <w:rPr>
          <w:color w:val="000000" w:themeColor="text1"/>
          <w:lang w:eastAsia="zh-CN"/>
        </w:rPr>
        <w:t>0:21</w:t>
      </w:r>
      <w:r w:rsidR="00950FE6">
        <w:rPr>
          <w:rFonts w:hint="eastAsia"/>
          <w:color w:val="000000" w:themeColor="text1"/>
          <w:lang w:eastAsia="zh-CN"/>
        </w:rPr>
        <w:t>，“父怎样差遣了我，我也照样差遣你们”。</w:t>
      </w:r>
    </w:p>
    <w:p w14:paraId="017FE606" w14:textId="6A014A37" w:rsidR="00950FE6" w:rsidRDefault="00950FE6" w:rsidP="005F65FB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5</w:t>
      </w:r>
      <w:r>
        <w:rPr>
          <w:rFonts w:hint="eastAsia"/>
          <w:color w:val="000000" w:themeColor="text1"/>
          <w:lang w:eastAsia="zh-CN"/>
        </w:rPr>
        <w:t>节，等</w:t>
      </w:r>
      <w:r>
        <w:rPr>
          <w:rFonts w:hint="eastAsia"/>
          <w:color w:val="000000" w:themeColor="text1"/>
          <w:lang w:eastAsia="zh-CN"/>
        </w:rPr>
        <w:t>4</w:t>
      </w:r>
      <w:r>
        <w:rPr>
          <w:rFonts w:hint="eastAsia"/>
          <w:color w:val="000000" w:themeColor="text1"/>
          <w:lang w:eastAsia="zh-CN"/>
        </w:rPr>
        <w:t>个月，是农闲的时候。</w:t>
      </w:r>
      <w:r w:rsidR="00C7529B">
        <w:rPr>
          <w:rFonts w:hint="eastAsia"/>
          <w:color w:val="000000" w:themeColor="text1"/>
          <w:lang w:eastAsia="zh-CN"/>
        </w:rPr>
        <w:t>“成熟了”，原义说“发白”了。此时撒马利亚妇人已经告诉众人，撒马利亚人已经来了，他们戴的头巾是白色的。</w:t>
      </w:r>
      <w:r w:rsidR="002078D4">
        <w:rPr>
          <w:rFonts w:hint="eastAsia"/>
          <w:color w:val="000000" w:themeColor="text1"/>
          <w:lang w:eastAsia="zh-CN"/>
        </w:rPr>
        <w:t>传福音不需要等，随时可以撒种，随时都有果效。</w:t>
      </w:r>
    </w:p>
    <w:p w14:paraId="0DB08E64" w14:textId="77777777" w:rsidR="00BB0F86" w:rsidRDefault="002078D4" w:rsidP="00BB0F86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6</w:t>
      </w:r>
      <w:r>
        <w:rPr>
          <w:rFonts w:hint="eastAsia"/>
          <w:color w:val="000000" w:themeColor="text1"/>
          <w:lang w:eastAsia="zh-CN"/>
        </w:rPr>
        <w:t>节</w:t>
      </w:r>
      <w:r>
        <w:rPr>
          <w:color w:val="000000" w:themeColor="text1"/>
          <w:lang w:eastAsia="zh-CN"/>
        </w:rPr>
        <w:t xml:space="preserve"> </w:t>
      </w:r>
      <w:r>
        <w:rPr>
          <w:rFonts w:hint="eastAsia"/>
          <w:color w:val="000000" w:themeColor="text1"/>
          <w:lang w:eastAsia="zh-CN"/>
        </w:rPr>
        <w:t>，撒种和收割的人，在神的眼中是一样的。参见哥林多前书</w:t>
      </w: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:4-8</w:t>
      </w:r>
      <w:r>
        <w:rPr>
          <w:rFonts w:hint="eastAsia"/>
          <w:color w:val="000000" w:themeColor="text1"/>
          <w:lang w:eastAsia="zh-CN"/>
        </w:rPr>
        <w:t>，“惟有神叫他生长”。</w:t>
      </w:r>
    </w:p>
    <w:p w14:paraId="54EE4255" w14:textId="5A4C965C" w:rsidR="002078D4" w:rsidRPr="005F65FB" w:rsidRDefault="00BB0F86" w:rsidP="00BB0F86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8</w:t>
      </w:r>
      <w:r>
        <w:rPr>
          <w:rFonts w:hint="eastAsia"/>
          <w:color w:val="000000" w:themeColor="text1"/>
          <w:lang w:eastAsia="zh-CN"/>
        </w:rPr>
        <w:t>节，</w:t>
      </w:r>
      <w:r w:rsidR="002078D4">
        <w:rPr>
          <w:rFonts w:hint="eastAsia"/>
          <w:color w:val="000000" w:themeColor="text1"/>
          <w:lang w:eastAsia="zh-CN"/>
        </w:rPr>
        <w:t>相信是指责门徒，他们去找吃的了，现在可以收割了。</w:t>
      </w:r>
    </w:p>
    <w:p w14:paraId="496EEB7A" w14:textId="7180176E" w:rsidR="00CB0EFE" w:rsidRDefault="00BB0F86" w:rsidP="00BB0F86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六．</w:t>
      </w:r>
      <w:r w:rsidR="00CB0EFE">
        <w:rPr>
          <w:rFonts w:hint="eastAsia"/>
          <w:b/>
          <w:bCs/>
          <w:color w:val="000000" w:themeColor="text1"/>
          <w:lang w:eastAsia="zh-CN"/>
        </w:rPr>
        <w:t>约翰福音</w:t>
      </w:r>
      <w:r w:rsidR="00CB0EFE">
        <w:rPr>
          <w:rFonts w:hint="eastAsia"/>
          <w:b/>
          <w:bCs/>
          <w:color w:val="000000" w:themeColor="text1"/>
          <w:lang w:eastAsia="zh-CN"/>
        </w:rPr>
        <w:t>4</w:t>
      </w:r>
      <w:r w:rsidR="00CB0EFE">
        <w:rPr>
          <w:b/>
          <w:bCs/>
          <w:color w:val="000000" w:themeColor="text1"/>
          <w:lang w:eastAsia="zh-CN"/>
        </w:rPr>
        <w:t>:39-42</w:t>
      </w:r>
      <w:r w:rsidR="00CB0EFE">
        <w:rPr>
          <w:rFonts w:hint="eastAsia"/>
          <w:b/>
          <w:bCs/>
          <w:color w:val="000000" w:themeColor="text1"/>
          <w:lang w:eastAsia="zh-CN"/>
        </w:rPr>
        <w:t>，我们需要与世人分享神的话</w:t>
      </w:r>
    </w:p>
    <w:p w14:paraId="13BB9D1F" w14:textId="45F6DB11" w:rsidR="004F265E" w:rsidRDefault="009F301A" w:rsidP="004F265E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参见</w:t>
      </w:r>
      <w:r w:rsidR="004F265E" w:rsidRPr="004F265E">
        <w:rPr>
          <w:rFonts w:hint="eastAsia"/>
          <w:color w:val="000000" w:themeColor="text1"/>
          <w:lang w:eastAsia="zh-CN"/>
        </w:rPr>
        <w:t>罗马书</w:t>
      </w:r>
      <w:r w:rsidR="004F265E" w:rsidRPr="004F265E">
        <w:rPr>
          <w:rFonts w:hint="eastAsia"/>
          <w:color w:val="000000" w:themeColor="text1"/>
          <w:lang w:eastAsia="zh-CN"/>
        </w:rPr>
        <w:t>1</w:t>
      </w:r>
      <w:r w:rsidR="004F265E" w:rsidRPr="004F265E">
        <w:rPr>
          <w:color w:val="000000" w:themeColor="text1"/>
          <w:lang w:eastAsia="zh-CN"/>
        </w:rPr>
        <w:t>0:17</w:t>
      </w:r>
      <w:r w:rsidR="004F265E">
        <w:rPr>
          <w:rFonts w:hint="eastAsia"/>
          <w:color w:val="000000" w:themeColor="text1"/>
          <w:lang w:eastAsia="zh-CN"/>
        </w:rPr>
        <w:t>，“可见，信道是从听道来的，听道是从基督的话来的”。</w:t>
      </w:r>
      <w:r w:rsidR="004057E9">
        <w:rPr>
          <w:rFonts w:hint="eastAsia"/>
          <w:color w:val="000000" w:themeColor="text1"/>
          <w:lang w:eastAsia="zh-CN"/>
        </w:rPr>
        <w:t>所以我们一定要去传讲，信耶稣是救主。</w:t>
      </w:r>
    </w:p>
    <w:p w14:paraId="2A3F038D" w14:textId="4E781309" w:rsidR="00997275" w:rsidRDefault="00997275" w:rsidP="004F265E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F7F1FCD" w14:textId="1FA5D33C" w:rsidR="00997275" w:rsidRPr="00997275" w:rsidRDefault="00997275" w:rsidP="004F265E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997275">
        <w:rPr>
          <w:rFonts w:hint="eastAsia"/>
          <w:b/>
          <w:bCs/>
          <w:color w:val="000000" w:themeColor="text1"/>
          <w:lang w:eastAsia="zh-CN"/>
        </w:rPr>
        <w:t>问题</w:t>
      </w:r>
      <w:r>
        <w:rPr>
          <w:rFonts w:hint="eastAsia"/>
          <w:b/>
          <w:bCs/>
          <w:color w:val="000000" w:themeColor="text1"/>
          <w:lang w:eastAsia="zh-CN"/>
        </w:rPr>
        <w:t>与分享</w:t>
      </w:r>
      <w:r w:rsidRPr="00997275">
        <w:rPr>
          <w:rFonts w:hint="eastAsia"/>
          <w:b/>
          <w:bCs/>
          <w:color w:val="000000" w:themeColor="text1"/>
          <w:lang w:eastAsia="zh-CN"/>
        </w:rPr>
        <w:t>：</w:t>
      </w:r>
    </w:p>
    <w:p w14:paraId="2033A6B8" w14:textId="50FFC790" w:rsidR="00997275" w:rsidRDefault="00997275" w:rsidP="004F265E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.38</w:t>
      </w:r>
      <w:r>
        <w:rPr>
          <w:rFonts w:hint="eastAsia"/>
          <w:color w:val="000000" w:themeColor="text1"/>
          <w:lang w:eastAsia="zh-CN"/>
        </w:rPr>
        <w:t>节能展开讲讲吗？</w:t>
      </w:r>
    </w:p>
    <w:p w14:paraId="7F97C164" w14:textId="092DC9DF" w:rsidR="00997275" w:rsidRDefault="00997275" w:rsidP="004F265E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.</w:t>
      </w:r>
      <w:r>
        <w:rPr>
          <w:rFonts w:hint="eastAsia"/>
          <w:color w:val="000000" w:themeColor="text1"/>
          <w:lang w:eastAsia="zh-CN"/>
        </w:rPr>
        <w:t>切入点非常重要，应思考怎么把人带到耶稣面前。</w:t>
      </w:r>
    </w:p>
    <w:p w14:paraId="6C19C5B1" w14:textId="0A577BD4" w:rsidR="00997275" w:rsidRDefault="00997275" w:rsidP="004F265E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lastRenderedPageBreak/>
        <w:t>3.</w:t>
      </w:r>
      <w:r>
        <w:rPr>
          <w:rFonts w:hint="eastAsia"/>
          <w:color w:val="000000" w:themeColor="text1"/>
          <w:lang w:eastAsia="zh-CN"/>
        </w:rPr>
        <w:t>两座山，一座咒诅、一座祝福，那咒诅的那座山上的支派，他们为什么不搬走？</w:t>
      </w:r>
    </w:p>
    <w:p w14:paraId="59362E89" w14:textId="3B6A4963" w:rsidR="00997275" w:rsidRDefault="00997275" w:rsidP="004F265E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4</w:t>
      </w:r>
      <w:r>
        <w:rPr>
          <w:color w:val="000000" w:themeColor="text1"/>
          <w:lang w:eastAsia="zh-CN"/>
        </w:rPr>
        <w:t>.</w:t>
      </w:r>
      <w:r w:rsidR="00446E78">
        <w:rPr>
          <w:rFonts w:hint="eastAsia"/>
          <w:color w:val="000000" w:themeColor="text1"/>
          <w:lang w:eastAsia="zh-CN"/>
        </w:rPr>
        <w:t>放下罐子，怎样放下，放下什么？</w:t>
      </w:r>
    </w:p>
    <w:p w14:paraId="778E2285" w14:textId="3F5204A4" w:rsidR="00446E78" w:rsidRPr="00997275" w:rsidRDefault="00446E78" w:rsidP="004F265E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5. Yishuo</w:t>
      </w:r>
      <w:r>
        <w:rPr>
          <w:rFonts w:hint="eastAsia"/>
          <w:color w:val="000000" w:themeColor="text1"/>
          <w:lang w:eastAsia="zh-CN"/>
        </w:rPr>
        <w:t>姐妹分享泰北、柬埔寨的短宣之行。</w:t>
      </w:r>
    </w:p>
    <w:p w14:paraId="2E2C1BA0" w14:textId="7CBEF1E2" w:rsidR="00DC3B01" w:rsidRDefault="00DC3B01" w:rsidP="00163C3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44526B74" w14:textId="28F120D3" w:rsidR="00446380" w:rsidRDefault="00446380" w:rsidP="00163C3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458516C5" w14:textId="1DC74E6C" w:rsidR="00446380" w:rsidRDefault="00446380" w:rsidP="00163C3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2184A53" w14:textId="78E7F165" w:rsidR="00446380" w:rsidRDefault="00446380" w:rsidP="00163C3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524A614" w14:textId="1A043DE3" w:rsidR="00446380" w:rsidRDefault="00446380" w:rsidP="00163C3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2FC6E13E" w14:textId="7BBBCEB4" w:rsidR="00446380" w:rsidRDefault="00446380" w:rsidP="00163C3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EF5BEA8" w14:textId="64A02931" w:rsidR="00446380" w:rsidRDefault="00446380" w:rsidP="00163C3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F5927DF" w14:textId="4A5B8581" w:rsidR="00446380" w:rsidRDefault="00446380" w:rsidP="00163C3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341D8A7E" w14:textId="6C56DB70" w:rsidR="00446380" w:rsidRDefault="00446380" w:rsidP="00163C3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B2D4575" w14:textId="72CE7763" w:rsidR="00446380" w:rsidRDefault="00446380" w:rsidP="00163C3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5C701A7" w14:textId="6E976B10" w:rsidR="00446380" w:rsidRDefault="00446380" w:rsidP="00163C3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41F32758" w14:textId="28392F6A" w:rsidR="00446380" w:rsidRDefault="00446380" w:rsidP="00163C3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34DCC42F" w14:textId="145F0E47" w:rsidR="00446380" w:rsidRDefault="00446380" w:rsidP="00163C3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DB36D0C" w14:textId="076B2221" w:rsidR="00446380" w:rsidRDefault="00446380" w:rsidP="00163C3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34090B61" w14:textId="5A065557" w:rsidR="00446380" w:rsidRDefault="00446380" w:rsidP="00163C3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4004C0EC" w14:textId="116A012B" w:rsidR="00446380" w:rsidRDefault="00446380" w:rsidP="00163C3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2ABB8386" w14:textId="76B1684B" w:rsidR="00446380" w:rsidRDefault="00446380" w:rsidP="00163C3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EFB036E" w14:textId="4EBF41F1" w:rsidR="00446380" w:rsidRDefault="00446380" w:rsidP="00163C3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A51901F" w14:textId="4612B95F" w:rsidR="00446380" w:rsidRDefault="00446380" w:rsidP="00163C3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75E4F9F" w14:textId="582165FF" w:rsidR="00446380" w:rsidRDefault="00446380" w:rsidP="00163C3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452BC4F" w14:textId="450EDFEA" w:rsidR="00446380" w:rsidRDefault="00446380" w:rsidP="00163C3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6B0FD35" w14:textId="2EEEB4FE" w:rsidR="00446380" w:rsidRDefault="00446380" w:rsidP="00163C3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A3516B9" w14:textId="0087314D" w:rsidR="00446380" w:rsidRDefault="00446380" w:rsidP="00446380">
      <w:pPr>
        <w:pStyle w:val="Heading1"/>
      </w:pPr>
      <w:bookmarkStart w:id="17" w:name="_Toc180860557"/>
      <w:r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>
        <w:rPr>
          <w:rFonts w:hint="eastAsia"/>
          <w:lang w:eastAsia="zh-CN"/>
        </w:rPr>
        <w:t>（十八）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信心的行动</w:t>
      </w:r>
      <w:bookmarkEnd w:id="17"/>
    </w:p>
    <w:p w14:paraId="01B5722E" w14:textId="623C8AE8" w:rsidR="00446380" w:rsidRPr="00BB0F86" w:rsidRDefault="00446380" w:rsidP="00BB0F86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BB0F86">
        <w:rPr>
          <w:rFonts w:hint="eastAsia"/>
          <w:color w:val="000000" w:themeColor="text1"/>
          <w:lang w:eastAsia="zh-CN"/>
        </w:rPr>
        <w:t>时间</w:t>
      </w:r>
      <w:r w:rsidRPr="00BB0F86">
        <w:rPr>
          <w:rFonts w:hint="eastAsia"/>
          <w:color w:val="000000" w:themeColor="text1"/>
          <w:lang w:eastAsia="zh-CN"/>
        </w:rPr>
        <w:t>2</w:t>
      </w:r>
      <w:r w:rsidRPr="00BB0F86">
        <w:rPr>
          <w:color w:val="000000" w:themeColor="text1"/>
          <w:lang w:eastAsia="zh-CN"/>
        </w:rPr>
        <w:t>022</w:t>
      </w:r>
      <w:r w:rsidRPr="00BB0F86">
        <w:rPr>
          <w:rFonts w:hint="eastAsia"/>
          <w:color w:val="000000" w:themeColor="text1"/>
          <w:lang w:eastAsia="zh-CN"/>
        </w:rPr>
        <w:t>年</w:t>
      </w:r>
      <w:r w:rsidRPr="00BB0F86">
        <w:rPr>
          <w:color w:val="000000" w:themeColor="text1"/>
          <w:lang w:eastAsia="zh-CN"/>
        </w:rPr>
        <w:t>12</w:t>
      </w:r>
      <w:r w:rsidRPr="00BB0F86">
        <w:rPr>
          <w:rFonts w:hint="eastAsia"/>
          <w:color w:val="000000" w:themeColor="text1"/>
          <w:lang w:eastAsia="zh-CN"/>
        </w:rPr>
        <w:t>月</w:t>
      </w:r>
      <w:r w:rsidRPr="00BB0F86">
        <w:rPr>
          <w:color w:val="000000" w:themeColor="text1"/>
          <w:lang w:eastAsia="zh-CN"/>
        </w:rPr>
        <w:t>31</w:t>
      </w:r>
      <w:r w:rsidRPr="00BB0F86">
        <w:rPr>
          <w:rFonts w:hint="eastAsia"/>
          <w:color w:val="000000" w:themeColor="text1"/>
          <w:lang w:eastAsia="zh-CN"/>
        </w:rPr>
        <w:t>日</w:t>
      </w:r>
    </w:p>
    <w:p w14:paraId="62656C2F" w14:textId="3B4F9E43" w:rsidR="0023712D" w:rsidRPr="00BB0F86" w:rsidRDefault="00446380" w:rsidP="00BB0F86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BB0F86">
        <w:rPr>
          <w:rFonts w:hint="eastAsia"/>
          <w:color w:val="000000" w:themeColor="text1"/>
          <w:lang w:eastAsia="zh-CN"/>
        </w:rPr>
        <w:t>相关经文：约翰福音</w:t>
      </w:r>
      <w:r w:rsidRPr="00BB0F86">
        <w:rPr>
          <w:color w:val="000000" w:themeColor="text1"/>
          <w:lang w:eastAsia="zh-CN"/>
        </w:rPr>
        <w:t>4:43-</w:t>
      </w:r>
      <w:r w:rsidR="003C735D" w:rsidRPr="00BB0F86">
        <w:rPr>
          <w:color w:val="000000" w:themeColor="text1"/>
          <w:lang w:eastAsia="zh-CN"/>
        </w:rPr>
        <w:t>54</w:t>
      </w:r>
    </w:p>
    <w:p w14:paraId="1EA1AAC0" w14:textId="6CA314A3" w:rsidR="00950CCD" w:rsidRPr="00BB0F86" w:rsidRDefault="00C005DE" w:rsidP="00BB0F86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BB0F86">
        <w:rPr>
          <w:rFonts w:hint="eastAsia"/>
          <w:color w:val="000000" w:themeColor="text1"/>
          <w:lang w:eastAsia="zh-CN"/>
        </w:rPr>
        <w:t>约翰福音的重点是</w:t>
      </w:r>
      <w:r w:rsidR="00BA0BA5" w:rsidRPr="00BB0F86">
        <w:rPr>
          <w:rFonts w:hint="eastAsia"/>
          <w:color w:val="000000" w:themeColor="text1"/>
          <w:lang w:eastAsia="zh-CN"/>
        </w:rPr>
        <w:t>主</w:t>
      </w:r>
      <w:r w:rsidRPr="00BB0F86">
        <w:rPr>
          <w:rFonts w:hint="eastAsia"/>
          <w:color w:val="000000" w:themeColor="text1"/>
          <w:lang w:eastAsia="zh-CN"/>
        </w:rPr>
        <w:t>耶稣是神的儿子。</w:t>
      </w:r>
      <w:r w:rsidR="00950CCD" w:rsidRPr="00BB0F86">
        <w:rPr>
          <w:rFonts w:hint="eastAsia"/>
          <w:color w:val="000000" w:themeColor="text1"/>
          <w:lang w:eastAsia="zh-CN"/>
        </w:rPr>
        <w:t>耶稣行过很多神迹，</w:t>
      </w:r>
      <w:r w:rsidRPr="00BB0F86">
        <w:rPr>
          <w:rFonts w:hint="eastAsia"/>
          <w:color w:val="000000" w:themeColor="text1"/>
          <w:lang w:eastAsia="zh-CN"/>
        </w:rPr>
        <w:t>约翰福音</w:t>
      </w:r>
      <w:r w:rsidR="00950CCD" w:rsidRPr="00BB0F86">
        <w:rPr>
          <w:rFonts w:hint="eastAsia"/>
          <w:color w:val="000000" w:themeColor="text1"/>
          <w:lang w:eastAsia="zh-CN"/>
        </w:rPr>
        <w:t>只</w:t>
      </w:r>
      <w:r w:rsidRPr="00BB0F86">
        <w:rPr>
          <w:rFonts w:hint="eastAsia"/>
          <w:color w:val="000000" w:themeColor="text1"/>
          <w:lang w:eastAsia="zh-CN"/>
        </w:rPr>
        <w:t>记载了</w:t>
      </w:r>
      <w:r w:rsidRPr="00BB0F86">
        <w:rPr>
          <w:rFonts w:hint="eastAsia"/>
          <w:color w:val="000000" w:themeColor="text1"/>
          <w:lang w:eastAsia="zh-CN"/>
        </w:rPr>
        <w:t>7</w:t>
      </w:r>
      <w:r w:rsidRPr="00BB0F86">
        <w:rPr>
          <w:rFonts w:hint="eastAsia"/>
          <w:color w:val="000000" w:themeColor="text1"/>
          <w:lang w:eastAsia="zh-CN"/>
        </w:rPr>
        <w:t>个</w:t>
      </w:r>
      <w:r w:rsidR="00950CCD" w:rsidRPr="00BB0F86">
        <w:rPr>
          <w:rFonts w:hint="eastAsia"/>
          <w:color w:val="000000" w:themeColor="text1"/>
          <w:lang w:eastAsia="zh-CN"/>
        </w:rPr>
        <w:t>（约翰福音</w:t>
      </w:r>
      <w:r w:rsidR="00950CCD" w:rsidRPr="00BB0F86">
        <w:rPr>
          <w:rFonts w:hint="eastAsia"/>
          <w:color w:val="000000" w:themeColor="text1"/>
          <w:lang w:eastAsia="zh-CN"/>
        </w:rPr>
        <w:t>2</w:t>
      </w:r>
      <w:r w:rsidR="00950CCD" w:rsidRPr="00BB0F86">
        <w:rPr>
          <w:color w:val="000000" w:themeColor="text1"/>
          <w:lang w:eastAsia="zh-CN"/>
        </w:rPr>
        <w:t>1</w:t>
      </w:r>
      <w:r w:rsidR="00950CCD" w:rsidRPr="00BB0F86">
        <w:rPr>
          <w:rFonts w:hint="eastAsia"/>
          <w:color w:val="000000" w:themeColor="text1"/>
          <w:lang w:eastAsia="zh-CN"/>
        </w:rPr>
        <w:t>：</w:t>
      </w:r>
      <w:r w:rsidR="00950CCD" w:rsidRPr="00BB0F86">
        <w:rPr>
          <w:color w:val="000000" w:themeColor="text1"/>
          <w:lang w:eastAsia="zh-CN"/>
        </w:rPr>
        <w:t>25</w:t>
      </w:r>
      <w:r w:rsidR="00950CCD" w:rsidRPr="00BB0F86">
        <w:rPr>
          <w:rFonts w:hint="eastAsia"/>
          <w:color w:val="000000" w:themeColor="text1"/>
          <w:lang w:eastAsia="zh-CN"/>
        </w:rPr>
        <w:t>）</w:t>
      </w:r>
      <w:r w:rsidRPr="00BB0F86">
        <w:rPr>
          <w:rFonts w:hint="eastAsia"/>
          <w:color w:val="000000" w:themeColor="text1"/>
          <w:lang w:eastAsia="zh-CN"/>
        </w:rPr>
        <w:t>，</w:t>
      </w:r>
      <w:r w:rsidR="00950CCD" w:rsidRPr="00BB0F86">
        <w:rPr>
          <w:rFonts w:hint="eastAsia"/>
          <w:color w:val="000000" w:themeColor="text1"/>
          <w:lang w:eastAsia="zh-CN"/>
        </w:rPr>
        <w:t>是</w:t>
      </w:r>
      <w:r w:rsidRPr="00BB0F86">
        <w:rPr>
          <w:rFonts w:hint="eastAsia"/>
          <w:color w:val="000000" w:themeColor="text1"/>
          <w:lang w:eastAsia="zh-CN"/>
        </w:rPr>
        <w:t>要我们认识耶稣是神的儿子，是弥赛亚，是唯一的救主。</w:t>
      </w:r>
      <w:r w:rsidR="002C058C" w:rsidRPr="00BB0F86">
        <w:rPr>
          <w:rFonts w:hint="eastAsia"/>
          <w:color w:val="000000" w:themeColor="text1"/>
          <w:lang w:eastAsia="zh-CN"/>
        </w:rPr>
        <w:t>参见</w:t>
      </w:r>
      <w:r w:rsidR="003A511B" w:rsidRPr="00BB0F86">
        <w:rPr>
          <w:rFonts w:hint="eastAsia"/>
          <w:color w:val="000000" w:themeColor="text1"/>
          <w:lang w:eastAsia="zh-CN"/>
        </w:rPr>
        <w:t>约翰福音</w:t>
      </w:r>
      <w:r w:rsidR="003A511B" w:rsidRPr="00BB0F86">
        <w:rPr>
          <w:rFonts w:hint="eastAsia"/>
          <w:color w:val="000000" w:themeColor="text1"/>
          <w:lang w:eastAsia="zh-CN"/>
        </w:rPr>
        <w:t>2</w:t>
      </w:r>
      <w:r w:rsidR="003A511B" w:rsidRPr="00BB0F86">
        <w:rPr>
          <w:color w:val="000000" w:themeColor="text1"/>
          <w:lang w:eastAsia="zh-CN"/>
        </w:rPr>
        <w:t>0:30-31</w:t>
      </w:r>
      <w:r w:rsidR="003A511B" w:rsidRPr="00BB0F86">
        <w:rPr>
          <w:rFonts w:hint="eastAsia"/>
          <w:color w:val="000000" w:themeColor="text1"/>
          <w:lang w:eastAsia="zh-CN"/>
        </w:rPr>
        <w:t>，“但记这些事要叫你们信耶稣是基督，是神的儿子，并且叫你们信了他，就可以因他的名得生命”。这是约翰福音中最重要的经文，是作者的写作目的。</w:t>
      </w:r>
    </w:p>
    <w:p w14:paraId="5F254E9B" w14:textId="12835C8F" w:rsidR="002C058C" w:rsidRPr="00BB0F86" w:rsidRDefault="002C058C" w:rsidP="00BB0F86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BB0F86">
        <w:rPr>
          <w:rFonts w:hint="eastAsia"/>
          <w:color w:val="000000" w:themeColor="text1"/>
          <w:lang w:eastAsia="zh-CN"/>
        </w:rPr>
        <w:t>今天要讲的是第二个神迹。</w:t>
      </w:r>
      <w:r w:rsidR="00F35317" w:rsidRPr="00BB0F86">
        <w:rPr>
          <w:rFonts w:hint="eastAsia"/>
          <w:color w:val="000000" w:themeColor="text1"/>
          <w:lang w:eastAsia="zh-CN"/>
        </w:rPr>
        <w:t>耶稣每一次行神迹，都要教导很多人，他所做的事、行的神迹是为了他的门徒和周遭的人。</w:t>
      </w:r>
    </w:p>
    <w:p w14:paraId="56A09EC7" w14:textId="06A34E20" w:rsidR="0023712D" w:rsidRDefault="0075729E" w:rsidP="0075729E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一．</w:t>
      </w:r>
      <w:r w:rsidR="003C735D" w:rsidRPr="0023712D">
        <w:rPr>
          <w:rFonts w:hint="eastAsia"/>
          <w:b/>
          <w:bCs/>
          <w:color w:val="000000" w:themeColor="text1"/>
          <w:lang w:eastAsia="zh-CN"/>
        </w:rPr>
        <w:t>约翰</w:t>
      </w:r>
      <w:r w:rsidR="00446380" w:rsidRPr="0023712D">
        <w:rPr>
          <w:rFonts w:hint="eastAsia"/>
          <w:b/>
          <w:bCs/>
          <w:color w:val="000000" w:themeColor="text1"/>
          <w:lang w:eastAsia="zh-CN"/>
        </w:rPr>
        <w:t>福音</w:t>
      </w:r>
      <w:r w:rsidR="00446380" w:rsidRPr="0023712D">
        <w:rPr>
          <w:b/>
          <w:bCs/>
          <w:color w:val="000000" w:themeColor="text1"/>
          <w:lang w:eastAsia="zh-CN"/>
        </w:rPr>
        <w:t>4:</w:t>
      </w:r>
      <w:r w:rsidR="003C735D" w:rsidRPr="0023712D">
        <w:rPr>
          <w:b/>
          <w:bCs/>
          <w:color w:val="000000" w:themeColor="text1"/>
          <w:lang w:eastAsia="zh-CN"/>
        </w:rPr>
        <w:t>43</w:t>
      </w:r>
      <w:r w:rsidR="00446380" w:rsidRPr="0023712D">
        <w:rPr>
          <w:b/>
          <w:bCs/>
          <w:color w:val="000000" w:themeColor="text1"/>
          <w:lang w:eastAsia="zh-CN"/>
        </w:rPr>
        <w:t>-</w:t>
      </w:r>
      <w:r w:rsidR="003C735D" w:rsidRPr="0023712D">
        <w:rPr>
          <w:b/>
          <w:bCs/>
          <w:color w:val="000000" w:themeColor="text1"/>
          <w:lang w:eastAsia="zh-CN"/>
        </w:rPr>
        <w:t>4</w:t>
      </w:r>
      <w:r w:rsidR="00446380" w:rsidRPr="0023712D">
        <w:rPr>
          <w:b/>
          <w:bCs/>
          <w:color w:val="000000" w:themeColor="text1"/>
          <w:lang w:eastAsia="zh-CN"/>
        </w:rPr>
        <w:t>5</w:t>
      </w:r>
      <w:r w:rsidR="003C735D" w:rsidRPr="0023712D">
        <w:rPr>
          <w:rFonts w:hint="eastAsia"/>
          <w:b/>
          <w:bCs/>
          <w:color w:val="000000" w:themeColor="text1"/>
          <w:lang w:eastAsia="zh-CN"/>
        </w:rPr>
        <w:t>、</w:t>
      </w:r>
      <w:r w:rsidR="003C735D" w:rsidRPr="0023712D">
        <w:rPr>
          <w:rFonts w:hint="eastAsia"/>
          <w:b/>
          <w:bCs/>
          <w:color w:val="000000" w:themeColor="text1"/>
          <w:lang w:eastAsia="zh-CN"/>
        </w:rPr>
        <w:t>5</w:t>
      </w:r>
      <w:r w:rsidR="003C735D" w:rsidRPr="0023712D">
        <w:rPr>
          <w:b/>
          <w:bCs/>
          <w:color w:val="000000" w:themeColor="text1"/>
          <w:lang w:eastAsia="zh-CN"/>
        </w:rPr>
        <w:t>4</w:t>
      </w:r>
      <w:r w:rsidR="003C735D" w:rsidRPr="0023712D">
        <w:rPr>
          <w:rFonts w:hint="eastAsia"/>
          <w:b/>
          <w:bCs/>
          <w:color w:val="000000" w:themeColor="text1"/>
          <w:lang w:eastAsia="zh-CN"/>
        </w:rPr>
        <w:t>，</w:t>
      </w:r>
      <w:r w:rsidR="00446380" w:rsidRPr="0023712D">
        <w:rPr>
          <w:rFonts w:hint="eastAsia"/>
          <w:b/>
          <w:bCs/>
          <w:color w:val="000000" w:themeColor="text1"/>
          <w:lang w:eastAsia="zh-CN"/>
        </w:rPr>
        <w:t>耶稣</w:t>
      </w:r>
      <w:r w:rsidR="003C735D" w:rsidRPr="0023712D">
        <w:rPr>
          <w:rFonts w:hint="eastAsia"/>
          <w:b/>
          <w:bCs/>
          <w:color w:val="000000" w:themeColor="text1"/>
          <w:lang w:eastAsia="zh-CN"/>
        </w:rPr>
        <w:t>在</w:t>
      </w:r>
      <w:r w:rsidR="00446380" w:rsidRPr="0023712D">
        <w:rPr>
          <w:rFonts w:hint="eastAsia"/>
          <w:b/>
          <w:bCs/>
          <w:color w:val="000000" w:themeColor="text1"/>
          <w:lang w:eastAsia="zh-CN"/>
        </w:rPr>
        <w:t>加利利</w:t>
      </w:r>
      <w:r w:rsidR="003C735D" w:rsidRPr="0023712D">
        <w:rPr>
          <w:rFonts w:hint="eastAsia"/>
          <w:b/>
          <w:bCs/>
          <w:color w:val="000000" w:themeColor="text1"/>
          <w:lang w:eastAsia="zh-CN"/>
        </w:rPr>
        <w:t>被接待</w:t>
      </w:r>
    </w:p>
    <w:p w14:paraId="50C17D32" w14:textId="77777777" w:rsidR="00C47766" w:rsidRDefault="00C47766" w:rsidP="003135F6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rFonts w:hint="eastAsia"/>
          <w:color w:val="000000" w:themeColor="text1"/>
          <w:lang w:eastAsia="zh-CN"/>
        </w:rPr>
        <w:t>．地理位置。</w:t>
      </w:r>
    </w:p>
    <w:p w14:paraId="41F8D2EE" w14:textId="29ECCCFE" w:rsidR="00F061C1" w:rsidRDefault="003135F6" w:rsidP="003135F6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前面第</w:t>
      </w:r>
      <w:r>
        <w:rPr>
          <w:rFonts w:hint="eastAsia"/>
          <w:color w:val="000000" w:themeColor="text1"/>
          <w:lang w:eastAsia="zh-CN"/>
        </w:rPr>
        <w:t>3</w:t>
      </w:r>
      <w:r>
        <w:rPr>
          <w:rFonts w:hint="eastAsia"/>
          <w:color w:val="000000" w:themeColor="text1"/>
          <w:lang w:eastAsia="zh-CN"/>
        </w:rPr>
        <w:t>章，耶稣在耶路撒冷和尼哥德慕对话，这是一个宗教领袖、法利赛人、熟悉圣经的人；第</w:t>
      </w:r>
      <w:r>
        <w:rPr>
          <w:rFonts w:hint="eastAsia"/>
          <w:color w:val="000000" w:themeColor="text1"/>
          <w:lang w:eastAsia="zh-CN"/>
        </w:rPr>
        <w:t>4</w:t>
      </w:r>
      <w:r>
        <w:rPr>
          <w:rFonts w:hint="eastAsia"/>
          <w:color w:val="000000" w:themeColor="text1"/>
          <w:lang w:eastAsia="zh-CN"/>
        </w:rPr>
        <w:t>章，耶稣离开耶路撒冷，特意走山路，到示剑（叙加）</w:t>
      </w:r>
      <w:r w:rsidR="00434AA7">
        <w:rPr>
          <w:rFonts w:hint="eastAsia"/>
          <w:color w:val="000000" w:themeColor="text1"/>
          <w:lang w:eastAsia="zh-CN"/>
        </w:rPr>
        <w:t>找撒马利亚妇人，把最好的活水给她。然后向北，要经过一个平原，叫哈米吉多顿或耶斯列平原，再继续向北，爬山到耶稣的家乡拿撒勒，然后到迦拿，就是第</w:t>
      </w:r>
      <w:r w:rsidR="00434AA7">
        <w:rPr>
          <w:rFonts w:hint="eastAsia"/>
          <w:color w:val="000000" w:themeColor="text1"/>
          <w:lang w:eastAsia="zh-CN"/>
        </w:rPr>
        <w:t>2</w:t>
      </w:r>
      <w:r w:rsidR="00434AA7">
        <w:rPr>
          <w:rFonts w:hint="eastAsia"/>
          <w:color w:val="000000" w:themeColor="text1"/>
          <w:lang w:eastAsia="zh-CN"/>
        </w:rPr>
        <w:t>章中行水变酒的神迹的地方</w:t>
      </w:r>
      <w:r w:rsidR="00633A09">
        <w:rPr>
          <w:rFonts w:hint="eastAsia"/>
          <w:color w:val="000000" w:themeColor="text1"/>
          <w:lang w:eastAsia="zh-CN"/>
        </w:rPr>
        <w:t>，此时是再次回到迦拿</w:t>
      </w:r>
      <w:r w:rsidR="00434AA7">
        <w:rPr>
          <w:rFonts w:hint="eastAsia"/>
          <w:color w:val="000000" w:themeColor="text1"/>
          <w:lang w:eastAsia="zh-CN"/>
        </w:rPr>
        <w:t>。迦拿再往西是加利利湖，</w:t>
      </w:r>
      <w:r w:rsidR="007543E2">
        <w:rPr>
          <w:rFonts w:hint="eastAsia"/>
          <w:color w:val="000000" w:themeColor="text1"/>
          <w:lang w:eastAsia="zh-CN"/>
        </w:rPr>
        <w:t>加利利湖的</w:t>
      </w:r>
      <w:r w:rsidR="00434AA7">
        <w:rPr>
          <w:rFonts w:hint="eastAsia"/>
          <w:color w:val="000000" w:themeColor="text1"/>
          <w:lang w:eastAsia="zh-CN"/>
        </w:rPr>
        <w:t>北边是迦百农。</w:t>
      </w:r>
      <w:r w:rsidR="007543E2">
        <w:rPr>
          <w:rFonts w:hint="eastAsia"/>
          <w:color w:val="000000" w:themeColor="text1"/>
          <w:lang w:eastAsia="zh-CN"/>
        </w:rPr>
        <w:t>从迦拿到拿撒勒很近，</w:t>
      </w:r>
      <w:r w:rsidR="007543E2">
        <w:rPr>
          <w:rFonts w:hint="eastAsia"/>
          <w:color w:val="000000" w:themeColor="text1"/>
          <w:lang w:eastAsia="zh-CN"/>
        </w:rPr>
        <w:t>5</w:t>
      </w:r>
      <w:r w:rsidR="007543E2">
        <w:rPr>
          <w:rFonts w:hint="eastAsia"/>
          <w:color w:val="000000" w:themeColor="text1"/>
          <w:lang w:eastAsia="zh-CN"/>
        </w:rPr>
        <w:t>英里；从迦拿到迦百农是</w:t>
      </w:r>
      <w:r w:rsidR="007543E2">
        <w:rPr>
          <w:rFonts w:hint="eastAsia"/>
          <w:color w:val="000000" w:themeColor="text1"/>
          <w:lang w:eastAsia="zh-CN"/>
        </w:rPr>
        <w:t>2</w:t>
      </w:r>
      <w:r w:rsidR="007543E2">
        <w:rPr>
          <w:color w:val="000000" w:themeColor="text1"/>
          <w:lang w:eastAsia="zh-CN"/>
        </w:rPr>
        <w:t>5</w:t>
      </w:r>
      <w:r w:rsidR="007543E2">
        <w:rPr>
          <w:rFonts w:hint="eastAsia"/>
          <w:color w:val="000000" w:themeColor="text1"/>
          <w:lang w:eastAsia="zh-CN"/>
        </w:rPr>
        <w:t>英里。耶稣做事有他的时间表。</w:t>
      </w:r>
    </w:p>
    <w:p w14:paraId="7C810057" w14:textId="5235D724" w:rsidR="00C47766" w:rsidRDefault="00C47766" w:rsidP="003135F6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.</w:t>
      </w:r>
      <w:r w:rsidR="00A47751">
        <w:rPr>
          <w:color w:val="000000" w:themeColor="text1"/>
          <w:lang w:eastAsia="zh-CN"/>
        </w:rPr>
        <w:t>44</w:t>
      </w:r>
      <w:r w:rsidR="00A47751">
        <w:rPr>
          <w:rFonts w:hint="eastAsia"/>
          <w:color w:val="000000" w:themeColor="text1"/>
          <w:lang w:eastAsia="zh-CN"/>
        </w:rPr>
        <w:t>节，“先知在本地是没有人尊敬的”。</w:t>
      </w:r>
      <w:r w:rsidR="009C3379">
        <w:rPr>
          <w:rFonts w:hint="eastAsia"/>
          <w:color w:val="000000" w:themeColor="text1"/>
          <w:lang w:eastAsia="zh-CN"/>
        </w:rPr>
        <w:t>这样的话在四福音书中出现过</w:t>
      </w:r>
      <w:r w:rsidR="009C3379">
        <w:rPr>
          <w:color w:val="000000" w:themeColor="text1"/>
          <w:lang w:eastAsia="zh-CN"/>
        </w:rPr>
        <w:t>6</w:t>
      </w:r>
      <w:r w:rsidR="009C3379">
        <w:rPr>
          <w:rFonts w:hint="eastAsia"/>
          <w:color w:val="000000" w:themeColor="text1"/>
          <w:lang w:eastAsia="zh-CN"/>
        </w:rPr>
        <w:t>次，参见马太</w:t>
      </w:r>
      <w:r w:rsidR="009C3379">
        <w:rPr>
          <w:rFonts w:hint="eastAsia"/>
          <w:color w:val="000000" w:themeColor="text1"/>
          <w:lang w:eastAsia="zh-CN"/>
        </w:rPr>
        <w:t>1</w:t>
      </w:r>
      <w:r w:rsidR="009C3379">
        <w:rPr>
          <w:color w:val="000000" w:themeColor="text1"/>
          <w:lang w:eastAsia="zh-CN"/>
        </w:rPr>
        <w:t>3:54</w:t>
      </w:r>
      <w:r w:rsidR="009C3379">
        <w:rPr>
          <w:rFonts w:hint="eastAsia"/>
          <w:color w:val="000000" w:themeColor="text1"/>
          <w:lang w:eastAsia="zh-CN"/>
        </w:rPr>
        <w:t>、</w:t>
      </w:r>
      <w:r w:rsidR="009C3379">
        <w:rPr>
          <w:rFonts w:hint="eastAsia"/>
          <w:color w:val="000000" w:themeColor="text1"/>
          <w:lang w:eastAsia="zh-CN"/>
        </w:rPr>
        <w:t>5</w:t>
      </w:r>
      <w:r w:rsidR="009C3379">
        <w:rPr>
          <w:color w:val="000000" w:themeColor="text1"/>
          <w:lang w:eastAsia="zh-CN"/>
        </w:rPr>
        <w:t>7-58</w:t>
      </w:r>
      <w:r w:rsidR="009C3379">
        <w:rPr>
          <w:rFonts w:hint="eastAsia"/>
          <w:color w:val="000000" w:themeColor="text1"/>
          <w:lang w:eastAsia="zh-CN"/>
        </w:rPr>
        <w:t>；马可</w:t>
      </w:r>
      <w:r w:rsidR="009C3379">
        <w:rPr>
          <w:rFonts w:hint="eastAsia"/>
          <w:color w:val="000000" w:themeColor="text1"/>
          <w:lang w:eastAsia="zh-CN"/>
        </w:rPr>
        <w:t>6</w:t>
      </w:r>
      <w:r w:rsidR="009C3379">
        <w:rPr>
          <w:color w:val="000000" w:themeColor="text1"/>
          <w:lang w:eastAsia="zh-CN"/>
        </w:rPr>
        <w:t>:1-6</w:t>
      </w:r>
      <w:r w:rsidR="001B4492">
        <w:rPr>
          <w:rFonts w:hint="eastAsia"/>
          <w:color w:val="000000" w:themeColor="text1"/>
          <w:lang w:eastAsia="zh-CN"/>
        </w:rPr>
        <w:t>。</w:t>
      </w:r>
      <w:r w:rsidR="00F47432">
        <w:rPr>
          <w:rFonts w:hint="eastAsia"/>
          <w:color w:val="000000" w:themeColor="text1"/>
          <w:lang w:eastAsia="zh-CN"/>
        </w:rPr>
        <w:t>他们不信，所以耶稣就不行神迹。</w:t>
      </w:r>
      <w:r w:rsidR="006A070D">
        <w:rPr>
          <w:rFonts w:hint="eastAsia"/>
          <w:color w:val="000000" w:themeColor="text1"/>
          <w:lang w:eastAsia="zh-CN"/>
        </w:rPr>
        <w:t>和现在的人是一样的，喜欢看神迹</w:t>
      </w:r>
      <w:r w:rsidR="008C16CE">
        <w:rPr>
          <w:rFonts w:hint="eastAsia"/>
          <w:color w:val="000000" w:themeColor="text1"/>
          <w:lang w:eastAsia="zh-CN"/>
        </w:rPr>
        <w:t>；路加</w:t>
      </w:r>
      <w:r w:rsidR="008C16CE">
        <w:rPr>
          <w:rFonts w:hint="eastAsia"/>
          <w:color w:val="000000" w:themeColor="text1"/>
          <w:lang w:eastAsia="zh-CN"/>
        </w:rPr>
        <w:t>4</w:t>
      </w:r>
      <w:r w:rsidR="008C16CE">
        <w:rPr>
          <w:color w:val="000000" w:themeColor="text1"/>
          <w:lang w:eastAsia="zh-CN"/>
        </w:rPr>
        <w:t>:16-30</w:t>
      </w:r>
      <w:r w:rsidR="008C16CE">
        <w:rPr>
          <w:rFonts w:hint="eastAsia"/>
          <w:color w:val="000000" w:themeColor="text1"/>
          <w:lang w:eastAsia="zh-CN"/>
        </w:rPr>
        <w:t>，</w:t>
      </w:r>
      <w:r w:rsidR="00937AA6">
        <w:rPr>
          <w:rFonts w:hint="eastAsia"/>
          <w:color w:val="000000" w:themeColor="text1"/>
          <w:lang w:eastAsia="zh-CN"/>
        </w:rPr>
        <w:t>在耶稣长大的地方，他们认识他的。耶稣选了以赛亚书</w:t>
      </w:r>
      <w:r w:rsidR="00937AA6">
        <w:rPr>
          <w:rFonts w:hint="eastAsia"/>
          <w:color w:val="000000" w:themeColor="text1"/>
          <w:lang w:eastAsia="zh-CN"/>
        </w:rPr>
        <w:t>6</w:t>
      </w:r>
      <w:r w:rsidR="00937AA6">
        <w:rPr>
          <w:color w:val="000000" w:themeColor="text1"/>
          <w:lang w:eastAsia="zh-CN"/>
        </w:rPr>
        <w:t>1</w:t>
      </w:r>
      <w:r w:rsidR="00937AA6">
        <w:rPr>
          <w:rFonts w:hint="eastAsia"/>
          <w:color w:val="000000" w:themeColor="text1"/>
          <w:lang w:eastAsia="zh-CN"/>
        </w:rPr>
        <w:t>章来读，讲到他自己的那一章。</w:t>
      </w:r>
      <w:r w:rsidR="00640C6F">
        <w:rPr>
          <w:rFonts w:hint="eastAsia"/>
          <w:color w:val="000000" w:themeColor="text1"/>
          <w:lang w:eastAsia="zh-CN"/>
        </w:rPr>
        <w:t>他停在了耶稣第一次来到地上的使命，没有读完。</w:t>
      </w:r>
      <w:r w:rsidR="00831C9C">
        <w:rPr>
          <w:rFonts w:hint="eastAsia"/>
          <w:color w:val="000000" w:themeColor="text1"/>
          <w:lang w:eastAsia="zh-CN"/>
        </w:rPr>
        <w:t>2</w:t>
      </w:r>
      <w:r w:rsidR="00831C9C">
        <w:rPr>
          <w:color w:val="000000" w:themeColor="text1"/>
          <w:lang w:eastAsia="zh-CN"/>
        </w:rPr>
        <w:t>1</w:t>
      </w:r>
      <w:r w:rsidR="00831C9C">
        <w:rPr>
          <w:rFonts w:hint="eastAsia"/>
          <w:color w:val="000000" w:themeColor="text1"/>
          <w:lang w:eastAsia="zh-CN"/>
        </w:rPr>
        <w:t>节中，他讲话，他们不信，他就用旧约中的人以利亚来警告他们。</w:t>
      </w:r>
      <w:r w:rsidR="00831C9C">
        <w:rPr>
          <w:rFonts w:hint="eastAsia"/>
          <w:color w:val="000000" w:themeColor="text1"/>
          <w:lang w:eastAsia="zh-CN"/>
        </w:rPr>
        <w:t>2</w:t>
      </w:r>
      <w:r w:rsidR="00831C9C">
        <w:rPr>
          <w:color w:val="000000" w:themeColor="text1"/>
          <w:lang w:eastAsia="zh-CN"/>
        </w:rPr>
        <w:t>6</w:t>
      </w:r>
      <w:r w:rsidR="00831C9C">
        <w:rPr>
          <w:rFonts w:hint="eastAsia"/>
          <w:color w:val="000000" w:themeColor="text1"/>
          <w:lang w:eastAsia="zh-CN"/>
        </w:rPr>
        <w:t>节，西顿是外邦人的地方，</w:t>
      </w:r>
      <w:r w:rsidR="000946E0">
        <w:rPr>
          <w:rFonts w:hint="eastAsia"/>
          <w:color w:val="000000" w:themeColor="text1"/>
          <w:lang w:eastAsia="zh-CN"/>
        </w:rPr>
        <w:t>犹太人自己的地方不信。</w:t>
      </w:r>
      <w:r w:rsidR="000946E0">
        <w:rPr>
          <w:rFonts w:hint="eastAsia"/>
          <w:color w:val="000000" w:themeColor="text1"/>
          <w:lang w:eastAsia="zh-CN"/>
        </w:rPr>
        <w:t>2</w:t>
      </w:r>
      <w:r w:rsidR="000946E0">
        <w:rPr>
          <w:color w:val="000000" w:themeColor="text1"/>
          <w:lang w:eastAsia="zh-CN"/>
        </w:rPr>
        <w:t>7</w:t>
      </w:r>
      <w:r w:rsidR="000946E0">
        <w:rPr>
          <w:rFonts w:hint="eastAsia"/>
          <w:color w:val="000000" w:themeColor="text1"/>
          <w:lang w:eastAsia="zh-CN"/>
        </w:rPr>
        <w:t>节，因为不信神派来的先</w:t>
      </w:r>
      <w:r w:rsidR="000946E0">
        <w:rPr>
          <w:rFonts w:hint="eastAsia"/>
          <w:color w:val="000000" w:themeColor="text1"/>
          <w:lang w:eastAsia="zh-CN"/>
        </w:rPr>
        <w:lastRenderedPageBreak/>
        <w:t>知，以利亚只医好了乃缦。耶稣告诉他长大的地方的人们，他们不信，还要杀他。</w:t>
      </w:r>
    </w:p>
    <w:p w14:paraId="768B63F4" w14:textId="3F31E892" w:rsidR="000946E0" w:rsidRDefault="000946E0" w:rsidP="003135F6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44</w:t>
      </w:r>
      <w:r>
        <w:rPr>
          <w:rFonts w:hint="eastAsia"/>
          <w:color w:val="000000" w:themeColor="text1"/>
          <w:lang w:eastAsia="zh-CN"/>
        </w:rPr>
        <w:t>节有两个普遍的解释和应用，一是你在自己的家庭中，不管你多么聪明、厉害，没有人信；二是</w:t>
      </w:r>
      <w:r w:rsidR="00B614C8">
        <w:rPr>
          <w:rFonts w:hint="eastAsia"/>
          <w:color w:val="000000" w:themeColor="text1"/>
          <w:lang w:eastAsia="zh-CN"/>
        </w:rPr>
        <w:t>一个传道人，如果在这个教会信主、受洗，去念神学，然后再回到这个教会服事，没有人信他。</w:t>
      </w:r>
    </w:p>
    <w:p w14:paraId="78B405DF" w14:textId="781ACB12" w:rsidR="00B614C8" w:rsidRPr="000946E0" w:rsidRDefault="00B614C8" w:rsidP="003135F6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但耶稣不是这个意思</w:t>
      </w:r>
      <w:r w:rsidR="001E7BBA">
        <w:rPr>
          <w:rFonts w:hint="eastAsia"/>
          <w:color w:val="000000" w:themeColor="text1"/>
          <w:lang w:eastAsia="zh-CN"/>
        </w:rPr>
        <w:t>。那些人认识他，就不信任他。他们说这明明是木匠</w:t>
      </w:r>
      <w:r w:rsidR="0076762F">
        <w:rPr>
          <w:rFonts w:hint="eastAsia"/>
          <w:color w:val="000000" w:themeColor="text1"/>
          <w:lang w:eastAsia="zh-CN"/>
        </w:rPr>
        <w:t>的儿子</w:t>
      </w:r>
      <w:r w:rsidR="001E7BBA">
        <w:rPr>
          <w:rFonts w:hint="eastAsia"/>
          <w:color w:val="000000" w:themeColor="text1"/>
          <w:lang w:eastAsia="zh-CN"/>
        </w:rPr>
        <w:t>，他的爸爸、弟兄姐妹都认识的，</w:t>
      </w:r>
      <w:r w:rsidR="002829F1">
        <w:rPr>
          <w:rFonts w:hint="eastAsia"/>
          <w:color w:val="000000" w:themeColor="text1"/>
          <w:lang w:eastAsia="zh-CN"/>
        </w:rPr>
        <w:t>他</w:t>
      </w:r>
      <w:r w:rsidR="001E7BBA">
        <w:rPr>
          <w:rFonts w:hint="eastAsia"/>
          <w:color w:val="000000" w:themeColor="text1"/>
          <w:lang w:eastAsia="zh-CN"/>
        </w:rPr>
        <w:t>怎么会是弥赛亚呢？</w:t>
      </w:r>
      <w:r w:rsidR="004A1DD3">
        <w:rPr>
          <w:rFonts w:hint="eastAsia"/>
          <w:color w:val="000000" w:themeColor="text1"/>
          <w:lang w:eastAsia="zh-CN"/>
        </w:rPr>
        <w:t>说明人在地上的时间越长，观念越深。所以耶稣说要像小孩子，单纯。</w:t>
      </w:r>
    </w:p>
    <w:p w14:paraId="1F15E333" w14:textId="14533B98" w:rsidR="002809AC" w:rsidRDefault="002809AC" w:rsidP="003135F6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.45</w:t>
      </w:r>
      <w:r>
        <w:rPr>
          <w:rFonts w:hint="eastAsia"/>
          <w:color w:val="000000" w:themeColor="text1"/>
          <w:lang w:eastAsia="zh-CN"/>
        </w:rPr>
        <w:t>节</w:t>
      </w:r>
      <w:r w:rsidR="00874C92">
        <w:rPr>
          <w:rFonts w:hint="eastAsia"/>
          <w:color w:val="000000" w:themeColor="text1"/>
          <w:lang w:eastAsia="zh-CN"/>
        </w:rPr>
        <w:t>，他们真的接待耶稣吗</w:t>
      </w:r>
      <w:r w:rsidR="00E64D6A">
        <w:rPr>
          <w:rFonts w:hint="eastAsia"/>
          <w:color w:val="000000" w:themeColor="text1"/>
          <w:lang w:eastAsia="zh-CN"/>
        </w:rPr>
        <w:t>，还是表面上接待？耶稣是看人心的。</w:t>
      </w:r>
      <w:r w:rsidR="00D56463">
        <w:rPr>
          <w:rFonts w:hint="eastAsia"/>
          <w:color w:val="000000" w:themeColor="text1"/>
          <w:lang w:eastAsia="zh-CN"/>
        </w:rPr>
        <w:t>约翰</w:t>
      </w:r>
      <w:r w:rsidR="00D56463">
        <w:rPr>
          <w:rFonts w:hint="eastAsia"/>
          <w:color w:val="000000" w:themeColor="text1"/>
          <w:lang w:eastAsia="zh-CN"/>
        </w:rPr>
        <w:t>2</w:t>
      </w:r>
      <w:r w:rsidR="00D56463">
        <w:rPr>
          <w:color w:val="000000" w:themeColor="text1"/>
          <w:lang w:eastAsia="zh-CN"/>
        </w:rPr>
        <w:t>:23-24</w:t>
      </w:r>
      <w:r w:rsidR="00D56463">
        <w:rPr>
          <w:rFonts w:hint="eastAsia"/>
          <w:color w:val="000000" w:themeColor="text1"/>
          <w:lang w:eastAsia="zh-CN"/>
        </w:rPr>
        <w:t>，</w:t>
      </w:r>
      <w:r w:rsidR="00505690">
        <w:rPr>
          <w:rFonts w:hint="eastAsia"/>
          <w:color w:val="000000" w:themeColor="text1"/>
          <w:lang w:eastAsia="zh-CN"/>
        </w:rPr>
        <w:t>“耶稣却不将自己交托他们；因为他知道万人”；约翰</w:t>
      </w:r>
      <w:r w:rsidR="00505690">
        <w:rPr>
          <w:rFonts w:hint="eastAsia"/>
          <w:color w:val="000000" w:themeColor="text1"/>
          <w:lang w:eastAsia="zh-CN"/>
        </w:rPr>
        <w:t>3</w:t>
      </w:r>
      <w:r w:rsidR="00505690">
        <w:rPr>
          <w:color w:val="000000" w:themeColor="text1"/>
          <w:lang w:eastAsia="zh-CN"/>
        </w:rPr>
        <w:t>:2</w:t>
      </w:r>
      <w:r w:rsidR="00505690">
        <w:rPr>
          <w:rFonts w:hint="eastAsia"/>
          <w:color w:val="000000" w:themeColor="text1"/>
          <w:lang w:eastAsia="zh-CN"/>
        </w:rPr>
        <w:t>，尼哥德慕只是好奇，不是信；约翰</w:t>
      </w:r>
      <w:r w:rsidR="00505690">
        <w:rPr>
          <w:rFonts w:hint="eastAsia"/>
          <w:color w:val="000000" w:themeColor="text1"/>
          <w:lang w:eastAsia="zh-CN"/>
        </w:rPr>
        <w:t>6</w:t>
      </w:r>
      <w:r w:rsidR="00505690">
        <w:rPr>
          <w:color w:val="000000" w:themeColor="text1"/>
          <w:lang w:eastAsia="zh-CN"/>
        </w:rPr>
        <w:t>:2</w:t>
      </w:r>
      <w:r w:rsidR="00505690">
        <w:rPr>
          <w:rFonts w:hint="eastAsia"/>
          <w:color w:val="000000" w:themeColor="text1"/>
          <w:lang w:eastAsia="zh-CN"/>
        </w:rPr>
        <w:t>，许多人看到神迹就跟从他。没有真心，是表面接待他。</w:t>
      </w:r>
      <w:r w:rsidR="00850EEC">
        <w:rPr>
          <w:rFonts w:hint="eastAsia"/>
          <w:color w:val="000000" w:themeColor="text1"/>
          <w:lang w:eastAsia="zh-CN"/>
        </w:rPr>
        <w:t>另见约翰</w:t>
      </w:r>
      <w:r w:rsidR="00850EEC">
        <w:rPr>
          <w:rFonts w:hint="eastAsia"/>
          <w:color w:val="000000" w:themeColor="text1"/>
          <w:lang w:eastAsia="zh-CN"/>
        </w:rPr>
        <w:t>7</w:t>
      </w:r>
      <w:r w:rsidR="00850EEC">
        <w:rPr>
          <w:color w:val="000000" w:themeColor="text1"/>
          <w:lang w:eastAsia="zh-CN"/>
        </w:rPr>
        <w:t>:31</w:t>
      </w:r>
      <w:r w:rsidR="00850EEC">
        <w:rPr>
          <w:rFonts w:hint="eastAsia"/>
          <w:color w:val="000000" w:themeColor="text1"/>
          <w:lang w:eastAsia="zh-CN"/>
        </w:rPr>
        <w:t>，约翰</w:t>
      </w:r>
      <w:r w:rsidR="00850EEC">
        <w:rPr>
          <w:rFonts w:hint="eastAsia"/>
          <w:color w:val="000000" w:themeColor="text1"/>
          <w:lang w:eastAsia="zh-CN"/>
        </w:rPr>
        <w:t>9</w:t>
      </w:r>
      <w:r w:rsidR="00850EEC">
        <w:rPr>
          <w:color w:val="000000" w:themeColor="text1"/>
          <w:lang w:eastAsia="zh-CN"/>
        </w:rPr>
        <w:t>:16</w:t>
      </w:r>
      <w:r w:rsidR="00850EEC">
        <w:rPr>
          <w:rFonts w:hint="eastAsia"/>
          <w:color w:val="000000" w:themeColor="text1"/>
          <w:lang w:eastAsia="zh-CN"/>
        </w:rPr>
        <w:t>，约翰</w:t>
      </w:r>
      <w:r w:rsidR="00850EEC">
        <w:rPr>
          <w:rFonts w:hint="eastAsia"/>
          <w:color w:val="000000" w:themeColor="text1"/>
          <w:lang w:eastAsia="zh-CN"/>
        </w:rPr>
        <w:t>1</w:t>
      </w:r>
      <w:r w:rsidR="00850EEC">
        <w:rPr>
          <w:color w:val="000000" w:themeColor="text1"/>
          <w:lang w:eastAsia="zh-CN"/>
        </w:rPr>
        <w:t>1:47</w:t>
      </w:r>
      <w:r w:rsidR="00850EEC">
        <w:rPr>
          <w:rFonts w:hint="eastAsia"/>
          <w:color w:val="000000" w:themeColor="text1"/>
          <w:lang w:eastAsia="zh-CN"/>
        </w:rPr>
        <w:t>。</w:t>
      </w:r>
    </w:p>
    <w:p w14:paraId="5821FA07" w14:textId="342125EA" w:rsidR="00936710" w:rsidRPr="00F061C1" w:rsidRDefault="00936710" w:rsidP="003135F6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这一节中的接待是真心的吗？还是表面的。现在很多基督徒只是希望病得医治，看到神迹，不是真信。</w:t>
      </w:r>
      <w:r w:rsidR="00AE0AB6">
        <w:rPr>
          <w:rFonts w:hint="eastAsia"/>
          <w:color w:val="000000" w:themeColor="text1"/>
          <w:lang w:eastAsia="zh-CN"/>
        </w:rPr>
        <w:t>神迹，在希腊文的原义是</w:t>
      </w:r>
      <w:r w:rsidR="00AE0AB6">
        <w:rPr>
          <w:rFonts w:hint="eastAsia"/>
          <w:color w:val="000000" w:themeColor="text1"/>
          <w:lang w:eastAsia="zh-CN"/>
        </w:rPr>
        <w:t>si</w:t>
      </w:r>
      <w:r w:rsidR="00AE0AB6">
        <w:rPr>
          <w:color w:val="000000" w:themeColor="text1"/>
          <w:lang w:eastAsia="zh-CN"/>
        </w:rPr>
        <w:t>gn</w:t>
      </w:r>
      <w:r w:rsidR="00AE0AB6">
        <w:rPr>
          <w:rFonts w:hint="eastAsia"/>
          <w:color w:val="000000" w:themeColor="text1"/>
          <w:lang w:eastAsia="zh-CN"/>
        </w:rPr>
        <w:t>，中文是指标的意思，指向行神迹的人。很多人想看神迹，不看行神迹的人。</w:t>
      </w:r>
    </w:p>
    <w:p w14:paraId="5D9BF88C" w14:textId="78D02575" w:rsidR="0073695D" w:rsidRPr="0073695D" w:rsidRDefault="0073695D" w:rsidP="0073695D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二．</w:t>
      </w:r>
      <w:r w:rsidR="0023712D" w:rsidRPr="0023712D">
        <w:rPr>
          <w:rFonts w:hint="eastAsia"/>
          <w:b/>
          <w:bCs/>
          <w:color w:val="000000" w:themeColor="text1"/>
          <w:lang w:eastAsia="zh-CN"/>
        </w:rPr>
        <w:t>约翰福音</w:t>
      </w:r>
      <w:r w:rsidR="0023712D" w:rsidRPr="0023712D">
        <w:rPr>
          <w:b/>
          <w:bCs/>
          <w:color w:val="000000" w:themeColor="text1"/>
          <w:lang w:eastAsia="zh-CN"/>
        </w:rPr>
        <w:t>4:46-47</w:t>
      </w:r>
      <w:r w:rsidR="0023712D">
        <w:rPr>
          <w:rFonts w:hint="eastAsia"/>
          <w:b/>
          <w:bCs/>
          <w:color w:val="000000" w:themeColor="text1"/>
          <w:lang w:eastAsia="zh-CN"/>
        </w:rPr>
        <w:t>，</w:t>
      </w:r>
      <w:r w:rsidR="0023712D" w:rsidRPr="0023712D">
        <w:rPr>
          <w:rFonts w:hint="eastAsia"/>
          <w:b/>
          <w:bCs/>
          <w:color w:val="000000" w:themeColor="text1"/>
          <w:lang w:eastAsia="zh-CN"/>
        </w:rPr>
        <w:t>一位大臣向耶稣的请求</w:t>
      </w:r>
    </w:p>
    <w:p w14:paraId="4D98B086" w14:textId="425D87C4" w:rsidR="00446D0A" w:rsidRDefault="00446D0A" w:rsidP="0023712D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446D0A">
        <w:rPr>
          <w:rFonts w:hint="eastAsia"/>
          <w:color w:val="000000" w:themeColor="text1"/>
          <w:lang w:eastAsia="zh-CN"/>
        </w:rPr>
        <w:t>4</w:t>
      </w:r>
      <w:r w:rsidRPr="00446D0A">
        <w:rPr>
          <w:color w:val="000000" w:themeColor="text1"/>
          <w:lang w:eastAsia="zh-CN"/>
        </w:rPr>
        <w:t>6</w:t>
      </w:r>
      <w:r w:rsidRPr="00446D0A">
        <w:rPr>
          <w:rFonts w:hint="eastAsia"/>
          <w:color w:val="000000" w:themeColor="text1"/>
          <w:lang w:eastAsia="zh-CN"/>
        </w:rPr>
        <w:t>节。大臣，不是一般的人，有人说或许是婚宴的主人，不是的。</w:t>
      </w:r>
      <w:r>
        <w:rPr>
          <w:rFonts w:hint="eastAsia"/>
          <w:color w:val="000000" w:themeColor="text1"/>
          <w:lang w:eastAsia="zh-CN"/>
        </w:rPr>
        <w:t>大臣是国王身边的人。那时是希律王安提帕做王，加利利一带有十个城市是归他管的。大臣需要巡逻这些城市，看有没有犹太人造反、动乱。大臣</w:t>
      </w:r>
      <w:r w:rsidR="00E16876">
        <w:rPr>
          <w:rFonts w:hint="eastAsia"/>
          <w:color w:val="000000" w:themeColor="text1"/>
          <w:lang w:eastAsia="zh-CN"/>
        </w:rPr>
        <w:t>是</w:t>
      </w:r>
      <w:r>
        <w:rPr>
          <w:rFonts w:hint="eastAsia"/>
          <w:color w:val="000000" w:themeColor="text1"/>
          <w:lang w:eastAsia="zh-CN"/>
        </w:rPr>
        <w:t>有国王的权柄、有地位的人。</w:t>
      </w:r>
    </w:p>
    <w:p w14:paraId="610ADD19" w14:textId="78D10176" w:rsidR="00DA3368" w:rsidRPr="00446D0A" w:rsidRDefault="00743AAB" w:rsidP="0023712D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4</w:t>
      </w:r>
      <w:r>
        <w:rPr>
          <w:color w:val="000000" w:themeColor="text1"/>
          <w:lang w:eastAsia="zh-CN"/>
        </w:rPr>
        <w:t>7</w:t>
      </w:r>
      <w:r>
        <w:rPr>
          <w:rFonts w:hint="eastAsia"/>
          <w:color w:val="000000" w:themeColor="text1"/>
          <w:lang w:eastAsia="zh-CN"/>
        </w:rPr>
        <w:t>节。</w:t>
      </w:r>
      <w:r w:rsidR="00446D0A">
        <w:rPr>
          <w:rFonts w:hint="eastAsia"/>
          <w:color w:val="000000" w:themeColor="text1"/>
          <w:lang w:eastAsia="zh-CN"/>
        </w:rPr>
        <w:t>“求”，是希腊文，跪下来请求。一个罗马人是不可能向犹太人</w:t>
      </w:r>
      <w:r w:rsidR="00667F74">
        <w:rPr>
          <w:rFonts w:hint="eastAsia"/>
          <w:color w:val="000000" w:themeColor="text1"/>
          <w:lang w:eastAsia="zh-CN"/>
        </w:rPr>
        <w:t>下跪、请求的。何况他是大臣，</w:t>
      </w:r>
      <w:r w:rsidR="009B0CE0">
        <w:rPr>
          <w:rFonts w:hint="eastAsia"/>
          <w:color w:val="000000" w:themeColor="text1"/>
          <w:lang w:eastAsia="zh-CN"/>
        </w:rPr>
        <w:t>更不可能。但他听说耶稣来，就来求他。因为他非常绝望，虽然他有权力、有名誉、有地位、有钱，但他很绝望，求耶稣医治他的儿子。</w:t>
      </w:r>
    </w:p>
    <w:p w14:paraId="36FF042F" w14:textId="6439F236" w:rsidR="0023712D" w:rsidRDefault="0023712D" w:rsidP="0023712D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三．</w:t>
      </w:r>
      <w:r w:rsidRPr="0023712D">
        <w:rPr>
          <w:rFonts w:hint="eastAsia"/>
          <w:b/>
          <w:bCs/>
          <w:color w:val="000000" w:themeColor="text1"/>
          <w:lang w:eastAsia="zh-CN"/>
        </w:rPr>
        <w:t>约翰福音</w:t>
      </w:r>
      <w:r w:rsidRPr="0023712D">
        <w:rPr>
          <w:b/>
          <w:bCs/>
          <w:color w:val="000000" w:themeColor="text1"/>
          <w:lang w:eastAsia="zh-CN"/>
        </w:rPr>
        <w:t>4:</w:t>
      </w:r>
      <w:r>
        <w:rPr>
          <w:b/>
          <w:bCs/>
          <w:color w:val="000000" w:themeColor="text1"/>
          <w:lang w:eastAsia="zh-CN"/>
        </w:rPr>
        <w:t>48</w:t>
      </w:r>
      <w:r>
        <w:rPr>
          <w:rFonts w:hint="eastAsia"/>
          <w:b/>
          <w:bCs/>
          <w:color w:val="000000" w:themeColor="text1"/>
          <w:lang w:eastAsia="zh-CN"/>
        </w:rPr>
        <w:t>，耶稣对那位大臣的反应</w:t>
      </w:r>
    </w:p>
    <w:p w14:paraId="7C3A525F" w14:textId="63492238" w:rsidR="001A479D" w:rsidRPr="00DA3368" w:rsidRDefault="00DA3368" w:rsidP="0023712D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耶稣不是对他一个人说话，他用的是“你们”。</w:t>
      </w:r>
      <w:r w:rsidR="00F475ED">
        <w:rPr>
          <w:rFonts w:hint="eastAsia"/>
          <w:color w:val="000000" w:themeColor="text1"/>
          <w:lang w:eastAsia="zh-CN"/>
        </w:rPr>
        <w:t>大臣来见耶稣，会吸引很多人</w:t>
      </w:r>
      <w:r w:rsidR="00662E7F">
        <w:rPr>
          <w:rFonts w:hint="eastAsia"/>
          <w:color w:val="000000" w:themeColor="text1"/>
          <w:lang w:eastAsia="zh-CN"/>
        </w:rPr>
        <w:t>，</w:t>
      </w:r>
      <w:r w:rsidR="00F475ED">
        <w:rPr>
          <w:rFonts w:hint="eastAsia"/>
          <w:color w:val="000000" w:themeColor="text1"/>
          <w:lang w:eastAsia="zh-CN"/>
        </w:rPr>
        <w:t>来看耶稣会怎样说</w:t>
      </w:r>
      <w:r w:rsidR="00662E7F">
        <w:rPr>
          <w:rFonts w:hint="eastAsia"/>
          <w:color w:val="000000" w:themeColor="text1"/>
          <w:lang w:eastAsia="zh-CN"/>
        </w:rPr>
        <w:t>、</w:t>
      </w:r>
      <w:r w:rsidR="00F475ED">
        <w:rPr>
          <w:rFonts w:hint="eastAsia"/>
          <w:color w:val="000000" w:themeColor="text1"/>
          <w:lang w:eastAsia="zh-CN"/>
        </w:rPr>
        <w:t>怎样做。</w:t>
      </w:r>
      <w:r w:rsidR="001A479D">
        <w:rPr>
          <w:rFonts w:hint="eastAsia"/>
          <w:color w:val="000000" w:themeColor="text1"/>
          <w:lang w:eastAsia="zh-CN"/>
        </w:rPr>
        <w:t>耶稣要带出什么信心呢？约翰福音的主要问题是人的不信，像今天一样，写作对象是所有人。参见马太</w:t>
      </w:r>
      <w:r w:rsidR="001A479D">
        <w:rPr>
          <w:rFonts w:hint="eastAsia"/>
          <w:color w:val="000000" w:themeColor="text1"/>
          <w:lang w:eastAsia="zh-CN"/>
        </w:rPr>
        <w:lastRenderedPageBreak/>
        <w:t>1</w:t>
      </w:r>
      <w:r w:rsidR="001A479D">
        <w:rPr>
          <w:color w:val="000000" w:themeColor="text1"/>
          <w:lang w:eastAsia="zh-CN"/>
        </w:rPr>
        <w:t>2:38-39</w:t>
      </w:r>
      <w:r w:rsidR="001A479D">
        <w:rPr>
          <w:rFonts w:hint="eastAsia"/>
          <w:color w:val="000000" w:themeColor="text1"/>
          <w:lang w:eastAsia="zh-CN"/>
        </w:rPr>
        <w:t>，</w:t>
      </w:r>
      <w:r w:rsidR="00E92CFE">
        <w:rPr>
          <w:rFonts w:hint="eastAsia"/>
          <w:color w:val="000000" w:themeColor="text1"/>
          <w:lang w:eastAsia="zh-CN"/>
        </w:rPr>
        <w:t>1</w:t>
      </w:r>
      <w:r w:rsidR="00E92CFE">
        <w:rPr>
          <w:color w:val="000000" w:themeColor="text1"/>
          <w:lang w:eastAsia="zh-CN"/>
        </w:rPr>
        <w:t>6:1-4</w:t>
      </w:r>
      <w:r w:rsidR="00E92CFE">
        <w:rPr>
          <w:rFonts w:hint="eastAsia"/>
          <w:color w:val="000000" w:themeColor="text1"/>
          <w:lang w:eastAsia="zh-CN"/>
        </w:rPr>
        <w:t>，人需要悔改；马可</w:t>
      </w:r>
      <w:r w:rsidR="00E92CFE">
        <w:rPr>
          <w:rFonts w:hint="eastAsia"/>
          <w:color w:val="000000" w:themeColor="text1"/>
          <w:lang w:eastAsia="zh-CN"/>
        </w:rPr>
        <w:t>8</w:t>
      </w:r>
      <w:r w:rsidR="00E92CFE">
        <w:rPr>
          <w:color w:val="000000" w:themeColor="text1"/>
          <w:lang w:eastAsia="zh-CN"/>
        </w:rPr>
        <w:t>:11-12</w:t>
      </w:r>
      <w:r w:rsidR="00E92CFE">
        <w:rPr>
          <w:rFonts w:hint="eastAsia"/>
          <w:color w:val="000000" w:themeColor="text1"/>
          <w:lang w:eastAsia="zh-CN"/>
        </w:rPr>
        <w:t>，</w:t>
      </w:r>
      <w:r w:rsidR="00E92CFE">
        <w:rPr>
          <w:rFonts w:hint="eastAsia"/>
          <w:color w:val="000000" w:themeColor="text1"/>
          <w:lang w:eastAsia="zh-CN"/>
        </w:rPr>
        <w:t>2</w:t>
      </w:r>
      <w:r w:rsidR="00E92CFE">
        <w:rPr>
          <w:color w:val="000000" w:themeColor="text1"/>
          <w:lang w:eastAsia="zh-CN"/>
        </w:rPr>
        <w:t>000</w:t>
      </w:r>
      <w:r w:rsidR="00E92CFE">
        <w:rPr>
          <w:rFonts w:hint="eastAsia"/>
          <w:color w:val="000000" w:themeColor="text1"/>
          <w:lang w:eastAsia="zh-CN"/>
        </w:rPr>
        <w:t>年前到今天是一样的问题</w:t>
      </w:r>
      <w:r w:rsidR="004D6C6E">
        <w:rPr>
          <w:rFonts w:hint="eastAsia"/>
          <w:color w:val="000000" w:themeColor="text1"/>
          <w:lang w:eastAsia="zh-CN"/>
        </w:rPr>
        <w:t>，不信，只要看神迹。</w:t>
      </w:r>
    </w:p>
    <w:p w14:paraId="3D4F1A08" w14:textId="4A717399" w:rsidR="0023712D" w:rsidRDefault="0023712D" w:rsidP="0023712D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四．</w:t>
      </w:r>
      <w:r w:rsidRPr="0023712D">
        <w:rPr>
          <w:rFonts w:hint="eastAsia"/>
          <w:b/>
          <w:bCs/>
          <w:color w:val="000000" w:themeColor="text1"/>
          <w:lang w:eastAsia="zh-CN"/>
        </w:rPr>
        <w:t>约翰福音</w:t>
      </w:r>
      <w:r w:rsidRPr="0023712D">
        <w:rPr>
          <w:b/>
          <w:bCs/>
          <w:color w:val="000000" w:themeColor="text1"/>
          <w:lang w:eastAsia="zh-CN"/>
        </w:rPr>
        <w:t>4:</w:t>
      </w:r>
      <w:r>
        <w:rPr>
          <w:b/>
          <w:bCs/>
          <w:color w:val="000000" w:themeColor="text1"/>
          <w:lang w:eastAsia="zh-CN"/>
        </w:rPr>
        <w:t>49</w:t>
      </w:r>
      <w:r>
        <w:rPr>
          <w:rFonts w:hint="eastAsia"/>
          <w:b/>
          <w:bCs/>
          <w:color w:val="000000" w:themeColor="text1"/>
          <w:lang w:eastAsia="zh-CN"/>
        </w:rPr>
        <w:t>那位大臣绝望的原因</w:t>
      </w:r>
    </w:p>
    <w:p w14:paraId="1E6C5899" w14:textId="77777777" w:rsidR="002A1FBB" w:rsidRDefault="00723C6C" w:rsidP="0023712D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大臣心爱的孩子要死了，他绝望了，所以他可以下跪恳求耶稣。今天人好像也需要到这个地步，</w:t>
      </w:r>
      <w:r w:rsidRPr="00723C6C">
        <w:rPr>
          <w:rFonts w:hint="eastAsia"/>
          <w:color w:val="000000" w:themeColor="text1"/>
          <w:lang w:eastAsia="zh-CN"/>
        </w:rPr>
        <w:t>神知道，人需要走到尽头</w:t>
      </w:r>
      <w:r>
        <w:rPr>
          <w:rFonts w:hint="eastAsia"/>
          <w:color w:val="000000" w:themeColor="text1"/>
          <w:lang w:eastAsia="zh-CN"/>
        </w:rPr>
        <w:t>，才认识神。今天这个世界为什么这样多的灾难，这么混乱，因为神爱世人，要人悔改。</w:t>
      </w:r>
    </w:p>
    <w:p w14:paraId="6974F654" w14:textId="035CE93C" w:rsidR="000025DD" w:rsidRPr="00723C6C" w:rsidRDefault="009E5D43" w:rsidP="0023712D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大臣的孩子还没有死，他觉得还有希望，</w:t>
      </w:r>
      <w:r w:rsidR="00E21F6C">
        <w:rPr>
          <w:rFonts w:hint="eastAsia"/>
          <w:color w:val="000000" w:themeColor="text1"/>
          <w:lang w:eastAsia="zh-CN"/>
        </w:rPr>
        <w:t>死了就没有希望了，</w:t>
      </w:r>
      <w:r>
        <w:rPr>
          <w:rFonts w:hint="eastAsia"/>
          <w:color w:val="000000" w:themeColor="text1"/>
          <w:lang w:eastAsia="zh-CN"/>
        </w:rPr>
        <w:t>因为他还不认识神</w:t>
      </w:r>
      <w:r w:rsidR="00E21F6C">
        <w:rPr>
          <w:rFonts w:hint="eastAsia"/>
          <w:color w:val="000000" w:themeColor="text1"/>
          <w:lang w:eastAsia="zh-CN"/>
        </w:rPr>
        <w:t>，这</w:t>
      </w:r>
      <w:r w:rsidR="002B63D6">
        <w:rPr>
          <w:rFonts w:hint="eastAsia"/>
          <w:color w:val="000000" w:themeColor="text1"/>
          <w:lang w:eastAsia="zh-CN"/>
        </w:rPr>
        <w:t>也</w:t>
      </w:r>
      <w:r w:rsidR="00E21F6C">
        <w:rPr>
          <w:rFonts w:hint="eastAsia"/>
          <w:color w:val="000000" w:themeColor="text1"/>
          <w:lang w:eastAsia="zh-CN"/>
        </w:rPr>
        <w:t>是我们一般人的观念。</w:t>
      </w:r>
    </w:p>
    <w:p w14:paraId="087E99D7" w14:textId="78E58915" w:rsidR="0023712D" w:rsidRDefault="001B1018" w:rsidP="001B1018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五．</w:t>
      </w:r>
      <w:r w:rsidR="0023712D" w:rsidRPr="0023712D">
        <w:rPr>
          <w:rFonts w:hint="eastAsia"/>
          <w:b/>
          <w:bCs/>
          <w:color w:val="000000" w:themeColor="text1"/>
          <w:lang w:eastAsia="zh-CN"/>
        </w:rPr>
        <w:t>约翰福音</w:t>
      </w:r>
      <w:r w:rsidR="0023712D" w:rsidRPr="0023712D">
        <w:rPr>
          <w:b/>
          <w:bCs/>
          <w:color w:val="000000" w:themeColor="text1"/>
          <w:lang w:eastAsia="zh-CN"/>
        </w:rPr>
        <w:t>4:</w:t>
      </w:r>
      <w:r w:rsidR="0023712D">
        <w:rPr>
          <w:b/>
          <w:bCs/>
          <w:color w:val="000000" w:themeColor="text1"/>
          <w:lang w:eastAsia="zh-CN"/>
        </w:rPr>
        <w:t>50</w:t>
      </w:r>
      <w:r w:rsidR="0023712D">
        <w:rPr>
          <w:rFonts w:hint="eastAsia"/>
          <w:b/>
          <w:bCs/>
          <w:color w:val="000000" w:themeColor="text1"/>
          <w:lang w:eastAsia="zh-CN"/>
        </w:rPr>
        <w:t>那大臣对耶稣话语的回应</w:t>
      </w:r>
    </w:p>
    <w:p w14:paraId="62D5CA9A" w14:textId="142A2FA2" w:rsidR="002B63D6" w:rsidRPr="002B63D6" w:rsidRDefault="00D4331B" w:rsidP="002B63D6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大臣很有权力，可能是坐着马车来的，他可以带耶稣回去的。但是他</w:t>
      </w:r>
      <w:r w:rsidR="002B63D6" w:rsidRPr="002B63D6">
        <w:rPr>
          <w:rFonts w:hint="eastAsia"/>
          <w:color w:val="000000" w:themeColor="text1"/>
          <w:lang w:eastAsia="zh-CN"/>
        </w:rPr>
        <w:t>信耶稣所说的话就回去了，</w:t>
      </w:r>
      <w:r w:rsidR="00F05B28">
        <w:rPr>
          <w:rFonts w:hint="eastAsia"/>
          <w:color w:val="000000" w:themeColor="text1"/>
          <w:lang w:eastAsia="zh-CN"/>
        </w:rPr>
        <w:t>他还没有看到神迹，这就叫信心。简单的信心，小孩子的信心。</w:t>
      </w:r>
      <w:r w:rsidR="00737ADC">
        <w:rPr>
          <w:rFonts w:hint="eastAsia"/>
          <w:color w:val="000000" w:themeColor="text1"/>
          <w:lang w:eastAsia="zh-CN"/>
        </w:rPr>
        <w:t>什么叫信道？</w:t>
      </w:r>
      <w:r w:rsidR="00916EF6">
        <w:rPr>
          <w:rFonts w:hint="eastAsia"/>
          <w:color w:val="000000" w:themeColor="text1"/>
          <w:lang w:eastAsia="zh-CN"/>
        </w:rPr>
        <w:t>罗马书</w:t>
      </w:r>
      <w:r w:rsidR="00916EF6">
        <w:rPr>
          <w:rFonts w:hint="eastAsia"/>
          <w:color w:val="000000" w:themeColor="text1"/>
          <w:lang w:eastAsia="zh-CN"/>
        </w:rPr>
        <w:t>1</w:t>
      </w:r>
      <w:r w:rsidR="00916EF6">
        <w:rPr>
          <w:color w:val="000000" w:themeColor="text1"/>
          <w:lang w:eastAsia="zh-CN"/>
        </w:rPr>
        <w:t>0:17</w:t>
      </w:r>
      <w:r w:rsidR="00916EF6">
        <w:rPr>
          <w:rFonts w:hint="eastAsia"/>
          <w:color w:val="000000" w:themeColor="text1"/>
          <w:lang w:eastAsia="zh-CN"/>
        </w:rPr>
        <w:t>，“信道是从听道来的，听道是从基督的话来的”；希伯来书</w:t>
      </w:r>
      <w:r w:rsidR="00916EF6">
        <w:rPr>
          <w:rFonts w:hint="eastAsia"/>
          <w:color w:val="000000" w:themeColor="text1"/>
          <w:lang w:eastAsia="zh-CN"/>
        </w:rPr>
        <w:t>1</w:t>
      </w:r>
      <w:r w:rsidR="00916EF6">
        <w:rPr>
          <w:color w:val="000000" w:themeColor="text1"/>
          <w:lang w:eastAsia="zh-CN"/>
        </w:rPr>
        <w:t>1:3</w:t>
      </w:r>
      <w:r w:rsidR="00916EF6">
        <w:rPr>
          <w:rFonts w:hint="eastAsia"/>
          <w:color w:val="000000" w:themeColor="text1"/>
          <w:lang w:eastAsia="zh-CN"/>
        </w:rPr>
        <w:t>，我们信神用他的话造了世界，不是从显然之物。</w:t>
      </w:r>
    </w:p>
    <w:p w14:paraId="61DE799D" w14:textId="0C2BE529" w:rsidR="0023712D" w:rsidRDefault="0023712D" w:rsidP="0023712D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六．</w:t>
      </w:r>
      <w:r w:rsidRPr="0023712D">
        <w:rPr>
          <w:rFonts w:hint="eastAsia"/>
          <w:b/>
          <w:bCs/>
          <w:color w:val="000000" w:themeColor="text1"/>
          <w:lang w:eastAsia="zh-CN"/>
        </w:rPr>
        <w:t>约翰福音</w:t>
      </w:r>
      <w:r w:rsidRPr="0023712D">
        <w:rPr>
          <w:b/>
          <w:bCs/>
          <w:color w:val="000000" w:themeColor="text1"/>
          <w:lang w:eastAsia="zh-CN"/>
        </w:rPr>
        <w:t>4:</w:t>
      </w:r>
      <w:r>
        <w:rPr>
          <w:b/>
          <w:bCs/>
          <w:color w:val="000000" w:themeColor="text1"/>
          <w:lang w:eastAsia="zh-CN"/>
        </w:rPr>
        <w:t>51-52</w:t>
      </w:r>
      <w:r>
        <w:rPr>
          <w:rFonts w:hint="eastAsia"/>
          <w:b/>
          <w:bCs/>
          <w:color w:val="000000" w:themeColor="text1"/>
          <w:lang w:eastAsia="zh-CN"/>
        </w:rPr>
        <w:t>，大臣的仆人们关于奇迹发生时间的报告</w:t>
      </w:r>
    </w:p>
    <w:p w14:paraId="44C70273" w14:textId="21B5D95C" w:rsidR="004751BE" w:rsidRPr="00CA78EC" w:rsidRDefault="00CA78EC" w:rsidP="0023712D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“未时”，是第七个小时。</w:t>
      </w:r>
    </w:p>
    <w:p w14:paraId="0B031F67" w14:textId="397ADB75" w:rsidR="0023712D" w:rsidRPr="0023712D" w:rsidRDefault="0023712D" w:rsidP="0023712D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  <w:lang w:eastAsia="zh-CN"/>
        </w:rPr>
        <w:t>七．</w:t>
      </w:r>
      <w:r w:rsidR="0089521A" w:rsidRPr="0023712D">
        <w:rPr>
          <w:rFonts w:hint="eastAsia"/>
          <w:b/>
          <w:bCs/>
          <w:color w:val="000000" w:themeColor="text1"/>
          <w:lang w:eastAsia="zh-CN"/>
        </w:rPr>
        <w:t>约翰福音</w:t>
      </w:r>
      <w:r w:rsidR="0089521A" w:rsidRPr="0023712D">
        <w:rPr>
          <w:b/>
          <w:bCs/>
          <w:color w:val="000000" w:themeColor="text1"/>
          <w:lang w:eastAsia="zh-CN"/>
        </w:rPr>
        <w:t>4:</w:t>
      </w:r>
      <w:r w:rsidR="0089521A">
        <w:rPr>
          <w:b/>
          <w:bCs/>
          <w:color w:val="000000" w:themeColor="text1"/>
          <w:lang w:eastAsia="zh-CN"/>
        </w:rPr>
        <w:t>53</w:t>
      </w:r>
      <w:r w:rsidR="0089521A">
        <w:rPr>
          <w:rFonts w:hint="eastAsia"/>
          <w:b/>
          <w:bCs/>
          <w:color w:val="000000" w:themeColor="text1"/>
          <w:lang w:eastAsia="zh-CN"/>
        </w:rPr>
        <w:t>，大臣对自己的结论和行动</w:t>
      </w:r>
    </w:p>
    <w:p w14:paraId="19235A7B" w14:textId="77777777" w:rsidR="000B143C" w:rsidRDefault="00A17FAB" w:rsidP="00A17FAB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“他便知道</w:t>
      </w:r>
      <w:r w:rsidR="00385F60">
        <w:rPr>
          <w:rFonts w:hint="eastAsia"/>
          <w:color w:val="000000" w:themeColor="text1"/>
          <w:lang w:eastAsia="zh-CN"/>
        </w:rPr>
        <w:t>……</w:t>
      </w:r>
      <w:r>
        <w:rPr>
          <w:rFonts w:hint="eastAsia"/>
          <w:color w:val="000000" w:themeColor="text1"/>
          <w:lang w:eastAsia="zh-CN"/>
        </w:rPr>
        <w:t>”是结论，“他自己和全家就都信了”是行动。</w:t>
      </w:r>
    </w:p>
    <w:p w14:paraId="04CD7781" w14:textId="204CC709" w:rsidR="0023712D" w:rsidRPr="0023712D" w:rsidRDefault="004D3AFB" w:rsidP="00A17FAB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他全家人怎样信了？因为他给他们传福音</w:t>
      </w:r>
      <w:r w:rsidR="00385F60">
        <w:rPr>
          <w:rFonts w:hint="eastAsia"/>
          <w:color w:val="000000" w:themeColor="text1"/>
          <w:lang w:eastAsia="zh-CN"/>
        </w:rPr>
        <w:t>，全家人听到了这福音。参见使徒行传</w:t>
      </w:r>
      <w:r w:rsidR="00385F60">
        <w:rPr>
          <w:rFonts w:hint="eastAsia"/>
          <w:color w:val="000000" w:themeColor="text1"/>
          <w:lang w:eastAsia="zh-CN"/>
        </w:rPr>
        <w:t>1</w:t>
      </w:r>
      <w:r w:rsidR="00385F60">
        <w:rPr>
          <w:color w:val="000000" w:themeColor="text1"/>
          <w:lang w:eastAsia="zh-CN"/>
        </w:rPr>
        <w:t>6:30-34</w:t>
      </w:r>
      <w:r w:rsidR="00385F60">
        <w:rPr>
          <w:rFonts w:hint="eastAsia"/>
          <w:color w:val="000000" w:themeColor="text1"/>
          <w:lang w:eastAsia="zh-CN"/>
        </w:rPr>
        <w:t>，保罗</w:t>
      </w:r>
      <w:r w:rsidR="00911180">
        <w:rPr>
          <w:rFonts w:hint="eastAsia"/>
          <w:color w:val="000000" w:themeColor="text1"/>
          <w:lang w:eastAsia="zh-CN"/>
        </w:rPr>
        <w:t>和西拉</w:t>
      </w:r>
      <w:r w:rsidR="00385F60">
        <w:rPr>
          <w:rFonts w:hint="eastAsia"/>
          <w:color w:val="000000" w:themeColor="text1"/>
          <w:lang w:eastAsia="zh-CN"/>
        </w:rPr>
        <w:t>在腓立比，</w:t>
      </w:r>
      <w:r w:rsidR="00911180">
        <w:rPr>
          <w:rFonts w:hint="eastAsia"/>
          <w:color w:val="000000" w:themeColor="text1"/>
          <w:lang w:eastAsia="zh-CN"/>
        </w:rPr>
        <w:t>在</w:t>
      </w:r>
      <w:r w:rsidR="00385F60">
        <w:rPr>
          <w:rFonts w:hint="eastAsia"/>
          <w:color w:val="000000" w:themeColor="text1"/>
          <w:lang w:eastAsia="zh-CN"/>
        </w:rPr>
        <w:t>监牢里</w:t>
      </w:r>
      <w:r w:rsidR="00911180">
        <w:rPr>
          <w:rFonts w:hint="eastAsia"/>
          <w:color w:val="000000" w:themeColor="text1"/>
          <w:lang w:eastAsia="zh-CN"/>
        </w:rPr>
        <w:t>，因为地震，他们被释放了</w:t>
      </w:r>
      <w:r w:rsidR="00034689">
        <w:rPr>
          <w:rFonts w:hint="eastAsia"/>
          <w:color w:val="000000" w:themeColor="text1"/>
          <w:lang w:eastAsia="zh-CN"/>
        </w:rPr>
        <w:t>。</w:t>
      </w:r>
      <w:r w:rsidR="002909FE">
        <w:rPr>
          <w:rFonts w:hint="eastAsia"/>
          <w:color w:val="000000" w:themeColor="text1"/>
          <w:lang w:eastAsia="zh-CN"/>
        </w:rPr>
        <w:t>“当信主耶稣，你和你全家都必得救”，</w:t>
      </w:r>
      <w:r w:rsidR="009F40E7">
        <w:rPr>
          <w:rFonts w:hint="eastAsia"/>
          <w:color w:val="000000" w:themeColor="text1"/>
          <w:lang w:eastAsia="zh-CN"/>
        </w:rPr>
        <w:t>注意这一句，</w:t>
      </w:r>
      <w:r w:rsidR="002909FE">
        <w:rPr>
          <w:rFonts w:hint="eastAsia"/>
          <w:color w:val="000000" w:themeColor="text1"/>
          <w:lang w:eastAsia="zh-CN"/>
        </w:rPr>
        <w:t>教会有很多人误解，</w:t>
      </w:r>
      <w:r w:rsidR="0048432D">
        <w:rPr>
          <w:rFonts w:hint="eastAsia"/>
          <w:color w:val="000000" w:themeColor="text1"/>
          <w:lang w:eastAsia="zh-CN"/>
        </w:rPr>
        <w:t>很多人停留在第</w:t>
      </w:r>
      <w:r w:rsidR="0048432D">
        <w:rPr>
          <w:rFonts w:hint="eastAsia"/>
          <w:color w:val="000000" w:themeColor="text1"/>
          <w:lang w:eastAsia="zh-CN"/>
        </w:rPr>
        <w:t>3</w:t>
      </w:r>
      <w:r w:rsidR="0048432D">
        <w:rPr>
          <w:color w:val="000000" w:themeColor="text1"/>
          <w:lang w:eastAsia="zh-CN"/>
        </w:rPr>
        <w:t>1</w:t>
      </w:r>
      <w:r w:rsidR="0048432D">
        <w:rPr>
          <w:rFonts w:hint="eastAsia"/>
          <w:color w:val="000000" w:themeColor="text1"/>
          <w:lang w:eastAsia="zh-CN"/>
        </w:rPr>
        <w:t>节。神的应许不是这样的，</w:t>
      </w:r>
      <w:r w:rsidR="002909FE">
        <w:rPr>
          <w:rFonts w:hint="eastAsia"/>
          <w:color w:val="000000" w:themeColor="text1"/>
          <w:lang w:eastAsia="zh-CN"/>
        </w:rPr>
        <w:t>注意还有上下文</w:t>
      </w:r>
      <w:r w:rsidR="0048432D">
        <w:rPr>
          <w:rFonts w:hint="eastAsia"/>
          <w:color w:val="000000" w:themeColor="text1"/>
          <w:lang w:eastAsia="zh-CN"/>
        </w:rPr>
        <w:t>，</w:t>
      </w:r>
      <w:r w:rsidR="0048432D">
        <w:rPr>
          <w:rFonts w:hint="eastAsia"/>
          <w:color w:val="000000" w:themeColor="text1"/>
          <w:lang w:eastAsia="zh-CN"/>
        </w:rPr>
        <w:t>3</w:t>
      </w:r>
      <w:r w:rsidR="0048432D">
        <w:rPr>
          <w:color w:val="000000" w:themeColor="text1"/>
          <w:lang w:eastAsia="zh-CN"/>
        </w:rPr>
        <w:t>2</w:t>
      </w:r>
      <w:r w:rsidR="0048432D">
        <w:rPr>
          <w:rFonts w:hint="eastAsia"/>
          <w:color w:val="000000" w:themeColor="text1"/>
          <w:lang w:eastAsia="zh-CN"/>
        </w:rPr>
        <w:t>节“他们就把主的道讲给他</w:t>
      </w:r>
      <w:r w:rsidR="005003BD">
        <w:rPr>
          <w:rFonts w:hint="eastAsia"/>
          <w:color w:val="000000" w:themeColor="text1"/>
          <w:lang w:eastAsia="zh-CN"/>
        </w:rPr>
        <w:t>和</w:t>
      </w:r>
      <w:r w:rsidR="0048432D">
        <w:rPr>
          <w:rFonts w:hint="eastAsia"/>
          <w:color w:val="000000" w:themeColor="text1"/>
          <w:lang w:eastAsia="zh-CN"/>
        </w:rPr>
        <w:t>他全家的人听”</w:t>
      </w:r>
      <w:r w:rsidR="005003BD">
        <w:rPr>
          <w:rFonts w:hint="eastAsia"/>
          <w:color w:val="000000" w:themeColor="text1"/>
          <w:lang w:eastAsia="zh-CN"/>
        </w:rPr>
        <w:t>。</w:t>
      </w:r>
      <w:r w:rsidR="00255BC2">
        <w:rPr>
          <w:rFonts w:hint="eastAsia"/>
          <w:color w:val="000000" w:themeColor="text1"/>
          <w:lang w:eastAsia="zh-CN"/>
        </w:rPr>
        <w:t>他们都受了洗，因为</w:t>
      </w:r>
      <w:r w:rsidR="00E97FFE">
        <w:rPr>
          <w:rFonts w:hint="eastAsia"/>
          <w:color w:val="000000" w:themeColor="text1"/>
          <w:lang w:eastAsia="zh-CN"/>
        </w:rPr>
        <w:t>每个人都听道了</w:t>
      </w:r>
      <w:r w:rsidR="00255BC2">
        <w:rPr>
          <w:rFonts w:hint="eastAsia"/>
          <w:color w:val="000000" w:themeColor="text1"/>
          <w:lang w:eastAsia="zh-CN"/>
        </w:rPr>
        <w:t>。</w:t>
      </w:r>
      <w:r w:rsidR="00E97FFE">
        <w:rPr>
          <w:rFonts w:hint="eastAsia"/>
          <w:color w:val="000000" w:themeColor="text1"/>
          <w:lang w:eastAsia="zh-CN"/>
        </w:rPr>
        <w:t>所以</w:t>
      </w:r>
      <w:r w:rsidR="002909FE">
        <w:rPr>
          <w:rFonts w:hint="eastAsia"/>
          <w:color w:val="000000" w:themeColor="text1"/>
          <w:lang w:eastAsia="zh-CN"/>
        </w:rPr>
        <w:t>个人的得救，要靠每一个</w:t>
      </w:r>
      <w:r w:rsidR="00E97FFE">
        <w:rPr>
          <w:rFonts w:hint="eastAsia"/>
          <w:color w:val="000000" w:themeColor="text1"/>
          <w:lang w:eastAsia="zh-CN"/>
        </w:rPr>
        <w:t>人</w:t>
      </w:r>
      <w:r w:rsidR="002909FE">
        <w:rPr>
          <w:rFonts w:hint="eastAsia"/>
          <w:color w:val="000000" w:themeColor="text1"/>
          <w:lang w:eastAsia="zh-CN"/>
        </w:rPr>
        <w:t>自己的决定，不是靠家人。</w:t>
      </w:r>
      <w:r w:rsidR="00086072">
        <w:rPr>
          <w:rFonts w:hint="eastAsia"/>
          <w:color w:val="000000" w:themeColor="text1"/>
          <w:lang w:eastAsia="zh-CN"/>
        </w:rPr>
        <w:t>大臣的</w:t>
      </w:r>
      <w:r w:rsidR="00255BC2">
        <w:rPr>
          <w:rFonts w:hint="eastAsia"/>
          <w:color w:val="000000" w:themeColor="text1"/>
          <w:lang w:eastAsia="zh-CN"/>
        </w:rPr>
        <w:t>信心</w:t>
      </w:r>
      <w:r w:rsidR="00086072">
        <w:rPr>
          <w:rFonts w:hint="eastAsia"/>
          <w:color w:val="000000" w:themeColor="text1"/>
          <w:lang w:eastAsia="zh-CN"/>
        </w:rPr>
        <w:t>很简单，</w:t>
      </w:r>
      <w:r w:rsidR="00255BC2">
        <w:rPr>
          <w:rFonts w:hint="eastAsia"/>
          <w:color w:val="000000" w:themeColor="text1"/>
          <w:lang w:eastAsia="zh-CN"/>
        </w:rPr>
        <w:t>信耶稣非常简单，</w:t>
      </w:r>
      <w:r w:rsidR="00086072">
        <w:rPr>
          <w:rFonts w:hint="eastAsia"/>
          <w:color w:val="000000" w:themeColor="text1"/>
          <w:lang w:eastAsia="zh-CN"/>
        </w:rPr>
        <w:t>只要放下传统、观念，</w:t>
      </w:r>
      <w:r w:rsidR="00911180">
        <w:rPr>
          <w:rFonts w:hint="eastAsia"/>
          <w:color w:val="000000" w:themeColor="text1"/>
          <w:lang w:eastAsia="zh-CN"/>
        </w:rPr>
        <w:t>如同井边的妇人放下罐子</w:t>
      </w:r>
      <w:r w:rsidR="00F10364">
        <w:rPr>
          <w:rFonts w:hint="eastAsia"/>
          <w:color w:val="000000" w:themeColor="text1"/>
          <w:lang w:eastAsia="zh-CN"/>
        </w:rPr>
        <w:t>，她最重要的东西，听到耶稣，她放下了</w:t>
      </w:r>
      <w:r w:rsidR="00911180">
        <w:rPr>
          <w:rFonts w:hint="eastAsia"/>
          <w:color w:val="000000" w:themeColor="text1"/>
          <w:lang w:eastAsia="zh-CN"/>
        </w:rPr>
        <w:t>。大臣</w:t>
      </w:r>
      <w:r w:rsidR="005D500E">
        <w:rPr>
          <w:rFonts w:hint="eastAsia"/>
          <w:color w:val="000000" w:themeColor="text1"/>
          <w:lang w:eastAsia="zh-CN"/>
        </w:rPr>
        <w:t>也</w:t>
      </w:r>
      <w:r w:rsidR="00255BC2">
        <w:rPr>
          <w:rFonts w:hint="eastAsia"/>
          <w:color w:val="000000" w:themeColor="text1"/>
          <w:lang w:eastAsia="zh-CN"/>
        </w:rPr>
        <w:t>放下了，但耶稣家乡的人不愿放下</w:t>
      </w:r>
      <w:r w:rsidR="00DB0097">
        <w:rPr>
          <w:rFonts w:hint="eastAsia"/>
          <w:color w:val="000000" w:themeColor="text1"/>
          <w:lang w:eastAsia="zh-CN"/>
        </w:rPr>
        <w:t>他们的观念</w:t>
      </w:r>
      <w:r w:rsidR="00255BC2">
        <w:rPr>
          <w:rFonts w:hint="eastAsia"/>
          <w:color w:val="000000" w:themeColor="text1"/>
          <w:lang w:eastAsia="zh-CN"/>
        </w:rPr>
        <w:t>。</w:t>
      </w:r>
      <w:r w:rsidR="00DB0097">
        <w:rPr>
          <w:rFonts w:hint="eastAsia"/>
          <w:color w:val="000000" w:themeColor="text1"/>
          <w:lang w:eastAsia="zh-CN"/>
        </w:rPr>
        <w:t>还是不信，</w:t>
      </w:r>
      <w:r w:rsidR="00DB0097">
        <w:rPr>
          <w:rFonts w:hint="eastAsia"/>
          <w:color w:val="000000" w:themeColor="text1"/>
          <w:lang w:eastAsia="zh-CN"/>
        </w:rPr>
        <w:lastRenderedPageBreak/>
        <w:t>还是拒绝耶稣。</w:t>
      </w:r>
      <w:r w:rsidR="00255BC2">
        <w:rPr>
          <w:rFonts w:hint="eastAsia"/>
          <w:color w:val="000000" w:themeColor="text1"/>
          <w:lang w:eastAsia="zh-CN"/>
        </w:rPr>
        <w:t>世界上有很多信息，在塑造人，</w:t>
      </w:r>
      <w:r w:rsidR="00E476E8">
        <w:rPr>
          <w:rFonts w:hint="eastAsia"/>
          <w:color w:val="000000" w:themeColor="text1"/>
          <w:lang w:eastAsia="zh-CN"/>
        </w:rPr>
        <w:t>包括基督徒。我们需要放下，像这个</w:t>
      </w:r>
      <w:r w:rsidR="00255BC2">
        <w:rPr>
          <w:rFonts w:hint="eastAsia"/>
          <w:color w:val="000000" w:themeColor="text1"/>
          <w:lang w:eastAsia="zh-CN"/>
        </w:rPr>
        <w:t>大臣</w:t>
      </w:r>
      <w:r w:rsidR="00E476E8">
        <w:rPr>
          <w:rFonts w:hint="eastAsia"/>
          <w:color w:val="000000" w:themeColor="text1"/>
          <w:lang w:eastAsia="zh-CN"/>
        </w:rPr>
        <w:t>。不是先看神迹才信，是要先信，你就能经历神迹。</w:t>
      </w:r>
    </w:p>
    <w:p w14:paraId="1972F389" w14:textId="69F59187" w:rsidR="0023712D" w:rsidRDefault="0023712D" w:rsidP="0023712D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</w:p>
    <w:p w14:paraId="0CDCE22E" w14:textId="3D9FB042" w:rsidR="0023712D" w:rsidRDefault="006C78C1" w:rsidP="0023712D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问题</w:t>
      </w:r>
      <w:r w:rsidR="00A14938">
        <w:rPr>
          <w:rFonts w:hint="eastAsia"/>
          <w:b/>
          <w:bCs/>
          <w:color w:val="000000" w:themeColor="text1"/>
          <w:lang w:eastAsia="zh-CN"/>
        </w:rPr>
        <w:t>与分享</w:t>
      </w:r>
      <w:r>
        <w:rPr>
          <w:rFonts w:hint="eastAsia"/>
          <w:b/>
          <w:bCs/>
          <w:color w:val="000000" w:themeColor="text1"/>
          <w:lang w:eastAsia="zh-CN"/>
        </w:rPr>
        <w:t>：</w:t>
      </w:r>
    </w:p>
    <w:p w14:paraId="224110D5" w14:textId="2E570AC7" w:rsidR="006C78C1" w:rsidRDefault="006C78C1">
      <w:pPr>
        <w:pStyle w:val="ListBullet"/>
        <w:numPr>
          <w:ilvl w:val="0"/>
          <w:numId w:val="38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信主是因为他是唯一的神，还是</w:t>
      </w:r>
      <w:r w:rsidR="006E7438">
        <w:rPr>
          <w:rFonts w:hint="eastAsia"/>
          <w:color w:val="000000" w:themeColor="text1"/>
          <w:lang w:eastAsia="zh-CN"/>
        </w:rPr>
        <w:t>因为</w:t>
      </w:r>
      <w:r>
        <w:rPr>
          <w:rFonts w:hint="eastAsia"/>
          <w:color w:val="000000" w:themeColor="text1"/>
          <w:lang w:eastAsia="zh-CN"/>
        </w:rPr>
        <w:t>他是最强大的神？</w:t>
      </w:r>
    </w:p>
    <w:p w14:paraId="09883008" w14:textId="07D3CDE4" w:rsidR="006C78C1" w:rsidRPr="006C78C1" w:rsidRDefault="006C78C1">
      <w:pPr>
        <w:pStyle w:val="ListBullet"/>
        <w:numPr>
          <w:ilvl w:val="0"/>
          <w:numId w:val="38"/>
        </w:numPr>
        <w:jc w:val="both"/>
        <w:rPr>
          <w:color w:val="000000" w:themeColor="text1"/>
        </w:rPr>
      </w:pPr>
      <w:r>
        <w:rPr>
          <w:rFonts w:hint="eastAsia"/>
          <w:color w:val="000000" w:themeColor="text1"/>
          <w:lang w:eastAsia="zh-CN"/>
        </w:rPr>
        <w:t>神借着巴比伦人来惩罚犹太人，那神保佑巴比伦人吗？外邦人也应该信神吗？</w:t>
      </w:r>
    </w:p>
    <w:p w14:paraId="2A152E49" w14:textId="06737A6E" w:rsidR="0023712D" w:rsidRDefault="00A14938">
      <w:pPr>
        <w:pStyle w:val="ListBullet"/>
        <w:numPr>
          <w:ilvl w:val="0"/>
          <w:numId w:val="38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第</w:t>
      </w:r>
      <w:r>
        <w:rPr>
          <w:rFonts w:hint="eastAsia"/>
          <w:color w:val="000000" w:themeColor="text1"/>
          <w:lang w:eastAsia="zh-CN"/>
        </w:rPr>
        <w:t>4</w:t>
      </w:r>
      <w:r>
        <w:rPr>
          <w:color w:val="000000" w:themeColor="text1"/>
          <w:lang w:eastAsia="zh-CN"/>
        </w:rPr>
        <w:t>4</w:t>
      </w:r>
      <w:r>
        <w:rPr>
          <w:rFonts w:hint="eastAsia"/>
          <w:color w:val="000000" w:themeColor="text1"/>
          <w:lang w:eastAsia="zh-CN"/>
        </w:rPr>
        <w:t>节，可不可以理解为耶稣家乡的人态度有</w:t>
      </w:r>
      <w:r w:rsidR="005F05E4">
        <w:rPr>
          <w:rFonts w:hint="eastAsia"/>
          <w:color w:val="000000" w:themeColor="text1"/>
          <w:lang w:eastAsia="zh-CN"/>
        </w:rPr>
        <w:t>所</w:t>
      </w:r>
      <w:r>
        <w:rPr>
          <w:rFonts w:hint="eastAsia"/>
          <w:color w:val="000000" w:themeColor="text1"/>
          <w:lang w:eastAsia="zh-CN"/>
        </w:rPr>
        <w:t>改变？</w:t>
      </w:r>
    </w:p>
    <w:p w14:paraId="0AB26226" w14:textId="4E6E045F" w:rsidR="00A14938" w:rsidRDefault="00A14938">
      <w:pPr>
        <w:pStyle w:val="ListBullet"/>
        <w:numPr>
          <w:ilvl w:val="0"/>
          <w:numId w:val="38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大臣态度这么迫切，耶稣的回答是不是双关语？</w:t>
      </w:r>
    </w:p>
    <w:p w14:paraId="6DAA9A15" w14:textId="6D0266F5" w:rsidR="00A14938" w:rsidRDefault="00A14938">
      <w:pPr>
        <w:pStyle w:val="ListBullet"/>
        <w:numPr>
          <w:ilvl w:val="0"/>
          <w:numId w:val="38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这个神迹没有讲过程，只是说“回去吧”，而且是关于生死的。</w:t>
      </w:r>
    </w:p>
    <w:p w14:paraId="1034C4B0" w14:textId="4226453D" w:rsidR="00A14938" w:rsidRPr="00A14938" w:rsidRDefault="00A14938">
      <w:pPr>
        <w:pStyle w:val="ListBullet"/>
        <w:numPr>
          <w:ilvl w:val="0"/>
          <w:numId w:val="38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重新复习福音的五个奥秘。</w:t>
      </w:r>
    </w:p>
    <w:p w14:paraId="74E54280" w14:textId="6A7421AA" w:rsidR="00446380" w:rsidRDefault="00446380" w:rsidP="00446380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43C7790" w14:textId="1EC38C02" w:rsidR="006F32B0" w:rsidRDefault="006F32B0" w:rsidP="00446380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4EDEE126" w14:textId="57704007" w:rsidR="006F32B0" w:rsidRDefault="006F32B0" w:rsidP="00446380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855227D" w14:textId="4518D600" w:rsidR="006F32B0" w:rsidRDefault="006F32B0" w:rsidP="00446380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4D68781" w14:textId="151940F9" w:rsidR="006F32B0" w:rsidRDefault="006F32B0" w:rsidP="00446380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4DE5386" w14:textId="6036DE98" w:rsidR="006F32B0" w:rsidRDefault="006F32B0" w:rsidP="00446380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34065FC9" w14:textId="73957171" w:rsidR="006F32B0" w:rsidRDefault="006F32B0" w:rsidP="00446380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472DEA92" w14:textId="478CB9E1" w:rsidR="006F32B0" w:rsidRDefault="006F32B0" w:rsidP="00446380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CC3DA94" w14:textId="00A56AE9" w:rsidR="006F32B0" w:rsidRDefault="006F32B0" w:rsidP="00446380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5032BF5" w14:textId="45BA4280" w:rsidR="006F32B0" w:rsidRDefault="006F32B0" w:rsidP="00446380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5960E68" w14:textId="38B36075" w:rsidR="006F32B0" w:rsidRDefault="006F32B0" w:rsidP="00446380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4883694" w14:textId="08A2AFF3" w:rsidR="006F32B0" w:rsidRDefault="006F32B0" w:rsidP="00446380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444AB22" w14:textId="3966177C" w:rsidR="006F32B0" w:rsidRDefault="006F32B0" w:rsidP="00446380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C9FCB9D" w14:textId="3952F82A" w:rsidR="006F32B0" w:rsidRDefault="006F32B0" w:rsidP="00446380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3F072A97" w14:textId="10F9B9B3" w:rsidR="006F32B0" w:rsidRDefault="006F32B0" w:rsidP="00446380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2069302" w14:textId="5D7B09D9" w:rsidR="006F32B0" w:rsidRDefault="006F32B0" w:rsidP="006F32B0">
      <w:pPr>
        <w:pStyle w:val="Heading1"/>
      </w:pPr>
      <w:bookmarkStart w:id="18" w:name="_Toc180860558"/>
      <w:r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>
        <w:rPr>
          <w:rFonts w:hint="eastAsia"/>
          <w:lang w:eastAsia="zh-CN"/>
        </w:rPr>
        <w:t>（十九）</w:t>
      </w:r>
      <w:r>
        <w:rPr>
          <w:rFonts w:hint="eastAsia"/>
          <w:lang w:eastAsia="zh-CN"/>
        </w:rPr>
        <w:t>:</w:t>
      </w:r>
      <w:r w:rsidR="00016667">
        <w:rPr>
          <w:rFonts w:hint="eastAsia"/>
          <w:lang w:eastAsia="zh-CN"/>
        </w:rPr>
        <w:t>圣经的权威</w:t>
      </w:r>
      <w:bookmarkEnd w:id="18"/>
    </w:p>
    <w:p w14:paraId="214272F8" w14:textId="68315D83" w:rsidR="006F32B0" w:rsidRPr="001B1018" w:rsidRDefault="006F32B0" w:rsidP="001B1018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1B1018">
        <w:rPr>
          <w:rFonts w:hint="eastAsia"/>
          <w:color w:val="000000" w:themeColor="text1"/>
          <w:lang w:eastAsia="zh-CN"/>
        </w:rPr>
        <w:t>时间</w:t>
      </w:r>
      <w:r w:rsidRPr="001B1018">
        <w:rPr>
          <w:rFonts w:hint="eastAsia"/>
          <w:color w:val="000000" w:themeColor="text1"/>
          <w:lang w:eastAsia="zh-CN"/>
        </w:rPr>
        <w:t>2</w:t>
      </w:r>
      <w:r w:rsidRPr="001B1018">
        <w:rPr>
          <w:color w:val="000000" w:themeColor="text1"/>
          <w:lang w:eastAsia="zh-CN"/>
        </w:rPr>
        <w:t>023</w:t>
      </w:r>
      <w:r w:rsidRPr="001B1018">
        <w:rPr>
          <w:rFonts w:hint="eastAsia"/>
          <w:color w:val="000000" w:themeColor="text1"/>
          <w:lang w:eastAsia="zh-CN"/>
        </w:rPr>
        <w:t>年</w:t>
      </w:r>
      <w:r w:rsidRPr="001B1018">
        <w:rPr>
          <w:color w:val="000000" w:themeColor="text1"/>
          <w:lang w:eastAsia="zh-CN"/>
        </w:rPr>
        <w:t>1</w:t>
      </w:r>
      <w:r w:rsidRPr="001B1018">
        <w:rPr>
          <w:rFonts w:hint="eastAsia"/>
          <w:color w:val="000000" w:themeColor="text1"/>
          <w:lang w:eastAsia="zh-CN"/>
        </w:rPr>
        <w:t>月</w:t>
      </w:r>
      <w:r w:rsidRPr="001B1018">
        <w:rPr>
          <w:color w:val="000000" w:themeColor="text1"/>
          <w:lang w:eastAsia="zh-CN"/>
        </w:rPr>
        <w:t>7</w:t>
      </w:r>
      <w:r w:rsidRPr="001B1018">
        <w:rPr>
          <w:rFonts w:hint="eastAsia"/>
          <w:color w:val="000000" w:themeColor="text1"/>
          <w:lang w:eastAsia="zh-CN"/>
        </w:rPr>
        <w:t>日</w:t>
      </w:r>
    </w:p>
    <w:p w14:paraId="0D415343" w14:textId="5A7FBBB2" w:rsidR="006F32B0" w:rsidRPr="001B1018" w:rsidRDefault="006F32B0" w:rsidP="001B1018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1B1018">
        <w:rPr>
          <w:rFonts w:hint="eastAsia"/>
          <w:color w:val="000000" w:themeColor="text1"/>
          <w:lang w:eastAsia="zh-CN"/>
        </w:rPr>
        <w:t>相关经文：路加福音</w:t>
      </w:r>
      <w:r w:rsidRPr="001B1018">
        <w:rPr>
          <w:color w:val="000000" w:themeColor="text1"/>
          <w:lang w:eastAsia="zh-CN"/>
        </w:rPr>
        <w:t>4:14-32</w:t>
      </w:r>
    </w:p>
    <w:p w14:paraId="71508CF4" w14:textId="76B82D1E" w:rsidR="00016667" w:rsidRPr="001B1018" w:rsidRDefault="00E16AED" w:rsidP="001B1018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1B1018">
        <w:rPr>
          <w:rFonts w:hint="eastAsia"/>
          <w:color w:val="000000" w:themeColor="text1"/>
          <w:lang w:eastAsia="zh-CN"/>
        </w:rPr>
        <w:t>神的话有力量。主耶稣讲的话是带着能力的。圣经的作者是神，神借着圣灵感动人写出来的。圣经是神口中的气。</w:t>
      </w:r>
    </w:p>
    <w:p w14:paraId="305CECC9" w14:textId="6FEF1FCE" w:rsidR="00664F2C" w:rsidRDefault="00AD37E2" w:rsidP="00AD37E2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一．</w:t>
      </w:r>
      <w:r w:rsidR="00016667" w:rsidRPr="00016667">
        <w:rPr>
          <w:rFonts w:hint="eastAsia"/>
          <w:b/>
          <w:bCs/>
          <w:color w:val="000000" w:themeColor="text1"/>
          <w:lang w:eastAsia="zh-CN"/>
        </w:rPr>
        <w:t>路加</w:t>
      </w:r>
      <w:r w:rsidR="00016667" w:rsidRPr="00016667">
        <w:rPr>
          <w:rFonts w:hint="eastAsia"/>
          <w:b/>
          <w:bCs/>
          <w:color w:val="000000" w:themeColor="text1"/>
          <w:lang w:eastAsia="zh-CN"/>
        </w:rPr>
        <w:t>4</w:t>
      </w:r>
      <w:r w:rsidR="00016667" w:rsidRPr="00016667">
        <w:rPr>
          <w:b/>
          <w:bCs/>
          <w:color w:val="000000" w:themeColor="text1"/>
          <w:lang w:eastAsia="zh-CN"/>
        </w:rPr>
        <w:t>:</w:t>
      </w:r>
      <w:r w:rsidR="00016667" w:rsidRPr="00016667">
        <w:rPr>
          <w:rFonts w:hint="eastAsia"/>
          <w:b/>
          <w:bCs/>
          <w:color w:val="000000" w:themeColor="text1"/>
          <w:lang w:eastAsia="zh-CN"/>
        </w:rPr>
        <w:t>1</w:t>
      </w:r>
      <w:r w:rsidR="00016667" w:rsidRPr="00016667">
        <w:rPr>
          <w:b/>
          <w:bCs/>
          <w:color w:val="000000" w:themeColor="text1"/>
          <w:lang w:eastAsia="zh-CN"/>
        </w:rPr>
        <w:t>4-</w:t>
      </w:r>
      <w:r>
        <w:rPr>
          <w:b/>
          <w:bCs/>
          <w:color w:val="000000" w:themeColor="text1"/>
          <w:lang w:eastAsia="zh-CN"/>
        </w:rPr>
        <w:t>2</w:t>
      </w:r>
      <w:r w:rsidR="00016667" w:rsidRPr="00016667">
        <w:rPr>
          <w:b/>
          <w:bCs/>
          <w:color w:val="000000" w:themeColor="text1"/>
          <w:lang w:eastAsia="zh-CN"/>
        </w:rPr>
        <w:t>2</w:t>
      </w:r>
      <w:r w:rsidR="00016667" w:rsidRPr="00016667">
        <w:rPr>
          <w:rFonts w:hint="eastAsia"/>
          <w:b/>
          <w:bCs/>
          <w:color w:val="000000" w:themeColor="text1"/>
          <w:lang w:eastAsia="zh-CN"/>
        </w:rPr>
        <w:t>，当</w:t>
      </w:r>
      <w:r w:rsidR="00A33162">
        <w:rPr>
          <w:rFonts w:hint="eastAsia"/>
          <w:b/>
          <w:bCs/>
          <w:color w:val="000000" w:themeColor="text1"/>
          <w:lang w:eastAsia="zh-CN"/>
        </w:rPr>
        <w:t>主</w:t>
      </w:r>
      <w:r w:rsidR="00016667" w:rsidRPr="00016667">
        <w:rPr>
          <w:rFonts w:hint="eastAsia"/>
          <w:b/>
          <w:bCs/>
          <w:color w:val="000000" w:themeColor="text1"/>
          <w:lang w:eastAsia="zh-CN"/>
        </w:rPr>
        <w:t>耶稣解释圣经时，人们惊奇的反应</w:t>
      </w:r>
    </w:p>
    <w:p w14:paraId="61408C63" w14:textId="4E447947" w:rsidR="00664F2C" w:rsidRPr="00664F2C" w:rsidRDefault="00664F2C" w:rsidP="00664F2C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主耶稣的教导不像法利赛人，因为他的话带着权柄。</w:t>
      </w:r>
      <w:r w:rsidR="00872256">
        <w:rPr>
          <w:rFonts w:hint="eastAsia"/>
          <w:color w:val="000000" w:themeColor="text1"/>
          <w:lang w:eastAsia="zh-CN"/>
        </w:rPr>
        <w:t>但是众人爱听，</w:t>
      </w:r>
      <w:r w:rsidR="00E77111">
        <w:rPr>
          <w:rFonts w:hint="eastAsia"/>
          <w:color w:val="000000" w:themeColor="text1"/>
          <w:lang w:eastAsia="zh-CN"/>
        </w:rPr>
        <w:t>多数人</w:t>
      </w:r>
      <w:r w:rsidR="00872256">
        <w:rPr>
          <w:rFonts w:hint="eastAsia"/>
          <w:color w:val="000000" w:themeColor="text1"/>
          <w:lang w:eastAsia="zh-CN"/>
        </w:rPr>
        <w:t>却不信他</w:t>
      </w:r>
      <w:r w:rsidR="00894368">
        <w:rPr>
          <w:rFonts w:hint="eastAsia"/>
          <w:color w:val="000000" w:themeColor="text1"/>
          <w:lang w:eastAsia="zh-CN"/>
        </w:rPr>
        <w:t>。今天的教会也是如此。为什么不断换讲员？受众喜欢听，但不一定信</w:t>
      </w:r>
      <w:r w:rsidR="000F4A94">
        <w:rPr>
          <w:rFonts w:hint="eastAsia"/>
          <w:color w:val="000000" w:themeColor="text1"/>
          <w:lang w:eastAsia="zh-CN"/>
        </w:rPr>
        <w:t>，或者不愿改变。</w:t>
      </w:r>
    </w:p>
    <w:p w14:paraId="6121917B" w14:textId="703C2B70" w:rsidR="00016667" w:rsidRDefault="00016667">
      <w:pPr>
        <w:pStyle w:val="ListBullet"/>
        <w:numPr>
          <w:ilvl w:val="0"/>
          <w:numId w:val="39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路加</w:t>
      </w:r>
      <w:r>
        <w:rPr>
          <w:rFonts w:hint="eastAsia"/>
          <w:color w:val="000000" w:themeColor="text1"/>
          <w:lang w:eastAsia="zh-CN"/>
        </w:rPr>
        <w:t>4</w:t>
      </w:r>
      <w:r>
        <w:rPr>
          <w:rFonts w:hint="eastAsia"/>
          <w:color w:val="000000" w:themeColor="text1"/>
          <w:lang w:eastAsia="zh-CN"/>
        </w:rPr>
        <w:t>：</w:t>
      </w:r>
      <w:r>
        <w:rPr>
          <w:color w:val="000000" w:themeColor="text1"/>
          <w:lang w:eastAsia="zh-CN"/>
        </w:rPr>
        <w:t>14-16</w:t>
      </w:r>
      <w:r>
        <w:rPr>
          <w:rFonts w:hint="eastAsia"/>
          <w:color w:val="000000" w:themeColor="text1"/>
          <w:lang w:eastAsia="zh-CN"/>
        </w:rPr>
        <w:t>，这是</w:t>
      </w:r>
      <w:r w:rsidR="0008438C">
        <w:rPr>
          <w:rFonts w:hint="eastAsia"/>
          <w:color w:val="000000" w:themeColor="text1"/>
          <w:lang w:eastAsia="zh-CN"/>
        </w:rPr>
        <w:t>主</w:t>
      </w:r>
      <w:r>
        <w:rPr>
          <w:rFonts w:hint="eastAsia"/>
          <w:color w:val="000000" w:themeColor="text1"/>
          <w:lang w:eastAsia="zh-CN"/>
        </w:rPr>
        <w:t>耶稣向来的习惯</w:t>
      </w:r>
    </w:p>
    <w:p w14:paraId="72389D7E" w14:textId="18252031" w:rsidR="00C12027" w:rsidRDefault="00FB0850" w:rsidP="00C12027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会堂，是犹太人敬拜神的地方，读旧约圣经的地方。</w:t>
      </w:r>
      <w:r w:rsidR="0008438C">
        <w:rPr>
          <w:rFonts w:hint="eastAsia"/>
          <w:color w:val="000000" w:themeColor="text1"/>
          <w:lang w:eastAsia="zh-CN"/>
        </w:rPr>
        <w:t>主耶稣去会堂是为敬拜神和教导人。</w:t>
      </w:r>
      <w:r w:rsidR="0067763F">
        <w:rPr>
          <w:rFonts w:hint="eastAsia"/>
          <w:color w:val="000000" w:themeColor="text1"/>
          <w:lang w:eastAsia="zh-CN"/>
        </w:rPr>
        <w:t>“他在各会堂里教训人”，这句话的语法在英文中是没有的，表达持续的、每一次去一定</w:t>
      </w:r>
      <w:r w:rsidR="005205F6">
        <w:rPr>
          <w:rFonts w:hint="eastAsia"/>
          <w:color w:val="000000" w:themeColor="text1"/>
          <w:lang w:eastAsia="zh-CN"/>
        </w:rPr>
        <w:t>要</w:t>
      </w:r>
      <w:r w:rsidR="0067763F">
        <w:rPr>
          <w:rFonts w:hint="eastAsia"/>
          <w:color w:val="000000" w:themeColor="text1"/>
          <w:lang w:eastAsia="zh-CN"/>
        </w:rPr>
        <w:t>，抓住每一个机会教导的意思。</w:t>
      </w:r>
    </w:p>
    <w:p w14:paraId="2B2F0465" w14:textId="509F4B42" w:rsidR="00FD29BA" w:rsidRDefault="00FD29BA" w:rsidP="00C12027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今天犹太人也有会堂，保罗每到一处宣教，都先找到会堂敬拜和教导，</w:t>
      </w:r>
      <w:r w:rsidR="00C17497">
        <w:rPr>
          <w:rFonts w:hint="eastAsia"/>
          <w:color w:val="000000" w:themeColor="text1"/>
          <w:lang w:eastAsia="zh-CN"/>
        </w:rPr>
        <w:t>然后再去外邦人的地方。</w:t>
      </w:r>
    </w:p>
    <w:p w14:paraId="6CE18E55" w14:textId="2B963E83" w:rsidR="00FD29BA" w:rsidRPr="00FD29BA" w:rsidRDefault="00FD29BA" w:rsidP="00C12027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想想我们每一次去教堂的目的是什么？是敬拜神还是社交？</w:t>
      </w:r>
      <w:r w:rsidR="00C17497">
        <w:rPr>
          <w:rFonts w:hint="eastAsia"/>
          <w:color w:val="000000" w:themeColor="text1"/>
          <w:lang w:eastAsia="zh-CN"/>
        </w:rPr>
        <w:t>教会和教堂不同。教会是人，神一起拯救的人；</w:t>
      </w:r>
      <w:r w:rsidR="00E103B1">
        <w:rPr>
          <w:rFonts w:hint="eastAsia"/>
          <w:color w:val="000000" w:themeColor="text1"/>
          <w:lang w:eastAsia="zh-CN"/>
        </w:rPr>
        <w:t>教堂是听神的话，敬拜神的地方。</w:t>
      </w:r>
    </w:p>
    <w:p w14:paraId="0E7DC4A6" w14:textId="42F69D01" w:rsidR="00016667" w:rsidRDefault="00016667">
      <w:pPr>
        <w:pStyle w:val="ListBullet"/>
        <w:numPr>
          <w:ilvl w:val="0"/>
          <w:numId w:val="39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路加</w:t>
      </w:r>
      <w:r>
        <w:rPr>
          <w:rFonts w:hint="eastAsia"/>
          <w:color w:val="000000" w:themeColor="text1"/>
          <w:lang w:eastAsia="zh-CN"/>
        </w:rPr>
        <w:t>4</w:t>
      </w:r>
      <w:r>
        <w:rPr>
          <w:rFonts w:hint="eastAsia"/>
          <w:color w:val="000000" w:themeColor="text1"/>
          <w:lang w:eastAsia="zh-CN"/>
        </w:rPr>
        <w:t>：</w:t>
      </w:r>
      <w:r>
        <w:rPr>
          <w:color w:val="000000" w:themeColor="text1"/>
          <w:lang w:eastAsia="zh-CN"/>
        </w:rPr>
        <w:t>17-19</w:t>
      </w:r>
      <w:r>
        <w:rPr>
          <w:rFonts w:hint="eastAsia"/>
          <w:color w:val="000000" w:themeColor="text1"/>
          <w:lang w:eastAsia="zh-CN"/>
        </w:rPr>
        <w:t>，</w:t>
      </w:r>
      <w:r w:rsidR="00A33162">
        <w:rPr>
          <w:rFonts w:hint="eastAsia"/>
          <w:color w:val="000000" w:themeColor="text1"/>
          <w:lang w:eastAsia="zh-CN"/>
        </w:rPr>
        <w:t>主</w:t>
      </w:r>
      <w:r w:rsidR="0025017A">
        <w:rPr>
          <w:rFonts w:hint="eastAsia"/>
          <w:color w:val="000000" w:themeColor="text1"/>
          <w:lang w:eastAsia="zh-CN"/>
        </w:rPr>
        <w:t>耶稣特意选择一段经文</w:t>
      </w:r>
    </w:p>
    <w:p w14:paraId="36C05189" w14:textId="186AC46D" w:rsidR="00674865" w:rsidRDefault="00822238" w:rsidP="00674865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7</w:t>
      </w:r>
      <w:r>
        <w:rPr>
          <w:rFonts w:hint="eastAsia"/>
          <w:color w:val="000000" w:themeColor="text1"/>
          <w:lang w:eastAsia="zh-CN"/>
        </w:rPr>
        <w:t>节，“有人”指会堂的负责人；“书”指书卷，不是一本。</w:t>
      </w:r>
    </w:p>
    <w:p w14:paraId="52FE3C8C" w14:textId="0976E1D0" w:rsidR="00822238" w:rsidRDefault="00822238" w:rsidP="00674865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以赛亚书是</w:t>
      </w:r>
      <w:r w:rsidR="005205F6">
        <w:rPr>
          <w:rFonts w:hint="eastAsia"/>
          <w:color w:val="000000" w:themeColor="text1"/>
          <w:lang w:eastAsia="zh-CN"/>
        </w:rPr>
        <w:t>圣经中</w:t>
      </w:r>
      <w:r>
        <w:rPr>
          <w:rFonts w:hint="eastAsia"/>
          <w:color w:val="000000" w:themeColor="text1"/>
          <w:lang w:eastAsia="zh-CN"/>
        </w:rPr>
        <w:t>最长的书卷，共</w:t>
      </w:r>
      <w:r>
        <w:rPr>
          <w:rFonts w:hint="eastAsia"/>
          <w:color w:val="000000" w:themeColor="text1"/>
          <w:lang w:eastAsia="zh-CN"/>
        </w:rPr>
        <w:t>6</w:t>
      </w:r>
      <w:r>
        <w:rPr>
          <w:color w:val="000000" w:themeColor="text1"/>
          <w:lang w:eastAsia="zh-CN"/>
        </w:rPr>
        <w:t>6</w:t>
      </w:r>
      <w:r>
        <w:rPr>
          <w:rFonts w:hint="eastAsia"/>
          <w:color w:val="000000" w:themeColor="text1"/>
          <w:lang w:eastAsia="zh-CN"/>
        </w:rPr>
        <w:t>本。原抄本在以色列</w:t>
      </w:r>
      <w:r w:rsidR="004374E4">
        <w:rPr>
          <w:rFonts w:hint="eastAsia"/>
          <w:color w:val="000000" w:themeColor="text1"/>
          <w:lang w:eastAsia="zh-CN"/>
        </w:rPr>
        <w:t>的博物馆，</w:t>
      </w:r>
      <w:r w:rsidR="004374E4">
        <w:rPr>
          <w:rFonts w:hint="eastAsia"/>
          <w:color w:val="000000" w:themeColor="text1"/>
          <w:lang w:eastAsia="zh-CN"/>
        </w:rPr>
        <w:t>1</w:t>
      </w:r>
      <w:r w:rsidR="004374E4">
        <w:rPr>
          <w:color w:val="000000" w:themeColor="text1"/>
          <w:lang w:eastAsia="zh-CN"/>
        </w:rPr>
        <w:t>947</w:t>
      </w:r>
      <w:r w:rsidR="004374E4">
        <w:rPr>
          <w:rFonts w:hint="eastAsia"/>
          <w:color w:val="000000" w:themeColor="text1"/>
          <w:lang w:eastAsia="zh-CN"/>
        </w:rPr>
        <w:t>年的死海古卷中发现的</w:t>
      </w:r>
      <w:r w:rsidR="005C7629">
        <w:rPr>
          <w:rFonts w:hint="eastAsia"/>
          <w:color w:val="000000" w:themeColor="text1"/>
          <w:lang w:eastAsia="zh-CN"/>
        </w:rPr>
        <w:t>，是在主耶稣之前</w:t>
      </w:r>
      <w:r w:rsidR="005C7629">
        <w:rPr>
          <w:rFonts w:hint="eastAsia"/>
          <w:color w:val="000000" w:themeColor="text1"/>
          <w:lang w:eastAsia="zh-CN"/>
        </w:rPr>
        <w:t>2</w:t>
      </w:r>
      <w:r w:rsidR="005C7629">
        <w:rPr>
          <w:color w:val="000000" w:themeColor="text1"/>
          <w:lang w:eastAsia="zh-CN"/>
        </w:rPr>
        <w:t>00</w:t>
      </w:r>
      <w:r w:rsidR="005C7629">
        <w:rPr>
          <w:rFonts w:hint="eastAsia"/>
          <w:color w:val="000000" w:themeColor="text1"/>
          <w:lang w:eastAsia="zh-CN"/>
        </w:rPr>
        <w:t>年写成的。</w:t>
      </w:r>
      <w:r w:rsidR="008445B8">
        <w:rPr>
          <w:rFonts w:hint="eastAsia"/>
          <w:color w:val="000000" w:themeColor="text1"/>
          <w:lang w:eastAsia="zh-CN"/>
        </w:rPr>
        <w:t>原来的圣经不分章节、段落，也没有标点符号。</w:t>
      </w:r>
      <w:r w:rsidR="000C6540">
        <w:rPr>
          <w:rFonts w:hint="eastAsia"/>
          <w:color w:val="000000" w:themeColor="text1"/>
          <w:lang w:eastAsia="zh-CN"/>
        </w:rPr>
        <w:t>所以，读圣经上下文很重要，神的思路是连贯的。</w:t>
      </w:r>
    </w:p>
    <w:p w14:paraId="0CE90A30" w14:textId="3F3ADB96" w:rsidR="005A2947" w:rsidRDefault="004824A4" w:rsidP="00674865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8</w:t>
      </w:r>
      <w:r>
        <w:rPr>
          <w:rFonts w:hint="eastAsia"/>
          <w:color w:val="000000" w:themeColor="text1"/>
          <w:lang w:eastAsia="zh-CN"/>
        </w:rPr>
        <w:t>节。</w:t>
      </w:r>
      <w:r w:rsidR="005A2947">
        <w:rPr>
          <w:rFonts w:hint="eastAsia"/>
          <w:color w:val="000000" w:themeColor="text1"/>
          <w:lang w:eastAsia="zh-CN"/>
        </w:rPr>
        <w:t>主耶稣选择</w:t>
      </w:r>
      <w:r w:rsidR="008D7F49">
        <w:rPr>
          <w:rFonts w:hint="eastAsia"/>
          <w:color w:val="000000" w:themeColor="text1"/>
          <w:lang w:eastAsia="zh-CN"/>
        </w:rPr>
        <w:t>拿撒勒，他长大的地方，特意选择一段经文来读，就是以赛亚书</w:t>
      </w:r>
      <w:r w:rsidR="008D7F49">
        <w:rPr>
          <w:rFonts w:hint="eastAsia"/>
          <w:color w:val="000000" w:themeColor="text1"/>
          <w:lang w:eastAsia="zh-CN"/>
        </w:rPr>
        <w:t>6</w:t>
      </w:r>
      <w:r w:rsidR="008D7F49">
        <w:rPr>
          <w:color w:val="000000" w:themeColor="text1"/>
          <w:lang w:eastAsia="zh-CN"/>
        </w:rPr>
        <w:t>1:1-2</w:t>
      </w:r>
      <w:r w:rsidR="008D7F49">
        <w:rPr>
          <w:rFonts w:hint="eastAsia"/>
          <w:color w:val="000000" w:themeColor="text1"/>
          <w:lang w:eastAsia="zh-CN"/>
        </w:rPr>
        <w:t>，并且解释</w:t>
      </w:r>
      <w:r w:rsidR="00EE7F97">
        <w:rPr>
          <w:rFonts w:hint="eastAsia"/>
          <w:color w:val="000000" w:themeColor="text1"/>
          <w:lang w:eastAsia="zh-CN"/>
        </w:rPr>
        <w:t>他来到地上的使命。</w:t>
      </w:r>
      <w:r>
        <w:rPr>
          <w:rFonts w:hint="eastAsia"/>
          <w:color w:val="000000" w:themeColor="text1"/>
          <w:lang w:eastAsia="zh-CN"/>
        </w:rPr>
        <w:t>主耶稣讲的是</w:t>
      </w:r>
      <w:r w:rsidR="00D773B4">
        <w:rPr>
          <w:rFonts w:hint="eastAsia"/>
          <w:color w:val="000000" w:themeColor="text1"/>
          <w:lang w:eastAsia="zh-CN"/>
        </w:rPr>
        <w:t>他的事奉，</w:t>
      </w:r>
      <w:r>
        <w:rPr>
          <w:rFonts w:hint="eastAsia"/>
          <w:color w:val="000000" w:themeColor="text1"/>
          <w:lang w:eastAsia="zh-CN"/>
        </w:rPr>
        <w:t>天父差他来，神膏他，</w:t>
      </w:r>
      <w:r w:rsidR="002D45DD">
        <w:rPr>
          <w:rFonts w:hint="eastAsia"/>
          <w:color w:val="000000" w:themeColor="text1"/>
          <w:lang w:eastAsia="zh-CN"/>
        </w:rPr>
        <w:t>圣灵降下。参见路加</w:t>
      </w:r>
      <w:r w:rsidR="002D45DD">
        <w:rPr>
          <w:color w:val="000000" w:themeColor="text1"/>
          <w:lang w:eastAsia="zh-CN"/>
        </w:rPr>
        <w:t>3:22</w:t>
      </w:r>
      <w:r w:rsidR="002D45DD">
        <w:rPr>
          <w:rFonts w:hint="eastAsia"/>
          <w:color w:val="000000" w:themeColor="text1"/>
          <w:lang w:eastAsia="zh-CN"/>
        </w:rPr>
        <w:t>。</w:t>
      </w:r>
    </w:p>
    <w:p w14:paraId="5006D0AC" w14:textId="132A329E" w:rsidR="00C3530A" w:rsidRPr="004426C9" w:rsidRDefault="00C3530A" w:rsidP="00674865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>主耶稣来到地上的</w:t>
      </w:r>
      <w:r w:rsidR="00C02898">
        <w:rPr>
          <w:color w:val="000000" w:themeColor="text1"/>
          <w:lang w:eastAsia="zh-CN"/>
        </w:rPr>
        <w:t>5</w:t>
      </w:r>
      <w:r>
        <w:rPr>
          <w:rFonts w:hint="eastAsia"/>
          <w:color w:val="000000" w:themeColor="text1"/>
          <w:lang w:eastAsia="zh-CN"/>
        </w:rPr>
        <w:t>个使命，同时对照路加福音</w:t>
      </w:r>
      <w:r>
        <w:rPr>
          <w:rFonts w:hint="eastAsia"/>
          <w:color w:val="000000" w:themeColor="text1"/>
          <w:lang w:eastAsia="zh-CN"/>
        </w:rPr>
        <w:t>4</w:t>
      </w:r>
      <w:r>
        <w:rPr>
          <w:color w:val="000000" w:themeColor="text1"/>
          <w:lang w:eastAsia="zh-CN"/>
        </w:rPr>
        <w:t>:18</w:t>
      </w:r>
      <w:r>
        <w:rPr>
          <w:rFonts w:hint="eastAsia"/>
          <w:color w:val="000000" w:themeColor="text1"/>
          <w:lang w:eastAsia="zh-CN"/>
        </w:rPr>
        <w:t>和以赛亚书</w:t>
      </w:r>
      <w:r>
        <w:rPr>
          <w:rFonts w:hint="eastAsia"/>
          <w:color w:val="000000" w:themeColor="text1"/>
          <w:lang w:eastAsia="zh-CN"/>
        </w:rPr>
        <w:t>6</w:t>
      </w:r>
      <w:r>
        <w:rPr>
          <w:color w:val="000000" w:themeColor="text1"/>
          <w:lang w:eastAsia="zh-CN"/>
        </w:rPr>
        <w:t>1</w:t>
      </w:r>
      <w:r>
        <w:rPr>
          <w:rFonts w:hint="eastAsia"/>
          <w:color w:val="000000" w:themeColor="text1"/>
          <w:lang w:eastAsia="zh-CN"/>
        </w:rPr>
        <w:t>：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-2</w:t>
      </w:r>
      <w:r w:rsidR="00854A41">
        <w:rPr>
          <w:rFonts w:hint="eastAsia"/>
          <w:color w:val="000000" w:themeColor="text1"/>
          <w:lang w:eastAsia="zh-CN"/>
        </w:rPr>
        <w:t>来看</w:t>
      </w:r>
      <w:r w:rsidR="004426C9">
        <w:rPr>
          <w:rFonts w:hint="eastAsia"/>
          <w:color w:val="000000" w:themeColor="text1"/>
          <w:lang w:eastAsia="zh-CN"/>
        </w:rPr>
        <w:t>：</w:t>
      </w:r>
    </w:p>
    <w:p w14:paraId="00501144" w14:textId="414942B9" w:rsidR="004824A4" w:rsidRDefault="004824A4" w:rsidP="00674865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使命一，</w:t>
      </w:r>
      <w:r w:rsidR="00D558B2">
        <w:rPr>
          <w:rFonts w:hint="eastAsia"/>
          <w:color w:val="000000" w:themeColor="text1"/>
          <w:lang w:eastAsia="zh-CN"/>
        </w:rPr>
        <w:t>叫我传好消息给谦卑的人；</w:t>
      </w:r>
    </w:p>
    <w:p w14:paraId="32917B4A" w14:textId="2FF51D2C" w:rsidR="00D558B2" w:rsidRDefault="00D558B2" w:rsidP="00674865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使命二，</w:t>
      </w:r>
      <w:r w:rsidR="0086488C">
        <w:rPr>
          <w:rFonts w:hint="eastAsia"/>
          <w:color w:val="000000" w:themeColor="text1"/>
          <w:lang w:eastAsia="zh-CN"/>
        </w:rPr>
        <w:t>差遣我医好伤心的人</w:t>
      </w:r>
      <w:r w:rsidR="00C3530A">
        <w:rPr>
          <w:rFonts w:hint="eastAsia"/>
          <w:color w:val="000000" w:themeColor="text1"/>
          <w:lang w:eastAsia="zh-CN"/>
        </w:rPr>
        <w:t>，医好生病的人，医好饥渴慕义的人。</w:t>
      </w:r>
      <w:r w:rsidR="0086488C">
        <w:rPr>
          <w:rFonts w:hint="eastAsia"/>
          <w:color w:val="000000" w:themeColor="text1"/>
          <w:lang w:eastAsia="zh-CN"/>
        </w:rPr>
        <w:t>路加福音在引用以赛亚书</w:t>
      </w:r>
      <w:r w:rsidR="0086488C">
        <w:rPr>
          <w:rFonts w:hint="eastAsia"/>
          <w:color w:val="000000" w:themeColor="text1"/>
          <w:lang w:eastAsia="zh-CN"/>
        </w:rPr>
        <w:t>6</w:t>
      </w:r>
      <w:r w:rsidR="0086488C">
        <w:rPr>
          <w:color w:val="000000" w:themeColor="text1"/>
          <w:lang w:eastAsia="zh-CN"/>
        </w:rPr>
        <w:t>1</w:t>
      </w:r>
      <w:r w:rsidR="0086488C">
        <w:rPr>
          <w:rFonts w:hint="eastAsia"/>
          <w:color w:val="000000" w:themeColor="text1"/>
          <w:lang w:eastAsia="zh-CN"/>
        </w:rPr>
        <w:t>章时，漏掉了这句话</w:t>
      </w:r>
      <w:r w:rsidR="005205F6">
        <w:rPr>
          <w:rFonts w:hint="eastAsia"/>
          <w:color w:val="000000" w:themeColor="text1"/>
          <w:lang w:eastAsia="zh-CN"/>
        </w:rPr>
        <w:t>，很可惜</w:t>
      </w:r>
      <w:r w:rsidR="0086488C">
        <w:rPr>
          <w:rFonts w:hint="eastAsia"/>
          <w:color w:val="000000" w:themeColor="text1"/>
          <w:lang w:eastAsia="zh-CN"/>
        </w:rPr>
        <w:t>；</w:t>
      </w:r>
    </w:p>
    <w:p w14:paraId="01D002FE" w14:textId="7103EE90" w:rsidR="0086488C" w:rsidRDefault="0086488C" w:rsidP="00674865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使命三，</w:t>
      </w:r>
      <w:r w:rsidR="00C02898">
        <w:rPr>
          <w:rFonts w:hint="eastAsia"/>
          <w:color w:val="000000" w:themeColor="text1"/>
          <w:lang w:eastAsia="zh-CN"/>
        </w:rPr>
        <w:t>报告被掳的得释放。被掳的，指被罪恶捆绑的；</w:t>
      </w:r>
    </w:p>
    <w:p w14:paraId="1D060510" w14:textId="1EAC493E" w:rsidR="00C02898" w:rsidRDefault="00C02898" w:rsidP="00674865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使命四，被囚的出监牢；</w:t>
      </w:r>
    </w:p>
    <w:p w14:paraId="52829222" w14:textId="031A6D77" w:rsidR="00C02898" w:rsidRDefault="00C02898" w:rsidP="00674865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使命五，报告耶和华的</w:t>
      </w:r>
      <w:r w:rsidR="006A4B50">
        <w:rPr>
          <w:rFonts w:hint="eastAsia"/>
          <w:color w:val="000000" w:themeColor="text1"/>
          <w:lang w:eastAsia="zh-CN"/>
        </w:rPr>
        <w:t>禧年</w:t>
      </w:r>
      <w:r>
        <w:rPr>
          <w:rFonts w:hint="eastAsia"/>
          <w:color w:val="000000" w:themeColor="text1"/>
          <w:lang w:eastAsia="zh-CN"/>
        </w:rPr>
        <w:t>（</w:t>
      </w:r>
      <w:r w:rsidR="006A4B50">
        <w:rPr>
          <w:rFonts w:hint="eastAsia"/>
          <w:color w:val="000000" w:themeColor="text1"/>
          <w:lang w:eastAsia="zh-CN"/>
        </w:rPr>
        <w:t>恩年</w:t>
      </w:r>
      <w:r w:rsidR="007E0A68">
        <w:rPr>
          <w:rFonts w:hint="eastAsia"/>
          <w:color w:val="000000" w:themeColor="text1"/>
          <w:lang w:eastAsia="zh-CN"/>
        </w:rPr>
        <w:t>）。</w:t>
      </w:r>
      <w:r w:rsidR="00FA649C">
        <w:rPr>
          <w:rFonts w:hint="eastAsia"/>
          <w:color w:val="000000" w:themeColor="text1"/>
          <w:lang w:eastAsia="zh-CN"/>
        </w:rPr>
        <w:t>禧年，</w:t>
      </w:r>
      <w:r w:rsidR="005F3C74">
        <w:rPr>
          <w:rFonts w:hint="eastAsia"/>
          <w:color w:val="000000" w:themeColor="text1"/>
          <w:lang w:eastAsia="zh-CN"/>
        </w:rPr>
        <w:t>在旧约时代，</w:t>
      </w:r>
      <w:r w:rsidR="00FA649C">
        <w:rPr>
          <w:rFonts w:hint="eastAsia"/>
          <w:color w:val="000000" w:themeColor="text1"/>
          <w:lang w:eastAsia="zh-CN"/>
        </w:rPr>
        <w:t>神借摩西告诉以色列人，</w:t>
      </w:r>
      <w:r w:rsidR="005F3C74">
        <w:rPr>
          <w:rFonts w:hint="eastAsia"/>
          <w:color w:val="000000" w:themeColor="text1"/>
          <w:lang w:eastAsia="zh-CN"/>
        </w:rPr>
        <w:t>每</w:t>
      </w:r>
      <w:r w:rsidR="005F3C74">
        <w:rPr>
          <w:rFonts w:hint="eastAsia"/>
          <w:color w:val="000000" w:themeColor="text1"/>
          <w:lang w:eastAsia="zh-CN"/>
        </w:rPr>
        <w:t>5</w:t>
      </w:r>
      <w:r w:rsidR="005F3C74">
        <w:rPr>
          <w:color w:val="000000" w:themeColor="text1"/>
          <w:lang w:eastAsia="zh-CN"/>
        </w:rPr>
        <w:t>0</w:t>
      </w:r>
      <w:r w:rsidR="005F3C74">
        <w:rPr>
          <w:rFonts w:hint="eastAsia"/>
          <w:color w:val="000000" w:themeColor="text1"/>
          <w:lang w:eastAsia="zh-CN"/>
        </w:rPr>
        <w:t>年不耕种，让地休息，人之间的欠债不需要还了，这个是禧年。这里的意思是，</w:t>
      </w:r>
      <w:r w:rsidR="00340FA9">
        <w:rPr>
          <w:rFonts w:hint="eastAsia"/>
          <w:color w:val="000000" w:themeColor="text1"/>
          <w:lang w:eastAsia="zh-CN"/>
        </w:rPr>
        <w:t>今天是机会，是神的禧年，赶快悔改。</w:t>
      </w:r>
      <w:r w:rsidR="005F3C74">
        <w:rPr>
          <w:rFonts w:hint="eastAsia"/>
          <w:color w:val="000000" w:themeColor="text1"/>
          <w:lang w:eastAsia="zh-CN"/>
        </w:rPr>
        <w:t>神拣选主耶稣、膏他，来传福音，是他来地上的使命。</w:t>
      </w:r>
      <w:r w:rsidR="00964DBC">
        <w:rPr>
          <w:rFonts w:hint="eastAsia"/>
          <w:color w:val="000000" w:themeColor="text1"/>
          <w:lang w:eastAsia="zh-CN"/>
        </w:rPr>
        <w:t>参见哥林多后书</w:t>
      </w:r>
      <w:r w:rsidR="00860C51">
        <w:rPr>
          <w:rFonts w:hint="eastAsia"/>
          <w:color w:val="000000" w:themeColor="text1"/>
          <w:lang w:eastAsia="zh-CN"/>
        </w:rPr>
        <w:t>6</w:t>
      </w:r>
      <w:r w:rsidR="00860C51">
        <w:rPr>
          <w:color w:val="000000" w:themeColor="text1"/>
          <w:lang w:eastAsia="zh-CN"/>
        </w:rPr>
        <w:t>:2</w:t>
      </w:r>
      <w:r w:rsidR="00860C51">
        <w:rPr>
          <w:rFonts w:hint="eastAsia"/>
          <w:color w:val="000000" w:themeColor="text1"/>
          <w:lang w:eastAsia="zh-CN"/>
        </w:rPr>
        <w:t>，“现在正是悦纳的时候！现在正是拯救的日子”。</w:t>
      </w:r>
      <w:r w:rsidR="006A4B50">
        <w:rPr>
          <w:rFonts w:hint="eastAsia"/>
          <w:color w:val="000000" w:themeColor="text1"/>
          <w:lang w:eastAsia="zh-CN"/>
        </w:rPr>
        <w:t>2</w:t>
      </w:r>
      <w:r w:rsidR="006A4B50">
        <w:rPr>
          <w:color w:val="000000" w:themeColor="text1"/>
          <w:lang w:eastAsia="zh-CN"/>
        </w:rPr>
        <w:t>000</w:t>
      </w:r>
      <w:r w:rsidR="006A4B50">
        <w:rPr>
          <w:rFonts w:hint="eastAsia"/>
          <w:color w:val="000000" w:themeColor="text1"/>
          <w:lang w:eastAsia="zh-CN"/>
        </w:rPr>
        <w:t>多年前，主耶稣拿起以赛亚书</w:t>
      </w:r>
      <w:r w:rsidR="00D13159">
        <w:rPr>
          <w:rFonts w:hint="eastAsia"/>
          <w:color w:val="000000" w:themeColor="text1"/>
          <w:lang w:eastAsia="zh-CN"/>
        </w:rPr>
        <w:t>，</w:t>
      </w:r>
      <w:r w:rsidR="006A4B50">
        <w:rPr>
          <w:rFonts w:hint="eastAsia"/>
          <w:color w:val="000000" w:themeColor="text1"/>
          <w:lang w:eastAsia="zh-CN"/>
        </w:rPr>
        <w:t>宣告现在是神的禧年</w:t>
      </w:r>
      <w:r w:rsidR="0063542A">
        <w:rPr>
          <w:rFonts w:hint="eastAsia"/>
          <w:color w:val="000000" w:themeColor="text1"/>
          <w:lang w:eastAsia="zh-CN"/>
        </w:rPr>
        <w:t>，你们要接受，今天是机会，明天不一定还在。</w:t>
      </w:r>
    </w:p>
    <w:p w14:paraId="398D1C4B" w14:textId="7900B517" w:rsidR="00C85488" w:rsidRPr="00C02898" w:rsidRDefault="00C85488" w:rsidP="00674865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路加</w:t>
      </w:r>
      <w:r>
        <w:rPr>
          <w:rFonts w:hint="eastAsia"/>
          <w:color w:val="000000" w:themeColor="text1"/>
          <w:lang w:eastAsia="zh-CN"/>
        </w:rPr>
        <w:t>4</w:t>
      </w:r>
      <w:r>
        <w:rPr>
          <w:color w:val="000000" w:themeColor="text1"/>
          <w:lang w:eastAsia="zh-CN"/>
        </w:rPr>
        <w:t>: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7-19</w:t>
      </w:r>
      <w:r>
        <w:rPr>
          <w:rFonts w:hint="eastAsia"/>
          <w:color w:val="000000" w:themeColor="text1"/>
          <w:lang w:eastAsia="zh-CN"/>
        </w:rPr>
        <w:t>节，主耶稣特意在拿撒勒，翻开以赛亚书，读了那一段，因为家乡的人不信。</w:t>
      </w:r>
    </w:p>
    <w:p w14:paraId="242A4094" w14:textId="14CD55FE" w:rsidR="0025017A" w:rsidRDefault="0025017A">
      <w:pPr>
        <w:pStyle w:val="ListBullet"/>
        <w:numPr>
          <w:ilvl w:val="0"/>
          <w:numId w:val="39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路加</w:t>
      </w:r>
      <w:r>
        <w:rPr>
          <w:rFonts w:hint="eastAsia"/>
          <w:color w:val="000000" w:themeColor="text1"/>
          <w:lang w:eastAsia="zh-CN"/>
        </w:rPr>
        <w:t>4</w:t>
      </w:r>
      <w:r>
        <w:rPr>
          <w:rFonts w:hint="eastAsia"/>
          <w:color w:val="000000" w:themeColor="text1"/>
          <w:lang w:eastAsia="zh-CN"/>
        </w:rPr>
        <w:t>：</w:t>
      </w:r>
      <w:r>
        <w:rPr>
          <w:color w:val="000000" w:themeColor="text1"/>
          <w:lang w:eastAsia="zh-CN"/>
        </w:rPr>
        <w:t>20-21</w:t>
      </w:r>
      <w:r>
        <w:rPr>
          <w:rFonts w:hint="eastAsia"/>
          <w:color w:val="000000" w:themeColor="text1"/>
          <w:lang w:eastAsia="zh-CN"/>
        </w:rPr>
        <w:t>，耶稣自己的宣告</w:t>
      </w:r>
    </w:p>
    <w:p w14:paraId="462D69E1" w14:textId="506BCC07" w:rsidR="007514F3" w:rsidRDefault="007514F3" w:rsidP="00DD6440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主耶稣宣告他就是弥赛亚，他第一次来的使命，</w:t>
      </w:r>
      <w:r w:rsidR="0092736A">
        <w:rPr>
          <w:rFonts w:hint="eastAsia"/>
          <w:color w:val="000000" w:themeColor="text1"/>
          <w:lang w:eastAsia="zh-CN"/>
        </w:rPr>
        <w:t>他就</w:t>
      </w:r>
      <w:r>
        <w:rPr>
          <w:rFonts w:hint="eastAsia"/>
          <w:color w:val="000000" w:themeColor="text1"/>
          <w:lang w:eastAsia="zh-CN"/>
        </w:rPr>
        <w:t>是神差来的基督。</w:t>
      </w:r>
    </w:p>
    <w:p w14:paraId="2468A833" w14:textId="5F2ADCFF" w:rsidR="00DD6440" w:rsidRDefault="002F5CE6" w:rsidP="00DD6440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0</w:t>
      </w:r>
      <w:r>
        <w:rPr>
          <w:rFonts w:hint="eastAsia"/>
          <w:color w:val="000000" w:themeColor="text1"/>
          <w:lang w:eastAsia="zh-CN"/>
        </w:rPr>
        <w:t>节，</w:t>
      </w:r>
      <w:r w:rsidR="00DD6440">
        <w:rPr>
          <w:rFonts w:hint="eastAsia"/>
          <w:color w:val="000000" w:themeColor="text1"/>
          <w:lang w:eastAsia="zh-CN"/>
        </w:rPr>
        <w:t>主耶稣</w:t>
      </w:r>
      <w:r w:rsidR="00542C06">
        <w:rPr>
          <w:rFonts w:hint="eastAsia"/>
          <w:color w:val="000000" w:themeColor="text1"/>
          <w:lang w:eastAsia="zh-CN"/>
        </w:rPr>
        <w:t>没有读完，</w:t>
      </w:r>
      <w:r w:rsidR="00DD6440">
        <w:rPr>
          <w:rFonts w:hint="eastAsia"/>
          <w:color w:val="000000" w:themeColor="text1"/>
          <w:lang w:eastAsia="zh-CN"/>
        </w:rPr>
        <w:t>停在了这里，就是以赛亚书</w:t>
      </w:r>
      <w:r w:rsidR="00DD6440">
        <w:rPr>
          <w:rFonts w:hint="eastAsia"/>
          <w:color w:val="000000" w:themeColor="text1"/>
          <w:lang w:eastAsia="zh-CN"/>
        </w:rPr>
        <w:t>6</w:t>
      </w:r>
      <w:r w:rsidR="00DD6440">
        <w:rPr>
          <w:color w:val="000000" w:themeColor="text1"/>
          <w:lang w:eastAsia="zh-CN"/>
        </w:rPr>
        <w:t>1:2</w:t>
      </w:r>
      <w:r w:rsidR="00DD6440">
        <w:rPr>
          <w:rFonts w:hint="eastAsia"/>
          <w:color w:val="000000" w:themeColor="text1"/>
          <w:lang w:eastAsia="zh-CN"/>
        </w:rPr>
        <w:t>的第一句</w:t>
      </w:r>
      <w:r w:rsidR="00542C06">
        <w:rPr>
          <w:rFonts w:hint="eastAsia"/>
          <w:color w:val="000000" w:themeColor="text1"/>
          <w:lang w:eastAsia="zh-CN"/>
        </w:rPr>
        <w:t>。</w:t>
      </w:r>
      <w:r w:rsidR="00DD6440">
        <w:rPr>
          <w:rFonts w:hint="eastAsia"/>
          <w:color w:val="000000" w:themeColor="text1"/>
          <w:lang w:eastAsia="zh-CN"/>
        </w:rPr>
        <w:t>因为后面</w:t>
      </w:r>
      <w:r w:rsidR="00891D5A">
        <w:rPr>
          <w:rFonts w:hint="eastAsia"/>
          <w:color w:val="000000" w:themeColor="text1"/>
          <w:lang w:eastAsia="zh-CN"/>
        </w:rPr>
        <w:t>第二句</w:t>
      </w:r>
      <w:r w:rsidR="001F0CB7">
        <w:rPr>
          <w:rFonts w:hint="eastAsia"/>
          <w:color w:val="000000" w:themeColor="text1"/>
          <w:lang w:eastAsia="zh-CN"/>
        </w:rPr>
        <w:t>“我们神报仇的日子”</w:t>
      </w:r>
      <w:r w:rsidR="00891D5A">
        <w:rPr>
          <w:rFonts w:hint="eastAsia"/>
          <w:color w:val="000000" w:themeColor="text1"/>
          <w:lang w:eastAsia="zh-CN"/>
        </w:rPr>
        <w:t>，</w:t>
      </w:r>
      <w:r w:rsidR="00DD6440">
        <w:rPr>
          <w:rFonts w:hint="eastAsia"/>
          <w:color w:val="000000" w:themeColor="text1"/>
          <w:lang w:eastAsia="zh-CN"/>
        </w:rPr>
        <w:t>是</w:t>
      </w:r>
      <w:r w:rsidR="001F0CB7">
        <w:rPr>
          <w:rFonts w:hint="eastAsia"/>
          <w:color w:val="000000" w:themeColor="text1"/>
          <w:lang w:eastAsia="zh-CN"/>
        </w:rPr>
        <w:t>指</w:t>
      </w:r>
      <w:r w:rsidR="00DD6440">
        <w:rPr>
          <w:rFonts w:hint="eastAsia"/>
          <w:color w:val="000000" w:themeColor="text1"/>
          <w:lang w:eastAsia="zh-CN"/>
        </w:rPr>
        <w:t>主耶稣第二次回来</w:t>
      </w:r>
      <w:r w:rsidR="00A54AC2">
        <w:rPr>
          <w:rFonts w:hint="eastAsia"/>
          <w:color w:val="000000" w:themeColor="text1"/>
          <w:lang w:eastAsia="zh-CN"/>
        </w:rPr>
        <w:t>要做</w:t>
      </w:r>
      <w:r w:rsidR="00DD6440">
        <w:rPr>
          <w:rFonts w:hint="eastAsia"/>
          <w:color w:val="000000" w:themeColor="text1"/>
          <w:lang w:eastAsia="zh-CN"/>
        </w:rPr>
        <w:t>的事，要施行审判。</w:t>
      </w:r>
    </w:p>
    <w:p w14:paraId="69D0E735" w14:textId="5713DC0A" w:rsidR="002F5CE6" w:rsidRPr="002F5CE6" w:rsidRDefault="002F5CE6" w:rsidP="00DD6440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1</w:t>
      </w:r>
      <w:r>
        <w:rPr>
          <w:rFonts w:hint="eastAsia"/>
          <w:color w:val="000000" w:themeColor="text1"/>
          <w:lang w:eastAsia="zh-CN"/>
        </w:rPr>
        <w:t>节，主耶稣解释了“应验”，宣告他就是那位弥赛亚。</w:t>
      </w:r>
    </w:p>
    <w:p w14:paraId="3BBCF5F6" w14:textId="0D2C0DFA" w:rsidR="0025017A" w:rsidRDefault="0025017A">
      <w:pPr>
        <w:pStyle w:val="ListBullet"/>
        <w:numPr>
          <w:ilvl w:val="0"/>
          <w:numId w:val="39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路加</w:t>
      </w:r>
      <w:r>
        <w:rPr>
          <w:rFonts w:hint="eastAsia"/>
          <w:color w:val="000000" w:themeColor="text1"/>
          <w:lang w:eastAsia="zh-CN"/>
        </w:rPr>
        <w:t>4</w:t>
      </w:r>
      <w:r>
        <w:rPr>
          <w:rFonts w:hint="eastAsia"/>
          <w:color w:val="000000" w:themeColor="text1"/>
          <w:lang w:eastAsia="zh-CN"/>
        </w:rPr>
        <w:t>：</w:t>
      </w:r>
      <w:r>
        <w:rPr>
          <w:color w:val="000000" w:themeColor="text1"/>
          <w:lang w:eastAsia="zh-CN"/>
        </w:rPr>
        <w:t>22</w:t>
      </w:r>
      <w:r>
        <w:rPr>
          <w:rFonts w:hint="eastAsia"/>
          <w:color w:val="000000" w:themeColor="text1"/>
          <w:lang w:eastAsia="zh-CN"/>
        </w:rPr>
        <w:t>，人</w:t>
      </w:r>
      <w:r w:rsidR="00B55071">
        <w:rPr>
          <w:rFonts w:hint="eastAsia"/>
          <w:color w:val="000000" w:themeColor="text1"/>
          <w:lang w:eastAsia="zh-CN"/>
        </w:rPr>
        <w:t>们</w:t>
      </w:r>
      <w:r>
        <w:rPr>
          <w:rFonts w:hint="eastAsia"/>
          <w:color w:val="000000" w:themeColor="text1"/>
          <w:lang w:eastAsia="zh-CN"/>
        </w:rPr>
        <w:t>的困惑</w:t>
      </w:r>
    </w:p>
    <w:p w14:paraId="3B22AA58" w14:textId="11BCA1F6" w:rsidR="00BD1317" w:rsidRPr="00016667" w:rsidRDefault="00BD1317" w:rsidP="00BD1317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主耶稣说他是弥赛亚、是基督，但人们不信：“这不是约瑟的儿子吗？”参见马太福音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3:54-56</w:t>
      </w:r>
      <w:r>
        <w:rPr>
          <w:rFonts w:hint="eastAsia"/>
          <w:color w:val="000000" w:themeColor="text1"/>
          <w:lang w:eastAsia="zh-CN"/>
        </w:rPr>
        <w:t>。</w:t>
      </w:r>
    </w:p>
    <w:p w14:paraId="48E7CD45" w14:textId="2535915B" w:rsidR="00016667" w:rsidRDefault="00016667" w:rsidP="00016667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16667">
        <w:rPr>
          <w:rFonts w:hint="eastAsia"/>
          <w:b/>
          <w:bCs/>
          <w:color w:val="000000" w:themeColor="text1"/>
          <w:lang w:eastAsia="zh-CN"/>
        </w:rPr>
        <w:t>二</w:t>
      </w:r>
      <w:r w:rsidR="00AD37E2">
        <w:rPr>
          <w:rFonts w:hint="eastAsia"/>
          <w:b/>
          <w:bCs/>
          <w:color w:val="000000" w:themeColor="text1"/>
          <w:lang w:eastAsia="zh-CN"/>
        </w:rPr>
        <w:t>．</w:t>
      </w:r>
      <w:r w:rsidRPr="00016667">
        <w:rPr>
          <w:rFonts w:hint="eastAsia"/>
          <w:b/>
          <w:bCs/>
          <w:color w:val="000000" w:themeColor="text1"/>
          <w:lang w:eastAsia="zh-CN"/>
        </w:rPr>
        <w:t>路加</w:t>
      </w:r>
      <w:r w:rsidRPr="00016667">
        <w:rPr>
          <w:rFonts w:hint="eastAsia"/>
          <w:b/>
          <w:bCs/>
          <w:color w:val="000000" w:themeColor="text1"/>
          <w:lang w:eastAsia="zh-CN"/>
        </w:rPr>
        <w:t>4</w:t>
      </w:r>
      <w:r w:rsidRPr="00016667">
        <w:rPr>
          <w:b/>
          <w:bCs/>
          <w:color w:val="000000" w:themeColor="text1"/>
          <w:lang w:eastAsia="zh-CN"/>
        </w:rPr>
        <w:t>:23-30</w:t>
      </w:r>
      <w:r w:rsidRPr="00016667">
        <w:rPr>
          <w:rFonts w:hint="eastAsia"/>
          <w:b/>
          <w:bCs/>
          <w:color w:val="000000" w:themeColor="text1"/>
          <w:lang w:eastAsia="zh-CN"/>
        </w:rPr>
        <w:t>，当</w:t>
      </w:r>
      <w:r w:rsidR="00A33162">
        <w:rPr>
          <w:rFonts w:hint="eastAsia"/>
          <w:b/>
          <w:bCs/>
          <w:color w:val="000000" w:themeColor="text1"/>
          <w:lang w:eastAsia="zh-CN"/>
        </w:rPr>
        <w:t>主</w:t>
      </w:r>
      <w:r w:rsidRPr="00016667">
        <w:rPr>
          <w:rFonts w:hint="eastAsia"/>
          <w:b/>
          <w:bCs/>
          <w:color w:val="000000" w:themeColor="text1"/>
          <w:lang w:eastAsia="zh-CN"/>
        </w:rPr>
        <w:t>耶稣揭露他们的不信时，人们愤怒的反应</w:t>
      </w:r>
    </w:p>
    <w:p w14:paraId="084D3660" w14:textId="1E907356" w:rsidR="00AC72F6" w:rsidRDefault="00AC72F6" w:rsidP="00016667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1.</w:t>
      </w:r>
      <w:r>
        <w:rPr>
          <w:rFonts w:hint="eastAsia"/>
          <w:color w:val="000000" w:themeColor="text1"/>
          <w:lang w:eastAsia="zh-CN"/>
        </w:rPr>
        <w:t>路加</w:t>
      </w:r>
      <w:r>
        <w:rPr>
          <w:rFonts w:hint="eastAsia"/>
          <w:color w:val="000000" w:themeColor="text1"/>
          <w:lang w:eastAsia="zh-CN"/>
        </w:rPr>
        <w:t>4</w:t>
      </w:r>
      <w:r>
        <w:rPr>
          <w:rFonts w:hint="eastAsia"/>
          <w:color w:val="000000" w:themeColor="text1"/>
          <w:lang w:eastAsia="zh-CN"/>
        </w:rPr>
        <w:t>：</w:t>
      </w: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3</w:t>
      </w:r>
      <w:r>
        <w:rPr>
          <w:rFonts w:hint="eastAsia"/>
          <w:color w:val="000000" w:themeColor="text1"/>
          <w:lang w:eastAsia="zh-CN"/>
        </w:rPr>
        <w:t>，预测他们的愿望</w:t>
      </w:r>
    </w:p>
    <w:p w14:paraId="26A5667D" w14:textId="6C8315DF" w:rsidR="00EB4537" w:rsidRDefault="00EB4537" w:rsidP="00016667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>主耶稣知道他们心里的想法，预测他们的愿望。</w:t>
      </w:r>
      <w:r w:rsidR="00F80C69">
        <w:rPr>
          <w:rFonts w:hint="eastAsia"/>
          <w:color w:val="000000" w:themeColor="text1"/>
          <w:lang w:eastAsia="zh-CN"/>
        </w:rPr>
        <w:t>这俗语是因为不信。参见路加福音</w:t>
      </w:r>
      <w:r w:rsidR="00F80C69">
        <w:rPr>
          <w:rFonts w:hint="eastAsia"/>
          <w:color w:val="000000" w:themeColor="text1"/>
          <w:lang w:eastAsia="zh-CN"/>
        </w:rPr>
        <w:t>2</w:t>
      </w:r>
      <w:r w:rsidR="00F80C69">
        <w:rPr>
          <w:color w:val="000000" w:themeColor="text1"/>
          <w:lang w:eastAsia="zh-CN"/>
        </w:rPr>
        <w:t>3:35</w:t>
      </w:r>
      <w:r w:rsidR="00F80C69">
        <w:rPr>
          <w:rFonts w:hint="eastAsia"/>
          <w:color w:val="000000" w:themeColor="text1"/>
          <w:lang w:eastAsia="zh-CN"/>
        </w:rPr>
        <w:t>，主耶稣被钉十字架时，他们也是这样说的。</w:t>
      </w:r>
    </w:p>
    <w:p w14:paraId="52C190BE" w14:textId="7BEB03F8" w:rsidR="00AC72F6" w:rsidRDefault="00AC72F6" w:rsidP="00016667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.</w:t>
      </w:r>
      <w:r>
        <w:rPr>
          <w:rFonts w:hint="eastAsia"/>
          <w:color w:val="000000" w:themeColor="text1"/>
          <w:lang w:eastAsia="zh-CN"/>
        </w:rPr>
        <w:t>路加</w:t>
      </w:r>
      <w:r>
        <w:rPr>
          <w:rFonts w:hint="eastAsia"/>
          <w:color w:val="000000" w:themeColor="text1"/>
          <w:lang w:eastAsia="zh-CN"/>
        </w:rPr>
        <w:t>4</w:t>
      </w:r>
      <w:r>
        <w:rPr>
          <w:rFonts w:hint="eastAsia"/>
          <w:color w:val="000000" w:themeColor="text1"/>
          <w:lang w:eastAsia="zh-CN"/>
        </w:rPr>
        <w:t>：</w:t>
      </w:r>
      <w:r>
        <w:rPr>
          <w:color w:val="000000" w:themeColor="text1"/>
          <w:lang w:eastAsia="zh-CN"/>
        </w:rPr>
        <w:t>24</w:t>
      </w:r>
      <w:r>
        <w:rPr>
          <w:rFonts w:hint="eastAsia"/>
          <w:color w:val="000000" w:themeColor="text1"/>
          <w:lang w:eastAsia="zh-CN"/>
        </w:rPr>
        <w:t>，指出他们的态度</w:t>
      </w:r>
    </w:p>
    <w:p w14:paraId="020439F5" w14:textId="400B49F0" w:rsidR="00F80C69" w:rsidRPr="00F80C69" w:rsidRDefault="00240E06" w:rsidP="00016667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主耶稣的意思是指出他们不信的心态。</w:t>
      </w:r>
      <w:r w:rsidR="00836AA0">
        <w:rPr>
          <w:rFonts w:hint="eastAsia"/>
          <w:color w:val="000000" w:themeColor="text1"/>
          <w:lang w:eastAsia="zh-CN"/>
        </w:rPr>
        <w:t>主耶稣指出，他应验了神借以赛亚先知所预告的那位弥赛亚。</w:t>
      </w:r>
    </w:p>
    <w:p w14:paraId="25C85BE9" w14:textId="70C6F995" w:rsidR="00AC72F6" w:rsidRDefault="00AC72F6">
      <w:pPr>
        <w:pStyle w:val="ListBullet"/>
        <w:numPr>
          <w:ilvl w:val="0"/>
          <w:numId w:val="31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路加</w:t>
      </w:r>
      <w:r>
        <w:rPr>
          <w:rFonts w:hint="eastAsia"/>
          <w:color w:val="000000" w:themeColor="text1"/>
          <w:lang w:eastAsia="zh-CN"/>
        </w:rPr>
        <w:t>4</w:t>
      </w:r>
      <w:r>
        <w:rPr>
          <w:rFonts w:hint="eastAsia"/>
          <w:color w:val="000000" w:themeColor="text1"/>
          <w:lang w:eastAsia="zh-CN"/>
        </w:rPr>
        <w:t>：</w:t>
      </w:r>
      <w:r>
        <w:rPr>
          <w:color w:val="000000" w:themeColor="text1"/>
          <w:lang w:eastAsia="zh-CN"/>
        </w:rPr>
        <w:t>25-27</w:t>
      </w:r>
      <w:r w:rsidR="008C3B2C">
        <w:rPr>
          <w:rFonts w:hint="eastAsia"/>
          <w:color w:val="000000" w:themeColor="text1"/>
          <w:lang w:eastAsia="zh-CN"/>
        </w:rPr>
        <w:t>，用他们过去历史的例子来提醒他们</w:t>
      </w:r>
    </w:p>
    <w:p w14:paraId="078C9312" w14:textId="72D5880D" w:rsidR="000D73D3" w:rsidRDefault="00246C87" w:rsidP="00246C87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主耶稣怎样把他们的不信显露出来？</w:t>
      </w:r>
      <w:r w:rsidR="00CC7483">
        <w:rPr>
          <w:rFonts w:hint="eastAsia"/>
          <w:color w:val="000000" w:themeColor="text1"/>
          <w:lang w:eastAsia="zh-CN"/>
        </w:rPr>
        <w:t>通过两个历史上的例子。一是神差派以利亚</w:t>
      </w:r>
      <w:r w:rsidR="00527063">
        <w:rPr>
          <w:rFonts w:hint="eastAsia"/>
          <w:color w:val="000000" w:themeColor="text1"/>
          <w:lang w:eastAsia="zh-CN"/>
        </w:rPr>
        <w:t>去外邦</w:t>
      </w:r>
      <w:r w:rsidR="002A7FCF">
        <w:rPr>
          <w:rFonts w:hint="eastAsia"/>
          <w:color w:val="000000" w:themeColor="text1"/>
          <w:lang w:eastAsia="zh-CN"/>
        </w:rPr>
        <w:t>（西顿，是迦南人的祖先，神所诅咒的地方）</w:t>
      </w:r>
      <w:r w:rsidR="00527063">
        <w:rPr>
          <w:rFonts w:hint="eastAsia"/>
          <w:color w:val="000000" w:themeColor="text1"/>
          <w:lang w:eastAsia="zh-CN"/>
        </w:rPr>
        <w:t>的寡妇那里，因为犹太人的不信。此事在列王纪上</w:t>
      </w:r>
      <w:r w:rsidR="0046164D">
        <w:rPr>
          <w:rFonts w:hint="eastAsia"/>
          <w:color w:val="000000" w:themeColor="text1"/>
          <w:lang w:eastAsia="zh-CN"/>
        </w:rPr>
        <w:t>第</w:t>
      </w:r>
      <w:r w:rsidR="00527063">
        <w:rPr>
          <w:rFonts w:hint="eastAsia"/>
          <w:color w:val="000000" w:themeColor="text1"/>
          <w:lang w:eastAsia="zh-CN"/>
        </w:rPr>
        <w:t>1</w:t>
      </w:r>
      <w:r w:rsidR="00527063">
        <w:rPr>
          <w:color w:val="000000" w:themeColor="text1"/>
          <w:lang w:eastAsia="zh-CN"/>
        </w:rPr>
        <w:t>7</w:t>
      </w:r>
      <w:r w:rsidR="00527063">
        <w:rPr>
          <w:rFonts w:hint="eastAsia"/>
          <w:color w:val="000000" w:themeColor="text1"/>
          <w:lang w:eastAsia="zh-CN"/>
        </w:rPr>
        <w:t>章；二是</w:t>
      </w:r>
      <w:r w:rsidR="00C21B8E">
        <w:rPr>
          <w:rFonts w:hint="eastAsia"/>
          <w:color w:val="000000" w:themeColor="text1"/>
          <w:lang w:eastAsia="zh-CN"/>
        </w:rPr>
        <w:t>神差派以利沙去叙利亚的乃缦（亚兰做王的时候</w:t>
      </w:r>
      <w:r w:rsidR="00865869">
        <w:rPr>
          <w:rFonts w:hint="eastAsia"/>
          <w:color w:val="000000" w:themeColor="text1"/>
          <w:lang w:eastAsia="zh-CN"/>
        </w:rPr>
        <w:t>）除去了大麻风。</w:t>
      </w:r>
      <w:r w:rsidR="002A7FCF">
        <w:rPr>
          <w:rFonts w:hint="eastAsia"/>
          <w:color w:val="000000" w:themeColor="text1"/>
          <w:lang w:eastAsia="zh-CN"/>
        </w:rPr>
        <w:t>主耶稣提到以色列历史上的两件大事。</w:t>
      </w:r>
    </w:p>
    <w:p w14:paraId="56861B9D" w14:textId="68F0ECFC" w:rsidR="00E618C2" w:rsidRDefault="00E618C2">
      <w:pPr>
        <w:pStyle w:val="ListBullet"/>
        <w:numPr>
          <w:ilvl w:val="0"/>
          <w:numId w:val="31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路加</w:t>
      </w:r>
      <w:r>
        <w:rPr>
          <w:rFonts w:hint="eastAsia"/>
          <w:color w:val="000000" w:themeColor="text1"/>
          <w:lang w:eastAsia="zh-CN"/>
        </w:rPr>
        <w:t>4</w:t>
      </w:r>
      <w:r>
        <w:rPr>
          <w:color w:val="000000" w:themeColor="text1"/>
          <w:lang w:eastAsia="zh-CN"/>
        </w:rPr>
        <w:t>:28-30</w:t>
      </w:r>
    </w:p>
    <w:p w14:paraId="0ACF1074" w14:textId="0D57689E" w:rsidR="00684F67" w:rsidRDefault="00E618C2" w:rsidP="00E618C2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8</w:t>
      </w:r>
      <w:r>
        <w:rPr>
          <w:rFonts w:hint="eastAsia"/>
          <w:color w:val="000000" w:themeColor="text1"/>
          <w:lang w:eastAsia="zh-CN"/>
        </w:rPr>
        <w:t>节，会堂里的人生气，是因为他们不接受神的主权，神说“要恩待谁就恩待谁，要怜悯谁就怜悯谁”。</w:t>
      </w:r>
    </w:p>
    <w:p w14:paraId="0C59B7E8" w14:textId="5966E9E2" w:rsidR="00E618C2" w:rsidRPr="00AC72F6" w:rsidRDefault="00E618C2" w:rsidP="00E618C2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今天很多人不能接受神的主权，他们不信。我们要问什么叫</w:t>
      </w:r>
      <w:r w:rsidR="00327E85">
        <w:rPr>
          <w:color w:val="000000" w:themeColor="text1"/>
          <w:lang w:eastAsia="zh-CN"/>
        </w:rPr>
        <w:t xml:space="preserve"> </w:t>
      </w:r>
      <w:r w:rsidR="00327E85">
        <w:rPr>
          <w:rFonts w:hint="eastAsia"/>
          <w:color w:val="000000" w:themeColor="text1"/>
          <w:lang w:eastAsia="zh-CN"/>
        </w:rPr>
        <w:t>“</w:t>
      </w:r>
      <w:r>
        <w:rPr>
          <w:rFonts w:hint="eastAsia"/>
          <w:color w:val="000000" w:themeColor="text1"/>
          <w:lang w:eastAsia="zh-CN"/>
        </w:rPr>
        <w:t>信</w:t>
      </w:r>
      <w:r w:rsidR="00327E85">
        <w:rPr>
          <w:rFonts w:hint="eastAsia"/>
          <w:color w:val="000000" w:themeColor="text1"/>
          <w:lang w:eastAsia="zh-CN"/>
        </w:rPr>
        <w:t>”</w:t>
      </w:r>
      <w:r w:rsidR="00213A41">
        <w:rPr>
          <w:rFonts w:hint="eastAsia"/>
          <w:color w:val="000000" w:themeColor="text1"/>
          <w:lang w:eastAsia="zh-CN"/>
        </w:rPr>
        <w:t>——把你的一生放在耶稣的身上。一帆风顺时容易，灾难来了就难。</w:t>
      </w:r>
    </w:p>
    <w:p w14:paraId="271ECD3C" w14:textId="1AEF33FA" w:rsidR="00016667" w:rsidRPr="00016667" w:rsidRDefault="00AD37E2" w:rsidP="00AD37E2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三．</w:t>
      </w:r>
      <w:r w:rsidR="00016667" w:rsidRPr="00016667">
        <w:rPr>
          <w:rFonts w:hint="eastAsia"/>
          <w:b/>
          <w:bCs/>
          <w:color w:val="000000" w:themeColor="text1"/>
          <w:lang w:eastAsia="zh-CN"/>
        </w:rPr>
        <w:t>路加</w:t>
      </w:r>
      <w:r w:rsidR="00016667" w:rsidRPr="00016667">
        <w:rPr>
          <w:rFonts w:hint="eastAsia"/>
          <w:b/>
          <w:bCs/>
          <w:color w:val="000000" w:themeColor="text1"/>
          <w:lang w:eastAsia="zh-CN"/>
        </w:rPr>
        <w:t>4</w:t>
      </w:r>
      <w:r w:rsidR="00016667" w:rsidRPr="00016667">
        <w:rPr>
          <w:b/>
          <w:bCs/>
          <w:color w:val="000000" w:themeColor="text1"/>
          <w:lang w:eastAsia="zh-CN"/>
        </w:rPr>
        <w:t>:31-32</w:t>
      </w:r>
      <w:r w:rsidR="00016667" w:rsidRPr="00016667">
        <w:rPr>
          <w:rFonts w:hint="eastAsia"/>
          <w:b/>
          <w:bCs/>
          <w:color w:val="000000" w:themeColor="text1"/>
          <w:lang w:eastAsia="zh-CN"/>
        </w:rPr>
        <w:t>，耶稣加强他话语的权威</w:t>
      </w:r>
    </w:p>
    <w:p w14:paraId="16046794" w14:textId="77777777" w:rsidR="001B21AC" w:rsidRDefault="00DE496E" w:rsidP="00016667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约翰</w:t>
      </w:r>
      <w:r>
        <w:rPr>
          <w:rFonts w:hint="eastAsia"/>
          <w:color w:val="000000" w:themeColor="text1"/>
          <w:lang w:eastAsia="zh-CN"/>
        </w:rPr>
        <w:t>6</w:t>
      </w:r>
      <w:r>
        <w:rPr>
          <w:color w:val="000000" w:themeColor="text1"/>
          <w:lang w:eastAsia="zh-CN"/>
        </w:rPr>
        <w:t>:29-30</w:t>
      </w:r>
      <w:r>
        <w:rPr>
          <w:rFonts w:hint="eastAsia"/>
          <w:color w:val="000000" w:themeColor="text1"/>
          <w:lang w:eastAsia="zh-CN"/>
        </w:rPr>
        <w:t>，犹太人要看神迹；</w:t>
      </w:r>
    </w:p>
    <w:p w14:paraId="0748B0F5" w14:textId="77777777" w:rsidR="001B21AC" w:rsidRDefault="00DE496E" w:rsidP="00016667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约翰</w:t>
      </w:r>
      <w:r>
        <w:rPr>
          <w:rFonts w:hint="eastAsia"/>
          <w:color w:val="000000" w:themeColor="text1"/>
          <w:lang w:eastAsia="zh-CN"/>
        </w:rPr>
        <w:t>5</w:t>
      </w:r>
      <w:r>
        <w:rPr>
          <w:color w:val="000000" w:themeColor="text1"/>
          <w:lang w:eastAsia="zh-CN"/>
        </w:rPr>
        <w:t>:36</w:t>
      </w:r>
      <w:r>
        <w:rPr>
          <w:rFonts w:hint="eastAsia"/>
          <w:color w:val="000000" w:themeColor="text1"/>
          <w:lang w:eastAsia="zh-CN"/>
        </w:rPr>
        <w:t>，主耶稣有比施洗约翰更大的见证，他的神迹奇事证明他是从神来的</w:t>
      </w:r>
      <w:r w:rsidR="008C0E52">
        <w:rPr>
          <w:rFonts w:hint="eastAsia"/>
          <w:color w:val="000000" w:themeColor="text1"/>
          <w:lang w:eastAsia="zh-CN"/>
        </w:rPr>
        <w:t>；</w:t>
      </w:r>
    </w:p>
    <w:p w14:paraId="7D9CB092" w14:textId="0AB9596F" w:rsidR="00016667" w:rsidRDefault="008C0E52" w:rsidP="00016667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使徒行传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0:36-38</w:t>
      </w:r>
      <w:r>
        <w:rPr>
          <w:rFonts w:hint="eastAsia"/>
          <w:color w:val="000000" w:themeColor="text1"/>
          <w:lang w:eastAsia="zh-CN"/>
        </w:rPr>
        <w:t>，彼得述说主耶稣在地上行的事，证明他是神差来的；马可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6:17-20</w:t>
      </w:r>
      <w:r>
        <w:rPr>
          <w:rFonts w:hint="eastAsia"/>
          <w:color w:val="000000" w:themeColor="text1"/>
          <w:lang w:eastAsia="zh-CN"/>
        </w:rPr>
        <w:t>，“信的人必有神迹随着他们”，这话是对门徒说的</w:t>
      </w:r>
      <w:r w:rsidR="005328DD">
        <w:rPr>
          <w:rFonts w:hint="eastAsia"/>
          <w:color w:val="000000" w:themeColor="text1"/>
          <w:lang w:eastAsia="zh-CN"/>
        </w:rPr>
        <w:t>。“</w:t>
      </w:r>
      <w:r>
        <w:rPr>
          <w:rFonts w:hint="eastAsia"/>
          <w:color w:val="000000" w:themeColor="text1"/>
          <w:lang w:eastAsia="zh-CN"/>
        </w:rPr>
        <w:t>他们</w:t>
      </w:r>
      <w:r w:rsidR="005328DD">
        <w:rPr>
          <w:rFonts w:hint="eastAsia"/>
          <w:color w:val="000000" w:themeColor="text1"/>
          <w:lang w:eastAsia="zh-CN"/>
        </w:rPr>
        <w:t>”</w:t>
      </w:r>
      <w:r>
        <w:rPr>
          <w:rFonts w:hint="eastAsia"/>
          <w:color w:val="000000" w:themeColor="text1"/>
          <w:lang w:eastAsia="zh-CN"/>
        </w:rPr>
        <w:t>指门徒。</w:t>
      </w:r>
      <w:r w:rsidR="005747D1">
        <w:rPr>
          <w:rFonts w:hint="eastAsia"/>
          <w:color w:val="000000" w:themeColor="text1"/>
          <w:lang w:eastAsia="zh-CN"/>
        </w:rPr>
        <w:t>主耶稣升天了，门徒们继续，证实门徒是主耶稣差派的。神今天还能行神迹奇事，但今天很多人利用</w:t>
      </w:r>
      <w:r w:rsidR="001B21AC">
        <w:rPr>
          <w:rFonts w:hint="eastAsia"/>
          <w:color w:val="000000" w:themeColor="text1"/>
          <w:lang w:eastAsia="zh-CN"/>
        </w:rPr>
        <w:t>；</w:t>
      </w:r>
    </w:p>
    <w:p w14:paraId="03A8B42C" w14:textId="4600CB2D" w:rsidR="001B21AC" w:rsidRDefault="009E2B49" w:rsidP="00016667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希伯来书</w:t>
      </w: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:1-4</w:t>
      </w:r>
      <w:r>
        <w:rPr>
          <w:rFonts w:hint="eastAsia"/>
          <w:color w:val="000000" w:themeColor="text1"/>
          <w:lang w:eastAsia="zh-CN"/>
        </w:rPr>
        <w:t>，“我们当郑重所听见的道理，恐怕我们随流失去”</w:t>
      </w:r>
      <w:r w:rsidR="00EA0875">
        <w:rPr>
          <w:rFonts w:hint="eastAsia"/>
          <w:color w:val="000000" w:themeColor="text1"/>
          <w:lang w:eastAsia="zh-CN"/>
        </w:rPr>
        <w:t>。这是希伯来书的第一个警告。</w:t>
      </w:r>
      <w:r w:rsidR="00671662">
        <w:rPr>
          <w:rFonts w:hint="eastAsia"/>
          <w:color w:val="000000" w:themeColor="text1"/>
          <w:lang w:eastAsia="zh-CN"/>
        </w:rPr>
        <w:t>神借着天使的手带给摩西，“凡干犯悖逆的都受了该受的报应”，摩西时代那些不信的，都死在了</w:t>
      </w:r>
      <w:r w:rsidR="00E33AD4">
        <w:rPr>
          <w:rFonts w:hint="eastAsia"/>
          <w:color w:val="000000" w:themeColor="text1"/>
          <w:lang w:eastAsia="zh-CN"/>
        </w:rPr>
        <w:t>旷野。这救恩起初是主耶稣第一次讲，圣灵降下，后来听见的人是使徒们</w:t>
      </w:r>
      <w:r w:rsidR="006D2444">
        <w:rPr>
          <w:rFonts w:hint="eastAsia"/>
          <w:color w:val="000000" w:themeColor="text1"/>
          <w:lang w:eastAsia="zh-CN"/>
        </w:rPr>
        <w:t>。</w:t>
      </w:r>
    </w:p>
    <w:p w14:paraId="1B25355C" w14:textId="13640D15" w:rsidR="00210F36" w:rsidRDefault="006D2444" w:rsidP="00016667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>为什么需要神迹奇事？</w:t>
      </w:r>
      <w:r w:rsidR="00C45383">
        <w:rPr>
          <w:rFonts w:hint="eastAsia"/>
          <w:color w:val="000000" w:themeColor="text1"/>
          <w:lang w:eastAsia="zh-CN"/>
        </w:rPr>
        <w:t>主耶稣来的时候，新约还没开始写，</w:t>
      </w:r>
      <w:r w:rsidR="00DC1073">
        <w:rPr>
          <w:rFonts w:hint="eastAsia"/>
          <w:color w:val="000000" w:themeColor="text1"/>
          <w:lang w:eastAsia="zh-CN"/>
        </w:rPr>
        <w:t>谁知道门徒是</w:t>
      </w:r>
      <w:r w:rsidR="00210F36">
        <w:rPr>
          <w:rFonts w:hint="eastAsia"/>
          <w:color w:val="000000" w:themeColor="text1"/>
          <w:lang w:eastAsia="zh-CN"/>
        </w:rPr>
        <w:t>主</w:t>
      </w:r>
      <w:r w:rsidR="00DC1073">
        <w:rPr>
          <w:rFonts w:hint="eastAsia"/>
          <w:color w:val="000000" w:themeColor="text1"/>
          <w:lang w:eastAsia="zh-CN"/>
        </w:rPr>
        <w:t>耶稣差派的呢？</w:t>
      </w:r>
      <w:r w:rsidR="00C03875">
        <w:rPr>
          <w:rFonts w:hint="eastAsia"/>
          <w:color w:val="000000" w:themeColor="text1"/>
          <w:lang w:eastAsia="zh-CN"/>
        </w:rPr>
        <w:t>所以有神迹奇事随着他们。</w:t>
      </w:r>
      <w:r w:rsidR="00210F36">
        <w:rPr>
          <w:rFonts w:hint="eastAsia"/>
          <w:color w:val="000000" w:themeColor="text1"/>
          <w:lang w:eastAsia="zh-CN"/>
        </w:rPr>
        <w:t>神启示他们，让他们把新约写完。现在有人冒用神的名医病赶鬼。神可以自己医治，为什么还需要人？那些人干一些怪怪的事，是要把人带到自己身上。</w:t>
      </w:r>
    </w:p>
    <w:p w14:paraId="00568E4A" w14:textId="594D5369" w:rsidR="00210F36" w:rsidRDefault="00210F36" w:rsidP="00016667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约翰</w:t>
      </w: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0:30-31</w:t>
      </w:r>
      <w:r>
        <w:rPr>
          <w:rFonts w:hint="eastAsia"/>
          <w:color w:val="000000" w:themeColor="text1"/>
          <w:lang w:eastAsia="zh-CN"/>
        </w:rPr>
        <w:t>，记了</w:t>
      </w:r>
      <w:r>
        <w:rPr>
          <w:rFonts w:hint="eastAsia"/>
          <w:color w:val="000000" w:themeColor="text1"/>
          <w:lang w:eastAsia="zh-CN"/>
        </w:rPr>
        <w:t>7</w:t>
      </w:r>
      <w:r>
        <w:rPr>
          <w:rFonts w:hint="eastAsia"/>
          <w:color w:val="000000" w:themeColor="text1"/>
          <w:lang w:eastAsia="zh-CN"/>
        </w:rPr>
        <w:t>个神迹，为什么？</w:t>
      </w:r>
      <w:r w:rsidR="00961295">
        <w:rPr>
          <w:rFonts w:hint="eastAsia"/>
          <w:color w:val="000000" w:themeColor="text1"/>
          <w:lang w:eastAsia="zh-CN"/>
        </w:rPr>
        <w:t>是要人知道，主耶稣是神的儿子，神迹是一个指标，指向行神迹的人。</w:t>
      </w:r>
      <w:r w:rsidR="004B6D9F">
        <w:rPr>
          <w:rFonts w:hint="eastAsia"/>
          <w:color w:val="000000" w:themeColor="text1"/>
          <w:lang w:eastAsia="zh-CN"/>
        </w:rPr>
        <w:t>神要人认识他。</w:t>
      </w:r>
    </w:p>
    <w:p w14:paraId="0685B7AB" w14:textId="52E3CA66" w:rsidR="00B02432" w:rsidRDefault="00B02432" w:rsidP="00016667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7D89C80" w14:textId="4EC9C11C" w:rsidR="00B02432" w:rsidRPr="00B02432" w:rsidRDefault="00B02432" w:rsidP="00016667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B02432">
        <w:rPr>
          <w:rFonts w:hint="eastAsia"/>
          <w:b/>
          <w:bCs/>
          <w:color w:val="000000" w:themeColor="text1"/>
          <w:lang w:eastAsia="zh-CN"/>
        </w:rPr>
        <w:t>问题与分享：</w:t>
      </w:r>
    </w:p>
    <w:p w14:paraId="2D0238E6" w14:textId="6BF3F818" w:rsidR="00B02432" w:rsidRDefault="00B02432">
      <w:pPr>
        <w:pStyle w:val="ListBullet"/>
        <w:numPr>
          <w:ilvl w:val="0"/>
          <w:numId w:val="4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了解了主耶稣受死前的三年，他很重要的一件事是传福音，进会堂教导人。</w:t>
      </w:r>
    </w:p>
    <w:p w14:paraId="4660002F" w14:textId="2E89EC84" w:rsidR="00B02432" w:rsidRDefault="00B02432">
      <w:pPr>
        <w:pStyle w:val="ListBullet"/>
        <w:numPr>
          <w:ilvl w:val="0"/>
          <w:numId w:val="4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神的主权</w:t>
      </w:r>
      <w:r w:rsidR="009D7CC1">
        <w:rPr>
          <w:rFonts w:hint="eastAsia"/>
          <w:color w:val="000000" w:themeColor="text1"/>
          <w:lang w:eastAsia="zh-CN"/>
        </w:rPr>
        <w:t>。</w:t>
      </w:r>
      <w:r>
        <w:rPr>
          <w:rFonts w:hint="eastAsia"/>
          <w:color w:val="000000" w:themeColor="text1"/>
          <w:lang w:eastAsia="zh-CN"/>
        </w:rPr>
        <w:t>主耶稣举的这两个例子，是因为犹太人不信，所以神派先知去救外邦人，为什么这体现了神的主权？</w:t>
      </w:r>
    </w:p>
    <w:p w14:paraId="4753ACFC" w14:textId="78F4E0F4" w:rsidR="00C86086" w:rsidRDefault="00C86086">
      <w:pPr>
        <w:pStyle w:val="ListBullet"/>
        <w:numPr>
          <w:ilvl w:val="0"/>
          <w:numId w:val="4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愿意听神的话，也是圣灵的工作吗？</w:t>
      </w:r>
    </w:p>
    <w:p w14:paraId="6566FB2E" w14:textId="3ABF0E5F" w:rsidR="007A055F" w:rsidRDefault="007A055F" w:rsidP="007A055F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4E971340" w14:textId="14CA55B2" w:rsidR="007A055F" w:rsidRDefault="007A055F" w:rsidP="007A055F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3146402B" w14:textId="6F18756E" w:rsidR="007A055F" w:rsidRDefault="007A055F" w:rsidP="007A055F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185DE590" w14:textId="653C8EAA" w:rsidR="007A055F" w:rsidRDefault="007A055F" w:rsidP="007A055F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5F3A094A" w14:textId="50834D8C" w:rsidR="007A055F" w:rsidRDefault="007A055F" w:rsidP="007A055F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5842E2C1" w14:textId="1901D95C" w:rsidR="007A055F" w:rsidRDefault="007A055F" w:rsidP="007A055F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76FC70B1" w14:textId="4D7C2113" w:rsidR="007A055F" w:rsidRDefault="007A055F" w:rsidP="007A055F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2E0DA999" w14:textId="5D30284C" w:rsidR="007A055F" w:rsidRDefault="007A055F" w:rsidP="007A055F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1B86E406" w14:textId="20E669B0" w:rsidR="007A055F" w:rsidRDefault="007A055F" w:rsidP="007A055F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42713E8F" w14:textId="0D79C194" w:rsidR="007A055F" w:rsidRDefault="007A055F" w:rsidP="007A055F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13040523" w14:textId="1C45D64D" w:rsidR="007A055F" w:rsidRDefault="007A055F" w:rsidP="007A055F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3E3AFF7F" w14:textId="78687576" w:rsidR="007A055F" w:rsidRDefault="007A055F" w:rsidP="007A055F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5A6F3743" w14:textId="77A7E7DE" w:rsidR="007A055F" w:rsidRDefault="007A055F" w:rsidP="007A055F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055E4FB6" w14:textId="5435B07C" w:rsidR="007A055F" w:rsidRDefault="007A055F" w:rsidP="007A055F">
      <w:pPr>
        <w:pStyle w:val="Heading1"/>
      </w:pPr>
      <w:bookmarkStart w:id="19" w:name="_Toc180860559"/>
      <w:r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>
        <w:rPr>
          <w:rFonts w:hint="eastAsia"/>
          <w:lang w:eastAsia="zh-CN"/>
        </w:rPr>
        <w:t>（二十）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成为得人如得鱼的人</w:t>
      </w:r>
      <w:bookmarkEnd w:id="19"/>
    </w:p>
    <w:p w14:paraId="10E43B87" w14:textId="77777777" w:rsidR="007A055F" w:rsidRDefault="007A055F" w:rsidP="00AD37E2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时间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02</w:t>
      </w:r>
      <w:r>
        <w:rPr>
          <w:color w:val="000000" w:themeColor="text1"/>
          <w:lang w:eastAsia="zh-CN"/>
        </w:rPr>
        <w:t>3</w:t>
      </w:r>
      <w:r w:rsidRPr="00204AD8">
        <w:rPr>
          <w:rFonts w:hint="eastAsia"/>
          <w:color w:val="000000" w:themeColor="text1"/>
          <w:lang w:eastAsia="zh-CN"/>
        </w:rPr>
        <w:t>年</w:t>
      </w:r>
      <w:r>
        <w:rPr>
          <w:color w:val="000000" w:themeColor="text1"/>
          <w:lang w:eastAsia="zh-CN"/>
        </w:rPr>
        <w:t>1</w:t>
      </w:r>
      <w:r w:rsidRPr="00204AD8">
        <w:rPr>
          <w:rFonts w:hint="eastAsia"/>
          <w:color w:val="000000" w:themeColor="text1"/>
          <w:lang w:eastAsia="zh-CN"/>
        </w:rPr>
        <w:t>月</w:t>
      </w:r>
      <w:r>
        <w:rPr>
          <w:color w:val="000000" w:themeColor="text1"/>
          <w:lang w:eastAsia="zh-CN"/>
        </w:rPr>
        <w:t>14</w:t>
      </w:r>
      <w:r w:rsidRPr="00204AD8">
        <w:rPr>
          <w:rFonts w:hint="eastAsia"/>
          <w:color w:val="000000" w:themeColor="text1"/>
          <w:lang w:eastAsia="zh-CN"/>
        </w:rPr>
        <w:t>日</w:t>
      </w:r>
    </w:p>
    <w:p w14:paraId="0E46F3C0" w14:textId="7F9F9E05" w:rsidR="007A055F" w:rsidRPr="007A055F" w:rsidRDefault="007A055F" w:rsidP="00AD37E2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7A055F">
        <w:rPr>
          <w:rFonts w:hint="eastAsia"/>
          <w:color w:val="000000" w:themeColor="text1"/>
          <w:lang w:eastAsia="zh-CN"/>
        </w:rPr>
        <w:t>相关经文：马可福音</w:t>
      </w:r>
      <w:r w:rsidRPr="007A055F">
        <w:rPr>
          <w:rFonts w:hint="eastAsia"/>
          <w:color w:val="000000" w:themeColor="text1"/>
          <w:lang w:eastAsia="zh-CN"/>
        </w:rPr>
        <w:t>1</w:t>
      </w:r>
      <w:r w:rsidRPr="007A055F">
        <w:rPr>
          <w:color w:val="000000" w:themeColor="text1"/>
          <w:lang w:eastAsia="zh-CN"/>
        </w:rPr>
        <w:t>:16-28</w:t>
      </w:r>
    </w:p>
    <w:p w14:paraId="6191B1DF" w14:textId="74399F3C" w:rsidR="007A055F" w:rsidRPr="00F61FEE" w:rsidRDefault="007A055F">
      <w:pPr>
        <w:pStyle w:val="ListBullet"/>
        <w:numPr>
          <w:ilvl w:val="0"/>
          <w:numId w:val="37"/>
        </w:numPr>
        <w:jc w:val="both"/>
        <w:rPr>
          <w:b/>
          <w:bCs/>
          <w:color w:val="000000" w:themeColor="text1"/>
          <w:lang w:eastAsia="zh-CN"/>
        </w:rPr>
      </w:pPr>
      <w:r w:rsidRPr="00F61FEE">
        <w:rPr>
          <w:rFonts w:hint="eastAsia"/>
          <w:b/>
          <w:bCs/>
          <w:color w:val="000000" w:themeColor="text1"/>
          <w:lang w:eastAsia="zh-CN"/>
        </w:rPr>
        <w:t>马可福音</w:t>
      </w:r>
      <w:r w:rsidRPr="00F61FEE">
        <w:rPr>
          <w:rFonts w:hint="eastAsia"/>
          <w:b/>
          <w:bCs/>
          <w:color w:val="000000" w:themeColor="text1"/>
          <w:lang w:eastAsia="zh-CN"/>
        </w:rPr>
        <w:t>1</w:t>
      </w:r>
      <w:r w:rsidRPr="00F61FEE">
        <w:rPr>
          <w:b/>
          <w:bCs/>
          <w:color w:val="000000" w:themeColor="text1"/>
          <w:lang w:eastAsia="zh-CN"/>
        </w:rPr>
        <w:t>:16-20</w:t>
      </w:r>
      <w:r w:rsidRPr="00F61FEE">
        <w:rPr>
          <w:rFonts w:hint="eastAsia"/>
          <w:b/>
          <w:bCs/>
          <w:color w:val="000000" w:themeColor="text1"/>
          <w:lang w:eastAsia="zh-CN"/>
        </w:rPr>
        <w:t>，</w:t>
      </w:r>
      <w:r w:rsidR="00B44D17" w:rsidRPr="00F61FEE">
        <w:rPr>
          <w:rFonts w:hint="eastAsia"/>
          <w:b/>
          <w:bCs/>
          <w:color w:val="000000" w:themeColor="text1"/>
          <w:lang w:eastAsia="zh-CN"/>
        </w:rPr>
        <w:t>耶稣呼召门徒</w:t>
      </w:r>
    </w:p>
    <w:p w14:paraId="719ECD5F" w14:textId="2F6424D3" w:rsidR="00B44D17" w:rsidRPr="001C122C" w:rsidRDefault="00B44D17">
      <w:pPr>
        <w:pStyle w:val="ListBullet"/>
        <w:numPr>
          <w:ilvl w:val="0"/>
          <w:numId w:val="41"/>
        </w:numPr>
        <w:jc w:val="both"/>
        <w:rPr>
          <w:color w:val="000000" w:themeColor="text1"/>
          <w:lang w:eastAsia="zh-CN"/>
        </w:rPr>
      </w:pPr>
      <w:r w:rsidRPr="001C122C">
        <w:rPr>
          <w:rFonts w:hint="eastAsia"/>
          <w:color w:val="000000" w:themeColor="text1"/>
          <w:lang w:eastAsia="zh-CN"/>
        </w:rPr>
        <w:t>马可</w:t>
      </w:r>
      <w:r w:rsidRPr="001C122C">
        <w:rPr>
          <w:rFonts w:hint="eastAsia"/>
          <w:color w:val="000000" w:themeColor="text1"/>
          <w:lang w:eastAsia="zh-CN"/>
        </w:rPr>
        <w:t>1</w:t>
      </w:r>
      <w:r w:rsidRPr="001C122C">
        <w:rPr>
          <w:color w:val="000000" w:themeColor="text1"/>
          <w:lang w:eastAsia="zh-CN"/>
        </w:rPr>
        <w:t>:18</w:t>
      </w:r>
      <w:r w:rsidRPr="001C122C">
        <w:rPr>
          <w:rFonts w:hint="eastAsia"/>
          <w:color w:val="000000" w:themeColor="text1"/>
          <w:lang w:eastAsia="zh-CN"/>
        </w:rPr>
        <w:t>、</w:t>
      </w:r>
      <w:r w:rsidRPr="001C122C">
        <w:rPr>
          <w:rFonts w:hint="eastAsia"/>
          <w:color w:val="000000" w:themeColor="text1"/>
          <w:lang w:eastAsia="zh-CN"/>
        </w:rPr>
        <w:t>2</w:t>
      </w:r>
      <w:r w:rsidRPr="001C122C">
        <w:rPr>
          <w:color w:val="000000" w:themeColor="text1"/>
          <w:lang w:eastAsia="zh-CN"/>
        </w:rPr>
        <w:t>0</w:t>
      </w:r>
      <w:r w:rsidRPr="001C122C">
        <w:rPr>
          <w:rFonts w:hint="eastAsia"/>
          <w:color w:val="000000" w:themeColor="text1"/>
          <w:lang w:eastAsia="zh-CN"/>
        </w:rPr>
        <w:t>，必要放下一切来跟从他</w:t>
      </w:r>
    </w:p>
    <w:p w14:paraId="0E7E6E58" w14:textId="64C6C7BA" w:rsidR="00FB22AB" w:rsidRDefault="00F61FEE" w:rsidP="00F61FEE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6</w:t>
      </w:r>
      <w:r>
        <w:rPr>
          <w:rFonts w:hint="eastAsia"/>
          <w:color w:val="000000" w:themeColor="text1"/>
          <w:lang w:eastAsia="zh-CN"/>
        </w:rPr>
        <w:t>节，</w:t>
      </w:r>
      <w:r w:rsidR="001F5BA4">
        <w:rPr>
          <w:rFonts w:hint="eastAsia"/>
          <w:color w:val="000000" w:themeColor="text1"/>
          <w:lang w:eastAsia="zh-CN"/>
        </w:rPr>
        <w:t>这时主耶稣刚刚开始他的事工，</w:t>
      </w:r>
      <w:r>
        <w:rPr>
          <w:rFonts w:hint="eastAsia"/>
          <w:color w:val="000000" w:themeColor="text1"/>
          <w:lang w:eastAsia="zh-CN"/>
        </w:rPr>
        <w:t>主要的事工范围在加利利湖的西边，包括迦百农、哥拉汛、抹大拉、</w:t>
      </w:r>
      <w:r w:rsidR="00C75503">
        <w:rPr>
          <w:rFonts w:hint="eastAsia"/>
          <w:color w:val="000000" w:themeColor="text1"/>
          <w:lang w:eastAsia="zh-CN"/>
        </w:rPr>
        <w:t>伯赛大（西门、安德烈的出生地）、</w:t>
      </w:r>
      <w:r>
        <w:rPr>
          <w:rFonts w:hint="eastAsia"/>
          <w:color w:val="000000" w:themeColor="text1"/>
          <w:lang w:eastAsia="zh-CN"/>
        </w:rPr>
        <w:t>提比</w:t>
      </w:r>
      <w:r w:rsidR="00587F4C">
        <w:rPr>
          <w:rFonts w:hint="eastAsia"/>
          <w:color w:val="000000" w:themeColor="text1"/>
          <w:lang w:eastAsia="zh-CN"/>
        </w:rPr>
        <w:t>哩亚等城市。今年只有提比哩亚很大、很繁荣，其他都变成</w:t>
      </w:r>
      <w:r w:rsidR="00587F4C">
        <w:rPr>
          <w:rFonts w:hint="eastAsia"/>
          <w:color w:val="000000" w:themeColor="text1"/>
          <w:lang w:eastAsia="zh-CN"/>
        </w:rPr>
        <w:t xml:space="preserve"> </w:t>
      </w:r>
      <w:r w:rsidR="00587F4C">
        <w:rPr>
          <w:rFonts w:hint="eastAsia"/>
          <w:color w:val="000000" w:themeColor="text1"/>
          <w:lang w:eastAsia="zh-CN"/>
        </w:rPr>
        <w:t>了废墟</w:t>
      </w:r>
      <w:r w:rsidR="00F704B7">
        <w:rPr>
          <w:rFonts w:hint="eastAsia"/>
          <w:color w:val="000000" w:themeColor="text1"/>
          <w:lang w:eastAsia="zh-CN"/>
        </w:rPr>
        <w:t>。</w:t>
      </w:r>
      <w:r w:rsidR="00587F4C">
        <w:rPr>
          <w:rFonts w:hint="eastAsia"/>
          <w:color w:val="000000" w:themeColor="text1"/>
          <w:lang w:eastAsia="zh-CN"/>
        </w:rPr>
        <w:t>因为主耶稣在四福音书，特别是马太福音中</w:t>
      </w:r>
      <w:r w:rsidR="00F704B7">
        <w:rPr>
          <w:rFonts w:hint="eastAsia"/>
          <w:color w:val="000000" w:themeColor="text1"/>
          <w:lang w:eastAsia="zh-CN"/>
        </w:rPr>
        <w:t>，</w:t>
      </w:r>
      <w:r w:rsidR="00587F4C">
        <w:rPr>
          <w:rFonts w:hint="eastAsia"/>
          <w:color w:val="000000" w:themeColor="text1"/>
          <w:lang w:eastAsia="zh-CN"/>
        </w:rPr>
        <w:t>咒诅过这些城市。</w:t>
      </w:r>
      <w:r w:rsidR="00910E4A">
        <w:rPr>
          <w:rFonts w:hint="eastAsia"/>
          <w:color w:val="000000" w:themeColor="text1"/>
          <w:lang w:eastAsia="zh-CN"/>
        </w:rPr>
        <w:t>主耶稣</w:t>
      </w:r>
      <w:r w:rsidR="00587F4C">
        <w:rPr>
          <w:rFonts w:hint="eastAsia"/>
          <w:color w:val="000000" w:themeColor="text1"/>
          <w:lang w:eastAsia="zh-CN"/>
        </w:rPr>
        <w:t>花很多的时间</w:t>
      </w:r>
      <w:r w:rsidR="00910E4A">
        <w:rPr>
          <w:rFonts w:hint="eastAsia"/>
          <w:color w:val="000000" w:themeColor="text1"/>
          <w:lang w:eastAsia="zh-CN"/>
        </w:rPr>
        <w:t>在这些地方</w:t>
      </w:r>
      <w:r w:rsidR="00587F4C">
        <w:rPr>
          <w:rFonts w:hint="eastAsia"/>
          <w:color w:val="000000" w:themeColor="text1"/>
          <w:lang w:eastAsia="zh-CN"/>
        </w:rPr>
        <w:t>行神迹，但那些地方的人不信他。</w:t>
      </w:r>
      <w:r w:rsidR="005D2D63">
        <w:rPr>
          <w:rFonts w:hint="eastAsia"/>
          <w:color w:val="000000" w:themeColor="text1"/>
          <w:lang w:eastAsia="zh-CN"/>
        </w:rPr>
        <w:t>参见马太福音</w:t>
      </w:r>
      <w:r w:rsidR="005D2D63">
        <w:rPr>
          <w:rFonts w:hint="eastAsia"/>
          <w:color w:val="000000" w:themeColor="text1"/>
          <w:lang w:eastAsia="zh-CN"/>
        </w:rPr>
        <w:t>4</w:t>
      </w:r>
      <w:r w:rsidR="005D2D63">
        <w:rPr>
          <w:color w:val="000000" w:themeColor="text1"/>
          <w:lang w:eastAsia="zh-CN"/>
        </w:rPr>
        <w:t>:23-25</w:t>
      </w:r>
      <w:r w:rsidR="005D2D63">
        <w:rPr>
          <w:rFonts w:hint="eastAsia"/>
          <w:color w:val="000000" w:themeColor="text1"/>
          <w:lang w:eastAsia="zh-CN"/>
        </w:rPr>
        <w:t>，</w:t>
      </w:r>
      <w:r w:rsidR="00BA2845">
        <w:rPr>
          <w:rFonts w:hint="eastAsia"/>
          <w:color w:val="000000" w:themeColor="text1"/>
          <w:lang w:eastAsia="zh-CN"/>
        </w:rPr>
        <w:t>这里的“</w:t>
      </w:r>
      <w:r w:rsidR="005D2D63">
        <w:rPr>
          <w:rFonts w:hint="eastAsia"/>
          <w:color w:val="000000" w:themeColor="text1"/>
          <w:lang w:eastAsia="zh-CN"/>
        </w:rPr>
        <w:t>低加坡里</w:t>
      </w:r>
      <w:r w:rsidR="00BA2845">
        <w:rPr>
          <w:rFonts w:hint="eastAsia"/>
          <w:color w:val="000000" w:themeColor="text1"/>
          <w:lang w:eastAsia="zh-CN"/>
        </w:rPr>
        <w:t>”</w:t>
      </w:r>
      <w:r w:rsidR="005D2D63">
        <w:rPr>
          <w:rFonts w:hint="eastAsia"/>
          <w:color w:val="000000" w:themeColor="text1"/>
          <w:lang w:eastAsia="zh-CN"/>
        </w:rPr>
        <w:t>原义是沿着加利利的十个城市</w:t>
      </w:r>
      <w:r w:rsidR="00BA2845">
        <w:rPr>
          <w:rFonts w:hint="eastAsia"/>
          <w:color w:val="000000" w:themeColor="text1"/>
          <w:lang w:eastAsia="zh-CN"/>
        </w:rPr>
        <w:t>。</w:t>
      </w:r>
      <w:r w:rsidR="005D2D63">
        <w:rPr>
          <w:rFonts w:hint="eastAsia"/>
          <w:color w:val="000000" w:themeColor="text1"/>
          <w:lang w:eastAsia="zh-CN"/>
        </w:rPr>
        <w:t>今天只剩下提比哩亚。</w:t>
      </w:r>
    </w:p>
    <w:p w14:paraId="2F115B3F" w14:textId="43847CF3" w:rsidR="00FB22AB" w:rsidRDefault="00FB22AB" w:rsidP="00F61FEE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8</w:t>
      </w:r>
      <w:r>
        <w:rPr>
          <w:rFonts w:hint="eastAsia"/>
          <w:color w:val="000000" w:themeColor="text1"/>
          <w:lang w:eastAsia="zh-CN"/>
        </w:rPr>
        <w:t>、</w:t>
      </w: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0</w:t>
      </w:r>
      <w:r>
        <w:rPr>
          <w:rFonts w:hint="eastAsia"/>
          <w:color w:val="000000" w:themeColor="text1"/>
          <w:lang w:eastAsia="zh-CN"/>
        </w:rPr>
        <w:t>节，</w:t>
      </w:r>
      <w:r w:rsidR="00F704B7">
        <w:rPr>
          <w:rFonts w:hint="eastAsia"/>
          <w:color w:val="000000" w:themeColor="text1"/>
          <w:lang w:eastAsia="zh-CN"/>
        </w:rPr>
        <w:t>西门·彼得和兄弟安</w:t>
      </w:r>
      <w:r w:rsidR="00564D0A">
        <w:rPr>
          <w:rFonts w:hint="eastAsia"/>
          <w:color w:val="000000" w:themeColor="text1"/>
          <w:lang w:eastAsia="zh-CN"/>
        </w:rPr>
        <w:t>得</w:t>
      </w:r>
      <w:r w:rsidR="00F704B7">
        <w:rPr>
          <w:rFonts w:hint="eastAsia"/>
          <w:color w:val="000000" w:themeColor="text1"/>
          <w:lang w:eastAsia="zh-CN"/>
        </w:rPr>
        <w:t>烈、雅各和兄弟约翰</w:t>
      </w:r>
      <w:r>
        <w:rPr>
          <w:rFonts w:hint="eastAsia"/>
          <w:color w:val="000000" w:themeColor="text1"/>
          <w:lang w:eastAsia="zh-CN"/>
        </w:rPr>
        <w:t>都有放下。</w:t>
      </w:r>
      <w:r w:rsidR="00506369">
        <w:rPr>
          <w:rFonts w:hint="eastAsia"/>
          <w:color w:val="000000" w:themeColor="text1"/>
          <w:lang w:eastAsia="zh-CN"/>
        </w:rPr>
        <w:t>主</w:t>
      </w:r>
      <w:r>
        <w:rPr>
          <w:rFonts w:hint="eastAsia"/>
          <w:color w:val="000000" w:themeColor="text1"/>
          <w:lang w:eastAsia="zh-CN"/>
        </w:rPr>
        <w:t>耶稣后来又</w:t>
      </w:r>
      <w:r w:rsidR="00506369">
        <w:rPr>
          <w:rFonts w:hint="eastAsia"/>
          <w:color w:val="000000" w:themeColor="text1"/>
          <w:lang w:eastAsia="zh-CN"/>
        </w:rPr>
        <w:t>召了很多门徒，有人说父亲还在，要回去服侍父亲，等父亲没有了再跟从他。主耶稣的回答是，“任凭死人埋葬他们的死人，你跟从我吧！”（马太</w:t>
      </w:r>
      <w:r w:rsidR="00506369">
        <w:rPr>
          <w:rFonts w:hint="eastAsia"/>
          <w:color w:val="000000" w:themeColor="text1"/>
          <w:lang w:eastAsia="zh-CN"/>
        </w:rPr>
        <w:t>8</w:t>
      </w:r>
      <w:r w:rsidR="00506369">
        <w:rPr>
          <w:color w:val="000000" w:themeColor="text1"/>
          <w:lang w:eastAsia="zh-CN"/>
        </w:rPr>
        <w:t>:22</w:t>
      </w:r>
      <w:r w:rsidR="00506369">
        <w:rPr>
          <w:rFonts w:hint="eastAsia"/>
          <w:color w:val="000000" w:themeColor="text1"/>
          <w:lang w:eastAsia="zh-CN"/>
        </w:rPr>
        <w:t>）有人说要先辞别家人再来跟从他，主耶稣回答说：“手扶着犁向后看的，不配进神的国”（路加福音</w:t>
      </w:r>
      <w:r w:rsidR="00506369">
        <w:rPr>
          <w:rFonts w:hint="eastAsia"/>
          <w:color w:val="000000" w:themeColor="text1"/>
          <w:lang w:eastAsia="zh-CN"/>
        </w:rPr>
        <w:t>9</w:t>
      </w:r>
      <w:r w:rsidR="00E03FBC">
        <w:rPr>
          <w:color w:val="000000" w:themeColor="text1"/>
          <w:lang w:eastAsia="zh-CN"/>
        </w:rPr>
        <w:t>:61-62</w:t>
      </w:r>
      <w:r w:rsidR="00E03FBC">
        <w:rPr>
          <w:rFonts w:hint="eastAsia"/>
          <w:color w:val="000000" w:themeColor="text1"/>
          <w:lang w:eastAsia="zh-CN"/>
        </w:rPr>
        <w:t>）</w:t>
      </w:r>
      <w:r w:rsidR="00506369">
        <w:rPr>
          <w:rFonts w:hint="eastAsia"/>
          <w:color w:val="000000" w:themeColor="text1"/>
          <w:lang w:eastAsia="zh-CN"/>
        </w:rPr>
        <w:t>。</w:t>
      </w:r>
    </w:p>
    <w:p w14:paraId="20FDFF34" w14:textId="2A34FFBD" w:rsidR="00FD33D9" w:rsidRPr="00FD33D9" w:rsidRDefault="00F704B7" w:rsidP="00F61FEE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西门、安</w:t>
      </w:r>
      <w:r w:rsidR="00564D0A">
        <w:rPr>
          <w:rFonts w:hint="eastAsia"/>
          <w:color w:val="000000" w:themeColor="text1"/>
          <w:lang w:eastAsia="zh-CN"/>
        </w:rPr>
        <w:t>得</w:t>
      </w:r>
      <w:r>
        <w:rPr>
          <w:rFonts w:hint="eastAsia"/>
          <w:color w:val="000000" w:themeColor="text1"/>
          <w:lang w:eastAsia="zh-CN"/>
        </w:rPr>
        <w:t>烈、雅各和约翰</w:t>
      </w:r>
      <w:r w:rsidR="00FD33D9">
        <w:rPr>
          <w:rFonts w:hint="eastAsia"/>
          <w:color w:val="000000" w:themeColor="text1"/>
          <w:lang w:eastAsia="zh-CN"/>
        </w:rPr>
        <w:t>都是专业打鱼的人，每天忙于生计，但他们听到了呼召都立刻放下渔船、告别亲人，跟从了耶稣。只是他们对自己的决定并不明白，所以三年后，主耶稣被钉死，彼得带头回去打鱼，别人也跟着回去了。</w:t>
      </w:r>
    </w:p>
    <w:p w14:paraId="2E10EC78" w14:textId="79BD2C8E" w:rsidR="001F5BA4" w:rsidRPr="001F5BA4" w:rsidRDefault="001F5BA4" w:rsidP="001F5BA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因此，主呼召我们，我们必定要有所放下，</w:t>
      </w:r>
      <w:r w:rsidR="00067BBC">
        <w:rPr>
          <w:rFonts w:hint="eastAsia"/>
          <w:color w:val="000000" w:themeColor="text1"/>
          <w:lang w:eastAsia="zh-CN"/>
        </w:rPr>
        <w:t>但</w:t>
      </w:r>
      <w:r>
        <w:rPr>
          <w:rFonts w:hint="eastAsia"/>
          <w:color w:val="000000" w:themeColor="text1"/>
          <w:lang w:eastAsia="zh-CN"/>
        </w:rPr>
        <w:t>要做到两点，一是跟从主耶稣，需要从心里决定；二是把未来环境等各方面的后果交给神。</w:t>
      </w:r>
    </w:p>
    <w:p w14:paraId="13C29116" w14:textId="4E9E11BA" w:rsidR="00B44D17" w:rsidRDefault="00B44D17">
      <w:pPr>
        <w:pStyle w:val="ListBullet"/>
        <w:numPr>
          <w:ilvl w:val="0"/>
          <w:numId w:val="41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马可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:17</w:t>
      </w:r>
      <w:r w:rsidR="003F4769">
        <w:rPr>
          <w:rFonts w:hint="eastAsia"/>
          <w:color w:val="000000" w:themeColor="text1"/>
          <w:lang w:eastAsia="zh-CN"/>
        </w:rPr>
        <w:t>，</w:t>
      </w:r>
      <w:r>
        <w:rPr>
          <w:rFonts w:hint="eastAsia"/>
          <w:color w:val="000000" w:themeColor="text1"/>
          <w:lang w:eastAsia="zh-CN"/>
        </w:rPr>
        <w:t>向基督学习是我们主要的人生目标</w:t>
      </w:r>
    </w:p>
    <w:p w14:paraId="1B471278" w14:textId="03FEABEE" w:rsidR="001328C3" w:rsidRDefault="00D20A70" w:rsidP="001328C3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跟从主耶稣是要更认识他，向他学习。今天教会里有很多忙着做事的人。我们要注意，重点不是事工，而是人。焦点应该</w:t>
      </w:r>
      <w:r w:rsidR="00955293">
        <w:rPr>
          <w:rFonts w:hint="eastAsia"/>
          <w:color w:val="000000" w:themeColor="text1"/>
          <w:lang w:eastAsia="zh-CN"/>
        </w:rPr>
        <w:t>放在</w:t>
      </w:r>
      <w:r>
        <w:rPr>
          <w:rFonts w:hint="eastAsia"/>
          <w:color w:val="000000" w:themeColor="text1"/>
          <w:lang w:eastAsia="zh-CN"/>
        </w:rPr>
        <w:t>主耶稣</w:t>
      </w:r>
      <w:r w:rsidR="00955293">
        <w:rPr>
          <w:rFonts w:hint="eastAsia"/>
          <w:color w:val="000000" w:themeColor="text1"/>
          <w:lang w:eastAsia="zh-CN"/>
        </w:rPr>
        <w:t>身上</w:t>
      </w:r>
      <w:r>
        <w:rPr>
          <w:rFonts w:hint="eastAsia"/>
          <w:color w:val="000000" w:themeColor="text1"/>
          <w:lang w:eastAsia="zh-CN"/>
        </w:rPr>
        <w:t>。</w:t>
      </w:r>
    </w:p>
    <w:p w14:paraId="5C1688B4" w14:textId="4DD374B2" w:rsidR="000402B5" w:rsidRDefault="000402B5" w:rsidP="001328C3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>1</w:t>
      </w:r>
      <w:r>
        <w:rPr>
          <w:color w:val="000000" w:themeColor="text1"/>
          <w:lang w:eastAsia="zh-CN"/>
        </w:rPr>
        <w:t>7</w:t>
      </w:r>
      <w:r>
        <w:rPr>
          <w:rFonts w:hint="eastAsia"/>
          <w:color w:val="000000" w:themeColor="text1"/>
          <w:lang w:eastAsia="zh-CN"/>
        </w:rPr>
        <w:t>节，“来跟从我，我要叫你们得人如得鱼一样”。</w:t>
      </w:r>
      <w:r w:rsidR="00F343F0">
        <w:rPr>
          <w:rFonts w:hint="eastAsia"/>
          <w:color w:val="000000" w:themeColor="text1"/>
          <w:lang w:eastAsia="zh-CN"/>
        </w:rPr>
        <w:t>“我要叫你们”，即“我要使你们”，就是塑造你们。</w:t>
      </w:r>
      <w:r>
        <w:rPr>
          <w:rFonts w:hint="eastAsia"/>
          <w:color w:val="000000" w:themeColor="text1"/>
          <w:lang w:eastAsia="zh-CN"/>
        </w:rPr>
        <w:t>参见罗马书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:20</w:t>
      </w:r>
      <w:r>
        <w:rPr>
          <w:rFonts w:hint="eastAsia"/>
          <w:color w:val="000000" w:themeColor="text1"/>
          <w:lang w:eastAsia="zh-CN"/>
        </w:rPr>
        <w:t>，“所造之物”是物质层面</w:t>
      </w:r>
      <w:r w:rsidR="00F343F0">
        <w:rPr>
          <w:rFonts w:hint="eastAsia"/>
          <w:color w:val="000000" w:themeColor="text1"/>
          <w:lang w:eastAsia="zh-CN"/>
        </w:rPr>
        <w:t>的</w:t>
      </w:r>
      <w:r w:rsidR="00704798">
        <w:rPr>
          <w:rFonts w:hint="eastAsia"/>
          <w:color w:val="000000" w:themeColor="text1"/>
          <w:lang w:eastAsia="zh-CN"/>
        </w:rPr>
        <w:t>建造</w:t>
      </w:r>
      <w:r w:rsidR="00F343F0">
        <w:rPr>
          <w:rFonts w:hint="eastAsia"/>
          <w:color w:val="000000" w:themeColor="text1"/>
          <w:lang w:eastAsia="zh-CN"/>
        </w:rPr>
        <w:t>。</w:t>
      </w:r>
      <w:r w:rsidR="00704798">
        <w:rPr>
          <w:rFonts w:hint="eastAsia"/>
          <w:color w:val="000000" w:themeColor="text1"/>
          <w:lang w:eastAsia="zh-CN"/>
        </w:rPr>
        <w:t>1</w:t>
      </w:r>
      <w:r w:rsidR="00704798">
        <w:rPr>
          <w:color w:val="000000" w:themeColor="text1"/>
          <w:lang w:eastAsia="zh-CN"/>
        </w:rPr>
        <w:t>7</w:t>
      </w:r>
      <w:r w:rsidR="00704798">
        <w:rPr>
          <w:rFonts w:hint="eastAsia"/>
          <w:color w:val="000000" w:themeColor="text1"/>
          <w:lang w:eastAsia="zh-CN"/>
        </w:rPr>
        <w:t>节这里是属灵层面的塑造，</w:t>
      </w:r>
      <w:r w:rsidR="00F343F0">
        <w:rPr>
          <w:rFonts w:hint="eastAsia"/>
          <w:color w:val="000000" w:themeColor="text1"/>
          <w:lang w:eastAsia="zh-CN"/>
        </w:rPr>
        <w:t>意思是神以造宇宙的力量来塑造我们。以弗所书</w:t>
      </w:r>
      <w:r w:rsidR="00F343F0">
        <w:rPr>
          <w:rFonts w:hint="eastAsia"/>
          <w:color w:val="000000" w:themeColor="text1"/>
          <w:lang w:eastAsia="zh-CN"/>
        </w:rPr>
        <w:t>2</w:t>
      </w:r>
      <w:r w:rsidR="00F343F0">
        <w:rPr>
          <w:color w:val="000000" w:themeColor="text1"/>
          <w:lang w:eastAsia="zh-CN"/>
        </w:rPr>
        <w:t>:10</w:t>
      </w:r>
      <w:r w:rsidR="00F343F0">
        <w:rPr>
          <w:rFonts w:hint="eastAsia"/>
          <w:color w:val="000000" w:themeColor="text1"/>
          <w:lang w:eastAsia="zh-CN"/>
        </w:rPr>
        <w:t>，我们原是他的工作。</w:t>
      </w:r>
      <w:r w:rsidR="003F4769">
        <w:rPr>
          <w:rFonts w:hint="eastAsia"/>
          <w:color w:val="000000" w:themeColor="text1"/>
          <w:lang w:eastAsia="zh-CN"/>
        </w:rPr>
        <w:t>从亚当开始，</w:t>
      </w:r>
      <w:r w:rsidR="00704798">
        <w:rPr>
          <w:rFonts w:hint="eastAsia"/>
          <w:color w:val="000000" w:themeColor="text1"/>
          <w:lang w:eastAsia="zh-CN"/>
        </w:rPr>
        <w:t>人都堕落了，需要重新建造。</w:t>
      </w:r>
      <w:r w:rsidR="007E5A7A">
        <w:rPr>
          <w:rFonts w:hint="eastAsia"/>
          <w:color w:val="000000" w:themeColor="text1"/>
          <w:lang w:eastAsia="zh-CN"/>
        </w:rPr>
        <w:t>我们是神特别的作品。</w:t>
      </w:r>
    </w:p>
    <w:p w14:paraId="44F64FC9" w14:textId="05794E8A" w:rsidR="007A055F" w:rsidRDefault="00B44D17">
      <w:pPr>
        <w:pStyle w:val="ListBullet"/>
        <w:numPr>
          <w:ilvl w:val="0"/>
          <w:numId w:val="41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马可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:17</w:t>
      </w:r>
      <w:r>
        <w:rPr>
          <w:rFonts w:hint="eastAsia"/>
          <w:color w:val="000000" w:themeColor="text1"/>
          <w:lang w:eastAsia="zh-CN"/>
        </w:rPr>
        <w:t>，</w:t>
      </w:r>
      <w:r w:rsidR="006452CF">
        <w:rPr>
          <w:rFonts w:hint="eastAsia"/>
          <w:color w:val="000000" w:themeColor="text1"/>
          <w:lang w:eastAsia="zh-CN"/>
        </w:rPr>
        <w:t>活出基督造我们的目的，需要他亲自在我们里面做工</w:t>
      </w:r>
    </w:p>
    <w:p w14:paraId="370458C9" w14:textId="0C1CA83F" w:rsidR="008D67BA" w:rsidRPr="000402B5" w:rsidRDefault="008D67BA" w:rsidP="008D67BA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主耶稣告诉我们，人生不要停留在一个目标，只是打鱼，应该有更高的目标——得人。这是人生最高的目标，是神造我们的目的。</w:t>
      </w:r>
      <w:r w:rsidR="00210B94">
        <w:rPr>
          <w:rFonts w:hint="eastAsia"/>
          <w:color w:val="000000" w:themeColor="text1"/>
          <w:lang w:eastAsia="zh-CN"/>
        </w:rPr>
        <w:t>很多人跟从耶稣，但人生目标没有改变。彼得、安</w:t>
      </w:r>
      <w:r w:rsidR="00953C55">
        <w:rPr>
          <w:rFonts w:hint="eastAsia"/>
          <w:color w:val="000000" w:themeColor="text1"/>
          <w:lang w:eastAsia="zh-CN"/>
        </w:rPr>
        <w:t>得</w:t>
      </w:r>
      <w:r w:rsidR="00210B94">
        <w:rPr>
          <w:rFonts w:hint="eastAsia"/>
          <w:color w:val="000000" w:themeColor="text1"/>
          <w:lang w:eastAsia="zh-CN"/>
        </w:rPr>
        <w:t>烈的回应不简单，可三年后，主耶稣死后，他们又回去打鱼。我们需要吸引人到耶稣的面前，这是神造我们的目的。</w:t>
      </w:r>
    </w:p>
    <w:p w14:paraId="19C6B98F" w14:textId="0BCDFB0A" w:rsidR="00F34C18" w:rsidRPr="008D67BA" w:rsidRDefault="00643C10" w:rsidP="00F34C18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很多人看到主耶稣感到不满，特别是宗教领袖，他们看到</w:t>
      </w:r>
      <w:r w:rsidR="00B83482">
        <w:rPr>
          <w:rFonts w:hint="eastAsia"/>
          <w:color w:val="000000" w:themeColor="text1"/>
          <w:lang w:eastAsia="zh-CN"/>
        </w:rPr>
        <w:t>主耶稣在安息日教训人，</w:t>
      </w:r>
      <w:r w:rsidR="00604EB2">
        <w:rPr>
          <w:rFonts w:hint="eastAsia"/>
          <w:color w:val="000000" w:themeColor="text1"/>
          <w:lang w:eastAsia="zh-CN"/>
        </w:rPr>
        <w:t>很多人</w:t>
      </w:r>
      <w:r w:rsidR="00B83482">
        <w:rPr>
          <w:rFonts w:hint="eastAsia"/>
          <w:color w:val="000000" w:themeColor="text1"/>
          <w:lang w:eastAsia="zh-CN"/>
        </w:rPr>
        <w:t>跟从他，</w:t>
      </w:r>
      <w:r>
        <w:rPr>
          <w:rFonts w:hint="eastAsia"/>
          <w:color w:val="000000" w:themeColor="text1"/>
          <w:lang w:eastAsia="zh-CN"/>
        </w:rPr>
        <w:t>加利利湖很大，</w:t>
      </w:r>
      <w:r w:rsidR="00604EB2">
        <w:rPr>
          <w:rFonts w:hint="eastAsia"/>
          <w:color w:val="000000" w:themeColor="text1"/>
          <w:lang w:eastAsia="zh-CN"/>
        </w:rPr>
        <w:t>几千人也没有问题，这</w:t>
      </w:r>
      <w:r w:rsidR="00B83482">
        <w:rPr>
          <w:rFonts w:hint="eastAsia"/>
          <w:color w:val="000000" w:themeColor="text1"/>
          <w:lang w:eastAsia="zh-CN"/>
        </w:rPr>
        <w:t>让法利赛人、文士们很反感。耶稣却说，</w:t>
      </w:r>
      <w:r w:rsidR="00291BA6">
        <w:rPr>
          <w:rFonts w:hint="eastAsia"/>
          <w:color w:val="000000" w:themeColor="text1"/>
          <w:lang w:eastAsia="zh-CN"/>
        </w:rPr>
        <w:t>你们跟从我是要看神迹奇事，</w:t>
      </w:r>
      <w:r w:rsidR="00B83482">
        <w:rPr>
          <w:rFonts w:hint="eastAsia"/>
          <w:color w:val="000000" w:themeColor="text1"/>
          <w:lang w:eastAsia="zh-CN"/>
        </w:rPr>
        <w:t>“你们找我，并不是因见了神迹，乃是因吃饼得饱”（约翰福音</w:t>
      </w:r>
      <w:r w:rsidR="00B83482">
        <w:rPr>
          <w:rFonts w:hint="eastAsia"/>
          <w:color w:val="000000" w:themeColor="text1"/>
          <w:lang w:eastAsia="zh-CN"/>
        </w:rPr>
        <w:t>6</w:t>
      </w:r>
      <w:r w:rsidR="00B83482">
        <w:rPr>
          <w:color w:val="000000" w:themeColor="text1"/>
          <w:lang w:eastAsia="zh-CN"/>
        </w:rPr>
        <w:t>:26</w:t>
      </w:r>
      <w:r w:rsidR="00B83482">
        <w:rPr>
          <w:rFonts w:hint="eastAsia"/>
          <w:color w:val="000000" w:themeColor="text1"/>
          <w:lang w:eastAsia="zh-CN"/>
        </w:rPr>
        <w:t>）。</w:t>
      </w:r>
      <w:r w:rsidR="00BB086E">
        <w:rPr>
          <w:rFonts w:hint="eastAsia"/>
          <w:color w:val="000000" w:themeColor="text1"/>
          <w:lang w:eastAsia="zh-CN"/>
        </w:rPr>
        <w:t>让我们跟从耶稣是为了认识耶稣，让我们有更高的人生目标——得人。</w:t>
      </w:r>
    </w:p>
    <w:p w14:paraId="5DF60F78" w14:textId="0954B5B4" w:rsidR="007A055F" w:rsidRPr="00F61FEE" w:rsidRDefault="007A055F" w:rsidP="007A055F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F61FEE">
        <w:rPr>
          <w:rFonts w:hint="eastAsia"/>
          <w:b/>
          <w:bCs/>
          <w:color w:val="000000" w:themeColor="text1"/>
          <w:lang w:eastAsia="zh-CN"/>
        </w:rPr>
        <w:t>二．</w:t>
      </w:r>
      <w:r w:rsidR="00B443F4" w:rsidRPr="00F61FEE">
        <w:rPr>
          <w:rFonts w:hint="eastAsia"/>
          <w:b/>
          <w:bCs/>
          <w:color w:val="000000" w:themeColor="text1"/>
          <w:lang w:eastAsia="zh-CN"/>
        </w:rPr>
        <w:t>马可福音</w:t>
      </w:r>
      <w:r w:rsidR="00B443F4" w:rsidRPr="00F61FEE">
        <w:rPr>
          <w:rFonts w:hint="eastAsia"/>
          <w:b/>
          <w:bCs/>
          <w:color w:val="000000" w:themeColor="text1"/>
          <w:lang w:eastAsia="zh-CN"/>
        </w:rPr>
        <w:t>1</w:t>
      </w:r>
      <w:r w:rsidR="00B443F4" w:rsidRPr="00F61FEE">
        <w:rPr>
          <w:b/>
          <w:bCs/>
          <w:color w:val="000000" w:themeColor="text1"/>
          <w:lang w:eastAsia="zh-CN"/>
        </w:rPr>
        <w:t>:21-28</w:t>
      </w:r>
      <w:r w:rsidR="00B443F4" w:rsidRPr="00F61FEE">
        <w:rPr>
          <w:rFonts w:hint="eastAsia"/>
          <w:b/>
          <w:bCs/>
          <w:color w:val="000000" w:themeColor="text1"/>
          <w:lang w:eastAsia="zh-CN"/>
        </w:rPr>
        <w:t>，耶稣</w:t>
      </w:r>
      <w:r w:rsidR="00F73A7E">
        <w:rPr>
          <w:rFonts w:hint="eastAsia"/>
          <w:b/>
          <w:bCs/>
          <w:color w:val="000000" w:themeColor="text1"/>
          <w:lang w:eastAsia="zh-CN"/>
        </w:rPr>
        <w:t>赶出</w:t>
      </w:r>
      <w:r w:rsidR="00B443F4" w:rsidRPr="00F61FEE">
        <w:rPr>
          <w:rFonts w:hint="eastAsia"/>
          <w:b/>
          <w:bCs/>
          <w:color w:val="000000" w:themeColor="text1"/>
          <w:lang w:eastAsia="zh-CN"/>
        </w:rPr>
        <w:t>污鬼</w:t>
      </w:r>
    </w:p>
    <w:p w14:paraId="2A60E747" w14:textId="41636DC6" w:rsidR="00062B5B" w:rsidRDefault="00062B5B" w:rsidP="007A055F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1</w:t>
      </w:r>
      <w:r w:rsidR="009A414B">
        <w:rPr>
          <w:color w:val="000000" w:themeColor="text1"/>
          <w:lang w:eastAsia="zh-CN"/>
        </w:rPr>
        <w:t>-22</w:t>
      </w:r>
      <w:r>
        <w:rPr>
          <w:rFonts w:hint="eastAsia"/>
          <w:color w:val="000000" w:themeColor="text1"/>
          <w:lang w:eastAsia="zh-CN"/>
        </w:rPr>
        <w:t>节。法利赛人、文士的教导是怎样的？当时的旧约圣经是书卷，看起来不是很方便，也不是每个人都有。犹太人有问题去问拉比，拉比就会查找旧约圣经。</w:t>
      </w:r>
      <w:r w:rsidR="009E4F66">
        <w:rPr>
          <w:rFonts w:hint="eastAsia"/>
          <w:color w:val="000000" w:themeColor="text1"/>
          <w:lang w:eastAsia="zh-CN"/>
        </w:rPr>
        <w:t>而主耶稣的</w:t>
      </w:r>
      <w:r>
        <w:rPr>
          <w:rFonts w:hint="eastAsia"/>
          <w:color w:val="000000" w:themeColor="text1"/>
          <w:lang w:eastAsia="zh-CN"/>
        </w:rPr>
        <w:t>教导</w:t>
      </w:r>
      <w:r w:rsidR="009E4F66">
        <w:rPr>
          <w:rFonts w:hint="eastAsia"/>
          <w:color w:val="000000" w:themeColor="text1"/>
          <w:lang w:eastAsia="zh-CN"/>
        </w:rPr>
        <w:t>不是这样的，可以说，他就是圣经，安息日的主人。</w:t>
      </w:r>
    </w:p>
    <w:p w14:paraId="5D17A3E4" w14:textId="77777777" w:rsidR="002C1FB7" w:rsidRDefault="002C1FB7" w:rsidP="002C1FB7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.</w:t>
      </w:r>
      <w:r w:rsidRPr="00B443F4">
        <w:rPr>
          <w:rFonts w:hint="eastAsia"/>
          <w:color w:val="000000" w:themeColor="text1"/>
          <w:lang w:eastAsia="zh-CN"/>
        </w:rPr>
        <w:t xml:space="preserve"> </w:t>
      </w:r>
      <w:r>
        <w:rPr>
          <w:rFonts w:hint="eastAsia"/>
          <w:color w:val="000000" w:themeColor="text1"/>
          <w:lang w:eastAsia="zh-CN"/>
        </w:rPr>
        <w:t>马可福音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:23-24</w:t>
      </w:r>
      <w:r>
        <w:rPr>
          <w:rFonts w:hint="eastAsia"/>
          <w:color w:val="000000" w:themeColor="text1"/>
          <w:lang w:eastAsia="zh-CN"/>
        </w:rPr>
        <w:t>，污鬼的反应</w:t>
      </w:r>
    </w:p>
    <w:p w14:paraId="20C3F859" w14:textId="5127A8E7" w:rsidR="00FD56C9" w:rsidRDefault="00FD56C9" w:rsidP="007A055F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污鬼、大龙、古蛇、撒旦都是一样的，见启示录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2:9</w:t>
      </w:r>
      <w:r>
        <w:rPr>
          <w:rFonts w:hint="eastAsia"/>
          <w:color w:val="000000" w:themeColor="text1"/>
          <w:lang w:eastAsia="zh-CN"/>
        </w:rPr>
        <w:t>。魔鬼不一定都是丑陋的，有时可以扮成漂亮的天使，</w:t>
      </w:r>
      <w:r w:rsidR="00DA3A57">
        <w:rPr>
          <w:rFonts w:hint="eastAsia"/>
          <w:color w:val="000000" w:themeColor="text1"/>
          <w:lang w:eastAsia="zh-CN"/>
        </w:rPr>
        <w:t>见哥林多后书</w:t>
      </w:r>
      <w:r w:rsidR="00DA3A57">
        <w:rPr>
          <w:rFonts w:hint="eastAsia"/>
          <w:color w:val="000000" w:themeColor="text1"/>
          <w:lang w:eastAsia="zh-CN"/>
        </w:rPr>
        <w:t>1</w:t>
      </w:r>
      <w:r w:rsidR="00DA3A57">
        <w:rPr>
          <w:color w:val="000000" w:themeColor="text1"/>
          <w:lang w:eastAsia="zh-CN"/>
        </w:rPr>
        <w:t>1:13-15</w:t>
      </w:r>
      <w:r w:rsidR="00DA3A57">
        <w:rPr>
          <w:rFonts w:hint="eastAsia"/>
          <w:color w:val="000000" w:themeColor="text1"/>
          <w:lang w:eastAsia="zh-CN"/>
        </w:rPr>
        <w:t>，</w:t>
      </w:r>
      <w:r w:rsidR="000F0382">
        <w:rPr>
          <w:rFonts w:hint="eastAsia"/>
          <w:color w:val="000000" w:themeColor="text1"/>
          <w:lang w:eastAsia="zh-CN"/>
        </w:rPr>
        <w:t>“连撒旦也装作光明的天使”。</w:t>
      </w:r>
      <w:r w:rsidR="00DA3A57">
        <w:rPr>
          <w:rFonts w:hint="eastAsia"/>
          <w:color w:val="000000" w:themeColor="text1"/>
          <w:lang w:eastAsia="zh-CN"/>
        </w:rPr>
        <w:t>这里告诉我们，今天的生活是一场属灵的争战。我们这些有圣灵的人，</w:t>
      </w:r>
      <w:r w:rsidR="003A3BC0">
        <w:rPr>
          <w:rFonts w:hint="eastAsia"/>
          <w:color w:val="000000" w:themeColor="text1"/>
          <w:lang w:eastAsia="zh-CN"/>
        </w:rPr>
        <w:t>魔</w:t>
      </w:r>
      <w:r w:rsidR="00DA3A57">
        <w:rPr>
          <w:rFonts w:hint="eastAsia"/>
          <w:color w:val="000000" w:themeColor="text1"/>
          <w:lang w:eastAsia="zh-CN"/>
        </w:rPr>
        <w:t>鬼不会进来，因为在我们里面的，比管辖外面的大。</w:t>
      </w:r>
      <w:r w:rsidR="003A3BC0">
        <w:rPr>
          <w:rFonts w:hint="eastAsia"/>
          <w:color w:val="000000" w:themeColor="text1"/>
          <w:lang w:eastAsia="zh-CN"/>
        </w:rPr>
        <w:t>魔</w:t>
      </w:r>
      <w:r w:rsidR="00DA3A57">
        <w:rPr>
          <w:rFonts w:hint="eastAsia"/>
          <w:color w:val="000000" w:themeColor="text1"/>
          <w:lang w:eastAsia="zh-CN"/>
        </w:rPr>
        <w:t>鬼不会进来，但会搅扰我们。像彼得被魔鬼搅扰，要拦阻主耶稣完成他的使命。</w:t>
      </w:r>
      <w:r w:rsidR="00150E30">
        <w:rPr>
          <w:rFonts w:hint="eastAsia"/>
          <w:color w:val="000000" w:themeColor="text1"/>
          <w:lang w:eastAsia="zh-CN"/>
        </w:rPr>
        <w:t>主耶稣说，撒旦退去吧</w:t>
      </w:r>
      <w:r w:rsidR="00662E5B">
        <w:rPr>
          <w:rFonts w:hint="eastAsia"/>
          <w:color w:val="000000" w:themeColor="text1"/>
          <w:lang w:eastAsia="zh-CN"/>
        </w:rPr>
        <w:t>（参见马太福音</w:t>
      </w:r>
      <w:r w:rsidR="00662E5B">
        <w:rPr>
          <w:rFonts w:hint="eastAsia"/>
          <w:color w:val="000000" w:themeColor="text1"/>
          <w:lang w:eastAsia="zh-CN"/>
        </w:rPr>
        <w:t>1</w:t>
      </w:r>
      <w:r w:rsidR="00662E5B">
        <w:rPr>
          <w:color w:val="000000" w:themeColor="text1"/>
          <w:lang w:eastAsia="zh-CN"/>
        </w:rPr>
        <w:t>6:21-24</w:t>
      </w:r>
      <w:r w:rsidR="00662E5B">
        <w:rPr>
          <w:rFonts w:hint="eastAsia"/>
          <w:color w:val="000000" w:themeColor="text1"/>
          <w:lang w:eastAsia="zh-CN"/>
        </w:rPr>
        <w:t>）。</w:t>
      </w:r>
    </w:p>
    <w:p w14:paraId="7839E355" w14:textId="52465117" w:rsidR="00FD56C9" w:rsidRDefault="00FD56C9" w:rsidP="007A055F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>污鬼是有人格的。</w:t>
      </w:r>
      <w:r w:rsidR="00C55DBE">
        <w:rPr>
          <w:rFonts w:hint="eastAsia"/>
          <w:color w:val="000000" w:themeColor="text1"/>
          <w:lang w:eastAsia="zh-CN"/>
        </w:rPr>
        <w:t>魔鬼知道的比我们多，他们认识主耶稣是“神的圣者”。他们知道有一天要下火湖，但不知道神的时间。</w:t>
      </w:r>
    </w:p>
    <w:p w14:paraId="629E66E3" w14:textId="6404C7B4" w:rsidR="00307D92" w:rsidRDefault="00307D92" w:rsidP="00307D92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.</w:t>
      </w:r>
      <w:r w:rsidR="00B443F4">
        <w:rPr>
          <w:rFonts w:hint="eastAsia"/>
          <w:color w:val="000000" w:themeColor="text1"/>
          <w:lang w:eastAsia="zh-CN"/>
        </w:rPr>
        <w:t>马可福音</w:t>
      </w:r>
      <w:r w:rsidR="00B443F4">
        <w:rPr>
          <w:rFonts w:hint="eastAsia"/>
          <w:color w:val="000000" w:themeColor="text1"/>
          <w:lang w:eastAsia="zh-CN"/>
        </w:rPr>
        <w:t>1</w:t>
      </w:r>
      <w:r w:rsidR="00B443F4">
        <w:rPr>
          <w:color w:val="000000" w:themeColor="text1"/>
          <w:lang w:eastAsia="zh-CN"/>
        </w:rPr>
        <w:t>:25-26</w:t>
      </w:r>
      <w:r w:rsidR="00B443F4">
        <w:rPr>
          <w:rFonts w:hint="eastAsia"/>
          <w:color w:val="000000" w:themeColor="text1"/>
          <w:lang w:eastAsia="zh-CN"/>
        </w:rPr>
        <w:t>，耶稣责备污鬼</w:t>
      </w:r>
    </w:p>
    <w:p w14:paraId="36FFBFE1" w14:textId="783B3E00" w:rsidR="00307D92" w:rsidRDefault="008A7F79" w:rsidP="00307D92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责备，是有权</w:t>
      </w:r>
      <w:r w:rsidR="00362E92">
        <w:rPr>
          <w:rFonts w:hint="eastAsia"/>
          <w:color w:val="000000" w:themeColor="text1"/>
          <w:lang w:eastAsia="zh-CN"/>
        </w:rPr>
        <w:t>柄</w:t>
      </w:r>
      <w:r w:rsidR="008B7BBF">
        <w:rPr>
          <w:rFonts w:hint="eastAsia"/>
          <w:color w:val="000000" w:themeColor="text1"/>
          <w:lang w:eastAsia="zh-CN"/>
        </w:rPr>
        <w:t>去</w:t>
      </w:r>
      <w:r>
        <w:rPr>
          <w:rFonts w:hint="eastAsia"/>
          <w:color w:val="000000" w:themeColor="text1"/>
          <w:lang w:eastAsia="zh-CN"/>
        </w:rPr>
        <w:t>吩咐。就像做生意的人</w:t>
      </w:r>
      <w:r w:rsidR="00362E92">
        <w:rPr>
          <w:rFonts w:hint="eastAsia"/>
          <w:color w:val="000000" w:themeColor="text1"/>
          <w:lang w:eastAsia="zh-CN"/>
        </w:rPr>
        <w:t>、</w:t>
      </w:r>
      <w:r>
        <w:rPr>
          <w:rFonts w:hint="eastAsia"/>
          <w:color w:val="000000" w:themeColor="text1"/>
          <w:lang w:eastAsia="zh-CN"/>
        </w:rPr>
        <w:t>卖房子的人，有权利定价。这里是</w:t>
      </w:r>
      <w:r w:rsidR="00362E92">
        <w:rPr>
          <w:rFonts w:hint="eastAsia"/>
          <w:color w:val="000000" w:themeColor="text1"/>
          <w:lang w:eastAsia="zh-CN"/>
        </w:rPr>
        <w:t>指</w:t>
      </w:r>
      <w:r>
        <w:rPr>
          <w:rFonts w:hint="eastAsia"/>
          <w:color w:val="000000" w:themeColor="text1"/>
          <w:lang w:eastAsia="zh-CN"/>
        </w:rPr>
        <w:t>主耶稣有权柄，因为魔鬼在他的掌控下。</w:t>
      </w:r>
    </w:p>
    <w:p w14:paraId="53FB35D3" w14:textId="77777777" w:rsidR="00C12BBE" w:rsidRDefault="00362E92" w:rsidP="00C12BBE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主耶稣说不要做声，污鬼就不再出声；主耶稣说，从这人身上出来吧。这里的语法是“立刻行动”，不是慢慢地。污鬼就立刻出来了。</w:t>
      </w:r>
    </w:p>
    <w:p w14:paraId="2E94C93B" w14:textId="05F082E3" w:rsidR="00C12BBE" w:rsidRDefault="00C12BBE" w:rsidP="00C12BBE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.</w:t>
      </w:r>
      <w:r w:rsidR="00B443F4">
        <w:rPr>
          <w:rFonts w:hint="eastAsia"/>
          <w:color w:val="000000" w:themeColor="text1"/>
          <w:lang w:eastAsia="zh-CN"/>
        </w:rPr>
        <w:t>马可福音</w:t>
      </w:r>
      <w:r w:rsidR="00B443F4">
        <w:rPr>
          <w:rFonts w:hint="eastAsia"/>
          <w:color w:val="000000" w:themeColor="text1"/>
          <w:lang w:eastAsia="zh-CN"/>
        </w:rPr>
        <w:t>1</w:t>
      </w:r>
      <w:r w:rsidR="00B443F4">
        <w:rPr>
          <w:color w:val="000000" w:themeColor="text1"/>
          <w:lang w:eastAsia="zh-CN"/>
        </w:rPr>
        <w:t>:27-28</w:t>
      </w:r>
      <w:r w:rsidR="00B443F4">
        <w:rPr>
          <w:rFonts w:hint="eastAsia"/>
          <w:color w:val="000000" w:themeColor="text1"/>
          <w:lang w:eastAsia="zh-CN"/>
        </w:rPr>
        <w:t>，这个奇迹的结果</w:t>
      </w:r>
    </w:p>
    <w:p w14:paraId="17DDAFF0" w14:textId="6101243A" w:rsidR="00C12BBE" w:rsidRDefault="004D3BE4" w:rsidP="00C12BBE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“新道理”中的“新”不是时间上的新，而是指“新鲜”</w:t>
      </w:r>
      <w:r w:rsidR="008156FC">
        <w:rPr>
          <w:rFonts w:hint="eastAsia"/>
          <w:color w:val="000000" w:themeColor="text1"/>
          <w:lang w:eastAsia="zh-CN"/>
        </w:rPr>
        <w:t>，他们从来没有见过的。</w:t>
      </w:r>
    </w:p>
    <w:p w14:paraId="03D7A163" w14:textId="3CFC405D" w:rsidR="008156FC" w:rsidRDefault="008156FC" w:rsidP="00C12BBE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主耶稣的话带着权柄，污鬼立刻出来了。</w:t>
      </w:r>
      <w:r w:rsidR="00FF4865">
        <w:rPr>
          <w:rFonts w:hint="eastAsia"/>
          <w:color w:val="000000" w:themeColor="text1"/>
          <w:lang w:eastAsia="zh-CN"/>
        </w:rPr>
        <w:t>彼得他们对于主耶稣的呼召，第一次时是立刻回应，以后就不是了。</w:t>
      </w:r>
      <w:r w:rsidR="00946F93">
        <w:rPr>
          <w:rFonts w:hint="eastAsia"/>
          <w:color w:val="000000" w:themeColor="text1"/>
          <w:lang w:eastAsia="zh-CN"/>
        </w:rPr>
        <w:t>比如，主耶稣和门徒在海上，坐船到湖那边的伯赛大。主耶稣在船上睡着了</w:t>
      </w:r>
      <w:r w:rsidR="00C52BF4">
        <w:rPr>
          <w:rFonts w:hint="eastAsia"/>
          <w:color w:val="000000" w:themeColor="text1"/>
          <w:lang w:eastAsia="zh-CN"/>
        </w:rPr>
        <w:t>。后来起了风浪，门徒们就慌乱，以为要丧命。主耶稣说，你们的信心在哪里？</w:t>
      </w:r>
    </w:p>
    <w:p w14:paraId="343E0774" w14:textId="3F4B1384" w:rsidR="0097307F" w:rsidRDefault="0097307F" w:rsidP="00C12BBE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污鬼都听主耶稣的话，但他的门徒和神的儿女却不听。</w:t>
      </w:r>
      <w:r w:rsidR="00EB6F3F">
        <w:rPr>
          <w:rFonts w:hint="eastAsia"/>
          <w:color w:val="000000" w:themeColor="text1"/>
          <w:lang w:eastAsia="zh-CN"/>
        </w:rPr>
        <w:t>我们要学习的功课是，成为他召我们的目的。</w:t>
      </w:r>
    </w:p>
    <w:p w14:paraId="3E388DF6" w14:textId="1AAAFC7F" w:rsidR="00E8228D" w:rsidRDefault="00E8228D" w:rsidP="00C12BBE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2CA55DB8" w14:textId="44B1BD5B" w:rsidR="00E8228D" w:rsidRPr="00E8228D" w:rsidRDefault="00E8228D" w:rsidP="00C12BBE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E8228D">
        <w:rPr>
          <w:rFonts w:hint="eastAsia"/>
          <w:b/>
          <w:bCs/>
          <w:color w:val="000000" w:themeColor="text1"/>
          <w:lang w:eastAsia="zh-CN"/>
        </w:rPr>
        <w:t>问题与分享：</w:t>
      </w:r>
    </w:p>
    <w:p w14:paraId="71BA138A" w14:textId="13EC05DB" w:rsidR="00E8228D" w:rsidRDefault="00E8228D">
      <w:pPr>
        <w:pStyle w:val="ListBullet"/>
        <w:numPr>
          <w:ilvl w:val="0"/>
          <w:numId w:val="42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为什么允许魔鬼在世上存在？</w:t>
      </w:r>
    </w:p>
    <w:p w14:paraId="38E06769" w14:textId="3CE088C4" w:rsidR="00E96487" w:rsidRDefault="00E96487">
      <w:pPr>
        <w:pStyle w:val="ListBullet"/>
        <w:numPr>
          <w:ilvl w:val="0"/>
          <w:numId w:val="42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我们在教会里只是忙于做事，都忘了主耶稣。今天知道，重点是要认识他。</w:t>
      </w:r>
    </w:p>
    <w:p w14:paraId="0CEB8ADF" w14:textId="1AA71167" w:rsidR="00E96487" w:rsidRDefault="00E96487">
      <w:pPr>
        <w:pStyle w:val="ListBullet"/>
        <w:numPr>
          <w:ilvl w:val="0"/>
          <w:numId w:val="42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顺从圣灵，是不是就可以体会主耶稣的心意？</w:t>
      </w:r>
    </w:p>
    <w:p w14:paraId="16536C5F" w14:textId="7E60BAA2" w:rsidR="00E96487" w:rsidRDefault="00E96487">
      <w:pPr>
        <w:pStyle w:val="ListBullet"/>
        <w:numPr>
          <w:ilvl w:val="0"/>
          <w:numId w:val="42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为什么主耶稣前面行神迹，但后面他又不高兴世人想看神迹？</w:t>
      </w:r>
    </w:p>
    <w:p w14:paraId="5FE4DDB3" w14:textId="1B7E2F22" w:rsidR="00E96487" w:rsidRDefault="005478F0">
      <w:pPr>
        <w:pStyle w:val="ListBullet"/>
        <w:numPr>
          <w:ilvl w:val="0"/>
          <w:numId w:val="42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主耶稣选在安息日教训人，是要宣示他的主权吗？</w:t>
      </w:r>
    </w:p>
    <w:p w14:paraId="52E2FCF3" w14:textId="25A08694" w:rsidR="00F567D8" w:rsidRDefault="00F567D8">
      <w:pPr>
        <w:pStyle w:val="ListBullet"/>
        <w:numPr>
          <w:ilvl w:val="0"/>
          <w:numId w:val="42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放下还是很困难的，怎么知道自己想做的事是否符合神的心意？</w:t>
      </w:r>
    </w:p>
    <w:p w14:paraId="5359B364" w14:textId="7854B838" w:rsidR="00C650C4" w:rsidRPr="00022306" w:rsidRDefault="00C650C4" w:rsidP="00C650C4">
      <w:pPr>
        <w:tabs>
          <w:tab w:val="left" w:pos="2400"/>
        </w:tabs>
        <w:rPr>
          <w:lang w:eastAsia="zh-CN"/>
        </w:rPr>
        <w:sectPr w:rsidR="00C650C4" w:rsidRPr="00022306">
          <w:footerReference w:type="default" r:id="rId8"/>
          <w:footerReference w:type="first" r:id="rId9"/>
          <w:pgSz w:w="12240" w:h="15840"/>
          <w:pgMar w:top="720" w:right="1440" w:bottom="1800" w:left="1440" w:header="720" w:footer="720" w:gutter="0"/>
          <w:cols w:space="720"/>
          <w:titlePg/>
          <w:docGrid w:linePitch="360"/>
        </w:sectPr>
      </w:pPr>
    </w:p>
    <w:p w14:paraId="3343DD51" w14:textId="2AC06482" w:rsidR="00C650C4" w:rsidRPr="00022306" w:rsidRDefault="00C650C4" w:rsidP="00C650C4">
      <w:pPr>
        <w:pStyle w:val="Heading1"/>
      </w:pPr>
      <w:bookmarkStart w:id="20" w:name="_Toc143946606"/>
      <w:bookmarkStart w:id="21" w:name="_Toc180860560"/>
      <w:r w:rsidRPr="00022306"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 w:rsidRPr="00022306">
        <w:rPr>
          <w:rFonts w:hint="eastAsia"/>
          <w:lang w:eastAsia="zh-CN"/>
        </w:rPr>
        <w:t>（二十一）</w:t>
      </w:r>
      <w:r w:rsidRPr="00022306">
        <w:rPr>
          <w:rFonts w:hint="eastAsia"/>
          <w:lang w:eastAsia="zh-CN"/>
        </w:rPr>
        <w:t>:</w:t>
      </w:r>
      <w:r w:rsidRPr="00022306">
        <w:rPr>
          <w:rFonts w:hint="eastAsia"/>
          <w:lang w:eastAsia="zh-CN"/>
        </w:rPr>
        <w:t>下网</w:t>
      </w:r>
      <w:bookmarkEnd w:id="20"/>
      <w:bookmarkEnd w:id="21"/>
    </w:p>
    <w:p w14:paraId="4D8E4C09" w14:textId="77777777" w:rsidR="00C650C4" w:rsidRPr="00022306" w:rsidRDefault="00C650C4" w:rsidP="00403E89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时间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023</w:t>
      </w:r>
      <w:r w:rsidRPr="00022306">
        <w:rPr>
          <w:rFonts w:hint="eastAsia"/>
          <w:color w:val="000000" w:themeColor="text1"/>
          <w:lang w:eastAsia="zh-CN"/>
        </w:rPr>
        <w:t>年</w:t>
      </w:r>
      <w:r w:rsidRPr="00022306">
        <w:rPr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月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日，大年初七</w:t>
      </w:r>
    </w:p>
    <w:p w14:paraId="6707C66A" w14:textId="77777777" w:rsidR="00C650C4" w:rsidRPr="00022306" w:rsidRDefault="00C650C4" w:rsidP="00403E89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相关经文：马可福音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:29-45</w:t>
      </w:r>
      <w:r w:rsidRPr="00022306">
        <w:rPr>
          <w:rFonts w:hint="eastAsia"/>
          <w:color w:val="000000" w:themeColor="text1"/>
          <w:lang w:eastAsia="zh-CN"/>
        </w:rPr>
        <w:t>，路加福音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:1-11</w:t>
      </w:r>
    </w:p>
    <w:p w14:paraId="3053C5D9" w14:textId="6042E143" w:rsidR="00C650C4" w:rsidRPr="00022306" w:rsidRDefault="00403E89" w:rsidP="00403E89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一．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马可福音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1</w:t>
      </w:r>
      <w:r w:rsidR="00C650C4" w:rsidRPr="00022306">
        <w:rPr>
          <w:b/>
          <w:bCs/>
          <w:color w:val="000000" w:themeColor="text1"/>
          <w:lang w:eastAsia="zh-CN"/>
        </w:rPr>
        <w:t>:29-39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，主耶稣医好各样疾病的人</w:t>
      </w:r>
    </w:p>
    <w:p w14:paraId="18D9DA8B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弥赛亚来的目的，旧约先知已经预告，弥赛亚来会医病赶鬼。主耶稣第一次来，就医病赶鬼，应验了旧约中的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00</w:t>
      </w:r>
      <w:r w:rsidRPr="00022306">
        <w:rPr>
          <w:rFonts w:hint="eastAsia"/>
          <w:color w:val="000000" w:themeColor="text1"/>
          <w:lang w:eastAsia="zh-CN"/>
        </w:rPr>
        <w:t>多个预言。</w:t>
      </w:r>
    </w:p>
    <w:p w14:paraId="78A1CF9F" w14:textId="77777777" w:rsidR="00C650C4" w:rsidRPr="00022306" w:rsidRDefault="00C650C4">
      <w:pPr>
        <w:pStyle w:val="ListBullet"/>
        <w:numPr>
          <w:ilvl w:val="0"/>
          <w:numId w:val="43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马可</w:t>
      </w:r>
      <w:r w:rsidRPr="00022306">
        <w:rPr>
          <w:rFonts w:hint="eastAsia"/>
          <w:b/>
          <w:bCs/>
          <w:color w:val="000000" w:themeColor="text1"/>
          <w:lang w:eastAsia="zh-CN"/>
        </w:rPr>
        <w:t>1</w:t>
      </w:r>
      <w:r w:rsidRPr="00022306">
        <w:rPr>
          <w:b/>
          <w:bCs/>
          <w:color w:val="000000" w:themeColor="text1"/>
          <w:lang w:eastAsia="zh-CN"/>
        </w:rPr>
        <w:t>:</w:t>
      </w:r>
      <w:r w:rsidRPr="00022306">
        <w:rPr>
          <w:rFonts w:hint="eastAsia"/>
          <w:b/>
          <w:bCs/>
          <w:color w:val="000000" w:themeColor="text1"/>
          <w:lang w:eastAsia="zh-CN"/>
        </w:rPr>
        <w:t>2</w:t>
      </w:r>
      <w:r w:rsidRPr="00022306">
        <w:rPr>
          <w:b/>
          <w:bCs/>
          <w:color w:val="000000" w:themeColor="text1"/>
          <w:lang w:eastAsia="zh-CN"/>
        </w:rPr>
        <w:t>9-31</w:t>
      </w:r>
      <w:r w:rsidRPr="00022306">
        <w:rPr>
          <w:rFonts w:hint="eastAsia"/>
          <w:b/>
          <w:bCs/>
          <w:color w:val="000000" w:themeColor="text1"/>
          <w:lang w:eastAsia="zh-CN"/>
        </w:rPr>
        <w:t>，西门的岳母</w:t>
      </w:r>
    </w:p>
    <w:p w14:paraId="72A711C0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9</w:t>
      </w:r>
      <w:r w:rsidRPr="00022306">
        <w:rPr>
          <w:rFonts w:hint="eastAsia"/>
          <w:color w:val="000000" w:themeColor="text1"/>
          <w:lang w:eastAsia="zh-CN"/>
        </w:rPr>
        <w:t>节，这时主耶稣在迦百农，加利利湖的北边，他主要的事工围绕着加利利湖的北边、西边。一出会堂，就进入西门和安得烈的家，说明他们的家就在会堂附近，考古学已考证遗址，虽然不能完全确定。</w:t>
      </w:r>
    </w:p>
    <w:p w14:paraId="0E60F0DC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30</w:t>
      </w:r>
      <w:r w:rsidRPr="00022306">
        <w:rPr>
          <w:rFonts w:hint="eastAsia"/>
          <w:color w:val="000000" w:themeColor="text1"/>
          <w:lang w:eastAsia="zh-CN"/>
        </w:rPr>
        <w:t>节，西门的岳母“躺着”，病很重。参见路加福音</w:t>
      </w:r>
      <w:r w:rsidRPr="00022306">
        <w:rPr>
          <w:rFonts w:hint="eastAsia"/>
          <w:color w:val="000000" w:themeColor="text1"/>
          <w:lang w:eastAsia="zh-CN"/>
        </w:rPr>
        <w:t>4:</w:t>
      </w:r>
      <w:r w:rsidRPr="00022306">
        <w:rPr>
          <w:color w:val="000000" w:themeColor="text1"/>
          <w:lang w:eastAsia="zh-CN"/>
        </w:rPr>
        <w:t>38</w:t>
      </w:r>
      <w:r w:rsidRPr="00022306">
        <w:rPr>
          <w:rFonts w:hint="eastAsia"/>
          <w:color w:val="000000" w:themeColor="text1"/>
          <w:lang w:eastAsia="zh-CN"/>
        </w:rPr>
        <w:t>，因为路加是医生，所以对西门岳母的病记载更详细，“西门的岳母害热病甚重”，加了“甚重”两字。希腊文这不是一般的字，指一般的医生不能医治。</w:t>
      </w:r>
    </w:p>
    <w:p w14:paraId="3804D002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31</w:t>
      </w:r>
      <w:r w:rsidRPr="00022306">
        <w:rPr>
          <w:rFonts w:hint="eastAsia"/>
          <w:color w:val="000000" w:themeColor="text1"/>
          <w:lang w:eastAsia="zh-CN"/>
        </w:rPr>
        <w:t>节，主耶稣拉她的手，扶她起来，西门的岳母立刻好了，就服事他们。显现出主耶稣有能力，这是个神迹。</w:t>
      </w:r>
    </w:p>
    <w:p w14:paraId="2BACBD63" w14:textId="77777777" w:rsidR="00C650C4" w:rsidRPr="00022306" w:rsidRDefault="00C650C4">
      <w:pPr>
        <w:pStyle w:val="ListBullet"/>
        <w:numPr>
          <w:ilvl w:val="0"/>
          <w:numId w:val="43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马可</w:t>
      </w:r>
      <w:r w:rsidRPr="00022306">
        <w:rPr>
          <w:rFonts w:hint="eastAsia"/>
          <w:b/>
          <w:bCs/>
          <w:color w:val="000000" w:themeColor="text1"/>
          <w:lang w:eastAsia="zh-CN"/>
        </w:rPr>
        <w:t>1</w:t>
      </w:r>
      <w:r w:rsidRPr="00022306">
        <w:rPr>
          <w:b/>
          <w:bCs/>
          <w:color w:val="000000" w:themeColor="text1"/>
          <w:lang w:eastAsia="zh-CN"/>
        </w:rPr>
        <w:t>:32-34</w:t>
      </w:r>
      <w:r w:rsidRPr="00022306">
        <w:rPr>
          <w:rFonts w:hint="eastAsia"/>
          <w:b/>
          <w:bCs/>
          <w:color w:val="000000" w:themeColor="text1"/>
          <w:lang w:eastAsia="zh-CN"/>
        </w:rPr>
        <w:t>，全城的人</w:t>
      </w:r>
    </w:p>
    <w:p w14:paraId="1CEA3E95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2-33</w:t>
      </w:r>
      <w:r w:rsidRPr="00022306">
        <w:rPr>
          <w:rFonts w:hint="eastAsia"/>
          <w:color w:val="000000" w:themeColor="text1"/>
          <w:lang w:eastAsia="zh-CN"/>
        </w:rPr>
        <w:t>节，注意“一切”、“合城”、“各样”这些词。</w:t>
      </w:r>
    </w:p>
    <w:p w14:paraId="616F95C5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34</w:t>
      </w:r>
      <w:r w:rsidRPr="00022306">
        <w:rPr>
          <w:rFonts w:hint="eastAsia"/>
          <w:color w:val="000000" w:themeColor="text1"/>
          <w:lang w:eastAsia="zh-CN"/>
        </w:rPr>
        <w:t>节，</w:t>
      </w:r>
      <w:r w:rsidRPr="00022306">
        <w:rPr>
          <w:color w:val="000000" w:themeColor="text1"/>
          <w:lang w:eastAsia="zh-CN"/>
        </w:rPr>
        <w:t xml:space="preserve"> </w:t>
      </w:r>
      <w:r w:rsidRPr="00022306">
        <w:rPr>
          <w:rFonts w:hint="eastAsia"/>
          <w:color w:val="000000" w:themeColor="text1"/>
          <w:lang w:eastAsia="zh-CN"/>
        </w:rPr>
        <w:t>主耶稣不许鬼说话，因为鬼认识耶稣。鬼知道“你是神的圣者”，但主耶稣要这些人自己去想，这个行神迹的人到底是谁，不要听鬼讲，要经历神迹的人自己去想。</w:t>
      </w:r>
    </w:p>
    <w:p w14:paraId="10D196E3" w14:textId="77777777" w:rsidR="00C650C4" w:rsidRPr="00022306" w:rsidRDefault="00C650C4">
      <w:pPr>
        <w:pStyle w:val="ListBullet"/>
        <w:numPr>
          <w:ilvl w:val="0"/>
          <w:numId w:val="43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马可</w:t>
      </w:r>
      <w:r w:rsidRPr="00022306">
        <w:rPr>
          <w:rFonts w:hint="eastAsia"/>
          <w:b/>
          <w:bCs/>
          <w:color w:val="000000" w:themeColor="text1"/>
          <w:lang w:eastAsia="zh-CN"/>
        </w:rPr>
        <w:t>1</w:t>
      </w:r>
      <w:r w:rsidRPr="00022306">
        <w:rPr>
          <w:b/>
          <w:bCs/>
          <w:color w:val="000000" w:themeColor="text1"/>
          <w:lang w:eastAsia="zh-CN"/>
        </w:rPr>
        <w:t>:35-39</w:t>
      </w:r>
      <w:r w:rsidRPr="00022306">
        <w:rPr>
          <w:rFonts w:hint="eastAsia"/>
          <w:b/>
          <w:bCs/>
          <w:color w:val="000000" w:themeColor="text1"/>
          <w:lang w:eastAsia="zh-CN"/>
        </w:rPr>
        <w:t>，主耶稣事工的焦点</w:t>
      </w:r>
    </w:p>
    <w:p w14:paraId="539640A8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节，“次日早晨，天未亮的时候”，很早，安静，人还没有来找他。注意，主耶稣也需要祷告，需要从上头得到力量，需要安静的时间。他第一次来到地上，需要按照神的时间表完成神的使命，需要安静的时间跟神讲话，在跟人讲话之前先跟神讲话。这个很重要，今天在教会，我</w:t>
      </w:r>
      <w:r w:rsidRPr="00022306">
        <w:rPr>
          <w:rFonts w:hint="eastAsia"/>
          <w:color w:val="000000" w:themeColor="text1"/>
          <w:lang w:eastAsia="zh-CN"/>
        </w:rPr>
        <w:lastRenderedPageBreak/>
        <w:t>们忙着做事，和人讲话。但如果我们没有安静的时间和神讲话，是没有力量的。很多传道人、事奉神的人也忽略了这一点，所以没有力量。四福音书多次提到这一点。主耶稣需要神的力量赶鬼行神迹。</w:t>
      </w:r>
    </w:p>
    <w:p w14:paraId="463B3DBB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6-37</w:t>
      </w:r>
      <w:r w:rsidRPr="00022306">
        <w:rPr>
          <w:rFonts w:hint="eastAsia"/>
          <w:color w:val="000000" w:themeColor="text1"/>
          <w:lang w:eastAsia="zh-CN"/>
        </w:rPr>
        <w:t>节，众人需要主耶稣。看主耶稣怎样面对群众，事工的挑战。四福音书讲主耶稣在地上做这些事，都是为了带门徒，这时他的事工刚刚开始不久。</w:t>
      </w:r>
    </w:p>
    <w:p w14:paraId="69BBFA76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38</w:t>
      </w:r>
      <w:r w:rsidRPr="00022306">
        <w:rPr>
          <w:rFonts w:hint="eastAsia"/>
          <w:color w:val="000000" w:themeColor="text1"/>
          <w:lang w:eastAsia="zh-CN"/>
        </w:rPr>
        <w:t>节，主耶稣说“我们可以往别处去”。主耶稣的事工都是按照神的时间表，不是只为迦百农一地。“因为我是为这事来的”，这说明主耶稣有使命，为传道，使人做门徒而来。</w:t>
      </w:r>
    </w:p>
    <w:p w14:paraId="6B845E4D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 xml:space="preserve">39 </w:t>
      </w:r>
      <w:r w:rsidRPr="00022306">
        <w:rPr>
          <w:rFonts w:hint="eastAsia"/>
          <w:color w:val="000000" w:themeColor="text1"/>
          <w:lang w:eastAsia="zh-CN"/>
        </w:rPr>
        <w:t>节，“传道，赶鬼”，为了应验先知说的弥赛亚来了之后要做的事，要让当时的人能够认识他。他到一地都要赶鬼，证明他是弥赛亚，是从天上来的。加利利湖的西边、北边都是属于加利利，也属于拿弗他利，参见以赛亚书</w:t>
      </w:r>
      <w:r w:rsidRPr="00022306">
        <w:rPr>
          <w:rFonts w:hint="eastAsia"/>
          <w:color w:val="000000" w:themeColor="text1"/>
          <w:lang w:eastAsia="zh-CN"/>
        </w:rPr>
        <w:t>9</w:t>
      </w:r>
      <w:r w:rsidRPr="00022306">
        <w:rPr>
          <w:color w:val="000000" w:themeColor="text1"/>
          <w:lang w:eastAsia="zh-CN"/>
        </w:rPr>
        <w:t>:1-3</w:t>
      </w:r>
      <w:r w:rsidRPr="00022306">
        <w:rPr>
          <w:rFonts w:hint="eastAsia"/>
          <w:color w:val="000000" w:themeColor="text1"/>
          <w:lang w:eastAsia="zh-CN"/>
        </w:rPr>
        <w:t>。为什么那一代人在黑暗中行走？北国以色列在主前</w:t>
      </w: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color w:val="000000" w:themeColor="text1"/>
          <w:lang w:eastAsia="zh-CN"/>
        </w:rPr>
        <w:t>22</w:t>
      </w:r>
      <w:r w:rsidRPr="00022306">
        <w:rPr>
          <w:rFonts w:hint="eastAsia"/>
          <w:color w:val="000000" w:themeColor="text1"/>
          <w:lang w:eastAsia="zh-CN"/>
        </w:rPr>
        <w:t>年被亚述打败，亚述进攻要先经过加利利地，就是西布伦地、拿弗他利地，都属于北国。后又被巴比伦攻打，那地方的人时常在战争中，生活很痛苦，所以是在黑暗中。弥赛亚就是那“大光”。</w:t>
      </w:r>
    </w:p>
    <w:p w14:paraId="50229D38" w14:textId="2D3A721C" w:rsidR="00C650C4" w:rsidRPr="00022306" w:rsidRDefault="00403E89" w:rsidP="00403E89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二．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路加福音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5</w:t>
      </w:r>
      <w:r w:rsidR="00C650C4" w:rsidRPr="00022306">
        <w:rPr>
          <w:b/>
          <w:bCs/>
          <w:color w:val="000000" w:themeColor="text1"/>
          <w:lang w:eastAsia="zh-CN"/>
        </w:rPr>
        <w:t>:1-11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，主耶稣坚固门徒们</w:t>
      </w:r>
    </w:p>
    <w:p w14:paraId="5AF640E3" w14:textId="77777777" w:rsidR="00C650C4" w:rsidRPr="00022306" w:rsidRDefault="00C650C4">
      <w:pPr>
        <w:pStyle w:val="ListBullet"/>
        <w:numPr>
          <w:ilvl w:val="0"/>
          <w:numId w:val="44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路加福音</w:t>
      </w:r>
      <w:r w:rsidRPr="00022306">
        <w:rPr>
          <w:rFonts w:hint="eastAsia"/>
          <w:b/>
          <w:bCs/>
          <w:color w:val="000000" w:themeColor="text1"/>
          <w:lang w:eastAsia="zh-CN"/>
        </w:rPr>
        <w:t>5</w:t>
      </w:r>
      <w:r w:rsidRPr="00022306">
        <w:rPr>
          <w:b/>
          <w:bCs/>
          <w:color w:val="000000" w:themeColor="text1"/>
          <w:lang w:eastAsia="zh-CN"/>
        </w:rPr>
        <w:t>:1-3</w:t>
      </w:r>
      <w:r w:rsidRPr="00022306">
        <w:rPr>
          <w:rFonts w:hint="eastAsia"/>
          <w:b/>
          <w:bCs/>
          <w:color w:val="000000" w:themeColor="text1"/>
          <w:lang w:eastAsia="zh-CN"/>
        </w:rPr>
        <w:t>，耶稣的宣教策略</w:t>
      </w:r>
    </w:p>
    <w:p w14:paraId="3424329C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节，这一段跟马太福音和马可福音不是同一件事，这是第二次呼召。第一次和路加福音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:42-44</w:t>
      </w:r>
      <w:r w:rsidRPr="00022306">
        <w:rPr>
          <w:rFonts w:hint="eastAsia"/>
          <w:color w:val="000000" w:themeColor="text1"/>
          <w:lang w:eastAsia="zh-CN"/>
        </w:rPr>
        <w:t>讲的是同一件事。</w:t>
      </w:r>
    </w:p>
    <w:p w14:paraId="6BB664F5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革尼撒勒湖和提比哩亚湖都是加利利湖。</w:t>
      </w:r>
    </w:p>
    <w:p w14:paraId="4F4C067C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节，主耶稣第一次呼召他们，他们在船上，这次他们去洗网了，所以这是第二次。马太福音</w:t>
      </w:r>
      <w:r w:rsidRPr="00022306">
        <w:rPr>
          <w:rFonts w:hint="eastAsia"/>
          <w:color w:val="000000" w:themeColor="text1"/>
          <w:lang w:eastAsia="zh-CN"/>
        </w:rPr>
        <w:t>4:</w:t>
      </w:r>
      <w:r w:rsidRPr="00022306">
        <w:rPr>
          <w:color w:val="000000" w:themeColor="text1"/>
          <w:lang w:eastAsia="zh-CN"/>
        </w:rPr>
        <w:t>18-22</w:t>
      </w:r>
      <w:r w:rsidRPr="00022306">
        <w:rPr>
          <w:rFonts w:hint="eastAsia"/>
          <w:color w:val="000000" w:themeColor="text1"/>
          <w:lang w:eastAsia="zh-CN"/>
        </w:rPr>
        <w:t>是第一次，两者内容不一样。相同的是，他们立刻舍下网，跟从了他。这一次不只是呼召，而是“坚固”他们，第一次跟随主耶稣后，有可能他们又回去打鱼了。约翰福音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，主耶稣复活后，彼得他们回去打鱼了，主耶稣第三次呼召，要他们确信他是谁。跟随主耶稣是窄路，我们需要坚固。</w:t>
      </w:r>
    </w:p>
    <w:p w14:paraId="32A1AA13" w14:textId="77777777" w:rsidR="00C650C4" w:rsidRPr="00022306" w:rsidRDefault="00C650C4">
      <w:pPr>
        <w:pStyle w:val="ListBullet"/>
        <w:numPr>
          <w:ilvl w:val="0"/>
          <w:numId w:val="44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路加福音</w:t>
      </w:r>
      <w:r w:rsidRPr="00022306">
        <w:rPr>
          <w:rFonts w:hint="eastAsia"/>
          <w:b/>
          <w:bCs/>
          <w:color w:val="000000" w:themeColor="text1"/>
          <w:lang w:eastAsia="zh-CN"/>
        </w:rPr>
        <w:t>5</w:t>
      </w:r>
      <w:r w:rsidRPr="00022306">
        <w:rPr>
          <w:b/>
          <w:bCs/>
          <w:color w:val="000000" w:themeColor="text1"/>
          <w:lang w:eastAsia="zh-CN"/>
        </w:rPr>
        <w:t>:4-5</w:t>
      </w:r>
      <w:r w:rsidRPr="00022306">
        <w:rPr>
          <w:rFonts w:hint="eastAsia"/>
          <w:b/>
          <w:bCs/>
          <w:color w:val="000000" w:themeColor="text1"/>
          <w:lang w:eastAsia="zh-CN"/>
        </w:rPr>
        <w:t>，必须依靠主耶稣的指导</w:t>
      </w:r>
    </w:p>
    <w:p w14:paraId="7F066B5F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4</w:t>
      </w:r>
      <w:r w:rsidRPr="00022306">
        <w:rPr>
          <w:rFonts w:hint="eastAsia"/>
          <w:color w:val="000000" w:themeColor="text1"/>
          <w:lang w:eastAsia="zh-CN"/>
        </w:rPr>
        <w:t>节，回想彼得他们，从小生活在湖边，对加利利湖非常熟悉，从小和爸爸打鱼，已经几十年了，是专业的。他们知道主耶稣是木匠，爸爸也是木匠。这时主耶稣要他们把船开到深处，下网打鱼，他们会怎样想？心里肯定有争战。</w:t>
      </w:r>
    </w:p>
    <w:p w14:paraId="34521EDD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节，“依从你的话，我就下网”，就是必须依靠主耶稣的指导。彼得他们虽然有很多打鱼的知识，包括气候、气象等，但主耶稣告诉他们，在地上得到的知识不是最重要的。参见箴言</w:t>
      </w:r>
      <w:r w:rsidRPr="00022306">
        <w:rPr>
          <w:rFonts w:hint="eastAsia"/>
          <w:color w:val="000000" w:themeColor="text1"/>
          <w:lang w:eastAsia="zh-CN"/>
        </w:rPr>
        <w:t>3:</w:t>
      </w:r>
      <w:r w:rsidRPr="00022306">
        <w:rPr>
          <w:color w:val="000000" w:themeColor="text1"/>
          <w:lang w:eastAsia="zh-CN"/>
        </w:rPr>
        <w:t xml:space="preserve">5-6 </w:t>
      </w:r>
      <w:r w:rsidRPr="00022306">
        <w:rPr>
          <w:rFonts w:hint="eastAsia"/>
          <w:color w:val="000000" w:themeColor="text1"/>
          <w:lang w:eastAsia="zh-CN"/>
        </w:rPr>
        <w:t>，“你要专心仰赖耶和华，不可倚靠自己的聪明，在你一切所行的事上都要认定他，他必指引你的路”。主耶稣告诉彼得，你的经验不可靠。接受这个不容易。主耶稣的教导是要听话，经验、能力不可靠。虽然彼得很高大、强壮，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个人把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53</w:t>
      </w:r>
      <w:r w:rsidRPr="00022306">
        <w:rPr>
          <w:rFonts w:hint="eastAsia"/>
          <w:color w:val="000000" w:themeColor="text1"/>
          <w:lang w:eastAsia="zh-CN"/>
        </w:rPr>
        <w:t>条鱼拉上来。神要的不是你的能力，是你听他的话，时间给他使用，听命。</w:t>
      </w:r>
    </w:p>
    <w:p w14:paraId="4D76C7CC" w14:textId="77777777" w:rsidR="00C650C4" w:rsidRPr="00022306" w:rsidRDefault="00C650C4">
      <w:pPr>
        <w:pStyle w:val="ListBullet"/>
        <w:numPr>
          <w:ilvl w:val="0"/>
          <w:numId w:val="44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路加福音</w:t>
      </w:r>
      <w:r w:rsidRPr="00022306">
        <w:rPr>
          <w:rFonts w:hint="eastAsia"/>
          <w:b/>
          <w:bCs/>
          <w:color w:val="000000" w:themeColor="text1"/>
          <w:lang w:eastAsia="zh-CN"/>
        </w:rPr>
        <w:t>5</w:t>
      </w:r>
      <w:r w:rsidRPr="00022306">
        <w:rPr>
          <w:b/>
          <w:bCs/>
          <w:color w:val="000000" w:themeColor="text1"/>
          <w:lang w:eastAsia="zh-CN"/>
        </w:rPr>
        <w:t>:6-7</w:t>
      </w:r>
      <w:r w:rsidRPr="00022306">
        <w:rPr>
          <w:rFonts w:hint="eastAsia"/>
          <w:b/>
          <w:bCs/>
          <w:color w:val="000000" w:themeColor="text1"/>
          <w:lang w:eastAsia="zh-CN"/>
        </w:rPr>
        <w:t>，必须意识到神能做什么</w:t>
      </w:r>
    </w:p>
    <w:p w14:paraId="60DBA9D6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要意识到神能做什么。“网险些裂开”，彼得恐怕没有这样的经历，“甚至船要沉下去”，原意是船在渐渐沉下去、网也在裂开。</w:t>
      </w:r>
    </w:p>
    <w:p w14:paraId="660F5094" w14:textId="77777777" w:rsidR="00C650C4" w:rsidRPr="00022306" w:rsidRDefault="00C650C4">
      <w:pPr>
        <w:pStyle w:val="ListBullet"/>
        <w:numPr>
          <w:ilvl w:val="0"/>
          <w:numId w:val="44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路加福音</w:t>
      </w:r>
      <w:r w:rsidRPr="00022306">
        <w:rPr>
          <w:rFonts w:hint="eastAsia"/>
          <w:b/>
          <w:bCs/>
          <w:color w:val="000000" w:themeColor="text1"/>
          <w:lang w:eastAsia="zh-CN"/>
        </w:rPr>
        <w:t>5</w:t>
      </w:r>
      <w:r w:rsidRPr="00022306">
        <w:rPr>
          <w:b/>
          <w:bCs/>
          <w:color w:val="000000" w:themeColor="text1"/>
          <w:lang w:eastAsia="zh-CN"/>
        </w:rPr>
        <w:t>:8-10</w:t>
      </w:r>
      <w:r w:rsidRPr="00022306">
        <w:rPr>
          <w:rFonts w:hint="eastAsia"/>
          <w:b/>
          <w:bCs/>
          <w:color w:val="000000" w:themeColor="text1"/>
          <w:lang w:eastAsia="zh-CN"/>
        </w:rPr>
        <w:t>，必须承认不信的严重问题</w:t>
      </w:r>
    </w:p>
    <w:p w14:paraId="749335CC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8</w:t>
      </w:r>
      <w:r w:rsidRPr="00022306">
        <w:rPr>
          <w:color w:val="000000" w:themeColor="text1"/>
          <w:lang w:eastAsia="zh-CN"/>
        </w:rPr>
        <w:t>-9</w:t>
      </w:r>
      <w:r w:rsidRPr="00022306">
        <w:rPr>
          <w:rFonts w:hint="eastAsia"/>
          <w:color w:val="000000" w:themeColor="text1"/>
          <w:lang w:eastAsia="zh-CN"/>
        </w:rPr>
        <w:t>节，彼得醒过来，“俯伏”是敬拜。“我是个罪人”，因为他是心里不信的人，他觉得自己不配，所以说“离开我”。他认识到主耶稣是创造宇宙万物的神。参见以赛亚书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，“圣哉！圣哉！圣哉！万军之耶和华；他的荣光充满全地！”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color w:val="000000" w:themeColor="text1"/>
          <w:lang w:eastAsia="zh-CN"/>
        </w:rPr>
        <w:t>:5</w:t>
      </w:r>
      <w:r w:rsidRPr="00022306">
        <w:rPr>
          <w:rFonts w:hint="eastAsia"/>
          <w:color w:val="000000" w:themeColor="text1"/>
          <w:lang w:eastAsia="zh-CN"/>
        </w:rPr>
        <w:t>，“因为我是嘴唇不洁的人，又住在嘴唇不洁的民中，又因我眼见大君王</w:t>
      </w:r>
      <w:r w:rsidRPr="00022306">
        <w:rPr>
          <w:rFonts w:hint="eastAsia"/>
          <w:color w:val="000000" w:themeColor="text1"/>
          <w:lang w:eastAsia="zh-CN"/>
        </w:rPr>
        <w:t>-</w:t>
      </w:r>
      <w:r w:rsidRPr="00022306">
        <w:rPr>
          <w:rFonts w:hint="eastAsia"/>
          <w:color w:val="000000" w:themeColor="text1"/>
          <w:lang w:eastAsia="zh-CN"/>
        </w:rPr>
        <w:t>万军之耶和华”。和彼得的反应是一样的。彼得惊讶这一网打的鱼，惊讶神的伟大，我们不敢为神做大事，因为我们怕，我们不相信神有大能力。参见以弗所书</w:t>
      </w:r>
      <w:r w:rsidRPr="00022306">
        <w:rPr>
          <w:rFonts w:hint="eastAsia"/>
          <w:color w:val="000000" w:themeColor="text1"/>
          <w:lang w:eastAsia="zh-CN"/>
        </w:rPr>
        <w:t>3:</w:t>
      </w:r>
      <w:r w:rsidRPr="00022306">
        <w:rPr>
          <w:color w:val="000000" w:themeColor="text1"/>
          <w:lang w:eastAsia="zh-CN"/>
        </w:rPr>
        <w:t>20-21</w:t>
      </w:r>
      <w:r w:rsidRPr="00022306">
        <w:rPr>
          <w:rFonts w:hint="eastAsia"/>
          <w:color w:val="000000" w:themeColor="text1"/>
          <w:lang w:eastAsia="zh-CN"/>
        </w:rPr>
        <w:t>，是跟教会讲话的，“神能照着运行在我们心里的大力充充足足地成就一切，超过我们所求所想的”。我们需要相信神能做什么，宇宙是他造的。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0</w:t>
      </w:r>
      <w:r w:rsidRPr="00022306">
        <w:rPr>
          <w:rFonts w:hint="eastAsia"/>
          <w:color w:val="000000" w:themeColor="text1"/>
          <w:lang w:eastAsia="zh-CN"/>
        </w:rPr>
        <w:t>节，主耶稣对彼得说：“不要怕！从今以后，你要得人了”。主耶稣第一次呼召他，他跟从后又后悔了，这一次他谦卑了。主耶稣关心他的门徒，关心你我，只要我们承认自己“不配”。从旧约到新约，神对摩西，对约书亚，都说“不要怕”。摩西死后，约书亚要带领百姓进到迦</w:t>
      </w:r>
      <w:r w:rsidRPr="00022306">
        <w:rPr>
          <w:rFonts w:hint="eastAsia"/>
          <w:color w:val="000000" w:themeColor="text1"/>
          <w:lang w:eastAsia="zh-CN"/>
        </w:rPr>
        <w:lastRenderedPageBreak/>
        <w:t>南地，神说“不要怕”。在教会的事奉也是，不要怕。如果我们真的跟从耶稣，不要怕。</w:t>
      </w:r>
    </w:p>
    <w:p w14:paraId="4E83D2DD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第一次说“得人如得鱼”，是说“我要使你得人如得鱼”，这一次说“你要得人了”。“得”在希腊文中有两个字，第一个“得”是指得死的。晚上打鱼，等船回来，鱼往往是死掉了；第二个“得”是指要得活的。要使鱼能活着，需要下很多功夫，要有氧气、水。得活人也是一样，要下功夫。</w:t>
      </w:r>
    </w:p>
    <w:p w14:paraId="323D3696" w14:textId="77777777" w:rsidR="00C650C4" w:rsidRPr="00022306" w:rsidRDefault="00C650C4">
      <w:pPr>
        <w:pStyle w:val="ListBullet"/>
        <w:numPr>
          <w:ilvl w:val="0"/>
          <w:numId w:val="44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路加福音</w:t>
      </w:r>
      <w:r w:rsidRPr="00022306">
        <w:rPr>
          <w:rFonts w:hint="eastAsia"/>
          <w:b/>
          <w:bCs/>
          <w:color w:val="000000" w:themeColor="text1"/>
          <w:lang w:eastAsia="zh-CN"/>
        </w:rPr>
        <w:t>5</w:t>
      </w:r>
      <w:r w:rsidRPr="00022306">
        <w:rPr>
          <w:b/>
          <w:bCs/>
          <w:color w:val="000000" w:themeColor="text1"/>
          <w:lang w:eastAsia="zh-CN"/>
        </w:rPr>
        <w:t>:11</w:t>
      </w:r>
      <w:r w:rsidRPr="00022306">
        <w:rPr>
          <w:rFonts w:hint="eastAsia"/>
          <w:b/>
          <w:bCs/>
          <w:color w:val="000000" w:themeColor="text1"/>
          <w:lang w:eastAsia="zh-CN"/>
        </w:rPr>
        <w:t>，必须重新委身与神</w:t>
      </w:r>
    </w:p>
    <w:p w14:paraId="7163EB36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第一次呼召，他们也是撇下船、撇下亲人，这一次是撇下所有的，两只船上的鱼都不要了，要去得活人了，跟从了主耶稣，重新委身与神。</w:t>
      </w:r>
    </w:p>
    <w:p w14:paraId="214364D7" w14:textId="014FCBB8" w:rsidR="00C650C4" w:rsidRPr="00022306" w:rsidRDefault="00403E89" w:rsidP="00403E89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三．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马可福音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1</w:t>
      </w:r>
      <w:r w:rsidR="00C650C4" w:rsidRPr="00022306">
        <w:rPr>
          <w:b/>
          <w:bCs/>
          <w:color w:val="000000" w:themeColor="text1"/>
          <w:lang w:eastAsia="zh-CN"/>
        </w:rPr>
        <w:t>:40-45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，耶稣医好长大麻风的人</w:t>
      </w:r>
    </w:p>
    <w:p w14:paraId="31804713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路加福音中也有大麻风，马可福音中记载得更详细。</w:t>
      </w:r>
    </w:p>
    <w:p w14:paraId="21337BDF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在主耶稣时代，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000</w:t>
      </w:r>
      <w:r w:rsidRPr="00022306">
        <w:rPr>
          <w:rFonts w:hint="eastAsia"/>
          <w:color w:val="000000" w:themeColor="text1"/>
          <w:lang w:eastAsia="zh-CN"/>
        </w:rPr>
        <w:t>多年前，麻风没药可医，得病的人要隔离，离开亲人、社区，到旷野去，五官都毁掉了。</w:t>
      </w:r>
    </w:p>
    <w:p w14:paraId="4F23D6EE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在圣经中，包括旧约和新约，麻风有更深的意思。参见利未记</w:t>
      </w:r>
      <w:r w:rsidRPr="00022306">
        <w:rPr>
          <w:color w:val="000000" w:themeColor="text1"/>
          <w:lang w:eastAsia="zh-CN"/>
        </w:rPr>
        <w:t>14:4</w:t>
      </w:r>
      <w:r w:rsidRPr="00022306">
        <w:rPr>
          <w:rFonts w:hint="eastAsia"/>
          <w:color w:val="000000" w:themeColor="text1"/>
          <w:lang w:eastAsia="zh-CN"/>
        </w:rPr>
        <w:t>，用牛膝草洁净，</w:t>
      </w:r>
      <w:r w:rsidRPr="00022306">
        <w:rPr>
          <w:rFonts w:hint="eastAsia"/>
          <w:color w:val="000000" w:themeColor="text1"/>
          <w:lang w:eastAsia="zh-CN"/>
        </w:rPr>
        <w:t xml:space="preserve"> </w:t>
      </w:r>
      <w:r w:rsidRPr="00022306">
        <w:rPr>
          <w:rFonts w:hint="eastAsia"/>
          <w:color w:val="000000" w:themeColor="text1"/>
          <w:lang w:eastAsia="zh-CN"/>
        </w:rPr>
        <w:t>诗篇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:</w:t>
      </w:r>
      <w:r w:rsidRPr="00022306">
        <w:rPr>
          <w:color w:val="000000" w:themeColor="text1"/>
          <w:lang w:eastAsia="zh-CN"/>
        </w:rPr>
        <w:t>5-7</w:t>
      </w:r>
      <w:r w:rsidRPr="00022306">
        <w:rPr>
          <w:rFonts w:hint="eastAsia"/>
          <w:color w:val="000000" w:themeColor="text1"/>
          <w:lang w:eastAsia="zh-CN"/>
        </w:rPr>
        <w:t>，大卫犯罪，醒过来后向神认罪，“求你用牛膝草洁净我”。这两处放在一起，就知道麻风指向罪，在神的眼中，世人都是长大麻风的，都有罪，无人可医的。麻风，有一个属灵的意义在这里。</w:t>
      </w:r>
    </w:p>
    <w:p w14:paraId="2CF935CA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40</w:t>
      </w:r>
      <w:r w:rsidRPr="00022306">
        <w:rPr>
          <w:rFonts w:hint="eastAsia"/>
          <w:color w:val="000000" w:themeColor="text1"/>
          <w:lang w:eastAsia="zh-CN"/>
        </w:rPr>
        <w:t>节，</w:t>
      </w:r>
      <w:r w:rsidRPr="00022306">
        <w:rPr>
          <w:color w:val="000000" w:themeColor="text1"/>
          <w:lang w:eastAsia="zh-CN"/>
        </w:rPr>
        <w:t xml:space="preserve"> </w:t>
      </w:r>
      <w:r w:rsidRPr="00022306">
        <w:rPr>
          <w:rFonts w:hint="eastAsia"/>
          <w:color w:val="000000" w:themeColor="text1"/>
          <w:lang w:eastAsia="zh-CN"/>
        </w:rPr>
        <w:t>“跪”、“你若肯”，显示谦卑。我知道你能够。“伸手摸他”，那时大麻风一般不可触摸，慈心是身体最内部的。</w:t>
      </w:r>
    </w:p>
    <w:p w14:paraId="6F914B3D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41</w:t>
      </w:r>
      <w:r w:rsidRPr="00022306">
        <w:rPr>
          <w:rFonts w:hint="eastAsia"/>
          <w:color w:val="000000" w:themeColor="text1"/>
          <w:lang w:eastAsia="zh-CN"/>
        </w:rPr>
        <w:t>节，</w:t>
      </w:r>
      <w:r w:rsidRPr="00022306">
        <w:rPr>
          <w:color w:val="000000" w:themeColor="text1"/>
          <w:lang w:eastAsia="zh-CN"/>
        </w:rPr>
        <w:t xml:space="preserve"> </w:t>
      </w:r>
      <w:r w:rsidRPr="00022306">
        <w:rPr>
          <w:rFonts w:hint="eastAsia"/>
          <w:color w:val="000000" w:themeColor="text1"/>
          <w:lang w:eastAsia="zh-CN"/>
        </w:rPr>
        <w:t>“我肯”，希腊文语法，用的是现在时态，指现在肯、明天肯、永远肯。</w:t>
      </w:r>
    </w:p>
    <w:p w14:paraId="34006097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42</w:t>
      </w:r>
      <w:r w:rsidRPr="00022306">
        <w:rPr>
          <w:rFonts w:hint="eastAsia"/>
          <w:color w:val="000000" w:themeColor="text1"/>
          <w:lang w:eastAsia="zh-CN"/>
        </w:rPr>
        <w:t>节，</w:t>
      </w:r>
      <w:r w:rsidRPr="00022306">
        <w:rPr>
          <w:color w:val="000000" w:themeColor="text1"/>
          <w:lang w:eastAsia="zh-CN"/>
        </w:rPr>
        <w:t xml:space="preserve"> </w:t>
      </w:r>
      <w:r w:rsidRPr="00022306">
        <w:rPr>
          <w:rFonts w:hint="eastAsia"/>
          <w:color w:val="000000" w:themeColor="text1"/>
          <w:lang w:eastAsia="zh-CN"/>
        </w:rPr>
        <w:t>“洁净了”用的是进行时，立刻就洁净了。只要肯认罪，耶稣就可以洁净他，是一次性的，马上就生效。我们的神，我们有需要，主耶稣肯。我们只要认罪。我们在属灵意义上都是长大麻风的，主耶稣肯，洗净我们的罪。</w:t>
      </w:r>
    </w:p>
    <w:p w14:paraId="0D865D65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lastRenderedPageBreak/>
        <w:t>43-45</w:t>
      </w:r>
      <w:r w:rsidRPr="00022306">
        <w:rPr>
          <w:rFonts w:hint="eastAsia"/>
          <w:color w:val="000000" w:themeColor="text1"/>
          <w:lang w:eastAsia="zh-CN"/>
        </w:rPr>
        <w:t>节，主耶稣为什么“严严地嘱咐他”？主耶稣要他去找祭司，是为了让祭司知道神迹发生在他身上，再告诉他该做什么。参见利未记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4</w:t>
      </w:r>
      <w:r w:rsidRPr="00022306">
        <w:rPr>
          <w:rFonts w:hint="eastAsia"/>
          <w:color w:val="000000" w:themeColor="text1"/>
          <w:lang w:eastAsia="zh-CN"/>
        </w:rPr>
        <w:t>，麻风</w:t>
      </w:r>
      <w:r w:rsidRPr="00022306">
        <w:rPr>
          <w:rFonts w:ascii="Cambria" w:hAnsi="Cambria" w:cs="Cambria" w:hint="eastAsia"/>
          <w:color w:val="000000" w:themeColor="text1"/>
          <w:lang w:eastAsia="zh-CN"/>
        </w:rPr>
        <w:t>得洁净后要得到祭司的证明，祭司要查看，还要隔离</w:t>
      </w:r>
      <w:r w:rsidRPr="00022306">
        <w:rPr>
          <w:rFonts w:ascii="Cambria" w:hAnsi="Cambria" w:cs="Cambria" w:hint="eastAsia"/>
          <w:color w:val="000000" w:themeColor="text1"/>
          <w:lang w:eastAsia="zh-CN"/>
        </w:rPr>
        <w:t>7</w:t>
      </w:r>
      <w:r w:rsidRPr="00022306">
        <w:rPr>
          <w:rFonts w:ascii="Cambria" w:hAnsi="Cambria" w:cs="Cambria" w:hint="eastAsia"/>
          <w:color w:val="000000" w:themeColor="text1"/>
          <w:lang w:eastAsia="zh-CN"/>
        </w:rPr>
        <w:t>天再</w:t>
      </w:r>
      <w:r w:rsidRPr="00022306">
        <w:rPr>
          <w:rFonts w:ascii="Cambria" w:hAnsi="Cambria" w:cs="Cambria"/>
          <w:color w:val="000000" w:themeColor="text1"/>
          <w:lang w:eastAsia="zh-CN"/>
        </w:rPr>
        <w:t>7</w:t>
      </w:r>
      <w:r w:rsidRPr="00022306">
        <w:rPr>
          <w:rFonts w:ascii="Cambria" w:hAnsi="Cambria" w:cs="Cambria" w:hint="eastAsia"/>
          <w:color w:val="000000" w:themeColor="text1"/>
          <w:lang w:eastAsia="zh-CN"/>
        </w:rPr>
        <w:t>天，然后献上两只鸟，一只是赎罪祭，因为亚当堕落，人都有罪性，要承认自己有罪；另一只是燔祭，</w:t>
      </w:r>
      <w:r w:rsidRPr="00022306">
        <w:rPr>
          <w:rFonts w:hint="eastAsia"/>
          <w:color w:val="000000" w:themeColor="text1"/>
          <w:lang w:eastAsia="zh-CN"/>
        </w:rPr>
        <w:t>参见罗马书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2:1</w:t>
      </w:r>
      <w:r w:rsidRPr="00022306">
        <w:rPr>
          <w:rFonts w:hint="eastAsia"/>
          <w:color w:val="000000" w:themeColor="text1"/>
          <w:lang w:eastAsia="zh-CN"/>
        </w:rPr>
        <w:t>，把身体献上当作活祭，重新委身。因着主耶稣来到地上，为了我的罪钉在十字架。</w:t>
      </w:r>
    </w:p>
    <w:p w14:paraId="76B9ABAD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但这个长大麻风的人，没有按照主耶稣的嘱咐去做，他所带的人都是死人不是活人。因为他属灵的生命还没有得着，仅凭着一点神的经历，就去传扬、做见证。</w:t>
      </w:r>
    </w:p>
    <w:p w14:paraId="4BFC10B2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20195874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问题与分享：</w:t>
      </w:r>
    </w:p>
    <w:p w14:paraId="0763212D" w14:textId="77777777" w:rsidR="00C650C4" w:rsidRPr="00022306" w:rsidRDefault="00C650C4">
      <w:pPr>
        <w:pStyle w:val="ListBullet"/>
        <w:numPr>
          <w:ilvl w:val="0"/>
          <w:numId w:val="45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把时间分给神，很受感动。不论能力大小，只要愿意把时间给神，不论多么卑微，要听话。</w:t>
      </w:r>
    </w:p>
    <w:p w14:paraId="00FC7652" w14:textId="77777777" w:rsidR="00C650C4" w:rsidRPr="00022306" w:rsidRDefault="00C650C4">
      <w:pPr>
        <w:pStyle w:val="ListBullet"/>
        <w:numPr>
          <w:ilvl w:val="0"/>
          <w:numId w:val="45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越是成功的人越是骄傲，其实要听话，不可依靠自己的聪明才智。</w:t>
      </w:r>
    </w:p>
    <w:p w14:paraId="7053D964" w14:textId="77777777" w:rsidR="00C650C4" w:rsidRPr="00022306" w:rsidRDefault="00C650C4">
      <w:pPr>
        <w:pStyle w:val="ListBullet"/>
        <w:numPr>
          <w:ilvl w:val="0"/>
          <w:numId w:val="45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要自己坚固，经历神，因为魔鬼也认识神。</w:t>
      </w:r>
    </w:p>
    <w:p w14:paraId="5BC7B49C" w14:textId="77777777" w:rsidR="00C650C4" w:rsidRPr="00022306" w:rsidRDefault="00C650C4">
      <w:pPr>
        <w:pStyle w:val="ListBullet"/>
        <w:numPr>
          <w:ilvl w:val="0"/>
          <w:numId w:val="45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在跟随主的路上，要专心仰赖耶和华。我们在世上的时间越久，越有经验阻隔，不相信神的能力；得活人，触动很大。每个人不一样，要下功夫，把人带到主的面前。认识主耶稣，才能得活人。</w:t>
      </w:r>
    </w:p>
    <w:p w14:paraId="17689D9D" w14:textId="77777777" w:rsidR="00C650C4" w:rsidRPr="00022306" w:rsidRDefault="00C650C4">
      <w:pPr>
        <w:pStyle w:val="ListBullet"/>
        <w:numPr>
          <w:ilvl w:val="0"/>
          <w:numId w:val="45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仅凭一点点经历，就去做见证，其实属灵的生命没有成长。</w:t>
      </w:r>
    </w:p>
    <w:p w14:paraId="23735AD1" w14:textId="77777777" w:rsidR="00C650C4" w:rsidRPr="00022306" w:rsidRDefault="00C650C4">
      <w:pPr>
        <w:pStyle w:val="ListBullet"/>
        <w:numPr>
          <w:ilvl w:val="0"/>
          <w:numId w:val="45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不给祭司看，给人讲，其实人是不可靠的。主耶稣对待每一个门徒的方式是有针对性的。</w:t>
      </w:r>
    </w:p>
    <w:p w14:paraId="1B6FC20B" w14:textId="77777777" w:rsidR="00C650C4" w:rsidRPr="00022306" w:rsidRDefault="00C650C4">
      <w:pPr>
        <w:pStyle w:val="ListBullet"/>
        <w:numPr>
          <w:ilvl w:val="0"/>
          <w:numId w:val="45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得活人可以理解为有神的生命，才能传福音、带领人。</w:t>
      </w:r>
    </w:p>
    <w:p w14:paraId="2973E9BA" w14:textId="77777777" w:rsidR="00C650C4" w:rsidRPr="00022306" w:rsidRDefault="00C650C4">
      <w:pPr>
        <w:pStyle w:val="ListBullet"/>
        <w:numPr>
          <w:ilvl w:val="0"/>
          <w:numId w:val="45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要思考做见证的出发点，是荣耀人还是荣耀神？</w:t>
      </w:r>
    </w:p>
    <w:p w14:paraId="5EDA5438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78DDC567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6EEAF12F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46338026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40C8172F" w14:textId="31DC9270" w:rsidR="00C650C4" w:rsidRPr="00022306" w:rsidRDefault="00C650C4" w:rsidP="00C650C4">
      <w:pPr>
        <w:pStyle w:val="Heading1"/>
      </w:pPr>
      <w:bookmarkStart w:id="22" w:name="_Toc143946607"/>
      <w:bookmarkStart w:id="23" w:name="_Toc180860561"/>
      <w:r w:rsidRPr="00022306"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 w:rsidRPr="00022306">
        <w:rPr>
          <w:rFonts w:hint="eastAsia"/>
          <w:lang w:eastAsia="zh-CN"/>
        </w:rPr>
        <w:t>（二十二）</w:t>
      </w:r>
      <w:r w:rsidRPr="00022306">
        <w:rPr>
          <w:rFonts w:hint="eastAsia"/>
          <w:lang w:eastAsia="zh-CN"/>
        </w:rPr>
        <w:t xml:space="preserve">: </w:t>
      </w:r>
      <w:r w:rsidRPr="00022306">
        <w:rPr>
          <w:rFonts w:hint="eastAsia"/>
          <w:lang w:eastAsia="zh-CN"/>
        </w:rPr>
        <w:t>罪得赦免</w:t>
      </w:r>
      <w:bookmarkEnd w:id="22"/>
      <w:bookmarkEnd w:id="23"/>
    </w:p>
    <w:p w14:paraId="572E36B2" w14:textId="77777777" w:rsidR="00C650C4" w:rsidRPr="00022306" w:rsidRDefault="00C650C4" w:rsidP="00403E89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时间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023</w:t>
      </w:r>
      <w:r w:rsidRPr="00022306">
        <w:rPr>
          <w:rFonts w:hint="eastAsia"/>
          <w:color w:val="000000" w:themeColor="text1"/>
          <w:lang w:eastAsia="zh-CN"/>
        </w:rPr>
        <w:t>年</w:t>
      </w:r>
      <w:r w:rsidRPr="00022306">
        <w:rPr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月</w:t>
      </w:r>
      <w:r w:rsidRPr="00022306">
        <w:rPr>
          <w:color w:val="000000" w:themeColor="text1"/>
          <w:lang w:eastAsia="zh-CN"/>
        </w:rPr>
        <w:t>4</w:t>
      </w:r>
      <w:r w:rsidRPr="00022306">
        <w:rPr>
          <w:rFonts w:hint="eastAsia"/>
          <w:color w:val="000000" w:themeColor="text1"/>
          <w:lang w:eastAsia="zh-CN"/>
        </w:rPr>
        <w:t>日，立春</w:t>
      </w:r>
    </w:p>
    <w:p w14:paraId="22F53597" w14:textId="77777777" w:rsidR="00C650C4" w:rsidRPr="00022306" w:rsidRDefault="00C650C4" w:rsidP="00403E8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相关经文：马太福音</w:t>
      </w:r>
      <w:r w:rsidRPr="00022306">
        <w:rPr>
          <w:color w:val="000000" w:themeColor="text1"/>
          <w:lang w:eastAsia="zh-CN"/>
        </w:rPr>
        <w:t xml:space="preserve">9:1-17 </w:t>
      </w:r>
      <w:r w:rsidRPr="00022306">
        <w:rPr>
          <w:rFonts w:hint="eastAsia"/>
          <w:color w:val="000000" w:themeColor="text1"/>
          <w:lang w:eastAsia="zh-CN"/>
        </w:rPr>
        <w:t>，原抄本圣经这是一整段，没有章节和标点符号。从创世纪到启示录，神的思路是连续不断的。</w:t>
      </w:r>
    </w:p>
    <w:p w14:paraId="34159D0D" w14:textId="77777777" w:rsidR="00C650C4" w:rsidRPr="00022306" w:rsidRDefault="00C650C4" w:rsidP="00403E8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罪得赦免，这是世人所需要的，但不是每个人可以看见的。</w:t>
      </w:r>
    </w:p>
    <w:p w14:paraId="3C36C23B" w14:textId="4FF2C473" w:rsidR="00C650C4" w:rsidRPr="00022306" w:rsidRDefault="00403E89" w:rsidP="00403E89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一．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马太福音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9</w:t>
      </w:r>
      <w:r w:rsidR="00C650C4" w:rsidRPr="00022306">
        <w:rPr>
          <w:b/>
          <w:bCs/>
          <w:color w:val="000000" w:themeColor="text1"/>
          <w:lang w:eastAsia="zh-CN"/>
        </w:rPr>
        <w:t>:1-8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，主耶稣医治瘫子</w:t>
      </w:r>
      <w:r w:rsidR="00C650C4" w:rsidRPr="00022306">
        <w:rPr>
          <w:b/>
          <w:bCs/>
          <w:color w:val="000000" w:themeColor="text1"/>
          <w:lang w:eastAsia="zh-CN"/>
        </w:rPr>
        <w:t xml:space="preserve"> </w:t>
      </w:r>
    </w:p>
    <w:p w14:paraId="1BC6285A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有赦罪的权柄，当时的宗教领袖、法利赛人非常惊讶，从那时就想把主耶稣杀掉。这时主耶稣的事工刚刚开始。赦罪是耶稣基督福音的核心，是主耶稣来到世上的目的。世人的罪需要得到赦免，这是福音的核心。参见路加福音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4:47</w:t>
      </w:r>
      <w:r w:rsidRPr="00022306">
        <w:rPr>
          <w:rFonts w:hint="eastAsia"/>
          <w:color w:val="000000" w:themeColor="text1"/>
          <w:lang w:eastAsia="zh-CN"/>
        </w:rPr>
        <w:t>，从耶路撒冷直到万邦，福音是“赦罪的道”；马可福音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:4</w:t>
      </w:r>
      <w:r w:rsidRPr="00022306">
        <w:rPr>
          <w:rFonts w:hint="eastAsia"/>
          <w:color w:val="000000" w:themeColor="text1"/>
          <w:lang w:eastAsia="zh-CN"/>
        </w:rPr>
        <w:t>，施洗约翰是为主耶稣开路的，“传悔改的洗礼，使罪得赦”；使徒行传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。圣经四福音书中提到福音，一定是罪得到赦免，不然没有盼望。今天教会普遍的问题，是不敢说人有罪，只说神是爱。</w:t>
      </w:r>
    </w:p>
    <w:p w14:paraId="1C06D326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1</w:t>
      </w:r>
      <w:r w:rsidRPr="00022306">
        <w:rPr>
          <w:b/>
          <w:bCs/>
          <w:color w:val="000000" w:themeColor="text1"/>
          <w:lang w:eastAsia="zh-CN"/>
        </w:rPr>
        <w:t>.1</w:t>
      </w:r>
      <w:r w:rsidRPr="00022306">
        <w:rPr>
          <w:rFonts w:hint="eastAsia"/>
          <w:b/>
          <w:bCs/>
          <w:color w:val="000000" w:themeColor="text1"/>
          <w:lang w:eastAsia="zh-CN"/>
        </w:rPr>
        <w:t>节，事情发生的城市</w:t>
      </w:r>
    </w:p>
    <w:p w14:paraId="4CDF1319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自己的城，指的是迦百农。因为他花很多时间在那里医病赶鬼，在加利利湖的西北边。进入会堂，他们坐船过去的，当时可能陆路不方便。</w:t>
      </w:r>
    </w:p>
    <w:p w14:paraId="24EC8C10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b/>
          <w:bCs/>
          <w:color w:val="000000" w:themeColor="text1"/>
          <w:lang w:eastAsia="zh-CN"/>
        </w:rPr>
        <w:t>2.2</w:t>
      </w:r>
      <w:r w:rsidRPr="00022306">
        <w:rPr>
          <w:rFonts w:hint="eastAsia"/>
          <w:b/>
          <w:bCs/>
          <w:color w:val="000000" w:themeColor="text1"/>
          <w:lang w:eastAsia="zh-CN"/>
        </w:rPr>
        <w:t>节，被赦免之人的情况</w:t>
      </w:r>
    </w:p>
    <w:p w14:paraId="21C5FD75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赦免是圣经的主要主题之一。赦免，在希腊文原义是“差离开”，赶走。当时在犹太人的赎罪日，大祭司要牵着两只羊羔，一只要杀死，血洒在至圣所，另一只带着人的罪，被带到远处，越远越好，意思是神不再记念我们的罪。诗篇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03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1-12</w:t>
      </w:r>
      <w:r w:rsidRPr="00022306">
        <w:rPr>
          <w:rFonts w:hint="eastAsia"/>
          <w:color w:val="000000" w:themeColor="text1"/>
          <w:lang w:eastAsia="zh-CN"/>
        </w:rPr>
        <w:t>，只要我们认罪，神借着主耶稣赦免我们的罪；弥迦书</w:t>
      </w: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color w:val="000000" w:themeColor="text1"/>
          <w:lang w:eastAsia="zh-CN"/>
        </w:rPr>
        <w:t>:18-19</w:t>
      </w:r>
      <w:r w:rsidRPr="00022306">
        <w:rPr>
          <w:rFonts w:hint="eastAsia"/>
          <w:color w:val="000000" w:themeColor="text1"/>
          <w:lang w:eastAsia="zh-CN"/>
        </w:rPr>
        <w:t>，我们的神爱世人，但人要悔改、认罪，神就赦免我们的罪。</w:t>
      </w:r>
    </w:p>
    <w:p w14:paraId="43993B75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b/>
          <w:bCs/>
          <w:color w:val="000000" w:themeColor="text1"/>
          <w:lang w:eastAsia="zh-CN"/>
        </w:rPr>
        <w:t>3</w:t>
      </w:r>
      <w:r w:rsidRPr="00022306">
        <w:rPr>
          <w:rFonts w:hint="eastAsia"/>
          <w:b/>
          <w:bCs/>
          <w:color w:val="000000" w:themeColor="text1"/>
          <w:lang w:eastAsia="zh-CN"/>
        </w:rPr>
        <w:t>．</w:t>
      </w:r>
      <w:r w:rsidRPr="00022306">
        <w:rPr>
          <w:b/>
          <w:bCs/>
          <w:color w:val="000000" w:themeColor="text1"/>
          <w:lang w:eastAsia="zh-CN"/>
        </w:rPr>
        <w:t xml:space="preserve">2 </w:t>
      </w:r>
      <w:r w:rsidRPr="00022306">
        <w:rPr>
          <w:rFonts w:hint="eastAsia"/>
          <w:b/>
          <w:bCs/>
          <w:color w:val="000000" w:themeColor="text1"/>
          <w:lang w:eastAsia="zh-CN"/>
        </w:rPr>
        <w:t>节，把那瘫子带到主耶稣面前之人的信心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688ADC0E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这个人瘫痪了，完全不能走路。我们的罪，在属灵的意义上，使我们不做神要我们做的事情，使得我们瘫痪，像世人不认识神。很多人想行善，但行出来却那么糟糕，像肉体不能行走的人。</w:t>
      </w:r>
    </w:p>
    <w:p w14:paraId="3228FC26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他们，是谁？很重要。是瘫痪的人，还是抬他的人？马可福音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:3-4</w:t>
      </w:r>
      <w:r w:rsidRPr="00022306">
        <w:rPr>
          <w:rFonts w:hint="eastAsia"/>
          <w:color w:val="000000" w:themeColor="text1"/>
          <w:lang w:eastAsia="zh-CN"/>
        </w:rPr>
        <w:t>记载更清楚，这个瘫痪的人很严重，是四个人抬来的。马太福音</w:t>
      </w:r>
      <w:r w:rsidRPr="00022306">
        <w:rPr>
          <w:rFonts w:hint="eastAsia"/>
          <w:color w:val="000000" w:themeColor="text1"/>
          <w:lang w:eastAsia="zh-CN"/>
        </w:rPr>
        <w:t>9</w:t>
      </w:r>
      <w:r w:rsidRPr="00022306">
        <w:rPr>
          <w:rFonts w:hint="eastAsia"/>
          <w:color w:val="000000" w:themeColor="text1"/>
          <w:lang w:eastAsia="zh-CN"/>
        </w:rPr>
        <w:t>中的他们的信心，指的是这四个人的信心。耶稣医好这个瘫子，不是因为他的信心，而是因为抬他的人。今天有所谓假先知、</w:t>
      </w:r>
      <w:r w:rsidRPr="00022306">
        <w:rPr>
          <w:color w:val="000000" w:themeColor="text1"/>
          <w:lang w:eastAsia="zh-CN"/>
        </w:rPr>
        <w:t xml:space="preserve"> </w:t>
      </w:r>
      <w:r w:rsidRPr="00022306">
        <w:rPr>
          <w:rFonts w:hint="eastAsia"/>
          <w:color w:val="000000" w:themeColor="text1"/>
          <w:lang w:eastAsia="zh-CN"/>
        </w:rPr>
        <w:t>传道人说可以医病赶鬼，如果没有应验，就说病人没有信心。主耶稣医好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0</w:t>
      </w:r>
      <w:r w:rsidRPr="00022306">
        <w:rPr>
          <w:rFonts w:hint="eastAsia"/>
          <w:color w:val="000000" w:themeColor="text1"/>
          <w:lang w:eastAsia="zh-CN"/>
        </w:rPr>
        <w:t>个麻风病人，</w:t>
      </w:r>
      <w:r w:rsidRPr="00022306">
        <w:rPr>
          <w:rFonts w:hint="eastAsia"/>
          <w:color w:val="000000" w:themeColor="text1"/>
          <w:lang w:eastAsia="zh-CN"/>
        </w:rPr>
        <w:t>9</w:t>
      </w:r>
      <w:r w:rsidRPr="00022306">
        <w:rPr>
          <w:rFonts w:hint="eastAsia"/>
          <w:color w:val="000000" w:themeColor="text1"/>
          <w:lang w:eastAsia="zh-CN"/>
        </w:rPr>
        <w:t>个没有信心，但他都医好了。神要医好一个人，不一定是因为信心。但神喜悦我们对他有信心。主耶稣医病赶鬼，没有要求别人要有信心。</w:t>
      </w:r>
    </w:p>
    <w:p w14:paraId="695E0955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b/>
          <w:bCs/>
          <w:color w:val="000000" w:themeColor="text1"/>
          <w:lang w:eastAsia="zh-CN"/>
        </w:rPr>
        <w:t>4</w:t>
      </w:r>
      <w:r w:rsidRPr="00022306">
        <w:rPr>
          <w:rFonts w:hint="eastAsia"/>
          <w:b/>
          <w:bCs/>
          <w:color w:val="000000" w:themeColor="text1"/>
          <w:lang w:eastAsia="zh-CN"/>
        </w:rPr>
        <w:t>．</w:t>
      </w:r>
      <w:r w:rsidRPr="00022306">
        <w:rPr>
          <w:b/>
          <w:bCs/>
          <w:color w:val="000000" w:themeColor="text1"/>
          <w:lang w:eastAsia="zh-CN"/>
        </w:rPr>
        <w:t>2-7</w:t>
      </w:r>
      <w:r w:rsidRPr="00022306">
        <w:rPr>
          <w:rFonts w:hint="eastAsia"/>
          <w:b/>
          <w:bCs/>
          <w:color w:val="000000" w:themeColor="text1"/>
          <w:lang w:eastAsia="zh-CN"/>
        </w:rPr>
        <w:t>节</w:t>
      </w:r>
      <w:r w:rsidRPr="00022306">
        <w:rPr>
          <w:b/>
          <w:bCs/>
          <w:color w:val="000000" w:themeColor="text1"/>
          <w:lang w:eastAsia="zh-CN"/>
        </w:rPr>
        <w:t xml:space="preserve"> </w:t>
      </w:r>
      <w:r w:rsidRPr="00022306">
        <w:rPr>
          <w:rFonts w:hint="eastAsia"/>
          <w:b/>
          <w:bCs/>
          <w:color w:val="000000" w:themeColor="text1"/>
          <w:lang w:eastAsia="zh-CN"/>
        </w:rPr>
        <w:t>，注意弥赛亚关于赦罪的命令</w:t>
      </w:r>
    </w:p>
    <w:p w14:paraId="5798DF50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周遭的人说这个人说僭妄的话，他把自己当作神了。因为犹太人、宗教领袖知道，只有神可以赦罪，没有人有这个权柄。今天天主教的领袖赦罪，把自己当作神。主耶稣就是要告诉他们，我就是神，从天上来的，但是这些人不信。耶稣把他们心里的问题点出来，把他们心里的恶念说出来。</w:t>
      </w:r>
    </w:p>
    <w:p w14:paraId="1EBBED4F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节，主耶稣解释，一个是肉体，一个是属灵，两个层面。哪一样容易呢？</w:t>
      </w:r>
    </w:p>
    <w:p w14:paraId="2A8BC319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一般人会讲，“你的罪赦了”比较容易，因为看不见，但是起来行走看的见，起不来怎么办？主耶稣在教导一个属灵的医治和肉体的医治的关系。今天的人要的是肉体的医治，属灵的医治不重要。十个麻风病人，医好后只有一个人俯伏敬拜，跟着耶稣。人子，在旧约圣经（特别是但以理书），就是指向弥赛亚，有赦罪的权柄。所以主耶稣对瘫子说，起来回家去吧。这里看到耶稣的能力。罪得赦免是重要的，我们信耶稣的人，罪得到赦免。怎样知道呢？因为耶稣这样讲了，我们就这样相信。</w:t>
      </w:r>
    </w:p>
    <w:p w14:paraId="4EC84FED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罪有两个层面，一个是从亚当堕落，罪进入全人类，是罪性，每一个人在母腹中就有罪了；第二个层面，我们这些信耶稣的人，我们承认有罪，相信耶稣被钉在十字架上，是为了我们的罪，地位上神称我们为义人。这样，第一个层面的罪已经解决了。但我们活着还会犯罪，我们需要认罪，需要被赦免。约翰一书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:8-</w:t>
      </w:r>
      <w:r w:rsidRPr="00022306">
        <w:rPr>
          <w:rFonts w:hint="eastAsia"/>
          <w:color w:val="000000" w:themeColor="text1"/>
          <w:lang w:eastAsia="zh-CN"/>
        </w:rPr>
        <w:t>9</w:t>
      </w:r>
      <w:r w:rsidRPr="00022306">
        <w:rPr>
          <w:rFonts w:hint="eastAsia"/>
          <w:color w:val="000000" w:themeColor="text1"/>
          <w:lang w:eastAsia="zh-CN"/>
        </w:rPr>
        <w:t>，是对基督徒讲的，“我们若认自己</w:t>
      </w:r>
      <w:r w:rsidRPr="00022306">
        <w:rPr>
          <w:rFonts w:hint="eastAsia"/>
          <w:color w:val="000000" w:themeColor="text1"/>
          <w:lang w:eastAsia="zh-CN"/>
        </w:rPr>
        <w:lastRenderedPageBreak/>
        <w:t>的罪，神是信实的，是公义的，必要赦免我们的罪，洗净我们一切的不义”。罪使我们与神隔绝。这是我们的问题。神爱我们，等着我们。但是我们要认罪。大卫借刀杀人，诗篇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，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，大卫在神面前忏悔，我们认罪，和神的关系就会很好。</w:t>
      </w:r>
    </w:p>
    <w:p w14:paraId="75AF19A0" w14:textId="6B0E2F20" w:rsidR="00C650C4" w:rsidRPr="00022306" w:rsidRDefault="00C650C4">
      <w:pPr>
        <w:pStyle w:val="ListBullet"/>
        <w:numPr>
          <w:ilvl w:val="0"/>
          <w:numId w:val="5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b/>
          <w:bCs/>
          <w:color w:val="000000" w:themeColor="text1"/>
          <w:lang w:eastAsia="zh-CN"/>
        </w:rPr>
        <w:t>8</w:t>
      </w:r>
      <w:r w:rsidRPr="00022306">
        <w:rPr>
          <w:rFonts w:hint="eastAsia"/>
          <w:b/>
          <w:bCs/>
          <w:color w:val="000000" w:themeColor="text1"/>
          <w:lang w:eastAsia="zh-CN"/>
        </w:rPr>
        <w:t>节，</w:t>
      </w:r>
      <w:r w:rsidRPr="00022306">
        <w:rPr>
          <w:b/>
          <w:bCs/>
          <w:color w:val="000000" w:themeColor="text1"/>
          <w:lang w:eastAsia="zh-CN"/>
        </w:rPr>
        <w:t xml:space="preserve"> </w:t>
      </w:r>
      <w:r w:rsidRPr="00022306">
        <w:rPr>
          <w:rFonts w:hint="eastAsia"/>
          <w:b/>
          <w:bCs/>
          <w:color w:val="000000" w:themeColor="text1"/>
          <w:lang w:eastAsia="zh-CN"/>
        </w:rPr>
        <w:t>主耶稣赦免了瘫子的罪之后果</w:t>
      </w:r>
      <w:r w:rsidRPr="00022306">
        <w:rPr>
          <w:b/>
          <w:bCs/>
          <w:color w:val="000000" w:themeColor="text1"/>
          <w:lang w:eastAsia="zh-CN"/>
        </w:rPr>
        <w:t xml:space="preserve"> </w:t>
      </w:r>
      <w:r w:rsidRPr="00022306">
        <w:rPr>
          <w:rFonts w:hint="eastAsia"/>
          <w:b/>
          <w:bCs/>
          <w:color w:val="000000" w:themeColor="text1"/>
          <w:lang w:eastAsia="zh-CN"/>
        </w:rPr>
        <w:t>。</w:t>
      </w:r>
    </w:p>
    <w:p w14:paraId="0E74EDDF" w14:textId="77777777" w:rsidR="00403E89" w:rsidRDefault="00C650C4" w:rsidP="00403E8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主耶稣赦免了瘫子的罪后，众人将荣耀归与神，他将权柄赐予人。马太福音、路加福音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、马可福音也说从来没有看见这样的事。主耶稣在迦百农，自己的城市，医病赶鬼、传福音，但迦百农最大的问题是，还是不信。马太福音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1:20-24</w:t>
      </w:r>
      <w:r w:rsidRPr="00022306">
        <w:rPr>
          <w:rFonts w:hint="eastAsia"/>
          <w:color w:val="000000" w:themeColor="text1"/>
          <w:lang w:eastAsia="zh-CN"/>
        </w:rPr>
        <w:t>，多提到两个城市——哥拉汛和伯赛大（彼得、安德烈的家乡）。但他们不信，所以没有得到赦罪的经历。人需要相信弥赛亚，罪才能得到赦免。</w:t>
      </w:r>
    </w:p>
    <w:p w14:paraId="46C204C7" w14:textId="6DA9BF66" w:rsidR="00C650C4" w:rsidRPr="00403E89" w:rsidRDefault="00403E89" w:rsidP="00403E89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403E89">
        <w:rPr>
          <w:rFonts w:hint="eastAsia"/>
          <w:b/>
          <w:bCs/>
          <w:color w:val="000000" w:themeColor="text1"/>
          <w:lang w:eastAsia="zh-CN"/>
        </w:rPr>
        <w:t>二．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马太福音</w:t>
      </w:r>
      <w:r w:rsidR="00C650C4" w:rsidRPr="00022306">
        <w:rPr>
          <w:b/>
          <w:bCs/>
          <w:color w:val="000000" w:themeColor="text1"/>
          <w:lang w:eastAsia="zh-CN"/>
        </w:rPr>
        <w:t>9:9-13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，主耶稣呼召马太</w:t>
      </w:r>
    </w:p>
    <w:p w14:paraId="1C3E278D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1</w:t>
      </w:r>
      <w:r w:rsidRPr="00022306">
        <w:rPr>
          <w:b/>
          <w:bCs/>
          <w:color w:val="000000" w:themeColor="text1"/>
          <w:lang w:eastAsia="zh-CN"/>
        </w:rPr>
        <w:t>.9-10</w:t>
      </w:r>
      <w:r w:rsidRPr="00022306">
        <w:rPr>
          <w:rFonts w:hint="eastAsia"/>
          <w:b/>
          <w:bCs/>
          <w:color w:val="000000" w:themeColor="text1"/>
          <w:lang w:eastAsia="zh-CN"/>
        </w:rPr>
        <w:t>节，弥赛亚呼召税吏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17801D39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这一段好像和罪得赦免没有关系，其实有关系，是例子。</w:t>
      </w:r>
    </w:p>
    <w:p w14:paraId="28EDD4BF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主耶稣呼召税吏马太。税吏是替罗马帝国抽犹太人的税的人。所以犹太人恨这些人。这些人很有钱，他们可以多收税。当时是合法的，多收是自己的钱。</w:t>
      </w:r>
    </w:p>
    <w:p w14:paraId="47077057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主耶稣呼召他，他好像没有想，就跟着走了。要告诉我们？很多时候，跟从主耶稣不需要想太多。马上、立刻。他没有停在那个地方，他反应很快。然后他做了什么？路加福音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:29</w:t>
      </w:r>
      <w:r w:rsidRPr="00022306">
        <w:rPr>
          <w:rFonts w:hint="eastAsia"/>
          <w:color w:val="000000" w:themeColor="text1"/>
          <w:lang w:eastAsia="zh-CN"/>
        </w:rPr>
        <w:t>讲得更清楚。税吏在家里大摆宴席，请了很多同行，还有罪人。马可福音也有记载。</w:t>
      </w:r>
    </w:p>
    <w:p w14:paraId="036D81FD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为什么说是罪人？希腊文中的罪人，名词是指他们的生活方式就像妓女、同性恋，行淫乱的人。</w:t>
      </w:r>
    </w:p>
    <w:p w14:paraId="1B208C39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2</w:t>
      </w:r>
      <w:r w:rsidRPr="00022306">
        <w:rPr>
          <w:b/>
          <w:bCs/>
          <w:color w:val="000000" w:themeColor="text1"/>
          <w:lang w:eastAsia="zh-CN"/>
        </w:rPr>
        <w:t xml:space="preserve">.11 </w:t>
      </w:r>
      <w:r w:rsidRPr="00022306">
        <w:rPr>
          <w:rFonts w:hint="eastAsia"/>
          <w:b/>
          <w:bCs/>
          <w:color w:val="000000" w:themeColor="text1"/>
          <w:lang w:eastAsia="zh-CN"/>
        </w:rPr>
        <w:t>节，法利赛人批判主耶稣</w:t>
      </w:r>
    </w:p>
    <w:p w14:paraId="4AB01ADB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法利赛人批判主耶稣。这是他们的反应。</w:t>
      </w:r>
    </w:p>
    <w:p w14:paraId="61032D95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3</w:t>
      </w:r>
      <w:r w:rsidRPr="00022306">
        <w:rPr>
          <w:b/>
          <w:bCs/>
          <w:color w:val="000000" w:themeColor="text1"/>
          <w:lang w:eastAsia="zh-CN"/>
        </w:rPr>
        <w:t xml:space="preserve">.12-13 </w:t>
      </w:r>
      <w:r w:rsidRPr="00022306">
        <w:rPr>
          <w:rFonts w:hint="eastAsia"/>
          <w:b/>
          <w:bCs/>
          <w:color w:val="000000" w:themeColor="text1"/>
          <w:lang w:eastAsia="zh-CN"/>
        </w:rPr>
        <w:t>节，弥赛亚发出的挑战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51F887CB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主耶稣发出挑战，给了两个例子。健康的人不需要医生，有病的人才需要。主耶稣这里的话有属灵的意义，觉得自己没有罪的人不需要主耶稣。指向灵命的问题。</w:t>
      </w:r>
    </w:p>
    <w:p w14:paraId="467E4858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节，主耶稣让他们好好揣摩属灵上的意义。法利赛人不会错过献祭，但主耶稣要他们好好揣摩。这和“罪得赦免”有什么关系，主耶稣特意把这个故事放在这里，到底什么用意？这些法利赛人觉得自己不需要罪得赦免，真正有需要的人，觉得自己需要罪得赦免的人，才会真正去怜恤人。今天很多人喜欢定别人的罪，觉得是别人的错。弥迦书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color w:val="000000" w:themeColor="text1"/>
          <w:lang w:eastAsia="zh-CN"/>
        </w:rPr>
        <w:t>:6-8</w:t>
      </w:r>
      <w:r w:rsidRPr="00022306">
        <w:rPr>
          <w:rFonts w:hint="eastAsia"/>
          <w:color w:val="000000" w:themeColor="text1"/>
          <w:lang w:eastAsia="zh-CN"/>
        </w:rPr>
        <w:t>，“只要你行公义，好怜悯，存谦卑的心，与你的神同行”。宗教领袖献羊羔很勤，但他们没有意识到怜悯。他们觉得别人需要赦罪，自己不需要。我们只要有肉身，只要在地上，每天都会犯罪的，我们需要被赦罪，我们才会对别人有真正的怜悯。</w:t>
      </w:r>
    </w:p>
    <w:p w14:paraId="75AA2A63" w14:textId="390EB1AF" w:rsidR="00C650C4" w:rsidRPr="00022306" w:rsidRDefault="00403E89" w:rsidP="00403E89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三．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马太福音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9</w:t>
      </w:r>
      <w:r w:rsidR="00C650C4" w:rsidRPr="00022306">
        <w:rPr>
          <w:b/>
          <w:bCs/>
          <w:color w:val="000000" w:themeColor="text1"/>
          <w:lang w:eastAsia="zh-CN"/>
        </w:rPr>
        <w:t>:14-17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，什么是信心</w:t>
      </w:r>
      <w:r w:rsidR="00C650C4" w:rsidRPr="00022306">
        <w:rPr>
          <w:b/>
          <w:bCs/>
          <w:color w:val="000000" w:themeColor="text1"/>
          <w:lang w:eastAsia="zh-CN"/>
        </w:rPr>
        <w:t xml:space="preserve"> </w:t>
      </w:r>
    </w:p>
    <w:p w14:paraId="1C2910AD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罪得赦免，和信心有关。病得医治和信心不一定有关系，但罪得赦免和信心有密切关系。</w:t>
      </w:r>
    </w:p>
    <w:p w14:paraId="6E71884C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b/>
          <w:bCs/>
          <w:color w:val="000000" w:themeColor="text1"/>
          <w:lang w:eastAsia="zh-CN"/>
        </w:rPr>
        <w:t>1.14-15</w:t>
      </w:r>
      <w:r w:rsidRPr="00022306">
        <w:rPr>
          <w:rFonts w:hint="eastAsia"/>
          <w:b/>
          <w:bCs/>
          <w:color w:val="000000" w:themeColor="text1"/>
          <w:lang w:eastAsia="zh-CN"/>
        </w:rPr>
        <w:t>节，信心是通过个人对弥赛亚的委身来证明的，而不是通过各样宗教的仪式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1486C871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信心是通过个人对主耶稣的委身显示出来的，不是做宗教仪式就表明出来的。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4-15</w:t>
      </w:r>
      <w:r w:rsidRPr="00022306">
        <w:rPr>
          <w:rFonts w:hint="eastAsia"/>
          <w:color w:val="000000" w:themeColor="text1"/>
          <w:lang w:eastAsia="zh-CN"/>
        </w:rPr>
        <w:t>节是与宗教仪式做对比，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6-17</w:t>
      </w:r>
      <w:r w:rsidRPr="00022306">
        <w:rPr>
          <w:rFonts w:hint="eastAsia"/>
          <w:color w:val="000000" w:themeColor="text1"/>
          <w:lang w:eastAsia="zh-CN"/>
        </w:rPr>
        <w:t>节是与宗教传统做对比。</w:t>
      </w:r>
    </w:p>
    <w:p w14:paraId="11C46235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“我们和法利赛人常常禁食”，这是犹太人的习俗。一个礼拜最少两次。很多教会还在推动禁食祷告。禁食是好的，但这里主耶稣责备他们要通过禁食故意张扬，显示对神的尊敬。利未记</w:t>
      </w:r>
      <w:r w:rsidRPr="00022306">
        <w:rPr>
          <w:rFonts w:hint="eastAsia"/>
          <w:color w:val="000000" w:themeColor="text1"/>
          <w:lang w:eastAsia="zh-CN"/>
        </w:rPr>
        <w:t>23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7</w:t>
      </w:r>
      <w:r w:rsidRPr="00022306">
        <w:rPr>
          <w:rFonts w:hint="eastAsia"/>
          <w:color w:val="000000" w:themeColor="text1"/>
          <w:lang w:eastAsia="zh-CN"/>
        </w:rPr>
        <w:t>，这是神的规定，一年一次在赎罪日，其他时间没有。主耶稣时代，法利赛人有很多宗教仪式，禁食成为重要的仪式。以为神会和自己靠的很近。</w:t>
      </w:r>
    </w:p>
    <w:p w14:paraId="35F845D9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马太福音中，主耶稣的教导是不要给人知道。但这些法利赛人是要人知道，借着禁食表示他们对神有信心。禁食应该是我们服事神，祷告时的副产品，个人在面对大的挑战时祷告，错过了吃饭。不是把禁食当作亲近神的仪式。现在教会推动禁食祷告来表示信心，没有圣经的根据。这</w:t>
      </w:r>
      <w:r w:rsidRPr="00022306">
        <w:rPr>
          <w:rFonts w:hint="eastAsia"/>
          <w:color w:val="000000" w:themeColor="text1"/>
          <w:lang w:eastAsia="zh-CN"/>
        </w:rPr>
        <w:lastRenderedPageBreak/>
        <w:t>个例子说明真正的信心，对神的信心是通过对神的委身，而不是各种宗教仪式来表达的。</w:t>
      </w:r>
    </w:p>
    <w:p w14:paraId="109C7153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节，新郎是主耶稣，陪伴是门徒。主耶稣与门徒同在的时候，门徒应该庆祝，是欢乐的时候。禁食是痛哭、悲哀、流泪的时刻。但日子将到，主耶稣要离开他们。“离开”，在希腊文中的原义是有暴力的，把主耶稣抓走，被钉上十字架。那时就要悲哀，禁食。主耶稣在客西马尼园被抓的，被审问，背十字架，那时主耶稣的门徒在哭。</w:t>
      </w:r>
    </w:p>
    <w:p w14:paraId="5CB4284F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这两节经文和上文有怎样的联系？我需要认识主耶稣，信耶稣，我的罪才有可能被赦免。需要建立个人与主耶稣之间的关系。</w:t>
      </w:r>
    </w:p>
    <w:p w14:paraId="067B5085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b/>
          <w:bCs/>
          <w:color w:val="000000" w:themeColor="text1"/>
          <w:lang w:eastAsia="zh-CN"/>
        </w:rPr>
        <w:t>2.16-17</w:t>
      </w:r>
      <w:r w:rsidRPr="00022306">
        <w:rPr>
          <w:rFonts w:hint="eastAsia"/>
          <w:b/>
          <w:bCs/>
          <w:color w:val="000000" w:themeColor="text1"/>
          <w:lang w:eastAsia="zh-CN"/>
        </w:rPr>
        <w:t>节，信心是通过与宗教传统的对比来证明的</w:t>
      </w:r>
    </w:p>
    <w:p w14:paraId="43CCAE6C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今天教会有很多传统，把自己个人的、文化的传统带到教会，基督徒有时不知道，以为是圣经的传统。</w:t>
      </w:r>
    </w:p>
    <w:p w14:paraId="1E4C303D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旧皮袋，很多人解释为旧约圣经。主耶稣用他的血给我们立了新约。肯定不是这个意思。马太福音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:17-19</w:t>
      </w:r>
      <w:r w:rsidRPr="00022306">
        <w:rPr>
          <w:rFonts w:hint="eastAsia"/>
          <w:color w:val="000000" w:themeColor="text1"/>
          <w:lang w:eastAsia="zh-CN"/>
        </w:rPr>
        <w:t>，“莫想我来要废掉律法和先知。我来不是要废掉，乃是要成全”，律法和先知指旧约。可见不是要废掉。旧皮袋指宗教的传统。宗教领袖制造的传统，几千年越加越多。传统变成神的话来教导人。现在教会也有。例如马太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-9</w:t>
      </w:r>
      <w:r w:rsidRPr="00022306">
        <w:rPr>
          <w:rFonts w:hint="eastAsia"/>
          <w:color w:val="000000" w:themeColor="text1"/>
          <w:lang w:eastAsia="zh-CN"/>
        </w:rPr>
        <w:t>，神说当孝敬父母……，犹太人到今天还有这个传统，把奉献当作给父母的钱，就可以不给父母了。藉着传统，废了神的诫命。真正的信心，是通过和主耶稣的关系，委身、建立信心，不要通过宗教仪式和传统。</w:t>
      </w:r>
    </w:p>
    <w:p w14:paraId="6BE3672E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我们每一个人都需要得到神的赦免。记住，罪有两层意思，一是从亚当堕落，罪进入人类，是一次性的；二是罗马书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，我们只要活在地上，有肉身，还会犯罪，就需要认罪，得赦免。</w:t>
      </w:r>
    </w:p>
    <w:p w14:paraId="0DFA3372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29446E6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问题与分享：</w:t>
      </w:r>
    </w:p>
    <w:p w14:paraId="1D70BF06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有的教会讲恩典福音，说主耶稣被钉死后，我们现在的罪、过去的罪和以后的罪，一次被赦免了。人不需要认罪了，一次得救永远得救。很多人喜欢听。</w:t>
      </w:r>
    </w:p>
    <w:p w14:paraId="095CF803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2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如果犯罪了，但是认了罪，神还会惩罚吗？</w:t>
      </w:r>
    </w:p>
    <w:p w14:paraId="4EA352B9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答：犯罪有后果的，大卫犯罪也是有后果的。最严重的罪是不信主耶稣。</w:t>
      </w:r>
    </w:p>
    <w:p w14:paraId="6AA94F8F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主耶稣解决了的是我们的罪性，生活中的是罪行吗？</w:t>
      </w:r>
    </w:p>
    <w:p w14:paraId="7C5DFE4E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如果说旧衣服是宗教传统，新布是主耶稣的教导，主耶稣又说律法的字一个字也不能废去，那么耶稣的教导和旧约律法的关系是什么？律法的要义是什么？</w:t>
      </w:r>
    </w:p>
    <w:p w14:paraId="3CF202FA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主耶稣说不用我们有信心，他也会医治，我们到底要信还是不信？</w:t>
      </w:r>
    </w:p>
    <w:p w14:paraId="2B69086A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．我们这么知道自己得救了？</w:t>
      </w:r>
    </w:p>
    <w:p w14:paraId="77748AF1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答：圣灵为印记。</w:t>
      </w:r>
    </w:p>
    <w:p w14:paraId="4D0347D8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罗马书</w:t>
      </w:r>
      <w:r w:rsidRPr="00022306">
        <w:rPr>
          <w:rFonts w:hint="eastAsia"/>
          <w:color w:val="000000" w:themeColor="text1"/>
          <w:lang w:eastAsia="zh-CN"/>
        </w:rPr>
        <w:t>8</w:t>
      </w:r>
      <w:r w:rsidRPr="00022306">
        <w:rPr>
          <w:color w:val="000000" w:themeColor="text1"/>
          <w:lang w:eastAsia="zh-CN"/>
        </w:rPr>
        <w:t>:1</w:t>
      </w:r>
      <w:r w:rsidRPr="00022306">
        <w:rPr>
          <w:rFonts w:hint="eastAsia"/>
          <w:color w:val="000000" w:themeColor="text1"/>
          <w:lang w:eastAsia="zh-CN"/>
        </w:rPr>
        <w:t>，如何应用？</w:t>
      </w:r>
    </w:p>
    <w:p w14:paraId="11E812E5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8.</w:t>
      </w:r>
      <w:r w:rsidRPr="00022306">
        <w:rPr>
          <w:rFonts w:hint="eastAsia"/>
          <w:color w:val="000000" w:themeColor="text1"/>
          <w:lang w:eastAsia="zh-CN"/>
        </w:rPr>
        <w:t>看到藏传佛教的信徒叩等身长头，这是宗教仪式。今天知道与神的关系，靠的是对神的委身，将身体献上当作活祭，不是靠仪式。</w:t>
      </w:r>
    </w:p>
    <w:p w14:paraId="0F29A479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9.</w:t>
      </w:r>
      <w:r w:rsidRPr="00022306">
        <w:rPr>
          <w:rFonts w:hint="eastAsia"/>
          <w:color w:val="000000" w:themeColor="text1"/>
          <w:lang w:eastAsia="zh-CN"/>
        </w:rPr>
        <w:t>天主教为什么没有传福音？没有要求信徒把传福音当作最重要的使命？</w:t>
      </w:r>
    </w:p>
    <w:p w14:paraId="4B978229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答：天主教强调是行善，强调行为。很重视仪式。他们对福音不清楚。</w:t>
      </w:r>
    </w:p>
    <w:p w14:paraId="0E692E52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7422C7F1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755D65AE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1B12AB3D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364013B6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5340EAB5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7C79076E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4A1EF375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206EA9F2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507A659B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0298CA19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3A8DCBF1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6CD5B27E" w14:textId="75EAA9E7" w:rsidR="00C650C4" w:rsidRPr="00022306" w:rsidRDefault="00C650C4" w:rsidP="00C650C4">
      <w:pPr>
        <w:pStyle w:val="Heading1"/>
        <w:rPr>
          <w:lang w:eastAsia="zh-CN"/>
        </w:rPr>
      </w:pPr>
      <w:bookmarkStart w:id="24" w:name="_Toc143946608"/>
      <w:bookmarkStart w:id="25" w:name="_Toc180860562"/>
      <w:r w:rsidRPr="00022306"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 w:rsidRPr="00022306">
        <w:rPr>
          <w:rFonts w:hint="eastAsia"/>
          <w:lang w:eastAsia="zh-CN"/>
        </w:rPr>
        <w:t>（二十三）</w:t>
      </w:r>
      <w:r w:rsidRPr="00022306">
        <w:rPr>
          <w:rFonts w:hint="eastAsia"/>
          <w:lang w:eastAsia="zh-CN"/>
        </w:rPr>
        <w:t>:</w:t>
      </w:r>
      <w:r w:rsidRPr="001012B2">
        <w:rPr>
          <w:rFonts w:hint="eastAsia"/>
          <w:lang w:eastAsia="zh-CN"/>
        </w:rPr>
        <w:t xml:space="preserve"> </w:t>
      </w:r>
      <w:r w:rsidRPr="001012B2">
        <w:rPr>
          <w:rFonts w:hint="eastAsia"/>
          <w:lang w:eastAsia="zh-CN"/>
        </w:rPr>
        <w:t>你知道你有病吗</w:t>
      </w:r>
      <w:r w:rsidRPr="00022306">
        <w:rPr>
          <w:rFonts w:hint="eastAsia"/>
          <w:lang w:eastAsia="zh-CN"/>
        </w:rPr>
        <w:t>？</w:t>
      </w:r>
      <w:bookmarkEnd w:id="24"/>
      <w:bookmarkEnd w:id="25"/>
    </w:p>
    <w:p w14:paraId="5D2D89BA" w14:textId="77777777" w:rsidR="00C650C4" w:rsidRPr="00022306" w:rsidRDefault="00C650C4" w:rsidP="00EA6CD5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时间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023</w:t>
      </w:r>
      <w:r w:rsidRPr="00022306">
        <w:rPr>
          <w:rFonts w:hint="eastAsia"/>
          <w:color w:val="000000" w:themeColor="text1"/>
          <w:lang w:eastAsia="zh-CN"/>
        </w:rPr>
        <w:t>年</w:t>
      </w:r>
      <w:r w:rsidRPr="00022306">
        <w:rPr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月</w:t>
      </w:r>
      <w:r w:rsidRPr="00022306">
        <w:rPr>
          <w:color w:val="000000" w:themeColor="text1"/>
          <w:lang w:eastAsia="zh-CN"/>
        </w:rPr>
        <w:t>11</w:t>
      </w:r>
      <w:r w:rsidRPr="00022306">
        <w:rPr>
          <w:rFonts w:hint="eastAsia"/>
          <w:color w:val="000000" w:themeColor="text1"/>
          <w:lang w:eastAsia="zh-CN"/>
        </w:rPr>
        <w:t>日</w:t>
      </w:r>
    </w:p>
    <w:p w14:paraId="37098B73" w14:textId="77777777" w:rsidR="00C650C4" w:rsidRPr="00022306" w:rsidRDefault="00C650C4" w:rsidP="00EA6CD5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相关经文：约翰福音</w:t>
      </w:r>
      <w:r w:rsidRPr="00022306">
        <w:rPr>
          <w:color w:val="000000" w:themeColor="text1"/>
          <w:lang w:eastAsia="zh-CN"/>
        </w:rPr>
        <w:t xml:space="preserve">5:1-15 </w:t>
      </w:r>
    </w:p>
    <w:p w14:paraId="04377D51" w14:textId="77777777" w:rsidR="00C650C4" w:rsidRPr="00022306" w:rsidRDefault="00C650C4" w:rsidP="00EA6CD5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这段经文，记载在这里，相信是让宗教领袖、门徒们看到自己有病，需要主耶稣。</w:t>
      </w:r>
    </w:p>
    <w:p w14:paraId="5FCF4B4A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一．约翰福音</w:t>
      </w:r>
      <w:r w:rsidRPr="00022306">
        <w:rPr>
          <w:rFonts w:hint="eastAsia"/>
          <w:b/>
          <w:bCs/>
          <w:color w:val="000000" w:themeColor="text1"/>
          <w:lang w:eastAsia="zh-CN"/>
        </w:rPr>
        <w:t>5</w:t>
      </w:r>
      <w:r w:rsidRPr="00022306">
        <w:rPr>
          <w:b/>
          <w:bCs/>
          <w:color w:val="000000" w:themeColor="text1"/>
          <w:lang w:eastAsia="zh-CN"/>
        </w:rPr>
        <w:t xml:space="preserve">:1-5 </w:t>
      </w:r>
      <w:r w:rsidRPr="00022306">
        <w:rPr>
          <w:rFonts w:hint="eastAsia"/>
          <w:b/>
          <w:bCs/>
          <w:color w:val="000000" w:themeColor="text1"/>
          <w:lang w:eastAsia="zh-CN"/>
        </w:rPr>
        <w:t>，病了三十八年得医治的环境背景</w:t>
      </w:r>
    </w:p>
    <w:p w14:paraId="2E883EEF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节，背景。</w:t>
      </w:r>
    </w:p>
    <w:p w14:paraId="3BE323A0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时间，“这事以后”，是指主耶稣医好大臣的儿子；“一个节期”，好像不是逾越节，因为如果是逾越节，圣经会说是逾越节，如约翰福音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:13</w:t>
      </w:r>
      <w:r w:rsidRPr="00022306">
        <w:rPr>
          <w:rFonts w:hint="eastAsia"/>
          <w:color w:val="000000" w:themeColor="text1"/>
          <w:lang w:eastAsia="zh-CN"/>
        </w:rPr>
        <w:t>。所以此时应该是五旬节。主耶稣的事工有可能还没超过一年，施洗约翰给主耶稣施洗是秋天，主耶稣行很多神迹是春天，在加利利湖的很多人听说他，这时他又回到耶路撒冷。犹太成年男子一年三次要到耶路撒冷，参见申命记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6-17</w:t>
      </w:r>
      <w:r w:rsidRPr="00022306">
        <w:rPr>
          <w:rFonts w:hint="eastAsia"/>
          <w:color w:val="000000" w:themeColor="text1"/>
          <w:lang w:eastAsia="zh-CN"/>
        </w:rPr>
        <w:t>，除酵节就是逾越节，七七节就是五旬节。逾越节、五旬节、住棚节这三个节期，犹太男丁一定会到耶路撒冷。所以这时应是五旬节。</w:t>
      </w:r>
    </w:p>
    <w:p w14:paraId="13DA91EF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节。</w:t>
      </w:r>
    </w:p>
    <w:p w14:paraId="431D4B60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毕士大，希伯来文是怜悯之家，是神施怜悯的地方。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000</w:t>
      </w:r>
      <w:r w:rsidRPr="00022306">
        <w:rPr>
          <w:rFonts w:hint="eastAsia"/>
          <w:color w:val="000000" w:themeColor="text1"/>
          <w:lang w:eastAsia="zh-CN"/>
        </w:rPr>
        <w:t>年前，这是很深的池，是温泉，现在还有水。</w:t>
      </w:r>
    </w:p>
    <w:p w14:paraId="55E17BA3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羊门，是在圣殿的北边，北边有两三个门，所有要献祭的羊都要从羊门进来，被杀，然后献上。主耶稣从羊门进来，他是神的羔羊。历史上，尼希米记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，尼希米修造城墙，尼希米时代有十个门，是祭司修建，然后只有这个羊门是分别为圣。这个事很奇怪。</w:t>
      </w:r>
    </w:p>
    <w:p w14:paraId="46510D48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节。</w:t>
      </w:r>
    </w:p>
    <w:p w14:paraId="2E7760AB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许多的病人，原义是非常多的人，整百整千的人才用这个词，这里有可能上百的人。这些人等候水动。原抄本有第四节，就是中文的注，一定要读进去。这两节不要漏掉。现在池子还很深，原来更深。神差派天使</w:t>
      </w:r>
      <w:r w:rsidRPr="00022306">
        <w:rPr>
          <w:rFonts w:hint="eastAsia"/>
          <w:color w:val="000000" w:themeColor="text1"/>
          <w:lang w:eastAsia="zh-CN"/>
        </w:rPr>
        <w:lastRenderedPageBreak/>
        <w:t>按时搅动那水，第一个跳进去的人就得痊愈。圣经是无误的，这样写我们就这样信。神在预备主耶稣到那个地方。主耶稣没去之前，那地方很多人，挤挤的，神预备那个时刻，主耶稣在那个地方行神迹。</w:t>
      </w:r>
    </w:p>
    <w:p w14:paraId="34C44DF9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节，在那里，有一个人病了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年。</w:t>
      </w:r>
    </w:p>
    <w:p w14:paraId="69F018BB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希腊文“病”这个字是严重的，完全没有力量，病不可能好的，已经看过医生，不能医治的。病人已经绝望，没有希望了，不可能恢复，不可能健康起来。这个词还用在约翰福音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-3</w:t>
      </w:r>
      <w:r w:rsidRPr="00022306">
        <w:rPr>
          <w:rFonts w:hint="eastAsia"/>
          <w:color w:val="000000" w:themeColor="text1"/>
          <w:lang w:eastAsia="zh-CN"/>
        </w:rPr>
        <w:t>，患病的拉撒路；约翰福音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1:6</w:t>
      </w:r>
      <w:r w:rsidRPr="00022306">
        <w:rPr>
          <w:rFonts w:hint="eastAsia"/>
          <w:color w:val="000000" w:themeColor="text1"/>
          <w:lang w:eastAsia="zh-CN"/>
        </w:rPr>
        <w:t>，听见拉撒路病了；还有使徒行传</w:t>
      </w:r>
      <w:r w:rsidRPr="00022306">
        <w:rPr>
          <w:rFonts w:hint="eastAsia"/>
          <w:color w:val="000000" w:themeColor="text1"/>
          <w:lang w:eastAsia="zh-CN"/>
        </w:rPr>
        <w:t>9</w:t>
      </w:r>
      <w:r w:rsidRPr="00022306">
        <w:rPr>
          <w:color w:val="000000" w:themeColor="text1"/>
          <w:lang w:eastAsia="zh-CN"/>
        </w:rPr>
        <w:t>:37</w:t>
      </w:r>
      <w:r w:rsidRPr="00022306">
        <w:rPr>
          <w:rFonts w:hint="eastAsia"/>
          <w:color w:val="000000" w:themeColor="text1"/>
          <w:lang w:eastAsia="zh-CN"/>
        </w:rPr>
        <w:t>，多加患病而死。这个病是绝症，没有药医的。</w:t>
      </w:r>
    </w:p>
    <w:p w14:paraId="3AF19E84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神要告诉我们，有病第一个层面是肉体层面的病。康健的人不需要医生，有病的人才需要医生。主耶稣说，我来不是为义人来的，乃是为罪人来的；病还有第二个层面，即属灵层面的意义。信心软弱也用这个词，参见罗马书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:19</w:t>
      </w:r>
      <w:r w:rsidRPr="00022306">
        <w:rPr>
          <w:rFonts w:hint="eastAsia"/>
          <w:color w:val="000000" w:themeColor="text1"/>
          <w:lang w:eastAsia="zh-CN"/>
        </w:rPr>
        <w:t>，讲到亚伯拉罕，信心还不软弱的时候，和这里一样的字；罗马书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4:1</w:t>
      </w:r>
      <w:r w:rsidRPr="00022306">
        <w:rPr>
          <w:rFonts w:hint="eastAsia"/>
          <w:color w:val="000000" w:themeColor="text1"/>
          <w:lang w:eastAsia="zh-CN"/>
        </w:rPr>
        <w:t>，“信心软弱的，你们要接纳”。一样的字。有些人不能相信神的应许一定会成就，这是信心软弱。</w:t>
      </w:r>
    </w:p>
    <w:p w14:paraId="625B0CF6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这个字也指肉体软弱，参见马太福音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6:41</w:t>
      </w:r>
      <w:r w:rsidRPr="00022306">
        <w:rPr>
          <w:rFonts w:hint="eastAsia"/>
          <w:color w:val="000000" w:themeColor="text1"/>
          <w:lang w:eastAsia="zh-CN"/>
        </w:rPr>
        <w:t>，门徒们在客西马尼园，肉体软弱，没办法和主耶稣同心；罗马书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color w:val="000000" w:themeColor="text1"/>
          <w:lang w:eastAsia="zh-CN"/>
        </w:rPr>
        <w:t>:19</w:t>
      </w:r>
      <w:r w:rsidRPr="00022306">
        <w:rPr>
          <w:rFonts w:hint="eastAsia"/>
          <w:color w:val="000000" w:themeColor="text1"/>
          <w:lang w:eastAsia="zh-CN"/>
        </w:rPr>
        <w:t>，肉体软弱便无法胜过魔鬼的试探。很多人以为自己很刚强，没有看到自己有病，以为自己不需要主耶稣，不信的人更是这样；罗马书</w:t>
      </w: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，保罗知道自己的问题，所以被神重用；罗马书</w:t>
      </w: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color w:val="000000" w:themeColor="text1"/>
          <w:lang w:eastAsia="zh-CN"/>
        </w:rPr>
        <w:t>: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，保罗认识到自己软弱，需要神的帮助；哥林多后书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2:9-10</w:t>
      </w:r>
      <w:r w:rsidRPr="00022306">
        <w:rPr>
          <w:rFonts w:hint="eastAsia"/>
          <w:color w:val="000000" w:themeColor="text1"/>
          <w:lang w:eastAsia="zh-CN"/>
        </w:rPr>
        <w:t>，“我的恩典够你用的，因为我的能力是在人的软弱上显得完全”。保罗求神把他身上的刺拿走，神没有拿走。我们要承认自己的软弱，神的能力和恩典就会彰显出来。外人看教会很可怜，教会每个人觉得自己有能力。世界的教导是你要刚强，在神家里不是这样，神要我们看到我们的软弱，我们有病，神就可以使用我们。</w:t>
      </w:r>
    </w:p>
    <w:p w14:paraId="5A0D1F7E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良心软弱也用这个字，是道德的标准，神把良心放到人心里，让人知道对错。哥林多前书</w:t>
      </w:r>
      <w:r w:rsidRPr="00022306">
        <w:rPr>
          <w:rFonts w:hint="eastAsia"/>
          <w:color w:val="000000" w:themeColor="text1"/>
          <w:lang w:eastAsia="zh-CN"/>
        </w:rPr>
        <w:t>8</w:t>
      </w:r>
      <w:r w:rsidRPr="00022306">
        <w:rPr>
          <w:color w:val="000000" w:themeColor="text1"/>
          <w:lang w:eastAsia="zh-CN"/>
        </w:rPr>
        <w:t>:7</w:t>
      </w:r>
      <w:r w:rsidRPr="00022306">
        <w:rPr>
          <w:rFonts w:hint="eastAsia"/>
          <w:color w:val="000000" w:themeColor="text1"/>
          <w:lang w:eastAsia="zh-CN"/>
        </w:rPr>
        <w:t>、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0</w:t>
      </w:r>
      <w:r w:rsidRPr="00022306">
        <w:rPr>
          <w:rFonts w:hint="eastAsia"/>
          <w:color w:val="000000" w:themeColor="text1"/>
          <w:lang w:eastAsia="zh-CN"/>
        </w:rPr>
        <w:t>节，和“病”是一样的字。我们需要神的话，让良心刚强起来。</w:t>
      </w:r>
    </w:p>
    <w:p w14:paraId="447E14B7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这个词也用在祷告中，罗马书</w:t>
      </w:r>
      <w:r w:rsidRPr="00022306">
        <w:rPr>
          <w:rFonts w:hint="eastAsia"/>
          <w:color w:val="000000" w:themeColor="text1"/>
          <w:lang w:eastAsia="zh-CN"/>
        </w:rPr>
        <w:t>8</w:t>
      </w:r>
      <w:r w:rsidRPr="00022306">
        <w:rPr>
          <w:color w:val="000000" w:themeColor="text1"/>
          <w:lang w:eastAsia="zh-CN"/>
        </w:rPr>
        <w:t>:26</w:t>
      </w:r>
      <w:r w:rsidRPr="00022306">
        <w:rPr>
          <w:rFonts w:hint="eastAsia"/>
          <w:color w:val="000000" w:themeColor="text1"/>
          <w:lang w:eastAsia="zh-CN"/>
        </w:rPr>
        <w:t>，“况且，我们的软弱有圣灵帮助；我们本不晓得当怎样祷告，只是圣灵亲自用说不出来的叹息替我们祷</w:t>
      </w:r>
      <w:r w:rsidRPr="00022306">
        <w:rPr>
          <w:rFonts w:hint="eastAsia"/>
          <w:color w:val="000000" w:themeColor="text1"/>
          <w:lang w:eastAsia="zh-CN"/>
        </w:rPr>
        <w:lastRenderedPageBreak/>
        <w:t>告”。因为我们不知道神有怎样的旨意在我们身上。但罗马书告诉我们，没有人知道神的旨意，只有圣灵知道神的旨意。</w:t>
      </w:r>
    </w:p>
    <w:p w14:paraId="33ED988F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这个词还指身体的软弱，参见哥林多前书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，“所种的是羞辱的，复活的是荣耀的；所种的是软弱的，复活的是强壮的”。不管身体多么强壮，还是软弱的，只有复活的身体是强壮。随着年龄的增加就能体会身体是软弱的。身体是整个的，包括肉体和七情六欲。</w:t>
      </w:r>
    </w:p>
    <w:p w14:paraId="3D0264E4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主耶稣医好这个病了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年的人，同时要告诉所有的人，不仅是门徒和法利赛人，要认识自己是有病的，那么就有希望了。记得主耶稣从羊门进去，他才是神的羔羊。</w:t>
      </w:r>
    </w:p>
    <w:p w14:paraId="1FE5487C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二．约翰福音</w:t>
      </w:r>
      <w:r w:rsidRPr="00022306">
        <w:rPr>
          <w:rFonts w:hint="eastAsia"/>
          <w:b/>
          <w:bCs/>
          <w:color w:val="000000" w:themeColor="text1"/>
          <w:lang w:eastAsia="zh-CN"/>
        </w:rPr>
        <w:t>5</w:t>
      </w:r>
      <w:r w:rsidRPr="00022306">
        <w:rPr>
          <w:b/>
          <w:bCs/>
          <w:color w:val="000000" w:themeColor="text1"/>
          <w:lang w:eastAsia="zh-CN"/>
        </w:rPr>
        <w:t>:6</w:t>
      </w:r>
      <w:r w:rsidRPr="00022306">
        <w:rPr>
          <w:rFonts w:hint="eastAsia"/>
          <w:b/>
          <w:bCs/>
          <w:color w:val="000000" w:themeColor="text1"/>
          <w:lang w:eastAsia="zh-CN"/>
        </w:rPr>
        <w:t>，</w:t>
      </w:r>
      <w:r w:rsidRPr="00022306">
        <w:rPr>
          <w:b/>
          <w:bCs/>
          <w:color w:val="000000" w:themeColor="text1"/>
          <w:lang w:eastAsia="zh-CN"/>
        </w:rPr>
        <w:t xml:space="preserve"> </w:t>
      </w:r>
      <w:r w:rsidRPr="00022306">
        <w:rPr>
          <w:rFonts w:hint="eastAsia"/>
          <w:b/>
          <w:bCs/>
          <w:color w:val="000000" w:themeColor="text1"/>
          <w:lang w:eastAsia="zh-CN"/>
        </w:rPr>
        <w:t>主耶稣基督的怜悯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3A1A85BA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主耶稣看见那人躺着，看见他病了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年，在几百人中看到他一个人。在万人当中，神看见你，看见你的需要。你在人生中哪一个阶段挣扎，主耶稣看见。主耶稣看见这个病人没有希望了。主耶稣问，你要痊愈吗？主耶稣为什么这样问？今天这个世界，有各种各类的人。想想看这个人已经病了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年，那个地方已经有他的位置，很多人排队要靠近池子，看热闹。就像美国很多</w:t>
      </w:r>
      <w:r w:rsidRPr="00022306">
        <w:rPr>
          <w:color w:val="000000" w:themeColor="text1"/>
          <w:lang w:eastAsia="zh-CN"/>
        </w:rPr>
        <w:t xml:space="preserve">homeless </w:t>
      </w:r>
      <w:r w:rsidRPr="00022306">
        <w:rPr>
          <w:rFonts w:hint="eastAsia"/>
          <w:color w:val="000000" w:themeColor="text1"/>
          <w:lang w:eastAsia="zh-CN"/>
        </w:rPr>
        <w:t>睡在街上，在路口拿着牌子讨钱。你问他们为什么在那个地方？因为美国有很多福利可以照顾这些人，但他们选择站在那个地方，因为他们喜欢这样的生活。所以主耶稣问他，你要痊愈吗？我们每个人都有病，但有的人不知道，有的人知道，却喜欢那样的生活。相信主耶稣不仅问他一个人，他问每一个人。</w:t>
      </w:r>
    </w:p>
    <w:p w14:paraId="268911C1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三．约翰福音</w:t>
      </w:r>
      <w:r w:rsidRPr="00022306">
        <w:rPr>
          <w:rFonts w:hint="eastAsia"/>
          <w:b/>
          <w:bCs/>
          <w:color w:val="000000" w:themeColor="text1"/>
          <w:lang w:eastAsia="zh-CN"/>
        </w:rPr>
        <w:t>5</w:t>
      </w:r>
      <w:r w:rsidRPr="00022306">
        <w:rPr>
          <w:b/>
          <w:bCs/>
          <w:color w:val="000000" w:themeColor="text1"/>
          <w:lang w:eastAsia="zh-CN"/>
        </w:rPr>
        <w:t xml:space="preserve">:7 </w:t>
      </w:r>
      <w:r w:rsidRPr="00022306">
        <w:rPr>
          <w:rFonts w:hint="eastAsia"/>
          <w:b/>
          <w:bCs/>
          <w:color w:val="000000" w:themeColor="text1"/>
          <w:lang w:eastAsia="zh-CN"/>
        </w:rPr>
        <w:t>，病人给主耶稣的回答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737AE324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病人回答说，“没有人把我放到池里”，很可怜是不是？世界今天和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000</w:t>
      </w:r>
      <w:r w:rsidRPr="00022306">
        <w:rPr>
          <w:rFonts w:hint="eastAsia"/>
          <w:color w:val="000000" w:themeColor="text1"/>
          <w:lang w:eastAsia="zh-CN"/>
        </w:rPr>
        <w:t>年前一样。没有人要把眼睛定睛在主耶稣身上。天使在搅动那个水，第一个下去的得医治，但每个人都为自己。记得，我们随时可以到主耶稣面前，不需要约时间，随时随地。</w:t>
      </w:r>
    </w:p>
    <w:p w14:paraId="4C68C79A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四．约翰福音</w:t>
      </w:r>
      <w:r w:rsidRPr="00022306">
        <w:rPr>
          <w:rFonts w:hint="eastAsia"/>
          <w:b/>
          <w:bCs/>
          <w:color w:val="000000" w:themeColor="text1"/>
          <w:lang w:eastAsia="zh-CN"/>
        </w:rPr>
        <w:t>5</w:t>
      </w:r>
      <w:r w:rsidRPr="00022306">
        <w:rPr>
          <w:b/>
          <w:bCs/>
          <w:color w:val="000000" w:themeColor="text1"/>
          <w:lang w:eastAsia="zh-CN"/>
        </w:rPr>
        <w:t>: 8-9</w:t>
      </w:r>
      <w:r w:rsidRPr="00022306">
        <w:rPr>
          <w:rFonts w:hint="eastAsia"/>
          <w:b/>
          <w:bCs/>
          <w:color w:val="000000" w:themeColor="text1"/>
          <w:lang w:eastAsia="zh-CN"/>
        </w:rPr>
        <w:t>，主耶稣基督给他的命令和结果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6ABE2B98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主耶稣说，“起来，拿你的褥子走吧！”他躺着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年，主耶稣说起来，他的心里在想什么？这个需要信心，需要听话。记得那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0</w:t>
      </w:r>
      <w:r w:rsidRPr="00022306">
        <w:rPr>
          <w:rFonts w:hint="eastAsia"/>
          <w:color w:val="000000" w:themeColor="text1"/>
          <w:lang w:eastAsia="zh-CN"/>
        </w:rPr>
        <w:t>个长大麻风</w:t>
      </w:r>
      <w:r w:rsidRPr="00022306">
        <w:rPr>
          <w:rFonts w:hint="eastAsia"/>
          <w:color w:val="000000" w:themeColor="text1"/>
          <w:lang w:eastAsia="zh-CN"/>
        </w:rPr>
        <w:lastRenderedPageBreak/>
        <w:t>的人，主耶稣让他们转身去给祭司看，他们都转身去了，这是信心。但只有一个人回来跟着耶稣，其他人享受去了。这个人也拿起褥子走了。</w:t>
      </w:r>
    </w:p>
    <w:p w14:paraId="1C9B5F75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五．约翰福音</w:t>
      </w:r>
      <w:r w:rsidRPr="00022306">
        <w:rPr>
          <w:rFonts w:hint="eastAsia"/>
          <w:b/>
          <w:bCs/>
          <w:color w:val="000000" w:themeColor="text1"/>
          <w:lang w:eastAsia="zh-CN"/>
        </w:rPr>
        <w:t>5</w:t>
      </w:r>
      <w:r w:rsidRPr="00022306">
        <w:rPr>
          <w:b/>
          <w:bCs/>
          <w:color w:val="000000" w:themeColor="text1"/>
          <w:lang w:eastAsia="zh-CN"/>
        </w:rPr>
        <w:t xml:space="preserve">:10-13 </w:t>
      </w:r>
      <w:r w:rsidRPr="00022306">
        <w:rPr>
          <w:rFonts w:hint="eastAsia"/>
          <w:b/>
          <w:bCs/>
          <w:color w:val="000000" w:themeColor="text1"/>
          <w:lang w:eastAsia="zh-CN"/>
        </w:rPr>
        <w:t>，那些犹太宗教领袖的指控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0FA9BAF0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对主耶稣的作为，不同人有不同的反应。“犹太人”前面有定冠词，所以不是指一般的犹太人，是指宗教领袖。主耶稣在地上医病赶鬼时，特意选安息日。所以犹太宗教领袖说，今天是安息日，拿着褥子是不可以的，那么主耶稣是要废掉律法。参见尼希米记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3:15-19</w:t>
      </w:r>
      <w:r w:rsidRPr="00022306">
        <w:rPr>
          <w:rFonts w:hint="eastAsia"/>
          <w:color w:val="000000" w:themeColor="text1"/>
          <w:lang w:eastAsia="zh-CN"/>
        </w:rPr>
        <w:t>。尼希米时代安息日不能挑担子，是因为他们是做买卖的人吗？再看耶利米书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7:21-22</w:t>
      </w:r>
      <w:r w:rsidRPr="00022306">
        <w:rPr>
          <w:rFonts w:hint="eastAsia"/>
          <w:color w:val="000000" w:themeColor="text1"/>
          <w:lang w:eastAsia="zh-CN"/>
        </w:rPr>
        <w:t>，说的比较清楚，不仅是买卖人不可挑担子。所以宗教领袖是对的，安息日不可以拿褥子。</w:t>
      </w:r>
    </w:p>
    <w:p w14:paraId="7D753BD6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主耶稣犯了律法吗？主耶稣在地上，在安息日做事情，在安息日带着门徒走很远的路。参见马太福音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2:1-14</w:t>
      </w:r>
      <w:r w:rsidRPr="00022306">
        <w:rPr>
          <w:rFonts w:hint="eastAsia"/>
          <w:color w:val="000000" w:themeColor="text1"/>
          <w:lang w:eastAsia="zh-CN"/>
        </w:rPr>
        <w:t>，“我喜爱怜恤，不喜爱祭祀”。祭司喜欢仪式，但没有怜恤，法利赛人看到这么多人，是没有怜悯的。一只羊在安息日掉到坑里，也是要救的，“人比羊何等贵重呢！”所以安息日可以行善，不局限于驱病赶鬼。主耶稣在地上的时候特意选安息日驱病赶鬼，是告诉我们神要的是怜恤，不是表面守律法，而是要懂律法的真义。主耶稣在地上的时候，法利赛人守律法只停留在表面。不可奸淫，但在心里犯了奸淫；不可杀人，虽然不拿刀杀人，但心里恨人。</w:t>
      </w:r>
    </w:p>
    <w:p w14:paraId="158578DB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六．约翰福音</w:t>
      </w:r>
      <w:r w:rsidRPr="00022306">
        <w:rPr>
          <w:rFonts w:hint="eastAsia"/>
          <w:b/>
          <w:bCs/>
          <w:color w:val="000000" w:themeColor="text1"/>
          <w:lang w:eastAsia="zh-CN"/>
        </w:rPr>
        <w:t>5</w:t>
      </w:r>
      <w:r w:rsidRPr="00022306">
        <w:rPr>
          <w:b/>
          <w:bCs/>
          <w:color w:val="000000" w:themeColor="text1"/>
          <w:lang w:eastAsia="zh-CN"/>
        </w:rPr>
        <w:t>:14-15</w:t>
      </w:r>
      <w:r w:rsidRPr="00022306">
        <w:rPr>
          <w:rFonts w:hint="eastAsia"/>
          <w:b/>
          <w:bCs/>
          <w:color w:val="000000" w:themeColor="text1"/>
          <w:lang w:eastAsia="zh-CN"/>
        </w:rPr>
        <w:t>，</w:t>
      </w:r>
      <w:r w:rsidRPr="00022306">
        <w:rPr>
          <w:b/>
          <w:bCs/>
          <w:color w:val="000000" w:themeColor="text1"/>
          <w:lang w:eastAsia="zh-CN"/>
        </w:rPr>
        <w:t xml:space="preserve"> </w:t>
      </w:r>
      <w:r w:rsidRPr="00022306">
        <w:rPr>
          <w:rFonts w:hint="eastAsia"/>
          <w:b/>
          <w:bCs/>
          <w:color w:val="000000" w:themeColor="text1"/>
          <w:lang w:eastAsia="zh-CN"/>
        </w:rPr>
        <w:t>主耶稣给那被医治之人的警告</w:t>
      </w:r>
    </w:p>
    <w:p w14:paraId="3C7A23A1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主耶稣没有让那个病人走掉，而是特意去殿里找他。殿里很多人，病人去那里就是要告诉其他人，他的病好了。但是他还没有得到完全的医治，主耶稣告诉他只是肉体痊愈了，主耶稣要解决他的根本问题。</w:t>
      </w:r>
    </w:p>
    <w:p w14:paraId="34B5A890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他病了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年，是因为他在罪中生活。病和灾难是因为始祖亚当犯罪，把罪带到人间，这是一切病痛的来源。一个人有病痛，不一定是因为他自己犯罪。主耶稣告诉他，你已经痊愈了，不要再过犯罪的生活。罪的希腊文就是罪恶的生活方式，比如妓女、同性恋，生活在罪恶里面。这个人也是，主耶稣告诉他，不要再回到你原来的生活里面，否则会比以前病的更厉害。</w:t>
      </w:r>
    </w:p>
    <w:p w14:paraId="38106452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这段经文告诉我们，你知道自己有病了，只有主耶稣能够帮助我们，只有主耶稣能医治我们，他是神的羔羊，只有他能赦罪。只有神对我们有怜悯，我们也要对人有怜悯。“我喜爱怜恤，不喜爱祭祀”。让我们靠神过每天的日子。</w:t>
      </w:r>
    </w:p>
    <w:p w14:paraId="67E5669E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69EAA84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问题与分享：</w:t>
      </w:r>
    </w:p>
    <w:p w14:paraId="7000721A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这个病人被医好后，一开始不知道是谁医好的，后来又知道了，这是因为什么？</w:t>
      </w:r>
    </w:p>
    <w:p w14:paraId="5C263BB7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在新约中，什么样的罪会使人与神隔绝？信的人犯罪，有没有后果？回答：罪都有后果。在今生就有后果，但是只要认罪悔改就不影响永生。</w:t>
      </w:r>
    </w:p>
    <w:p w14:paraId="41CDC774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“约翰一书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，人若看见弟兄犯了不至于死的罪，就当为他祈求，神必将生命赐给他；有至于死的罪，我不说当为这罪祈求。凡不义的事都是罪，也有不至于死的罪。”</w:t>
      </w:r>
    </w:p>
    <w:p w14:paraId="0E697D2B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遇到教会中的问题，该怎么办？</w:t>
      </w:r>
    </w:p>
    <w:p w14:paraId="7FF38DCB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天使搅动水，第一个下去的人痊愈了，是肉体得医治吗？</w:t>
      </w:r>
    </w:p>
    <w:p w14:paraId="3D93A746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5.</w:t>
      </w:r>
      <w:r w:rsidRPr="00022306">
        <w:rPr>
          <w:rFonts w:hint="eastAsia"/>
          <w:color w:val="000000" w:themeColor="text1"/>
          <w:lang w:eastAsia="zh-CN"/>
        </w:rPr>
        <w:t>关于赎罪，神为什么要用自己的儿子来为世人赎罪，不直接赦罪呢？被赦罪的人继续犯罪怎么办？</w:t>
      </w:r>
    </w:p>
    <w:p w14:paraId="6484EC17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6.</w:t>
      </w:r>
      <w:r w:rsidRPr="00022306">
        <w:rPr>
          <w:rFonts w:hint="eastAsia"/>
          <w:color w:val="000000" w:themeColor="text1"/>
          <w:lang w:eastAsia="zh-CN"/>
        </w:rPr>
        <w:t>经过查经，以前要掌控结果、掌控一切的心变弱了，感觉自我变小了，世界就变大了。</w:t>
      </w:r>
    </w:p>
    <w:p w14:paraId="5A620904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肉体的软弱和身体的软弱，区别是什么？</w:t>
      </w:r>
    </w:p>
    <w:p w14:paraId="7E00D669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8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属灵的身体是指什么？灵和魂可以分开吗？</w:t>
      </w:r>
    </w:p>
    <w:p w14:paraId="012E72EF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DFBE6CE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3D25E93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8832ECD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BA762FD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2F8D48B2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A2AA4C3" w14:textId="4684ED3E" w:rsidR="00C650C4" w:rsidRPr="00022306" w:rsidRDefault="00C650C4" w:rsidP="00C650C4">
      <w:pPr>
        <w:pStyle w:val="Heading1"/>
      </w:pPr>
      <w:bookmarkStart w:id="26" w:name="_Toc143946609"/>
      <w:bookmarkStart w:id="27" w:name="_Toc180860563"/>
      <w:r w:rsidRPr="00022306"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 w:rsidRPr="00022306">
        <w:rPr>
          <w:rFonts w:hint="eastAsia"/>
          <w:lang w:eastAsia="zh-CN"/>
        </w:rPr>
        <w:t>（二十四）</w:t>
      </w:r>
      <w:r w:rsidRPr="00022306">
        <w:rPr>
          <w:rFonts w:hint="eastAsia"/>
          <w:lang w:eastAsia="zh-CN"/>
        </w:rPr>
        <w:t>:</w:t>
      </w:r>
      <w:r w:rsidRPr="00022306">
        <w:rPr>
          <w:rFonts w:hint="eastAsia"/>
          <w:lang w:eastAsia="zh-CN"/>
        </w:rPr>
        <w:t>耶稣基督与父神同等</w:t>
      </w:r>
      <w:bookmarkEnd w:id="26"/>
      <w:bookmarkEnd w:id="27"/>
    </w:p>
    <w:p w14:paraId="30FFAD59" w14:textId="77777777" w:rsidR="00C650C4" w:rsidRPr="00022306" w:rsidRDefault="00C650C4" w:rsidP="00DD16AC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时间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023</w:t>
      </w:r>
      <w:r w:rsidRPr="00022306">
        <w:rPr>
          <w:rFonts w:hint="eastAsia"/>
          <w:color w:val="000000" w:themeColor="text1"/>
          <w:lang w:eastAsia="zh-CN"/>
        </w:rPr>
        <w:t>年</w:t>
      </w:r>
      <w:r w:rsidRPr="00022306">
        <w:rPr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月</w:t>
      </w:r>
      <w:r w:rsidRPr="00022306">
        <w:rPr>
          <w:color w:val="000000" w:themeColor="text1"/>
          <w:lang w:eastAsia="zh-CN"/>
        </w:rPr>
        <w:t>18</w:t>
      </w:r>
      <w:r w:rsidRPr="00022306">
        <w:rPr>
          <w:rFonts w:hint="eastAsia"/>
          <w:color w:val="000000" w:themeColor="text1"/>
          <w:lang w:eastAsia="zh-CN"/>
        </w:rPr>
        <w:t>日</w:t>
      </w:r>
    </w:p>
    <w:p w14:paraId="5BAA075F" w14:textId="77777777" w:rsidR="00C650C4" w:rsidRPr="00022306" w:rsidRDefault="00C650C4" w:rsidP="00DD16AC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相关经文：约翰福音</w:t>
      </w:r>
      <w:r w:rsidRPr="00022306">
        <w:rPr>
          <w:color w:val="000000" w:themeColor="text1"/>
          <w:lang w:eastAsia="zh-CN"/>
        </w:rPr>
        <w:t>5:16-47</w:t>
      </w:r>
    </w:p>
    <w:p w14:paraId="24E9B1C3" w14:textId="77777777" w:rsidR="00C650C4" w:rsidRPr="00022306" w:rsidRDefault="00C650C4" w:rsidP="00DD16AC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这部分的主题是主耶稣基督与神同等。</w:t>
      </w:r>
    </w:p>
    <w:p w14:paraId="34554F0C" w14:textId="59BC725D" w:rsidR="00C650C4" w:rsidRPr="00022306" w:rsidRDefault="00634CA5" w:rsidP="00634CA5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一．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约翰福音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5</w:t>
      </w:r>
      <w:r w:rsidR="00C650C4" w:rsidRPr="00022306">
        <w:rPr>
          <w:b/>
          <w:bCs/>
          <w:color w:val="000000" w:themeColor="text1"/>
          <w:lang w:eastAsia="zh-CN"/>
        </w:rPr>
        <w:t>:16-18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，主耶稣与父神的关系是平等的</w:t>
      </w:r>
    </w:p>
    <w:p w14:paraId="47C64498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是主耶稣在第一年的事工开始，主要要针对犹太人的宗教领袖，法利赛人、文士，强调神是怜悯，所以主耶稣道成肉身，医病赶鬼，显出神爱世人，把神活出来，显出对人的怜悯。特意选安息日医病赶鬼，因为宗教领袖只是表面守律法，注重宗教仪式、文化传统。今天教会里面也是这样，我们带很多自己的文化传统到教会，很多教会强调宗教的仪式。要知道神是怜悯，肉体的需要，我可以给你们，但我要把更重要的属灵的生命带给你们。</w:t>
      </w:r>
    </w:p>
    <w:p w14:paraId="1C424EC4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圣父、圣子、圣灵三位一体，是平等的，都是有位格的。</w:t>
      </w:r>
    </w:p>
    <w:p w14:paraId="36D47CFC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节“所以”，意味着有上下文，上文是主耶稣医好生病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年的，特意选择安息日，叫他起来拿着褥子行走。他知道这些宗教领袖在安息日不可以挑重担。这里是下文，“所以犹太人逼迫耶稣”。这里的犹太人指的是宗教领袖，因为有定冠词。</w:t>
      </w:r>
    </w:p>
    <w:p w14:paraId="10CBA9D7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7</w:t>
      </w:r>
      <w:r w:rsidRPr="00022306">
        <w:rPr>
          <w:rFonts w:hint="eastAsia"/>
          <w:color w:val="000000" w:themeColor="text1"/>
          <w:lang w:eastAsia="zh-CN"/>
        </w:rPr>
        <w:t>节，主耶稣的反应——“我父做事直到如今，我也做事”。犹太人的神学观，神在六天中创造宇宙万物，第七天神休息了，是永远休息了，不再做事。主耶稣才会讲这个，我父做事直到如今。因为耶稣与父同等，所以我也做事。参见创世记第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章，第一天神看是好的，第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节神看光是好的，到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节，到第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天都甚好，神非常满意他的创造。现在全球化主义看着地上的要结束了，所以要救这个地球。第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章，天地万物都造齐了，第七天歇了他一切的工，安息了。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节，神赐福给第</w:t>
      </w: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rFonts w:hint="eastAsia"/>
          <w:color w:val="000000" w:themeColor="text1"/>
          <w:lang w:eastAsia="zh-CN"/>
        </w:rPr>
        <w:t>日，歇了创造的工，就安息了。没有什么要更改，好了，完毕了。宗教领袖传讲的不一样的信息。注意，神只是歇了创造的工，没有停止他所造的维持宇宙的定律的工，他需要维持。参见希伯来书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:1-3</w:t>
      </w:r>
      <w:r w:rsidRPr="00022306">
        <w:rPr>
          <w:rFonts w:hint="eastAsia"/>
          <w:color w:val="000000" w:themeColor="text1"/>
          <w:lang w:eastAsia="zh-CN"/>
        </w:rPr>
        <w:t>，“常用他权能</w:t>
      </w:r>
      <w:r w:rsidRPr="00022306">
        <w:rPr>
          <w:rFonts w:hint="eastAsia"/>
          <w:color w:val="000000" w:themeColor="text1"/>
          <w:lang w:eastAsia="zh-CN"/>
        </w:rPr>
        <w:lastRenderedPageBreak/>
        <w:t>的命令托住万有”。神还在维持。主耶稣说神没有停止工作，我也是，他与父同等。带出很重要的信息，他把使命交托给我们，我们只要生命没有停止，我们要为神而忙。</w:t>
      </w:r>
    </w:p>
    <w:p w14:paraId="703F4BDC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节，他们控告主耶稣，越发想要杀他。主耶稣出来事工不到一年，应为三年，所以他的时间没有到，他们没法下手。宗教领袖能听懂的，主耶稣说他与父平等，所以越发想杀他。我们前面讲过，安息日可以行善的，主耶稣没有犯律法。羊掉到井里，是可以救的，更何况要救人。安息日可以施怜悯。</w:t>
      </w:r>
    </w:p>
    <w:p w14:paraId="474E1DF3" w14:textId="5B77204C" w:rsidR="00C650C4" w:rsidRPr="00022306" w:rsidRDefault="00634CA5" w:rsidP="00634CA5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二．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约翰福音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5</w:t>
      </w:r>
      <w:r w:rsidR="00C650C4" w:rsidRPr="00022306">
        <w:rPr>
          <w:b/>
          <w:bCs/>
          <w:color w:val="000000" w:themeColor="text1"/>
          <w:lang w:eastAsia="zh-CN"/>
        </w:rPr>
        <w:t>:19-23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，主耶稣与父神关系的程度</w:t>
      </w:r>
    </w:p>
    <w:p w14:paraId="1ADFC3D4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9-20</w:t>
      </w:r>
      <w:r w:rsidRPr="00022306">
        <w:rPr>
          <w:rFonts w:hint="eastAsia"/>
          <w:color w:val="000000" w:themeColor="text1"/>
          <w:lang w:eastAsia="zh-CN"/>
        </w:rPr>
        <w:t>节，主耶稣有能力行神迹。父指示子做什么，子就做什么。主耶稣有能力行神迹，“还要将比这更大的事指给他看”，比医病赶鬼更大的事，指的是复活的事。父可以叫人复活，子也可以叫人复活，自己也可以复活。</w:t>
      </w:r>
    </w:p>
    <w:p w14:paraId="1568599C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节，关于复活。神是生命的源头，你我的生命从他来的。父怎样叫死人起来，子也可以照样使人起来，活着。这是我们的盼望。我们有了主耶稣还怕什么呢，他叫人活叫人死，我们的生命在神的手中，时间没有到，我们不会死的。</w:t>
      </w:r>
    </w:p>
    <w:p w14:paraId="5F4274FC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节，关于审判。旧约圣经神审判世人，这里说“父不审判什么人”，宗教领袖会惊讶。这里说，父不审判人，已经将审判的事全交给子了。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000</w:t>
      </w:r>
      <w:r w:rsidRPr="00022306">
        <w:rPr>
          <w:rFonts w:hint="eastAsia"/>
          <w:color w:val="000000" w:themeColor="text1"/>
          <w:lang w:eastAsia="zh-CN"/>
        </w:rPr>
        <w:t>年前，主耶稣在传福音，告诉宗教领袖，你们要悔改。我们今天可以领受福音，可以信耶稣。今天主耶稣可以是救主，有怜悯，如果拒绝主耶稣，将来要面对主耶稣，到那时是审判。</w:t>
      </w:r>
    </w:p>
    <w:p w14:paraId="138ED40C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节，天父为什么把审判的权力交给主耶稣？是为了叫人都尊重子。宗教领袖表面上尊重神，不敢叫神的名字，也不敢写。但都是表面的，心里没有尊重。没有人看过神，只有主耶稣来到地上，他活出来，让人看到神有怜悯，要拯救世人。</w:t>
      </w:r>
    </w:p>
    <w:p w14:paraId="6969846F" w14:textId="06B13EBF" w:rsidR="00C650C4" w:rsidRPr="00022306" w:rsidRDefault="00634CA5" w:rsidP="00634CA5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三．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约翰福音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5</w:t>
      </w:r>
      <w:r w:rsidR="00C650C4" w:rsidRPr="00022306">
        <w:rPr>
          <w:b/>
          <w:bCs/>
          <w:color w:val="000000" w:themeColor="text1"/>
          <w:lang w:eastAsia="zh-CN"/>
        </w:rPr>
        <w:t>:24-30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，主耶稣与父神的关系对我们的影响</w:t>
      </w:r>
    </w:p>
    <w:p w14:paraId="100A7962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4</w:t>
      </w:r>
      <w:r w:rsidRPr="00022306">
        <w:rPr>
          <w:rFonts w:hint="eastAsia"/>
          <w:color w:val="000000" w:themeColor="text1"/>
          <w:lang w:eastAsia="zh-CN"/>
        </w:rPr>
        <w:t>节，“我实实在在地告诉你们”，意思是说我们不只要听，要听到心里，不要忘记。怎样得到永生？条件是什么？一，听主耶稣的话，听什</w:t>
      </w:r>
      <w:r w:rsidRPr="00022306">
        <w:rPr>
          <w:rFonts w:hint="eastAsia"/>
          <w:color w:val="000000" w:themeColor="text1"/>
          <w:lang w:eastAsia="zh-CN"/>
        </w:rPr>
        <w:lastRenderedPageBreak/>
        <w:t>么呢？罗马书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0:17</w:t>
      </w:r>
      <w:r w:rsidRPr="00022306">
        <w:rPr>
          <w:rFonts w:hint="eastAsia"/>
          <w:color w:val="000000" w:themeColor="text1"/>
          <w:lang w:eastAsia="zh-CN"/>
        </w:rPr>
        <w:t>，“可见，信道是从听道来的，信道是从耶稣的话来的”；二是信差我来者的，相信世人有罪，耶稣是救主。参见使徒行传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6:31</w:t>
      </w:r>
      <w:r w:rsidRPr="00022306">
        <w:rPr>
          <w:rFonts w:hint="eastAsia"/>
          <w:color w:val="000000" w:themeColor="text1"/>
          <w:lang w:eastAsia="zh-CN"/>
        </w:rPr>
        <w:t>，“当信主耶稣，你和你一家都必得救”。所以信耶稣就有永生，不至于定罪。得到永生非常简单，听主耶稣的话。</w:t>
      </w:r>
    </w:p>
    <w:p w14:paraId="7CDF5D05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节，关于审判。前面是讲，信的人要免了将来的审判，而这里是警告。天父已经把审判的权柄交给我了，如果拒绝这个好消息，审判来了。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000</w:t>
      </w:r>
      <w:r w:rsidRPr="00022306">
        <w:rPr>
          <w:rFonts w:hint="eastAsia"/>
          <w:color w:val="000000" w:themeColor="text1"/>
          <w:lang w:eastAsia="zh-CN"/>
        </w:rPr>
        <w:t>年前，主耶稣说时候将到，不认识神之前生命是死的，属灵生命是死的，表面是活的。主耶稣提醒他们，时候将到，天国近了，人有罪，罪使人与神隔绝，死人要听见主耶稣的话，就活了。信耶稣，跟神建立了关系，就有永生，变成活人。</w:t>
      </w:r>
    </w:p>
    <w:p w14:paraId="20008067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节，生命从神来，父也赐给我生命。</w:t>
      </w:r>
    </w:p>
    <w:p w14:paraId="4E4AC55C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27</w:t>
      </w:r>
      <w:r w:rsidRPr="00022306">
        <w:rPr>
          <w:rFonts w:hint="eastAsia"/>
          <w:color w:val="000000" w:themeColor="text1"/>
          <w:lang w:eastAsia="zh-CN"/>
        </w:rPr>
        <w:t>节，行审判的权柄，解释原因。人子的意思，但以理书</w:t>
      </w: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color w:val="000000" w:themeColor="text1"/>
          <w:lang w:eastAsia="zh-CN"/>
        </w:rPr>
        <w:t>:13-14</w:t>
      </w:r>
      <w:r w:rsidRPr="00022306">
        <w:rPr>
          <w:rFonts w:hint="eastAsia"/>
          <w:color w:val="000000" w:themeColor="text1"/>
          <w:lang w:eastAsia="zh-CN"/>
        </w:rPr>
        <w:t>，神给他看见异象，见到天父。子人，指向弥赛亚。犹太人听得懂。因为是人子，所以神给他行审判的权柄。</w:t>
      </w:r>
    </w:p>
    <w:p w14:paraId="25824160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节，凡在坟墓里的人都要听到神的声音，不论在地里、海里，已经烧掉的，死掉的人，听到他的声音都要出来。可能很多人不信。神的声音像打雷，有力量的，只要他讲话就成就了。回想主耶稣让拉撒路复活，“拉撒路出来！”主耶稣指名的，所以拉撒路出来。所有的死人都要复活，因为要面对审判。人死了不是一了百了，不是如灯灭。要叫死人出来，要审判的。</w:t>
      </w:r>
    </w:p>
    <w:p w14:paraId="1112C962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29</w:t>
      </w:r>
      <w:r w:rsidRPr="00022306">
        <w:rPr>
          <w:rFonts w:hint="eastAsia"/>
          <w:color w:val="000000" w:themeColor="text1"/>
          <w:lang w:eastAsia="zh-CN"/>
        </w:rPr>
        <w:t>节，有两种复活。“行善的，复活得生；作恶的，复活定罪”。注意行善，原义是有定冠词的，是</w:t>
      </w:r>
      <w:r w:rsidRPr="00022306">
        <w:rPr>
          <w:color w:val="000000" w:themeColor="text1"/>
          <w:lang w:eastAsia="zh-CN"/>
        </w:rPr>
        <w:t>the good</w:t>
      </w:r>
      <w:r w:rsidRPr="00022306">
        <w:rPr>
          <w:rFonts w:hint="eastAsia"/>
          <w:color w:val="000000" w:themeColor="text1"/>
          <w:lang w:eastAsia="zh-CN"/>
        </w:rPr>
        <w:t>，不是一般的行善；作恶的也是有定冠词，是</w:t>
      </w:r>
      <w:r w:rsidRPr="00022306">
        <w:rPr>
          <w:color w:val="000000" w:themeColor="text1"/>
          <w:lang w:eastAsia="zh-CN"/>
        </w:rPr>
        <w:t>the evil</w:t>
      </w:r>
      <w:r w:rsidRPr="00022306">
        <w:rPr>
          <w:rFonts w:hint="eastAsia"/>
          <w:color w:val="000000" w:themeColor="text1"/>
          <w:lang w:eastAsia="zh-CN"/>
        </w:rPr>
        <w:t>。这个善是信主耶稣。信主耶稣的话，信他是弥赛亚，是救主。信他是我的救主，这是</w:t>
      </w:r>
      <w:r w:rsidRPr="00022306">
        <w:rPr>
          <w:color w:val="000000" w:themeColor="text1"/>
          <w:lang w:eastAsia="zh-CN"/>
        </w:rPr>
        <w:t>the good</w:t>
      </w:r>
      <w:r w:rsidRPr="00022306">
        <w:rPr>
          <w:rFonts w:hint="eastAsia"/>
          <w:color w:val="000000" w:themeColor="text1"/>
          <w:lang w:eastAsia="zh-CN"/>
        </w:rPr>
        <w:t>；</w:t>
      </w:r>
      <w:r w:rsidRPr="00022306">
        <w:rPr>
          <w:color w:val="000000" w:themeColor="text1"/>
          <w:lang w:eastAsia="zh-CN"/>
        </w:rPr>
        <w:t>the evil</w:t>
      </w:r>
      <w:r w:rsidRPr="00022306">
        <w:rPr>
          <w:rFonts w:hint="eastAsia"/>
          <w:color w:val="000000" w:themeColor="text1"/>
          <w:lang w:eastAsia="zh-CN"/>
        </w:rPr>
        <w:t>就是不愿意信主耶稣，拒绝福音。做善事是好的，但不一定和神建立关系，不一定会得永生。信主耶稣才会得永生。不信耶稣的，被定罪。所以信和不信的人，将来到两个地方，不信的人到阴间，信的人到乐园。主耶稣在十字架上讲的，今天你和我到乐园。有一天都要复活，但信和不信的复活的时间不一样。启示录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0:4-5</w:t>
      </w:r>
      <w:r w:rsidRPr="00022306">
        <w:rPr>
          <w:rFonts w:hint="eastAsia"/>
          <w:color w:val="000000" w:themeColor="text1"/>
          <w:lang w:eastAsia="zh-CN"/>
        </w:rPr>
        <w:t>有第一次复活，是信主耶稣的人，有第二次的复活，是不信的人。这里记载的是最后一个</w:t>
      </w: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rFonts w:hint="eastAsia"/>
          <w:color w:val="000000" w:themeColor="text1"/>
          <w:lang w:eastAsia="zh-CN"/>
        </w:rPr>
        <w:t>年，灾难的</w:t>
      </w: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rFonts w:hint="eastAsia"/>
          <w:color w:val="000000" w:themeColor="text1"/>
          <w:lang w:eastAsia="zh-CN"/>
        </w:rPr>
        <w:t>年，那时还有</w:t>
      </w:r>
      <w:r w:rsidRPr="00022306">
        <w:rPr>
          <w:rFonts w:hint="eastAsia"/>
          <w:color w:val="000000" w:themeColor="text1"/>
          <w:lang w:eastAsia="zh-CN"/>
        </w:rPr>
        <w:lastRenderedPageBreak/>
        <w:t>信主耶稣的人，最后信耶稣的人被敌基督杀死了。这里说的是灾难中的信徒，教会的信徒已经被提了。第一次复活的还有旧约中的圣徒，不信的人要等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000</w:t>
      </w:r>
      <w:r w:rsidRPr="00022306">
        <w:rPr>
          <w:rFonts w:hint="eastAsia"/>
          <w:color w:val="000000" w:themeColor="text1"/>
          <w:lang w:eastAsia="zh-CN"/>
        </w:rPr>
        <w:t>年，参见启示录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0:11-15</w:t>
      </w:r>
      <w:r w:rsidRPr="00022306">
        <w:rPr>
          <w:rFonts w:hint="eastAsia"/>
          <w:color w:val="000000" w:themeColor="text1"/>
          <w:lang w:eastAsia="zh-CN"/>
        </w:rPr>
        <w:t>，是不信的人，在第二批的复活，要受审判。把他们下到火湖，面对第二次的死。而信的人在基督的台前，领受奖赏。</w:t>
      </w:r>
    </w:p>
    <w:p w14:paraId="18C46F59" w14:textId="4F29530B" w:rsidR="00C650C4" w:rsidRPr="00022306" w:rsidRDefault="00634CA5" w:rsidP="00634CA5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四．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约翰福音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5</w:t>
      </w:r>
      <w:r w:rsidR="00C650C4" w:rsidRPr="00022306">
        <w:rPr>
          <w:b/>
          <w:bCs/>
          <w:color w:val="000000" w:themeColor="text1"/>
          <w:lang w:eastAsia="zh-CN"/>
        </w:rPr>
        <w:t>:31-47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，主耶稣与父神关系的证据</w:t>
      </w:r>
    </w:p>
    <w:p w14:paraId="42F06C65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主耶稣与父同等，有什么圣经的根据？主耶稣在针对犹太人讲话，为什么需要见证人，参见申命记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7:6</w:t>
      </w:r>
      <w:r w:rsidRPr="00022306">
        <w:rPr>
          <w:rFonts w:hint="eastAsia"/>
          <w:color w:val="000000" w:themeColor="text1"/>
          <w:lang w:eastAsia="zh-CN"/>
        </w:rPr>
        <w:t>，“要凭两三个人的口做见证将那当死的人治死”。</w:t>
      </w:r>
    </w:p>
    <w:p w14:paraId="1C7B27F9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33</w:t>
      </w:r>
      <w:r w:rsidRPr="00022306">
        <w:rPr>
          <w:rFonts w:hint="eastAsia"/>
          <w:color w:val="000000" w:themeColor="text1"/>
          <w:lang w:eastAsia="zh-CN"/>
        </w:rPr>
        <w:t>节，第一个见证人是施洗约翰，主耶稣的先锋。</w:t>
      </w:r>
    </w:p>
    <w:p w14:paraId="3BB947A9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节，“约翰是点着的明灯”，原义约翰是灯盏，那个光是主耶稣。见证主耶稣是光。参见约翰福音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:5-9</w:t>
      </w:r>
      <w:r w:rsidRPr="00022306">
        <w:rPr>
          <w:rFonts w:hint="eastAsia"/>
          <w:color w:val="000000" w:themeColor="text1"/>
          <w:lang w:eastAsia="zh-CN"/>
        </w:rPr>
        <w:t>，“光照在黑暗里，黑暗却不接受光”，“这人来，为要做见证，就是要为光做见证，叫众人因他可以信。他不是那光，乃是要为光做见证”。</w:t>
      </w:r>
    </w:p>
    <w:p w14:paraId="4DFEEDD1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节，第二个见证，比约翰更大的，是主耶稣所做的事，神迹奇事。见证他是从神来的。</w:t>
      </w:r>
    </w:p>
    <w:p w14:paraId="47F65972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7-38</w:t>
      </w:r>
      <w:r w:rsidRPr="00022306">
        <w:rPr>
          <w:rFonts w:hint="eastAsia"/>
          <w:color w:val="000000" w:themeColor="text1"/>
          <w:lang w:eastAsia="zh-CN"/>
        </w:rPr>
        <w:t>，第三是天父做见证。借着旧约的先知们，预告主耶稣要来。旧约先知是神的代言人，这是父神的见证。主耶稣受洗时，天上有声音说，这是我的爱子。这是天父给主耶稣做见证，他是救主、弥赛亚，是我差来的。</w:t>
      </w:r>
    </w:p>
    <w:p w14:paraId="50D2412E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9-40</w:t>
      </w:r>
      <w:r w:rsidRPr="00022306">
        <w:rPr>
          <w:rFonts w:hint="eastAsia"/>
          <w:color w:val="000000" w:themeColor="text1"/>
          <w:lang w:eastAsia="zh-CN"/>
        </w:rPr>
        <w:t>节，最后一个见证，“你们查考圣经，因你们以为内中有永生；给我做见证的就是这经”，神的话见证主耶稣。</w:t>
      </w:r>
    </w:p>
    <w:p w14:paraId="2D1B6897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42-43</w:t>
      </w:r>
      <w:r w:rsidRPr="00022306">
        <w:rPr>
          <w:rFonts w:hint="eastAsia"/>
          <w:color w:val="000000" w:themeColor="text1"/>
          <w:lang w:eastAsia="zh-CN"/>
        </w:rPr>
        <w:t>节，你们没有神的爱，所以要杀我。我奉我父的名来，世人不接待我，若有别人奉我的名来，你们倒要接待他，是指敌基督。教会被提了，他就出现了。</w:t>
      </w:r>
    </w:p>
    <w:p w14:paraId="0F882B65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4</w:t>
      </w:r>
      <w:r w:rsidRPr="00022306">
        <w:rPr>
          <w:rFonts w:hint="eastAsia"/>
          <w:color w:val="000000" w:themeColor="text1"/>
          <w:lang w:eastAsia="zh-CN"/>
        </w:rPr>
        <w:t>节，“你们互相受荣耀，却不求从独一之神来的荣耀”。不仅宗教领袖，政治掌权的人也一样，今天的世代也是这样的。</w:t>
      </w:r>
    </w:p>
    <w:p w14:paraId="75F5808E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4</w:t>
      </w: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节，“有一位告你们的”，法利赛人不信主耶稣，信摩西、亚伯拉罕。主耶稣说摩西信我的，到时会控告你们的。因为摩西在旧约已经告诉你们了。申命记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8:15-18</w:t>
      </w:r>
      <w:r w:rsidRPr="00022306">
        <w:rPr>
          <w:rFonts w:hint="eastAsia"/>
          <w:color w:val="000000" w:themeColor="text1"/>
          <w:lang w:eastAsia="zh-CN"/>
        </w:rPr>
        <w:t>，要兴起一位先知，像摩西。预告要兴起弥赛亚，摩西意味着拯救，带犹太人离开埃及，将来的弥赛亚也是拯救，拯救人的灵魂，把人从黑暗的世界拯救出来。</w:t>
      </w:r>
    </w:p>
    <w:p w14:paraId="6651B0A2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6F22A2A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问题与分享：</w:t>
      </w:r>
    </w:p>
    <w:p w14:paraId="73487C00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印象深刻的地方是，行善是指信主耶稣的，作恶的是拒绝主耶稣的。对于生命成长来说，得永生就是要听主耶稣的话。对复活也更加清楚了。</w:t>
      </w:r>
    </w:p>
    <w:p w14:paraId="3EC9F7AC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2.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9</w:t>
      </w:r>
      <w:r w:rsidRPr="00022306">
        <w:rPr>
          <w:rFonts w:hint="eastAsia"/>
          <w:color w:val="000000" w:themeColor="text1"/>
          <w:lang w:eastAsia="zh-CN"/>
        </w:rPr>
        <w:t>节以前有困惑，行善的、作恶的，不是字面的意思，现在懂了。</w:t>
      </w:r>
    </w:p>
    <w:p w14:paraId="652F5C12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3.</w:t>
      </w:r>
      <w:r w:rsidRPr="00022306">
        <w:rPr>
          <w:rFonts w:hint="eastAsia"/>
          <w:color w:val="000000" w:themeColor="text1"/>
          <w:lang w:eastAsia="zh-CN"/>
        </w:rPr>
        <w:t>民数记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5:32-41</w:t>
      </w:r>
      <w:r w:rsidRPr="00022306">
        <w:rPr>
          <w:rFonts w:hint="eastAsia"/>
          <w:color w:val="000000" w:themeColor="text1"/>
          <w:lang w:eastAsia="zh-CN"/>
        </w:rPr>
        <w:t>。摩西时代，在安息日捡柴，摩西暂时把他放在监里，耶和华说要把那人用石头打死。如何理解？</w:t>
      </w:r>
    </w:p>
    <w:p w14:paraId="64EC0F87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答：在摩西时代，刚刚设立安息日，他们不听，所以神借着这事使人遵守神的命令。使徒行传中，有人变卖产业后自己留了一些，彼得问这是你全部的财产吗？欺骗也是要死的。</w:t>
      </w:r>
    </w:p>
    <w:p w14:paraId="4F1CAAF3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耶利米书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7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color w:val="000000" w:themeColor="text1"/>
          <w:lang w:eastAsia="zh-CN"/>
        </w:rPr>
        <w:t>21-22</w:t>
      </w:r>
      <w:r w:rsidRPr="00022306">
        <w:rPr>
          <w:rFonts w:hint="eastAsia"/>
          <w:color w:val="000000" w:themeColor="text1"/>
          <w:lang w:eastAsia="zh-CN"/>
        </w:rPr>
        <w:t>，“无论何工都不可做”。救生命的事可以做。</w:t>
      </w:r>
    </w:p>
    <w:p w14:paraId="19D6FE40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4.</w:t>
      </w:r>
      <w:r w:rsidRPr="00022306">
        <w:rPr>
          <w:rFonts w:hint="eastAsia"/>
          <w:color w:val="000000" w:themeColor="text1"/>
          <w:lang w:eastAsia="zh-CN"/>
        </w:rPr>
        <w:t>燔祭，赎罪祭，有先后顺序吗？</w:t>
      </w:r>
    </w:p>
    <w:p w14:paraId="67E4AC26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答：要回到利未记，需要承认自己有罪，要献赎罪祭，然后不要停在那个地方，需要献燔祭，需要自己委身。对于长大麻风的人，需要认识自己有罪，需要主耶稣，然后自己委身。</w:t>
      </w:r>
    </w:p>
    <w:p w14:paraId="4AAD11E9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民数记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:22</w:t>
      </w:r>
      <w:r w:rsidRPr="00022306">
        <w:rPr>
          <w:rFonts w:hint="eastAsia"/>
          <w:color w:val="000000" w:themeColor="text1"/>
          <w:lang w:eastAsia="zh-CN"/>
        </w:rPr>
        <w:t>开始，利未记中人数为什么少了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00</w:t>
      </w:r>
      <w:r w:rsidRPr="00022306">
        <w:rPr>
          <w:rFonts w:hint="eastAsia"/>
          <w:color w:val="000000" w:themeColor="text1"/>
          <w:lang w:eastAsia="zh-CN"/>
        </w:rPr>
        <w:t>？</w:t>
      </w:r>
    </w:p>
    <w:p w14:paraId="6C94E4E5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答：以色列出埃及前，最后一个灾难是神让埃及人头生的都死，救了犹太人的头生的，所以这些头生的要归给神。但神有怜悯，选利未支派代替头生的献给神。利未支派少了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00</w:t>
      </w:r>
      <w:r w:rsidRPr="00022306">
        <w:rPr>
          <w:rFonts w:hint="eastAsia"/>
          <w:color w:val="000000" w:themeColor="text1"/>
          <w:lang w:eastAsia="zh-CN"/>
        </w:rPr>
        <w:t>人，有可能是利未支派的头生的不算在里面。</w:t>
      </w:r>
    </w:p>
    <w:p w14:paraId="271E0973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6.</w:t>
      </w:r>
      <w:r w:rsidRPr="00022306">
        <w:rPr>
          <w:rFonts w:hint="eastAsia"/>
          <w:color w:val="000000" w:themeColor="text1"/>
          <w:lang w:eastAsia="zh-CN"/>
        </w:rPr>
        <w:t>不信的人不在生命册上？</w:t>
      </w:r>
    </w:p>
    <w:p w14:paraId="465D35C0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答：有两本生命册，一本是关于信的，还有一本是行为的。神是公义的，在基督的台前是要看行为交账的。</w:t>
      </w:r>
    </w:p>
    <w:p w14:paraId="00E3F0B4" w14:textId="16D8BBB4" w:rsidR="00C650C4" w:rsidRPr="00022306" w:rsidRDefault="00C650C4" w:rsidP="00C650C4">
      <w:pPr>
        <w:pStyle w:val="Heading1"/>
      </w:pPr>
      <w:bookmarkStart w:id="28" w:name="_Toc143946610"/>
      <w:bookmarkStart w:id="29" w:name="_Toc180860564"/>
      <w:r w:rsidRPr="00022306"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 w:rsidRPr="00022306">
        <w:rPr>
          <w:rFonts w:hint="eastAsia"/>
          <w:lang w:eastAsia="zh-CN"/>
        </w:rPr>
        <w:t>（二十五）</w:t>
      </w:r>
      <w:r w:rsidRPr="00022306">
        <w:rPr>
          <w:rFonts w:hint="eastAsia"/>
          <w:lang w:eastAsia="zh-CN"/>
        </w:rPr>
        <w:t xml:space="preserve">: </w:t>
      </w:r>
      <w:r w:rsidRPr="00022306">
        <w:rPr>
          <w:rFonts w:hint="eastAsia"/>
          <w:lang w:eastAsia="zh-CN"/>
        </w:rPr>
        <w:t>耶稣的权柄</w:t>
      </w:r>
      <w:bookmarkEnd w:id="28"/>
      <w:bookmarkEnd w:id="29"/>
    </w:p>
    <w:p w14:paraId="4395D6B9" w14:textId="77777777" w:rsidR="00C650C4" w:rsidRPr="00022306" w:rsidRDefault="00C650C4" w:rsidP="00634CA5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时间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023</w:t>
      </w:r>
      <w:r w:rsidRPr="00022306">
        <w:rPr>
          <w:rFonts w:hint="eastAsia"/>
          <w:color w:val="000000" w:themeColor="text1"/>
          <w:lang w:eastAsia="zh-CN"/>
        </w:rPr>
        <w:t>年</w:t>
      </w:r>
      <w:r w:rsidRPr="00022306">
        <w:rPr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月</w:t>
      </w:r>
      <w:r w:rsidRPr="00022306">
        <w:rPr>
          <w:color w:val="000000" w:themeColor="text1"/>
          <w:lang w:eastAsia="zh-CN"/>
        </w:rPr>
        <w:t>25</w:t>
      </w:r>
      <w:r w:rsidRPr="00022306">
        <w:rPr>
          <w:rFonts w:hint="eastAsia"/>
          <w:color w:val="000000" w:themeColor="text1"/>
          <w:lang w:eastAsia="zh-CN"/>
        </w:rPr>
        <w:t>日</w:t>
      </w:r>
    </w:p>
    <w:p w14:paraId="665B4CED" w14:textId="77777777" w:rsidR="00C650C4" w:rsidRPr="00022306" w:rsidRDefault="00C650C4" w:rsidP="00634CA5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相关经文：路加福音</w:t>
      </w:r>
      <w:r w:rsidRPr="00022306">
        <w:rPr>
          <w:color w:val="000000" w:themeColor="text1"/>
          <w:lang w:eastAsia="zh-CN"/>
        </w:rPr>
        <w:t>6:1-11</w:t>
      </w:r>
      <w:r w:rsidRPr="00022306">
        <w:rPr>
          <w:rFonts w:hint="eastAsia"/>
          <w:color w:val="000000" w:themeColor="text1"/>
          <w:lang w:eastAsia="zh-CN"/>
        </w:rPr>
        <w:t>；马可福音</w:t>
      </w:r>
      <w:r w:rsidRPr="00022306">
        <w:rPr>
          <w:color w:val="000000" w:themeColor="text1"/>
          <w:lang w:eastAsia="zh-CN"/>
        </w:rPr>
        <w:t>3:7-19</w:t>
      </w:r>
      <w:r w:rsidRPr="00022306">
        <w:rPr>
          <w:rFonts w:hint="eastAsia"/>
          <w:color w:val="000000" w:themeColor="text1"/>
          <w:lang w:eastAsia="zh-CN"/>
        </w:rPr>
        <w:t>；路加福音</w:t>
      </w:r>
      <w:r w:rsidRPr="00022306">
        <w:rPr>
          <w:color w:val="000000" w:themeColor="text1"/>
          <w:lang w:eastAsia="zh-CN"/>
        </w:rPr>
        <w:t xml:space="preserve">6:17-19 </w:t>
      </w:r>
    </w:p>
    <w:p w14:paraId="57A2FD9B" w14:textId="77777777" w:rsidR="00C650C4" w:rsidRPr="00022306" w:rsidRDefault="00C650C4" w:rsidP="00634CA5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主题是耶稣的权柄。主耶稣基督是安息日的主人，他有权柄，做最后的决定，因为他是神。</w:t>
      </w:r>
    </w:p>
    <w:p w14:paraId="22E81786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一．路加福音</w:t>
      </w:r>
      <w:r w:rsidRPr="00022306">
        <w:rPr>
          <w:b/>
          <w:bCs/>
          <w:color w:val="000000" w:themeColor="text1"/>
          <w:lang w:eastAsia="zh-CN"/>
        </w:rPr>
        <w:t xml:space="preserve">6:1-5 </w:t>
      </w:r>
      <w:r w:rsidRPr="00022306">
        <w:rPr>
          <w:rFonts w:hint="eastAsia"/>
          <w:b/>
          <w:bCs/>
          <w:color w:val="000000" w:themeColor="text1"/>
          <w:lang w:eastAsia="zh-CN"/>
        </w:rPr>
        <w:t>，主耶稣的权柄和我们自由的范围</w:t>
      </w:r>
    </w:p>
    <w:p w14:paraId="3CDB3EF4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节，有一个安息日，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节，又有一个安息日，这是不同的两天。这里不是按照时间的顺序来讲两件事，而是把这两件事放在一起告诉我们关于主耶稣的权柄，以及对我们的影响。这两件事也发生在马太福音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章，马可福音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-3</w:t>
      </w:r>
      <w:r w:rsidRPr="00022306">
        <w:rPr>
          <w:rFonts w:hint="eastAsia"/>
          <w:color w:val="000000" w:themeColor="text1"/>
          <w:lang w:eastAsia="zh-CN"/>
        </w:rPr>
        <w:t>章。只有主耶稣能带给我们真正的自由，我们若常常遵守主的道就能够得到自由。</w:t>
      </w:r>
    </w:p>
    <w:p w14:paraId="420AF739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先看路加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:17</w:t>
      </w:r>
      <w:r w:rsidRPr="00022306">
        <w:rPr>
          <w:rFonts w:hint="eastAsia"/>
          <w:color w:val="000000" w:themeColor="text1"/>
          <w:lang w:eastAsia="zh-CN"/>
        </w:rPr>
        <w:t>，“有一天，耶稣教训人，有法利赛人和教法师在旁边坐着”；</w:t>
      </w:r>
      <w:r w:rsidRPr="00022306">
        <w:rPr>
          <w:color w:val="000000" w:themeColor="text1"/>
          <w:lang w:eastAsia="zh-CN"/>
        </w:rPr>
        <w:t>30</w:t>
      </w:r>
      <w:r w:rsidRPr="00022306">
        <w:rPr>
          <w:rFonts w:hint="eastAsia"/>
          <w:color w:val="000000" w:themeColor="text1"/>
          <w:lang w:eastAsia="zh-CN"/>
        </w:rPr>
        <w:t>节，“法利赛人和文士就向耶稣的门徒发怨言说”；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节，“法利赛人的门徒也是这样”。从这几节经文知道，法利赛人和文士也在跟从主耶稣，但有他们的目的。</w:t>
      </w:r>
    </w:p>
    <w:p w14:paraId="39BB24B8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路加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color w:val="000000" w:themeColor="text1"/>
          <w:lang w:eastAsia="zh-CN"/>
        </w:rPr>
        <w:t>:1</w:t>
      </w:r>
      <w:r w:rsidRPr="00022306">
        <w:rPr>
          <w:rFonts w:hint="eastAsia"/>
          <w:color w:val="000000" w:themeColor="text1"/>
          <w:lang w:eastAsia="zh-CN"/>
        </w:rPr>
        <w:t>，门徒掐了麦穗，用手搓了吃。所以法利赛人控告主耶稣和他的门徒。从这控告中要问，门徒的自由在哪里？他们的自由被挑战。他们肚子饿了，拿一些东西填饱肚子。申命记</w:t>
      </w:r>
      <w:r w:rsidRPr="00022306">
        <w:rPr>
          <w:rFonts w:hint="eastAsia"/>
          <w:color w:val="000000" w:themeColor="text1"/>
          <w:lang w:eastAsia="zh-CN"/>
        </w:rPr>
        <w:t>23</w:t>
      </w:r>
      <w:r w:rsidRPr="00022306">
        <w:rPr>
          <w:color w:val="000000" w:themeColor="text1"/>
          <w:lang w:eastAsia="zh-CN"/>
        </w:rPr>
        <w:t>:25</w:t>
      </w:r>
      <w:r w:rsidRPr="00022306">
        <w:rPr>
          <w:rFonts w:hint="eastAsia"/>
          <w:color w:val="000000" w:themeColor="text1"/>
          <w:lang w:eastAsia="zh-CN"/>
        </w:rPr>
        <w:t>，“你进了邻舍站着的禾稼，可以用手摘穗子，只是不可用镰刀割取禾稼”。别人的田不可以用镰刀，但肚子饿了可以吃，没有问题。法利赛人控告他们，强调安息日。他们觉得这是安息日不能做的事。他们怎样解释律法？出埃及记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0:8-11</w:t>
      </w:r>
      <w:r w:rsidRPr="00022306">
        <w:rPr>
          <w:rFonts w:hint="eastAsia"/>
          <w:color w:val="000000" w:themeColor="text1"/>
          <w:lang w:eastAsia="zh-CN"/>
        </w:rPr>
        <w:t>，神借着摩西给以色列人对安息日的要求，是给犹太人的，不是给外邦人的。安息日只是对神的选民，这是摩西之约的记号。（亚伯拉罕之约的记号是割礼，大卫之约的记号是有一童女怀孕生子，诺亚之约的记号是彩虹。）出埃及记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6:22</w:t>
      </w:r>
      <w:r w:rsidRPr="00022306">
        <w:rPr>
          <w:rFonts w:hint="eastAsia"/>
          <w:color w:val="000000" w:themeColor="text1"/>
          <w:lang w:eastAsia="zh-CN"/>
        </w:rPr>
        <w:t>，以色列人在旷野，神赐下吗哪，到了第六天可以收双倍，因为安息日不可以收割。</w:t>
      </w:r>
    </w:p>
    <w:p w14:paraId="5B7C669B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2</w:t>
      </w:r>
      <w:r w:rsidRPr="00022306">
        <w:rPr>
          <w:rFonts w:hint="eastAsia"/>
          <w:color w:val="000000" w:themeColor="text1"/>
          <w:lang w:eastAsia="zh-CN"/>
        </w:rPr>
        <w:t>节，“你们为什么做安息日不可做的事呢？”法利赛人说安息日不能做的事是什么？犹太拉比传统的教导是，安息日不能收割，不能打谷（搓糠皮）。他们制造了很多规条，以色列人在旷野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0</w:t>
      </w:r>
      <w:r w:rsidRPr="00022306">
        <w:rPr>
          <w:rFonts w:hint="eastAsia"/>
          <w:color w:val="000000" w:themeColor="text1"/>
          <w:lang w:eastAsia="zh-CN"/>
        </w:rPr>
        <w:t>年，安息日不能做工。这里不能做的事，是指门徒拿着麦穗在手上搓。</w:t>
      </w:r>
    </w:p>
    <w:p w14:paraId="4E793840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-4</w:t>
      </w:r>
      <w:r w:rsidRPr="00022306">
        <w:rPr>
          <w:rFonts w:hint="eastAsia"/>
          <w:color w:val="000000" w:themeColor="text1"/>
          <w:lang w:eastAsia="zh-CN"/>
        </w:rPr>
        <w:t>节，主耶稣的回答，“经上记着”指撒母耳记上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1:1-6</w:t>
      </w:r>
      <w:r w:rsidRPr="00022306">
        <w:rPr>
          <w:rFonts w:hint="eastAsia"/>
          <w:color w:val="000000" w:themeColor="text1"/>
          <w:lang w:eastAsia="zh-CN"/>
        </w:rPr>
        <w:t>。这是主耶稣用大卫的故事来回答法利赛人。饥饿之时所做的事，你们难道没有念过大卫的事情吗？犹太人、拉比肯定很熟悉这些经文。主耶稣用他们很熟悉的经文，告诉他们大卫做了一件不该做的事，违反了神的话，神的命令。祭司每天要准备十二个饼献给神，每天都要更新，撤下来的饼祭司才能吃。大卫他们肚子饿了，没有别的饼，祭司就拿撤下来的饼给大卫和随从的人吃。主耶稣要告诉他们，人的需要超越律法字面的意思。律法的真义，法利赛人和文士没有真正抓到，他们只抓到字面的意思。从字面上看，大卫不该吃陈设饼，但他们肚子饿了。因为神给人自由，人才有真正的自由。犹太人、文士控告主耶稣和门徒，安息日不能手搓麦穗。</w:t>
      </w:r>
    </w:p>
    <w:p w14:paraId="1B6FD754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节，主耶稣说“人子是安息日的主”，他有权柄，他设立安息日。参看马太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2:4-8</w:t>
      </w:r>
      <w:r w:rsidRPr="00022306">
        <w:rPr>
          <w:rFonts w:hint="eastAsia"/>
          <w:color w:val="000000" w:themeColor="text1"/>
          <w:lang w:eastAsia="zh-CN"/>
        </w:rPr>
        <w:t>，这里主耶稣又提了一件事，安息日祭司在献祭，按照律法，祭司也犯了律法。但人子是安息日的主。主耶稣告诉他们，我喜爱怜恤，不喜爱献祭。不喜爱外表、仪式。这些法利赛人专门找人的毛病。</w:t>
      </w:r>
    </w:p>
    <w:p w14:paraId="2CA47075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安息日是怎么回事？参看马可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:27</w:t>
      </w:r>
      <w:r w:rsidRPr="00022306">
        <w:rPr>
          <w:rFonts w:hint="eastAsia"/>
          <w:color w:val="000000" w:themeColor="text1"/>
          <w:lang w:eastAsia="zh-CN"/>
        </w:rPr>
        <w:t>，“安息日是为人设立的，人不是为安息日设立的”。神设立安息日是为人的好处。这些文士、宗教领袖用安息日限制人。人子是安息日的主，为了人有真正的自由，得到真正的安息。法利赛人对人没有怜悯。他们自己解释安息日的律法，主耶稣说我才是安息日的主人，我决定怎样解释安息日。法利赛人用自己的方式、文化传统来解释律法，要人来遵行。今天的教会也是一样的，很多人用自己的文化背景、世界的观念来解释，然后要人来遵行。我们读圣经，要把它的意思找出来，不要把自己的意思放进去。</w:t>
      </w:r>
    </w:p>
    <w:p w14:paraId="3B7B0229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主耶稣的权柄是叫人得到真正的自由。</w:t>
      </w:r>
    </w:p>
    <w:p w14:paraId="790EA792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二．路加福音</w:t>
      </w:r>
      <w:r w:rsidRPr="00022306">
        <w:rPr>
          <w:b/>
          <w:bCs/>
          <w:color w:val="000000" w:themeColor="text1"/>
          <w:lang w:eastAsia="zh-CN"/>
        </w:rPr>
        <w:t>6:6-11</w:t>
      </w:r>
      <w:r w:rsidRPr="00022306">
        <w:rPr>
          <w:rFonts w:hint="eastAsia"/>
          <w:b/>
          <w:bCs/>
          <w:color w:val="000000" w:themeColor="text1"/>
          <w:lang w:eastAsia="zh-CN"/>
        </w:rPr>
        <w:t>，主耶稣的权柄对我们的价值观的影响</w:t>
      </w:r>
    </w:p>
    <w:p w14:paraId="423F9396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6</w:t>
      </w:r>
      <w:r w:rsidRPr="00022306">
        <w:rPr>
          <w:color w:val="000000" w:themeColor="text1"/>
          <w:lang w:eastAsia="zh-CN"/>
        </w:rPr>
        <w:t>-7</w:t>
      </w:r>
      <w:r w:rsidRPr="00022306">
        <w:rPr>
          <w:rFonts w:hint="eastAsia"/>
          <w:color w:val="000000" w:themeColor="text1"/>
          <w:lang w:eastAsia="zh-CN"/>
        </w:rPr>
        <w:t>节，枯干一只手的人，很明显是他们预备的。在安息日的圣殿里，等着主耶稣来。这是他们设计好的，要找把柄控告主耶稣。从这里可以看到，他们对人没有怜悯。</w:t>
      </w:r>
    </w:p>
    <w:p w14:paraId="1C0DAB99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8</w:t>
      </w:r>
      <w:r w:rsidRPr="00022306">
        <w:rPr>
          <w:color w:val="000000" w:themeColor="text1"/>
          <w:lang w:eastAsia="zh-CN"/>
        </w:rPr>
        <w:t>-9</w:t>
      </w:r>
      <w:r w:rsidRPr="00022306">
        <w:rPr>
          <w:rFonts w:hint="eastAsia"/>
          <w:color w:val="000000" w:themeColor="text1"/>
          <w:lang w:eastAsia="zh-CN"/>
        </w:rPr>
        <w:t>节，主耶稣把他们心里的罪显露出来。他们不回答主耶稣的问题。</w:t>
      </w:r>
    </w:p>
    <w:p w14:paraId="537CD8B5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0</w:t>
      </w:r>
      <w:r w:rsidRPr="00022306">
        <w:rPr>
          <w:rFonts w:hint="eastAsia"/>
          <w:color w:val="000000" w:themeColor="text1"/>
          <w:lang w:eastAsia="zh-CN"/>
        </w:rPr>
        <w:t>节，在马可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:5</w:t>
      </w:r>
      <w:r w:rsidRPr="00022306">
        <w:rPr>
          <w:rFonts w:hint="eastAsia"/>
          <w:color w:val="000000" w:themeColor="text1"/>
          <w:lang w:eastAsia="zh-CN"/>
        </w:rPr>
        <w:t>记得比较详细，主耶稣“怒目周围看他们”。</w:t>
      </w:r>
    </w:p>
    <w:p w14:paraId="77928692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节，他们要害主耶稣了。马太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2:14</w:t>
      </w:r>
      <w:r w:rsidRPr="00022306">
        <w:rPr>
          <w:rFonts w:hint="eastAsia"/>
          <w:color w:val="000000" w:themeColor="text1"/>
          <w:lang w:eastAsia="zh-CN"/>
        </w:rPr>
        <w:t>，法利赛人商议怎样可以除去主耶稣。</w:t>
      </w:r>
    </w:p>
    <w:p w14:paraId="4B4181AE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的权柄让人体会人的价值，在神的眼里，人是有价值的。法利赛人把人辖制在律法的下面，像今天的权力者将人辖制，人的生命是没有价值的。在神的眼里，我们的生命是宝贵的。神要给人完全的自由，在他眼中，人是最珍贵的，比他创造的一切都要尊贵。今天的世代，动物的价值有时超越了人。</w:t>
      </w:r>
    </w:p>
    <w:p w14:paraId="2B18C6C1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三．马可福音</w:t>
      </w:r>
      <w:r w:rsidRPr="00022306">
        <w:rPr>
          <w:b/>
          <w:bCs/>
          <w:color w:val="000000" w:themeColor="text1"/>
          <w:lang w:eastAsia="zh-CN"/>
        </w:rPr>
        <w:t xml:space="preserve">3:7-12 </w:t>
      </w:r>
      <w:r w:rsidRPr="00022306">
        <w:rPr>
          <w:rFonts w:hint="eastAsia"/>
          <w:b/>
          <w:bCs/>
          <w:color w:val="000000" w:themeColor="text1"/>
          <w:lang w:eastAsia="zh-CN"/>
        </w:rPr>
        <w:t>，主耶稣的权柄吸引了许多人跟随他</w:t>
      </w:r>
    </w:p>
    <w:p w14:paraId="708DAC15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7</w:t>
      </w:r>
      <w:r w:rsidRPr="00022306">
        <w:rPr>
          <w:rFonts w:hint="eastAsia"/>
          <w:color w:val="000000" w:themeColor="text1"/>
          <w:lang w:eastAsia="zh-CN"/>
        </w:rPr>
        <w:t>节，“许多人”，在希腊文中原义是上百上千，这里应该是上千。因为主耶稣在加利利湖，用五饼二鱼喂饱了五千人，用的是“许多”这个词。</w:t>
      </w:r>
    </w:p>
    <w:p w14:paraId="060F96E5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节，推罗，现在的黎巴嫩。很多人跟从他，因为他医病赶鬼。因着主耶稣的权柄，许多人从世界各地，地中海那边来。</w:t>
      </w:r>
    </w:p>
    <w:p w14:paraId="1F1C8D02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0</w:t>
      </w:r>
      <w:r w:rsidRPr="00022306">
        <w:rPr>
          <w:rFonts w:hint="eastAsia"/>
          <w:color w:val="000000" w:themeColor="text1"/>
          <w:lang w:eastAsia="zh-CN"/>
        </w:rPr>
        <w:t>节，摸他，摸到他病就好了。许多人从各地赶来，是主耶稣吸引他们。今天的教会，我们用什么吸引人来？用活动、节目，希望能吸引人来。当时是主耶稣吸引了成千上万的人，因为他有力量，有权柄，能医治、赶鬼。我们带人来教会，一定要带人到主耶稣的面前。</w:t>
      </w:r>
    </w:p>
    <w:p w14:paraId="255A59F3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四．马可福音</w:t>
      </w:r>
      <w:r w:rsidRPr="00022306">
        <w:rPr>
          <w:b/>
          <w:bCs/>
          <w:color w:val="000000" w:themeColor="text1"/>
          <w:lang w:eastAsia="zh-CN"/>
        </w:rPr>
        <w:t xml:space="preserve">3:13-19 </w:t>
      </w:r>
      <w:r w:rsidRPr="00022306">
        <w:rPr>
          <w:rFonts w:hint="eastAsia"/>
          <w:b/>
          <w:bCs/>
          <w:color w:val="000000" w:themeColor="text1"/>
          <w:lang w:eastAsia="zh-CN"/>
        </w:rPr>
        <w:t>，主耶稣任命十二门徒的权柄</w:t>
      </w:r>
    </w:p>
    <w:p w14:paraId="1639790D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节。参见路加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color w:val="000000" w:themeColor="text1"/>
          <w:lang w:eastAsia="zh-CN"/>
        </w:rPr>
        <w:t>:12-13</w:t>
      </w:r>
      <w:r w:rsidRPr="00022306">
        <w:rPr>
          <w:rFonts w:hint="eastAsia"/>
          <w:color w:val="000000" w:themeColor="text1"/>
          <w:lang w:eastAsia="zh-CN"/>
        </w:rPr>
        <w:t>，记得详细一些。上山做什么？祷告。主耶稣在地上的时候也要祷告。主耶稣有权柄，还需要祷告，整夜祷告。主耶稣那时有很多门徒，有可能上百。他召他们来，选了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个人，称他们为使徒。整夜祷告才选了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个门徒。</w:t>
      </w:r>
    </w:p>
    <w:p w14:paraId="35E59CEC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1</w:t>
      </w:r>
      <w:r w:rsidRPr="00022306">
        <w:rPr>
          <w:color w:val="000000" w:themeColor="text1"/>
          <w:lang w:eastAsia="zh-CN"/>
        </w:rPr>
        <w:t>4</w:t>
      </w:r>
      <w:r w:rsidRPr="00022306">
        <w:rPr>
          <w:rFonts w:hint="eastAsia"/>
          <w:color w:val="000000" w:themeColor="text1"/>
          <w:lang w:eastAsia="zh-CN"/>
        </w:rPr>
        <w:t>节，要他们常和自己同在，训练他们。太重要了。这是事奉的开始，门徒的开始，和主耶稣在一起，听他的教导，效法他的生活。今天主耶稣不在我们当中，要看圣经，读他的话。我们要祷告和神说话、读圣经读他的话，常常与主耶稣同在。</w:t>
      </w:r>
    </w:p>
    <w:p w14:paraId="44C1E23A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然后主耶稣差派他们传道。很多人以为传道只是牧师的事情。福音书写作时是罗马帝国时代，帝国皇帝要发信息出去，就派兵丁拿着写好的文件，到每个地方宣告国王的信息。这个道是写好的。中国的圣旨一样的，按照皇帝写的传下去。主耶稣训练他们常与自己同在，然后差他们出去，讲他的道。今天很多人传道传自己的声音，加了很多东西。应该按照神的原话去告诉人。为什么今天世人得到的信息很不同？因为很多传道人加了很多世俗的话，以为人更容易接受，其实道已经变质了。</w:t>
      </w:r>
    </w:p>
    <w:p w14:paraId="5D109267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节，并给他们权柄赶鬼。权柄是从主耶稣来，不是他们的。马太福音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7:19-21</w:t>
      </w:r>
      <w:r w:rsidRPr="00022306">
        <w:rPr>
          <w:rFonts w:hint="eastAsia"/>
          <w:color w:val="000000" w:themeColor="text1"/>
          <w:lang w:eastAsia="zh-CN"/>
        </w:rPr>
        <w:t>，门徒出去了，赶鬼却赶不出来，主耶稣说你们没有祷告。要通过祷告与他联系，常与他同在，主耶稣才给他们这个权柄。</w:t>
      </w:r>
    </w:p>
    <w:p w14:paraId="5FCD5042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16</w:t>
      </w:r>
      <w:r w:rsidRPr="00022306">
        <w:rPr>
          <w:rFonts w:hint="eastAsia"/>
          <w:color w:val="000000" w:themeColor="text1"/>
          <w:lang w:eastAsia="zh-CN"/>
        </w:rPr>
        <w:t>节，这些门徒都是普通人，渔夫脾气坏，所以又起名叫雷子。彼得三次不认主，犹大还出卖耶稣。神不是只选那些高尚的人，世上有名的人。只要人愿意给他用，愿意听他的话，非常普通的人也可以被神拣选。</w:t>
      </w:r>
    </w:p>
    <w:p w14:paraId="628CE1D2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rFonts w:ascii="KaiTi" w:eastAsia="KaiTi" w:cs="KaiTi"/>
          <w:b/>
          <w:bCs/>
          <w:sz w:val="28"/>
          <w:szCs w:val="28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五．路加福音</w:t>
      </w:r>
      <w:r w:rsidRPr="00022306">
        <w:rPr>
          <w:b/>
          <w:bCs/>
          <w:color w:val="000000" w:themeColor="text1"/>
          <w:lang w:eastAsia="zh-CN"/>
        </w:rPr>
        <w:t xml:space="preserve">6:17-19 </w:t>
      </w:r>
      <w:r w:rsidRPr="00022306">
        <w:rPr>
          <w:rFonts w:hint="eastAsia"/>
          <w:b/>
          <w:bCs/>
          <w:color w:val="000000" w:themeColor="text1"/>
          <w:lang w:eastAsia="zh-CN"/>
        </w:rPr>
        <w:t>，主耶稣的权柄使许多人接受他医治的触摸</w:t>
      </w:r>
    </w:p>
    <w:p w14:paraId="51C01A11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众人都想摸主耶稣，这是重点。因为有能力从主耶稣出来，医好他们。路加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color w:val="000000" w:themeColor="text1"/>
          <w:lang w:eastAsia="zh-CN"/>
        </w:rPr>
        <w:t>: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0-21</w:t>
      </w:r>
      <w:r w:rsidRPr="00022306">
        <w:rPr>
          <w:rFonts w:hint="eastAsia"/>
          <w:color w:val="000000" w:themeColor="text1"/>
          <w:lang w:eastAsia="zh-CN"/>
        </w:rPr>
        <w:t>节很像马太福音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-10</w:t>
      </w:r>
      <w:r w:rsidRPr="00022306">
        <w:rPr>
          <w:rFonts w:hint="eastAsia"/>
          <w:color w:val="000000" w:themeColor="text1"/>
          <w:lang w:eastAsia="zh-CN"/>
        </w:rPr>
        <w:t>，登山宝训，八福。但这是两件事。马太福音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是上山，对众人讲；路加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color w:val="000000" w:themeColor="text1"/>
          <w:lang w:eastAsia="zh-CN"/>
        </w:rPr>
        <w:t>: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7</w:t>
      </w:r>
      <w:r w:rsidRPr="00022306">
        <w:rPr>
          <w:rFonts w:hint="eastAsia"/>
          <w:color w:val="000000" w:themeColor="text1"/>
          <w:lang w:eastAsia="zh-CN"/>
        </w:rPr>
        <w:t>节，是下山，在平地，是对门徒讲。因为耶稣有权柄，吸引很多人。</w:t>
      </w:r>
    </w:p>
    <w:p w14:paraId="51B4E3C7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弟兄姐妹，你有没有被主耶稣摸过，有没有触摸过耶稣，生命被改变？我们需要被主耶稣触摸，我们的生命就会改变。他是安息日的主，他有权柄，他决定律法的意思。安息日是他为人设立的。我们今天有完整的主耶稣的话，我们需要被他触摸，花时间与他同在，我们的生命就不一样。</w:t>
      </w:r>
    </w:p>
    <w:p w14:paraId="23932ED3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0780CD9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问题与分享：</w:t>
      </w:r>
    </w:p>
    <w:p w14:paraId="7891C382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1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主耶稣拣选的门徒里，为什么选了一个要出卖他的人？</w:t>
      </w:r>
    </w:p>
    <w:p w14:paraId="0B065AE6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答：主耶稣要让父神完成他的使命，借着犹大。我们学习主耶稣，接受一切从神来的，可以学到生命的功课。</w:t>
      </w:r>
    </w:p>
    <w:p w14:paraId="0DD9E906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路加</w:t>
      </w:r>
      <w:r w:rsidRPr="00022306">
        <w:rPr>
          <w:color w:val="000000" w:themeColor="text1"/>
          <w:lang w:eastAsia="zh-CN"/>
        </w:rPr>
        <w:t>6:1-5</w:t>
      </w:r>
      <w:r w:rsidRPr="00022306">
        <w:rPr>
          <w:rFonts w:hint="eastAsia"/>
          <w:color w:val="000000" w:themeColor="text1"/>
          <w:lang w:eastAsia="zh-CN"/>
        </w:rPr>
        <w:t>，第一次弄懂。</w:t>
      </w:r>
    </w:p>
    <w:p w14:paraId="7BCD38E2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今天理解了为什么要祷告，而且是持续的祷告。我们祷告是要获得他的权柄，还是要获得他的触摸？我们不可能成为使徒，只能是门徒。</w:t>
      </w:r>
    </w:p>
    <w:p w14:paraId="0B0C2EAA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答：使徒，狭义是十二个门徒，广义的是宣教士。严格意义上讲，见过主耶稣的才是使徒。我们祷告主要是认识主耶稣，不是得到主耶稣的权柄，是要得到他的触摸。认识他的权柄，我们才知道怎样调整价值观。</w:t>
      </w:r>
    </w:p>
    <w:p w14:paraId="6D66ED46" w14:textId="77777777" w:rsidR="00C650C4" w:rsidRPr="00022306" w:rsidRDefault="00C650C4">
      <w:pPr>
        <w:pStyle w:val="ListBullet"/>
        <w:numPr>
          <w:ilvl w:val="0"/>
          <w:numId w:val="43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主耶稣给我们真正的自由，这自由有边界吗？</w:t>
      </w:r>
    </w:p>
    <w:p w14:paraId="20A97524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答：边界是在主耶稣的权柄之中，即不要犯罪。主耶稣给我们不犯罪的自由。我们有选择听不听他话的自由，更重要的是，我们有选择不犯罪的自由。世上不认识主耶稣的人，没有自由选择不犯罪。主耶稣的权柄已经胜过黑暗的世界，他战胜了死亡和罪恶，给了我们不犯罪的自由。</w:t>
      </w:r>
      <w:r w:rsidRPr="00022306">
        <w:rPr>
          <w:rFonts w:hint="eastAsia"/>
          <w:b/>
          <w:bCs/>
          <w:color w:val="000000" w:themeColor="text1"/>
          <w:lang w:eastAsia="zh-CN"/>
        </w:rPr>
        <w:t>有选择，才有自由。</w:t>
      </w:r>
      <w:r w:rsidRPr="00022306">
        <w:rPr>
          <w:rFonts w:hint="eastAsia"/>
          <w:color w:val="000000" w:themeColor="text1"/>
          <w:lang w:eastAsia="zh-CN"/>
        </w:rPr>
        <w:t>约翰</w:t>
      </w:r>
      <w:r w:rsidRPr="00022306">
        <w:rPr>
          <w:rFonts w:hint="eastAsia"/>
          <w:color w:val="000000" w:themeColor="text1"/>
          <w:lang w:eastAsia="zh-CN"/>
        </w:rPr>
        <w:t>8</w:t>
      </w:r>
      <w:r w:rsidRPr="00022306">
        <w:rPr>
          <w:color w:val="000000" w:themeColor="text1"/>
          <w:lang w:eastAsia="zh-CN"/>
        </w:rPr>
        <w:t>:31-32</w:t>
      </w:r>
      <w:r w:rsidRPr="00022306">
        <w:rPr>
          <w:rFonts w:hint="eastAsia"/>
          <w:color w:val="000000" w:themeColor="text1"/>
          <w:lang w:eastAsia="zh-CN"/>
        </w:rPr>
        <w:t>，和世代讲的自由不一样。约翰福音</w:t>
      </w:r>
      <w:r w:rsidRPr="00022306">
        <w:rPr>
          <w:color w:val="000000" w:themeColor="text1"/>
          <w:lang w:eastAsia="zh-CN"/>
        </w:rPr>
        <w:t>14:6</w:t>
      </w:r>
      <w:r w:rsidRPr="00022306">
        <w:rPr>
          <w:rFonts w:hint="eastAsia"/>
          <w:color w:val="000000" w:themeColor="text1"/>
          <w:lang w:eastAsia="zh-CN"/>
        </w:rPr>
        <w:t>节，什么是真理？主耶稣说我就是道路、真理、生命。真理是主耶稣，谁是自由的人？有耶稣的人。信了耶稣的人，生命是自由的，我可以选择不要犯罪。</w:t>
      </w:r>
    </w:p>
    <w:p w14:paraId="1FFFB056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我们有选择不犯罪的自由，和那些不信主的好人，他们也选择不犯罪，这两个选择的区别有什么不同？</w:t>
      </w:r>
    </w:p>
    <w:p w14:paraId="2F1C86F2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答：我们做善事，荣耀归给神；不信主的人做善事，荣耀归给人。在神的眼中，最大的罪是不认识神。良心是从神来的，人都知道杀人是不好的。我们的不一样的是我们有能力选择，我们有能力。</w:t>
      </w:r>
    </w:p>
    <w:p w14:paraId="7471B220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我们神是怜恤人的，不限于律法。</w:t>
      </w:r>
    </w:p>
    <w:p w14:paraId="48CB6904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在神眼中，我们是有价值的。</w:t>
      </w:r>
    </w:p>
    <w:p w14:paraId="3E888DCD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7.</w:t>
      </w:r>
      <w:r w:rsidRPr="00022306">
        <w:rPr>
          <w:rFonts w:hint="eastAsia"/>
          <w:color w:val="000000" w:themeColor="text1"/>
          <w:lang w:eastAsia="zh-CN"/>
        </w:rPr>
        <w:t>美国大学课堂上会教一些和圣经相悖的东西，做的作品也会和圣经相悖，很难找到平衡。</w:t>
      </w:r>
    </w:p>
    <w:p w14:paraId="17B4D907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FF69612" w14:textId="34BBF061" w:rsidR="00C650C4" w:rsidRPr="00022306" w:rsidRDefault="00C650C4" w:rsidP="00C650C4">
      <w:pPr>
        <w:pStyle w:val="Heading1"/>
        <w:rPr>
          <w:lang w:eastAsia="zh-CN"/>
        </w:rPr>
      </w:pPr>
      <w:bookmarkStart w:id="30" w:name="_Toc143946611"/>
      <w:bookmarkStart w:id="31" w:name="_Toc180860565"/>
      <w:r w:rsidRPr="00022306"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 w:rsidRPr="00022306">
        <w:rPr>
          <w:rFonts w:hint="eastAsia"/>
          <w:lang w:eastAsia="zh-CN"/>
        </w:rPr>
        <w:t>（二十六）</w:t>
      </w:r>
      <w:r w:rsidRPr="00022306">
        <w:rPr>
          <w:rFonts w:hint="eastAsia"/>
          <w:lang w:eastAsia="zh-CN"/>
        </w:rPr>
        <w:t xml:space="preserve">: </w:t>
      </w:r>
      <w:r w:rsidRPr="00022306">
        <w:rPr>
          <w:rFonts w:hint="eastAsia"/>
          <w:lang w:eastAsia="zh-CN"/>
        </w:rPr>
        <w:t>胜过文士和法利赛人的义（上）</w:t>
      </w:r>
      <w:bookmarkEnd w:id="30"/>
      <w:bookmarkEnd w:id="31"/>
    </w:p>
    <w:p w14:paraId="01E7F0AF" w14:textId="77777777" w:rsidR="00C650C4" w:rsidRPr="00022306" w:rsidRDefault="00C650C4" w:rsidP="00634CA5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时间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023</w:t>
      </w:r>
      <w:r w:rsidRPr="00022306">
        <w:rPr>
          <w:rFonts w:hint="eastAsia"/>
          <w:color w:val="000000" w:themeColor="text1"/>
          <w:lang w:eastAsia="zh-CN"/>
        </w:rPr>
        <w:t>年</w:t>
      </w:r>
      <w:r w:rsidRPr="00022306">
        <w:rPr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月</w:t>
      </w:r>
      <w:r w:rsidRPr="00022306">
        <w:rPr>
          <w:color w:val="000000" w:themeColor="text1"/>
          <w:lang w:eastAsia="zh-CN"/>
        </w:rPr>
        <w:t>4</w:t>
      </w:r>
      <w:r w:rsidRPr="00022306">
        <w:rPr>
          <w:rFonts w:hint="eastAsia"/>
          <w:color w:val="000000" w:themeColor="text1"/>
          <w:lang w:eastAsia="zh-CN"/>
        </w:rPr>
        <w:t>日</w:t>
      </w:r>
    </w:p>
    <w:p w14:paraId="3A090945" w14:textId="77777777" w:rsidR="00C650C4" w:rsidRPr="00022306" w:rsidRDefault="00C650C4" w:rsidP="00634CA5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相关经文：马太福音</w:t>
      </w:r>
      <w:r w:rsidRPr="00022306">
        <w:rPr>
          <w:color w:val="000000" w:themeColor="text1"/>
          <w:lang w:eastAsia="zh-CN"/>
        </w:rPr>
        <w:t>5:1-5</w:t>
      </w:r>
    </w:p>
    <w:p w14:paraId="07B56F8B" w14:textId="77777777" w:rsidR="00C650C4" w:rsidRPr="00022306" w:rsidRDefault="00C650C4" w:rsidP="00634CA5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登山宝训，马太福音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-7</w:t>
      </w:r>
      <w:r w:rsidRPr="00022306">
        <w:rPr>
          <w:rFonts w:hint="eastAsia"/>
          <w:color w:val="000000" w:themeColor="text1"/>
          <w:lang w:eastAsia="zh-CN"/>
        </w:rPr>
        <w:t>章，讲进神国的真理，就是辑要真理。怎样进入天国，成为天国的子民，怎样知道进入天国。要点是马太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:20</w:t>
      </w:r>
      <w:r w:rsidRPr="00022306">
        <w:rPr>
          <w:rFonts w:hint="eastAsia"/>
          <w:color w:val="000000" w:themeColor="text1"/>
          <w:lang w:eastAsia="zh-CN"/>
        </w:rPr>
        <w:t>。主耶稣传福音不是停留在一个地方，是在加利利湖的西北边。</w:t>
      </w:r>
    </w:p>
    <w:p w14:paraId="5684D8F3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一．怎样的义是胜过文士和法利赛人的义（太</w:t>
      </w:r>
      <w:r w:rsidRPr="00022306">
        <w:rPr>
          <w:b/>
          <w:bCs/>
          <w:color w:val="000000" w:themeColor="text1"/>
          <w:lang w:eastAsia="zh-CN"/>
        </w:rPr>
        <w:t>5:20</w:t>
      </w:r>
      <w:r w:rsidRPr="00022306">
        <w:rPr>
          <w:rFonts w:hint="eastAsia"/>
          <w:b/>
          <w:bCs/>
          <w:color w:val="000000" w:themeColor="text1"/>
          <w:lang w:eastAsia="zh-CN"/>
        </w:rPr>
        <w:t>）</w:t>
      </w:r>
      <w:r w:rsidRPr="00022306">
        <w:rPr>
          <w:b/>
          <w:bCs/>
          <w:color w:val="000000" w:themeColor="text1"/>
          <w:lang w:eastAsia="zh-CN"/>
        </w:rPr>
        <w:t>?</w:t>
      </w:r>
    </w:p>
    <w:p w14:paraId="4183B79F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马太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:20</w:t>
      </w:r>
      <w:r w:rsidRPr="00022306">
        <w:rPr>
          <w:rFonts w:hint="eastAsia"/>
          <w:color w:val="000000" w:themeColor="text1"/>
          <w:lang w:eastAsia="zh-CN"/>
        </w:rPr>
        <w:t>，“我告诉你们，你们的义若不胜于文士和法利赛人的义，断不能进天国”，主要是解释马太福音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-7</w:t>
      </w:r>
      <w:r w:rsidRPr="00022306">
        <w:rPr>
          <w:rFonts w:hint="eastAsia"/>
          <w:color w:val="000000" w:themeColor="text1"/>
          <w:lang w:eastAsia="zh-CN"/>
        </w:rPr>
        <w:t>章，什么是义，人怎样得到义。文士和法利赛人强调的是律法，外在的行为，宗教的仪式。行善是好的，但是得不到生命，不是天国的子民，神的儿女。</w:t>
      </w:r>
    </w:p>
    <w:p w14:paraId="75282454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天国的子民应该有怎样的特征，在我们的生活中有哪些特征？</w:t>
      </w:r>
    </w:p>
    <w:p w14:paraId="200694FE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罗马书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:16-17</w:t>
      </w:r>
      <w:r w:rsidRPr="00022306">
        <w:rPr>
          <w:rFonts w:hint="eastAsia"/>
          <w:color w:val="000000" w:themeColor="text1"/>
          <w:lang w:eastAsia="zh-CN"/>
        </w:rPr>
        <w:t>，是罗马书主要的两节经文。“我不义福音为耻；这福音本是神的大能，要救一切相信的，先是犹太人，后是希腊人。因为神的义正在这福音上显明出来；这义是本于信，以至于信。如经上所记：‘义人必因信得生’”。福音就是耶稣基督，耶稣基督就是福音。我们信主耶稣，神就把神的义加在我们的身上，把我们的罪加在主耶稣身上。约翰一书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:29</w:t>
      </w:r>
      <w:r w:rsidRPr="00022306">
        <w:rPr>
          <w:rFonts w:hint="eastAsia"/>
          <w:color w:val="000000" w:themeColor="text1"/>
          <w:lang w:eastAsia="zh-CN"/>
        </w:rPr>
        <w:t>，“你们若知道他是公义的，就知道凡行公义之人都是他所生的”。从亚当堕落后，人都是罪人，与神隔绝。但神爱人，要把神的义加给人，让人与神和好，借着主耶稣基督。罗马书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:21-24</w:t>
      </w:r>
      <w:r w:rsidRPr="00022306">
        <w:rPr>
          <w:rFonts w:hint="eastAsia"/>
          <w:color w:val="000000" w:themeColor="text1"/>
          <w:lang w:eastAsia="zh-CN"/>
        </w:rPr>
        <w:t>，人怎样被称义。人原来是罪人，怎样让神称为义人。因信主耶稣基督（认罪接受主耶稣）加给一切相信的人，犹太人、外邦人并没有分别。注意，不是我犯罪成为罪人，而是我是罪人所以犯罪。</w:t>
      </w:r>
    </w:p>
    <w:p w14:paraId="378E8C19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称义是从亚伯拉罕开始，他是信心之父。罗马书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:1-3</w:t>
      </w:r>
      <w:r w:rsidRPr="00022306">
        <w:rPr>
          <w:rFonts w:hint="eastAsia"/>
          <w:color w:val="000000" w:themeColor="text1"/>
          <w:lang w:eastAsia="zh-CN"/>
        </w:rPr>
        <w:t>，“经上说什么呢？说：‘亚伯拉信神，这就算为他的义’”。亚伯拉罕到底信什么？需要回到创世纪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5:1-6</w:t>
      </w:r>
      <w:r w:rsidRPr="00022306">
        <w:rPr>
          <w:rFonts w:hint="eastAsia"/>
          <w:color w:val="000000" w:themeColor="text1"/>
          <w:lang w:eastAsia="zh-CN"/>
        </w:rPr>
        <w:t>，罗马书是引用这里。“亚伯兰信耶和华，耶和</w:t>
      </w:r>
      <w:r w:rsidRPr="00022306">
        <w:rPr>
          <w:rFonts w:hint="eastAsia"/>
          <w:color w:val="000000" w:themeColor="text1"/>
          <w:lang w:eastAsia="zh-CN"/>
        </w:rPr>
        <w:lastRenderedPageBreak/>
        <w:t>华就以此为他的义”。亚伯拉罕那时还没有孩子，从</w:t>
      </w: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岁神呼召他到迦南地，神说我要祝福给你，你本身所生的才称为你的孩子。亚伯拉罕离开耶稣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000</w:t>
      </w:r>
      <w:r w:rsidRPr="00022306">
        <w:rPr>
          <w:rFonts w:hint="eastAsia"/>
          <w:color w:val="000000" w:themeColor="text1"/>
          <w:lang w:eastAsia="zh-CN"/>
        </w:rPr>
        <w:t>年，亚伯拉罕被称为信心之父，到底他信什么？创世记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-3</w:t>
      </w:r>
      <w:r w:rsidRPr="00022306">
        <w:rPr>
          <w:rFonts w:hint="eastAsia"/>
          <w:color w:val="000000" w:themeColor="text1"/>
          <w:lang w:eastAsia="zh-CN"/>
        </w:rPr>
        <w:t>，“地上的万族都要因你得福”，这是亚伯拉罕之约，无条件的约。亚伯拉罕只活到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75</w:t>
      </w:r>
      <w:r w:rsidRPr="00022306">
        <w:rPr>
          <w:rFonts w:hint="eastAsia"/>
          <w:color w:val="000000" w:themeColor="text1"/>
          <w:lang w:eastAsia="zh-CN"/>
        </w:rPr>
        <w:t>岁，地上的万族怎样因亚伯拉罕蒙福呢？参见创世记</w:t>
      </w:r>
      <w:r w:rsidRPr="00022306">
        <w:rPr>
          <w:color w:val="000000" w:themeColor="text1"/>
          <w:lang w:eastAsia="zh-CN"/>
        </w:rPr>
        <w:t>18:18</w:t>
      </w:r>
      <w:r w:rsidRPr="00022306">
        <w:rPr>
          <w:rFonts w:hint="eastAsia"/>
          <w:color w:val="000000" w:themeColor="text1"/>
          <w:lang w:eastAsia="zh-CN"/>
        </w:rPr>
        <w:t>，“亚伯拉罕必要成为强大的国；地上的万国都必因他得福”。还有创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2:18</w:t>
      </w:r>
      <w:r w:rsidRPr="00022306">
        <w:rPr>
          <w:rFonts w:hint="eastAsia"/>
          <w:color w:val="000000" w:themeColor="text1"/>
          <w:lang w:eastAsia="zh-CN"/>
        </w:rPr>
        <w:t>，“并且地上的万国都必因你的后裔得福”，因为听话，献以撒。这是神第三次讲，讲的更清楚，因你的后裔；创</w:t>
      </w:r>
      <w:r w:rsidRPr="00022306">
        <w:rPr>
          <w:color w:val="000000" w:themeColor="text1"/>
          <w:lang w:eastAsia="zh-CN"/>
        </w:rPr>
        <w:t>26:4</w:t>
      </w:r>
      <w:r w:rsidRPr="00022306">
        <w:rPr>
          <w:rFonts w:hint="eastAsia"/>
          <w:color w:val="000000" w:themeColor="text1"/>
          <w:lang w:eastAsia="zh-CN"/>
        </w:rPr>
        <w:t>，“地上的万国必因你的后裔得福”；创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4</w:t>
      </w:r>
      <w:r w:rsidRPr="00022306">
        <w:rPr>
          <w:rFonts w:hint="eastAsia"/>
          <w:color w:val="000000" w:themeColor="text1"/>
          <w:lang w:eastAsia="zh-CN"/>
        </w:rPr>
        <w:t>，这是和雅各讲，“地上的万族必因你和你的后裔得福”。再来看新约，新约是解释旧约。加拉太书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:6-9</w:t>
      </w:r>
      <w:r w:rsidRPr="00022306">
        <w:rPr>
          <w:rFonts w:hint="eastAsia"/>
          <w:color w:val="000000" w:themeColor="text1"/>
          <w:lang w:eastAsia="zh-CN"/>
        </w:rPr>
        <w:t>，“神要叫外邦人因信称义，就早已传福音给亚伯拉罕”。所以，“万国因你蒙福”是神向亚伯拉罕传福音，和我们今天听到的一样。加拉太书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:16</w:t>
      </w:r>
      <w:r w:rsidRPr="00022306">
        <w:rPr>
          <w:rFonts w:hint="eastAsia"/>
          <w:color w:val="000000" w:themeColor="text1"/>
          <w:lang w:eastAsia="zh-CN"/>
        </w:rPr>
        <w:t>，“神并不是说‘众子孙’，指着许多人，乃是说‘你那一个子孙’，指着一个人，就是基督”。那个后裔原义是单数的，指一个人，指主耶稣。亚伯拉罕信有一个后裔从他而出，使万国因他蒙福，他信。</w:t>
      </w:r>
    </w:p>
    <w:p w14:paraId="72A15AEB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文士和法利赛人的义停留在律法、行为，外在的形式。他们和主耶稣对话，但他们不相信主耶稣是从神而来的，他们不信，他们靠律法，靠行为，靠宗教的仪式。所以，要胜过文士和法利赛人，就要信主耶稣。任何人如果跟着亚伯拉罕的脚踪，神一定会称为义。这个义是胜过文士和法利赛人的义。他们不信主耶稣就是神。</w:t>
      </w:r>
    </w:p>
    <w:p w14:paraId="3329E049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二．马太福音</w:t>
      </w:r>
      <w:r w:rsidRPr="00022306">
        <w:rPr>
          <w:b/>
          <w:bCs/>
          <w:color w:val="000000" w:themeColor="text1"/>
          <w:lang w:eastAsia="zh-CN"/>
        </w:rPr>
        <w:t>5:1-10</w:t>
      </w:r>
      <w:r w:rsidRPr="00022306">
        <w:rPr>
          <w:rFonts w:hint="eastAsia"/>
          <w:b/>
          <w:bCs/>
          <w:color w:val="000000" w:themeColor="text1"/>
          <w:lang w:eastAsia="zh-CN"/>
        </w:rPr>
        <w:t>的“福”是什么意思？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688E0E2F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所以我们要信耶稣，我们需要认罪，接受主耶稣做我的救主，得到福音，就是蒙福。</w:t>
      </w:r>
    </w:p>
    <w:p w14:paraId="2CC30DB9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马太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:1-10</w:t>
      </w:r>
      <w:r w:rsidRPr="00022306">
        <w:rPr>
          <w:rFonts w:hint="eastAsia"/>
          <w:color w:val="000000" w:themeColor="text1"/>
          <w:lang w:eastAsia="zh-CN"/>
        </w:rPr>
        <w:t>，究竟是八福还是九福？应是八福。因为这里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-10</w:t>
      </w:r>
      <w:r w:rsidRPr="00022306">
        <w:rPr>
          <w:rFonts w:hint="eastAsia"/>
          <w:color w:val="000000" w:themeColor="text1"/>
          <w:lang w:eastAsia="zh-CN"/>
        </w:rPr>
        <w:t>节，天国是“他们”的，因为“他们”，都是用“他们”。到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1-12</w:t>
      </w:r>
      <w:r w:rsidRPr="00022306">
        <w:rPr>
          <w:rFonts w:hint="eastAsia"/>
          <w:color w:val="000000" w:themeColor="text1"/>
          <w:lang w:eastAsia="zh-CN"/>
        </w:rPr>
        <w:t>节是说“你们”，所以这个福是在解释前面</w:t>
      </w:r>
      <w:r w:rsidRPr="00022306">
        <w:rPr>
          <w:rFonts w:hint="eastAsia"/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福，是应用。为义受逼迫是最大的福分。弟兄姐妹，我们信耶稣的人是会受逼迫的，因为我们和世人不一样。美国的</w:t>
      </w:r>
      <w:r w:rsidRPr="00022306">
        <w:rPr>
          <w:rFonts w:hint="eastAsia"/>
          <w:color w:val="000000" w:themeColor="text1"/>
          <w:lang w:eastAsia="zh-CN"/>
        </w:rPr>
        <w:t xml:space="preserve"> </w:t>
      </w:r>
      <w:r w:rsidRPr="00022306">
        <w:rPr>
          <w:color w:val="000000" w:themeColor="text1"/>
          <w:lang w:eastAsia="zh-CN"/>
        </w:rPr>
        <w:t xml:space="preserve">  FBI</w:t>
      </w:r>
      <w:r w:rsidRPr="00022306">
        <w:rPr>
          <w:rFonts w:hint="eastAsia"/>
          <w:color w:val="000000" w:themeColor="text1"/>
          <w:lang w:eastAsia="zh-CN"/>
        </w:rPr>
        <w:t>在注意基督徒，因为基督徒反对同性恋，基督徒相信婚姻应该是一男一女。</w:t>
      </w:r>
    </w:p>
    <w:p w14:paraId="51F23438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我们中国人很喜欢福字，但圣经的八福不一样。英文翻译成</w:t>
      </w:r>
      <w:r w:rsidRPr="00022306">
        <w:rPr>
          <w:rFonts w:hint="eastAsia"/>
          <w:color w:val="000000" w:themeColor="text1"/>
          <w:lang w:eastAsia="zh-CN"/>
        </w:rPr>
        <w:t xml:space="preserve"> happiness</w:t>
      </w:r>
      <w:r w:rsidRPr="00022306">
        <w:rPr>
          <w:rFonts w:hint="eastAsia"/>
          <w:color w:val="000000" w:themeColor="text1"/>
          <w:lang w:eastAsia="zh-CN"/>
        </w:rPr>
        <w:t>，但一般的高兴是外在的，是受外界影响的，这里的八福是内在的，不受外界影响的。外面大风浪，但心里可以很安静的。只有义人，被称义的人才有这些福气。</w:t>
      </w:r>
    </w:p>
    <w:p w14:paraId="53CA2328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三．参考启示录的七福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0CB39511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一福，启示录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:3</w:t>
      </w:r>
      <w:r w:rsidRPr="00022306">
        <w:rPr>
          <w:rFonts w:hint="eastAsia"/>
          <w:color w:val="000000" w:themeColor="text1"/>
          <w:lang w:eastAsia="zh-CN"/>
        </w:rPr>
        <w:t>，“念这书上预言的和那些听见又遵守其中所记载的，都是有福的”，狭义是指启示录，广义是指读这本圣经。我们一定要读启示录。</w:t>
      </w:r>
    </w:p>
    <w:p w14:paraId="606A775A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二福，启示录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4:13</w:t>
      </w:r>
      <w:r w:rsidRPr="00022306">
        <w:rPr>
          <w:rFonts w:hint="eastAsia"/>
          <w:color w:val="000000" w:themeColor="text1"/>
          <w:lang w:eastAsia="zh-CN"/>
        </w:rPr>
        <w:t>，“在主里面而死的人”，指离开世界被称义的人。永远安息了，与神在一起。</w:t>
      </w:r>
    </w:p>
    <w:p w14:paraId="6F71B127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三福，启示录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6:15</w:t>
      </w:r>
      <w:r w:rsidRPr="00022306">
        <w:rPr>
          <w:rFonts w:hint="eastAsia"/>
          <w:color w:val="000000" w:themeColor="text1"/>
          <w:lang w:eastAsia="zh-CN"/>
        </w:rPr>
        <w:t>，“看哪，我来像贼一样。那警醒、看守衣服、免得赤身而行、叫人见他羞耻的有福了！”我们在世上要警醒，看守衣服，披戴主耶稣。</w:t>
      </w:r>
    </w:p>
    <w:p w14:paraId="77A60FDD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四福，启示录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9:9</w:t>
      </w:r>
      <w:r w:rsidRPr="00022306">
        <w:rPr>
          <w:rFonts w:hint="eastAsia"/>
          <w:color w:val="000000" w:themeColor="text1"/>
          <w:lang w:eastAsia="zh-CN"/>
        </w:rPr>
        <w:t>，当主耶稣再回来，凡被邀请赴羔羊宴席的人是有福的。是已经被称义的人。</w:t>
      </w:r>
    </w:p>
    <w:p w14:paraId="38BB844D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五福，启示录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0:6</w:t>
      </w:r>
      <w:r w:rsidRPr="00022306">
        <w:rPr>
          <w:rFonts w:hint="eastAsia"/>
          <w:color w:val="000000" w:themeColor="text1"/>
          <w:lang w:eastAsia="zh-CN"/>
        </w:rPr>
        <w:t>，“在头一次复活有份的有福了，圣洁了！”有两次复活，第一次复活是主耶稣再来的时候，你我都要改变，被提。还有几千年前信了主耶稣的人，要复活；还有世界进入灾难时期，灾难结束前，圣徒要复活。旧约的圣徒也要复活，亚伯拉罕，但以理，大卫也要复活。不信的人，是在第二次复活，要面对白色大宝座的审判，要第二次死，火湖的死。</w:t>
      </w:r>
    </w:p>
    <w:p w14:paraId="0CCF50EC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六福，启示录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2:7</w:t>
      </w:r>
      <w:r w:rsidRPr="00022306">
        <w:rPr>
          <w:rFonts w:hint="eastAsia"/>
          <w:color w:val="000000" w:themeColor="text1"/>
          <w:lang w:eastAsia="zh-CN"/>
        </w:rPr>
        <w:t>节，“看哪，我必快来！凡遵守这书上预言的有福了！”要看启示录的预言。</w:t>
      </w:r>
    </w:p>
    <w:p w14:paraId="08602423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七福，启示录</w:t>
      </w:r>
      <w:r w:rsidRPr="00022306">
        <w:rPr>
          <w:color w:val="000000" w:themeColor="text1"/>
          <w:lang w:eastAsia="zh-CN"/>
        </w:rPr>
        <w:t>22: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4</w:t>
      </w:r>
      <w:r w:rsidRPr="00022306">
        <w:rPr>
          <w:rFonts w:hint="eastAsia"/>
          <w:color w:val="000000" w:themeColor="text1"/>
          <w:lang w:eastAsia="zh-CN"/>
        </w:rPr>
        <w:t>节，“那些洗净自己衣服的有福了”，我们会受外界影响，要洗净自己的衣服，过圣洁的生活，像主耶稣。</w:t>
      </w:r>
    </w:p>
    <w:p w14:paraId="6B57013E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四．有福之人的生命特征</w:t>
      </w:r>
    </w:p>
    <w:p w14:paraId="03D7A003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八福形容的是有福之人的生命特征，不是我做这些就蒙福。是因为我已经蒙福了，所以我生命的流露就是这些。要先得到福气，我的义已经胜</w:t>
      </w:r>
      <w:r w:rsidRPr="00022306">
        <w:rPr>
          <w:rFonts w:hint="eastAsia"/>
          <w:color w:val="000000" w:themeColor="text1"/>
          <w:lang w:eastAsia="zh-CN"/>
        </w:rPr>
        <w:lastRenderedPageBreak/>
        <w:t>过文士，我已经被称义，是天国的子民，我的生命应该有这些特征。是基督徒的特征，属于天国的人应该有这些生命的流露。</w:t>
      </w:r>
    </w:p>
    <w:p w14:paraId="02224991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b/>
          <w:bCs/>
          <w:color w:val="000000" w:themeColor="text1"/>
          <w:lang w:eastAsia="zh-CN"/>
        </w:rPr>
        <w:t>1.3</w:t>
      </w:r>
      <w:r w:rsidRPr="00022306">
        <w:rPr>
          <w:rFonts w:hint="eastAsia"/>
          <w:b/>
          <w:bCs/>
          <w:color w:val="000000" w:themeColor="text1"/>
          <w:lang w:eastAsia="zh-CN"/>
        </w:rPr>
        <w:t>节，</w:t>
      </w:r>
      <w:r w:rsidRPr="00022306">
        <w:rPr>
          <w:b/>
          <w:bCs/>
          <w:color w:val="000000" w:themeColor="text1"/>
          <w:lang w:eastAsia="zh-CN"/>
        </w:rPr>
        <w:t xml:space="preserve"> </w:t>
      </w:r>
      <w:r w:rsidRPr="00022306">
        <w:rPr>
          <w:rFonts w:hint="eastAsia"/>
          <w:b/>
          <w:bCs/>
          <w:color w:val="000000" w:themeColor="text1"/>
          <w:lang w:eastAsia="zh-CN"/>
        </w:rPr>
        <w:t>不断的抵制骄傲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786CF52C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什么是虚心？这个字在圣经中，原义是心灵。主耶稣讲这个八福，都是从旧约，诗篇和先知书拿来的。不是外在的，是内在的。虚心，原义是空。什么都没有，灵里贫穷，强调内在的生命和光景。形容一个人还不认识主耶稣的时候心里是空的。这个字也形容主耶稣本身，他那么谦卑。诗篇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1:1-2</w:t>
      </w:r>
      <w:r w:rsidRPr="00022306">
        <w:rPr>
          <w:rFonts w:hint="eastAsia"/>
          <w:color w:val="000000" w:themeColor="text1"/>
          <w:lang w:eastAsia="zh-CN"/>
        </w:rPr>
        <w:t>，“眷顾贫穷的人有福了”，贫穷就是虚心同一个字，指灵里的贫穷。诗篇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1:17</w:t>
      </w:r>
      <w:r w:rsidRPr="00022306">
        <w:rPr>
          <w:rFonts w:hint="eastAsia"/>
          <w:color w:val="000000" w:themeColor="text1"/>
          <w:lang w:eastAsia="zh-CN"/>
        </w:rPr>
        <w:t>，“神所要的祭就是忧伤的灵”，就是这个字，灵里贫穷。填不满，只有主耶稣能填满。</w:t>
      </w:r>
    </w:p>
    <w:p w14:paraId="07068D5B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怎样虚心？不断抵制骄傲。</w:t>
      </w:r>
    </w:p>
    <w:p w14:paraId="2169838C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诗篇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13:5-7</w:t>
      </w:r>
      <w:r w:rsidRPr="00022306">
        <w:rPr>
          <w:rFonts w:hint="eastAsia"/>
          <w:color w:val="000000" w:themeColor="text1"/>
          <w:lang w:eastAsia="zh-CN"/>
        </w:rPr>
        <w:t>，“自己谦卑，观看天上地下的事”。我们谦卑就有希望。只有一个人觉得心灵贫穷才会信主耶稣。执政掌权的人那么多骄傲。这和世人不一样，世人要不断夸自己。天国的子民第一个生命的流露就是虚心。我们需要省察自己。</w:t>
      </w:r>
    </w:p>
    <w:p w14:paraId="67E86122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b/>
          <w:bCs/>
          <w:color w:val="000000" w:themeColor="text1"/>
          <w:lang w:eastAsia="zh-CN"/>
        </w:rPr>
        <w:t>2.4</w:t>
      </w:r>
      <w:r w:rsidRPr="00022306">
        <w:rPr>
          <w:rFonts w:hint="eastAsia"/>
          <w:b/>
          <w:bCs/>
          <w:color w:val="000000" w:themeColor="text1"/>
          <w:lang w:eastAsia="zh-CN"/>
        </w:rPr>
        <w:t>节，在经历考验时只依靠神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58E335EF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哀恸的人有福了，这个字出现在旧约圣经很多次。主要是看到自己的罪后的感受，我要行善行不出来，在神面前哀恸。以赛亚书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color w:val="000000" w:themeColor="text1"/>
          <w:lang w:eastAsia="zh-CN"/>
        </w:rPr>
        <w:t>1:2-3</w:t>
      </w:r>
      <w:r w:rsidRPr="00022306">
        <w:rPr>
          <w:rFonts w:hint="eastAsia"/>
          <w:color w:val="000000" w:themeColor="text1"/>
          <w:lang w:eastAsia="zh-CN"/>
        </w:rPr>
        <w:t>，“安慰一切悲哀的人”，弥赛亚来就是为这些人来；诗篇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26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-6</w:t>
      </w:r>
      <w:r w:rsidRPr="00022306">
        <w:rPr>
          <w:rFonts w:hint="eastAsia"/>
          <w:color w:val="000000" w:themeColor="text1"/>
          <w:lang w:eastAsia="zh-CN"/>
        </w:rPr>
        <w:t>，“流泪撒种的，必欢呼收获！那带种流泪出去的，必要欢欢乐乐地带禾捆回来！”这是神的应许。</w:t>
      </w:r>
    </w:p>
    <w:p w14:paraId="1F98F0D6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保罗形容的很好，悲哀有两类，一是从世界来的悲哀，二是从神而来的悲哀。和福一样，分两种，一是从世上来，二是从神来的。哥林多后书</w:t>
      </w:r>
      <w:r w:rsidRPr="00022306">
        <w:rPr>
          <w:color w:val="000000" w:themeColor="text1"/>
          <w:lang w:eastAsia="zh-CN"/>
        </w:rPr>
        <w:t>7:9-11</w:t>
      </w:r>
      <w:r w:rsidRPr="00022306">
        <w:rPr>
          <w:rFonts w:hint="eastAsia"/>
          <w:color w:val="000000" w:themeColor="text1"/>
          <w:lang w:eastAsia="zh-CN"/>
        </w:rPr>
        <w:t>，只有从神来的才有真正生命的改变。只有人看到自己的问题，自己的罪，才会悔改。那时有人犯了淫乱的罪，保罗劝他，他真的悔改了，但是哥林多教会很难接纳他，所以保罗写这封信。从神来的后悔才能真正使人悔改。</w:t>
      </w:r>
    </w:p>
    <w:p w14:paraId="495C0182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前面说天国的子民不断抵制骄傲，这里是哀恸，不靠自己，任何时候都需要主耶稣，这是哀恸。</w:t>
      </w:r>
    </w:p>
    <w:p w14:paraId="69B2A1CE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b/>
          <w:bCs/>
          <w:color w:val="000000" w:themeColor="text1"/>
          <w:lang w:eastAsia="zh-CN"/>
        </w:rPr>
        <w:lastRenderedPageBreak/>
        <w:t>3.5</w:t>
      </w:r>
      <w:r w:rsidRPr="00022306">
        <w:rPr>
          <w:rFonts w:hint="eastAsia"/>
          <w:b/>
          <w:bCs/>
          <w:color w:val="000000" w:themeColor="text1"/>
          <w:lang w:eastAsia="zh-CN"/>
        </w:rPr>
        <w:t>节，受人的委屈时不报复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04F643EA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温柔的人，是圣灵所结的果子，参见加拉太书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:23</w:t>
      </w:r>
      <w:r w:rsidRPr="00022306">
        <w:rPr>
          <w:rFonts w:hint="eastAsia"/>
          <w:color w:val="000000" w:themeColor="text1"/>
          <w:lang w:eastAsia="zh-CN"/>
        </w:rPr>
        <w:t>，原义跟谦卑很靠近。马太福音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8-29</w:t>
      </w:r>
      <w:r w:rsidRPr="00022306">
        <w:rPr>
          <w:rFonts w:hint="eastAsia"/>
          <w:color w:val="000000" w:themeColor="text1"/>
          <w:lang w:eastAsia="zh-CN"/>
        </w:rPr>
        <w:t>，“我心里柔和谦卑，你们当负我的轭，学我的样式”。温柔的人，受人委屈、伤害，不报复。不为自己伸冤，和世人不一样。主耶稣在地上，被人辱骂、鞭打，不为自己报复。</w:t>
      </w:r>
    </w:p>
    <w:p w14:paraId="769826F2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这是天国的子民该有的生命特征。马太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:3</w:t>
      </w:r>
      <w:r w:rsidRPr="00022306">
        <w:rPr>
          <w:rFonts w:hint="eastAsia"/>
          <w:color w:val="000000" w:themeColor="text1"/>
          <w:lang w:eastAsia="zh-CN"/>
        </w:rPr>
        <w:t>，“虚心的人有福了，因为天国是他们的”，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0</w:t>
      </w:r>
      <w:r w:rsidRPr="00022306">
        <w:rPr>
          <w:rFonts w:hint="eastAsia"/>
          <w:color w:val="000000" w:themeColor="text1"/>
          <w:lang w:eastAsia="zh-CN"/>
        </w:rPr>
        <w:t>节“为义受逼迫的人有福了！因为天国是他们的”。注意这里用的“是”，是现在时的动词，而</w:t>
      </w:r>
      <w:r w:rsidRPr="00022306">
        <w:rPr>
          <w:rFonts w:hint="eastAsia"/>
          <w:color w:val="000000" w:themeColor="text1"/>
          <w:lang w:eastAsia="zh-CN"/>
        </w:rPr>
        <w:t>4-</w:t>
      </w:r>
      <w:r w:rsidRPr="00022306">
        <w:rPr>
          <w:color w:val="000000" w:themeColor="text1"/>
          <w:lang w:eastAsia="zh-CN"/>
        </w:rPr>
        <w:t>9</w:t>
      </w:r>
      <w:r w:rsidRPr="00022306">
        <w:rPr>
          <w:rFonts w:hint="eastAsia"/>
          <w:color w:val="000000" w:themeColor="text1"/>
          <w:lang w:eastAsia="zh-CN"/>
        </w:rPr>
        <w:t>节是他们“必”……是将来的动词。这八福强调，是天国的子民，已经被称义了，应该有这些生活的品格。是内在的流露，不是做出来的。</w:t>
      </w:r>
    </w:p>
    <w:p w14:paraId="461B01EF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525F695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问题与分享：</w:t>
      </w:r>
    </w:p>
    <w:p w14:paraId="6C7173EA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这里讲不为自己伸冤，如何理解旧约中的“以牙还牙”，二者矛盾吗？</w:t>
      </w:r>
    </w:p>
    <w:p w14:paraId="5778C447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答：出处是出埃及记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</w:t>
      </w:r>
      <w:r w:rsidRPr="00022306">
        <w:rPr>
          <w:rFonts w:hint="eastAsia"/>
          <w:color w:val="000000" w:themeColor="text1"/>
          <w:lang w:eastAsia="zh-CN"/>
        </w:rPr>
        <w:t>，以牙还牙，以眼还眼。旧约说人要偷你一只鸡，就不能把他家人都杀死，最多把他的鸡拿回来，主要是限制当时暴动的事，那时候目的不一样的，强调人家打你不要报复，不能要求过度的赔偿。马太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:38</w:t>
      </w:r>
      <w:r w:rsidRPr="00022306">
        <w:rPr>
          <w:rFonts w:hint="eastAsia"/>
          <w:color w:val="000000" w:themeColor="text1"/>
          <w:lang w:eastAsia="zh-CN"/>
        </w:rPr>
        <w:t>也有解释。</w:t>
      </w:r>
    </w:p>
    <w:p w14:paraId="4F0EC3C4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另外，以眼还眼，是审判官的尺度，不是自己寻仇。</w:t>
      </w:r>
    </w:p>
    <w:p w14:paraId="0479063B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以前听说的八福是主耶稣的，今天听到因信称义的人也有这个福，是很大的安慰，也是提醒。</w:t>
      </w:r>
    </w:p>
    <w:p w14:paraId="31F0B89C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提醒门徒，谁是天国的子民？天国的子民已经得到这些福气。提醒我们应该有这八方面的特征。</w:t>
      </w:r>
    </w:p>
    <w:p w14:paraId="7AE714D5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有公益组织会批评教会，觉得他们做的多一些，今天就知道了，这个特质是内在的。</w:t>
      </w:r>
    </w:p>
    <w:p w14:paraId="0E171942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天国是他们的，必得安慰，这两个时态的不同，以前没有注意到。</w:t>
      </w:r>
    </w:p>
    <w:p w14:paraId="27309F6B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读到一个故事，被抢劫的阿姨终身为抢劫犯祷告，最后有一人信主。基督徒的宽恕，从神来的。</w:t>
      </w:r>
    </w:p>
    <w:p w14:paraId="0F608652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6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跟黄牧师查经最大的收获是，不掺杂任何人意的。这八福的解释，以及和启示录的福是相连的，亚伯拉罕的信和我们的信是一脉，都是第一次听说的。今天的信息很大，要慢慢消化，心里有很大的安慰。</w:t>
      </w:r>
    </w:p>
    <w:p w14:paraId="050D9EFB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698B695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BA16332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96752C0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BDE6491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4DC50031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9A538D6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28225D5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5F25026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3BF96758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9FE74E1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1D6DABD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A92804C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31508BD9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A11CC0F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7CE5F8D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33460B0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B6E302E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D3B324B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3056280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0A0C10F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21B4042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3A7CD55B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211D26F" w14:textId="2901866B" w:rsidR="00C650C4" w:rsidRPr="00022306" w:rsidRDefault="00C650C4" w:rsidP="00C650C4">
      <w:pPr>
        <w:pStyle w:val="Heading1"/>
        <w:rPr>
          <w:lang w:eastAsia="zh-CN"/>
        </w:rPr>
      </w:pPr>
      <w:bookmarkStart w:id="32" w:name="_Toc143946612"/>
      <w:bookmarkStart w:id="33" w:name="_Toc180860566"/>
      <w:r w:rsidRPr="00022306"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 w:rsidRPr="00022306">
        <w:rPr>
          <w:rFonts w:hint="eastAsia"/>
          <w:lang w:eastAsia="zh-CN"/>
        </w:rPr>
        <w:t>（二十七）</w:t>
      </w:r>
      <w:r w:rsidRPr="00022306">
        <w:rPr>
          <w:rFonts w:hint="eastAsia"/>
          <w:lang w:eastAsia="zh-CN"/>
        </w:rPr>
        <w:t xml:space="preserve">: </w:t>
      </w:r>
      <w:r w:rsidRPr="00022306">
        <w:rPr>
          <w:rFonts w:hint="eastAsia"/>
          <w:lang w:eastAsia="zh-CN"/>
        </w:rPr>
        <w:t>胜过文士和法利赛人的义（下）</w:t>
      </w:r>
      <w:bookmarkEnd w:id="32"/>
      <w:bookmarkEnd w:id="33"/>
    </w:p>
    <w:p w14:paraId="60C2C603" w14:textId="77777777" w:rsidR="00C650C4" w:rsidRPr="00022306" w:rsidRDefault="00C650C4" w:rsidP="005A324E">
      <w:pPr>
        <w:pStyle w:val="ListBullet"/>
        <w:numPr>
          <w:ilvl w:val="0"/>
          <w:numId w:val="0"/>
        </w:numPr>
        <w:spacing w:afterLines="50" w:line="288" w:lineRule="auto"/>
        <w:ind w:left="432" w:hanging="432"/>
        <w:jc w:val="both"/>
        <w:rPr>
          <w:rFonts w:asciiTheme="majorEastAsia" w:eastAsiaTheme="majorEastAsia" w:hAnsiTheme="majorEastAsia"/>
          <w:color w:val="000000" w:themeColor="text1"/>
          <w:lang w:eastAsia="zh-CN"/>
        </w:rPr>
      </w:pPr>
      <w:r w:rsidRPr="00022306">
        <w:rPr>
          <w:rFonts w:asciiTheme="majorEastAsia" w:eastAsiaTheme="majorEastAsia" w:hAnsiTheme="majorEastAsia" w:hint="eastAsia"/>
          <w:color w:val="000000" w:themeColor="text1"/>
          <w:lang w:eastAsia="zh-CN"/>
        </w:rPr>
        <w:t>时间：2</w:t>
      </w:r>
      <w:r w:rsidRPr="00022306">
        <w:rPr>
          <w:rFonts w:asciiTheme="majorEastAsia" w:eastAsiaTheme="majorEastAsia" w:hAnsiTheme="majorEastAsia"/>
          <w:color w:val="000000" w:themeColor="text1"/>
          <w:lang w:eastAsia="zh-CN"/>
        </w:rPr>
        <w:t>023</w:t>
      </w:r>
      <w:r w:rsidRPr="00022306">
        <w:rPr>
          <w:rFonts w:asciiTheme="majorEastAsia" w:eastAsiaTheme="majorEastAsia" w:hAnsiTheme="majorEastAsia" w:hint="eastAsia"/>
          <w:color w:val="000000" w:themeColor="text1"/>
          <w:lang w:eastAsia="zh-CN"/>
        </w:rPr>
        <w:t>年</w:t>
      </w:r>
      <w:r w:rsidRPr="00022306">
        <w:rPr>
          <w:rFonts w:asciiTheme="majorEastAsia" w:eastAsiaTheme="majorEastAsia" w:hAnsiTheme="majorEastAsia"/>
          <w:color w:val="000000" w:themeColor="text1"/>
          <w:lang w:eastAsia="zh-CN"/>
        </w:rPr>
        <w:t>4</w:t>
      </w:r>
      <w:r w:rsidRPr="00022306">
        <w:rPr>
          <w:rFonts w:asciiTheme="majorEastAsia" w:eastAsiaTheme="majorEastAsia" w:hAnsiTheme="majorEastAsia" w:hint="eastAsia"/>
          <w:color w:val="000000" w:themeColor="text1"/>
          <w:lang w:eastAsia="zh-CN"/>
        </w:rPr>
        <w:t>月</w:t>
      </w:r>
      <w:r w:rsidRPr="00022306">
        <w:rPr>
          <w:rFonts w:asciiTheme="majorEastAsia" w:eastAsiaTheme="majorEastAsia" w:hAnsiTheme="majorEastAsia"/>
          <w:color w:val="000000" w:themeColor="text1"/>
          <w:lang w:eastAsia="zh-CN"/>
        </w:rPr>
        <w:t>8</w:t>
      </w:r>
      <w:r w:rsidRPr="00022306">
        <w:rPr>
          <w:rFonts w:asciiTheme="majorEastAsia" w:eastAsiaTheme="majorEastAsia" w:hAnsiTheme="majorEastAsia" w:hint="eastAsia"/>
          <w:color w:val="000000" w:themeColor="text1"/>
          <w:lang w:eastAsia="zh-CN"/>
        </w:rPr>
        <w:t>日</w:t>
      </w:r>
    </w:p>
    <w:p w14:paraId="2B334B31" w14:textId="77777777" w:rsidR="00C650C4" w:rsidRPr="00022306" w:rsidRDefault="00C650C4" w:rsidP="005A324E">
      <w:pPr>
        <w:pStyle w:val="ListBullet"/>
        <w:numPr>
          <w:ilvl w:val="0"/>
          <w:numId w:val="0"/>
        </w:numPr>
        <w:spacing w:afterLines="50" w:line="288" w:lineRule="auto"/>
        <w:ind w:left="432" w:hanging="432"/>
        <w:jc w:val="both"/>
        <w:rPr>
          <w:rFonts w:asciiTheme="majorEastAsia" w:eastAsiaTheme="majorEastAsia" w:hAnsiTheme="majorEastAsia"/>
          <w:color w:val="000000" w:themeColor="text1"/>
          <w:lang w:eastAsia="zh-CN"/>
        </w:rPr>
      </w:pPr>
      <w:r w:rsidRPr="00022306">
        <w:rPr>
          <w:rFonts w:asciiTheme="majorEastAsia" w:eastAsiaTheme="majorEastAsia" w:hAnsiTheme="majorEastAsia" w:hint="eastAsia"/>
          <w:color w:val="000000" w:themeColor="text1"/>
          <w:lang w:eastAsia="zh-CN"/>
        </w:rPr>
        <w:t>相关经文：马太福音</w:t>
      </w:r>
      <w:r w:rsidRPr="00022306">
        <w:rPr>
          <w:rFonts w:asciiTheme="majorEastAsia" w:eastAsiaTheme="majorEastAsia" w:hAnsiTheme="majorEastAsia"/>
          <w:color w:val="000000" w:themeColor="text1"/>
          <w:lang w:eastAsia="zh-CN"/>
        </w:rPr>
        <w:t>5</w:t>
      </w:r>
      <w:r w:rsidRPr="00022306">
        <w:rPr>
          <w:rFonts w:asciiTheme="majorEastAsia" w:eastAsiaTheme="majorEastAsia" w:hAnsiTheme="majorEastAsia" w:hint="eastAsia"/>
          <w:color w:val="000000" w:themeColor="text1"/>
          <w:lang w:eastAsia="zh-CN"/>
        </w:rPr>
        <w:t>:</w:t>
      </w:r>
      <w:r w:rsidRPr="00022306">
        <w:rPr>
          <w:rFonts w:asciiTheme="majorEastAsia" w:eastAsiaTheme="majorEastAsia" w:hAnsiTheme="majorEastAsia"/>
          <w:color w:val="000000" w:themeColor="text1"/>
          <w:lang w:eastAsia="zh-CN"/>
        </w:rPr>
        <w:t>1-12</w:t>
      </w:r>
    </w:p>
    <w:p w14:paraId="69D85211" w14:textId="77777777" w:rsidR="00C650C4" w:rsidRPr="00022306" w:rsidRDefault="00C650C4" w:rsidP="005A324E">
      <w:pPr>
        <w:pStyle w:val="ListBullet"/>
        <w:numPr>
          <w:ilvl w:val="0"/>
          <w:numId w:val="0"/>
        </w:numPr>
        <w:spacing w:afterLines="50" w:line="288" w:lineRule="auto"/>
        <w:jc w:val="both"/>
        <w:rPr>
          <w:rFonts w:asciiTheme="majorEastAsia" w:eastAsiaTheme="majorEastAsia" w:hAnsiTheme="majorEastAsia"/>
          <w:color w:val="000000" w:themeColor="text1"/>
          <w:lang w:eastAsia="zh-CN"/>
        </w:rPr>
      </w:pPr>
      <w:r w:rsidRPr="00022306">
        <w:rPr>
          <w:rFonts w:asciiTheme="majorEastAsia" w:eastAsiaTheme="majorEastAsia" w:hAnsiTheme="majorEastAsia" w:hint="eastAsia"/>
          <w:color w:val="000000" w:themeColor="text1"/>
          <w:lang w:eastAsia="zh-CN"/>
        </w:rPr>
        <w:t>马太福音5:1-12中一共讲述了八福，其中太5</w:t>
      </w:r>
      <w:r w:rsidRPr="00022306">
        <w:rPr>
          <w:rFonts w:asciiTheme="majorEastAsia" w:eastAsiaTheme="majorEastAsia" w:hAnsiTheme="majorEastAsia"/>
          <w:color w:val="000000" w:themeColor="text1"/>
          <w:lang w:eastAsia="zh-CN"/>
        </w:rPr>
        <w:t>:</w:t>
      </w:r>
      <w:r w:rsidRPr="00022306">
        <w:rPr>
          <w:rFonts w:asciiTheme="majorEastAsia" w:eastAsiaTheme="majorEastAsia" w:hAnsiTheme="majorEastAsia" w:hint="eastAsia"/>
          <w:color w:val="000000" w:themeColor="text1"/>
          <w:lang w:eastAsia="zh-CN"/>
        </w:rPr>
        <w:t>1</w:t>
      </w:r>
      <w:r w:rsidRPr="00022306">
        <w:rPr>
          <w:rFonts w:asciiTheme="majorEastAsia" w:eastAsiaTheme="majorEastAsia" w:hAnsiTheme="majorEastAsia"/>
          <w:color w:val="000000" w:themeColor="text1"/>
          <w:lang w:eastAsia="zh-CN"/>
        </w:rPr>
        <w:t>-10</w:t>
      </w:r>
      <w:r w:rsidRPr="00022306">
        <w:rPr>
          <w:rFonts w:asciiTheme="majorEastAsia" w:eastAsiaTheme="majorEastAsia" w:hAnsiTheme="majorEastAsia" w:hint="eastAsia"/>
          <w:color w:val="000000" w:themeColor="text1"/>
          <w:lang w:eastAsia="zh-CN"/>
        </w:rPr>
        <w:t>主要是主耶稣用旧约的话语对八福进行解释，太5:11是对第10节第八福的应用，要信徒做好准备面对人的逼迫，太5:12讲面对辱骂和逼迫，我们“应当欢喜快乐，因为你们在天上的赏赐是大的”。这种喜乐是内在的心灵的光景，是外面的环境影响不到的。</w:t>
      </w:r>
    </w:p>
    <w:p w14:paraId="2AD14A04" w14:textId="2762DE33" w:rsidR="00C650C4" w:rsidRPr="005A324E" w:rsidRDefault="005A324E" w:rsidP="005A324E">
      <w:pPr>
        <w:widowControl w:val="0"/>
        <w:spacing w:afterLines="50" w:line="288" w:lineRule="auto"/>
        <w:jc w:val="both"/>
        <w:rPr>
          <w:rFonts w:asciiTheme="majorEastAsia" w:eastAsiaTheme="majorEastAsia" w:hAnsiTheme="majorEastAsia"/>
          <w:b/>
          <w:bCs/>
          <w:color w:val="000000" w:themeColor="text1"/>
        </w:rPr>
      </w:pPr>
      <w:r>
        <w:rPr>
          <w:rFonts w:asciiTheme="majorEastAsia" w:eastAsiaTheme="majorEastAsia" w:hAnsiTheme="majorEastAsia" w:hint="eastAsia"/>
          <w:b/>
          <w:bCs/>
          <w:color w:val="000000" w:themeColor="text1"/>
          <w:lang w:eastAsia="zh-CN"/>
        </w:rPr>
        <w:t>一．</w:t>
      </w:r>
      <w:r w:rsidR="00C650C4" w:rsidRPr="005A324E">
        <w:rPr>
          <w:rFonts w:asciiTheme="majorEastAsia" w:eastAsiaTheme="majorEastAsia" w:hAnsiTheme="majorEastAsia" w:hint="eastAsia"/>
          <w:b/>
          <w:bCs/>
          <w:color w:val="000000" w:themeColor="text1"/>
        </w:rPr>
        <w:t>回顾前三福</w:t>
      </w:r>
    </w:p>
    <w:p w14:paraId="3A114E40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马太福音</w:t>
      </w:r>
      <w:r w:rsidRPr="00022306">
        <w:rPr>
          <w:rFonts w:hint="eastAsia"/>
          <w:color w:val="000000" w:themeColor="text1"/>
          <w:lang w:eastAsia="zh-CN"/>
        </w:rPr>
        <w:t>5-7</w:t>
      </w:r>
      <w:r w:rsidRPr="00022306">
        <w:rPr>
          <w:rFonts w:hint="eastAsia"/>
          <w:color w:val="000000" w:themeColor="text1"/>
          <w:lang w:eastAsia="zh-CN"/>
        </w:rPr>
        <w:t>章中主耶稣不一定是在一个地方传道，多数是在加利利湖的北边。</w:t>
      </w:r>
    </w:p>
    <w:p w14:paraId="44F3BC13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登山宝训的主题是神的公义。神的“义”有两个层面，第一个层面的“义”是地位上的“义”，是因信而被神称为义；第二个层面是活出“义”、行出“义”，是应用层面。只有在地位上被称义，才有可能行出义的生活。神的义是内在的，而文士和法利赛人的义是外在的，“人称义是因着信，不在乎遵行律法”。所以登山宝训的核心是马太福音</w:t>
      </w:r>
      <w:r w:rsidRPr="00022306">
        <w:rPr>
          <w:rFonts w:hint="eastAsia"/>
          <w:color w:val="000000" w:themeColor="text1"/>
          <w:lang w:eastAsia="zh-CN"/>
        </w:rPr>
        <w:t>5:20</w:t>
      </w:r>
      <w:r w:rsidRPr="00022306">
        <w:rPr>
          <w:rFonts w:hint="eastAsia"/>
          <w:color w:val="000000" w:themeColor="text1"/>
          <w:lang w:eastAsia="zh-CN"/>
        </w:rPr>
        <w:t>：“我告诉你们，你们的义若不胜于文士和法利赛人的义，断不能进天国。”</w:t>
      </w:r>
    </w:p>
    <w:p w14:paraId="2021451A" w14:textId="77777777" w:rsidR="00486E4D" w:rsidRDefault="00C650C4" w:rsidP="00486E4D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前三福</w:t>
      </w:r>
      <w:r w:rsidRPr="00022306">
        <w:rPr>
          <w:rFonts w:hint="eastAsia"/>
          <w:color w:val="000000" w:themeColor="text1"/>
          <w:lang w:eastAsia="zh-CN"/>
        </w:rPr>
        <w:t>(</w:t>
      </w:r>
      <w:r w:rsidRPr="00022306">
        <w:rPr>
          <w:rFonts w:hint="eastAsia"/>
          <w:color w:val="000000" w:themeColor="text1"/>
          <w:lang w:eastAsia="zh-CN"/>
        </w:rPr>
        <w:t>太</w:t>
      </w:r>
      <w:r w:rsidRPr="00022306">
        <w:rPr>
          <w:rFonts w:hint="eastAsia"/>
          <w:color w:val="000000" w:themeColor="text1"/>
          <w:lang w:eastAsia="zh-CN"/>
        </w:rPr>
        <w:t>5:</w:t>
      </w:r>
      <w:r w:rsidRPr="00022306">
        <w:rPr>
          <w:color w:val="000000" w:themeColor="text1"/>
          <w:lang w:eastAsia="zh-CN"/>
        </w:rPr>
        <w:t>1-5)</w:t>
      </w:r>
      <w:r w:rsidRPr="00022306">
        <w:rPr>
          <w:rFonts w:hint="eastAsia"/>
          <w:color w:val="000000" w:themeColor="text1"/>
          <w:lang w:eastAsia="zh-CN"/>
        </w:rPr>
        <w:t>。福是内在的，前三个福分别是：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）虚心，就是要不断抵制个人的骄傲，要谦卑，这才是天国的子民；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）哀恸，为自己的可怜、罪恶、无力行善、想要过圣洁的生活却时常犯罪而哀恸，哀恸的人在任何光景下都会依靠神；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）温柔，温柔的反义词是报仇，即以他人对待自己的方式对待他人，温柔的人拒绝为自己伸冤，这一点世人凭自己做不到，只有天国的子民才能做到。</w:t>
      </w:r>
    </w:p>
    <w:p w14:paraId="1DF20B02" w14:textId="21452909" w:rsidR="00C650C4" w:rsidRPr="00486E4D" w:rsidRDefault="00486E4D" w:rsidP="00486E4D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二．</w:t>
      </w:r>
      <w:r w:rsidR="00C650C4" w:rsidRPr="00486E4D">
        <w:rPr>
          <w:rFonts w:asciiTheme="majorEastAsia" w:eastAsiaTheme="majorEastAsia" w:hAnsiTheme="majorEastAsia" w:hint="eastAsia"/>
          <w:b/>
          <w:bCs/>
          <w:color w:val="000000" w:themeColor="text1"/>
        </w:rPr>
        <w:t>讲解后五福</w:t>
      </w:r>
      <w:bookmarkStart w:id="34" w:name="_Hlk131852589"/>
    </w:p>
    <w:p w14:paraId="699D093E" w14:textId="77777777" w:rsidR="00C650C4" w:rsidRPr="00022306" w:rsidRDefault="00C650C4" w:rsidP="00C650C4">
      <w:pPr>
        <w:widowControl w:val="0"/>
        <w:spacing w:afterLines="50" w:line="288" w:lineRule="auto"/>
        <w:jc w:val="both"/>
        <w:rPr>
          <w:rFonts w:asciiTheme="majorEastAsia" w:eastAsiaTheme="majorEastAsia" w:hAnsiTheme="majorEastAsia"/>
          <w:b/>
          <w:bCs/>
          <w:color w:val="000000" w:themeColor="text1"/>
        </w:rPr>
      </w:pPr>
      <w:r w:rsidRPr="00022306">
        <w:rPr>
          <w:rFonts w:asciiTheme="majorEastAsia" w:eastAsiaTheme="majorEastAsia" w:hAnsiTheme="majorEastAsia" w:hint="eastAsia"/>
          <w:b/>
          <w:bCs/>
          <w:color w:val="000000" w:themeColor="text1"/>
        </w:rPr>
        <w:lastRenderedPageBreak/>
        <w:t>（一）饥渴慕义（太5:</w:t>
      </w:r>
      <w:r w:rsidRPr="00022306">
        <w:rPr>
          <w:rFonts w:asciiTheme="majorEastAsia" w:eastAsiaTheme="majorEastAsia" w:hAnsiTheme="majorEastAsia"/>
          <w:b/>
          <w:bCs/>
          <w:color w:val="000000" w:themeColor="text1"/>
        </w:rPr>
        <w:t>6</w:t>
      </w:r>
      <w:r w:rsidRPr="00022306">
        <w:rPr>
          <w:rFonts w:asciiTheme="majorEastAsia" w:eastAsiaTheme="majorEastAsia" w:hAnsiTheme="majorEastAsia" w:hint="eastAsia"/>
          <w:b/>
          <w:bCs/>
          <w:color w:val="000000" w:themeColor="text1"/>
        </w:rPr>
        <w:t>）</w:t>
      </w:r>
    </w:p>
    <w:bookmarkEnd w:id="34"/>
    <w:p w14:paraId="48786E3C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饥渴慕义是第四福。饥渴慕义是要持续意识到与神建立并保持正确的关系。很多人想念这个世界，想念自己的肉身，但不要被世界迷惑，被神控制是自由的人，被世界控制则不自由。外表的、行为上的义都是表面的，所以会被世界影响。依靠神的人是有福的。</w:t>
      </w:r>
    </w:p>
    <w:p w14:paraId="4F29BE0D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“义”是整个圣经的主题，在整本圣经中提到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color w:val="000000" w:themeColor="text1"/>
          <w:lang w:eastAsia="zh-CN"/>
        </w:rPr>
        <w:t>00</w:t>
      </w:r>
      <w:r w:rsidRPr="00022306">
        <w:rPr>
          <w:rFonts w:hint="eastAsia"/>
          <w:color w:val="000000" w:themeColor="text1"/>
          <w:lang w:eastAsia="zh-CN"/>
        </w:rPr>
        <w:t>多次，新约中提到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30</w:t>
      </w:r>
      <w:r w:rsidRPr="00022306">
        <w:rPr>
          <w:rFonts w:hint="eastAsia"/>
          <w:color w:val="000000" w:themeColor="text1"/>
          <w:lang w:eastAsia="zh-CN"/>
        </w:rPr>
        <w:t>多次。世界也在强调义，但跟圣经中的义不一样，前者是外在的，后者是内在的。每个人要先得到“义”：第一个层次是神称我们为“义”，我们从地位上得到“义”，才能活出“义”、行出“义”。称义不是因为遵行律法，律法的总结就是主耶稣，耶稣成全律法，耶稣应验律法，耶稣来是成就律法的要求。信耶稣是“称义”唯一的路，只要“信”就能得到地位上的“义”；第二个层次是行为上的义。罗马书强调</w:t>
      </w:r>
      <w:bookmarkStart w:id="35" w:name="_Hlk131849481"/>
      <w:r w:rsidRPr="00022306">
        <w:rPr>
          <w:rFonts w:hint="eastAsia"/>
          <w:color w:val="000000" w:themeColor="text1"/>
          <w:lang w:eastAsia="zh-CN"/>
        </w:rPr>
        <w:t>地位上被称义，只有地位上被称义才有可能行出义的生活</w:t>
      </w:r>
      <w:bookmarkEnd w:id="35"/>
      <w:r w:rsidRPr="00022306">
        <w:rPr>
          <w:rFonts w:hint="eastAsia"/>
          <w:color w:val="000000" w:themeColor="text1"/>
          <w:lang w:eastAsia="zh-CN"/>
        </w:rPr>
        <w:t>。怎么才能知道我们是否被称义？雅各书</w:t>
      </w:r>
      <w:r w:rsidRPr="00022306">
        <w:rPr>
          <w:rFonts w:hint="eastAsia"/>
          <w:color w:val="000000" w:themeColor="text1"/>
          <w:lang w:eastAsia="zh-CN"/>
        </w:rPr>
        <w:t>2:</w:t>
      </w:r>
      <w:r w:rsidRPr="00022306">
        <w:rPr>
          <w:color w:val="000000" w:themeColor="text1"/>
          <w:lang w:eastAsia="zh-CN"/>
        </w:rPr>
        <w:t>24</w:t>
      </w:r>
      <w:r w:rsidRPr="00022306">
        <w:rPr>
          <w:rFonts w:hint="eastAsia"/>
          <w:color w:val="000000" w:themeColor="text1"/>
          <w:lang w:eastAsia="zh-CN"/>
        </w:rPr>
        <w:t>“这样看来，人称义是因着行为，不是单因着信”。这两个层次的“义”是并行的。如果我们的行为不发生改变，我们就要问自己我们真的信主耶稣了吗？因为信耶稣我们一定会改变。</w:t>
      </w:r>
    </w:p>
    <w:p w14:paraId="0F6CD2CA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rFonts w:asciiTheme="majorEastAsia" w:eastAsiaTheme="majorEastAsia" w:hAnsiTheme="majorEastAsia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相关经文：对每个福的解释都是主耶稣根据旧约来的，主耶稣引用旧约圣经来解释，不是新的东西。和虚心有关的有诗篇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篇，和哀恸有关的有以赛亚书第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章，和温柔有关的有诗篇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7</w:t>
      </w:r>
      <w:r w:rsidRPr="00022306">
        <w:rPr>
          <w:rFonts w:hint="eastAsia"/>
          <w:color w:val="000000" w:themeColor="text1"/>
          <w:lang w:eastAsia="zh-CN"/>
        </w:rPr>
        <w:t>篇。和饥渴慕义有关的有诗</w:t>
      </w:r>
      <w:r w:rsidRPr="00022306">
        <w:rPr>
          <w:color w:val="000000" w:themeColor="text1"/>
          <w:lang w:eastAsia="zh-CN"/>
        </w:rPr>
        <w:t>63</w:t>
      </w:r>
      <w:r w:rsidRPr="00022306">
        <w:rPr>
          <w:rFonts w:hint="eastAsia"/>
          <w:color w:val="000000" w:themeColor="text1"/>
          <w:lang w:eastAsia="zh-CN"/>
        </w:rPr>
        <w:t>:</w:t>
      </w:r>
      <w:r w:rsidRPr="00022306">
        <w:rPr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，“神啊，你是我的神，我要切切的寻求你，在干旱疲乏无水之地，我渴想你；我的心切慕你”；诗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:</w:t>
      </w: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“我在床上记念你，在夜更的时候思想你，我的心就饱足了骨髓肥油，我也要以欢乐的嘴唇赞美你”；诗</w:t>
      </w:r>
      <w:r w:rsidRPr="00022306">
        <w:rPr>
          <w:rFonts w:hint="eastAsia"/>
          <w:color w:val="000000" w:themeColor="text1"/>
          <w:lang w:eastAsia="zh-CN"/>
        </w:rPr>
        <w:t>8</w:t>
      </w:r>
      <w:r w:rsidRPr="00022306">
        <w:rPr>
          <w:color w:val="000000" w:themeColor="text1"/>
          <w:lang w:eastAsia="zh-CN"/>
        </w:rPr>
        <w:t>4</w:t>
      </w:r>
      <w:r w:rsidRPr="00022306">
        <w:rPr>
          <w:rFonts w:hint="eastAsia"/>
          <w:color w:val="000000" w:themeColor="text1"/>
          <w:lang w:eastAsia="zh-CN"/>
        </w:rPr>
        <w:t>全篇，“在你的院宇住一日，胜似在别处（这个世界）住千日”；罗马书</w:t>
      </w:r>
      <w:r w:rsidRPr="00022306">
        <w:rPr>
          <w:rFonts w:hint="eastAsia"/>
          <w:color w:val="000000" w:themeColor="text1"/>
          <w:lang w:eastAsia="zh-CN"/>
        </w:rPr>
        <w:t>3:</w:t>
      </w:r>
      <w:r w:rsidRPr="00022306">
        <w:rPr>
          <w:color w:val="000000" w:themeColor="text1"/>
          <w:lang w:eastAsia="zh-CN"/>
        </w:rPr>
        <w:t>20-28</w:t>
      </w:r>
      <w:bookmarkStart w:id="36" w:name="_Hlk131849732"/>
      <w:r w:rsidRPr="00022306">
        <w:rPr>
          <w:rFonts w:hint="eastAsia"/>
          <w:color w:val="000000" w:themeColor="text1"/>
          <w:lang w:eastAsia="zh-CN"/>
        </w:rPr>
        <w:t>，“人称义是因着信，不在乎遵行律法”</w:t>
      </w:r>
      <w:bookmarkEnd w:id="36"/>
      <w:r w:rsidRPr="00022306">
        <w:rPr>
          <w:rFonts w:hint="eastAsia"/>
          <w:color w:val="000000" w:themeColor="text1"/>
          <w:lang w:eastAsia="zh-CN"/>
        </w:rPr>
        <w:t>；罗马书</w:t>
      </w:r>
      <w:r w:rsidRPr="00022306">
        <w:rPr>
          <w:rFonts w:hint="eastAsia"/>
          <w:color w:val="000000" w:themeColor="text1"/>
          <w:lang w:eastAsia="zh-CN"/>
        </w:rPr>
        <w:t>4:</w:t>
      </w:r>
      <w:r w:rsidRPr="00022306">
        <w:rPr>
          <w:color w:val="000000" w:themeColor="text1"/>
          <w:lang w:eastAsia="zh-CN"/>
        </w:rPr>
        <w:t>25</w:t>
      </w:r>
      <w:r w:rsidRPr="00022306">
        <w:rPr>
          <w:rFonts w:hint="eastAsia"/>
          <w:color w:val="000000" w:themeColor="text1"/>
          <w:lang w:eastAsia="zh-CN"/>
        </w:rPr>
        <w:t>，“耶稣被交给人，是为我们的过犯；复活，是为叫我们称义”；哥林多后书</w:t>
      </w:r>
      <w:r w:rsidRPr="00022306">
        <w:rPr>
          <w:rFonts w:hint="eastAsia"/>
          <w:color w:val="000000" w:themeColor="text1"/>
          <w:lang w:eastAsia="zh-CN"/>
        </w:rPr>
        <w:t>5:2</w:t>
      </w:r>
      <w:r w:rsidRPr="00022306">
        <w:rPr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“神使那无罪的，替我们成为罪，好叫我们在他里面成为神的义”；加拉太书</w:t>
      </w:r>
      <w:r w:rsidRPr="00022306">
        <w:rPr>
          <w:rFonts w:hint="eastAsia"/>
          <w:color w:val="000000" w:themeColor="text1"/>
          <w:lang w:eastAsia="zh-CN"/>
        </w:rPr>
        <w:t>2:</w:t>
      </w:r>
      <w:r w:rsidRPr="00022306">
        <w:rPr>
          <w:color w:val="000000" w:themeColor="text1"/>
          <w:lang w:eastAsia="zh-CN"/>
        </w:rPr>
        <w:t>16</w:t>
      </w:r>
      <w:r w:rsidRPr="00022306">
        <w:rPr>
          <w:rFonts w:hint="eastAsia"/>
          <w:color w:val="000000" w:themeColor="text1"/>
          <w:lang w:eastAsia="zh-CN"/>
        </w:rPr>
        <w:t>，“既知道人称义不是因行律法，乃是因信耶稣基督，连我们也信了基督耶稣，使我们因信基督称义，不因</w:t>
      </w:r>
      <w:r w:rsidRPr="00022306">
        <w:rPr>
          <w:rFonts w:hint="eastAsia"/>
          <w:color w:val="000000" w:themeColor="text1"/>
          <w:lang w:eastAsia="zh-CN"/>
        </w:rPr>
        <w:lastRenderedPageBreak/>
        <w:t>行律法称义”；</w:t>
      </w:r>
      <w:r w:rsidRPr="00022306">
        <w:rPr>
          <w:rFonts w:hint="eastAsia"/>
          <w:color w:val="000000" w:themeColor="text1"/>
          <w:lang w:eastAsia="zh-CN"/>
        </w:rPr>
        <w:t>2:</w:t>
      </w:r>
      <w:r w:rsidRPr="00022306">
        <w:rPr>
          <w:color w:val="000000" w:themeColor="text1"/>
          <w:lang w:eastAsia="zh-CN"/>
        </w:rPr>
        <w:t>20-21</w:t>
      </w:r>
      <w:r w:rsidRPr="00022306">
        <w:rPr>
          <w:rFonts w:hint="eastAsia"/>
          <w:color w:val="000000" w:themeColor="text1"/>
          <w:lang w:eastAsia="zh-CN"/>
        </w:rPr>
        <w:t>，“我不废掉神的恩；义若是藉着律法得的，基督就徒然</w:t>
      </w:r>
      <w:bookmarkStart w:id="37" w:name="_Hlk131849227"/>
      <w:r w:rsidRPr="00022306">
        <w:rPr>
          <w:rFonts w:hint="eastAsia"/>
          <w:color w:val="000000" w:themeColor="text1"/>
          <w:lang w:eastAsia="zh-CN"/>
        </w:rPr>
        <w:t>死了”</w:t>
      </w:r>
      <w:bookmarkEnd w:id="37"/>
      <w:r w:rsidRPr="00022306">
        <w:rPr>
          <w:rFonts w:hint="eastAsia"/>
          <w:color w:val="000000" w:themeColor="text1"/>
          <w:lang w:eastAsia="zh-CN"/>
        </w:rPr>
        <w:t>。</w:t>
      </w:r>
    </w:p>
    <w:p w14:paraId="5CDF4F98" w14:textId="77777777" w:rsidR="00C650C4" w:rsidRPr="00022306" w:rsidRDefault="00C650C4" w:rsidP="00C650C4">
      <w:pPr>
        <w:widowControl w:val="0"/>
        <w:spacing w:afterLines="50" w:line="288" w:lineRule="auto"/>
        <w:jc w:val="both"/>
        <w:rPr>
          <w:rFonts w:asciiTheme="majorEastAsia" w:eastAsiaTheme="majorEastAsia" w:hAnsiTheme="majorEastAsia"/>
          <w:color w:val="000000" w:themeColor="text1"/>
          <w:lang w:eastAsia="zh-CN"/>
        </w:rPr>
      </w:pPr>
      <w:r w:rsidRPr="00022306">
        <w:rPr>
          <w:rFonts w:asciiTheme="majorEastAsia" w:eastAsiaTheme="majorEastAsia" w:hAnsiTheme="majorEastAsia" w:hint="eastAsia"/>
          <w:b/>
          <w:bCs/>
          <w:color w:val="000000" w:themeColor="text1"/>
        </w:rPr>
        <w:t>（二）怜恤（太5:</w:t>
      </w:r>
      <w:r w:rsidRPr="00022306">
        <w:rPr>
          <w:rFonts w:asciiTheme="majorEastAsia" w:eastAsiaTheme="majorEastAsia" w:hAnsiTheme="majorEastAsia"/>
          <w:b/>
          <w:bCs/>
          <w:color w:val="000000" w:themeColor="text1"/>
        </w:rPr>
        <w:t>7</w:t>
      </w:r>
      <w:r w:rsidRPr="00022306">
        <w:rPr>
          <w:rFonts w:asciiTheme="majorEastAsia" w:eastAsiaTheme="majorEastAsia" w:hAnsiTheme="majorEastAsia" w:hint="eastAsia"/>
          <w:b/>
          <w:bCs/>
          <w:color w:val="000000" w:themeColor="text1"/>
        </w:rPr>
        <w:t>）</w:t>
      </w:r>
    </w:p>
    <w:p w14:paraId="7DFD6D9B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怜恤是第五福。什么是怜恤？要看神、看主耶稣如何对待我们。神怜恤我们，才派耶稣来。怜恤人的人会用怜恤回应那些让自己失望的人。有福的人他的行为一定是怜恤人的，因为天父已经怜恤我们饶恕我们，他知道我们是软弱的。</w:t>
      </w:r>
    </w:p>
    <w:p w14:paraId="7E62C904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相关经文：主耶稣仍是用旧约来解释第五福，诗篇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:</w:t>
      </w:r>
      <w:r w:rsidRPr="00022306">
        <w:rPr>
          <w:color w:val="000000" w:themeColor="text1"/>
          <w:lang w:eastAsia="zh-CN"/>
        </w:rPr>
        <w:t>25-26</w:t>
      </w:r>
      <w:r w:rsidRPr="00022306">
        <w:rPr>
          <w:rFonts w:hint="eastAsia"/>
          <w:color w:val="000000" w:themeColor="text1"/>
          <w:lang w:eastAsia="zh-CN"/>
        </w:rPr>
        <w:t>，“慈爱的人，你以慈爱待他……”神以慈爱对待我们，我们也应该以慈爱回报他；诗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03</w:t>
      </w:r>
      <w:r w:rsidRPr="00022306">
        <w:rPr>
          <w:rFonts w:hint="eastAsia"/>
          <w:color w:val="000000" w:themeColor="text1"/>
          <w:lang w:eastAsia="zh-CN"/>
        </w:rPr>
        <w:t>: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，“耶和华……有丰盛的慈爱”；诗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03</w:t>
      </w:r>
      <w:r w:rsidRPr="00022306">
        <w:rPr>
          <w:rFonts w:hint="eastAsia"/>
          <w:color w:val="000000" w:themeColor="text1"/>
          <w:lang w:eastAsia="zh-CN"/>
        </w:rPr>
        <w:t>:1</w:t>
      </w:r>
      <w:r w:rsidRPr="00022306">
        <w:rPr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，“天离地何等的高，他的慈爱向敬畏他的人也是何等的大！”；诗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03</w:t>
      </w:r>
      <w:r w:rsidRPr="00022306">
        <w:rPr>
          <w:rFonts w:hint="eastAsia"/>
          <w:color w:val="000000" w:themeColor="text1"/>
          <w:lang w:eastAsia="zh-CN"/>
        </w:rPr>
        <w:t>:1</w:t>
      </w:r>
      <w:r w:rsidRPr="00022306">
        <w:rPr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“父亲怎样怜恤他的儿女，耶和华也怎样怜恤敬畏他的人！”；诗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03</w:t>
      </w:r>
      <w:r w:rsidRPr="00022306">
        <w:rPr>
          <w:rFonts w:hint="eastAsia"/>
          <w:color w:val="000000" w:themeColor="text1"/>
          <w:lang w:eastAsia="zh-CN"/>
        </w:rPr>
        <w:t>:1</w:t>
      </w:r>
      <w:r w:rsidRPr="00022306">
        <w:rPr>
          <w:color w:val="000000" w:themeColor="text1"/>
          <w:lang w:eastAsia="zh-CN"/>
        </w:rPr>
        <w:t>4</w:t>
      </w:r>
      <w:r w:rsidRPr="00022306">
        <w:rPr>
          <w:rFonts w:hint="eastAsia"/>
          <w:color w:val="000000" w:themeColor="text1"/>
          <w:lang w:eastAsia="zh-CN"/>
        </w:rPr>
        <w:t>“因为他知道我们的本体，思念我们不过是尘土”；太</w:t>
      </w:r>
      <w:r w:rsidRPr="00022306">
        <w:rPr>
          <w:rFonts w:hint="eastAsia"/>
          <w:color w:val="000000" w:themeColor="text1"/>
          <w:lang w:eastAsia="zh-CN"/>
        </w:rPr>
        <w:t>9:</w:t>
      </w:r>
      <w:r w:rsidRPr="00022306">
        <w:rPr>
          <w:color w:val="000000" w:themeColor="text1"/>
          <w:lang w:eastAsia="zh-CN"/>
        </w:rPr>
        <w:t>11</w:t>
      </w:r>
      <w:r w:rsidRPr="00022306">
        <w:rPr>
          <w:rFonts w:hint="eastAsia"/>
          <w:color w:val="000000" w:themeColor="text1"/>
          <w:lang w:eastAsia="zh-CN"/>
        </w:rPr>
        <w:t>，文士和法利赛人看不得耶稣在安息日行善，受不了他和税吏并罪人</w:t>
      </w:r>
      <w:r w:rsidRPr="00022306">
        <w:rPr>
          <w:rFonts w:hint="eastAsia"/>
          <w:color w:val="000000" w:themeColor="text1"/>
          <w:lang w:eastAsia="zh-CN"/>
        </w:rPr>
        <w:t>(</w:t>
      </w:r>
      <w:r w:rsidRPr="00022306">
        <w:rPr>
          <w:rFonts w:hint="eastAsia"/>
          <w:color w:val="000000" w:themeColor="text1"/>
          <w:lang w:eastAsia="zh-CN"/>
        </w:rPr>
        <w:t>“罪人”是指淫乱的人</w:t>
      </w:r>
      <w:r w:rsidRPr="00022306">
        <w:rPr>
          <w:color w:val="000000" w:themeColor="text1"/>
          <w:lang w:eastAsia="zh-CN"/>
        </w:rPr>
        <w:t>)</w:t>
      </w:r>
      <w:r w:rsidRPr="00022306">
        <w:rPr>
          <w:rFonts w:hint="eastAsia"/>
          <w:color w:val="000000" w:themeColor="text1"/>
          <w:lang w:eastAsia="zh-CN"/>
        </w:rPr>
        <w:t>一同吃饭。太</w:t>
      </w:r>
      <w:r w:rsidRPr="00022306">
        <w:rPr>
          <w:rFonts w:hint="eastAsia"/>
          <w:color w:val="000000" w:themeColor="text1"/>
          <w:lang w:eastAsia="zh-CN"/>
        </w:rPr>
        <w:t>9:</w:t>
      </w:r>
      <w:r w:rsidRPr="00022306">
        <w:rPr>
          <w:color w:val="000000" w:themeColor="text1"/>
          <w:lang w:eastAsia="zh-CN"/>
        </w:rPr>
        <w:t>13</w:t>
      </w:r>
      <w:r w:rsidRPr="00022306">
        <w:rPr>
          <w:rFonts w:hint="eastAsia"/>
          <w:color w:val="000000" w:themeColor="text1"/>
          <w:lang w:eastAsia="zh-CN"/>
        </w:rPr>
        <w:t>，主耶稣对文士和法利赛人说，“经上说，‘我喜爱怜恤，不喜爱祭祀。’这句话的意思，你们且去揣摩”。</w:t>
      </w:r>
    </w:p>
    <w:p w14:paraId="2EC6AC72" w14:textId="77777777" w:rsidR="00C650C4" w:rsidRPr="00022306" w:rsidRDefault="00C650C4" w:rsidP="00C650C4">
      <w:pPr>
        <w:spacing w:afterLines="50" w:line="288" w:lineRule="auto"/>
        <w:rPr>
          <w:rFonts w:asciiTheme="majorEastAsia" w:eastAsiaTheme="majorEastAsia" w:hAnsiTheme="majorEastAsia"/>
          <w:b/>
          <w:bCs/>
          <w:color w:val="000000" w:themeColor="text1"/>
        </w:rPr>
      </w:pPr>
      <w:r w:rsidRPr="00022306">
        <w:rPr>
          <w:rFonts w:asciiTheme="majorEastAsia" w:eastAsiaTheme="majorEastAsia" w:hAnsiTheme="majorEastAsia" w:hint="eastAsia"/>
          <w:b/>
          <w:bCs/>
          <w:color w:val="000000" w:themeColor="text1"/>
        </w:rPr>
        <w:t>（三）清心（太5:</w:t>
      </w:r>
      <w:r w:rsidRPr="00022306">
        <w:rPr>
          <w:rFonts w:asciiTheme="majorEastAsia" w:eastAsiaTheme="majorEastAsia" w:hAnsiTheme="majorEastAsia"/>
          <w:b/>
          <w:bCs/>
          <w:color w:val="000000" w:themeColor="text1"/>
        </w:rPr>
        <w:t>8</w:t>
      </w:r>
      <w:r w:rsidRPr="00022306">
        <w:rPr>
          <w:rFonts w:asciiTheme="majorEastAsia" w:eastAsiaTheme="majorEastAsia" w:hAnsiTheme="majorEastAsia" w:hint="eastAsia"/>
          <w:b/>
          <w:bCs/>
          <w:color w:val="000000" w:themeColor="text1"/>
        </w:rPr>
        <w:t>）</w:t>
      </w:r>
    </w:p>
    <w:p w14:paraId="16D24CFC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清心是第六福。什么是清心？就是向神时常保持一个清洁的心，和神保持圣洁的关系。清心的人必得见神。得见神有两个层次。因为神是完全圣洁荣耀的，人凭肉眼不可能看见神，所以见到神的第一个层面是将来，有一天在主耶稣回来的时候，我们可以面对面见到神；第二个层面是当下，在信心属灵的层面看见神，要保持自己的心是洁净的，如同希伯来书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:2</w:t>
      </w:r>
      <w:r w:rsidRPr="00022306">
        <w:rPr>
          <w:color w:val="000000" w:themeColor="text1"/>
          <w:lang w:eastAsia="zh-CN"/>
        </w:rPr>
        <w:t>4-27</w:t>
      </w:r>
      <w:r w:rsidRPr="00022306">
        <w:rPr>
          <w:rFonts w:hint="eastAsia"/>
          <w:color w:val="000000" w:themeColor="text1"/>
          <w:lang w:eastAsia="zh-CN"/>
        </w:rPr>
        <w:t>中描述摩西即便可以成为法老，但他因为信，就离开了淫乱盛行的埃及，“他因着信，就离开埃及，不怕王怒；因为他恒心忍耐，如同看见那不能看见的主。”</w:t>
      </w:r>
    </w:p>
    <w:p w14:paraId="1CE02289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相关经文：诗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4</w:t>
      </w:r>
      <w:r w:rsidRPr="00022306">
        <w:rPr>
          <w:rFonts w:hint="eastAsia"/>
          <w:color w:val="000000" w:themeColor="text1"/>
          <w:lang w:eastAsia="zh-CN"/>
        </w:rPr>
        <w:t>:</w:t>
      </w:r>
      <w:r w:rsidRPr="00022306">
        <w:rPr>
          <w:color w:val="000000" w:themeColor="text1"/>
          <w:lang w:eastAsia="zh-CN"/>
        </w:rPr>
        <w:t>3-6</w:t>
      </w:r>
      <w:r w:rsidRPr="00022306">
        <w:rPr>
          <w:rFonts w:hint="eastAsia"/>
          <w:color w:val="000000" w:themeColor="text1"/>
          <w:lang w:eastAsia="zh-CN"/>
        </w:rPr>
        <w:t>，“谁能登耶和华的山？谁能站在神的圣所？就是手洁心清，不向虚妄，起誓不怀诡诈的人”；提摩太前书</w:t>
      </w:r>
      <w:r w:rsidRPr="00022306">
        <w:rPr>
          <w:rFonts w:hint="eastAsia"/>
          <w:color w:val="000000" w:themeColor="text1"/>
          <w:lang w:eastAsia="zh-CN"/>
        </w:rPr>
        <w:t>1:</w:t>
      </w: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，“但命令的总归就是爱；这爱是从清洁的心和无亏的良心，无伪的信心生出来的”；雅各书</w:t>
      </w:r>
      <w:r w:rsidRPr="00022306">
        <w:rPr>
          <w:rFonts w:hint="eastAsia"/>
          <w:color w:val="000000" w:themeColor="text1"/>
          <w:lang w:eastAsia="zh-CN"/>
        </w:rPr>
        <w:t>4: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，“有罪的人哪，要洁净你们的手。心怀二意的人哪，</w:t>
      </w:r>
      <w:r w:rsidRPr="00022306">
        <w:rPr>
          <w:rFonts w:hint="eastAsia"/>
          <w:color w:val="000000" w:themeColor="text1"/>
          <w:lang w:eastAsia="zh-CN"/>
        </w:rPr>
        <w:lastRenderedPageBreak/>
        <w:t>要清洁你们的心”；诗篇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:</w:t>
      </w:r>
      <w:r w:rsidRPr="00022306">
        <w:rPr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，“凡心里没有诡诈、耶和华不算为有罪的，这人是有福的”；诗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:</w:t>
      </w:r>
      <w:r w:rsidRPr="00022306">
        <w:rPr>
          <w:color w:val="000000" w:themeColor="text1"/>
          <w:lang w:eastAsia="zh-CN"/>
        </w:rPr>
        <w:t>10</w:t>
      </w:r>
      <w:r w:rsidRPr="00022306">
        <w:rPr>
          <w:rFonts w:hint="eastAsia"/>
          <w:color w:val="000000" w:themeColor="text1"/>
          <w:lang w:eastAsia="zh-CN"/>
        </w:rPr>
        <w:t>，“神啊，求你为我造清洁的心，使我里面重新有正直的灵。”</w:t>
      </w:r>
    </w:p>
    <w:p w14:paraId="5D99A414" w14:textId="77777777" w:rsidR="00C650C4" w:rsidRPr="00022306" w:rsidRDefault="00C650C4" w:rsidP="00C650C4">
      <w:pPr>
        <w:widowControl w:val="0"/>
        <w:spacing w:afterLines="50" w:line="288" w:lineRule="auto"/>
        <w:jc w:val="both"/>
        <w:rPr>
          <w:rFonts w:asciiTheme="majorEastAsia" w:eastAsiaTheme="majorEastAsia" w:hAnsiTheme="majorEastAsia"/>
          <w:color w:val="000000" w:themeColor="text1"/>
        </w:rPr>
      </w:pPr>
      <w:r w:rsidRPr="00022306">
        <w:rPr>
          <w:rFonts w:asciiTheme="majorEastAsia" w:eastAsiaTheme="majorEastAsia" w:hAnsiTheme="majorEastAsia" w:hint="eastAsia"/>
          <w:b/>
          <w:bCs/>
          <w:color w:val="000000" w:themeColor="text1"/>
        </w:rPr>
        <w:t>（四）使人和睦（太5:</w:t>
      </w:r>
      <w:r w:rsidRPr="00022306">
        <w:rPr>
          <w:rFonts w:asciiTheme="majorEastAsia" w:eastAsiaTheme="majorEastAsia" w:hAnsiTheme="majorEastAsia"/>
          <w:b/>
          <w:bCs/>
          <w:color w:val="000000" w:themeColor="text1"/>
        </w:rPr>
        <w:t>9</w:t>
      </w:r>
      <w:r w:rsidRPr="00022306">
        <w:rPr>
          <w:rFonts w:asciiTheme="majorEastAsia" w:eastAsiaTheme="majorEastAsia" w:hAnsiTheme="majorEastAsia" w:hint="eastAsia"/>
          <w:b/>
          <w:bCs/>
          <w:color w:val="000000" w:themeColor="text1"/>
        </w:rPr>
        <w:t>）</w:t>
      </w:r>
    </w:p>
    <w:p w14:paraId="6A3889F3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使人和睦是第七福。清心的人的果子一定是使人和睦的，对他人有和平的反应，而不管他人怎么样对待我们。和平是当今世界的口号，但战争却日益加剧，这是法利赛人的义。主耶稣讲的是内在的义，清心的人才可能是和睦的。天国应该是和平之居。我们只有与神和好，才能与人和好。</w:t>
      </w:r>
    </w:p>
    <w:p w14:paraId="161124B1" w14:textId="77777777" w:rsidR="00C650C4" w:rsidRPr="00022306" w:rsidRDefault="00C650C4" w:rsidP="00C650C4">
      <w:pPr>
        <w:spacing w:afterLines="50" w:line="288" w:lineRule="auto"/>
        <w:rPr>
          <w:rFonts w:asciiTheme="majorEastAsia" w:eastAsiaTheme="majorEastAsia" w:hAnsiTheme="majorEastAsia"/>
          <w:b/>
          <w:bCs/>
          <w:color w:val="000000" w:themeColor="text1"/>
        </w:rPr>
      </w:pPr>
      <w:bookmarkStart w:id="38" w:name="_Hlk131853466"/>
      <w:r w:rsidRPr="00022306">
        <w:rPr>
          <w:rFonts w:asciiTheme="majorEastAsia" w:eastAsiaTheme="majorEastAsia" w:hAnsiTheme="majorEastAsia" w:hint="eastAsia"/>
          <w:b/>
          <w:bCs/>
          <w:color w:val="000000" w:themeColor="text1"/>
        </w:rPr>
        <w:t>（五）为义受逼迫（太5:</w:t>
      </w:r>
      <w:r w:rsidRPr="00022306">
        <w:rPr>
          <w:rFonts w:asciiTheme="majorEastAsia" w:eastAsiaTheme="majorEastAsia" w:hAnsiTheme="majorEastAsia"/>
          <w:b/>
          <w:bCs/>
          <w:color w:val="000000" w:themeColor="text1"/>
        </w:rPr>
        <w:t>10</w:t>
      </w:r>
      <w:r w:rsidRPr="00022306">
        <w:rPr>
          <w:rFonts w:asciiTheme="majorEastAsia" w:eastAsiaTheme="majorEastAsia" w:hAnsiTheme="majorEastAsia" w:hint="eastAsia"/>
          <w:b/>
          <w:bCs/>
          <w:color w:val="000000" w:themeColor="text1"/>
        </w:rPr>
        <w:t>）</w:t>
      </w:r>
    </w:p>
    <w:bookmarkEnd w:id="38"/>
    <w:p w14:paraId="2AB965FB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为义受逼迫是第八福。这一节再次提到“天国是他们的”，又回到第一福。“为义受逼迫的”，就是要意识到逼迫必将来临，要信徒做好准备，跟随主耶稣必将要面对逼迫，主耶稣被逼迫，门徒被逼迫，先知被逼迫。但我们不要怕，要依靠神。我们是天国的子民，在这个世界只是客旅，外在的环境不能改变我们。主耶稣显现之日，我们必像他一般荣耀。</w:t>
      </w:r>
    </w:p>
    <w:p w14:paraId="258A1332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相关经文：约翰福音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:</w:t>
      </w:r>
      <w:r w:rsidRPr="00022306">
        <w:rPr>
          <w:color w:val="000000" w:themeColor="text1"/>
          <w:lang w:eastAsia="zh-CN"/>
        </w:rPr>
        <w:t>18-21</w:t>
      </w:r>
      <w:r w:rsidRPr="00022306">
        <w:rPr>
          <w:rFonts w:hint="eastAsia"/>
          <w:color w:val="000000" w:themeColor="text1"/>
          <w:lang w:eastAsia="zh-CN"/>
        </w:rPr>
        <w:t>，“你们不属这个世界，乃是我从世界拣选了你们，所以世界就恨你们”。腓立比书</w:t>
      </w:r>
      <w:r w:rsidRPr="00022306">
        <w:rPr>
          <w:rFonts w:hint="eastAsia"/>
          <w:color w:val="000000" w:themeColor="text1"/>
          <w:lang w:eastAsia="zh-CN"/>
        </w:rPr>
        <w:t>3:</w:t>
      </w:r>
      <w:r w:rsidRPr="00022306">
        <w:rPr>
          <w:color w:val="000000" w:themeColor="text1"/>
          <w:lang w:eastAsia="zh-CN"/>
        </w:rPr>
        <w:t>20-21</w:t>
      </w:r>
      <w:r w:rsidRPr="00022306">
        <w:rPr>
          <w:rFonts w:hint="eastAsia"/>
          <w:color w:val="000000" w:themeColor="text1"/>
          <w:lang w:eastAsia="zh-CN"/>
        </w:rPr>
        <w:t>，“我们却是天上的国民，并且等候救主……，将我们这卑贱的身体改变形状，和他荣耀的身体相似”。</w:t>
      </w:r>
      <w:r w:rsidRPr="00022306">
        <w:rPr>
          <w:color w:val="000000" w:themeColor="text1"/>
          <w:lang w:eastAsia="zh-CN"/>
        </w:rPr>
        <w:t xml:space="preserve"> </w:t>
      </w:r>
    </w:p>
    <w:p w14:paraId="3D0F23CE" w14:textId="77777777" w:rsidR="00C650C4" w:rsidRPr="00022306" w:rsidRDefault="00C650C4" w:rsidP="00C650C4">
      <w:pPr>
        <w:spacing w:afterLines="50" w:line="288" w:lineRule="auto"/>
        <w:rPr>
          <w:rFonts w:asciiTheme="majorEastAsia" w:eastAsiaTheme="majorEastAsia" w:hAnsiTheme="majorEastAsia"/>
          <w:b/>
          <w:bCs/>
          <w:color w:val="000000" w:themeColor="text1"/>
        </w:rPr>
      </w:pPr>
      <w:r w:rsidRPr="00022306">
        <w:rPr>
          <w:rFonts w:asciiTheme="majorEastAsia" w:eastAsiaTheme="majorEastAsia" w:hAnsiTheme="majorEastAsia" w:hint="eastAsia"/>
          <w:b/>
          <w:bCs/>
          <w:color w:val="000000" w:themeColor="text1"/>
        </w:rPr>
        <w:t>（六）八福的应用（太5:1</w:t>
      </w:r>
      <w:r w:rsidRPr="00022306">
        <w:rPr>
          <w:rFonts w:asciiTheme="majorEastAsia" w:eastAsiaTheme="majorEastAsia" w:hAnsiTheme="majorEastAsia"/>
          <w:b/>
          <w:bCs/>
          <w:color w:val="000000" w:themeColor="text1"/>
        </w:rPr>
        <w:t>1-12</w:t>
      </w:r>
      <w:r w:rsidRPr="00022306">
        <w:rPr>
          <w:rFonts w:asciiTheme="majorEastAsia" w:eastAsiaTheme="majorEastAsia" w:hAnsiTheme="majorEastAsia" w:hint="eastAsia"/>
          <w:b/>
          <w:bCs/>
          <w:color w:val="000000" w:themeColor="text1"/>
        </w:rPr>
        <w:t>）</w:t>
      </w:r>
    </w:p>
    <w:p w14:paraId="08DD69FC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八福的应用。现在我们已经面对逼迫和毁谤，我们应欢喜快乐，因为“在天上的赏赐是大的”。</w:t>
      </w:r>
    </w:p>
    <w:p w14:paraId="31379B59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相关经文：希伯来书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:</w:t>
      </w:r>
      <w:r w:rsidRPr="00022306">
        <w:rPr>
          <w:color w:val="000000" w:themeColor="text1"/>
          <w:lang w:eastAsia="zh-CN"/>
        </w:rPr>
        <w:t>1-2</w:t>
      </w:r>
      <w:r w:rsidRPr="00022306">
        <w:rPr>
          <w:rFonts w:hint="eastAsia"/>
          <w:color w:val="000000" w:themeColor="text1"/>
          <w:lang w:eastAsia="zh-CN"/>
        </w:rPr>
        <w:t>，“我们既有这许多见证人（指使徒和先知）……他因那摆在前面的喜乐，就轻看羞辱，忍受了十字架的苦难，便坐在神的右边”。</w:t>
      </w:r>
    </w:p>
    <w:p w14:paraId="3D4F8504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2EAEC292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问题：</w:t>
      </w:r>
    </w:p>
    <w:p w14:paraId="016B25E6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rFonts w:asciiTheme="majorEastAsia" w:eastAsiaTheme="majorEastAsia" w:hAnsiTheme="majorEastAsia"/>
          <w:color w:val="000000" w:themeColor="text1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1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从大卫王的经历中看到什么是真正的饥渴慕义。大卫王在扫罗王追杀他陷入绝境时，在饥渴难耐之中寻求的</w:t>
      </w:r>
      <w:r w:rsidRPr="00022306">
        <w:rPr>
          <w:rFonts w:asciiTheme="majorEastAsia" w:eastAsiaTheme="majorEastAsia" w:hAnsiTheme="majorEastAsia" w:hint="eastAsia"/>
          <w:color w:val="000000" w:themeColor="text1"/>
        </w:rPr>
        <w:t>不是食物，而是主。</w:t>
      </w:r>
    </w:p>
    <w:p w14:paraId="06998747" w14:textId="77777777" w:rsidR="00C650C4" w:rsidRPr="00022306" w:rsidRDefault="00C650C4" w:rsidP="00C650C4">
      <w:pPr>
        <w:widowControl w:val="0"/>
        <w:spacing w:afterLines="50" w:line="288" w:lineRule="auto"/>
        <w:jc w:val="both"/>
        <w:rPr>
          <w:rFonts w:asciiTheme="majorEastAsia" w:eastAsiaTheme="majorEastAsia" w:hAnsiTheme="majorEastAsia"/>
          <w:color w:val="000000" w:themeColor="text1"/>
        </w:rPr>
      </w:pPr>
      <w:r w:rsidRPr="00022306">
        <w:rPr>
          <w:rFonts w:asciiTheme="majorEastAsia" w:eastAsiaTheme="majorEastAsia" w:hAnsiTheme="majorEastAsia" w:hint="eastAsia"/>
          <w:color w:val="000000" w:themeColor="text1"/>
          <w:lang w:eastAsia="zh-CN"/>
        </w:rPr>
        <w:t>2</w:t>
      </w:r>
      <w:r w:rsidRPr="00022306">
        <w:rPr>
          <w:rFonts w:asciiTheme="majorEastAsia" w:eastAsiaTheme="majorEastAsia" w:hAnsiTheme="majorEastAsia"/>
          <w:color w:val="000000" w:themeColor="text1"/>
          <w:lang w:eastAsia="zh-CN"/>
        </w:rPr>
        <w:t>.</w:t>
      </w:r>
      <w:r w:rsidRPr="00022306">
        <w:rPr>
          <w:rFonts w:asciiTheme="majorEastAsia" w:eastAsiaTheme="majorEastAsia" w:hAnsiTheme="majorEastAsia" w:hint="eastAsia"/>
          <w:color w:val="000000" w:themeColor="text1"/>
        </w:rPr>
        <w:t>关于“旧人”和“新人”的关系。</w:t>
      </w:r>
    </w:p>
    <w:p w14:paraId="4AE77467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2C696EF1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3D1CDC5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2CFDD94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B743687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345CC8FD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6976AB3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9E5383B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49AB1C27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4463F383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4981BF48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1940D11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7C60BD5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3C0CF3D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6DAF728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9488282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DC3B249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79B5410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CF4D6D6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7E28E4E" w14:textId="3A8E6DCB" w:rsidR="00C650C4" w:rsidRPr="00022306" w:rsidRDefault="00C650C4" w:rsidP="00C650C4">
      <w:pPr>
        <w:pStyle w:val="Heading1"/>
        <w:rPr>
          <w:lang w:eastAsia="zh-CN"/>
        </w:rPr>
      </w:pPr>
      <w:bookmarkStart w:id="39" w:name="_Toc143946613"/>
      <w:bookmarkStart w:id="40" w:name="_Toc180860567"/>
      <w:r w:rsidRPr="00022306"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 w:rsidRPr="00022306">
        <w:rPr>
          <w:rFonts w:hint="eastAsia"/>
          <w:lang w:eastAsia="zh-CN"/>
        </w:rPr>
        <w:t>（二十八）</w:t>
      </w:r>
      <w:r w:rsidRPr="00022306">
        <w:rPr>
          <w:rFonts w:hint="eastAsia"/>
          <w:lang w:eastAsia="zh-CN"/>
        </w:rPr>
        <w:t xml:space="preserve">: </w:t>
      </w:r>
      <w:r w:rsidRPr="00022306">
        <w:rPr>
          <w:rFonts w:hint="eastAsia"/>
          <w:lang w:eastAsia="zh-CN"/>
        </w:rPr>
        <w:t>盐和光</w:t>
      </w:r>
      <w:bookmarkEnd w:id="39"/>
      <w:bookmarkEnd w:id="40"/>
    </w:p>
    <w:p w14:paraId="497A39E0" w14:textId="77777777" w:rsidR="00C650C4" w:rsidRPr="00022306" w:rsidRDefault="00C650C4" w:rsidP="00486E4D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时间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023</w:t>
      </w:r>
      <w:r w:rsidRPr="00022306">
        <w:rPr>
          <w:rFonts w:hint="eastAsia"/>
          <w:color w:val="000000" w:themeColor="text1"/>
          <w:lang w:eastAsia="zh-CN"/>
        </w:rPr>
        <w:t>年</w:t>
      </w:r>
      <w:r w:rsidRPr="00022306">
        <w:rPr>
          <w:color w:val="000000" w:themeColor="text1"/>
          <w:lang w:eastAsia="zh-CN"/>
        </w:rPr>
        <w:t>4</w:t>
      </w:r>
      <w:r w:rsidRPr="00022306">
        <w:rPr>
          <w:rFonts w:hint="eastAsia"/>
          <w:color w:val="000000" w:themeColor="text1"/>
          <w:lang w:eastAsia="zh-CN"/>
        </w:rPr>
        <w:t>月</w:t>
      </w:r>
      <w:r w:rsidRPr="00022306">
        <w:rPr>
          <w:color w:val="000000" w:themeColor="text1"/>
          <w:lang w:eastAsia="zh-CN"/>
        </w:rPr>
        <w:t>29</w:t>
      </w:r>
      <w:r w:rsidRPr="00022306">
        <w:rPr>
          <w:rFonts w:hint="eastAsia"/>
          <w:color w:val="000000" w:themeColor="text1"/>
          <w:lang w:eastAsia="zh-CN"/>
        </w:rPr>
        <w:t>日</w:t>
      </w:r>
    </w:p>
    <w:p w14:paraId="710B23CF" w14:textId="77777777" w:rsidR="00C650C4" w:rsidRPr="00022306" w:rsidRDefault="00C650C4" w:rsidP="00486E4D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相关经文：马太福音</w:t>
      </w:r>
      <w:r w:rsidRPr="00022306">
        <w:rPr>
          <w:color w:val="000000" w:themeColor="text1"/>
          <w:lang w:eastAsia="zh-CN"/>
        </w:rPr>
        <w:t>5:13-20</w:t>
      </w:r>
    </w:p>
    <w:p w14:paraId="5369A972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登山宝训的主要经文在马太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:20</w:t>
      </w:r>
      <w:r w:rsidRPr="00022306">
        <w:rPr>
          <w:rFonts w:hint="eastAsia"/>
          <w:color w:val="000000" w:themeColor="text1"/>
          <w:lang w:eastAsia="zh-CN"/>
        </w:rPr>
        <w:t>，“我告诉你们，你们的义若不胜于文士和法利赛人的义，断不能进天国”。主耶稣清楚地向世人、犹太人、宗教领袖，也是对今天的教会讲。这是一个原则，怎样称为天国的子民，文士和法利赛人强调外表的行为、律法，主耶稣强调心里面要悔改，看到自己的罪。</w:t>
      </w:r>
    </w:p>
    <w:p w14:paraId="17964DF6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前面我们看了怎样的人是蒙福的，马太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:3-10</w:t>
      </w:r>
      <w:r w:rsidRPr="00022306">
        <w:rPr>
          <w:rFonts w:hint="eastAsia"/>
          <w:color w:val="000000" w:themeColor="text1"/>
          <w:lang w:eastAsia="zh-CN"/>
        </w:rPr>
        <w:t>，已经得到神的福气，是内在的生命，内在的福分不受环境的影响，不受外界的影响，世界环境可以有大风浪，我还是有安息、有喜乐，有基督的生命流露在我的身上。这是登山宝训给我们的真正的福气。</w:t>
      </w:r>
    </w:p>
    <w:p w14:paraId="7C399E25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一．马太福音</w:t>
      </w:r>
      <w:r w:rsidRPr="00022306">
        <w:rPr>
          <w:rFonts w:hint="eastAsia"/>
          <w:b/>
          <w:bCs/>
          <w:color w:val="000000" w:themeColor="text1"/>
          <w:lang w:eastAsia="zh-CN"/>
        </w:rPr>
        <w:t>5</w:t>
      </w:r>
      <w:r w:rsidRPr="00022306">
        <w:rPr>
          <w:b/>
          <w:bCs/>
          <w:color w:val="000000" w:themeColor="text1"/>
          <w:lang w:eastAsia="zh-CN"/>
        </w:rPr>
        <w:t>:13-16</w:t>
      </w:r>
      <w:r w:rsidRPr="00022306">
        <w:rPr>
          <w:rFonts w:hint="eastAsia"/>
          <w:b/>
          <w:bCs/>
          <w:color w:val="000000" w:themeColor="text1"/>
          <w:lang w:eastAsia="zh-CN"/>
        </w:rPr>
        <w:t>真正的义应该会在人的面前活出来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4974F218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神的义要给人。自从亚当犯罪后，人与神隔绝，人称为罪人；神爱世人，神要与人相交，可以亲近他敬拜他，神要把他的义加给我门，可以亲近神。罪人不可能亲近神。</w:t>
      </w:r>
    </w:p>
    <w:p w14:paraId="267857EA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怎样得到神的义？罗马书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:16-17</w:t>
      </w:r>
      <w:r w:rsidRPr="00022306">
        <w:rPr>
          <w:rFonts w:hint="eastAsia"/>
          <w:color w:val="000000" w:themeColor="text1"/>
          <w:lang w:eastAsia="zh-CN"/>
        </w:rPr>
        <w:t>。我们为什么需要神的义？因为我们是罪人。信耶稣，得到神的义。罗马书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:21-24</w:t>
      </w:r>
      <w:r w:rsidRPr="00022306">
        <w:rPr>
          <w:rFonts w:hint="eastAsia"/>
          <w:color w:val="000000" w:themeColor="text1"/>
          <w:lang w:eastAsia="zh-CN"/>
        </w:rPr>
        <w:t>，认罪信耶稣，白白地称义。加给一切相信的人。因为世人都是罪人。</w:t>
      </w:r>
    </w:p>
    <w:p w14:paraId="71D173A3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行善很好，但不能得到神的义。神的义有两个层面：一是在地位上，神已经称我们为义，因为我们认罪信耶稣，在神的眼中，凡是圣灵重生的，神看我们为义人，像亚伯拉罕，一个后裔从他而出，跟从亚伯拉罕脚踪的都是义人；第二层面，我们还会犯罪，但真正被圣灵洗过的人一定会生命有改变。罗马书</w:t>
      </w:r>
      <w:r w:rsidRPr="00022306">
        <w:rPr>
          <w:rFonts w:hint="eastAsia"/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9</w:t>
      </w:r>
      <w:r w:rsidRPr="00022306">
        <w:rPr>
          <w:rFonts w:hint="eastAsia"/>
          <w:color w:val="000000" w:themeColor="text1"/>
          <w:lang w:eastAsia="zh-CN"/>
        </w:rPr>
        <w:t>，神救我们，称我们为义人的目的，是要我们效法基督，神要塑造我们，使我们成为圣洁，让我们生活在地上要像耶稣。</w:t>
      </w:r>
    </w:p>
    <w:p w14:paraId="0B4E26EF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这部分的主题：我们如果得到神的义，一定会流露出像耶稣的样式，会在人面前活出来。</w:t>
      </w:r>
    </w:p>
    <w:p w14:paraId="503855E5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1.</w:t>
      </w:r>
      <w:r w:rsidRPr="00022306">
        <w:rPr>
          <w:rFonts w:hint="eastAsia"/>
          <w:color w:val="000000" w:themeColor="text1"/>
          <w:lang w:eastAsia="zh-CN"/>
        </w:rPr>
        <w:t>马太</w:t>
      </w:r>
      <w:r w:rsidRPr="00022306">
        <w:rPr>
          <w:color w:val="000000" w:themeColor="text1"/>
          <w:lang w:eastAsia="zh-CN"/>
        </w:rPr>
        <w:t>5: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 xml:space="preserve">3 </w:t>
      </w:r>
      <w:r w:rsidRPr="00022306">
        <w:rPr>
          <w:rFonts w:hint="eastAsia"/>
          <w:color w:val="000000" w:themeColor="text1"/>
          <w:lang w:eastAsia="zh-CN"/>
        </w:rPr>
        <w:t>，天国子民生活的见证的重要性</w:t>
      </w:r>
      <w:r w:rsidRPr="00022306">
        <w:rPr>
          <w:color w:val="000000" w:themeColor="text1"/>
          <w:lang w:eastAsia="zh-CN"/>
        </w:rPr>
        <w:t xml:space="preserve"> </w:t>
      </w:r>
    </w:p>
    <w:p w14:paraId="1C441F70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这是被称义的人，在地上的责任。我们已经是蒙福的人，已经得到天国的好处，今天我们的责任是什么？马太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:13-16</w:t>
      </w:r>
      <w:r w:rsidRPr="00022306">
        <w:rPr>
          <w:rFonts w:hint="eastAsia"/>
          <w:color w:val="000000" w:themeColor="text1"/>
          <w:lang w:eastAsia="zh-CN"/>
        </w:rPr>
        <w:t>，强调生活的见证是重要的。你们是世上的盐，强调“你们”，复数。你们是世上的盐，其他人不是。不是讲你，是讲教会整体，整体的影响力比个人的影响力大。一个蜡烛不亮，十个蜡烛力量大。放在一起，对世界的影响就大。</w:t>
      </w:r>
    </w:p>
    <w:p w14:paraId="7C76DF14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什么是世上的盐？</w:t>
      </w:r>
    </w:p>
    <w:p w14:paraId="775908D5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圣经中“盐”有两个功用。路加福音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4:34-35</w:t>
      </w:r>
      <w:r w:rsidRPr="00022306">
        <w:rPr>
          <w:rFonts w:hint="eastAsia"/>
          <w:color w:val="000000" w:themeColor="text1"/>
          <w:lang w:eastAsia="zh-CN"/>
        </w:rPr>
        <w:t>，真正的盐怎会失了味呢？主耶稣时代，死海里捞上来的盐，和杂物混在一起，盐水化掉后只剩下杂物。失去味道，就是掺杂了世俗的观念，盐就失了味。</w:t>
      </w:r>
    </w:p>
    <w:p w14:paraId="2DB4DC46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盐的功用一是防腐，民数记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8:19</w:t>
      </w:r>
      <w:r w:rsidRPr="00022306">
        <w:rPr>
          <w:rFonts w:hint="eastAsia"/>
          <w:color w:val="000000" w:themeColor="text1"/>
          <w:lang w:eastAsia="zh-CN"/>
        </w:rPr>
        <w:t>，神给我们立约，不能毁约的。我们所讲的话，自己要能行出来；第二个功用，调味道。约伯记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color w:val="000000" w:themeColor="text1"/>
          <w:lang w:eastAsia="zh-CN"/>
        </w:rPr>
        <w:t>:6</w:t>
      </w:r>
      <w:r w:rsidRPr="00022306">
        <w:rPr>
          <w:rFonts w:hint="eastAsia"/>
          <w:color w:val="000000" w:themeColor="text1"/>
          <w:lang w:eastAsia="zh-CN"/>
        </w:rPr>
        <w:t>。马可福音</w:t>
      </w:r>
      <w:r w:rsidRPr="00022306">
        <w:rPr>
          <w:rFonts w:hint="eastAsia"/>
          <w:color w:val="000000" w:themeColor="text1"/>
          <w:lang w:eastAsia="zh-CN"/>
        </w:rPr>
        <w:t>9</w:t>
      </w:r>
      <w:r w:rsidRPr="00022306">
        <w:rPr>
          <w:color w:val="000000" w:themeColor="text1"/>
          <w:lang w:eastAsia="zh-CN"/>
        </w:rPr>
        <w:t>:49-50</w:t>
      </w:r>
      <w:r w:rsidRPr="00022306">
        <w:rPr>
          <w:rFonts w:hint="eastAsia"/>
          <w:color w:val="000000" w:themeColor="text1"/>
          <w:lang w:eastAsia="zh-CN"/>
        </w:rPr>
        <w:t>，小字很重要“凡祭物必用盐腌”。献给神的必须是好的，不能是腐烂的，要无瑕疵的。我们今天献给神的也要是好的。我们和弟兄姐妹是不是彼此和睦，我们讲话有盐调味吗？讲话的语气音调很重要。</w:t>
      </w:r>
    </w:p>
    <w:p w14:paraId="0E733DE1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失了味的盐，无用，失去了基督徒在世上生活的目的，神不再用你了。被丢在外面，失去了事奉的机会。天国的子民，神的儿女失去了在地上的使命，如果和世人一样，掺杂了地上的东西，就没有见证了，反而绊倒人。</w:t>
      </w:r>
    </w:p>
    <w:p w14:paraId="7619890C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马太</w:t>
      </w:r>
      <w:r w:rsidRPr="00022306">
        <w:rPr>
          <w:color w:val="000000" w:themeColor="text1"/>
          <w:lang w:eastAsia="zh-CN"/>
        </w:rPr>
        <w:t xml:space="preserve">5:14-16 </w:t>
      </w:r>
      <w:r w:rsidRPr="00022306">
        <w:rPr>
          <w:rFonts w:hint="eastAsia"/>
          <w:color w:val="000000" w:themeColor="text1"/>
          <w:lang w:eastAsia="zh-CN"/>
        </w:rPr>
        <w:t>，天国子民生活的见证对世界的影响</w:t>
      </w:r>
    </w:p>
    <w:p w14:paraId="4CAB86EC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基督徒在世上的影响力。圣经里提到光很多次，主耶稣就是光，我们应该在光明中，我们应该反射他的光。我们在地上的价值，可能会失去。“城造在山上”，人能看到；光放在斗底下，被遮盖，没有用了。盐很多时候看不到，融化在食物里看不到，但是光是看得见的。盐的功用是在暗里的，但是光是要人看得到的。光是借着你的话、行为来影响人的，很多人不敢讲出来的，光是被隐藏的。要用神的话，勉励人、提醒人，甚至责备人。记得，你是盐，你是光。基督徒需要好行为。盐要撒出去，</w:t>
      </w:r>
      <w:r w:rsidRPr="00022306">
        <w:rPr>
          <w:rFonts w:hint="eastAsia"/>
          <w:color w:val="000000" w:themeColor="text1"/>
          <w:lang w:eastAsia="zh-CN"/>
        </w:rPr>
        <w:lastRenderedPageBreak/>
        <w:t>光要照亮，玛拉基书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:2</w:t>
      </w:r>
      <w:r w:rsidRPr="00022306">
        <w:rPr>
          <w:rFonts w:hint="eastAsia"/>
          <w:color w:val="000000" w:themeColor="text1"/>
          <w:lang w:eastAsia="zh-CN"/>
        </w:rPr>
        <w:t>，光指向弥赛亚，“必有公义的日头出现，其光线有医治之能”。耶稣基督本身就是光。腓立比书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:15</w:t>
      </w:r>
      <w:r w:rsidRPr="00022306">
        <w:rPr>
          <w:rFonts w:hint="eastAsia"/>
          <w:color w:val="000000" w:themeColor="text1"/>
          <w:lang w:eastAsia="zh-CN"/>
        </w:rPr>
        <w:t>，“使你们无可指摘，诚实无伪，在这弯曲悖谬的世代作神无瑕疵的儿女。你们显在这时代中，好像明光照耀”。主耶稣是太阳，我们是月亮，我们要反射主耶稣的光，要以基督的心为心。我们不要效法这个世界，不要吸收世界的观念，我们看到不对的要讲出来。</w:t>
      </w:r>
    </w:p>
    <w:p w14:paraId="6B63E56C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我们是盐是光，目的是荣耀神，不是彰显自己。以弗所书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:8</w:t>
      </w:r>
      <w:r w:rsidRPr="00022306">
        <w:rPr>
          <w:rFonts w:hint="eastAsia"/>
          <w:color w:val="000000" w:themeColor="text1"/>
          <w:lang w:eastAsia="zh-CN"/>
        </w:rPr>
        <w:t>，“从前你们是暗昧的，但如今在主里面是光明的”。以弗所书</w:t>
      </w:r>
      <w:r w:rsidRPr="00022306">
        <w:rPr>
          <w:color w:val="000000" w:themeColor="text1"/>
          <w:lang w:eastAsia="zh-CN"/>
        </w:rPr>
        <w:t>2:8-10</w:t>
      </w:r>
      <w:r w:rsidRPr="00022306">
        <w:rPr>
          <w:rFonts w:hint="eastAsia"/>
          <w:color w:val="000000" w:themeColor="text1"/>
          <w:lang w:eastAsia="zh-CN"/>
        </w:rPr>
        <w:t>，“你们得救是本乎恩，也因着信；这并不是出于自己，乃是神所赐的；也不是出于行为，免得有人自夸。我们原是他的工作，在基督耶稣里造成的，为要叫我们行善，就是神所预备叫我们行的”。神救我们，为要叫我们行善，就是神所预备叫我们行的。</w:t>
      </w:r>
    </w:p>
    <w:p w14:paraId="72654A55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二．马太福音</w:t>
      </w:r>
      <w:r w:rsidRPr="00022306">
        <w:rPr>
          <w:rFonts w:hint="eastAsia"/>
          <w:b/>
          <w:bCs/>
          <w:color w:val="000000" w:themeColor="text1"/>
          <w:lang w:eastAsia="zh-CN"/>
        </w:rPr>
        <w:t>5</w:t>
      </w:r>
      <w:r w:rsidRPr="00022306">
        <w:rPr>
          <w:b/>
          <w:bCs/>
          <w:color w:val="000000" w:themeColor="text1"/>
          <w:lang w:eastAsia="zh-CN"/>
        </w:rPr>
        <w:t>:17-20</w:t>
      </w:r>
      <w:r w:rsidRPr="00022306">
        <w:rPr>
          <w:rFonts w:hint="eastAsia"/>
          <w:b/>
          <w:bCs/>
          <w:color w:val="000000" w:themeColor="text1"/>
          <w:lang w:eastAsia="zh-CN"/>
        </w:rPr>
        <w:t>真正的义将以神的律法为指导（标准）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32E18083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主题：真正得到神的义，会按照神的标准生活。不是按照自己的标准。需要省察自己，不要看别人。</w:t>
      </w:r>
    </w:p>
    <w:p w14:paraId="100BEF25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1.</w:t>
      </w:r>
      <w:r w:rsidRPr="00022306">
        <w:rPr>
          <w:rFonts w:hint="eastAsia"/>
          <w:color w:val="000000" w:themeColor="text1"/>
          <w:lang w:eastAsia="zh-CN"/>
        </w:rPr>
        <w:t>马太</w:t>
      </w:r>
      <w:r w:rsidRPr="00022306">
        <w:rPr>
          <w:color w:val="000000" w:themeColor="text1"/>
          <w:lang w:eastAsia="zh-CN"/>
        </w:rPr>
        <w:t xml:space="preserve">5:17-18 </w:t>
      </w:r>
      <w:r w:rsidRPr="00022306">
        <w:rPr>
          <w:rFonts w:hint="eastAsia"/>
          <w:color w:val="000000" w:themeColor="text1"/>
          <w:lang w:eastAsia="zh-CN"/>
        </w:rPr>
        <w:t>，主耶稣基督来的目的不是要废掉律法，乃是要成全</w:t>
      </w:r>
    </w:p>
    <w:p w14:paraId="34E211D8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7</w:t>
      </w:r>
      <w:r w:rsidRPr="00022306">
        <w:rPr>
          <w:rFonts w:hint="eastAsia"/>
          <w:color w:val="000000" w:themeColor="text1"/>
          <w:lang w:eastAsia="zh-CN"/>
        </w:rPr>
        <w:t>节，主耶稣讲出自己来地上真正的目的。因为文士、法利赛人说主耶稣不守安息日，吃饭不洗手。主耶稣讲，莫想我来要废掉律法和先知。犹太人拉比所说的律法和先知，一指十条诫命，二指摩西五经，三指整个旧约圣经，四指拉比自己的解释圣经。天主教的教义只有教皇解释的才是对的，这个文士、法利赛人有什么区别？圣经不够的，还需要文士、法利赛人自己的解释。这不是神的意思。整本圣经都是神的话，每一个人都能明白。</w:t>
      </w:r>
    </w:p>
    <w:p w14:paraId="5FD3562C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什么是“成全”？路加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4:44</w:t>
      </w:r>
      <w:r w:rsidRPr="00022306">
        <w:rPr>
          <w:rFonts w:hint="eastAsia"/>
          <w:color w:val="000000" w:themeColor="text1"/>
          <w:lang w:eastAsia="zh-CN"/>
        </w:rPr>
        <w:t>，应验在主耶稣身上，这是成就律法；罗马书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0:4</w:t>
      </w:r>
      <w:r w:rsidRPr="00022306">
        <w:rPr>
          <w:rFonts w:hint="eastAsia"/>
          <w:color w:val="000000" w:themeColor="text1"/>
          <w:lang w:eastAsia="zh-CN"/>
        </w:rPr>
        <w:t>，律法的总结就是基督，凡信他的人都得着神的义。加拉太书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:19-25</w:t>
      </w:r>
      <w:r w:rsidRPr="00022306">
        <w:rPr>
          <w:rFonts w:hint="eastAsia"/>
          <w:color w:val="000000" w:themeColor="text1"/>
          <w:lang w:eastAsia="zh-CN"/>
        </w:rPr>
        <w:t>，“律法和先知是我们训蒙的师傅”。我们不在律法之下了，不是律法没有用了。主耶稣来是成就律法，整个律法应验在主耶稣的身上。旧约和新约是一本圣经，不能拆开。犹太人以为靠自己可以守律法。主耶稣来是成全律法，耶稣行出律法的要求，预言也应验在耶稣身上。一点一画都不能废去。</w:t>
      </w:r>
    </w:p>
    <w:p w14:paraId="499DB37F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lastRenderedPageBreak/>
        <w:t>2.</w:t>
      </w:r>
      <w:r w:rsidRPr="00022306">
        <w:rPr>
          <w:rFonts w:hint="eastAsia"/>
          <w:color w:val="000000" w:themeColor="text1"/>
          <w:lang w:eastAsia="zh-CN"/>
        </w:rPr>
        <w:t>马太</w:t>
      </w:r>
      <w:r w:rsidRPr="00022306">
        <w:rPr>
          <w:color w:val="000000" w:themeColor="text1"/>
          <w:lang w:eastAsia="zh-CN"/>
        </w:rPr>
        <w:t>5:19</w:t>
      </w:r>
      <w:r w:rsidRPr="00022306">
        <w:rPr>
          <w:rFonts w:hint="eastAsia"/>
          <w:color w:val="000000" w:themeColor="text1"/>
          <w:lang w:eastAsia="zh-CN"/>
        </w:rPr>
        <w:t>，</w:t>
      </w:r>
      <w:r w:rsidRPr="00022306">
        <w:rPr>
          <w:color w:val="000000" w:themeColor="text1"/>
          <w:lang w:eastAsia="zh-CN"/>
        </w:rPr>
        <w:t xml:space="preserve"> </w:t>
      </w:r>
      <w:r w:rsidRPr="00022306">
        <w:rPr>
          <w:rFonts w:hint="eastAsia"/>
          <w:color w:val="000000" w:themeColor="text1"/>
          <w:lang w:eastAsia="zh-CN"/>
        </w:rPr>
        <w:t>我们在天国的奖赏是与我们在地上的言行直接相关</w:t>
      </w:r>
    </w:p>
    <w:p w14:paraId="41FBDCFD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这节不是讲救恩，是讲在天国中的奖赏不一样的。我们在地上是盐，有没有失去味道？光，有没有被遮盖？如果活出盐和光的功用，在天国必得奖赏。</w:t>
      </w:r>
    </w:p>
    <w:p w14:paraId="7659A52E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3.</w:t>
      </w:r>
      <w:r w:rsidRPr="00022306">
        <w:rPr>
          <w:rFonts w:hint="eastAsia"/>
          <w:color w:val="000000" w:themeColor="text1"/>
          <w:lang w:eastAsia="zh-CN"/>
        </w:rPr>
        <w:t>马太</w:t>
      </w:r>
      <w:r w:rsidRPr="00022306">
        <w:rPr>
          <w:color w:val="000000" w:themeColor="text1"/>
          <w:lang w:eastAsia="zh-CN"/>
        </w:rPr>
        <w:t xml:space="preserve">5:20 </w:t>
      </w:r>
      <w:r w:rsidRPr="00022306">
        <w:rPr>
          <w:rFonts w:hint="eastAsia"/>
          <w:color w:val="000000" w:themeColor="text1"/>
          <w:lang w:eastAsia="zh-CN"/>
        </w:rPr>
        <w:t>，神清楚地告诉世人关于进神国的原则</w:t>
      </w:r>
    </w:p>
    <w:p w14:paraId="6822DCA8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非常清楚地告诉世人，他在加利利湖的西北，面对加利利湖，讲登山宝训。世人被犹太法利赛人灌输了很多观念，要做这个，要做那个。主耶稣告诉他们，你们的义若不胜过文士、法利赛人，断不能进天国。不是靠行为，是要得到神的义，信耶稣就得到神的义。拉比有一个教导，如果天国里有两种人，一个是文士，一个是法利赛人。主耶稣的教导相反。今天的宗教就像文士法利赛人，今天做个、明天做那个。创世记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5:16</w:t>
      </w:r>
      <w:r w:rsidRPr="00022306">
        <w:rPr>
          <w:rFonts w:hint="eastAsia"/>
          <w:color w:val="000000" w:themeColor="text1"/>
          <w:lang w:eastAsia="zh-CN"/>
        </w:rPr>
        <w:t>，神称亚伯拉罕为义，是因为他信耶稣。大卫称后面要有一个人来代替我的罪。使徒行传，我们不能靠着行为得救。</w:t>
      </w:r>
    </w:p>
    <w:p w14:paraId="1C77F81E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我们是世上的盐，世上的光。</w:t>
      </w:r>
    </w:p>
    <w:p w14:paraId="41765DA2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4F2D54F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问题与分享：</w:t>
      </w:r>
    </w:p>
    <w:p w14:paraId="22EE2027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虚心的人有福了，灵里贫乏的人有福了，为什么？</w:t>
      </w:r>
    </w:p>
    <w:p w14:paraId="245433BD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因为灵里贫穷才会去追求，是内在的光景。如果觉得已经够了，就不需要追求了。</w:t>
      </w:r>
    </w:p>
    <w:p w14:paraId="4D519CA5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．盐失去了味道，今天才明白是指掺杂了世上的观念。</w:t>
      </w:r>
    </w:p>
    <w:p w14:paraId="4EF34E9E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．见证是什么意思，谁见证谁？</w:t>
      </w:r>
    </w:p>
    <w:p w14:paraId="671BD3B8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我们生活的世界是非常腐败的，盐可以起作用。但我们要是失去味道，就没有作用了；世界是黑暗的，才需要光。你我的品格别人看得见。在我们周围的人中，我们的影响就是见证。我们需要行出来。我们基督徒言语行为方方面面，对周遭的人是怎样一种的影响。从你的教会、家庭开始做见证。</w:t>
      </w:r>
    </w:p>
    <w:p w14:paraId="31962F42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关于“三位一体”的理解？</w:t>
      </w:r>
    </w:p>
    <w:p w14:paraId="699FC2A7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有很多理论，比如三棱锥的理论，三个侧面，但是同时是一体的。圣经中并没有“三位一体”这个词，但是会看到有父神、耶稣、圣灵。主耶稣受洗时，圣父、圣子、圣灵是同时在场的。神设计了永恒的计划，差遣主耶稣来实现，主耶稣在你我之间，让我们认识神、感到神的存在。主耶稣说，你们看见我，就是看见父。</w:t>
      </w:r>
    </w:p>
    <w:p w14:paraId="30FB6C0B" w14:textId="77777777" w:rsidR="00C650C4" w:rsidRPr="00022306" w:rsidRDefault="00C650C4">
      <w:pPr>
        <w:pStyle w:val="ListBullet"/>
        <w:numPr>
          <w:ilvl w:val="0"/>
          <w:numId w:val="43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有一位姐妹预备好时刻被提，有这么近吗？</w:t>
      </w:r>
    </w:p>
    <w:p w14:paraId="386CA0A3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人的感觉不可靠，要凭神的话。但是要完整地看圣经，关于被提、抛下一切，要看所有的相关经文。</w:t>
      </w:r>
    </w:p>
    <w:p w14:paraId="3A5B615C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约翰一书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:1-2</w:t>
      </w:r>
      <w:r w:rsidRPr="00022306">
        <w:rPr>
          <w:rFonts w:hint="eastAsia"/>
          <w:color w:val="000000" w:themeColor="text1"/>
          <w:lang w:eastAsia="zh-CN"/>
        </w:rPr>
        <w:t>，有这指望，怎样准备？“就洁净自己，像他洁净一样”。我们就过圣洁的生活，这是准备；歌罗西书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:1-5</w:t>
      </w:r>
      <w:r w:rsidRPr="00022306">
        <w:rPr>
          <w:rFonts w:hint="eastAsia"/>
          <w:color w:val="000000" w:themeColor="text1"/>
          <w:lang w:eastAsia="zh-CN"/>
        </w:rPr>
        <w:t>，“所以，你们若真与基督一同复活，就当求在上面的事”。我们的责任是什么就很清楚了。还有一个比喻，主耶稣是新郎，教会是新妇，新妇等待新郎来，怎样等待？什么也不做只是等待吗？我们信神是合乎逻辑的，不是不合理的。神创造宇宙万物是合乎逻辑，很合理的，所以神要我们做的也是合理的、合乎规律的。关于等候主耶稣的，提多书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:1-13</w:t>
      </w:r>
      <w:r w:rsidRPr="00022306">
        <w:rPr>
          <w:rFonts w:hint="eastAsia"/>
          <w:color w:val="000000" w:themeColor="text1"/>
          <w:lang w:eastAsia="zh-CN"/>
        </w:rPr>
        <w:t>，怎样准备，需要除去不敬虔的信。拥有物质和不被物质控制是不一样的，拥有不一定被控制。神给我们地上的东西是给我们用的，但不能被控制。盗贼来，不知道什么时候。但要准备。撒旦像吼叫的狮子，要吞吃我们的什么呢？要守护的是永恒的东西。</w:t>
      </w:r>
    </w:p>
    <w:p w14:paraId="5EB2DF96" w14:textId="77777777" w:rsidR="00C650C4" w:rsidRPr="00022306" w:rsidRDefault="00C650C4">
      <w:pPr>
        <w:pStyle w:val="ListBullet"/>
        <w:numPr>
          <w:ilvl w:val="0"/>
          <w:numId w:val="43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如果没有信耶稣，就没法进天堂了是吗？</w:t>
      </w:r>
    </w:p>
    <w:p w14:paraId="0F385D2E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是的。</w:t>
      </w:r>
    </w:p>
    <w:p w14:paraId="005B5F78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4C6A2315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ED0C814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4A987B43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6BD8491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3F93969A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C056950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6A5F3F6" w14:textId="0516E40F" w:rsidR="00C650C4" w:rsidRPr="00022306" w:rsidRDefault="00C650C4" w:rsidP="00C650C4">
      <w:pPr>
        <w:pStyle w:val="Heading1"/>
        <w:jc w:val="both"/>
        <w:rPr>
          <w:lang w:eastAsia="zh-CN"/>
        </w:rPr>
      </w:pPr>
      <w:bookmarkStart w:id="41" w:name="_Toc143946614"/>
      <w:bookmarkStart w:id="42" w:name="_Toc180860568"/>
      <w:r w:rsidRPr="00022306"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 w:rsidRPr="00022306">
        <w:rPr>
          <w:rFonts w:hint="eastAsia"/>
          <w:lang w:eastAsia="zh-CN"/>
        </w:rPr>
        <w:t>（二十九）</w:t>
      </w:r>
      <w:r w:rsidRPr="00022306">
        <w:rPr>
          <w:rFonts w:hint="eastAsia"/>
          <w:lang w:eastAsia="zh-CN"/>
        </w:rPr>
        <w:t xml:space="preserve">: </w:t>
      </w:r>
      <w:r w:rsidRPr="00022306">
        <w:rPr>
          <w:rFonts w:hint="eastAsia"/>
          <w:lang w:eastAsia="zh-CN"/>
        </w:rPr>
        <w:t>耶稣解释律法的精义</w:t>
      </w:r>
      <w:bookmarkEnd w:id="41"/>
      <w:bookmarkEnd w:id="42"/>
    </w:p>
    <w:p w14:paraId="778CEC4C" w14:textId="77777777" w:rsidR="00C650C4" w:rsidRPr="00022306" w:rsidRDefault="00C650C4" w:rsidP="00D82D63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时间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023</w:t>
      </w:r>
      <w:r w:rsidRPr="00022306">
        <w:rPr>
          <w:rFonts w:hint="eastAsia"/>
          <w:color w:val="000000" w:themeColor="text1"/>
          <w:lang w:eastAsia="zh-CN"/>
        </w:rPr>
        <w:t>年</w:t>
      </w: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月</w:t>
      </w:r>
      <w:r w:rsidRPr="00022306">
        <w:rPr>
          <w:color w:val="000000" w:themeColor="text1"/>
          <w:lang w:eastAsia="zh-CN"/>
        </w:rPr>
        <w:t>27</w:t>
      </w:r>
      <w:r w:rsidRPr="00022306">
        <w:rPr>
          <w:rFonts w:hint="eastAsia"/>
          <w:color w:val="000000" w:themeColor="text1"/>
          <w:lang w:eastAsia="zh-CN"/>
        </w:rPr>
        <w:t>日</w:t>
      </w:r>
    </w:p>
    <w:p w14:paraId="745207D5" w14:textId="77777777" w:rsidR="00C650C4" w:rsidRPr="00022306" w:rsidRDefault="00C650C4" w:rsidP="00D82D63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相关经文：马太福音</w:t>
      </w:r>
      <w:r w:rsidRPr="00022306">
        <w:rPr>
          <w:color w:val="000000" w:themeColor="text1"/>
          <w:lang w:eastAsia="zh-CN"/>
        </w:rPr>
        <w:t>5:21-48</w:t>
      </w:r>
    </w:p>
    <w:p w14:paraId="0A0369B2" w14:textId="77777777" w:rsidR="00C650C4" w:rsidRPr="00683863" w:rsidRDefault="00C650C4" w:rsidP="00683863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太</w:t>
      </w:r>
      <w:r w:rsidRPr="00683863">
        <w:rPr>
          <w:rFonts w:hint="eastAsia"/>
          <w:color w:val="000000" w:themeColor="text1"/>
          <w:lang w:eastAsia="zh-CN"/>
        </w:rPr>
        <w:t>5</w:t>
      </w:r>
      <w:r w:rsidRPr="00683863">
        <w:rPr>
          <w:color w:val="000000" w:themeColor="text1"/>
          <w:lang w:eastAsia="zh-CN"/>
        </w:rPr>
        <w:t>:20</w:t>
      </w:r>
      <w:r w:rsidRPr="00683863">
        <w:rPr>
          <w:rFonts w:hint="eastAsia"/>
          <w:color w:val="000000" w:themeColor="text1"/>
          <w:lang w:eastAsia="zh-CN"/>
        </w:rPr>
        <w:t>“你们的义若不胜于文士和法利赛人的义，断不能进天国”。天国的子民的品格，八个。我们是有福的，因为我们的福不受外界环境的影响。我们是盐，我们是光。</w:t>
      </w:r>
    </w:p>
    <w:p w14:paraId="3FFA9A1F" w14:textId="77777777" w:rsidR="00C650C4" w:rsidRPr="00683863" w:rsidRDefault="00C650C4" w:rsidP="00683863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今天的六个例子，让我们看到人性的堕落和脆弱，我们需要主耶稣，虽然我们有圣灵内驻，但我们在地上还是会受到影响，我们还是需要主耶稣。</w:t>
      </w:r>
    </w:p>
    <w:p w14:paraId="0BF7638B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</w:rPr>
      </w:pPr>
      <w:r w:rsidRPr="00022306">
        <w:rPr>
          <w:rFonts w:hint="eastAsia"/>
          <w:b/>
          <w:bCs/>
          <w:lang w:eastAsia="zh-CN"/>
        </w:rPr>
        <w:t>一．</w:t>
      </w:r>
      <w:r w:rsidRPr="00022306">
        <w:rPr>
          <w:rFonts w:hint="eastAsia"/>
          <w:b/>
          <w:bCs/>
        </w:rPr>
        <w:t>马太福音</w:t>
      </w:r>
      <w:r w:rsidRPr="00022306">
        <w:rPr>
          <w:rFonts w:hint="eastAsia"/>
          <w:b/>
          <w:bCs/>
        </w:rPr>
        <w:t>5</w:t>
      </w:r>
      <w:r w:rsidRPr="00022306">
        <w:rPr>
          <w:b/>
          <w:bCs/>
        </w:rPr>
        <w:t xml:space="preserve">:21-26 </w:t>
      </w:r>
      <w:r w:rsidRPr="00022306">
        <w:rPr>
          <w:rFonts w:hint="eastAsia"/>
          <w:b/>
          <w:bCs/>
        </w:rPr>
        <w:t>论谋杀的问题</w:t>
      </w:r>
      <w:r w:rsidRPr="00022306">
        <w:rPr>
          <w:b/>
          <w:bCs/>
        </w:rPr>
        <w:t xml:space="preserve"> </w:t>
      </w:r>
    </w:p>
    <w:p w14:paraId="2CB27B87" w14:textId="77777777" w:rsidR="00C650C4" w:rsidRPr="00683863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主耶稣是在加利利湖的北边，在山上面对加利利湖，应该是在迦百农一带，用当时六个社会上发生的平常的事情，今天也会发生的事情、教会里也会发生的事情来讲。</w:t>
      </w:r>
    </w:p>
    <w:p w14:paraId="5639AE14" w14:textId="77777777" w:rsidR="00C650C4" w:rsidRPr="00683863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马太福音第</w:t>
      </w:r>
      <w:r w:rsidRPr="00683863">
        <w:rPr>
          <w:rFonts w:hint="eastAsia"/>
          <w:color w:val="000000" w:themeColor="text1"/>
          <w:lang w:eastAsia="zh-CN"/>
        </w:rPr>
        <w:t>5</w:t>
      </w:r>
      <w:r w:rsidRPr="00683863">
        <w:rPr>
          <w:rFonts w:hint="eastAsia"/>
          <w:color w:val="000000" w:themeColor="text1"/>
          <w:lang w:eastAsia="zh-CN"/>
        </w:rPr>
        <w:t>章多次出现“你们听见有话说”，指你们的拉比、先生或世人说，“只是我告诉你们”也多次出现，主耶稣在做一个对比，指很多人在用自己的了解解释圣经，但是主耶稣告诉人们应该怎样理解，关于杀人、奸淫、休妻、起誓、正义、爱仇敌等。</w:t>
      </w:r>
    </w:p>
    <w:p w14:paraId="7DD80C67" w14:textId="77777777" w:rsidR="00C650C4" w:rsidRPr="00683863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这一部分的每一条都有三个方面，一是传统怎样解释，二是主耶稣的教导，三是怎样应用。</w:t>
      </w:r>
    </w:p>
    <w:p w14:paraId="6460D522" w14:textId="77777777" w:rsidR="00C650C4" w:rsidRPr="00683863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color w:val="000000" w:themeColor="text1"/>
          <w:lang w:eastAsia="zh-CN"/>
        </w:rPr>
        <w:t>1</w:t>
      </w:r>
      <w:r w:rsidRPr="00683863">
        <w:rPr>
          <w:rFonts w:hint="eastAsia"/>
          <w:color w:val="000000" w:themeColor="text1"/>
          <w:lang w:eastAsia="zh-CN"/>
        </w:rPr>
        <w:t>．传统的解释。“不可杀人”是十条诫命中的第六条诫命。按照传统的解释，杀人是有严重后果的。参见创世记</w:t>
      </w:r>
      <w:r w:rsidRPr="00683863">
        <w:rPr>
          <w:rFonts w:hint="eastAsia"/>
          <w:color w:val="000000" w:themeColor="text1"/>
          <w:lang w:eastAsia="zh-CN"/>
        </w:rPr>
        <w:t>9</w:t>
      </w:r>
      <w:r w:rsidRPr="00683863">
        <w:rPr>
          <w:color w:val="000000" w:themeColor="text1"/>
          <w:lang w:eastAsia="zh-CN"/>
        </w:rPr>
        <w:t>:5-6</w:t>
      </w:r>
      <w:r w:rsidRPr="00683863">
        <w:rPr>
          <w:rFonts w:hint="eastAsia"/>
          <w:color w:val="000000" w:themeColor="text1"/>
          <w:lang w:eastAsia="zh-CN"/>
        </w:rPr>
        <w:t>，人是照着神的形象造的，所以杀人要赔命；出埃及记</w:t>
      </w:r>
      <w:r w:rsidRPr="00683863">
        <w:rPr>
          <w:rFonts w:hint="eastAsia"/>
          <w:color w:val="000000" w:themeColor="text1"/>
          <w:lang w:eastAsia="zh-CN"/>
        </w:rPr>
        <w:t>2</w:t>
      </w:r>
      <w:r w:rsidRPr="00683863">
        <w:rPr>
          <w:color w:val="000000" w:themeColor="text1"/>
          <w:lang w:eastAsia="zh-CN"/>
        </w:rPr>
        <w:t>1:12-14</w:t>
      </w:r>
      <w:r w:rsidRPr="00683863">
        <w:rPr>
          <w:rFonts w:hint="eastAsia"/>
          <w:color w:val="000000" w:themeColor="text1"/>
          <w:lang w:eastAsia="zh-CN"/>
        </w:rPr>
        <w:t>。主耶稣说拉比的教导有严重的后果，但不至于死。</w:t>
      </w:r>
    </w:p>
    <w:p w14:paraId="71DD7428" w14:textId="77777777" w:rsidR="00C650C4" w:rsidRPr="00683863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color w:val="000000" w:themeColor="text1"/>
          <w:lang w:eastAsia="zh-CN"/>
        </w:rPr>
        <w:t>2</w:t>
      </w:r>
      <w:r w:rsidRPr="00683863">
        <w:rPr>
          <w:rFonts w:hint="eastAsia"/>
          <w:color w:val="000000" w:themeColor="text1"/>
          <w:lang w:eastAsia="zh-CN"/>
        </w:rPr>
        <w:t>．主耶稣的教导，无缘无故动怒，是你的态度，因为骄傲而瞧不起人。拉加，笨蛋；魔利，对人的人格做结论，攻击人的人格。杀人是从这三个步骤开始的。主耶稣说一个人会杀人，是从心里开始的，是内在的问题，杀人是从犯怒开始的。</w:t>
      </w:r>
    </w:p>
    <w:p w14:paraId="57BE1791" w14:textId="77777777" w:rsidR="00C650C4" w:rsidRPr="00683863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lastRenderedPageBreak/>
        <w:t>3</w:t>
      </w:r>
      <w:r w:rsidRPr="00683863">
        <w:rPr>
          <w:rFonts w:hint="eastAsia"/>
          <w:color w:val="000000" w:themeColor="text1"/>
          <w:lang w:eastAsia="zh-CN"/>
        </w:rPr>
        <w:t>．如何应用，怎样行出真理？第一步，太</w:t>
      </w:r>
      <w:r w:rsidRPr="00683863">
        <w:rPr>
          <w:rFonts w:hint="eastAsia"/>
          <w:color w:val="000000" w:themeColor="text1"/>
          <w:lang w:eastAsia="zh-CN"/>
        </w:rPr>
        <w:t>5</w:t>
      </w:r>
      <w:r w:rsidRPr="00683863">
        <w:rPr>
          <w:color w:val="000000" w:themeColor="text1"/>
          <w:lang w:eastAsia="zh-CN"/>
        </w:rPr>
        <w:t>:</w:t>
      </w:r>
      <w:r w:rsidRPr="00683863">
        <w:rPr>
          <w:rFonts w:hint="eastAsia"/>
          <w:color w:val="000000" w:themeColor="text1"/>
          <w:lang w:eastAsia="zh-CN"/>
        </w:rPr>
        <w:t>2</w:t>
      </w:r>
      <w:r w:rsidRPr="00683863">
        <w:rPr>
          <w:color w:val="000000" w:themeColor="text1"/>
          <w:lang w:eastAsia="zh-CN"/>
        </w:rPr>
        <w:t>3-24</w:t>
      </w:r>
      <w:r w:rsidRPr="00683863">
        <w:rPr>
          <w:rFonts w:hint="eastAsia"/>
          <w:color w:val="000000" w:themeColor="text1"/>
          <w:lang w:eastAsia="zh-CN"/>
        </w:rPr>
        <w:t>，我们需要与人和好，不要讲对错；第二步，</w:t>
      </w:r>
      <w:r w:rsidRPr="00683863">
        <w:rPr>
          <w:color w:val="000000" w:themeColor="text1"/>
          <w:lang w:eastAsia="zh-CN"/>
        </w:rPr>
        <w:t>25-26</w:t>
      </w:r>
      <w:r w:rsidRPr="00683863">
        <w:rPr>
          <w:rFonts w:hint="eastAsia"/>
          <w:color w:val="000000" w:themeColor="text1"/>
          <w:lang w:eastAsia="zh-CN"/>
        </w:rPr>
        <w:t>节，要能够接纳别人与自己不一样。</w:t>
      </w:r>
    </w:p>
    <w:p w14:paraId="329B0B64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</w:rPr>
      </w:pPr>
      <w:r w:rsidRPr="00022306">
        <w:rPr>
          <w:rFonts w:hint="eastAsia"/>
          <w:b/>
          <w:bCs/>
        </w:rPr>
        <w:t>二．马太福音</w:t>
      </w:r>
      <w:r w:rsidRPr="00022306">
        <w:rPr>
          <w:rFonts w:hint="eastAsia"/>
          <w:b/>
          <w:bCs/>
        </w:rPr>
        <w:t>5</w:t>
      </w:r>
      <w:r w:rsidRPr="00022306">
        <w:rPr>
          <w:b/>
          <w:bCs/>
        </w:rPr>
        <w:t xml:space="preserve">:27-30 </w:t>
      </w:r>
      <w:r w:rsidRPr="00022306">
        <w:rPr>
          <w:rFonts w:hint="eastAsia"/>
          <w:b/>
          <w:bCs/>
        </w:rPr>
        <w:t>论奸淫的问题</w:t>
      </w:r>
    </w:p>
    <w:p w14:paraId="0110BC85" w14:textId="77777777" w:rsidR="00C650C4" w:rsidRPr="00683863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lang w:eastAsia="zh-CN"/>
        </w:rPr>
        <w:t>“</w:t>
      </w:r>
      <w:r w:rsidRPr="00683863">
        <w:rPr>
          <w:rFonts w:hint="eastAsia"/>
          <w:color w:val="000000" w:themeColor="text1"/>
          <w:lang w:eastAsia="zh-CN"/>
        </w:rPr>
        <w:t>不可奸淫”是十条诫命中的第七条。</w:t>
      </w:r>
    </w:p>
    <w:p w14:paraId="7A1CEED7" w14:textId="77777777" w:rsidR="00C650C4" w:rsidRPr="00683863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1</w:t>
      </w:r>
      <w:r w:rsidRPr="00683863">
        <w:rPr>
          <w:rFonts w:hint="eastAsia"/>
          <w:color w:val="000000" w:themeColor="text1"/>
          <w:lang w:eastAsia="zh-CN"/>
        </w:rPr>
        <w:t>．当时传统的解释，行奸淫是可以遮掩的，只要两个人同意，没有人知道就没事了。</w:t>
      </w:r>
    </w:p>
    <w:p w14:paraId="4303949C" w14:textId="77777777" w:rsidR="00C650C4" w:rsidRPr="00683863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2</w:t>
      </w:r>
      <w:r w:rsidRPr="00683863">
        <w:rPr>
          <w:rFonts w:hint="eastAsia"/>
          <w:color w:val="000000" w:themeColor="text1"/>
          <w:lang w:eastAsia="zh-CN"/>
        </w:rPr>
        <w:t>．主耶稣解释，神的律法是道德的标准，道德的意图，是从心开始的。律法对付的不是行为，而是内心。“看见”是现在式的动词，是不断地、不停的。“妇女”是单数的，不是复数，是一个妇女。不是行为做了才是奸淫，是心里动了淫念就是了。</w:t>
      </w:r>
    </w:p>
    <w:p w14:paraId="7B68F644" w14:textId="77777777" w:rsidR="00C650C4" w:rsidRPr="00683863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color w:val="000000" w:themeColor="text1"/>
          <w:lang w:eastAsia="zh-CN"/>
        </w:rPr>
        <w:t>3</w:t>
      </w:r>
      <w:r w:rsidRPr="00683863">
        <w:rPr>
          <w:rFonts w:hint="eastAsia"/>
          <w:color w:val="000000" w:themeColor="text1"/>
          <w:lang w:eastAsia="zh-CN"/>
        </w:rPr>
        <w:t>．如何运用。这里不是真的要挖掉眼睛，是指从此切断，不要看。真的砍掉也没有用，罪恶还在进行。主耶稣说你需要看到自己人性的堕落，自己的可怜，求神帮助。</w:t>
      </w:r>
    </w:p>
    <w:p w14:paraId="04BC877E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</w:rPr>
      </w:pPr>
      <w:r w:rsidRPr="00022306">
        <w:rPr>
          <w:rFonts w:hint="eastAsia"/>
          <w:b/>
          <w:bCs/>
        </w:rPr>
        <w:t>三．马太福音</w:t>
      </w:r>
      <w:r w:rsidRPr="00022306">
        <w:rPr>
          <w:rFonts w:hint="eastAsia"/>
          <w:b/>
          <w:bCs/>
        </w:rPr>
        <w:t>5</w:t>
      </w:r>
      <w:r w:rsidRPr="00022306">
        <w:rPr>
          <w:b/>
          <w:bCs/>
        </w:rPr>
        <w:t xml:space="preserve">:31-32 </w:t>
      </w:r>
      <w:r w:rsidRPr="00022306">
        <w:rPr>
          <w:rFonts w:hint="eastAsia"/>
          <w:b/>
          <w:bCs/>
        </w:rPr>
        <w:t>论休妻的问题</w:t>
      </w:r>
      <w:r w:rsidRPr="00022306">
        <w:rPr>
          <w:b/>
          <w:bCs/>
        </w:rPr>
        <w:t xml:space="preserve"> </w:t>
      </w:r>
    </w:p>
    <w:p w14:paraId="4FA698C1" w14:textId="77777777" w:rsidR="00C650C4" w:rsidRPr="00683863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离婚的问题。这两节经文不是圣经中完整讲关于离婚的问题，完整的解释要看哥林多前书</w:t>
      </w:r>
      <w:r w:rsidRPr="00683863">
        <w:rPr>
          <w:rFonts w:hint="eastAsia"/>
          <w:color w:val="000000" w:themeColor="text1"/>
          <w:lang w:eastAsia="zh-CN"/>
        </w:rPr>
        <w:t>7</w:t>
      </w:r>
      <w:r w:rsidRPr="00683863">
        <w:rPr>
          <w:rFonts w:hint="eastAsia"/>
          <w:color w:val="000000" w:themeColor="text1"/>
          <w:lang w:eastAsia="zh-CN"/>
        </w:rPr>
        <w:t>。</w:t>
      </w:r>
    </w:p>
    <w:p w14:paraId="453F15DB" w14:textId="77777777" w:rsidR="00C650C4" w:rsidRPr="00683863" w:rsidRDefault="00C650C4" w:rsidP="00683863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1</w:t>
      </w:r>
      <w:r w:rsidRPr="00683863">
        <w:rPr>
          <w:rFonts w:hint="eastAsia"/>
          <w:color w:val="000000" w:themeColor="text1"/>
          <w:lang w:eastAsia="zh-CN"/>
        </w:rPr>
        <w:t>．传统的教导。</w:t>
      </w:r>
    </w:p>
    <w:p w14:paraId="2036420F" w14:textId="77777777" w:rsidR="00C650C4" w:rsidRPr="00683863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这两节经文的背景是申命记</w:t>
      </w:r>
      <w:r w:rsidRPr="00683863">
        <w:rPr>
          <w:rFonts w:hint="eastAsia"/>
          <w:color w:val="000000" w:themeColor="text1"/>
          <w:lang w:eastAsia="zh-CN"/>
        </w:rPr>
        <w:t>2</w:t>
      </w:r>
      <w:r w:rsidRPr="00683863">
        <w:rPr>
          <w:color w:val="000000" w:themeColor="text1"/>
          <w:lang w:eastAsia="zh-CN"/>
        </w:rPr>
        <w:t>4:1-4</w:t>
      </w:r>
      <w:r w:rsidRPr="00683863">
        <w:rPr>
          <w:rFonts w:hint="eastAsia"/>
          <w:color w:val="000000" w:themeColor="text1"/>
          <w:lang w:eastAsia="zh-CN"/>
        </w:rPr>
        <w:t>。</w:t>
      </w:r>
    </w:p>
    <w:p w14:paraId="5C910892" w14:textId="77777777" w:rsidR="00C650C4" w:rsidRPr="00683863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法利赛人来试探主耶稣怎样解释休妻，马太福音</w:t>
      </w:r>
      <w:r w:rsidRPr="00683863">
        <w:rPr>
          <w:rFonts w:hint="eastAsia"/>
          <w:color w:val="000000" w:themeColor="text1"/>
          <w:lang w:eastAsia="zh-CN"/>
        </w:rPr>
        <w:t>1</w:t>
      </w:r>
      <w:r w:rsidRPr="00683863">
        <w:rPr>
          <w:color w:val="000000" w:themeColor="text1"/>
          <w:lang w:eastAsia="zh-CN"/>
        </w:rPr>
        <w:t>9:3</w:t>
      </w:r>
      <w:r w:rsidRPr="00683863">
        <w:rPr>
          <w:rFonts w:hint="eastAsia"/>
          <w:color w:val="000000" w:themeColor="text1"/>
          <w:lang w:eastAsia="zh-CN"/>
        </w:rPr>
        <w:t>，法利赛人的传统就是这样，今天就是这样，无论什么理由都可以离婚。主耶稣的回答，太</w:t>
      </w:r>
      <w:r w:rsidRPr="00683863">
        <w:rPr>
          <w:rFonts w:hint="eastAsia"/>
          <w:color w:val="000000" w:themeColor="text1"/>
          <w:lang w:eastAsia="zh-CN"/>
        </w:rPr>
        <w:t>1</w:t>
      </w:r>
      <w:r w:rsidRPr="00683863">
        <w:rPr>
          <w:color w:val="000000" w:themeColor="text1"/>
          <w:lang w:eastAsia="zh-CN"/>
        </w:rPr>
        <w:t>9:</w:t>
      </w:r>
      <w:r w:rsidRPr="00683863">
        <w:rPr>
          <w:rFonts w:hint="eastAsia"/>
          <w:color w:val="000000" w:themeColor="text1"/>
          <w:lang w:eastAsia="zh-CN"/>
        </w:rPr>
        <w:t>4</w:t>
      </w:r>
      <w:r w:rsidRPr="00683863">
        <w:rPr>
          <w:rFonts w:hint="eastAsia"/>
          <w:color w:val="000000" w:themeColor="text1"/>
          <w:lang w:eastAsia="zh-CN"/>
        </w:rPr>
        <w:t>节，</w:t>
      </w:r>
      <w:r w:rsidRPr="00683863">
        <w:rPr>
          <w:rFonts w:hint="eastAsia"/>
          <w:color w:val="000000" w:themeColor="text1"/>
          <w:lang w:eastAsia="zh-CN"/>
        </w:rPr>
        <w:t>7-9</w:t>
      </w:r>
      <w:r w:rsidRPr="00683863">
        <w:rPr>
          <w:rFonts w:hint="eastAsia"/>
          <w:color w:val="000000" w:themeColor="text1"/>
          <w:lang w:eastAsia="zh-CN"/>
        </w:rPr>
        <w:t>节，许你们离婚是因为人的心硬，不是神命令人可以离婚。</w:t>
      </w:r>
    </w:p>
    <w:p w14:paraId="4302C20C" w14:textId="77777777" w:rsidR="00C650C4" w:rsidRPr="00683863" w:rsidRDefault="00C650C4" w:rsidP="00683863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color w:val="000000" w:themeColor="text1"/>
          <w:lang w:eastAsia="zh-CN"/>
        </w:rPr>
        <w:t>2</w:t>
      </w:r>
      <w:r w:rsidRPr="00683863">
        <w:rPr>
          <w:rFonts w:hint="eastAsia"/>
          <w:color w:val="000000" w:themeColor="text1"/>
          <w:lang w:eastAsia="zh-CN"/>
        </w:rPr>
        <w:t>．主耶稣的教导。</w:t>
      </w:r>
    </w:p>
    <w:p w14:paraId="5BDB2D9C" w14:textId="77777777" w:rsidR="00C650C4" w:rsidRPr="00683863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“若不是为淫乱的缘故”离婚，两个人都是犯奸淫了。再结婚，就是继续犯奸淫。</w:t>
      </w:r>
    </w:p>
    <w:p w14:paraId="02719F0E" w14:textId="77777777" w:rsidR="00C650C4" w:rsidRPr="00683863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离婚本身不是罪，但是要有对的原因。因为神也离婚，神放弃以色列人。参见耶利米书</w:t>
      </w:r>
      <w:r w:rsidRPr="00683863">
        <w:rPr>
          <w:rFonts w:hint="eastAsia"/>
          <w:color w:val="000000" w:themeColor="text1"/>
          <w:lang w:eastAsia="zh-CN"/>
        </w:rPr>
        <w:t>3</w:t>
      </w:r>
      <w:r w:rsidRPr="00683863">
        <w:rPr>
          <w:rFonts w:hint="eastAsia"/>
          <w:color w:val="000000" w:themeColor="text1"/>
          <w:lang w:eastAsia="zh-CN"/>
        </w:rPr>
        <w:t>：</w:t>
      </w:r>
      <w:r w:rsidRPr="00683863">
        <w:rPr>
          <w:rFonts w:hint="eastAsia"/>
          <w:color w:val="000000" w:themeColor="text1"/>
          <w:lang w:eastAsia="zh-CN"/>
        </w:rPr>
        <w:t>8</w:t>
      </w:r>
      <w:r w:rsidRPr="00683863">
        <w:rPr>
          <w:rFonts w:hint="eastAsia"/>
          <w:color w:val="000000" w:themeColor="text1"/>
          <w:lang w:eastAsia="zh-CN"/>
        </w:rPr>
        <w:t>，旧约中神称以色列人为他的妻子，新约中主耶稣称</w:t>
      </w:r>
      <w:r w:rsidRPr="00683863">
        <w:rPr>
          <w:rFonts w:hint="eastAsia"/>
          <w:color w:val="000000" w:themeColor="text1"/>
          <w:lang w:eastAsia="zh-CN"/>
        </w:rPr>
        <w:lastRenderedPageBreak/>
        <w:t>教会为他的新妇。神把以色列人休掉了，因为他们拜偶像，不忠心。所以离婚的理由，除非是淫乱。</w:t>
      </w:r>
    </w:p>
    <w:p w14:paraId="5BEF8658" w14:textId="26D2F254" w:rsidR="00C650C4" w:rsidRPr="00683863" w:rsidRDefault="00683863" w:rsidP="00683863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.</w:t>
      </w:r>
      <w:r w:rsidR="00C650C4" w:rsidRPr="00683863">
        <w:rPr>
          <w:rFonts w:hint="eastAsia"/>
          <w:color w:val="000000" w:themeColor="text1"/>
          <w:lang w:eastAsia="zh-CN"/>
        </w:rPr>
        <w:t>应该怎么避免离婚。</w:t>
      </w:r>
    </w:p>
    <w:p w14:paraId="0F01C8E6" w14:textId="77777777" w:rsidR="00C650C4" w:rsidRPr="00683863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只有一个原因可以离婚，其他就没有借口。</w:t>
      </w:r>
    </w:p>
    <w:p w14:paraId="5284CB63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b/>
          <w:bCs/>
        </w:rPr>
      </w:pPr>
      <w:r w:rsidRPr="00022306">
        <w:rPr>
          <w:rFonts w:hint="eastAsia"/>
          <w:b/>
          <w:bCs/>
          <w:lang w:eastAsia="zh-CN"/>
        </w:rPr>
        <w:t>四．马太福音</w:t>
      </w:r>
      <w:r w:rsidRPr="00022306">
        <w:rPr>
          <w:rFonts w:hint="eastAsia"/>
          <w:b/>
          <w:bCs/>
          <w:lang w:eastAsia="zh-CN"/>
        </w:rPr>
        <w:t>5</w:t>
      </w:r>
      <w:r w:rsidRPr="00022306">
        <w:rPr>
          <w:b/>
          <w:bCs/>
          <w:lang w:eastAsia="zh-CN"/>
        </w:rPr>
        <w:t>:</w:t>
      </w:r>
      <w:r w:rsidRPr="00022306">
        <w:rPr>
          <w:b/>
          <w:bCs/>
        </w:rPr>
        <w:t xml:space="preserve">33-37 </w:t>
      </w:r>
      <w:r w:rsidRPr="00022306">
        <w:rPr>
          <w:rFonts w:hint="eastAsia"/>
          <w:b/>
          <w:bCs/>
        </w:rPr>
        <w:t>论起誓的问题</w:t>
      </w:r>
      <w:r w:rsidRPr="00022306">
        <w:rPr>
          <w:b/>
          <w:bCs/>
        </w:rPr>
        <w:t xml:space="preserve"> </w:t>
      </w:r>
    </w:p>
    <w:p w14:paraId="4B7B78C5" w14:textId="77777777" w:rsidR="00C650C4" w:rsidRPr="00683863" w:rsidRDefault="00C650C4" w:rsidP="00683863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十条诫命的第三条，出埃及记</w:t>
      </w:r>
      <w:r w:rsidRPr="00683863">
        <w:rPr>
          <w:rFonts w:hint="eastAsia"/>
          <w:color w:val="000000" w:themeColor="text1"/>
          <w:lang w:eastAsia="zh-CN"/>
        </w:rPr>
        <w:t>2</w:t>
      </w:r>
      <w:r w:rsidRPr="00683863">
        <w:rPr>
          <w:color w:val="000000" w:themeColor="text1"/>
          <w:lang w:eastAsia="zh-CN"/>
        </w:rPr>
        <w:t>0:7</w:t>
      </w:r>
      <w:r w:rsidRPr="00683863">
        <w:rPr>
          <w:rFonts w:hint="eastAsia"/>
          <w:color w:val="000000" w:themeColor="text1"/>
          <w:lang w:eastAsia="zh-CN"/>
        </w:rPr>
        <w:t>，用神的名来满足自己的欲望。</w:t>
      </w:r>
    </w:p>
    <w:p w14:paraId="5AD4F54E" w14:textId="77777777" w:rsidR="00C650C4" w:rsidRPr="00683863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1</w:t>
      </w:r>
      <w:r w:rsidRPr="00683863">
        <w:rPr>
          <w:rFonts w:hint="eastAsia"/>
          <w:color w:val="000000" w:themeColor="text1"/>
          <w:lang w:eastAsia="zh-CN"/>
        </w:rPr>
        <w:t>．传统的教导，起誓的问题，</w:t>
      </w:r>
      <w:r w:rsidRPr="00683863">
        <w:rPr>
          <w:rFonts w:hint="eastAsia"/>
          <w:color w:val="000000" w:themeColor="text1"/>
          <w:lang w:eastAsia="zh-CN"/>
        </w:rPr>
        <w:t>3</w:t>
      </w:r>
      <w:r w:rsidRPr="00683863">
        <w:rPr>
          <w:color w:val="000000" w:themeColor="text1"/>
          <w:lang w:eastAsia="zh-CN"/>
        </w:rPr>
        <w:t>3</w:t>
      </w:r>
      <w:r w:rsidRPr="00683863">
        <w:rPr>
          <w:rFonts w:hint="eastAsia"/>
          <w:color w:val="000000" w:themeColor="text1"/>
          <w:lang w:eastAsia="zh-CN"/>
        </w:rPr>
        <w:t>节。想要做什么，说是神要我做的，我是奉神的名做的。美国总统就职宣誓手按着圣经，就什么都可以做了。</w:t>
      </w:r>
    </w:p>
    <w:p w14:paraId="36D3A613" w14:textId="77777777" w:rsidR="00C650C4" w:rsidRPr="00683863" w:rsidRDefault="00C650C4" w:rsidP="00683863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2</w:t>
      </w:r>
      <w:r w:rsidRPr="00683863">
        <w:rPr>
          <w:rFonts w:hint="eastAsia"/>
          <w:color w:val="000000" w:themeColor="text1"/>
          <w:lang w:eastAsia="zh-CN"/>
        </w:rPr>
        <w:t>．主耶稣的教导。什么誓都不要起。</w:t>
      </w:r>
    </w:p>
    <w:p w14:paraId="70970097" w14:textId="77777777" w:rsidR="00C650C4" w:rsidRPr="00683863" w:rsidRDefault="00C650C4" w:rsidP="00683863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3</w:t>
      </w:r>
      <w:r w:rsidRPr="00683863">
        <w:rPr>
          <w:rFonts w:hint="eastAsia"/>
          <w:color w:val="000000" w:themeColor="text1"/>
          <w:lang w:eastAsia="zh-CN"/>
        </w:rPr>
        <w:t>．如何运用。讲真话，不需要发誓。</w:t>
      </w:r>
    </w:p>
    <w:p w14:paraId="6BFE8AF4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</w:rPr>
      </w:pPr>
      <w:r w:rsidRPr="00022306">
        <w:rPr>
          <w:rFonts w:hint="eastAsia"/>
          <w:b/>
          <w:bCs/>
          <w:lang w:eastAsia="zh-CN"/>
        </w:rPr>
        <w:t>五．马太福音</w:t>
      </w:r>
      <w:r w:rsidRPr="00022306">
        <w:rPr>
          <w:rFonts w:hint="eastAsia"/>
          <w:b/>
          <w:bCs/>
          <w:lang w:eastAsia="zh-CN"/>
        </w:rPr>
        <w:t>5</w:t>
      </w:r>
      <w:r w:rsidRPr="00022306">
        <w:rPr>
          <w:b/>
          <w:bCs/>
          <w:lang w:eastAsia="zh-CN"/>
        </w:rPr>
        <w:t>:</w:t>
      </w:r>
      <w:r w:rsidRPr="00022306">
        <w:rPr>
          <w:b/>
          <w:bCs/>
        </w:rPr>
        <w:t xml:space="preserve">38-42 </w:t>
      </w:r>
      <w:r w:rsidRPr="00022306">
        <w:rPr>
          <w:rFonts w:hint="eastAsia"/>
          <w:b/>
          <w:bCs/>
        </w:rPr>
        <w:t>论正义的问题</w:t>
      </w:r>
      <w:r w:rsidRPr="00022306">
        <w:rPr>
          <w:b/>
          <w:bCs/>
        </w:rPr>
        <w:t xml:space="preserve"> </w:t>
      </w:r>
    </w:p>
    <w:p w14:paraId="1F259446" w14:textId="77777777" w:rsidR="00C650C4" w:rsidRPr="00683863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1</w:t>
      </w:r>
      <w:r w:rsidRPr="00683863">
        <w:rPr>
          <w:rFonts w:hint="eastAsia"/>
          <w:color w:val="000000" w:themeColor="text1"/>
          <w:lang w:eastAsia="zh-CN"/>
        </w:rPr>
        <w:t>．传统的解释。出埃及记</w:t>
      </w:r>
      <w:r w:rsidRPr="00683863">
        <w:rPr>
          <w:rFonts w:hint="eastAsia"/>
          <w:color w:val="000000" w:themeColor="text1"/>
          <w:lang w:eastAsia="zh-CN"/>
        </w:rPr>
        <w:t>2</w:t>
      </w:r>
      <w:r w:rsidRPr="00683863">
        <w:rPr>
          <w:color w:val="000000" w:themeColor="text1"/>
          <w:lang w:eastAsia="zh-CN"/>
        </w:rPr>
        <w:t>1:22-27</w:t>
      </w:r>
      <w:r w:rsidRPr="00683863">
        <w:rPr>
          <w:rFonts w:hint="eastAsia"/>
          <w:color w:val="000000" w:themeColor="text1"/>
          <w:lang w:eastAsia="zh-CN"/>
        </w:rPr>
        <w:t>，利未记</w:t>
      </w:r>
      <w:r w:rsidRPr="00683863">
        <w:rPr>
          <w:rFonts w:hint="eastAsia"/>
          <w:color w:val="000000" w:themeColor="text1"/>
          <w:lang w:eastAsia="zh-CN"/>
        </w:rPr>
        <w:t>1</w:t>
      </w:r>
      <w:r w:rsidRPr="00683863">
        <w:rPr>
          <w:color w:val="000000" w:themeColor="text1"/>
          <w:lang w:eastAsia="zh-CN"/>
        </w:rPr>
        <w:t>9-23</w:t>
      </w:r>
      <w:r w:rsidRPr="00683863">
        <w:rPr>
          <w:rFonts w:hint="eastAsia"/>
          <w:color w:val="000000" w:themeColor="text1"/>
          <w:lang w:eastAsia="zh-CN"/>
        </w:rPr>
        <w:t>章。旧约时代是因为人是堕落的，非常卑贱的，人若偷你一只鸡，你就加倍的去抢他。神的教导是不要加倍索赔。</w:t>
      </w:r>
    </w:p>
    <w:p w14:paraId="7FB60EFA" w14:textId="77777777" w:rsidR="00C650C4" w:rsidRPr="00683863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2</w:t>
      </w:r>
      <w:r w:rsidRPr="00683863">
        <w:rPr>
          <w:rFonts w:hint="eastAsia"/>
          <w:color w:val="000000" w:themeColor="text1"/>
          <w:lang w:eastAsia="zh-CN"/>
        </w:rPr>
        <w:t>．主耶稣的教导。</w:t>
      </w:r>
      <w:r w:rsidRPr="00683863">
        <w:rPr>
          <w:rFonts w:hint="eastAsia"/>
          <w:color w:val="000000" w:themeColor="text1"/>
          <w:lang w:eastAsia="zh-CN"/>
        </w:rPr>
        <w:t>3</w:t>
      </w:r>
      <w:r w:rsidRPr="00683863">
        <w:rPr>
          <w:color w:val="000000" w:themeColor="text1"/>
          <w:lang w:eastAsia="zh-CN"/>
        </w:rPr>
        <w:t>9</w:t>
      </w:r>
      <w:r w:rsidRPr="00683863">
        <w:rPr>
          <w:rFonts w:hint="eastAsia"/>
          <w:color w:val="000000" w:themeColor="text1"/>
          <w:lang w:eastAsia="zh-CN"/>
        </w:rPr>
        <w:t>节，不要与恶人作对。</w:t>
      </w:r>
    </w:p>
    <w:p w14:paraId="06698CF4" w14:textId="77777777" w:rsidR="00C650C4" w:rsidRPr="00683863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3</w:t>
      </w:r>
      <w:r w:rsidRPr="00683863">
        <w:rPr>
          <w:rFonts w:hint="eastAsia"/>
          <w:color w:val="000000" w:themeColor="text1"/>
          <w:lang w:eastAsia="zh-CN"/>
        </w:rPr>
        <w:t>．如何应用。有人打你，不要打回他，不要和他做一样的事。罗马兵当时可以强迫别人给他们做事，主耶稣说不要和他们作对。不要像世人、传统一样，不要报仇，要把伸冤交给神。</w:t>
      </w:r>
    </w:p>
    <w:p w14:paraId="1A511122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</w:rPr>
      </w:pPr>
      <w:r w:rsidRPr="00022306">
        <w:rPr>
          <w:rFonts w:hint="eastAsia"/>
          <w:b/>
          <w:bCs/>
          <w:lang w:eastAsia="zh-CN"/>
        </w:rPr>
        <w:t>六．马太福音</w:t>
      </w:r>
      <w:r w:rsidRPr="00022306">
        <w:rPr>
          <w:rFonts w:hint="eastAsia"/>
          <w:b/>
          <w:bCs/>
          <w:lang w:eastAsia="zh-CN"/>
        </w:rPr>
        <w:t>5</w:t>
      </w:r>
      <w:r w:rsidRPr="00022306">
        <w:rPr>
          <w:b/>
          <w:bCs/>
          <w:lang w:eastAsia="zh-CN"/>
        </w:rPr>
        <w:t>:</w:t>
      </w:r>
      <w:r w:rsidRPr="00022306">
        <w:rPr>
          <w:b/>
          <w:bCs/>
        </w:rPr>
        <w:t xml:space="preserve">43-47 </w:t>
      </w:r>
      <w:r w:rsidRPr="00022306">
        <w:rPr>
          <w:rFonts w:hint="eastAsia"/>
          <w:b/>
          <w:bCs/>
        </w:rPr>
        <w:t>论爱仇敌的问题</w:t>
      </w:r>
      <w:r w:rsidRPr="00022306">
        <w:rPr>
          <w:b/>
          <w:bCs/>
        </w:rPr>
        <w:t xml:space="preserve"> </w:t>
      </w:r>
    </w:p>
    <w:p w14:paraId="330B0A70" w14:textId="77777777" w:rsidR="00C650C4" w:rsidRPr="00683863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1</w:t>
      </w:r>
      <w:r w:rsidRPr="00683863">
        <w:rPr>
          <w:rFonts w:hint="eastAsia"/>
          <w:color w:val="000000" w:themeColor="text1"/>
          <w:lang w:eastAsia="zh-CN"/>
        </w:rPr>
        <w:t>．传统的解释。恨仇敌，从诗篇</w:t>
      </w:r>
      <w:r w:rsidRPr="00683863">
        <w:rPr>
          <w:rFonts w:hint="eastAsia"/>
          <w:color w:val="000000" w:themeColor="text1"/>
          <w:lang w:eastAsia="zh-CN"/>
        </w:rPr>
        <w:t>1</w:t>
      </w:r>
      <w:r w:rsidRPr="00683863">
        <w:rPr>
          <w:color w:val="000000" w:themeColor="text1"/>
          <w:lang w:eastAsia="zh-CN"/>
        </w:rPr>
        <w:t>39:19-20</w:t>
      </w:r>
      <w:r w:rsidRPr="00683863">
        <w:rPr>
          <w:rFonts w:hint="eastAsia"/>
          <w:color w:val="000000" w:themeColor="text1"/>
          <w:lang w:eastAsia="zh-CN"/>
        </w:rPr>
        <w:t>来的。伊斯兰教就是恨仇敌，把所有不信的都消灭掉。</w:t>
      </w:r>
    </w:p>
    <w:p w14:paraId="499C304C" w14:textId="77777777" w:rsidR="00C650C4" w:rsidRPr="00683863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2</w:t>
      </w:r>
      <w:r w:rsidRPr="00683863">
        <w:rPr>
          <w:rFonts w:hint="eastAsia"/>
          <w:color w:val="000000" w:themeColor="text1"/>
          <w:lang w:eastAsia="zh-CN"/>
        </w:rPr>
        <w:t>．主耶稣的教导，</w:t>
      </w:r>
      <w:r w:rsidRPr="00683863">
        <w:rPr>
          <w:rFonts w:hint="eastAsia"/>
          <w:color w:val="000000" w:themeColor="text1"/>
          <w:lang w:eastAsia="zh-CN"/>
        </w:rPr>
        <w:t>4</w:t>
      </w:r>
      <w:r w:rsidRPr="00683863">
        <w:rPr>
          <w:color w:val="000000" w:themeColor="text1"/>
          <w:lang w:eastAsia="zh-CN"/>
        </w:rPr>
        <w:t>4</w:t>
      </w:r>
      <w:r w:rsidRPr="00683863">
        <w:rPr>
          <w:rFonts w:hint="eastAsia"/>
          <w:color w:val="000000" w:themeColor="text1"/>
          <w:lang w:eastAsia="zh-CN"/>
        </w:rPr>
        <w:t>节，要爱你们的仇敌。我们对仇敌的责任是祷告。这样就可以做你们天父的儿子。神叫日头照好人也照歹人，</w:t>
      </w:r>
      <w:r w:rsidRPr="00683863">
        <w:rPr>
          <w:rFonts w:hint="eastAsia"/>
          <w:color w:val="000000" w:themeColor="text1"/>
          <w:lang w:eastAsia="zh-CN"/>
        </w:rPr>
        <w:t>4</w:t>
      </w:r>
      <w:r w:rsidRPr="00683863">
        <w:rPr>
          <w:color w:val="000000" w:themeColor="text1"/>
          <w:lang w:eastAsia="zh-CN"/>
        </w:rPr>
        <w:t>6</w:t>
      </w:r>
      <w:r w:rsidRPr="00683863">
        <w:rPr>
          <w:rFonts w:hint="eastAsia"/>
          <w:color w:val="000000" w:themeColor="text1"/>
          <w:lang w:eastAsia="zh-CN"/>
        </w:rPr>
        <w:t>节，要爱那些你不喜欢的人，我们在天上的赏赐是大的。</w:t>
      </w:r>
    </w:p>
    <w:p w14:paraId="07F5A3A3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3</w:t>
      </w:r>
      <w:r w:rsidRPr="00683863">
        <w:rPr>
          <w:rFonts w:hint="eastAsia"/>
          <w:color w:val="000000" w:themeColor="text1"/>
          <w:lang w:eastAsia="zh-CN"/>
        </w:rPr>
        <w:t>．怎样行出来？天父爱每个人，降雨给每个人，爱仇敌，为他们祷告。</w:t>
      </w:r>
    </w:p>
    <w:p w14:paraId="75935763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lang w:eastAsia="zh-CN"/>
        </w:rPr>
      </w:pPr>
    </w:p>
    <w:p w14:paraId="308C737E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b/>
          <w:bCs/>
          <w:lang w:eastAsia="zh-CN"/>
        </w:rPr>
      </w:pPr>
      <w:r w:rsidRPr="00022306">
        <w:rPr>
          <w:rFonts w:hint="eastAsia"/>
          <w:b/>
          <w:bCs/>
          <w:lang w:eastAsia="zh-CN"/>
        </w:rPr>
        <w:lastRenderedPageBreak/>
        <w:t>问题与分享：</w:t>
      </w:r>
    </w:p>
    <w:p w14:paraId="17376C70" w14:textId="6B7F1D60" w:rsidR="00C650C4" w:rsidRPr="00683863" w:rsidRDefault="00683863" w:rsidP="00683863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.</w:t>
      </w:r>
      <w:r w:rsidR="00C650C4" w:rsidRPr="00683863">
        <w:rPr>
          <w:rFonts w:hint="eastAsia"/>
          <w:color w:val="000000" w:themeColor="text1"/>
          <w:lang w:eastAsia="zh-CN"/>
        </w:rPr>
        <w:t>接纳不认同的这一点，很有启发，虽然很难做到。</w:t>
      </w:r>
    </w:p>
    <w:p w14:paraId="4447B8FD" w14:textId="77777777" w:rsidR="00C650C4" w:rsidRPr="00683863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2</w:t>
      </w:r>
      <w:r w:rsidRPr="00683863">
        <w:rPr>
          <w:color w:val="000000" w:themeColor="text1"/>
          <w:lang w:eastAsia="zh-CN"/>
        </w:rPr>
        <w:t>.</w:t>
      </w:r>
      <w:r w:rsidRPr="00683863">
        <w:rPr>
          <w:rFonts w:hint="eastAsia"/>
          <w:color w:val="000000" w:themeColor="text1"/>
          <w:lang w:eastAsia="zh-CN"/>
        </w:rPr>
        <w:t>这边有一家，四个孩子被醉酒的司机撞死，但这家人在葬礼上选择原谅。</w:t>
      </w:r>
    </w:p>
    <w:p w14:paraId="0E909383" w14:textId="77777777" w:rsidR="00C650C4" w:rsidRPr="00683863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color w:val="000000" w:themeColor="text1"/>
          <w:lang w:eastAsia="zh-CN"/>
        </w:rPr>
        <w:t>3</w:t>
      </w:r>
      <w:r w:rsidRPr="00683863">
        <w:rPr>
          <w:rFonts w:hint="eastAsia"/>
          <w:color w:val="000000" w:themeColor="text1"/>
          <w:lang w:eastAsia="zh-CN"/>
        </w:rPr>
        <w:t>．有人解释说打右脸把左脸也转过来，是说对方先反抽，是对犹太人最大的羞辱，然后一定还会再打左脸。</w:t>
      </w:r>
    </w:p>
    <w:p w14:paraId="5B77B4A5" w14:textId="77777777" w:rsidR="00C650C4" w:rsidRPr="00683863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重点是看前面那句，不要与恶人做对。这是解释的关键。</w:t>
      </w:r>
    </w:p>
    <w:p w14:paraId="1A5A16A7" w14:textId="77777777" w:rsidR="00C650C4" w:rsidRPr="00683863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4</w:t>
      </w:r>
      <w:r w:rsidRPr="00683863">
        <w:rPr>
          <w:rFonts w:hint="eastAsia"/>
          <w:color w:val="000000" w:themeColor="text1"/>
          <w:lang w:eastAsia="zh-CN"/>
        </w:rPr>
        <w:t>．不可杀人，主耶稣并没有直接继续这个话题。这里有两个问题，一是杀人到底要不要偿命？二，这是否是说主耶稣的重点不在于此，而是强调内心动怒是杀人的起点？</w:t>
      </w:r>
    </w:p>
    <w:p w14:paraId="0D23D00D" w14:textId="77777777" w:rsidR="00C650C4" w:rsidRPr="00683863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683863">
        <w:rPr>
          <w:rFonts w:hint="eastAsia"/>
          <w:color w:val="000000" w:themeColor="text1"/>
          <w:lang w:eastAsia="zh-CN"/>
        </w:rPr>
        <w:t>主耶稣把审批杀人者的权力交给执政掌权的。主耶稣在这里解释杀人的起因，内心动怒如同杀人，和心里犯了奸淫如同犯了奸淫一样。</w:t>
      </w:r>
    </w:p>
    <w:p w14:paraId="31F12BDC" w14:textId="659E1C03" w:rsidR="00C650C4" w:rsidRPr="00683863" w:rsidRDefault="00683863" w:rsidP="00683863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5</w:t>
      </w:r>
      <w:r>
        <w:rPr>
          <w:color w:val="000000" w:themeColor="text1"/>
          <w:lang w:eastAsia="zh-CN"/>
        </w:rPr>
        <w:t>.</w:t>
      </w:r>
      <w:r w:rsidR="00C650C4" w:rsidRPr="00683863">
        <w:rPr>
          <w:rFonts w:hint="eastAsia"/>
          <w:color w:val="000000" w:themeColor="text1"/>
          <w:lang w:eastAsia="zh-CN"/>
        </w:rPr>
        <w:t>这六点都是解释“你们的义若不胜过法利赛人的义”，都是讲重要的是内心，不是表面的。</w:t>
      </w:r>
    </w:p>
    <w:p w14:paraId="0C2C660D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1E53AD02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0B20E69E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083BFA6B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00028523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7BBA2DE8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30802534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3F201056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4C1F81EB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6FC7E391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627231A7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51E7B6CC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415C95DD" w14:textId="5A37C8B9" w:rsidR="00C650C4" w:rsidRPr="00022306" w:rsidRDefault="00C650C4" w:rsidP="00C650C4">
      <w:pPr>
        <w:pStyle w:val="Heading1"/>
        <w:jc w:val="both"/>
        <w:rPr>
          <w:lang w:eastAsia="zh-CN"/>
        </w:rPr>
      </w:pPr>
      <w:bookmarkStart w:id="43" w:name="_Toc143946615"/>
      <w:bookmarkStart w:id="44" w:name="_Toc180860569"/>
      <w:r w:rsidRPr="00022306"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 w:rsidRPr="00022306">
        <w:rPr>
          <w:rFonts w:hint="eastAsia"/>
          <w:lang w:eastAsia="zh-CN"/>
        </w:rPr>
        <w:t>（三十）</w:t>
      </w:r>
      <w:r w:rsidRPr="00022306">
        <w:rPr>
          <w:rFonts w:hint="eastAsia"/>
          <w:lang w:eastAsia="zh-CN"/>
        </w:rPr>
        <w:t xml:space="preserve">: </w:t>
      </w:r>
      <w:r w:rsidRPr="00022306">
        <w:rPr>
          <w:rFonts w:hint="eastAsia"/>
          <w:lang w:eastAsia="zh-CN"/>
        </w:rPr>
        <w:t>行出义的行为</w:t>
      </w:r>
      <w:bookmarkEnd w:id="43"/>
      <w:bookmarkEnd w:id="44"/>
    </w:p>
    <w:p w14:paraId="17EE0C64" w14:textId="77777777" w:rsidR="00C650C4" w:rsidRPr="00022306" w:rsidRDefault="00C650C4" w:rsidP="00683863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时间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023</w:t>
      </w:r>
      <w:r w:rsidRPr="00022306">
        <w:rPr>
          <w:rFonts w:hint="eastAsia"/>
          <w:color w:val="000000" w:themeColor="text1"/>
          <w:lang w:eastAsia="zh-CN"/>
        </w:rPr>
        <w:t>年</w:t>
      </w:r>
      <w:r w:rsidRPr="00022306">
        <w:rPr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月</w:t>
      </w:r>
      <w:r w:rsidRPr="00022306">
        <w:rPr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日</w:t>
      </w:r>
    </w:p>
    <w:p w14:paraId="225E0849" w14:textId="77777777" w:rsidR="00C650C4" w:rsidRPr="00022306" w:rsidRDefault="00C650C4" w:rsidP="00683863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相关经文：马太福音</w:t>
      </w:r>
      <w:r w:rsidRPr="00022306">
        <w:rPr>
          <w:color w:val="000000" w:themeColor="text1"/>
          <w:lang w:eastAsia="zh-CN"/>
        </w:rPr>
        <w:t>6:1-18</w:t>
      </w:r>
    </w:p>
    <w:p w14:paraId="0C709597" w14:textId="77777777" w:rsidR="00C650C4" w:rsidRPr="00022306" w:rsidRDefault="00C650C4" w:rsidP="00683863">
      <w:pPr>
        <w:pStyle w:val="ListBullet"/>
        <w:numPr>
          <w:ilvl w:val="0"/>
          <w:numId w:val="0"/>
        </w:numPr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登山宝训的主题是神的义，马太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:20</w:t>
      </w:r>
      <w:r w:rsidRPr="00022306">
        <w:rPr>
          <w:rFonts w:hint="eastAsia"/>
          <w:color w:val="000000" w:themeColor="text1"/>
          <w:lang w:eastAsia="zh-CN"/>
        </w:rPr>
        <w:t>。马太福音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-7</w:t>
      </w:r>
      <w:r w:rsidRPr="00022306">
        <w:rPr>
          <w:rFonts w:hint="eastAsia"/>
          <w:color w:val="000000" w:themeColor="text1"/>
          <w:lang w:eastAsia="zh-CN"/>
        </w:rPr>
        <w:t>章都在讲这个，到第</w:t>
      </w: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rFonts w:hint="eastAsia"/>
          <w:color w:val="000000" w:themeColor="text1"/>
          <w:lang w:eastAsia="zh-CN"/>
        </w:rPr>
        <w:t>章是警告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1-23</w:t>
      </w:r>
      <w:r w:rsidRPr="00022306">
        <w:rPr>
          <w:rFonts w:hint="eastAsia"/>
          <w:color w:val="000000" w:themeColor="text1"/>
          <w:lang w:eastAsia="zh-CN"/>
        </w:rPr>
        <w:t>节。主耶稣第二次回来的时候，会有很多人说我奉你的名做这个、做那个，主耶稣说我从来不认识你们，因为马太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:20</w:t>
      </w:r>
      <w:r w:rsidRPr="00022306">
        <w:rPr>
          <w:rFonts w:hint="eastAsia"/>
          <w:color w:val="000000" w:themeColor="text1"/>
          <w:lang w:eastAsia="zh-CN"/>
        </w:rPr>
        <w:t>，你们的义若不胜过法利赛人的义，断不能进天国。</w:t>
      </w:r>
    </w:p>
    <w:p w14:paraId="70A157F1" w14:textId="77777777" w:rsidR="00683863" w:rsidRDefault="00C650C4" w:rsidP="00683863">
      <w:pPr>
        <w:pStyle w:val="ListBullet"/>
        <w:numPr>
          <w:ilvl w:val="0"/>
          <w:numId w:val="0"/>
        </w:numPr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义有两个层面，地位上神称我们为义，经过主耶稣基督，神看我们不再是罪人；神要我们在地上行出义的行为来。</w:t>
      </w:r>
    </w:p>
    <w:p w14:paraId="4303AD18" w14:textId="3CED8B7B" w:rsidR="00C650C4" w:rsidRPr="00683863" w:rsidRDefault="00683863" w:rsidP="00683863">
      <w:pPr>
        <w:pStyle w:val="ListBullet"/>
        <w:numPr>
          <w:ilvl w:val="0"/>
          <w:numId w:val="0"/>
        </w:numPr>
        <w:rPr>
          <w:color w:val="000000" w:themeColor="text1"/>
          <w:lang w:eastAsia="zh-CN"/>
        </w:rPr>
      </w:pPr>
      <w:r w:rsidRPr="00683863">
        <w:rPr>
          <w:rFonts w:hint="eastAsia"/>
          <w:b/>
          <w:bCs/>
          <w:color w:val="000000" w:themeColor="text1"/>
          <w:lang w:eastAsia="zh-CN"/>
        </w:rPr>
        <w:t>一．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马太</w:t>
      </w:r>
      <w:r w:rsidR="00C650C4" w:rsidRPr="00022306">
        <w:rPr>
          <w:b/>
          <w:bCs/>
          <w:color w:val="000000" w:themeColor="text1"/>
          <w:lang w:eastAsia="zh-CN"/>
        </w:rPr>
        <w:t>6:1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主耶稣挑战门徒关于行义，不要注重外表的行为和不良的动机</w:t>
      </w:r>
    </w:p>
    <w:p w14:paraId="7F144988" w14:textId="77777777" w:rsidR="00C650C4" w:rsidRPr="00022306" w:rsidRDefault="00C650C4" w:rsidP="00C650C4">
      <w:pPr>
        <w:pStyle w:val="ListBullet"/>
        <w:numPr>
          <w:ilvl w:val="0"/>
          <w:numId w:val="0"/>
        </w:numPr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犹太人的拉比、宗教领袖，在主耶稣时代，现在也是如此，他们做一些事喜欢公开的，喜欢别人尊敬他们，在会堂里喜欢坐在前面，喜欢穿的很好，比较醒目，让人容易看见。他们有十八套祷告文，背下来祷告。他们在会堂里摇着头祷告，一直背，让人看到他们很会祷告，对圣经很熟悉。所以主耶稣责备他们，只有宗教的外表，没有敬虔的内心。今天教会里也是这样，很多人喜欢坐在教堂的前面，喜欢穿的很庄严，做事情是给人看的。</w:t>
      </w:r>
    </w:p>
    <w:p w14:paraId="4855E21D" w14:textId="77777777" w:rsidR="00C650C4" w:rsidRPr="00022306" w:rsidRDefault="00C650C4" w:rsidP="00C650C4">
      <w:pPr>
        <w:pStyle w:val="ListBullet"/>
        <w:numPr>
          <w:ilvl w:val="0"/>
          <w:numId w:val="0"/>
        </w:numPr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主耶稣提醒、警告。善事，希腊文原文就是义，就是太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:20</w:t>
      </w:r>
      <w:r w:rsidRPr="00022306">
        <w:rPr>
          <w:rFonts w:hint="eastAsia"/>
          <w:color w:val="000000" w:themeColor="text1"/>
          <w:lang w:eastAsia="zh-CN"/>
        </w:rPr>
        <w:t>那个义。中文翻译成善事。饥渴慕义，马太</w:t>
      </w:r>
      <w:r w:rsidRPr="00022306">
        <w:rPr>
          <w:color w:val="000000" w:themeColor="text1"/>
          <w:lang w:eastAsia="zh-CN"/>
        </w:rPr>
        <w:t>6:33</w:t>
      </w:r>
      <w:r w:rsidRPr="00022306">
        <w:rPr>
          <w:rFonts w:hint="eastAsia"/>
          <w:color w:val="000000" w:themeColor="text1"/>
          <w:lang w:eastAsia="zh-CN"/>
        </w:rPr>
        <w:t>，你们要先求他的国和他的义，一样的字。</w:t>
      </w:r>
    </w:p>
    <w:p w14:paraId="21D0482E" w14:textId="77777777" w:rsidR="00C650C4" w:rsidRPr="00022306" w:rsidRDefault="00C650C4" w:rsidP="00C650C4">
      <w:pPr>
        <w:pStyle w:val="ListBullet"/>
        <w:numPr>
          <w:ilvl w:val="0"/>
          <w:numId w:val="0"/>
        </w:numPr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主耶稣给出行义的原则，不要注重外表的行为，不要出于不良的动机。</w:t>
      </w:r>
    </w:p>
    <w:p w14:paraId="4E6DD7CA" w14:textId="4247E2A2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rPr>
          <w:b/>
          <w:bCs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二</w:t>
      </w:r>
      <w:r w:rsidR="00683863">
        <w:rPr>
          <w:rFonts w:hint="eastAsia"/>
          <w:b/>
          <w:bCs/>
          <w:color w:val="000000" w:themeColor="text1"/>
          <w:lang w:eastAsia="zh-CN"/>
        </w:rPr>
        <w:t>．</w:t>
      </w:r>
      <w:r w:rsidRPr="00022306">
        <w:rPr>
          <w:rFonts w:hint="eastAsia"/>
          <w:b/>
          <w:bCs/>
          <w:color w:val="000000" w:themeColor="text1"/>
          <w:lang w:eastAsia="zh-CN"/>
        </w:rPr>
        <w:t>马太</w:t>
      </w:r>
      <w:r w:rsidRPr="00022306">
        <w:rPr>
          <w:b/>
          <w:bCs/>
          <w:color w:val="000000" w:themeColor="text1"/>
          <w:lang w:eastAsia="zh-CN"/>
        </w:rPr>
        <w:t>6:2</w:t>
      </w:r>
      <w:r w:rsidRPr="00022306">
        <w:rPr>
          <w:rFonts w:hint="eastAsia"/>
          <w:b/>
          <w:bCs/>
          <w:color w:val="000000" w:themeColor="text1"/>
          <w:lang w:eastAsia="zh-CN"/>
        </w:rPr>
        <w:t>，</w:t>
      </w:r>
      <w:r w:rsidRPr="00022306">
        <w:rPr>
          <w:b/>
          <w:bCs/>
          <w:color w:val="000000" w:themeColor="text1"/>
          <w:lang w:eastAsia="zh-CN"/>
        </w:rPr>
        <w:t>5</w:t>
      </w:r>
      <w:r w:rsidRPr="00022306">
        <w:rPr>
          <w:rFonts w:hint="eastAsia"/>
          <w:b/>
          <w:bCs/>
          <w:color w:val="000000" w:themeColor="text1"/>
          <w:lang w:eastAsia="zh-CN"/>
        </w:rPr>
        <w:t>，</w:t>
      </w:r>
      <w:r w:rsidRPr="00022306">
        <w:rPr>
          <w:b/>
          <w:bCs/>
          <w:color w:val="000000" w:themeColor="text1"/>
          <w:lang w:eastAsia="zh-CN"/>
        </w:rPr>
        <w:t xml:space="preserve">16 </w:t>
      </w:r>
      <w:r w:rsidRPr="00022306">
        <w:rPr>
          <w:rFonts w:hint="eastAsia"/>
          <w:b/>
          <w:bCs/>
          <w:color w:val="000000" w:themeColor="text1"/>
          <w:lang w:eastAsia="zh-CN"/>
        </w:rPr>
        <w:t>主耶稣谴责并纠正宗教虚伪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66FC3A5F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用三个例子来解释第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节的原则，怎样行的义是讨神喜悦的。</w:t>
      </w:r>
    </w:p>
    <w:p w14:paraId="75582E1E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2</w:t>
      </w:r>
      <w:r w:rsidRPr="00022306">
        <w:rPr>
          <w:rFonts w:hint="eastAsia"/>
          <w:b/>
          <w:bCs/>
          <w:color w:val="000000" w:themeColor="text1"/>
          <w:lang w:eastAsia="zh-CN"/>
        </w:rPr>
        <w:t>节，施舍。</w:t>
      </w:r>
      <w:r w:rsidRPr="00022306">
        <w:rPr>
          <w:rFonts w:hint="eastAsia"/>
          <w:color w:val="000000" w:themeColor="text1"/>
          <w:lang w:eastAsia="zh-CN"/>
        </w:rPr>
        <w:t>当时的犹太人，吹号然后再给钱，这是假冒为善，已经得到地上的奖赏。不要注重外表，希望别人回报。在旧约时代也是这样，</w:t>
      </w:r>
      <w:r w:rsidRPr="00022306">
        <w:rPr>
          <w:rFonts w:hint="eastAsia"/>
          <w:color w:val="000000" w:themeColor="text1"/>
          <w:lang w:eastAsia="zh-CN"/>
        </w:rPr>
        <w:lastRenderedPageBreak/>
        <w:t>撒母耳记上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rFonts w:hint="eastAsia"/>
          <w:color w:val="000000" w:themeColor="text1"/>
          <w:lang w:eastAsia="zh-CN"/>
        </w:rPr>
        <w:t>。世人看外貌，耶和华是看内心。世人怎么看我们不重要，神怎样看我们才重要。</w:t>
      </w:r>
    </w:p>
    <w:p w14:paraId="52EE2C69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行义和施舍的关系，参看哥林多后书</w:t>
      </w:r>
      <w:r w:rsidRPr="00022306">
        <w:rPr>
          <w:rFonts w:hint="eastAsia"/>
          <w:color w:val="000000" w:themeColor="text1"/>
          <w:lang w:eastAsia="zh-CN"/>
        </w:rPr>
        <w:t>9</w:t>
      </w:r>
      <w:r w:rsidRPr="00022306">
        <w:rPr>
          <w:color w:val="000000" w:themeColor="text1"/>
          <w:lang w:eastAsia="zh-CN"/>
        </w:rPr>
        <w:t>:6-15</w:t>
      </w:r>
      <w:r w:rsidRPr="00022306">
        <w:rPr>
          <w:rFonts w:hint="eastAsia"/>
          <w:color w:val="000000" w:themeColor="text1"/>
          <w:lang w:eastAsia="zh-CN"/>
        </w:rPr>
        <w:t>，“他施舍钱财，周济贫穷，他的仁义就存到永远”。因为知道一切都是从神来的，所以能施舍。</w:t>
      </w:r>
    </w:p>
    <w:p w14:paraId="162A8732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施舍能显出我和别人的关系，应该是出于内心的，出于正确的动机，因为知道神的心意。</w:t>
      </w:r>
    </w:p>
    <w:p w14:paraId="789154D7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5</w:t>
      </w:r>
      <w:r w:rsidRPr="00022306">
        <w:rPr>
          <w:rFonts w:hint="eastAsia"/>
          <w:b/>
          <w:bCs/>
          <w:color w:val="000000" w:themeColor="text1"/>
          <w:lang w:eastAsia="zh-CN"/>
        </w:rPr>
        <w:t>节，祷告。</w:t>
      </w:r>
      <w:r w:rsidRPr="00022306">
        <w:rPr>
          <w:rFonts w:hint="eastAsia"/>
          <w:color w:val="000000" w:themeColor="text1"/>
          <w:lang w:eastAsia="zh-CN"/>
        </w:rPr>
        <w:t>犹太人拉比一般是站在会堂祷告或者站在十字路口祷告，祷告是做给人看。</w:t>
      </w:r>
    </w:p>
    <w:p w14:paraId="7A70A779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祷告是我和神的关系。</w:t>
      </w:r>
    </w:p>
    <w:p w14:paraId="4ED5D866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1</w:t>
      </w:r>
      <w:r w:rsidRPr="00022306">
        <w:rPr>
          <w:b/>
          <w:bCs/>
          <w:color w:val="000000" w:themeColor="text1"/>
          <w:lang w:eastAsia="zh-CN"/>
        </w:rPr>
        <w:t>6</w:t>
      </w:r>
      <w:r w:rsidRPr="00022306">
        <w:rPr>
          <w:rFonts w:hint="eastAsia"/>
          <w:b/>
          <w:bCs/>
          <w:color w:val="000000" w:themeColor="text1"/>
          <w:lang w:eastAsia="zh-CN"/>
        </w:rPr>
        <w:t>节，禁食。</w:t>
      </w:r>
      <w:r w:rsidRPr="00022306">
        <w:rPr>
          <w:rFonts w:hint="eastAsia"/>
          <w:color w:val="000000" w:themeColor="text1"/>
          <w:lang w:eastAsia="zh-CN"/>
        </w:rPr>
        <w:t>禁食是我和自己的关系。当时的法利赛人禁食不梳头，把自己弄的很难看，主耶稣说他们假冒为善。</w:t>
      </w:r>
    </w:p>
    <w:p w14:paraId="7CDB9C3D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三．马太</w:t>
      </w:r>
      <w:r w:rsidRPr="00022306">
        <w:rPr>
          <w:rFonts w:hint="eastAsia"/>
          <w:b/>
          <w:bCs/>
          <w:color w:val="000000" w:themeColor="text1"/>
          <w:lang w:eastAsia="zh-CN"/>
        </w:rPr>
        <w:t>6</w:t>
      </w:r>
      <w:r w:rsidRPr="00022306">
        <w:rPr>
          <w:b/>
          <w:bCs/>
          <w:color w:val="000000" w:themeColor="text1"/>
          <w:lang w:eastAsia="zh-CN"/>
        </w:rPr>
        <w:t>:4</w:t>
      </w:r>
      <w:r w:rsidRPr="00022306">
        <w:rPr>
          <w:rFonts w:hint="eastAsia"/>
          <w:b/>
          <w:bCs/>
          <w:color w:val="000000" w:themeColor="text1"/>
          <w:lang w:eastAsia="zh-CN"/>
        </w:rPr>
        <w:t>，</w:t>
      </w:r>
      <w:r w:rsidRPr="00022306">
        <w:rPr>
          <w:b/>
          <w:bCs/>
          <w:color w:val="000000" w:themeColor="text1"/>
          <w:lang w:eastAsia="zh-CN"/>
        </w:rPr>
        <w:t>6</w:t>
      </w:r>
      <w:r w:rsidRPr="00022306">
        <w:rPr>
          <w:rFonts w:hint="eastAsia"/>
          <w:b/>
          <w:bCs/>
          <w:color w:val="000000" w:themeColor="text1"/>
          <w:lang w:eastAsia="zh-CN"/>
        </w:rPr>
        <w:t>，</w:t>
      </w:r>
      <w:r w:rsidRPr="00022306">
        <w:rPr>
          <w:b/>
          <w:bCs/>
          <w:color w:val="000000" w:themeColor="text1"/>
          <w:lang w:eastAsia="zh-CN"/>
        </w:rPr>
        <w:t xml:space="preserve">18 </w:t>
      </w:r>
      <w:r w:rsidRPr="00022306">
        <w:rPr>
          <w:rFonts w:hint="eastAsia"/>
          <w:b/>
          <w:bCs/>
          <w:color w:val="000000" w:themeColor="text1"/>
          <w:lang w:eastAsia="zh-CN"/>
        </w:rPr>
        <w:t>主耶稣针对我们个人与神关系的重要性做评论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1005D28A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关于祷告是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-15</w:t>
      </w:r>
      <w:r w:rsidRPr="00022306">
        <w:rPr>
          <w:rFonts w:hint="eastAsia"/>
          <w:color w:val="000000" w:themeColor="text1"/>
          <w:lang w:eastAsia="zh-CN"/>
        </w:rPr>
        <w:t>节，最长，前面是施舍，后面是禁食，祷告放在中间，这个结构是三文治结构，中间的最重要。我们如果和神的关系好、健康，那么我们和他人、和自己的关系也会好。</w:t>
      </w:r>
    </w:p>
    <w:p w14:paraId="4A6AADB5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祷告要关起门来，祷告你暗中的父。神知道，在暗中察看。不可像外邦人，用很多的话。</w:t>
      </w:r>
    </w:p>
    <w:p w14:paraId="7996CDB8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应该怎样祷告？第九节。可分为九个意思：</w:t>
      </w:r>
    </w:p>
    <w:p w14:paraId="295F0B4C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祷告认识我们在天上的父，神的宝座在天上。诗篇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:4</w:t>
      </w:r>
      <w:r w:rsidRPr="00022306">
        <w:rPr>
          <w:rFonts w:hint="eastAsia"/>
          <w:color w:val="000000" w:themeColor="text1"/>
          <w:lang w:eastAsia="zh-CN"/>
        </w:rPr>
        <w:t>，“那坐在天上的必发笑，主必嗤笑他们”；诗篇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1:4</w:t>
      </w:r>
      <w:r w:rsidRPr="00022306">
        <w:rPr>
          <w:rFonts w:hint="eastAsia"/>
          <w:color w:val="000000" w:themeColor="text1"/>
          <w:lang w:eastAsia="zh-CN"/>
        </w:rPr>
        <w:t>，圣经上很多告诉我们，神的宝座在天上；</w:t>
      </w:r>
    </w:p>
    <w:p w14:paraId="3E413B66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尊你的名为圣，是分别为圣。神不属于地上，不要把神拉下来和地上的事情相比；</w:t>
      </w:r>
    </w:p>
    <w:p w14:paraId="67909B42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．愿你的国降临。不是指神再回来，是指我的一生让神掌权。如果我们每一个人愿意让神掌权，那就不一样了；</w:t>
      </w:r>
    </w:p>
    <w:p w14:paraId="31A11FB3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rFonts w:hint="eastAsia"/>
          <w:color w:val="000000" w:themeColor="text1"/>
          <w:lang w:eastAsia="zh-CN"/>
        </w:rPr>
        <w:t>．愿你的旨意行在地上如同行在天上。指没有任何拦阻。我今天所做的一切是不是按照神的旨意呢？</w:t>
      </w:r>
    </w:p>
    <w:p w14:paraId="0D49DF03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5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我们的日用饮食，今日赐给我们。每一天我们依靠神，他是我们的供应者。我们需要每时每刻依靠神；</w:t>
      </w:r>
    </w:p>
    <w:p w14:paraId="65FD266B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6.</w:t>
      </w:r>
      <w:r w:rsidRPr="00022306">
        <w:rPr>
          <w:rFonts w:hint="eastAsia"/>
          <w:color w:val="000000" w:themeColor="text1"/>
          <w:lang w:eastAsia="zh-CN"/>
        </w:rPr>
        <w:t>免我们的债，如同我们免了人的债。我们需要饶恕人。主耶稣已经在十字架上赦免了我们的罪，我们也要饶恕人。参看马太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8:21-35</w:t>
      </w:r>
      <w:r w:rsidRPr="00022306">
        <w:rPr>
          <w:rFonts w:hint="eastAsia"/>
          <w:color w:val="000000" w:themeColor="text1"/>
          <w:lang w:eastAsia="zh-CN"/>
        </w:rPr>
        <w:t>，彼得的故事，要饶恕</w:t>
      </w: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color w:val="000000" w:themeColor="text1"/>
          <w:lang w:eastAsia="zh-CN"/>
        </w:rPr>
        <w:t>0</w:t>
      </w:r>
      <w:r w:rsidRPr="00022306">
        <w:rPr>
          <w:rFonts w:hint="eastAsia"/>
          <w:color w:val="000000" w:themeColor="text1"/>
          <w:lang w:eastAsia="zh-CN"/>
        </w:rPr>
        <w:t>个</w:t>
      </w: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rFonts w:hint="eastAsia"/>
          <w:color w:val="000000" w:themeColor="text1"/>
          <w:lang w:eastAsia="zh-CN"/>
        </w:rPr>
        <w:t>次；</w:t>
      </w:r>
    </w:p>
    <w:p w14:paraId="3BB7B6C8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不叫我们遇见试探，救我们脱离凶恶。靠神保护我们。最可怕的是来自魔鬼的攻击，魔鬼更可怕，更有力量，我们要靠神救我们脱离那恶者；</w:t>
      </w:r>
    </w:p>
    <w:p w14:paraId="11EBDD51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8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因为国度、权柄、荣耀全是你的，直到永远。神的荣耀，第一是能力，他掌管一切。今天世界很乱，灾难不断，但是神还在掌管。只有神配得赞美；</w:t>
      </w:r>
    </w:p>
    <w:p w14:paraId="20962AEB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9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你们饶恕人的过犯，你们的天父也必饶恕你们的过犯。不是神小气，是强调我们需要饶恕人，因为神已经借着耶稣基督饶恕我们，我们不饶恕人，心得不到释放，也得不到人的饶恕。</w:t>
      </w:r>
    </w:p>
    <w:p w14:paraId="3BF93F94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四．马太</w:t>
      </w:r>
      <w:r w:rsidRPr="00022306">
        <w:rPr>
          <w:rFonts w:hint="eastAsia"/>
          <w:b/>
          <w:bCs/>
          <w:color w:val="000000" w:themeColor="text1"/>
          <w:lang w:eastAsia="zh-CN"/>
        </w:rPr>
        <w:t>6</w:t>
      </w:r>
      <w:r w:rsidRPr="00022306">
        <w:rPr>
          <w:b/>
          <w:bCs/>
          <w:color w:val="000000" w:themeColor="text1"/>
          <w:lang w:eastAsia="zh-CN"/>
        </w:rPr>
        <w:t>:4</w:t>
      </w:r>
      <w:r w:rsidRPr="00022306">
        <w:rPr>
          <w:rFonts w:hint="eastAsia"/>
          <w:b/>
          <w:bCs/>
          <w:color w:val="000000" w:themeColor="text1"/>
          <w:lang w:eastAsia="zh-CN"/>
        </w:rPr>
        <w:t>，</w:t>
      </w:r>
      <w:r w:rsidRPr="00022306">
        <w:rPr>
          <w:b/>
          <w:bCs/>
          <w:color w:val="000000" w:themeColor="text1"/>
          <w:lang w:eastAsia="zh-CN"/>
        </w:rPr>
        <w:t>6</w:t>
      </w:r>
      <w:r w:rsidRPr="00022306">
        <w:rPr>
          <w:rFonts w:hint="eastAsia"/>
          <w:b/>
          <w:bCs/>
          <w:color w:val="000000" w:themeColor="text1"/>
          <w:lang w:eastAsia="zh-CN"/>
        </w:rPr>
        <w:t>，</w:t>
      </w:r>
      <w:r w:rsidRPr="00022306">
        <w:rPr>
          <w:b/>
          <w:bCs/>
          <w:color w:val="000000" w:themeColor="text1"/>
          <w:lang w:eastAsia="zh-CN"/>
        </w:rPr>
        <w:t xml:space="preserve">18 </w:t>
      </w:r>
      <w:r w:rsidRPr="00022306">
        <w:rPr>
          <w:rFonts w:hint="eastAsia"/>
          <w:b/>
          <w:bCs/>
          <w:color w:val="000000" w:themeColor="text1"/>
          <w:lang w:eastAsia="zh-CN"/>
        </w:rPr>
        <w:t>主耶稣证实我们在天上的奖赏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6408F22C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主耶稣证实我们在天上有奖赏。今天很多人说不需要奖赏，保罗书信中也说奖赏，神要我们生活有动力。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rFonts w:hint="eastAsia"/>
          <w:color w:val="000000" w:themeColor="text1"/>
          <w:lang w:eastAsia="zh-CN"/>
        </w:rPr>
        <w:t>节、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节、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节，你父在暗中察看，必然报答你。今天有很多教会鼓励公开禁食祷告，圣经没有这个教导。法利赛人有这个，一个礼拜禁食一次、两次。主耶稣责备他们，禁食是给别人看的，是为自己的。律法里一年只有一天禁食，赎罪日。不是说禁食不重要，是不要公开做，要在暗里做。</w:t>
      </w:r>
    </w:p>
    <w:p w14:paraId="463F60EB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法利赛人是做给人看的，主耶稣责备他们，参看马太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3-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节，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节，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节，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7</w:t>
      </w:r>
      <w:r w:rsidRPr="00022306">
        <w:rPr>
          <w:rFonts w:hint="eastAsia"/>
          <w:color w:val="000000" w:themeColor="text1"/>
          <w:lang w:eastAsia="zh-CN"/>
        </w:rPr>
        <w:t>节，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9</w:t>
      </w:r>
      <w:r w:rsidRPr="00022306">
        <w:rPr>
          <w:rFonts w:hint="eastAsia"/>
          <w:color w:val="000000" w:themeColor="text1"/>
          <w:lang w:eastAsia="zh-CN"/>
        </w:rPr>
        <w:t>节。是做给人看的，不是行义。</w:t>
      </w:r>
    </w:p>
    <w:p w14:paraId="0875F689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lang w:eastAsia="zh-CN"/>
        </w:rPr>
      </w:pPr>
    </w:p>
    <w:p w14:paraId="307F8D1C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问题与分享：</w:t>
      </w:r>
    </w:p>
    <w:p w14:paraId="28552C83" w14:textId="77777777" w:rsidR="00C650C4" w:rsidRPr="00022306" w:rsidRDefault="00C650C4">
      <w:pPr>
        <w:pStyle w:val="ListBullet"/>
        <w:numPr>
          <w:ilvl w:val="0"/>
          <w:numId w:val="46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禁食具体是指什么？为什么禁食？</w:t>
      </w:r>
    </w:p>
    <w:p w14:paraId="6699600D" w14:textId="77777777" w:rsidR="00C650C4" w:rsidRPr="00022306" w:rsidRDefault="00C650C4">
      <w:pPr>
        <w:pStyle w:val="ListBullet"/>
        <w:numPr>
          <w:ilvl w:val="0"/>
          <w:numId w:val="46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在极端的情况下，比如江歌案，为什么要饶恕？</w:t>
      </w:r>
    </w:p>
    <w:p w14:paraId="2506B0FC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0CC07A5C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4F22C17C" w14:textId="291C40AB" w:rsidR="00C650C4" w:rsidRPr="00022306" w:rsidRDefault="00C650C4" w:rsidP="00C650C4">
      <w:pPr>
        <w:pStyle w:val="Heading1"/>
        <w:jc w:val="both"/>
        <w:rPr>
          <w:lang w:eastAsia="zh-CN"/>
        </w:rPr>
      </w:pPr>
      <w:bookmarkStart w:id="45" w:name="_Toc143946616"/>
      <w:bookmarkStart w:id="46" w:name="_Toc180860570"/>
      <w:r w:rsidRPr="00022306"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 w:rsidRPr="00022306">
        <w:rPr>
          <w:rFonts w:hint="eastAsia"/>
          <w:lang w:eastAsia="zh-CN"/>
        </w:rPr>
        <w:t>（三十一）</w:t>
      </w:r>
      <w:r w:rsidRPr="00022306">
        <w:rPr>
          <w:rFonts w:hint="eastAsia"/>
          <w:lang w:eastAsia="zh-CN"/>
        </w:rPr>
        <w:t xml:space="preserve">: </w:t>
      </w:r>
      <w:r w:rsidRPr="00022306">
        <w:rPr>
          <w:rFonts w:hint="eastAsia"/>
          <w:lang w:eastAsia="zh-CN"/>
        </w:rPr>
        <w:t>恶眼的人</w:t>
      </w:r>
      <w:bookmarkEnd w:id="45"/>
      <w:bookmarkEnd w:id="46"/>
    </w:p>
    <w:p w14:paraId="03659661" w14:textId="77777777" w:rsidR="00C650C4" w:rsidRPr="00022306" w:rsidRDefault="00C650C4" w:rsidP="00683863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时间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023</w:t>
      </w:r>
      <w:r w:rsidRPr="00022306">
        <w:rPr>
          <w:rFonts w:hint="eastAsia"/>
          <w:color w:val="000000" w:themeColor="text1"/>
          <w:lang w:eastAsia="zh-CN"/>
        </w:rPr>
        <w:t>年</w:t>
      </w:r>
      <w:r w:rsidRPr="00022306">
        <w:rPr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月</w:t>
      </w:r>
      <w:r w:rsidRPr="00022306">
        <w:rPr>
          <w:color w:val="000000" w:themeColor="text1"/>
          <w:lang w:eastAsia="zh-CN"/>
        </w:rPr>
        <w:t>10</w:t>
      </w:r>
      <w:r w:rsidRPr="00022306">
        <w:rPr>
          <w:rFonts w:hint="eastAsia"/>
          <w:color w:val="000000" w:themeColor="text1"/>
          <w:lang w:eastAsia="zh-CN"/>
        </w:rPr>
        <w:t>日</w:t>
      </w:r>
    </w:p>
    <w:p w14:paraId="6B46C307" w14:textId="77777777" w:rsidR="00C650C4" w:rsidRPr="00022306" w:rsidRDefault="00C650C4" w:rsidP="00683863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相关经文：马太福音</w:t>
      </w:r>
      <w:r w:rsidRPr="00022306">
        <w:rPr>
          <w:color w:val="000000" w:themeColor="text1"/>
          <w:lang w:eastAsia="zh-CN"/>
        </w:rPr>
        <w:t>6:19-34</w:t>
      </w:r>
    </w:p>
    <w:p w14:paraId="14B4E1CD" w14:textId="77777777" w:rsidR="00C650C4" w:rsidRPr="00022306" w:rsidRDefault="00C650C4" w:rsidP="00683863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太</w:t>
      </w:r>
      <w:r w:rsidRPr="00022306">
        <w:rPr>
          <w:color w:val="000000" w:themeColor="text1"/>
          <w:lang w:eastAsia="zh-CN"/>
        </w:rPr>
        <w:t xml:space="preserve">6:23 </w:t>
      </w:r>
      <w:r w:rsidRPr="00022306">
        <w:rPr>
          <w:rFonts w:hint="eastAsia"/>
          <w:color w:val="000000" w:themeColor="text1"/>
          <w:lang w:eastAsia="zh-CN"/>
        </w:rPr>
        <w:t>“你的眼睛若昏花，全身就黑暗”。“昏花”，希腊文原义，邪恶。</w:t>
      </w:r>
    </w:p>
    <w:p w14:paraId="7A472B7E" w14:textId="77777777" w:rsidR="00C650C4" w:rsidRPr="00022306" w:rsidRDefault="00C650C4" w:rsidP="00683863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登山宝训的主题是神的义。神要把他的义加给我们，罪使我们与神隔绝，但神爱世人，借着耶稣基督开一条路，把你我的罪都归给耶稣。我们信耶稣，神就称我们为义人，我们可以随时随地亲近神。登山宝训不是停留在义，是要行出来，我们要活像耶稣。</w:t>
      </w:r>
    </w:p>
    <w:p w14:paraId="175C7F8E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一．马太福音</w:t>
      </w:r>
      <w:r w:rsidRPr="00022306">
        <w:rPr>
          <w:rFonts w:hint="eastAsia"/>
          <w:b/>
          <w:bCs/>
          <w:color w:val="000000" w:themeColor="text1"/>
          <w:lang w:eastAsia="zh-CN"/>
        </w:rPr>
        <w:t>6</w:t>
      </w:r>
      <w:r w:rsidRPr="00022306">
        <w:rPr>
          <w:b/>
          <w:bCs/>
          <w:color w:val="000000" w:themeColor="text1"/>
          <w:lang w:eastAsia="zh-CN"/>
        </w:rPr>
        <w:t>:19-24</w:t>
      </w:r>
      <w:r w:rsidRPr="00022306">
        <w:rPr>
          <w:rFonts w:hint="eastAsia"/>
          <w:b/>
          <w:bCs/>
          <w:color w:val="000000" w:themeColor="text1"/>
          <w:lang w:eastAsia="zh-CN"/>
        </w:rPr>
        <w:t>你对物质事物的态度直接影响你的属灵优先次序</w:t>
      </w:r>
    </w:p>
    <w:p w14:paraId="52962AF3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9</w:t>
      </w:r>
      <w:r w:rsidRPr="00022306">
        <w:rPr>
          <w:rFonts w:hint="eastAsia"/>
          <w:color w:val="000000" w:themeColor="text1"/>
          <w:lang w:eastAsia="zh-CN"/>
        </w:rPr>
        <w:t>节，“不要为自己积攒财宝在地上”。“不要”是命令，主耶稣命令门徒。主耶稣说停止，积攒财宝在地上。看钱看事物的态度，会影响我们跟从主耶稣，影响到我们遇到挑战时还有没有喜乐。箴言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rFonts w:hint="eastAsia"/>
          <w:color w:val="000000" w:themeColor="text1"/>
          <w:lang w:eastAsia="zh-CN"/>
        </w:rPr>
        <w:t>，“不要劳碌求富，休仗自己的聪明”。不要太劳碌求钱财，要用从上面来的智慧控制自己，一个有智慧的人就是他晓得怎样生活。提摩太前书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color w:val="000000" w:themeColor="text1"/>
          <w:lang w:eastAsia="zh-CN"/>
        </w:rPr>
        <w:t>:6-11</w:t>
      </w:r>
      <w:r w:rsidRPr="00022306">
        <w:rPr>
          <w:rFonts w:hint="eastAsia"/>
          <w:color w:val="000000" w:themeColor="text1"/>
          <w:lang w:eastAsia="zh-CN"/>
        </w:rPr>
        <w:t>，“但你这属神的人要逃避这些事，追求公义、敬虔、信心、爱心、忍耐、温柔”，解释了箴言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3:4</w:t>
      </w:r>
      <w:r w:rsidRPr="00022306">
        <w:rPr>
          <w:rFonts w:hint="eastAsia"/>
          <w:color w:val="000000" w:themeColor="text1"/>
          <w:lang w:eastAsia="zh-CN"/>
        </w:rPr>
        <w:t>，不要劳碌求富有，要用怎样的智慧来让自己的生活有节制。</w:t>
      </w:r>
    </w:p>
    <w:p w14:paraId="65FA873D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</w:t>
      </w:r>
      <w:r w:rsidRPr="00022306">
        <w:rPr>
          <w:rFonts w:hint="eastAsia"/>
          <w:color w:val="000000" w:themeColor="text1"/>
          <w:lang w:eastAsia="zh-CN"/>
        </w:rPr>
        <w:t>节，地上的财宝不可靠，是暂时的，带不走的。金钱是中性的，贪财才是万恶之根。</w:t>
      </w:r>
    </w:p>
    <w:p w14:paraId="57231CA1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21</w:t>
      </w:r>
      <w:r w:rsidRPr="00022306">
        <w:rPr>
          <w:rFonts w:hint="eastAsia"/>
          <w:color w:val="000000" w:themeColor="text1"/>
          <w:lang w:eastAsia="zh-CN"/>
        </w:rPr>
        <w:t>节，财宝在哪里，心也在哪里。思考我们的一生到底哪些是最珍贵的，你在哪些方面花时间最多？花时间最多的是最重要的，我们需要问自己什么对我是最重要的。</w:t>
      </w:r>
    </w:p>
    <w:p w14:paraId="790E34C9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2-23</w:t>
      </w:r>
      <w:r w:rsidRPr="00022306">
        <w:rPr>
          <w:rFonts w:hint="eastAsia"/>
          <w:color w:val="000000" w:themeColor="text1"/>
          <w:lang w:eastAsia="zh-CN"/>
        </w:rPr>
        <w:t>节，这两节与上节有关系，主耶稣在提醒门徒，怎样才可以做到不积赞财宝在地上。“昏花”的原文是邪恶，“邪恶的眼睛”，参看箴言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3:6</w:t>
      </w:r>
      <w:r w:rsidRPr="00022306">
        <w:rPr>
          <w:rFonts w:hint="eastAsia"/>
          <w:color w:val="000000" w:themeColor="text1"/>
          <w:lang w:eastAsia="zh-CN"/>
        </w:rPr>
        <w:t>，“不要吃恶眼人的饭，也不要贪他的美味”。恶眼人是自私、吝啬，只管自己，不愿帮人。这句话是说不要被他影响。他永远不够，</w:t>
      </w:r>
      <w:r w:rsidRPr="00022306">
        <w:rPr>
          <w:rFonts w:hint="eastAsia"/>
          <w:color w:val="000000" w:themeColor="text1"/>
          <w:lang w:eastAsia="zh-CN"/>
        </w:rPr>
        <w:lastRenderedPageBreak/>
        <w:t>他的东西只属于自己。箴言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8:22</w:t>
      </w:r>
      <w:r w:rsidRPr="00022306">
        <w:rPr>
          <w:rFonts w:hint="eastAsia"/>
          <w:color w:val="000000" w:themeColor="text1"/>
          <w:lang w:eastAsia="zh-CN"/>
        </w:rPr>
        <w:t>，“人有恶眼想要急速发财，却不知穷乏必临到他身”；路加福音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6:14</w:t>
      </w:r>
      <w:r w:rsidRPr="00022306">
        <w:rPr>
          <w:rFonts w:hint="eastAsia"/>
          <w:color w:val="000000" w:themeColor="text1"/>
          <w:lang w:eastAsia="zh-CN"/>
        </w:rPr>
        <w:t>，“法利赛人是贪爱钱财的”，主耶稣说他们是自称为义的；路加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6:9</w:t>
      </w:r>
      <w:r w:rsidRPr="00022306">
        <w:rPr>
          <w:rFonts w:hint="eastAsia"/>
          <w:color w:val="000000" w:themeColor="text1"/>
          <w:lang w:eastAsia="zh-CN"/>
        </w:rPr>
        <w:t>，“要藉着那不义的钱财结交朋友，到了钱财无用的时候，他们可以接你们到永存的帐幕里去”。钱是中性的，是因为人贪财才不义。意思说要帮助人，用神给我们的钱财，帮人认识主耶稣，以后到天国可以相见。</w:t>
      </w:r>
    </w:p>
    <w:p w14:paraId="310BFD3B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我们需要好的眼睛，没有邪恶的眼睛，就是帮助人的眼睛，去帮助人认识主耶稣，这是积攒财物在天上。地上的财物够用就好了，我们要成为金钱的好管家。</w:t>
      </w:r>
    </w:p>
    <w:p w14:paraId="33FE7DCD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24</w:t>
      </w:r>
      <w:r w:rsidRPr="00022306">
        <w:rPr>
          <w:rFonts w:hint="eastAsia"/>
          <w:color w:val="000000" w:themeColor="text1"/>
          <w:lang w:eastAsia="zh-CN"/>
        </w:rPr>
        <w:t>节，是总结。“一个人不能事奉两个主”，不能两个都要，不可能两个都重要，会有轻重。</w:t>
      </w:r>
    </w:p>
    <w:p w14:paraId="452CF23F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这部分主要是说我们对物和金钱的态度，直接影响我们属灵上的优先次序。</w:t>
      </w:r>
    </w:p>
    <w:p w14:paraId="68562D61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二．马太福音</w:t>
      </w:r>
      <w:r w:rsidRPr="00022306">
        <w:rPr>
          <w:rFonts w:hint="eastAsia"/>
          <w:b/>
          <w:bCs/>
          <w:color w:val="000000" w:themeColor="text1"/>
          <w:lang w:eastAsia="zh-CN"/>
        </w:rPr>
        <w:t>6</w:t>
      </w:r>
      <w:r w:rsidRPr="00022306">
        <w:rPr>
          <w:b/>
          <w:bCs/>
          <w:color w:val="000000" w:themeColor="text1"/>
          <w:lang w:eastAsia="zh-CN"/>
        </w:rPr>
        <w:t>:25-34</w:t>
      </w:r>
      <w:r w:rsidRPr="00022306">
        <w:rPr>
          <w:rFonts w:hint="eastAsia"/>
          <w:b/>
          <w:bCs/>
          <w:color w:val="000000" w:themeColor="text1"/>
          <w:lang w:eastAsia="zh-CN"/>
        </w:rPr>
        <w:t>你对物质事物的焦虑使你无法完全依靠神</w:t>
      </w:r>
    </w:p>
    <w:p w14:paraId="4D17E1EA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如果把物质、金钱放在第一位，我们一定忧虑。</w:t>
      </w:r>
    </w:p>
    <w:p w14:paraId="2842BBA1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节，“不要为生命忧虑吃什么，喝什么；为身体忧虑穿什么。生命不胜于饮食吗？身体不胜于衣裳吗？”参见路加福音</w:t>
      </w:r>
      <w:r w:rsidRPr="00022306">
        <w:rPr>
          <w:color w:val="000000" w:themeColor="text1"/>
          <w:lang w:eastAsia="zh-CN"/>
        </w:rPr>
        <w:t>10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8-41</w:t>
      </w:r>
      <w:r w:rsidRPr="00022306">
        <w:rPr>
          <w:rFonts w:hint="eastAsia"/>
          <w:color w:val="000000" w:themeColor="text1"/>
          <w:lang w:eastAsia="zh-CN"/>
        </w:rPr>
        <w:t>，这段故事中主耶稣称赞马利亚。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0</w:t>
      </w:r>
      <w:r w:rsidRPr="00022306">
        <w:rPr>
          <w:rFonts w:hint="eastAsia"/>
          <w:color w:val="000000" w:themeColor="text1"/>
          <w:lang w:eastAsia="zh-CN"/>
        </w:rPr>
        <w:t>节“心里忙乱”，就是马太福音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中的“忧虑”。现在很多基督徒也是这样的，像马大；腓立比书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:6-7</w:t>
      </w:r>
      <w:r w:rsidRPr="00022306">
        <w:rPr>
          <w:rFonts w:hint="eastAsia"/>
          <w:color w:val="000000" w:themeColor="text1"/>
          <w:lang w:eastAsia="zh-CN"/>
        </w:rPr>
        <w:t>，“应当一无挂虑，只要凡事借着祷告、祈求，和感谢，将你们所要的告诉神。神所赐、出人意外的平安必在基督耶稣里保守你们的心怀意念”，挂虑就是忧虑。我们怎样有平安呢？应该一无挂虑，把神放在第一，把你想要的告诉神。</w:t>
      </w:r>
    </w:p>
    <w:p w14:paraId="2324DF5D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节讲我们的生命在神眼中比饮食、衣服都珍贵。</w:t>
      </w:r>
    </w:p>
    <w:p w14:paraId="5899BE63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26</w:t>
      </w:r>
      <w:r w:rsidRPr="00022306">
        <w:rPr>
          <w:rFonts w:hint="eastAsia"/>
          <w:color w:val="000000" w:themeColor="text1"/>
          <w:lang w:eastAsia="zh-CN"/>
        </w:rPr>
        <w:t>节，你们不比飞鸟贵重得多吗？一直到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0</w:t>
      </w:r>
      <w:r w:rsidRPr="00022306">
        <w:rPr>
          <w:rFonts w:hint="eastAsia"/>
          <w:color w:val="000000" w:themeColor="text1"/>
          <w:lang w:eastAsia="zh-CN"/>
        </w:rPr>
        <w:t>节，英文用的是</w:t>
      </w:r>
      <w:r w:rsidRPr="00022306">
        <w:rPr>
          <w:color w:val="000000" w:themeColor="text1"/>
          <w:lang w:eastAsia="zh-CN"/>
        </w:rPr>
        <w:t>more , much more,</w:t>
      </w:r>
      <w:r w:rsidRPr="00022306">
        <w:rPr>
          <w:rFonts w:hint="eastAsia"/>
          <w:color w:val="000000" w:themeColor="text1"/>
          <w:lang w:eastAsia="zh-CN"/>
        </w:rPr>
        <w:t>语气越来越加强。神告诉你我，我们的生命在神眼中是宝贵的。今天这世界看动物比人宝贵，但是神不是这样看。如果我们真有这个认识，我们就不会忧虑。</w:t>
      </w:r>
    </w:p>
    <w:p w14:paraId="1D29C05F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2</w:t>
      </w:r>
      <w:r w:rsidRPr="00022306">
        <w:rPr>
          <w:color w:val="000000" w:themeColor="text1"/>
          <w:lang w:eastAsia="zh-CN"/>
        </w:rPr>
        <w:t>7</w:t>
      </w:r>
      <w:r w:rsidRPr="00022306">
        <w:rPr>
          <w:rFonts w:hint="eastAsia"/>
          <w:color w:val="000000" w:themeColor="text1"/>
          <w:lang w:eastAsia="zh-CN"/>
        </w:rPr>
        <w:t>节，“你们哪一个能用思虑使寿数多加一刻呢？”我们忧虑，很多人想延长生命，不可能的。神定下了我们的寿命。</w:t>
      </w:r>
    </w:p>
    <w:p w14:paraId="65C5BF45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8-29</w:t>
      </w:r>
      <w:r w:rsidRPr="00022306">
        <w:rPr>
          <w:rFonts w:hint="eastAsia"/>
          <w:color w:val="000000" w:themeColor="text1"/>
          <w:lang w:eastAsia="zh-CN"/>
        </w:rPr>
        <w:t>节，神给很多例子，要我们看。</w:t>
      </w:r>
    </w:p>
    <w:p w14:paraId="6E47B432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0</w:t>
      </w:r>
      <w:r w:rsidRPr="00022306">
        <w:rPr>
          <w:rFonts w:hint="eastAsia"/>
          <w:color w:val="000000" w:themeColor="text1"/>
          <w:lang w:eastAsia="zh-CN"/>
        </w:rPr>
        <w:t>节，我们的问题在哪里？是我们不信，对神没有信心。基督徒最根本的问题是被环境影响，环境好，我们有平安；环境不好，我们也和世人一样担忧。</w:t>
      </w:r>
    </w:p>
    <w:p w14:paraId="4FD8E537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31-32</w:t>
      </w:r>
      <w:r w:rsidRPr="00022306">
        <w:rPr>
          <w:rFonts w:hint="eastAsia"/>
          <w:color w:val="000000" w:themeColor="text1"/>
          <w:lang w:eastAsia="zh-CN"/>
        </w:rPr>
        <w:t>节，钱财永远不够，这样的自私自利、吝啬，这都是不信的人所求的。“你们需用的这一切东西，你们的天父是知道的”。我们担心什么呢，我们忧虑什么呢？</w:t>
      </w:r>
    </w:p>
    <w:p w14:paraId="4EDE3CFB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节，“你们要先求他的国和他的义，这些东西都要加给你们了”，和上文要连贯起来。外邦人求的是明天的吃和穿，你们要先求神的国和他的义。把神放在第一位，如果我们摆对了位置，神说“这些东西都要加给你们”。一个敬畏神，把神放在第一位的人，神不会使他贫穷的。大卫说他一生从没有看过一个敬畏神的人讨饭。</w:t>
      </w:r>
    </w:p>
    <w:p w14:paraId="3ED64665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4</w:t>
      </w:r>
      <w:r w:rsidRPr="00022306">
        <w:rPr>
          <w:rFonts w:hint="eastAsia"/>
          <w:color w:val="000000" w:themeColor="text1"/>
          <w:lang w:eastAsia="zh-CN"/>
        </w:rPr>
        <w:t>节，“所以，不要为明天忧虑”，没有人知道明天要发生什么，神说你不知道，那么你忧虑什么？如果你忧虑，那么你就没有依靠神。忧虑不仅没有帮助你，反而说明你没有依靠神。对物质的忧虑使我们不能完全依靠神。</w:t>
      </w:r>
    </w:p>
    <w:p w14:paraId="3D576908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今天在教会里可以看到一个人对物质的忧虑，这个人不可能依靠神。他想依靠自己、想依靠钱财。</w:t>
      </w:r>
    </w:p>
    <w:p w14:paraId="5D6537AA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F1553D8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问题与分享：</w:t>
      </w:r>
    </w:p>
    <w:p w14:paraId="403E4C34" w14:textId="77777777" w:rsidR="00C650C4" w:rsidRPr="00022306" w:rsidRDefault="00C650C4">
      <w:pPr>
        <w:pStyle w:val="ListBullet"/>
        <w:numPr>
          <w:ilvl w:val="0"/>
          <w:numId w:val="47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我们真的是太小信了，每天想依靠自己，要全部交托、依靠神。</w:t>
      </w:r>
    </w:p>
    <w:p w14:paraId="30FE2C5A" w14:textId="77777777" w:rsidR="00C650C4" w:rsidRPr="00022306" w:rsidRDefault="00C650C4">
      <w:pPr>
        <w:pStyle w:val="ListBullet"/>
        <w:numPr>
          <w:ilvl w:val="0"/>
          <w:numId w:val="47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在英文版本中，恶眼是</w:t>
      </w:r>
      <w:r w:rsidRPr="00022306">
        <w:rPr>
          <w:color w:val="000000" w:themeColor="text1"/>
          <w:lang w:eastAsia="zh-CN"/>
        </w:rPr>
        <w:t>Stingy</w:t>
      </w:r>
      <w:r w:rsidRPr="00022306">
        <w:rPr>
          <w:rFonts w:hint="eastAsia"/>
          <w:color w:val="000000" w:themeColor="text1"/>
          <w:lang w:eastAsia="zh-CN"/>
        </w:rPr>
        <w:t>，是吝啬的意思，怎么翻译成恶眼呢？</w:t>
      </w:r>
    </w:p>
    <w:p w14:paraId="21F83AC9" w14:textId="77777777" w:rsidR="00C650C4" w:rsidRPr="00022306" w:rsidRDefault="00C650C4">
      <w:pPr>
        <w:pStyle w:val="ListBullet"/>
        <w:numPr>
          <w:ilvl w:val="0"/>
          <w:numId w:val="47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9-20</w:t>
      </w:r>
      <w:r w:rsidRPr="00022306">
        <w:rPr>
          <w:rFonts w:hint="eastAsia"/>
          <w:color w:val="000000" w:themeColor="text1"/>
          <w:lang w:eastAsia="zh-CN"/>
        </w:rPr>
        <w:t>节，最关键的那部分，是不是说人有恶所以贪财？</w:t>
      </w:r>
    </w:p>
    <w:p w14:paraId="4AF3EC70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箴言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8:22</w:t>
      </w:r>
      <w:r w:rsidRPr="00022306">
        <w:rPr>
          <w:rFonts w:hint="eastAsia"/>
          <w:color w:val="000000" w:themeColor="text1"/>
          <w:lang w:eastAsia="zh-CN"/>
        </w:rPr>
        <w:t>，解释的就很好，想要极速发财的也是恶眼。申命记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5:9</w:t>
      </w:r>
      <w:r w:rsidRPr="00022306">
        <w:rPr>
          <w:rFonts w:hint="eastAsia"/>
          <w:color w:val="000000" w:themeColor="text1"/>
          <w:lang w:eastAsia="zh-CN"/>
        </w:rPr>
        <w:t>，“你要谨慎，不可心里起恶念”，不要恶言看你穷乏的弟兄。</w:t>
      </w:r>
    </w:p>
    <w:p w14:paraId="0AC2601B" w14:textId="77777777" w:rsidR="00C650C4" w:rsidRPr="00022306" w:rsidRDefault="00C650C4">
      <w:pPr>
        <w:pStyle w:val="ListBullet"/>
        <w:numPr>
          <w:ilvl w:val="0"/>
          <w:numId w:val="47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神看生命最贵重，是所有的生命在神眼中都一样重要么？</w:t>
      </w:r>
    </w:p>
    <w:p w14:paraId="5DED8FFF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是的。神造一切动物、花草是为人的，有的人却成为它们的奴隶。</w:t>
      </w:r>
    </w:p>
    <w:p w14:paraId="7DBA1F92" w14:textId="77777777" w:rsidR="00C650C4" w:rsidRPr="00022306" w:rsidRDefault="00C650C4">
      <w:pPr>
        <w:pStyle w:val="ListBullet"/>
        <w:numPr>
          <w:ilvl w:val="0"/>
          <w:numId w:val="47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教会里鼓励人炒股吗？</w:t>
      </w:r>
    </w:p>
    <w:p w14:paraId="685A207E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主耶稣不反对人投资的，我给你的，你没有抓住机会。如果是为神国的，很好。我们是物质的好管家，不能被投资所控制。</w:t>
      </w:r>
    </w:p>
    <w:p w14:paraId="649D76BC" w14:textId="7236E326" w:rsidR="00C650C4" w:rsidRPr="00022306" w:rsidRDefault="00683863" w:rsidP="00683863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6</w:t>
      </w:r>
      <w:r>
        <w:rPr>
          <w:color w:val="000000" w:themeColor="text1"/>
          <w:lang w:eastAsia="zh-CN"/>
        </w:rPr>
        <w:t>.</w:t>
      </w:r>
      <w:r w:rsidR="00C650C4" w:rsidRPr="00022306">
        <w:rPr>
          <w:rFonts w:hint="eastAsia"/>
          <w:color w:val="000000" w:themeColor="text1"/>
          <w:lang w:eastAsia="zh-CN"/>
        </w:rPr>
        <w:t>路加福音中的故事，没有保管好财物，他拿着钱结交朋友，好像是为了自己？</w:t>
      </w:r>
    </w:p>
    <w:p w14:paraId="07E0F8E5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那是一段，不是完整的。管家做事聪明，因为他会抓机会，为他的将来准备。他讨好人，主耶稣赞他聪明，聪明不一定是对的。我们要投资永恒。</w:t>
      </w:r>
    </w:p>
    <w:p w14:paraId="5CB92090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不义的管家尚且能为短暂的将来投资，何况我们这些有永恒的人呢。</w:t>
      </w:r>
    </w:p>
    <w:p w14:paraId="45231711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E38D073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4A1AD7D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989427E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41C8AA73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4A3FCCFA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CA76C70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DF7C175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4C564E4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3BC724B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F797DA3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2D5C09C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D4B1E2E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5D187C8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2252B88F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A7F0291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5924C7E" w14:textId="3BE9A355" w:rsidR="00C650C4" w:rsidRPr="00022306" w:rsidRDefault="00C650C4" w:rsidP="00C650C4">
      <w:pPr>
        <w:pStyle w:val="Heading1"/>
      </w:pPr>
      <w:bookmarkStart w:id="47" w:name="_Toc143946617"/>
      <w:bookmarkStart w:id="48" w:name="_Toc180860571"/>
      <w:r w:rsidRPr="00022306"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 w:rsidRPr="00022306">
        <w:rPr>
          <w:rFonts w:hint="eastAsia"/>
          <w:lang w:eastAsia="zh-CN"/>
        </w:rPr>
        <w:t>（三十二）</w:t>
      </w:r>
      <w:r w:rsidRPr="00022306">
        <w:rPr>
          <w:rFonts w:hint="eastAsia"/>
          <w:lang w:eastAsia="zh-CN"/>
        </w:rPr>
        <w:t>:</w:t>
      </w:r>
      <w:r w:rsidRPr="00022306">
        <w:rPr>
          <w:rFonts w:hint="eastAsia"/>
          <w:lang w:eastAsia="zh-CN"/>
        </w:rPr>
        <w:t>不要论断，但要分辨</w:t>
      </w:r>
      <w:bookmarkEnd w:id="47"/>
      <w:bookmarkEnd w:id="48"/>
    </w:p>
    <w:p w14:paraId="688D531D" w14:textId="77777777" w:rsidR="00C650C4" w:rsidRPr="00022306" w:rsidRDefault="00C650C4" w:rsidP="00A4313D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时间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023</w:t>
      </w:r>
      <w:r w:rsidRPr="00022306">
        <w:rPr>
          <w:rFonts w:hint="eastAsia"/>
          <w:color w:val="000000" w:themeColor="text1"/>
          <w:lang w:eastAsia="zh-CN"/>
        </w:rPr>
        <w:t>年</w:t>
      </w:r>
      <w:r w:rsidRPr="00022306">
        <w:rPr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月</w:t>
      </w:r>
      <w:r w:rsidRPr="00022306">
        <w:rPr>
          <w:color w:val="000000" w:themeColor="text1"/>
          <w:lang w:eastAsia="zh-CN"/>
        </w:rPr>
        <w:t>17</w:t>
      </w:r>
      <w:r w:rsidRPr="00022306">
        <w:rPr>
          <w:rFonts w:hint="eastAsia"/>
          <w:color w:val="000000" w:themeColor="text1"/>
          <w:lang w:eastAsia="zh-CN"/>
        </w:rPr>
        <w:t>日</w:t>
      </w:r>
    </w:p>
    <w:p w14:paraId="10BA7B78" w14:textId="77777777" w:rsidR="00C650C4" w:rsidRPr="00022306" w:rsidRDefault="00C650C4" w:rsidP="00A4313D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相关经文：马太福音</w:t>
      </w: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color w:val="000000" w:themeColor="text1"/>
          <w:lang w:eastAsia="zh-CN"/>
        </w:rPr>
        <w:t>:1-1</w:t>
      </w:r>
      <w:r w:rsidRPr="00022306">
        <w:rPr>
          <w:rFonts w:hint="eastAsia"/>
          <w:color w:val="000000" w:themeColor="text1"/>
          <w:lang w:eastAsia="zh-CN"/>
        </w:rPr>
        <w:t>，路加福音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color w:val="000000" w:themeColor="text1"/>
          <w:lang w:eastAsia="zh-CN"/>
        </w:rPr>
        <w:t>:37-42</w:t>
      </w:r>
    </w:p>
    <w:p w14:paraId="5D1F6EB4" w14:textId="77777777" w:rsidR="00C650C4" w:rsidRPr="00022306" w:rsidRDefault="00C650C4" w:rsidP="00A4313D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罗马书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-8</w:t>
      </w:r>
      <w:r w:rsidRPr="00022306">
        <w:rPr>
          <w:rFonts w:hint="eastAsia"/>
          <w:color w:val="000000" w:themeColor="text1"/>
          <w:lang w:eastAsia="zh-CN"/>
        </w:rPr>
        <w:t>章，讲神的义。</w:t>
      </w:r>
    </w:p>
    <w:p w14:paraId="19E6CD81" w14:textId="77777777" w:rsidR="00C650C4" w:rsidRPr="00022306" w:rsidRDefault="00C650C4" w:rsidP="00A4313D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今天的主题：不要论断、批判、批评、审判，但是要分辨。</w:t>
      </w:r>
    </w:p>
    <w:p w14:paraId="466686BC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一．马太</w:t>
      </w:r>
      <w:r w:rsidRPr="00022306">
        <w:rPr>
          <w:rFonts w:hint="eastAsia"/>
          <w:b/>
          <w:bCs/>
          <w:color w:val="000000" w:themeColor="text1"/>
          <w:lang w:eastAsia="zh-CN"/>
        </w:rPr>
        <w:t>7</w:t>
      </w:r>
      <w:r w:rsidRPr="00022306">
        <w:rPr>
          <w:b/>
          <w:bCs/>
          <w:color w:val="000000" w:themeColor="text1"/>
          <w:lang w:eastAsia="zh-CN"/>
        </w:rPr>
        <w:t>:1-6</w:t>
      </w:r>
      <w:r w:rsidRPr="00022306">
        <w:rPr>
          <w:rFonts w:hint="eastAsia"/>
          <w:b/>
          <w:bCs/>
          <w:color w:val="000000" w:themeColor="text1"/>
          <w:lang w:eastAsia="zh-CN"/>
        </w:rPr>
        <w:t>错误地应用真正的公义</w:t>
      </w:r>
    </w:p>
    <w:p w14:paraId="664BAEF7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马太</w:t>
      </w: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color w:val="000000" w:themeColor="text1"/>
          <w:lang w:eastAsia="zh-CN"/>
        </w:rPr>
        <w:t>:1-6</w:t>
      </w:r>
      <w:r w:rsidRPr="00022306">
        <w:rPr>
          <w:rFonts w:hint="eastAsia"/>
          <w:color w:val="000000" w:themeColor="text1"/>
          <w:lang w:eastAsia="zh-CN"/>
        </w:rPr>
        <w:t>是错误的应用，我们已经被称义，今天怎样活出神的义。</w:t>
      </w:r>
    </w:p>
    <w:p w14:paraId="00841D50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神的义，参见马太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:6</w:t>
      </w:r>
      <w:r w:rsidRPr="00022306">
        <w:rPr>
          <w:rFonts w:hint="eastAsia"/>
          <w:color w:val="000000" w:themeColor="text1"/>
          <w:lang w:eastAsia="zh-CN"/>
        </w:rPr>
        <w:t>，饥渴慕义的义；马太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:10</w:t>
      </w:r>
      <w:r w:rsidRPr="00022306">
        <w:rPr>
          <w:rFonts w:hint="eastAsia"/>
          <w:color w:val="000000" w:themeColor="text1"/>
          <w:lang w:eastAsia="zh-CN"/>
        </w:rPr>
        <w:t>，为义受逼迫的人有福了；马太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</w:t>
      </w:r>
      <w:r w:rsidRPr="00022306">
        <w:rPr>
          <w:rFonts w:hint="eastAsia"/>
          <w:color w:val="000000" w:themeColor="text1"/>
          <w:lang w:eastAsia="zh-CN"/>
        </w:rPr>
        <w:t>，我告诉你们，你们的义若不胜于文士和法利赛人的义；马太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color w:val="000000" w:themeColor="text1"/>
          <w:lang w:eastAsia="zh-CN"/>
        </w:rPr>
        <w:t>:1</w:t>
      </w:r>
      <w:r w:rsidRPr="00022306">
        <w:rPr>
          <w:rFonts w:hint="eastAsia"/>
          <w:color w:val="000000" w:themeColor="text1"/>
          <w:lang w:eastAsia="zh-CN"/>
        </w:rPr>
        <w:t>，你们要小心，不可将善事行在人的面前，故意叫他们看见。善事就是指义。马太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color w:val="000000" w:themeColor="text1"/>
          <w:lang w:eastAsia="zh-CN"/>
        </w:rPr>
        <w:t>:33</w:t>
      </w:r>
      <w:r w:rsidRPr="00022306">
        <w:rPr>
          <w:rFonts w:hint="eastAsia"/>
          <w:color w:val="000000" w:themeColor="text1"/>
          <w:lang w:eastAsia="zh-CN"/>
        </w:rPr>
        <w:t>，你们要先求他的国和他的义。</w:t>
      </w:r>
    </w:p>
    <w:p w14:paraId="676548E5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从犹太人开始，我们要把神的义表达出来，但是表达的错误。</w:t>
      </w:r>
    </w:p>
    <w:p w14:paraId="33AA7A4C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论断，英文是</w:t>
      </w:r>
      <w:r w:rsidRPr="00022306">
        <w:rPr>
          <w:rFonts w:hint="eastAsia"/>
          <w:color w:val="000000" w:themeColor="text1"/>
          <w:lang w:eastAsia="zh-CN"/>
        </w:rPr>
        <w:t>judge</w:t>
      </w:r>
      <w:r w:rsidRPr="00022306">
        <w:rPr>
          <w:rFonts w:hint="eastAsia"/>
          <w:color w:val="000000" w:themeColor="text1"/>
          <w:lang w:eastAsia="zh-CN"/>
        </w:rPr>
        <w:t>，中文是对人做评论、批判。论断是负面的，对人做一个批判性结论。在希腊文有两个字非常靠近，其中一个是正面的，指不评判但是能分辨。</w:t>
      </w:r>
    </w:p>
    <w:p w14:paraId="2E227347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主耶稣说停止论断，因为我们只能看到外表，看不到内心。</w:t>
      </w:r>
    </w:p>
    <w:p w14:paraId="7AAD3113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神不要我们论断人，约翰福音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:22</w:t>
      </w:r>
      <w:r w:rsidRPr="00022306">
        <w:rPr>
          <w:rFonts w:hint="eastAsia"/>
          <w:color w:val="000000" w:themeColor="text1"/>
          <w:lang w:eastAsia="zh-CN"/>
        </w:rPr>
        <w:t>，“父不审判什么人，乃将审判的事全交与子”。这里的“审判”，字根跟“论断”和“分辨”是同一个字根。雅各书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:12</w:t>
      </w:r>
      <w:r w:rsidRPr="00022306">
        <w:rPr>
          <w:rFonts w:hint="eastAsia"/>
          <w:color w:val="000000" w:themeColor="text1"/>
          <w:lang w:eastAsia="zh-CN"/>
        </w:rPr>
        <w:t>，“设立律法和判断人的，只有一位”，这里的判断是一样的字。</w:t>
      </w:r>
    </w:p>
    <w:p w14:paraId="61408E47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希伯来书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0:30</w:t>
      </w:r>
      <w:r w:rsidRPr="00022306">
        <w:rPr>
          <w:rFonts w:hint="eastAsia"/>
          <w:color w:val="000000" w:themeColor="text1"/>
          <w:lang w:eastAsia="zh-CN"/>
        </w:rPr>
        <w:t>，“因为我们知道谁说：‘伸冤在我，我必报应’”。神才是伸冤者，只有他是审判者。</w:t>
      </w:r>
    </w:p>
    <w:p w14:paraId="049F14AF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马太</w:t>
      </w:r>
      <w:r w:rsidRPr="00022306">
        <w:rPr>
          <w:color w:val="000000" w:themeColor="text1"/>
          <w:lang w:eastAsia="zh-CN"/>
        </w:rPr>
        <w:t>7: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-5</w:t>
      </w:r>
      <w:r w:rsidRPr="00022306">
        <w:rPr>
          <w:rFonts w:hint="eastAsia"/>
          <w:color w:val="000000" w:themeColor="text1"/>
          <w:lang w:eastAsia="zh-CN"/>
        </w:rPr>
        <w:t>，不要论断，第</w:t>
      </w:r>
      <w:r w:rsidRPr="00022306">
        <w:rPr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节，要分辨。</w:t>
      </w:r>
    </w:p>
    <w:p w14:paraId="65E93DB6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节，不要论断，免得你们被审判，警告。罗马书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4:4</w:t>
      </w:r>
      <w:r w:rsidRPr="00022306">
        <w:rPr>
          <w:rFonts w:hint="eastAsia"/>
          <w:color w:val="000000" w:themeColor="text1"/>
          <w:lang w:eastAsia="zh-CN"/>
        </w:rPr>
        <w:t>，“你是谁，竟论断别人的仆人呢？”罗马书</w:t>
      </w:r>
      <w:r w:rsidRPr="00022306">
        <w:rPr>
          <w:rFonts w:hint="eastAsia"/>
          <w:color w:val="000000" w:themeColor="text1"/>
          <w:lang w:eastAsia="zh-CN"/>
        </w:rPr>
        <w:t>14</w:t>
      </w:r>
      <w:r w:rsidRPr="00022306">
        <w:rPr>
          <w:color w:val="000000" w:themeColor="text1"/>
          <w:lang w:eastAsia="zh-CN"/>
        </w:rPr>
        <w:t>:10-12</w:t>
      </w:r>
      <w:r w:rsidRPr="00022306">
        <w:rPr>
          <w:rFonts w:hint="eastAsia"/>
          <w:color w:val="000000" w:themeColor="text1"/>
          <w:lang w:eastAsia="zh-CN"/>
        </w:rPr>
        <w:t>，“你这个人，为什么论断弟兄</w:t>
      </w:r>
      <w:r w:rsidRPr="00022306">
        <w:rPr>
          <w:rFonts w:hint="eastAsia"/>
          <w:color w:val="000000" w:themeColor="text1"/>
          <w:lang w:eastAsia="zh-CN"/>
        </w:rPr>
        <w:lastRenderedPageBreak/>
        <w:t>呢？又为什么轻看弟兄呢？因我们都要站在神的台前。”神借着保罗非常清楚地说，不要论断人，你我都会站在基督的台前，接受审判。</w:t>
      </w:r>
    </w:p>
    <w:p w14:paraId="3FF15B8A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主耶稣知道这些法利赛人，整天论断人。我们要停止论断我们的姐妹弟兄。</w:t>
      </w:r>
    </w:p>
    <w:p w14:paraId="2951909B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-4</w:t>
      </w:r>
      <w:r w:rsidRPr="00022306">
        <w:rPr>
          <w:rFonts w:hint="eastAsia"/>
          <w:color w:val="000000" w:themeColor="text1"/>
          <w:lang w:eastAsia="zh-CN"/>
        </w:rPr>
        <w:t>节，“为什么看见你弟兄眼中有刺，却不想自己眼中有梁木呢？”刺是很小的，梁木很大。不要论断人，因为我们的问题比别人多。我们看不准，要交给神。主耶稣要我们拒绝对我们的弟兄姐妹做批判，不要对人格下结论。</w:t>
      </w:r>
    </w:p>
    <w:p w14:paraId="39254B1F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节，主耶稣要我们悔改。我们的问题自己看不到。记得登山宝训的主题，你们的义要胜过文士和法利赛人，他们是假冒为善的人，他们所讲的行不出来。他们论断人，看不到自己的问题，总是看到别人的问题。</w:t>
      </w:r>
    </w:p>
    <w:p w14:paraId="66BFC2AB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节，有难度，好像和上文接不上。更加要注意。圣经是神的话，把这些内容放在一起是有用意的。</w:t>
      </w:r>
    </w:p>
    <w:p w14:paraId="659C153A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我们先了解一些背景，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000</w:t>
      </w:r>
      <w:r w:rsidRPr="00022306">
        <w:rPr>
          <w:rFonts w:hint="eastAsia"/>
          <w:color w:val="000000" w:themeColor="text1"/>
          <w:lang w:eastAsia="zh-CN"/>
        </w:rPr>
        <w:t>年前犹太的文化，犹太人觉得自己是神的选民，神是属于他们的，他们看外邦人觉得和神没有关系，看外邦人是狗。当时看迦南人是狗，甚至是猪，肮脏的，和神没有关系的；圣物是和神有关系的。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000</w:t>
      </w:r>
      <w:r w:rsidRPr="00022306">
        <w:rPr>
          <w:rFonts w:hint="eastAsia"/>
          <w:color w:val="000000" w:themeColor="text1"/>
          <w:lang w:eastAsia="zh-CN"/>
        </w:rPr>
        <w:t>年前，主耶稣在的时候，希律王重修的所罗门圣殿还在，主耶稣在圣殿教导门徒，犹太人在圣殿献祭。所用的器皿就是圣物。今天我们有教堂，在教堂敬拜神，我们有圣经，这些是圣物。珍珠代表贵重的东西，猪不知道珍惜，不知道珍珠贵重。犹太人不只是神的选民，神称他们为妻子。这里的狗和猪是指那些不信的人。那些不信的人，那些人的心不在那里，他们心里已经决定没有神。</w:t>
      </w:r>
    </w:p>
    <w:p w14:paraId="2FE73C9F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一节是要能分辨，谁是狗、谁是猪。相信主耶稣是指这些法利赛人和文士，他们用外表的仪式“表现”神的义，他们把神的义用自己的方式“表现”出来。我们要分辨，那些注重仪式和外表的人。我们千万不要论断弟兄姐妹，不要对他们的人格下结论。但是不是就此不管，而是要能分辨，不要被人迷惑，不要被那些假冒为善的宗教领袖迷惑。</w:t>
      </w:r>
    </w:p>
    <w:p w14:paraId="550D5E7A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关于分辨，哥林多前书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color w:val="000000" w:themeColor="text1"/>
          <w:lang w:eastAsia="zh-CN"/>
        </w:rPr>
        <w:t>:5</w:t>
      </w:r>
      <w:r w:rsidRPr="00022306">
        <w:rPr>
          <w:rFonts w:hint="eastAsia"/>
          <w:color w:val="000000" w:themeColor="text1"/>
          <w:lang w:eastAsia="zh-CN"/>
        </w:rPr>
        <w:t>，“我说这话是要叫你们羞耻。难道你们中间没有一个智慧人能审断弟兄们的事吗？”教会当时有淫乱的事，带到</w:t>
      </w:r>
      <w:r w:rsidRPr="00022306">
        <w:rPr>
          <w:rFonts w:hint="eastAsia"/>
          <w:color w:val="000000" w:themeColor="text1"/>
          <w:lang w:eastAsia="zh-CN"/>
        </w:rPr>
        <w:lastRenderedPageBreak/>
        <w:t>法庭上去告。所以保罗说你们自己不能分辨、审断自己的事吗？不要带到法庭上去；哥林多前书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1:29</w:t>
      </w:r>
      <w:r w:rsidRPr="00022306">
        <w:rPr>
          <w:rFonts w:hint="eastAsia"/>
          <w:color w:val="000000" w:themeColor="text1"/>
          <w:lang w:eastAsia="zh-CN"/>
        </w:rPr>
        <w:t>，“因为人吃喝，若不分辨是主的身体，就是吃喝自己的罪了”。“分辨”和“论断”字根是一样的。我们要能分辨主耶稣的血，是为我流的；哥前</w:t>
      </w:r>
      <w:r w:rsidRPr="00022306">
        <w:rPr>
          <w:color w:val="000000" w:themeColor="text1"/>
          <w:lang w:eastAsia="zh-CN"/>
        </w:rPr>
        <w:t>11:30</w:t>
      </w:r>
      <w:r w:rsidRPr="00022306">
        <w:rPr>
          <w:rFonts w:hint="eastAsia"/>
          <w:color w:val="000000" w:themeColor="text1"/>
          <w:lang w:eastAsia="zh-CN"/>
        </w:rPr>
        <w:t>节，“我们若是先分辨自己，就不至于受审”；哥前</w:t>
      </w:r>
      <w:r w:rsidRPr="00022306">
        <w:rPr>
          <w:color w:val="000000" w:themeColor="text1"/>
          <w:lang w:eastAsia="zh-CN"/>
        </w:rPr>
        <w:t>12:10</w:t>
      </w:r>
      <w:r w:rsidRPr="00022306">
        <w:rPr>
          <w:rFonts w:hint="eastAsia"/>
          <w:color w:val="000000" w:themeColor="text1"/>
          <w:lang w:eastAsia="zh-CN"/>
        </w:rPr>
        <w:t>，“又叫一人能行异能，又叫一人能作先知”，神给每个人的恩赐不一样，不需要别人有就嫉妒，要分辨，每个人不一样；希伯来书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:14</w:t>
      </w:r>
      <w:r w:rsidRPr="00022306">
        <w:rPr>
          <w:rFonts w:hint="eastAsia"/>
          <w:color w:val="000000" w:themeColor="text1"/>
          <w:lang w:eastAsia="zh-CN"/>
        </w:rPr>
        <w:t>，“惟独长大成人的才能吃干粮；他们的心窍习练得通达，就能分辨好歹来”。不要论断，要分辨。我们有查经、团契，为了我们能吃干粮，我们要成长，才能分辨。今天这个时代非常的邪恶，教会里很多人已经被世界影响了。什么都接纳，美国接纳同性恋、变性，我们不论断，但是要能分辨。要分辨什么是假先知，教会里有很多文士、法利赛人的，不要论断、要分辨。</w:t>
      </w:r>
    </w:p>
    <w:p w14:paraId="7CEE496E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二．马太</w:t>
      </w:r>
      <w:r w:rsidRPr="00022306">
        <w:rPr>
          <w:rFonts w:hint="eastAsia"/>
          <w:b/>
          <w:bCs/>
          <w:color w:val="000000" w:themeColor="text1"/>
          <w:lang w:eastAsia="zh-CN"/>
        </w:rPr>
        <w:t>7</w:t>
      </w:r>
      <w:r w:rsidRPr="00022306">
        <w:rPr>
          <w:b/>
          <w:bCs/>
          <w:color w:val="000000" w:themeColor="text1"/>
          <w:lang w:eastAsia="zh-CN"/>
        </w:rPr>
        <w:t>:7-11</w:t>
      </w:r>
      <w:r w:rsidRPr="00022306">
        <w:rPr>
          <w:rFonts w:hint="eastAsia"/>
          <w:b/>
          <w:bCs/>
          <w:color w:val="000000" w:themeColor="text1"/>
          <w:lang w:eastAsia="zh-CN"/>
        </w:rPr>
        <w:t>真正公义的正确态度</w:t>
      </w:r>
    </w:p>
    <w:p w14:paraId="5C83FC5E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如果我们真的有神的义，我们在生活上会有正确的态度，对人、对神都存着正确的心态。</w:t>
      </w:r>
    </w:p>
    <w:p w14:paraId="4E758248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马太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-7</w:t>
      </w:r>
      <w:r w:rsidRPr="00022306">
        <w:rPr>
          <w:rFonts w:hint="eastAsia"/>
          <w:color w:val="000000" w:themeColor="text1"/>
          <w:lang w:eastAsia="zh-CN"/>
        </w:rPr>
        <w:t>章讲神的义。行出完全的义，需要有正确的心态。什么是正确的心态？就是完全依靠神。在这个物质的世界，很多人在强调物质，有时候就忽略了依靠神。</w:t>
      </w:r>
    </w:p>
    <w:p w14:paraId="0D13DFB9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color w:val="000000" w:themeColor="text1"/>
          <w:lang w:eastAsia="zh-CN"/>
        </w:rPr>
        <w:t>-8</w:t>
      </w:r>
      <w:r w:rsidRPr="00022306">
        <w:rPr>
          <w:rFonts w:hint="eastAsia"/>
          <w:color w:val="000000" w:themeColor="text1"/>
          <w:lang w:eastAsia="zh-CN"/>
        </w:rPr>
        <w:t>节，重复了两次。用现在式的动词，是不断地寻找、不断地叩门。这边不是用在所有人身上，是用在信耶稣的人。约翰一书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:7</w:t>
      </w:r>
      <w:r w:rsidRPr="00022306">
        <w:rPr>
          <w:rFonts w:hint="eastAsia"/>
          <w:color w:val="000000" w:themeColor="text1"/>
          <w:lang w:eastAsia="zh-CN"/>
        </w:rPr>
        <w:t>，行义的才是义人。我怎样知道神称我为义？行出义来。义人才能求神，我们寻找，神一定会听的，但时候是神定的，不是我们定的。约翰一书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: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，“并且我们一切所求的，就从他得着；因为我们遵守他的命令，行他所喜悦的事”；</w:t>
      </w:r>
      <w:r w:rsidRPr="00022306">
        <w:rPr>
          <w:rFonts w:hint="eastAsia"/>
          <w:color w:val="000000" w:themeColor="text1"/>
          <w:lang w:eastAsia="zh-CN"/>
        </w:rPr>
        <w:t xml:space="preserve"> </w:t>
      </w:r>
      <w:r w:rsidRPr="00022306">
        <w:rPr>
          <w:rFonts w:hint="eastAsia"/>
          <w:color w:val="000000" w:themeColor="text1"/>
          <w:lang w:eastAsia="zh-CN"/>
        </w:rPr>
        <w:t>约翰一书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:14-15</w:t>
      </w:r>
      <w:r w:rsidRPr="00022306">
        <w:rPr>
          <w:rFonts w:hint="eastAsia"/>
          <w:color w:val="000000" w:themeColor="text1"/>
          <w:lang w:eastAsia="zh-CN"/>
        </w:rPr>
        <w:t>，“我们若照他的旨意求什么，他就听我们，这是我们向他所存坦然无惧的心”；雅各书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:3</w:t>
      </w:r>
      <w:r w:rsidRPr="00022306">
        <w:rPr>
          <w:rFonts w:hint="eastAsia"/>
          <w:color w:val="000000" w:themeColor="text1"/>
          <w:lang w:eastAsia="zh-CN"/>
        </w:rPr>
        <w:t>，“你们求也得不着，是因为你们妄求，要浪费在你们的宴乐中”。所以神知道我们的动机。</w:t>
      </w:r>
    </w:p>
    <w:p w14:paraId="4E7A6E55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9</w:t>
      </w:r>
      <w:r w:rsidRPr="00022306">
        <w:rPr>
          <w:color w:val="000000" w:themeColor="text1"/>
          <w:lang w:eastAsia="zh-CN"/>
        </w:rPr>
        <w:t>-11</w:t>
      </w:r>
      <w:r w:rsidRPr="00022306">
        <w:rPr>
          <w:rFonts w:hint="eastAsia"/>
          <w:color w:val="000000" w:themeColor="text1"/>
          <w:lang w:eastAsia="zh-CN"/>
        </w:rPr>
        <w:t>节，你们人还会犯罪，尚且知道拿好东西给儿女。何况你们在天上的父，岂不更把好东西给求他的人吗？又回到前面，我们不要论断人。</w:t>
      </w:r>
    </w:p>
    <w:p w14:paraId="49E7A093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怎样正确的应用，不要像很多文士法利赛人，做事给人看的，是假冒为善的人，是根据自己的文化。我们要依靠神，不要以为我们自己什么都行，神要我们依靠他。</w:t>
      </w:r>
    </w:p>
    <w:p w14:paraId="5607FE3E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再看路加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7-42</w:t>
      </w:r>
      <w:r w:rsidRPr="00022306">
        <w:rPr>
          <w:rFonts w:hint="eastAsia"/>
          <w:color w:val="000000" w:themeColor="text1"/>
          <w:lang w:eastAsia="zh-CN"/>
        </w:rPr>
        <w:t>，我们怎样活出神的义。</w:t>
      </w:r>
    </w:p>
    <w:p w14:paraId="0BB17E5F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7-38</w:t>
      </w:r>
      <w:r w:rsidRPr="00022306">
        <w:rPr>
          <w:rFonts w:hint="eastAsia"/>
          <w:color w:val="000000" w:themeColor="text1"/>
          <w:lang w:eastAsia="zh-CN"/>
        </w:rPr>
        <w:t>节提出四点：</w:t>
      </w:r>
      <w:r w:rsidRPr="00022306">
        <w:rPr>
          <w:color w:val="000000" w:themeColor="text1"/>
          <w:lang w:eastAsia="zh-CN"/>
        </w:rPr>
        <w:t>1.</w:t>
      </w:r>
      <w:r w:rsidRPr="00022306">
        <w:rPr>
          <w:rFonts w:hint="eastAsia"/>
          <w:color w:val="000000" w:themeColor="text1"/>
          <w:lang w:eastAsia="zh-CN"/>
        </w:rPr>
        <w:t>不要论断，这是神的事情；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不要给人定罪，这是神的事情；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要饶恕人；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要施舍，要给人。施舍，神会给你更多。</w:t>
      </w:r>
    </w:p>
    <w:p w14:paraId="3349C0EE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9-40</w:t>
      </w:r>
      <w:r w:rsidRPr="00022306">
        <w:rPr>
          <w:rFonts w:hint="eastAsia"/>
          <w:color w:val="000000" w:themeColor="text1"/>
          <w:lang w:eastAsia="zh-CN"/>
        </w:rPr>
        <w:t>节，主耶稣用一个例子，强调一个重点。四福音书中每一个比喻只有一个重点。榜样，我们在地上给人怎样的榜样很重要。瞎子怎么能给人带路呢？我们在教会中跟什么人，很重要。很多人跟错榜样。</w:t>
      </w:r>
    </w:p>
    <w:p w14:paraId="2F7B29B4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1-42</w:t>
      </w:r>
      <w:r w:rsidRPr="00022306">
        <w:rPr>
          <w:rFonts w:hint="eastAsia"/>
          <w:color w:val="000000" w:themeColor="text1"/>
          <w:lang w:eastAsia="zh-CN"/>
        </w:rPr>
        <w:t>节，对一个人的评价很危险，因为我们看不清楚。</w:t>
      </w:r>
    </w:p>
    <w:p w14:paraId="22FB9D8F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主耶稣在世上带了</w:t>
      </w: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color w:val="000000" w:themeColor="text1"/>
          <w:lang w:eastAsia="zh-CN"/>
        </w:rPr>
        <w:t>0</w:t>
      </w:r>
      <w:r w:rsidRPr="00022306">
        <w:rPr>
          <w:rFonts w:hint="eastAsia"/>
          <w:color w:val="000000" w:themeColor="text1"/>
          <w:lang w:eastAsia="zh-CN"/>
        </w:rPr>
        <w:t>、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、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个门徒，我们在地上也要带门徒。我们被谁带要看清楚。保罗说你们可以效法我，因为我效法基督。希望我们每个人可以得到神的义，行出神的义，成为众人的榜样。</w:t>
      </w:r>
    </w:p>
    <w:p w14:paraId="29D82F26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595811F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问题与分享：</w:t>
      </w:r>
    </w:p>
    <w:p w14:paraId="33876492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第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节，是不是也指对弟兄姐妹不论断，但是也要心里有衡量。</w:t>
      </w:r>
    </w:p>
    <w:p w14:paraId="6C29F480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.1-5</w:t>
      </w:r>
      <w:r w:rsidRPr="00022306">
        <w:rPr>
          <w:rFonts w:hint="eastAsia"/>
          <w:color w:val="000000" w:themeColor="text1"/>
          <w:lang w:eastAsia="zh-CN"/>
        </w:rPr>
        <w:t>节讲的就是弟兄姐妹，不信的人不要和他理论？传福音的时候会遇到这种情况，被人误解、埋怨。</w:t>
      </w:r>
    </w:p>
    <w:p w14:paraId="2095CCEF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不需要无谓的让人来践踏。</w:t>
      </w:r>
    </w:p>
    <w:p w14:paraId="2DE3BF2C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.1-5</w:t>
      </w:r>
      <w:r w:rsidRPr="00022306">
        <w:rPr>
          <w:rFonts w:hint="eastAsia"/>
          <w:color w:val="000000" w:themeColor="text1"/>
          <w:lang w:eastAsia="zh-CN"/>
        </w:rPr>
        <w:t>节讲我们天性就是论断人，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节讲我们蠢到把圣物给人。圣物给狗，把心掏给那些人，结果被践踏。所以凡事都要祷告。</w:t>
      </w:r>
    </w:p>
    <w:p w14:paraId="1529C65D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EABAD48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B2398A5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3FA3C496" w14:textId="0D2BCB19" w:rsidR="00C650C4" w:rsidRPr="00022306" w:rsidRDefault="00C650C4" w:rsidP="00C650C4">
      <w:pPr>
        <w:pStyle w:val="Heading1"/>
        <w:rPr>
          <w:lang w:eastAsia="zh-CN"/>
        </w:rPr>
      </w:pPr>
      <w:bookmarkStart w:id="49" w:name="_Toc143946618"/>
      <w:bookmarkStart w:id="50" w:name="_Toc180860572"/>
      <w:r w:rsidRPr="00022306"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 w:rsidRPr="00022306">
        <w:rPr>
          <w:rFonts w:hint="eastAsia"/>
          <w:lang w:eastAsia="zh-CN"/>
        </w:rPr>
        <w:t>（三十三）</w:t>
      </w:r>
      <w:r w:rsidRPr="00022306">
        <w:rPr>
          <w:rFonts w:hint="eastAsia"/>
          <w:lang w:eastAsia="zh-CN"/>
        </w:rPr>
        <w:t>:</w:t>
      </w:r>
      <w:r w:rsidRPr="00022306">
        <w:t xml:space="preserve"> </w:t>
      </w:r>
      <w:r w:rsidRPr="00022306">
        <w:rPr>
          <w:rFonts w:hint="eastAsia"/>
          <w:lang w:eastAsia="zh-CN"/>
        </w:rPr>
        <w:t>真正的信仰</w:t>
      </w:r>
      <w:bookmarkEnd w:id="49"/>
      <w:bookmarkEnd w:id="50"/>
    </w:p>
    <w:p w14:paraId="08B995BF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时间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023</w:t>
      </w:r>
      <w:r w:rsidRPr="00022306">
        <w:rPr>
          <w:rFonts w:hint="eastAsia"/>
          <w:color w:val="000000" w:themeColor="text1"/>
          <w:lang w:eastAsia="zh-CN"/>
        </w:rPr>
        <w:t>年</w:t>
      </w:r>
      <w:r w:rsidRPr="00022306">
        <w:rPr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月</w:t>
      </w:r>
      <w:r w:rsidRPr="00022306">
        <w:rPr>
          <w:color w:val="000000" w:themeColor="text1"/>
          <w:lang w:eastAsia="zh-CN"/>
        </w:rPr>
        <w:t>24</w:t>
      </w:r>
      <w:r w:rsidRPr="00022306">
        <w:rPr>
          <w:rFonts w:hint="eastAsia"/>
          <w:color w:val="000000" w:themeColor="text1"/>
          <w:lang w:eastAsia="zh-CN"/>
        </w:rPr>
        <w:t>日</w:t>
      </w:r>
    </w:p>
    <w:p w14:paraId="52B27F67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相关经文：马太福音</w:t>
      </w:r>
      <w:r w:rsidRPr="00022306">
        <w:rPr>
          <w:color w:val="000000" w:themeColor="text1"/>
          <w:lang w:eastAsia="zh-CN"/>
        </w:rPr>
        <w:t>7:12-27</w:t>
      </w:r>
      <w:r w:rsidRPr="00022306">
        <w:rPr>
          <w:rFonts w:hint="eastAsia"/>
          <w:color w:val="000000" w:themeColor="text1"/>
          <w:lang w:eastAsia="zh-CN"/>
        </w:rPr>
        <w:t>；路加福音</w:t>
      </w:r>
      <w:r w:rsidRPr="00022306">
        <w:rPr>
          <w:color w:val="000000" w:themeColor="text1"/>
          <w:lang w:eastAsia="zh-CN"/>
        </w:rPr>
        <w:t xml:space="preserve">6:27-36 </w:t>
      </w:r>
    </w:p>
    <w:p w14:paraId="24CE630B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马太</w:t>
      </w: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rFonts w:hint="eastAsia"/>
          <w:color w:val="000000" w:themeColor="text1"/>
          <w:lang w:eastAsia="zh-CN"/>
        </w:rPr>
        <w:t>是登山宝训的最后一章，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:20</w:t>
      </w:r>
      <w:r w:rsidRPr="00022306">
        <w:rPr>
          <w:rFonts w:hint="eastAsia"/>
          <w:color w:val="000000" w:themeColor="text1"/>
          <w:lang w:eastAsia="zh-CN"/>
        </w:rPr>
        <w:t>是主题，“你们的义若不胜于文士和法利赛人的义，断不能进天国”。这是非常严肃的问题，我们自己要知道能不能进天国。</w:t>
      </w:r>
    </w:p>
    <w:p w14:paraId="1CBA618F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今天的主题是真正的信仰，真正的信仰是信耶稣，这个世界只有一条路，通往神的路、天国的路只有一条，约翰福音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4:6</w:t>
      </w:r>
      <w:r w:rsidRPr="00022306">
        <w:rPr>
          <w:rFonts w:hint="eastAsia"/>
          <w:color w:val="000000" w:themeColor="text1"/>
          <w:lang w:eastAsia="zh-CN"/>
        </w:rPr>
        <w:t>“我就是道路、真理、生命；若不是藉着我，没有人能到父那里去”；使徒行传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:12</w:t>
      </w:r>
      <w:r w:rsidRPr="00022306">
        <w:rPr>
          <w:rFonts w:hint="eastAsia"/>
          <w:color w:val="000000" w:themeColor="text1"/>
          <w:lang w:eastAsia="zh-CN"/>
        </w:rPr>
        <w:t>，“除他以外，别无拯救；因为在天下人间，没有赐下别的名，我们可以靠着得救”。其他的信仰都是宗教，都是人为的。</w:t>
      </w:r>
    </w:p>
    <w:p w14:paraId="353D6625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一．马太</w:t>
      </w:r>
      <w:r w:rsidRPr="00022306">
        <w:rPr>
          <w:b/>
          <w:bCs/>
          <w:color w:val="000000" w:themeColor="text1"/>
          <w:lang w:eastAsia="zh-CN"/>
        </w:rPr>
        <w:t xml:space="preserve">7:12-14 </w:t>
      </w:r>
      <w:r w:rsidRPr="00022306">
        <w:rPr>
          <w:rFonts w:hint="eastAsia"/>
          <w:b/>
          <w:bCs/>
          <w:color w:val="000000" w:themeColor="text1"/>
          <w:lang w:eastAsia="zh-CN"/>
        </w:rPr>
        <w:t>记住真正的信仰原则</w:t>
      </w:r>
      <w:r w:rsidRPr="00022306">
        <w:rPr>
          <w:color w:val="000000" w:themeColor="text1"/>
          <w:lang w:eastAsia="zh-CN"/>
        </w:rPr>
        <w:t xml:space="preserve"> </w:t>
      </w:r>
    </w:p>
    <w:p w14:paraId="0F845FF4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节，“所以”，从上文来。“你们愿意人怎样待你们，你们也要怎样待人”。这才是真正的义，告诉我们该有怎样的心态，如果我们已经是天国的子民，得到义，就该有怎样的心态。我们可以想像，如果世人都是这样，就天下太平，但是不可能，是先有信仰，才能慢慢学习这样的心态。</w:t>
      </w:r>
    </w:p>
    <w:p w14:paraId="6461C431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13</w:t>
      </w:r>
      <w:r w:rsidRPr="00022306">
        <w:rPr>
          <w:rFonts w:hint="eastAsia"/>
          <w:color w:val="000000" w:themeColor="text1"/>
          <w:lang w:eastAsia="zh-CN"/>
        </w:rPr>
        <w:t>节，我们怎样才能学习这样的心态？真正的信仰的原则讲的很清楚，是命令式的，“你们要进窄门”。希腊文是非常细的语言，这里的文法是指过去的某个时间点发生的事情。参见约翰福音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:5</w:t>
      </w:r>
      <w:r w:rsidRPr="00022306">
        <w:rPr>
          <w:rFonts w:hint="eastAsia"/>
          <w:color w:val="000000" w:themeColor="text1"/>
          <w:lang w:eastAsia="zh-CN"/>
        </w:rPr>
        <w:t>，尼哥德慕问主耶稣天国的事，主耶稣回答说，“人若不是从水和圣灵生的，就不能进神的国”；马太福音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，门徒问在天国里谁是最大的，主耶稣讲若不变成小孩子的样式，断不能进天国。</w:t>
      </w:r>
    </w:p>
    <w:p w14:paraId="15B0809E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要进天国是很简单的，“你们的义若不胜于文士和法利赛人的义，断不能进天国”。但现在还有很多人不明白，希望我们能够帮助别人。你们要选择，神爱世人，让人选择。但是主耶稣指定，要选窄门。有两个门，两条路，两个终点，有两批人。你我是哪批人？</w:t>
      </w:r>
    </w:p>
    <w:p w14:paraId="2F42E7B2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1</w:t>
      </w:r>
      <w:r w:rsidRPr="00022306">
        <w:rPr>
          <w:color w:val="000000" w:themeColor="text1"/>
          <w:lang w:eastAsia="zh-CN"/>
        </w:rPr>
        <w:t>4</w:t>
      </w:r>
      <w:r w:rsidRPr="00022306">
        <w:rPr>
          <w:rFonts w:hint="eastAsia"/>
          <w:color w:val="000000" w:themeColor="text1"/>
          <w:lang w:eastAsia="zh-CN"/>
        </w:rPr>
        <w:t>节，一个门是窄的，一个门是宽的；一条路是小的，一条路是大的。主耶稣命令我们进窄门，走小路。一个是走向灭亡，一个是走向永生。这节经文非常清楚，但是还有人不清楚。在人生的某个节点，你是一定要选择的。</w:t>
      </w:r>
    </w:p>
    <w:p w14:paraId="34BF5747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福音不是让我们感觉好。今天有很多人是在外面欣赏、羡慕基督徒，有些人在默想。</w:t>
      </w:r>
    </w:p>
    <w:p w14:paraId="2B8420CD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文士和法利赛人的义是什么？他们觉得他们是少数的，对神非常热心，有很多框框、规条，他们以为自己是少数。今天人喜欢靠自己，感觉好。白白的称义、白白的恩典他们不要。文士、法利赛人以为自己走的是窄路，因为规条不容易遵守。</w:t>
      </w:r>
    </w:p>
    <w:p w14:paraId="06EB226E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今天很多人在寻找，真正的信仰。</w:t>
      </w:r>
    </w:p>
    <w:p w14:paraId="05949428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二．马太</w:t>
      </w:r>
      <w:r w:rsidRPr="00022306">
        <w:rPr>
          <w:b/>
          <w:bCs/>
          <w:color w:val="000000" w:themeColor="text1"/>
          <w:lang w:eastAsia="zh-CN"/>
        </w:rPr>
        <w:t xml:space="preserve">7:15-20 </w:t>
      </w:r>
      <w:r w:rsidRPr="00022306">
        <w:rPr>
          <w:rFonts w:hint="eastAsia"/>
          <w:b/>
          <w:bCs/>
          <w:color w:val="000000" w:themeColor="text1"/>
          <w:lang w:eastAsia="zh-CN"/>
        </w:rPr>
        <w:t>认识假先知的品格和行为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30046CDE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今天很多人被迷惑，要认识假先知的品格和行为。</w:t>
      </w:r>
    </w:p>
    <w:p w14:paraId="34D14C2D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节，你们要……主耶稣的意思是说会有很多假先知，在犹太人的会堂会有很多假先知。启示录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，士每拿教会是撒旦的教会。</w:t>
      </w:r>
    </w:p>
    <w:p w14:paraId="5C6437C8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假先知到你们这里来，穿的很好，里面却是残暴的狼。看保罗如何提醒、警告以弗所教会，使徒行传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8-30</w:t>
      </w:r>
      <w:r w:rsidRPr="00022306">
        <w:rPr>
          <w:rFonts w:hint="eastAsia"/>
          <w:color w:val="000000" w:themeColor="text1"/>
          <w:lang w:eastAsia="zh-CN"/>
        </w:rPr>
        <w:t>。旧约开始就是这样的，这些文士、法利赛人有很多旧约的背景，参见申命记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-5</w:t>
      </w:r>
      <w:r w:rsidRPr="00022306">
        <w:rPr>
          <w:rFonts w:hint="eastAsia"/>
          <w:color w:val="000000" w:themeColor="text1"/>
          <w:lang w:eastAsia="zh-CN"/>
        </w:rPr>
        <w:t>，要把假先知除掉。今天教会里很多人做梦的，说有圣灵和我讲话，不要信。圣灵是借着神的话做工，魔鬼是借着人的话讲话。旧约圣经很多提到假先知，主耶稣自己也讲，保罗也讲。</w:t>
      </w:r>
    </w:p>
    <w:p w14:paraId="0BBCE0E8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魔鬼希望世人和他下到火湖，走那条路。但主耶稣命令我们进窄门、走窄路。你们要防备假先知，不要看外表很好。这世上很多好人的，神看的是义人。</w:t>
      </w:r>
    </w:p>
    <w:p w14:paraId="680CD150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6-20</w:t>
      </w:r>
      <w:r w:rsidRPr="00022306">
        <w:rPr>
          <w:rFonts w:hint="eastAsia"/>
          <w:color w:val="000000" w:themeColor="text1"/>
          <w:lang w:eastAsia="zh-CN"/>
        </w:rPr>
        <w:t>节，凭着果子可以认出他们来，需要时间。这些假先知都要到火湖里面的。要区分他们讲的和他们做的。假先知一般很会讲话，他们靠着口来迷惑人，背后都是魔鬼。参加哥林多后书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1:13-15</w:t>
      </w:r>
      <w:r w:rsidRPr="00022306">
        <w:rPr>
          <w:rFonts w:hint="eastAsia"/>
          <w:color w:val="000000" w:themeColor="text1"/>
          <w:lang w:eastAsia="zh-CN"/>
        </w:rPr>
        <w:t>，那些假先知行事诡诈，装作耶稣的使徒、光明的天使的模样；彼得后书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:1-3</w:t>
      </w:r>
      <w:r w:rsidRPr="00022306">
        <w:rPr>
          <w:rFonts w:hint="eastAsia"/>
          <w:color w:val="000000" w:themeColor="text1"/>
          <w:lang w:eastAsia="zh-CN"/>
        </w:rPr>
        <w:t>，神借着彼得讲的很清楚，他们很会讲话，诡诈、贪心。</w:t>
      </w:r>
    </w:p>
    <w:p w14:paraId="4EC6CA45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认识他们，要看他们的品格、行为，要区分他们所做的和所讲的。我们生活在末后的日子，主耶稣说在末后的日子，会有很多假先知。我们要特别小心，要进窄门走窄路，跟随主耶稣的道路。这些假先知最后的结局是火湖，火代表最后的审判。参加启示录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0:10</w:t>
      </w:r>
      <w:r w:rsidRPr="00022306">
        <w:rPr>
          <w:rFonts w:hint="eastAsia"/>
          <w:color w:val="000000" w:themeColor="text1"/>
          <w:lang w:eastAsia="zh-CN"/>
        </w:rPr>
        <w:t>，那迷惑他们的魔鬼，昼夜受苦。这是走宽路的结果，是很可怕的，但今天很多人走宽路。</w:t>
      </w:r>
    </w:p>
    <w:p w14:paraId="3B4A9B99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三．马太</w:t>
      </w:r>
      <w:r w:rsidRPr="00022306">
        <w:rPr>
          <w:b/>
          <w:bCs/>
          <w:color w:val="000000" w:themeColor="text1"/>
          <w:lang w:eastAsia="zh-CN"/>
        </w:rPr>
        <w:t xml:space="preserve">7:21-23 </w:t>
      </w:r>
      <w:r w:rsidRPr="00022306">
        <w:rPr>
          <w:rFonts w:hint="eastAsia"/>
          <w:b/>
          <w:bCs/>
          <w:color w:val="000000" w:themeColor="text1"/>
          <w:lang w:eastAsia="zh-CN"/>
        </w:rPr>
        <w:t>意识到只是口头承认耶稣基督的危险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384010F4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节，凡称呼我主啊主啊，今天教会中很多这样的人。“惟独遵行我天父旨意的”，是指要有委身的。</w:t>
      </w:r>
    </w:p>
    <w:p w14:paraId="0CD7285A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什么是天父的旨意呢？参见约翰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color w:val="000000" w:themeColor="text1"/>
          <w:lang w:eastAsia="zh-CN"/>
        </w:rPr>
        <w:t>:39-40</w:t>
      </w:r>
      <w:r w:rsidRPr="00022306">
        <w:rPr>
          <w:rFonts w:hint="eastAsia"/>
          <w:color w:val="000000" w:themeColor="text1"/>
          <w:lang w:eastAsia="zh-CN"/>
        </w:rPr>
        <w:t>，差我来者的意思，神的旨意是信耶稣，给世人的。信福音，得永生。天父的旨意是要所有的人信耶稣，主耶稣来，是为我们的罪。</w:t>
      </w:r>
    </w:p>
    <w:p w14:paraId="3533B1A7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节，是人的自夸，他们曾经为主耶稣做了什么。</w:t>
      </w:r>
    </w:p>
    <w:p w14:paraId="1B332CE9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节，但是主耶稣怎样讲，“我从来不认识你们”。这几节经文太重要。我</w:t>
      </w:r>
      <w:r w:rsidRPr="00022306">
        <w:rPr>
          <w:color w:val="000000" w:themeColor="text1"/>
          <w:lang w:eastAsia="zh-CN"/>
        </w:rPr>
        <w:t>never</w:t>
      </w:r>
      <w:r w:rsidRPr="00022306">
        <w:rPr>
          <w:rFonts w:hint="eastAsia"/>
          <w:color w:val="000000" w:themeColor="text1"/>
          <w:lang w:eastAsia="zh-CN"/>
        </w:rPr>
        <w:t>不认识你们，不是你们以前很好，是从来。这些法利赛人、假先知，施洗约翰说你们是毒蛇的种类。</w:t>
      </w:r>
    </w:p>
    <w:p w14:paraId="154EA6F0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四．马太</w:t>
      </w:r>
      <w:r w:rsidRPr="00022306">
        <w:rPr>
          <w:b/>
          <w:bCs/>
          <w:color w:val="000000" w:themeColor="text1"/>
          <w:lang w:eastAsia="zh-CN"/>
        </w:rPr>
        <w:t xml:space="preserve">7:24-27 </w:t>
      </w:r>
      <w:r w:rsidRPr="00022306">
        <w:rPr>
          <w:rFonts w:hint="eastAsia"/>
          <w:b/>
          <w:bCs/>
          <w:color w:val="000000" w:themeColor="text1"/>
          <w:lang w:eastAsia="zh-CN"/>
        </w:rPr>
        <w:t>只依靠我们神的话语</w:t>
      </w:r>
    </w:p>
    <w:p w14:paraId="0566F2D3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我们查经重要，就是因为有假先知，我们要定睛在神的话上。</w:t>
      </w:r>
    </w:p>
    <w:p w14:paraId="597E2D84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4</w:t>
      </w:r>
      <w:r w:rsidRPr="00022306">
        <w:rPr>
          <w:rFonts w:hint="eastAsia"/>
          <w:color w:val="000000" w:themeColor="text1"/>
          <w:lang w:eastAsia="zh-CN"/>
        </w:rPr>
        <w:t>节，雅各书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:22</w:t>
      </w:r>
      <w:r w:rsidRPr="00022306">
        <w:rPr>
          <w:rFonts w:hint="eastAsia"/>
          <w:color w:val="000000" w:themeColor="text1"/>
          <w:lang w:eastAsia="zh-CN"/>
        </w:rPr>
        <w:t>，“只是你们要行道，不要单单听道”，要行道，指生命要有改变。</w:t>
      </w:r>
    </w:p>
    <w:p w14:paraId="58A508E1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主耶稣讲有两类人，一类是聪明人，一类是愚拙人；有两种房子，一类建在磐石上，一类是在沙土上。和刚才一样，两条路，两个结果。我们的根基如果是在神的话语上，我们就能站立得稳。</w:t>
      </w:r>
    </w:p>
    <w:p w14:paraId="4E52771B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8-29</w:t>
      </w:r>
      <w:r w:rsidRPr="00022306">
        <w:rPr>
          <w:rFonts w:hint="eastAsia"/>
          <w:color w:val="000000" w:themeColor="text1"/>
          <w:lang w:eastAsia="zh-CN"/>
        </w:rPr>
        <w:t>节，主耶稣的说法是“我告诉你们”，而文士法利赛人会说某某人说。应该听圣经说什么，不是某某人说什么。</w:t>
      </w:r>
    </w:p>
    <w:p w14:paraId="4CB018B4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最后，路加福音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7-36</w:t>
      </w:r>
      <w:r w:rsidRPr="00022306">
        <w:rPr>
          <w:rFonts w:hint="eastAsia"/>
          <w:color w:val="000000" w:themeColor="text1"/>
          <w:lang w:eastAsia="zh-CN"/>
        </w:rPr>
        <w:t>。这段经文是和整个登山宝训在一起的。关于爱仇敌。做主耶稣的门徒，要爱仇敌。这和周遭的教训不同，真正的义是爱仇敌。主耶稣曾被鞭打。这里有三点重要，关于爱仇敌的原则：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 xml:space="preserve"> </w:t>
      </w:r>
      <w:r w:rsidRPr="00022306">
        <w:rPr>
          <w:rFonts w:hint="eastAsia"/>
          <w:color w:val="000000" w:themeColor="text1"/>
          <w:lang w:eastAsia="zh-CN"/>
        </w:rPr>
        <w:t>、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节，“你们愿意人怎样待你们，你们也要怎样待人”，包括仇敌是一</w:t>
      </w:r>
      <w:r w:rsidRPr="00022306">
        <w:rPr>
          <w:rFonts w:hint="eastAsia"/>
          <w:color w:val="000000" w:themeColor="text1"/>
          <w:lang w:eastAsia="zh-CN"/>
        </w:rPr>
        <w:lastRenderedPageBreak/>
        <w:t>样的；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 xml:space="preserve"> </w:t>
      </w:r>
      <w:r w:rsidRPr="00022306">
        <w:rPr>
          <w:rFonts w:hint="eastAsia"/>
          <w:color w:val="000000" w:themeColor="text1"/>
          <w:lang w:eastAsia="zh-CN"/>
        </w:rPr>
        <w:t>、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节，善待仇敌。这和世界的做法是不一样的。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、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节，“你们要慈悲，像你们的父慈悲一样”。这是跟神建立关系。</w:t>
      </w:r>
    </w:p>
    <w:p w14:paraId="1AB09FB0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4EAE4CE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问题与分享：</w:t>
      </w:r>
    </w:p>
    <w:p w14:paraId="42585959" w14:textId="77777777" w:rsidR="00C650C4" w:rsidRPr="00022306" w:rsidRDefault="00C650C4">
      <w:pPr>
        <w:pStyle w:val="ListBullet"/>
        <w:numPr>
          <w:ilvl w:val="0"/>
          <w:numId w:val="48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法轮功就是假先知，在美国很多人信。</w:t>
      </w:r>
    </w:p>
    <w:p w14:paraId="5268931B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那个容易分辨，教会中有很多假先知，不容易分辨。在美国有很多接受、包容同性恋，这些也是。教会也是讲包容、接纳。我们不小心，就会被影响，不包容就会被人说没有爱心。</w:t>
      </w:r>
    </w:p>
    <w:p w14:paraId="10E0629B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．其他的宗教是不是强调，先做善事，以便达到如转世那样的结果，而我们是因信称义，是信之后所带出的行为？</w:t>
      </w:r>
    </w:p>
    <w:p w14:paraId="0B338816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宗教是人为的，把东西、物质、人提高以后来信；基督教是神来告诉人，有一位创造宇宙万物的神。宗教是从人出发的，基督教是从神出发。犹太教信什么呢？约翰福音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，犹太人说，我们信亚伯拉罕的神，主耶稣说，不是，你们的神是魔鬼，亚伯拉罕信我的。今天的犹太教不是我们所信的，他们不信主耶稣，就是信不一样的神。所以今天所有的宗教，信的是魔鬼。基督教不是要我们做好人，是要认识神。</w:t>
      </w:r>
    </w:p>
    <w:p w14:paraId="52F87B2C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219A3641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34202B57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12B6645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8FF51B7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45EE9B7E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DD00B96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1595906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3BB92BCC" w14:textId="641B420A" w:rsidR="00C650C4" w:rsidRPr="00022306" w:rsidRDefault="00C650C4" w:rsidP="00C650C4">
      <w:pPr>
        <w:pStyle w:val="Heading1"/>
        <w:rPr>
          <w:lang w:eastAsia="zh-CN"/>
        </w:rPr>
      </w:pPr>
      <w:bookmarkStart w:id="51" w:name="_Toc143946619"/>
      <w:bookmarkStart w:id="52" w:name="_Toc180860573"/>
      <w:r w:rsidRPr="00022306"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 w:rsidRPr="00022306">
        <w:rPr>
          <w:rFonts w:hint="eastAsia"/>
          <w:lang w:eastAsia="zh-CN"/>
        </w:rPr>
        <w:t>（三十四）</w:t>
      </w:r>
      <w:r w:rsidRPr="00022306">
        <w:rPr>
          <w:rFonts w:hint="eastAsia"/>
          <w:lang w:eastAsia="zh-CN"/>
        </w:rPr>
        <w:t>:</w:t>
      </w:r>
      <w:r w:rsidRPr="00022306">
        <w:t xml:space="preserve"> </w:t>
      </w:r>
      <w:r w:rsidRPr="00022306">
        <w:rPr>
          <w:rFonts w:hint="eastAsia"/>
          <w:lang w:eastAsia="zh-CN"/>
        </w:rPr>
        <w:t>回应神的义</w:t>
      </w:r>
      <w:bookmarkEnd w:id="51"/>
      <w:bookmarkEnd w:id="52"/>
    </w:p>
    <w:p w14:paraId="49D20B2C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时间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023</w:t>
      </w:r>
      <w:r w:rsidRPr="00022306">
        <w:rPr>
          <w:rFonts w:hint="eastAsia"/>
          <w:color w:val="000000" w:themeColor="text1"/>
          <w:lang w:eastAsia="zh-CN"/>
        </w:rPr>
        <w:t>年</w:t>
      </w:r>
      <w:r w:rsidRPr="00022306">
        <w:rPr>
          <w:color w:val="000000" w:themeColor="text1"/>
          <w:lang w:eastAsia="zh-CN"/>
        </w:rPr>
        <w:t>7</w:t>
      </w:r>
      <w:r w:rsidRPr="00022306">
        <w:rPr>
          <w:rFonts w:hint="eastAsia"/>
          <w:color w:val="000000" w:themeColor="text1"/>
          <w:lang w:eastAsia="zh-CN"/>
        </w:rPr>
        <w:t>月</w:t>
      </w:r>
      <w:r w:rsidRPr="00022306">
        <w:rPr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日</w:t>
      </w:r>
    </w:p>
    <w:p w14:paraId="1A037D90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相关经文：马太福音</w:t>
      </w:r>
      <w:r w:rsidRPr="00022306">
        <w:rPr>
          <w:color w:val="000000" w:themeColor="text1"/>
          <w:lang w:eastAsia="zh-CN"/>
        </w:rPr>
        <w:t>7:28-29; 8:1-4</w:t>
      </w:r>
    </w:p>
    <w:p w14:paraId="12F4CA58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马太福音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:20</w:t>
      </w:r>
      <w:r w:rsidRPr="00022306">
        <w:rPr>
          <w:rFonts w:hint="eastAsia"/>
          <w:color w:val="000000" w:themeColor="text1"/>
          <w:lang w:eastAsia="zh-CN"/>
        </w:rPr>
        <w:t>，主题是神的义。“断不能进天国”，这是很严肃的事情。希望每一个人能回应神的义，把神的义活出来，行出来。</w:t>
      </w:r>
    </w:p>
    <w:p w14:paraId="54033AF4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b/>
          <w:bCs/>
          <w:color w:val="000000" w:themeColor="text1"/>
          <w:lang w:eastAsia="zh-CN"/>
        </w:rPr>
        <w:t xml:space="preserve"> </w:t>
      </w:r>
      <w:r w:rsidRPr="00022306">
        <w:rPr>
          <w:rFonts w:hint="eastAsia"/>
          <w:b/>
          <w:bCs/>
          <w:color w:val="000000" w:themeColor="text1"/>
          <w:lang w:eastAsia="zh-CN"/>
        </w:rPr>
        <w:t>一．马太福音</w:t>
      </w:r>
      <w:r w:rsidRPr="00022306">
        <w:rPr>
          <w:b/>
          <w:bCs/>
          <w:color w:val="000000" w:themeColor="text1"/>
          <w:lang w:eastAsia="zh-CN"/>
        </w:rPr>
        <w:t>7</w:t>
      </w:r>
      <w:r w:rsidRPr="00022306">
        <w:rPr>
          <w:rFonts w:hint="eastAsia"/>
          <w:b/>
          <w:bCs/>
          <w:color w:val="000000" w:themeColor="text1"/>
          <w:lang w:eastAsia="zh-CN"/>
        </w:rPr>
        <w:t>：</w:t>
      </w:r>
      <w:r w:rsidRPr="00022306">
        <w:rPr>
          <w:b/>
          <w:bCs/>
          <w:color w:val="000000" w:themeColor="text1"/>
          <w:lang w:eastAsia="zh-CN"/>
        </w:rPr>
        <w:t xml:space="preserve">28 </w:t>
      </w:r>
      <w:r w:rsidRPr="00022306">
        <w:rPr>
          <w:rFonts w:hint="eastAsia"/>
          <w:b/>
          <w:bCs/>
          <w:color w:val="000000" w:themeColor="text1"/>
          <w:lang w:eastAsia="zh-CN"/>
        </w:rPr>
        <w:t>众人都稀奇主耶稣的教训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1AF98A32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众人，原义是很大的群众，指很多人，上百上千。</w:t>
      </w:r>
    </w:p>
    <w:p w14:paraId="723754B0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希奇，和主耶稣复活那个早上，两个门徒的希奇不一样。他们走在路上，主耶稣看到他们非常忧愁，到了那个地方，他们的心开了，眼睛亮了，高兴、惊讶。但那个希奇，和这个希奇不一样。这里的希奇，是因为主耶稣讲的很简单，小孩子都明白的道理，和当时文士、法利赛人、拉比的教导完全不一样。</w:t>
      </w:r>
    </w:p>
    <w:p w14:paraId="4FB8CA70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马太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3:53-54</w:t>
      </w:r>
      <w:r w:rsidRPr="00022306">
        <w:rPr>
          <w:rFonts w:hint="eastAsia"/>
          <w:color w:val="000000" w:themeColor="text1"/>
          <w:lang w:eastAsia="zh-CN"/>
        </w:rPr>
        <w:t>，主耶稣在自己的家乡，马可福音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:21-22</w:t>
      </w:r>
      <w:r w:rsidRPr="00022306">
        <w:rPr>
          <w:rFonts w:hint="eastAsia"/>
          <w:color w:val="000000" w:themeColor="text1"/>
          <w:lang w:eastAsia="zh-CN"/>
        </w:rPr>
        <w:t>在迦百农，路加福音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:22</w:t>
      </w:r>
      <w:r w:rsidRPr="00022306">
        <w:rPr>
          <w:rFonts w:hint="eastAsia"/>
          <w:color w:val="000000" w:themeColor="text1"/>
          <w:lang w:eastAsia="zh-CN"/>
        </w:rPr>
        <w:t>，在拿撒勒，约翰福音</w:t>
      </w: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color w:val="000000" w:themeColor="text1"/>
          <w:lang w:eastAsia="zh-CN"/>
        </w:rPr>
        <w:t>:14-15</w:t>
      </w:r>
      <w:r w:rsidRPr="00022306">
        <w:rPr>
          <w:rFonts w:hint="eastAsia"/>
          <w:color w:val="000000" w:themeColor="text1"/>
          <w:lang w:eastAsia="zh-CN"/>
        </w:rPr>
        <w:t>、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5-46</w:t>
      </w:r>
      <w:r w:rsidRPr="00022306">
        <w:rPr>
          <w:rFonts w:hint="eastAsia"/>
          <w:color w:val="000000" w:themeColor="text1"/>
          <w:lang w:eastAsia="zh-CN"/>
        </w:rPr>
        <w:t>。主耶稣在犹太人、在自己家乡教导人，令人希奇。因为他没有学过，又很穷。但是他的教训非常简单，不像拉比有一堆规条要遵守。但他的话有权柄。</w:t>
      </w:r>
    </w:p>
    <w:p w14:paraId="7F3B171B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二．马太福音</w:t>
      </w:r>
      <w:r w:rsidRPr="00022306">
        <w:rPr>
          <w:b/>
          <w:bCs/>
          <w:color w:val="000000" w:themeColor="text1"/>
          <w:lang w:eastAsia="zh-CN"/>
        </w:rPr>
        <w:t>7</w:t>
      </w:r>
      <w:r w:rsidRPr="00022306">
        <w:rPr>
          <w:rFonts w:hint="eastAsia"/>
          <w:b/>
          <w:bCs/>
          <w:color w:val="000000" w:themeColor="text1"/>
          <w:lang w:eastAsia="zh-CN"/>
        </w:rPr>
        <w:t>：</w:t>
      </w:r>
      <w:r w:rsidRPr="00022306">
        <w:rPr>
          <w:b/>
          <w:bCs/>
          <w:color w:val="000000" w:themeColor="text1"/>
          <w:lang w:eastAsia="zh-CN"/>
        </w:rPr>
        <w:t xml:space="preserve">29 </w:t>
      </w:r>
      <w:r w:rsidRPr="00022306">
        <w:rPr>
          <w:rFonts w:hint="eastAsia"/>
          <w:b/>
          <w:bCs/>
          <w:color w:val="000000" w:themeColor="text1"/>
          <w:lang w:eastAsia="zh-CN"/>
        </w:rPr>
        <w:t>耶稣基督的权柄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18F260A5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他们深深体会到主耶稣的话有权柄。不是像世人那样说，某某人说，主耶稣就是说“我告诉你们”。今天的人觉得圣经的道理很好，但是他不一定信。</w:t>
      </w:r>
    </w:p>
    <w:p w14:paraId="25725AE8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【</w:t>
      </w:r>
      <w:r w:rsidRPr="00022306">
        <w:rPr>
          <w:b/>
          <w:bCs/>
          <w:color w:val="000000" w:themeColor="text1"/>
          <w:lang w:eastAsia="zh-CN"/>
        </w:rPr>
        <w:t>8:1-4</w:t>
      </w:r>
      <w:r w:rsidRPr="00022306">
        <w:rPr>
          <w:rFonts w:hint="eastAsia"/>
          <w:b/>
          <w:bCs/>
          <w:color w:val="000000" w:themeColor="text1"/>
          <w:lang w:eastAsia="zh-CN"/>
        </w:rPr>
        <w:t>】主耶稣医好一个长大麻风的人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2F163C44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三．马太福音</w:t>
      </w:r>
      <w:r w:rsidRPr="00022306">
        <w:rPr>
          <w:b/>
          <w:bCs/>
          <w:color w:val="000000" w:themeColor="text1"/>
          <w:lang w:eastAsia="zh-CN"/>
        </w:rPr>
        <w:t xml:space="preserve">8:1 </w:t>
      </w:r>
      <w:r w:rsidRPr="00022306">
        <w:rPr>
          <w:rFonts w:hint="eastAsia"/>
          <w:b/>
          <w:bCs/>
          <w:color w:val="000000" w:themeColor="text1"/>
          <w:lang w:eastAsia="zh-CN"/>
        </w:rPr>
        <w:t>主耶稣医治的证据</w:t>
      </w:r>
      <w:r w:rsidRPr="00022306">
        <w:rPr>
          <w:color w:val="000000" w:themeColor="text1"/>
          <w:lang w:eastAsia="zh-CN"/>
        </w:rPr>
        <w:t xml:space="preserve"> </w:t>
      </w:r>
    </w:p>
    <w:p w14:paraId="0312C935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这故事放在这里是很重要的。</w:t>
      </w:r>
    </w:p>
    <w:p w14:paraId="02BDBB31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这个要传递一个信息，主耶稣来到地上，旧约马拉基写完了，到马太福音是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30</w:t>
      </w:r>
      <w:r w:rsidRPr="00022306">
        <w:rPr>
          <w:rFonts w:hint="eastAsia"/>
          <w:color w:val="000000" w:themeColor="text1"/>
          <w:lang w:eastAsia="zh-CN"/>
        </w:rPr>
        <w:t>年，人感觉很长，在神的眼里一天就到了。这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30</w:t>
      </w:r>
      <w:r w:rsidRPr="00022306">
        <w:rPr>
          <w:rFonts w:hint="eastAsia"/>
          <w:color w:val="000000" w:themeColor="text1"/>
          <w:lang w:eastAsia="zh-CN"/>
        </w:rPr>
        <w:t>年，神没有讲话。大祭司还是在至圣所献祭，撒迦利亚终于听到声音，关于施洗约</w:t>
      </w:r>
      <w:r w:rsidRPr="00022306">
        <w:rPr>
          <w:rFonts w:hint="eastAsia"/>
          <w:color w:val="000000" w:themeColor="text1"/>
          <w:lang w:eastAsia="zh-CN"/>
        </w:rPr>
        <w:lastRenderedPageBreak/>
        <w:t>翰要出生。旧约很多地方预告弥赛亚要来，犹太人在等待。我怎样知道弥赛亚来？他来会做什么？旧约先知讲得很清楚，弥赛亚来，他有医治的能力。参见申命记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2:36-40</w:t>
      </w:r>
      <w:r w:rsidRPr="00022306">
        <w:rPr>
          <w:rFonts w:hint="eastAsia"/>
          <w:color w:val="000000" w:themeColor="text1"/>
          <w:lang w:eastAsia="zh-CN"/>
        </w:rPr>
        <w:t>，“你们如今要知道，我，惟有我是神；在我以外并无别神。我使人死，我使人活；我损伤，我也医治”；诗篇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03:1-3</w:t>
      </w:r>
      <w:r w:rsidRPr="00022306">
        <w:rPr>
          <w:rFonts w:hint="eastAsia"/>
          <w:color w:val="000000" w:themeColor="text1"/>
          <w:lang w:eastAsia="zh-CN"/>
        </w:rPr>
        <w:t>，“医治你的一切疾病”。这个故事提醒门徒和犹太人，和你们讲话的就是弥赛亚。从旧约先知、诗人，还有大卫都可以知道，参见以赛亚书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5:5-6</w:t>
      </w:r>
      <w:r w:rsidRPr="00022306">
        <w:rPr>
          <w:rFonts w:hint="eastAsia"/>
          <w:color w:val="000000" w:themeColor="text1"/>
          <w:lang w:eastAsia="zh-CN"/>
        </w:rPr>
        <w:t>，“那时，瞎子的眼必睁开；聋子的耳必开通”，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color w:val="000000" w:themeColor="text1"/>
          <w:lang w:eastAsia="zh-CN"/>
        </w:rPr>
        <w:t>1:1-3</w:t>
      </w:r>
      <w:r w:rsidRPr="00022306">
        <w:rPr>
          <w:rFonts w:hint="eastAsia"/>
          <w:color w:val="000000" w:themeColor="text1"/>
          <w:lang w:eastAsia="zh-CN"/>
        </w:rPr>
        <w:t>，身体得医治、灵命得医治。这是旧约的预告。新约中使徒行传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0:38</w:t>
      </w:r>
      <w:r w:rsidRPr="00022306">
        <w:rPr>
          <w:rFonts w:hint="eastAsia"/>
          <w:color w:val="000000" w:themeColor="text1"/>
          <w:lang w:eastAsia="zh-CN"/>
        </w:rPr>
        <w:t>，“他周流四方，行善事，医好凡被魔鬼压制的人”。</w:t>
      </w:r>
    </w:p>
    <w:p w14:paraId="43C2FE7A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四．马太福音</w:t>
      </w:r>
      <w:r w:rsidRPr="00022306">
        <w:rPr>
          <w:b/>
          <w:bCs/>
          <w:color w:val="000000" w:themeColor="text1"/>
          <w:lang w:eastAsia="zh-CN"/>
        </w:rPr>
        <w:t>8</w:t>
      </w:r>
      <w:r w:rsidRPr="00022306">
        <w:rPr>
          <w:rFonts w:hint="eastAsia"/>
          <w:b/>
          <w:bCs/>
          <w:color w:val="000000" w:themeColor="text1"/>
          <w:lang w:eastAsia="zh-CN"/>
        </w:rPr>
        <w:t>：</w:t>
      </w:r>
      <w:r w:rsidRPr="00022306">
        <w:rPr>
          <w:rFonts w:hint="eastAsia"/>
          <w:b/>
          <w:bCs/>
          <w:color w:val="000000" w:themeColor="text1"/>
          <w:lang w:eastAsia="zh-CN"/>
        </w:rPr>
        <w:t>1</w:t>
      </w:r>
      <w:r w:rsidRPr="00022306">
        <w:rPr>
          <w:b/>
          <w:bCs/>
          <w:color w:val="000000" w:themeColor="text1"/>
          <w:lang w:eastAsia="zh-CN"/>
        </w:rPr>
        <w:t xml:space="preserve"> </w:t>
      </w:r>
      <w:r w:rsidRPr="00022306">
        <w:rPr>
          <w:rFonts w:hint="eastAsia"/>
          <w:b/>
          <w:bCs/>
          <w:color w:val="000000" w:themeColor="text1"/>
          <w:lang w:eastAsia="zh-CN"/>
        </w:rPr>
        <w:t>耶稣医好大麻风病人的时机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2AA95739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这个时机很重要，神有他要传递的信息。</w:t>
      </w:r>
    </w:p>
    <w:p w14:paraId="3D83EDCA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登山宝训讲完了，下山，有上百上千的群众跟着主耶稣。马太福音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:24-25</w:t>
      </w:r>
      <w:r w:rsidRPr="00022306">
        <w:rPr>
          <w:rFonts w:hint="eastAsia"/>
          <w:color w:val="000000" w:themeColor="text1"/>
          <w:lang w:eastAsia="zh-CN"/>
        </w:rPr>
        <w:t>，主耶稣医好了所有的人。已经应验了旧约预告的弥赛亚来要做什么；马太</w:t>
      </w:r>
      <w:r w:rsidRPr="00022306">
        <w:rPr>
          <w:rFonts w:hint="eastAsia"/>
          <w:color w:val="000000" w:themeColor="text1"/>
          <w:lang w:eastAsia="zh-CN"/>
        </w:rPr>
        <w:t>9</w:t>
      </w:r>
      <w:r w:rsidRPr="00022306">
        <w:rPr>
          <w:color w:val="000000" w:themeColor="text1"/>
          <w:lang w:eastAsia="zh-CN"/>
        </w:rPr>
        <w:t>:33</w:t>
      </w:r>
      <w:r w:rsidRPr="00022306">
        <w:rPr>
          <w:rFonts w:hint="eastAsia"/>
          <w:color w:val="000000" w:themeColor="text1"/>
          <w:lang w:eastAsia="zh-CN"/>
        </w:rPr>
        <w:t>，“鬼被赶出去，哑巴就说出话来”，他们希奇，他们没想到，旧约先知所预告的，他们看见了；马太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5:30-31</w:t>
      </w:r>
      <w:r w:rsidRPr="00022306">
        <w:rPr>
          <w:rFonts w:hint="eastAsia"/>
          <w:color w:val="000000" w:themeColor="text1"/>
          <w:lang w:eastAsia="zh-CN"/>
        </w:rPr>
        <w:t>，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9:2</w:t>
      </w:r>
      <w:r w:rsidRPr="00022306">
        <w:rPr>
          <w:rFonts w:hint="eastAsia"/>
          <w:color w:val="000000" w:themeColor="text1"/>
          <w:lang w:eastAsia="zh-CN"/>
        </w:rPr>
        <w:t>，“他就治好了他们”，他们看见了。神借着先知预告了弥赛亚要做什么，主耶稣来了，他行出来了，但是群众只是希奇。</w:t>
      </w:r>
    </w:p>
    <w:p w14:paraId="09462E2F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个长大麻风的人和他们不一样。圣经还有两处和这段经文很像，但不同。这种病人很少在城里，因为需要隔离，当时是没有药医的，只有神能医。把这个故事放在这里，证明主耶稣是那位弥赛亚。主耶稣在地上医好了很多长大麻风的人。这里不一样的。跟着主耶稣下山的很多人，其中一个长大麻风的来拜主耶稣。当时长大麻风的人是不能靠近别人的，靠近人群时要喊叫“不洁净”，他们没有自由行动的权利，利未记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、</w:t>
      </w:r>
      <w:r w:rsidRPr="00022306">
        <w:rPr>
          <w:color w:val="000000" w:themeColor="text1"/>
          <w:lang w:eastAsia="zh-CN"/>
        </w:rPr>
        <w:t>14</w:t>
      </w:r>
      <w:r w:rsidRPr="00022306">
        <w:rPr>
          <w:rFonts w:hint="eastAsia"/>
          <w:color w:val="000000" w:themeColor="text1"/>
          <w:lang w:eastAsia="zh-CN"/>
        </w:rPr>
        <w:t>章有记载。但这人群里有一个长大麻风的人，别人会怎样？会跑的远远的。神用这件事告诉人，怎样的义才是胜过文士和法利赛人的义。主耶稣知道人的心，包括门徒的心。当时在旧约时代长大麻风指向人的罪，是没有希望的，要离开家人、亲人。诗篇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1:5-10</w:t>
      </w:r>
      <w:r w:rsidRPr="00022306">
        <w:rPr>
          <w:rFonts w:hint="eastAsia"/>
          <w:color w:val="000000" w:themeColor="text1"/>
          <w:lang w:eastAsia="zh-CN"/>
        </w:rPr>
        <w:t>，看大卫怎样悔改，在神面前认罪，“求你用牛膝草洁净我”，参见利未记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、</w:t>
      </w:r>
      <w:r w:rsidRPr="00022306">
        <w:rPr>
          <w:color w:val="000000" w:themeColor="text1"/>
          <w:lang w:eastAsia="zh-CN"/>
        </w:rPr>
        <w:t>14</w:t>
      </w:r>
      <w:r w:rsidRPr="00022306">
        <w:rPr>
          <w:rFonts w:hint="eastAsia"/>
          <w:color w:val="000000" w:themeColor="text1"/>
          <w:lang w:eastAsia="zh-CN"/>
        </w:rPr>
        <w:t>章，当时长大麻风的人，祭司要用牛膝草，在雪里洁净。</w:t>
      </w:r>
    </w:p>
    <w:p w14:paraId="646685B5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回到马太福音</w:t>
      </w:r>
      <w:r w:rsidRPr="00022306">
        <w:rPr>
          <w:rFonts w:hint="eastAsia"/>
          <w:color w:val="000000" w:themeColor="text1"/>
          <w:lang w:eastAsia="zh-CN"/>
        </w:rPr>
        <w:t>8</w:t>
      </w:r>
      <w:r w:rsidRPr="00022306">
        <w:rPr>
          <w:color w:val="000000" w:themeColor="text1"/>
          <w:lang w:eastAsia="zh-CN"/>
        </w:rPr>
        <w:t>:1</w:t>
      </w:r>
      <w:r w:rsidRPr="00022306">
        <w:rPr>
          <w:rFonts w:hint="eastAsia"/>
          <w:color w:val="000000" w:themeColor="text1"/>
          <w:lang w:eastAsia="zh-CN"/>
        </w:rPr>
        <w:t>，重点是要人回应。主耶稣讲完了，要人回应。大麻风指向人的罪，一个罪人，没有人可以救，已经与神隔绝了，只有主耶稣能救。“主若肯，必能叫我洁净了”。很多人看到了主耶稣医治，有可能是远远地看见。这个长大麻风的人跪下来。主耶稣医好了他，这个时机太重要了。因为主耶稣下了山，是在郊外，另外一次医治大麻风是在城里的。在神的眼中没有偶然的事情，时机就在登山宝训讲完的时候。“你们的义若不胜于文士和法利赛人的义，断不能进天国”，主耶稣就是神的义，长大麻风的人跪在主耶稣的脚前，认罪悔改。</w:t>
      </w:r>
    </w:p>
    <w:p w14:paraId="4C245947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五．马太福音</w:t>
      </w:r>
      <w:r w:rsidRPr="00022306">
        <w:rPr>
          <w:b/>
          <w:bCs/>
          <w:color w:val="000000" w:themeColor="text1"/>
          <w:lang w:eastAsia="zh-CN"/>
        </w:rPr>
        <w:t>8</w:t>
      </w:r>
      <w:r w:rsidRPr="00022306">
        <w:rPr>
          <w:rFonts w:hint="eastAsia"/>
          <w:b/>
          <w:bCs/>
          <w:color w:val="000000" w:themeColor="text1"/>
          <w:lang w:eastAsia="zh-CN"/>
        </w:rPr>
        <w:t>：</w:t>
      </w:r>
      <w:r w:rsidRPr="00022306">
        <w:rPr>
          <w:b/>
          <w:bCs/>
          <w:color w:val="000000" w:themeColor="text1"/>
          <w:lang w:eastAsia="zh-CN"/>
        </w:rPr>
        <w:t xml:space="preserve">2 </w:t>
      </w:r>
      <w:r w:rsidRPr="00022306">
        <w:rPr>
          <w:rFonts w:hint="eastAsia"/>
          <w:b/>
          <w:bCs/>
          <w:color w:val="000000" w:themeColor="text1"/>
          <w:lang w:eastAsia="zh-CN"/>
        </w:rPr>
        <w:t>麻风病人对耶稣能医治的信任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2981E18B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这个人肯定知道主耶稣能够医治，主耶稣能够赦罪。</w:t>
      </w:r>
    </w:p>
    <w:p w14:paraId="76B668C9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六．马太福音</w:t>
      </w:r>
      <w:r w:rsidRPr="00022306">
        <w:rPr>
          <w:b/>
          <w:bCs/>
          <w:color w:val="000000" w:themeColor="text1"/>
          <w:lang w:eastAsia="zh-CN"/>
        </w:rPr>
        <w:t>8</w:t>
      </w:r>
      <w:r w:rsidRPr="00022306">
        <w:rPr>
          <w:rFonts w:hint="eastAsia"/>
          <w:b/>
          <w:bCs/>
          <w:color w:val="000000" w:themeColor="text1"/>
          <w:lang w:eastAsia="zh-CN"/>
        </w:rPr>
        <w:t>：</w:t>
      </w:r>
      <w:r w:rsidRPr="00022306">
        <w:rPr>
          <w:rFonts w:hint="eastAsia"/>
          <w:b/>
          <w:bCs/>
          <w:color w:val="000000" w:themeColor="text1"/>
          <w:lang w:eastAsia="zh-CN"/>
        </w:rPr>
        <w:t>3</w:t>
      </w:r>
      <w:r w:rsidRPr="00022306">
        <w:rPr>
          <w:rFonts w:hint="eastAsia"/>
          <w:b/>
          <w:bCs/>
          <w:color w:val="000000" w:themeColor="text1"/>
          <w:lang w:eastAsia="zh-CN"/>
        </w:rPr>
        <w:t>只需要主耶稣的触摸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4EDED84F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需要主耶稣的触摸。长大麻风的人需要隔离的，但主耶稣伸手摸他。他的大麻风立刻洁净了。大卫觉得自己有大麻风，他知道只有神可以使他洁净。我们每个人都有，我们需要到主耶稣的面前。</w:t>
      </w:r>
    </w:p>
    <w:p w14:paraId="561D411D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七．马太福音</w:t>
      </w:r>
      <w:r w:rsidRPr="00022306">
        <w:rPr>
          <w:b/>
          <w:bCs/>
          <w:color w:val="000000" w:themeColor="text1"/>
          <w:lang w:eastAsia="zh-CN"/>
        </w:rPr>
        <w:t>8</w:t>
      </w:r>
      <w:r w:rsidRPr="00022306">
        <w:rPr>
          <w:rFonts w:hint="eastAsia"/>
          <w:b/>
          <w:bCs/>
          <w:color w:val="000000" w:themeColor="text1"/>
          <w:lang w:eastAsia="zh-CN"/>
        </w:rPr>
        <w:t>：</w:t>
      </w:r>
      <w:r w:rsidRPr="00022306">
        <w:rPr>
          <w:b/>
          <w:bCs/>
          <w:color w:val="000000" w:themeColor="text1"/>
          <w:lang w:eastAsia="zh-CN"/>
        </w:rPr>
        <w:t xml:space="preserve">4 </w:t>
      </w:r>
      <w:r w:rsidRPr="00022306">
        <w:rPr>
          <w:rFonts w:hint="eastAsia"/>
          <w:b/>
          <w:bCs/>
          <w:color w:val="000000" w:themeColor="text1"/>
          <w:lang w:eastAsia="zh-CN"/>
        </w:rPr>
        <w:t>耶稣的教导是基于托拉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3B57DD63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神的话一点一划都不能废去。</w:t>
      </w:r>
    </w:p>
    <w:p w14:paraId="34D4EF5D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托拉，犹太人的圣经。主耶稣在地上是成就律法，解释律法，应验律法。这里他吩咐长大麻风的人，把身体给祭司看，参见利未记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、</w:t>
      </w:r>
      <w:r w:rsidRPr="00022306">
        <w:rPr>
          <w:color w:val="000000" w:themeColor="text1"/>
          <w:lang w:eastAsia="zh-CN"/>
        </w:rPr>
        <w:t>14</w:t>
      </w:r>
      <w:r w:rsidRPr="00022306">
        <w:rPr>
          <w:rFonts w:hint="eastAsia"/>
          <w:color w:val="000000" w:themeColor="text1"/>
          <w:lang w:eastAsia="zh-CN"/>
        </w:rPr>
        <w:t>章。主耶稣要他们知道谁是真正的弥赛亚。这个长大麻风的人是得到了神的义，他是谦卑的人。我们需要来到神的面前，让神触摸我们。</w:t>
      </w:r>
    </w:p>
    <w:p w14:paraId="67EF98CD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DC5DE64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问题与分享：</w:t>
      </w:r>
    </w:p>
    <w:p w14:paraId="5AF18E13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1.</w:t>
      </w:r>
      <w:r w:rsidRPr="00022306">
        <w:rPr>
          <w:rFonts w:hint="eastAsia"/>
          <w:color w:val="000000" w:themeColor="text1"/>
          <w:lang w:eastAsia="zh-CN"/>
        </w:rPr>
        <w:t>第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rFonts w:hint="eastAsia"/>
          <w:color w:val="000000" w:themeColor="text1"/>
          <w:lang w:eastAsia="zh-CN"/>
        </w:rPr>
        <w:t>节，“切不可告诉人”，后面又说对众人做证据，不告诉别人怎么做证据呢？</w:t>
      </w:r>
    </w:p>
    <w:p w14:paraId="7FE45088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是要先走程序，让祭司先判断后，然后才可以做证据。</w:t>
      </w:r>
    </w:p>
    <w:p w14:paraId="74F2653E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行善不要行在人面前，主耶稣医病算不算行善？</w:t>
      </w:r>
    </w:p>
    <w:p w14:paraId="1222F4D6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主耶稣医治是公开的，不是在暗处做的，让众人认识他是弥赛亚人。</w:t>
      </w:r>
    </w:p>
    <w:p w14:paraId="62176C37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lastRenderedPageBreak/>
        <w:t>3.</w:t>
      </w:r>
      <w:r w:rsidRPr="00022306">
        <w:rPr>
          <w:rFonts w:hint="eastAsia"/>
          <w:color w:val="000000" w:themeColor="text1"/>
          <w:lang w:eastAsia="zh-CN"/>
        </w:rPr>
        <w:t>今天得着了，今天感觉连接起来了。神的义和旧约的预告。</w:t>
      </w:r>
    </w:p>
    <w:p w14:paraId="379F55D8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耶利米书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-6</w:t>
      </w:r>
      <w:r w:rsidRPr="00022306">
        <w:rPr>
          <w:rFonts w:hint="eastAsia"/>
          <w:color w:val="000000" w:themeColor="text1"/>
          <w:lang w:eastAsia="zh-CN"/>
        </w:rPr>
        <w:t>，他就是神的义。他来是成全律法，总结律法。</w:t>
      </w:r>
    </w:p>
    <w:p w14:paraId="76AD0D77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那个时代人活在律法里，包括我们今天也是，但我们是不是真的活在神的心意里，是值得我们思考的。利未记有赎罪祭和燔祭，今天我们怎么回应神的义，就是行出神的义，认罪悔改。只要我们愿意委身，就能活出神的义。</w:t>
      </w:r>
    </w:p>
    <w:p w14:paraId="67EA91CD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有的牧师讲，神的公义也是爱。神的义和神的爱是什么关系？</w:t>
      </w:r>
    </w:p>
    <w:p w14:paraId="2CE8642E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神的爱里有神的义没有错，如果强调神的爱，人是愿意接受的。神是爱，才有拯救，才有主耶稣道成肉身。但是把爱放到最大，包含公义、审判、怜悯等，是有问题的。</w:t>
      </w:r>
    </w:p>
    <w:p w14:paraId="6A57F21B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4AEFD4E4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6DC71BEC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0A87188F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7BC5E81C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726662EB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5CEDCF2D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2A31CA4A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532A43A9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17728EE0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20DFF11B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4A316875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64812D90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4ABDDE14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70FD8D43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4A21480A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79D5757B" w14:textId="04C1702C" w:rsidR="00C650C4" w:rsidRPr="00022306" w:rsidRDefault="00C650C4" w:rsidP="00C650C4">
      <w:pPr>
        <w:pStyle w:val="Heading1"/>
        <w:rPr>
          <w:lang w:eastAsia="zh-CN"/>
        </w:rPr>
      </w:pPr>
      <w:bookmarkStart w:id="53" w:name="_Toc143946620"/>
      <w:bookmarkStart w:id="54" w:name="_Toc180860574"/>
      <w:r w:rsidRPr="00022306"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 w:rsidRPr="00022306">
        <w:rPr>
          <w:rFonts w:hint="eastAsia"/>
          <w:lang w:eastAsia="zh-CN"/>
        </w:rPr>
        <w:t>（三十五）</w:t>
      </w:r>
      <w:r w:rsidRPr="00022306">
        <w:rPr>
          <w:rFonts w:hint="eastAsia"/>
          <w:lang w:eastAsia="zh-CN"/>
        </w:rPr>
        <w:t>:</w:t>
      </w:r>
      <w:r w:rsidRPr="00022306">
        <w:t xml:space="preserve"> </w:t>
      </w:r>
      <w:r w:rsidRPr="00022306">
        <w:rPr>
          <w:rFonts w:hint="eastAsia"/>
          <w:lang w:eastAsia="zh-CN"/>
        </w:rPr>
        <w:t>基督的触摸</w:t>
      </w:r>
      <w:bookmarkEnd w:id="53"/>
      <w:bookmarkEnd w:id="54"/>
    </w:p>
    <w:p w14:paraId="0D08E553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时间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023</w:t>
      </w:r>
      <w:r w:rsidRPr="00022306">
        <w:rPr>
          <w:rFonts w:hint="eastAsia"/>
          <w:color w:val="000000" w:themeColor="text1"/>
          <w:lang w:eastAsia="zh-CN"/>
        </w:rPr>
        <w:t>年</w:t>
      </w:r>
      <w:r w:rsidRPr="00022306">
        <w:rPr>
          <w:color w:val="000000" w:themeColor="text1"/>
          <w:lang w:eastAsia="zh-CN"/>
        </w:rPr>
        <w:t>7</w:t>
      </w:r>
      <w:r w:rsidRPr="00022306">
        <w:rPr>
          <w:rFonts w:hint="eastAsia"/>
          <w:color w:val="000000" w:themeColor="text1"/>
          <w:lang w:eastAsia="zh-CN"/>
        </w:rPr>
        <w:t>月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日</w:t>
      </w:r>
    </w:p>
    <w:p w14:paraId="29525B86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相关经文：路加福音</w:t>
      </w:r>
      <w:r w:rsidRPr="00022306">
        <w:rPr>
          <w:color w:val="000000" w:themeColor="text1"/>
          <w:lang w:eastAsia="zh-CN"/>
        </w:rPr>
        <w:t xml:space="preserve">7:1-17 </w:t>
      </w:r>
    </w:p>
    <w:p w14:paraId="578DEA43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马太福音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-7</w:t>
      </w:r>
      <w:r w:rsidRPr="00022306">
        <w:rPr>
          <w:rFonts w:hint="eastAsia"/>
          <w:color w:val="000000" w:themeColor="text1"/>
          <w:lang w:eastAsia="zh-CN"/>
        </w:rPr>
        <w:t>章，主耶稣用几次时间讲登山宝训。不同人有不同的回应，上次看到的是长大麻风的人的回应，这次看外邦人的回应。看看在加利利湖的边上，多数人的回应是怎样的。</w:t>
      </w:r>
    </w:p>
    <w:p w14:paraId="7A60EA39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马太福音</w:t>
      </w:r>
      <w:r w:rsidRPr="00022306">
        <w:rPr>
          <w:rFonts w:hint="eastAsia"/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也讲同样的事情。</w:t>
      </w:r>
    </w:p>
    <w:p w14:paraId="73067D65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我们每个人都需要基督的触摸，我们以为自己可以面对生活的挑战，自己不知道需要基督的帮助。</w:t>
      </w:r>
    </w:p>
    <w:p w14:paraId="5B059316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b/>
          <w:bCs/>
          <w:color w:val="000000" w:themeColor="text1"/>
          <w:lang w:eastAsia="zh-CN"/>
        </w:rPr>
        <w:t xml:space="preserve"> </w:t>
      </w:r>
      <w:r w:rsidRPr="00022306">
        <w:rPr>
          <w:rFonts w:hint="eastAsia"/>
          <w:b/>
          <w:bCs/>
          <w:color w:val="000000" w:themeColor="text1"/>
          <w:lang w:eastAsia="zh-CN"/>
        </w:rPr>
        <w:t>一．路加福音</w:t>
      </w:r>
      <w:r w:rsidRPr="00022306">
        <w:rPr>
          <w:b/>
          <w:bCs/>
          <w:color w:val="000000" w:themeColor="text1"/>
          <w:lang w:eastAsia="zh-CN"/>
        </w:rPr>
        <w:t>1-10</w:t>
      </w:r>
      <w:r w:rsidRPr="00022306">
        <w:rPr>
          <w:rFonts w:hint="eastAsia"/>
          <w:b/>
          <w:bCs/>
          <w:color w:val="000000" w:themeColor="text1"/>
          <w:lang w:eastAsia="zh-CN"/>
        </w:rPr>
        <w:t>“这么大的信心”</w:t>
      </w:r>
    </w:p>
    <w:p w14:paraId="7FE89585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b/>
          <w:bCs/>
          <w:color w:val="000000" w:themeColor="text1"/>
          <w:lang w:eastAsia="zh-CN"/>
        </w:rPr>
        <w:t xml:space="preserve">1.2-8 </w:t>
      </w:r>
      <w:r w:rsidRPr="00022306">
        <w:rPr>
          <w:rFonts w:hint="eastAsia"/>
          <w:b/>
          <w:bCs/>
          <w:color w:val="000000" w:themeColor="text1"/>
          <w:lang w:eastAsia="zh-CN"/>
        </w:rPr>
        <w:t>百夫长有伟大信心的原因</w:t>
      </w:r>
    </w:p>
    <w:p w14:paraId="18BD0A0D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在第</w:t>
      </w:r>
      <w:r w:rsidRPr="00022306">
        <w:rPr>
          <w:rFonts w:hint="eastAsia"/>
          <w:color w:val="000000" w:themeColor="text1"/>
          <w:lang w:eastAsia="zh-CN"/>
        </w:rPr>
        <w:t>9</w:t>
      </w:r>
      <w:r w:rsidRPr="00022306">
        <w:rPr>
          <w:rFonts w:hint="eastAsia"/>
          <w:color w:val="000000" w:themeColor="text1"/>
          <w:lang w:eastAsia="zh-CN"/>
        </w:rPr>
        <w:t>节，主耶稣称赞百夫长的信心，圣经中主耶稣很少这样夸奖、鼓励一个人的信心大，可见这个故事不平常。</w:t>
      </w:r>
    </w:p>
    <w:p w14:paraId="27375C95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节，在迦百农，加利利湖的西北边，主耶稣在地上事工的中心地带。主耶稣用了很大的功夫讲登山宝训，然后下山。</w:t>
      </w:r>
    </w:p>
    <w:p w14:paraId="11E77B07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节，百夫长是罗马军官，是外邦人，不是宗教领袖。百夫长手下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00</w:t>
      </w:r>
      <w:r w:rsidRPr="00022306">
        <w:rPr>
          <w:rFonts w:hint="eastAsia"/>
          <w:color w:val="000000" w:themeColor="text1"/>
          <w:lang w:eastAsia="zh-CN"/>
        </w:rPr>
        <w:t>人，他有地位、有权力，他可以非常骄傲。他的仆人，其实是一个奴隶，罗马帝国是奴隶制。他随时可以换仆人的，但是他很关心仆人，这很少见。</w:t>
      </w:r>
    </w:p>
    <w:p w14:paraId="7867662D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节，他为了一个仆人、奴隶，去求犹太人的长老。这个非常不寻常，当时犹太人看到罗马帝国的军官会恨。这事说明这个百夫长已经和犹太人建立很好的关系。</w:t>
      </w:r>
    </w:p>
    <w:p w14:paraId="31C7B3C0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rFonts w:hint="eastAsia"/>
          <w:color w:val="000000" w:themeColor="text1"/>
          <w:lang w:eastAsia="zh-CN"/>
        </w:rPr>
        <w:t>节，犹太人的长老为了百夫长来求主耶稣，因为他</w:t>
      </w:r>
      <w:r w:rsidRPr="00022306">
        <w:rPr>
          <w:rFonts w:ascii="Apple Color Emoji" w:hAnsi="Apple Color Emoji" w:cs="Apple Color Emoji" w:hint="eastAsia"/>
          <w:color w:val="000000" w:themeColor="text1"/>
          <w:lang w:eastAsia="zh-CN"/>
        </w:rPr>
        <w:t>配</w:t>
      </w:r>
      <w:r w:rsidRPr="00022306">
        <w:rPr>
          <w:rFonts w:ascii="Cambria" w:hAnsi="Cambria" w:cs="Cambria" w:hint="eastAsia"/>
          <w:color w:val="000000" w:themeColor="text1"/>
          <w:lang w:eastAsia="zh-CN"/>
        </w:rPr>
        <w:t>得</w:t>
      </w:r>
      <w:r w:rsidRPr="00022306">
        <w:rPr>
          <w:rFonts w:hint="eastAsia"/>
          <w:color w:val="000000" w:themeColor="text1"/>
          <w:lang w:eastAsia="zh-CN"/>
        </w:rPr>
        <w:t>。说明百夫长的名声很好，相信他已经改信犹太教了。</w:t>
      </w:r>
    </w:p>
    <w:p w14:paraId="554799B3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节，解释原因，因为百夫长爱以色利国，爱百姓，为犹太人建会堂。</w:t>
      </w:r>
    </w:p>
    <w:p w14:paraId="36E056C6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6</w:t>
      </w:r>
      <w:r w:rsidRPr="00022306">
        <w:rPr>
          <w:color w:val="000000" w:themeColor="text1"/>
          <w:lang w:eastAsia="zh-CN"/>
        </w:rPr>
        <w:t>-8</w:t>
      </w:r>
      <w:r w:rsidRPr="00022306">
        <w:rPr>
          <w:rFonts w:hint="eastAsia"/>
          <w:color w:val="000000" w:themeColor="text1"/>
          <w:lang w:eastAsia="zh-CN"/>
        </w:rPr>
        <w:t>节，第二个原因，他很强烈地信任主耶稣的权柄。</w:t>
      </w:r>
    </w:p>
    <w:p w14:paraId="576DAF3D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节，百夫长很特别，让主耶稣到他舍下，他当不起。他本是很成功的人，有这样的态度，很难得。参见路加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5:18-21</w:t>
      </w:r>
      <w:r w:rsidRPr="00022306">
        <w:rPr>
          <w:rFonts w:hint="eastAsia"/>
          <w:color w:val="000000" w:themeColor="text1"/>
          <w:lang w:eastAsia="zh-CN"/>
        </w:rPr>
        <w:t>，浪子终于醒过来，回头恳求父亲，说自己不配做父亲的儿子；路加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8:9-14</w:t>
      </w:r>
      <w:r w:rsidRPr="00022306">
        <w:rPr>
          <w:rFonts w:hint="eastAsia"/>
          <w:color w:val="000000" w:themeColor="text1"/>
          <w:lang w:eastAsia="zh-CN"/>
        </w:rPr>
        <w:t>，宗教领袖的态度完全不一样，自言自语的态度很骄傲。而那个百夫长的态度是谦卑的。弟兄姐妹，我们在神的面前态度是怎样的？是像法利赛人自视很高还是像浪子和百夫长那样谦卑？百夫长即便地位很高，也觉得自己不配。</w:t>
      </w:r>
    </w:p>
    <w:p w14:paraId="25E891AD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rFonts w:hint="eastAsia"/>
          <w:color w:val="000000" w:themeColor="text1"/>
          <w:lang w:eastAsia="zh-CN"/>
        </w:rPr>
        <w:t>节，他对主耶稣的权柄、能力是那么的信任。他对主耶稣的权柄有坚信，用对的态度来到主耶稣的面前。</w:t>
      </w:r>
    </w:p>
    <w:p w14:paraId="66295D82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节，他接受权力的，我们世人常常不接受权柄，不情愿别人管。</w:t>
      </w:r>
    </w:p>
    <w:p w14:paraId="5BF51EE3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总结，主耶稣是神，犹太人的拉比来家里，我不敢当啊。我们求到主耶稣的时候，感觉天上的门是关着的。那是我们没有高举神，没有尊重这个创造宇宙万物的神。美国不把神放在眼里，灾难很快来到。</w:t>
      </w:r>
    </w:p>
    <w:p w14:paraId="65AEE26C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b/>
          <w:bCs/>
          <w:color w:val="000000" w:themeColor="text1"/>
          <w:lang w:eastAsia="zh-CN"/>
        </w:rPr>
        <w:t xml:space="preserve">2.9 </w:t>
      </w:r>
      <w:r w:rsidRPr="00022306">
        <w:rPr>
          <w:rFonts w:hint="eastAsia"/>
          <w:b/>
          <w:bCs/>
          <w:color w:val="000000" w:themeColor="text1"/>
          <w:lang w:eastAsia="zh-CN"/>
        </w:rPr>
        <w:t>基督对百夫长信心的评论</w:t>
      </w:r>
    </w:p>
    <w:p w14:paraId="01314206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还有一个与此相反的故事，在马可福音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color w:val="000000" w:themeColor="text1"/>
          <w:lang w:eastAsia="zh-CN"/>
        </w:rPr>
        <w:t>:6</w:t>
      </w:r>
      <w:r w:rsidRPr="00022306">
        <w:rPr>
          <w:rFonts w:hint="eastAsia"/>
          <w:color w:val="000000" w:themeColor="text1"/>
          <w:lang w:eastAsia="zh-CN"/>
        </w:rPr>
        <w:t>。在自己的家乡拿撒勒，人们不信他，主耶稣也诧异他们不信。</w:t>
      </w:r>
    </w:p>
    <w:p w14:paraId="59BE8C29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所以路加</w:t>
      </w: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color w:val="000000" w:themeColor="text1"/>
          <w:lang w:eastAsia="zh-CN"/>
        </w:rPr>
        <w:t>:9</w:t>
      </w:r>
      <w:r w:rsidRPr="00022306">
        <w:rPr>
          <w:rFonts w:hint="eastAsia"/>
          <w:color w:val="000000" w:themeColor="text1"/>
          <w:lang w:eastAsia="zh-CN"/>
        </w:rPr>
        <w:t>，主耶稣听到这话就希奇，“我告诉你们，这么大的信心，就是在以色列中，我也没有遇见过”。</w:t>
      </w:r>
    </w:p>
    <w:p w14:paraId="7E13F2A2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b/>
          <w:bCs/>
          <w:color w:val="000000" w:themeColor="text1"/>
          <w:lang w:eastAsia="zh-CN"/>
        </w:rPr>
        <w:t xml:space="preserve">3.10 </w:t>
      </w:r>
      <w:r w:rsidRPr="00022306">
        <w:rPr>
          <w:rFonts w:hint="eastAsia"/>
          <w:b/>
          <w:bCs/>
          <w:color w:val="000000" w:themeColor="text1"/>
          <w:lang w:eastAsia="zh-CN"/>
        </w:rPr>
        <w:t>百夫长伟大信心的结果</w:t>
      </w:r>
    </w:p>
    <w:p w14:paraId="5E50322D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一样的故事，回到马太</w:t>
      </w:r>
      <w:r w:rsidRPr="00022306">
        <w:rPr>
          <w:rFonts w:hint="eastAsia"/>
          <w:color w:val="000000" w:themeColor="text1"/>
          <w:lang w:eastAsia="zh-CN"/>
        </w:rPr>
        <w:t>8</w:t>
      </w:r>
      <w:r w:rsidRPr="00022306">
        <w:rPr>
          <w:color w:val="000000" w:themeColor="text1"/>
          <w:lang w:eastAsia="zh-CN"/>
        </w:rPr>
        <w:t>:10-12</w:t>
      </w:r>
      <w:r w:rsidRPr="00022306">
        <w:rPr>
          <w:rFonts w:hint="eastAsia"/>
          <w:color w:val="000000" w:themeColor="text1"/>
          <w:lang w:eastAsia="zh-CN"/>
        </w:rPr>
        <w:t>。马太福音第一个对象是犹太人，路加福音的对象是犹太人。马太福音多一点内容来提醒，参见</w:t>
      </w:r>
      <w:r w:rsidRPr="00022306">
        <w:rPr>
          <w:rFonts w:hint="eastAsia"/>
          <w:color w:val="000000" w:themeColor="text1"/>
          <w:lang w:eastAsia="zh-CN"/>
        </w:rPr>
        <w:t>8</w:t>
      </w:r>
      <w:r w:rsidRPr="00022306">
        <w:rPr>
          <w:color w:val="000000" w:themeColor="text1"/>
          <w:lang w:eastAsia="zh-CN"/>
        </w:rPr>
        <w:t>: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节，主耶稣说将有许多人来，在天国与我一同坐席，你们的祖宗也会参加宴席。警告犹太人还不悔改，羔羊的宴席在天国里，你们这些神的选民在外面。</w:t>
      </w:r>
    </w:p>
    <w:p w14:paraId="45A1D5F8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百夫长的仆人已经好了，这是信心所带来的结果。百夫长完全信靠主耶稣，敬畏主耶稣。</w:t>
      </w:r>
    </w:p>
    <w:p w14:paraId="6C9A5AF7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二．路加福音</w:t>
      </w:r>
      <w:r w:rsidRPr="00022306">
        <w:rPr>
          <w:b/>
          <w:bCs/>
          <w:color w:val="000000" w:themeColor="text1"/>
          <w:lang w:eastAsia="zh-CN"/>
        </w:rPr>
        <w:t>11-17</w:t>
      </w:r>
      <w:r w:rsidRPr="00022306">
        <w:rPr>
          <w:rFonts w:hint="eastAsia"/>
          <w:b/>
          <w:bCs/>
          <w:color w:val="000000" w:themeColor="text1"/>
          <w:lang w:eastAsia="zh-CN"/>
        </w:rPr>
        <w:t>基督的触摸</w:t>
      </w:r>
    </w:p>
    <w:p w14:paraId="78A0A7B1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1</w:t>
      </w:r>
      <w:r w:rsidRPr="00022306">
        <w:rPr>
          <w:b/>
          <w:bCs/>
          <w:color w:val="000000" w:themeColor="text1"/>
          <w:lang w:eastAsia="zh-CN"/>
        </w:rPr>
        <w:t xml:space="preserve">.11-12 </w:t>
      </w:r>
      <w:r w:rsidRPr="00022306">
        <w:rPr>
          <w:rFonts w:hint="eastAsia"/>
          <w:b/>
          <w:bCs/>
          <w:color w:val="000000" w:themeColor="text1"/>
          <w:lang w:eastAsia="zh-CN"/>
        </w:rPr>
        <w:t>拿因的寡妇需要主耶稣触摸的原因</w:t>
      </w:r>
    </w:p>
    <w:p w14:paraId="464E3C25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主耶稣往南走，到非常小的城市，他泊山的南边拿因城。和主耶稣去见撒马利亚一样，他要救这个寡妇。主耶稣周围很多人，跟随着他和门徒。头脑中要有画面，主耶稣、门徒和极多的人要进城，又有极多的人要出城送殡，当时的城门很小，此时抬出一个死人。主耶稣要告诉群众，这些看热闹的人，没有耶稣你们都是死人。以弗所书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:1-2</w:t>
      </w:r>
      <w:r w:rsidRPr="00022306">
        <w:rPr>
          <w:rFonts w:hint="eastAsia"/>
          <w:color w:val="000000" w:themeColor="text1"/>
          <w:lang w:eastAsia="zh-CN"/>
        </w:rPr>
        <w:t>，“你们死在过犯罪恶之中，他叫你们活过来”。</w:t>
      </w:r>
    </w:p>
    <w:p w14:paraId="4266213F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这个死人是这位母亲的独生儿子，母亲又是寡妇，说明这是她第二次送殡了，她还有什么盼望呢？这样一个小城，没有人注意的，但是主耶稣看见。他也看见群众这么多，都是死人。诗篇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color w:val="000000" w:themeColor="text1"/>
          <w:lang w:eastAsia="zh-CN"/>
        </w:rPr>
        <w:t>8:5</w:t>
      </w:r>
      <w:r w:rsidRPr="00022306">
        <w:rPr>
          <w:rFonts w:hint="eastAsia"/>
          <w:color w:val="000000" w:themeColor="text1"/>
          <w:lang w:eastAsia="zh-CN"/>
        </w:rPr>
        <w:t>，“神在他的圣所作孤儿的父，作寡妇的伸冤者”；</w:t>
      </w:r>
      <w:r w:rsidRPr="00022306">
        <w:rPr>
          <w:color w:val="000000" w:themeColor="text1"/>
          <w:lang w:eastAsia="zh-CN"/>
        </w:rPr>
        <w:t>146:</w:t>
      </w:r>
      <w:r w:rsidRPr="00022306">
        <w:rPr>
          <w:rFonts w:hint="eastAsia"/>
          <w:color w:val="000000" w:themeColor="text1"/>
          <w:lang w:eastAsia="zh-CN"/>
        </w:rPr>
        <w:t>9</w:t>
      </w:r>
      <w:r w:rsidRPr="00022306">
        <w:rPr>
          <w:rFonts w:hint="eastAsia"/>
          <w:color w:val="000000" w:themeColor="text1"/>
          <w:lang w:eastAsia="zh-CN"/>
        </w:rPr>
        <w:t>，“耶和华保护寄居的，扶持孤儿和寡妇，却使恶人的道路弯曲”；提摩太前书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，照顾寡妇。神关心她们。主耶稣要触摸这些寡妇，因为她们的光景。主耶稣看到极多的人围着，这是一个好机会，行神迹，显出神的能力。希腊的文法，有这样的意思，即跟随主耶稣的人，好像挡住小门了，出殡的人出不来了。主耶稣就抓住机会，针对寡妇、针对群众，这些都是死人，需要神迹让他们知道神的能力。</w:t>
      </w:r>
    </w:p>
    <w:p w14:paraId="63164481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b/>
          <w:bCs/>
          <w:color w:val="000000" w:themeColor="text1"/>
          <w:lang w:eastAsia="zh-CN"/>
        </w:rPr>
        <w:t xml:space="preserve">2.13-15 </w:t>
      </w:r>
      <w:r w:rsidRPr="00022306">
        <w:rPr>
          <w:rFonts w:hint="eastAsia"/>
          <w:b/>
          <w:bCs/>
          <w:color w:val="000000" w:themeColor="text1"/>
          <w:lang w:eastAsia="zh-CN"/>
        </w:rPr>
        <w:t>主耶稣触摸后的结果</w:t>
      </w:r>
    </w:p>
    <w:p w14:paraId="684EE1CD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“不要哭”，这是那么得安慰的话！“怜悯”在希腊文中很特别，是指的内脏，人最深的地方，感情出发的地方。参见马太</w:t>
      </w:r>
      <w:r w:rsidRPr="00022306">
        <w:rPr>
          <w:rFonts w:hint="eastAsia"/>
          <w:color w:val="000000" w:themeColor="text1"/>
          <w:lang w:eastAsia="zh-CN"/>
        </w:rPr>
        <w:t>9</w:t>
      </w:r>
      <w:r w:rsidRPr="00022306">
        <w:rPr>
          <w:color w:val="000000" w:themeColor="text1"/>
          <w:lang w:eastAsia="zh-CN"/>
        </w:rPr>
        <w:t>:36</w:t>
      </w:r>
      <w:r w:rsidRPr="00022306">
        <w:rPr>
          <w:rFonts w:hint="eastAsia"/>
          <w:color w:val="000000" w:themeColor="text1"/>
          <w:lang w:eastAsia="zh-CN"/>
        </w:rPr>
        <w:t>，“他看见许多的人，就怜悯他们”。主耶稣看到这一个人，也看到许多的人。</w:t>
      </w:r>
    </w:p>
    <w:p w14:paraId="3539669E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主耶稣怜悯我们，世人没有牧人，好像心脏被刺透，这是怜悯的意思。</w:t>
      </w:r>
    </w:p>
    <w:p w14:paraId="76227983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按着杠，杠是不洁净的。死人活过来了。</w:t>
      </w:r>
    </w:p>
    <w:p w14:paraId="239C86AF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b/>
          <w:bCs/>
          <w:color w:val="000000" w:themeColor="text1"/>
          <w:lang w:eastAsia="zh-CN"/>
        </w:rPr>
        <w:t xml:space="preserve">3.16-17 </w:t>
      </w:r>
      <w:r w:rsidRPr="00022306">
        <w:rPr>
          <w:rFonts w:hint="eastAsia"/>
          <w:b/>
          <w:bCs/>
          <w:color w:val="000000" w:themeColor="text1"/>
          <w:lang w:eastAsia="zh-CN"/>
        </w:rPr>
        <w:t>众人对主耶稣触摸的反应</w:t>
      </w:r>
    </w:p>
    <w:p w14:paraId="46E7B739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众人的反应，“有大先知在我们中间兴起来了！”太可惜了，众人没有把他们看见的与旧约先知的预告连贯起来，旧约先知预告使人复活的是弥赛亚！</w:t>
      </w:r>
    </w:p>
    <w:p w14:paraId="426CE2C5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64469F8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问题与分享：</w:t>
      </w:r>
    </w:p>
    <w:p w14:paraId="69A23718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1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马太</w:t>
      </w:r>
      <w:r w:rsidRPr="00022306">
        <w:rPr>
          <w:rFonts w:hint="eastAsia"/>
          <w:color w:val="000000" w:themeColor="text1"/>
          <w:lang w:eastAsia="zh-CN"/>
        </w:rPr>
        <w:t>8</w:t>
      </w:r>
      <w:r w:rsidRPr="00022306">
        <w:rPr>
          <w:color w:val="000000" w:themeColor="text1"/>
          <w:lang w:eastAsia="zh-CN"/>
        </w:rPr>
        <w:t>:12</w:t>
      </w:r>
      <w:r w:rsidRPr="00022306">
        <w:rPr>
          <w:rFonts w:hint="eastAsia"/>
          <w:color w:val="000000" w:themeColor="text1"/>
          <w:lang w:eastAsia="zh-CN"/>
        </w:rPr>
        <w:t>，“惟有本国的子民竟被赶到外边黑暗里去，在那里必要哀哭切齿了”，外边黑暗，是指得救的还是不得救的？</w:t>
      </w:r>
    </w:p>
    <w:p w14:paraId="0F28720F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是不得救的。</w:t>
      </w:r>
    </w:p>
    <w:p w14:paraId="1DAC50DD" w14:textId="77777777" w:rsidR="00C650C4" w:rsidRPr="00022306" w:rsidRDefault="00C650C4">
      <w:pPr>
        <w:pStyle w:val="ListBullet"/>
        <w:numPr>
          <w:ilvl w:val="0"/>
          <w:numId w:val="48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为什么主耶稣家乡的人，应该很了解了，为什么不相信他呢？</w:t>
      </w:r>
    </w:p>
    <w:p w14:paraId="76A6F697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因为不是真的认识他，知道他是约瑟的儿子，木匠的儿子，怎么是神呢？所以主耶稣说神迹不会救一个人。想看神迹的人容易被迷惑，因为魔鬼也会行神迹。</w:t>
      </w:r>
    </w:p>
    <w:p w14:paraId="7E4EE38E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3.</w:t>
      </w:r>
      <w:r w:rsidRPr="00022306">
        <w:rPr>
          <w:rFonts w:hint="eastAsia"/>
          <w:color w:val="000000" w:themeColor="text1"/>
          <w:lang w:eastAsia="zh-CN"/>
        </w:rPr>
        <w:t>现在</w:t>
      </w:r>
      <w:r w:rsidRPr="00022306">
        <w:rPr>
          <w:color w:val="000000" w:themeColor="text1"/>
          <w:lang w:eastAsia="zh-CN"/>
        </w:rPr>
        <w:t>AI</w:t>
      </w:r>
      <w:r w:rsidRPr="00022306">
        <w:rPr>
          <w:rFonts w:hint="eastAsia"/>
          <w:color w:val="000000" w:themeColor="text1"/>
          <w:lang w:eastAsia="zh-CN"/>
        </w:rPr>
        <w:t>会做出很多不可思议的事情来，我们要会分辩。</w:t>
      </w:r>
    </w:p>
    <w:p w14:paraId="337CC396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百夫长的信心非常值得学习。另外今天讲到的路加福音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8:9-14</w:t>
      </w:r>
      <w:r w:rsidRPr="00022306">
        <w:rPr>
          <w:rFonts w:hint="eastAsia"/>
          <w:color w:val="000000" w:themeColor="text1"/>
          <w:lang w:eastAsia="zh-CN"/>
        </w:rPr>
        <w:t>节，法利赛人的祷告给我们一个提醒，觉得自己信的比别人好。比如聚会时，某人的手机响了，很多目光齐刷刷过去。今天是个提醒，应该谦卑，才不至于落入罪恶。今天有反思，我们在神面前的心态对不对。</w:t>
      </w:r>
    </w:p>
    <w:p w14:paraId="546814DA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37F4D459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46833C6A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33B17F6E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3B727F65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328E16C4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00C2536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3CFC5173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36CD7189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2895690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9CA71DB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67ECA76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929CA91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34CCAE7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41102E4" w14:textId="0BF9091A" w:rsidR="00C650C4" w:rsidRPr="00022306" w:rsidRDefault="00C650C4" w:rsidP="00C650C4">
      <w:pPr>
        <w:pStyle w:val="Heading1"/>
        <w:rPr>
          <w:lang w:eastAsia="zh-CN"/>
        </w:rPr>
      </w:pPr>
      <w:bookmarkStart w:id="55" w:name="_Toc143946621"/>
      <w:bookmarkStart w:id="56" w:name="_Toc180860575"/>
      <w:r w:rsidRPr="00022306"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 w:rsidRPr="00022306">
        <w:rPr>
          <w:rFonts w:hint="eastAsia"/>
          <w:lang w:eastAsia="zh-CN"/>
        </w:rPr>
        <w:t>（三十六）</w:t>
      </w:r>
      <w:r w:rsidRPr="00022306">
        <w:rPr>
          <w:rFonts w:hint="eastAsia"/>
          <w:lang w:eastAsia="zh-CN"/>
        </w:rPr>
        <w:t>:</w:t>
      </w:r>
      <w:r w:rsidRPr="00022306">
        <w:t xml:space="preserve"> </w:t>
      </w:r>
      <w:r w:rsidRPr="00022306">
        <w:rPr>
          <w:rFonts w:hint="eastAsia"/>
          <w:lang w:eastAsia="zh-CN"/>
        </w:rPr>
        <w:t>智慧之子、以智慧为是</w:t>
      </w:r>
      <w:bookmarkEnd w:id="55"/>
      <w:bookmarkEnd w:id="56"/>
    </w:p>
    <w:p w14:paraId="7BA8D225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时间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023</w:t>
      </w:r>
      <w:r w:rsidRPr="00022306">
        <w:rPr>
          <w:rFonts w:hint="eastAsia"/>
          <w:color w:val="000000" w:themeColor="text1"/>
          <w:lang w:eastAsia="zh-CN"/>
        </w:rPr>
        <w:t>年</w:t>
      </w:r>
      <w:r w:rsidRPr="00022306">
        <w:rPr>
          <w:color w:val="000000" w:themeColor="text1"/>
          <w:lang w:eastAsia="zh-CN"/>
        </w:rPr>
        <w:t>7</w:t>
      </w:r>
      <w:r w:rsidRPr="00022306">
        <w:rPr>
          <w:rFonts w:hint="eastAsia"/>
          <w:color w:val="000000" w:themeColor="text1"/>
          <w:lang w:eastAsia="zh-CN"/>
        </w:rPr>
        <w:t>月</w:t>
      </w:r>
      <w:r w:rsidRPr="00022306">
        <w:rPr>
          <w:color w:val="000000" w:themeColor="text1"/>
          <w:lang w:eastAsia="zh-CN"/>
        </w:rPr>
        <w:t>15</w:t>
      </w:r>
      <w:r w:rsidRPr="00022306">
        <w:rPr>
          <w:rFonts w:hint="eastAsia"/>
          <w:color w:val="000000" w:themeColor="text1"/>
          <w:lang w:eastAsia="zh-CN"/>
        </w:rPr>
        <w:t>日</w:t>
      </w:r>
    </w:p>
    <w:p w14:paraId="1692D62C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相关经文：马太福音</w:t>
      </w:r>
      <w:r w:rsidRPr="00022306">
        <w:rPr>
          <w:color w:val="000000" w:themeColor="text1"/>
          <w:lang w:eastAsia="zh-CN"/>
        </w:rPr>
        <w:t xml:space="preserve">11:1-19 </w:t>
      </w:r>
    </w:p>
    <w:p w14:paraId="1A2F0BDC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主耶稣用了很多时间讲义，人怎样得到神的义，人怎样被称为义。多数人没有什么回应。只有悔改信耶稣，只有耶稣是真理、道路、生命。思考我怎样活出神的义。</w:t>
      </w:r>
    </w:p>
    <w:p w14:paraId="19E6C167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这次的主题是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1:19</w:t>
      </w:r>
      <w:r w:rsidRPr="00022306">
        <w:rPr>
          <w:rFonts w:hint="eastAsia"/>
          <w:color w:val="000000" w:themeColor="text1"/>
          <w:lang w:eastAsia="zh-CN"/>
        </w:rPr>
        <w:t>，“智慧之子总以智慧为是”。</w:t>
      </w:r>
    </w:p>
    <w:p w14:paraId="44965506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一．马太福音</w:t>
      </w:r>
      <w:r w:rsidRPr="00022306">
        <w:rPr>
          <w:rFonts w:hint="eastAsia"/>
          <w:b/>
          <w:bCs/>
          <w:color w:val="000000" w:themeColor="text1"/>
          <w:lang w:eastAsia="zh-CN"/>
        </w:rPr>
        <w:t>1</w:t>
      </w:r>
      <w:r w:rsidRPr="00022306">
        <w:rPr>
          <w:b/>
          <w:bCs/>
          <w:color w:val="000000" w:themeColor="text1"/>
          <w:lang w:eastAsia="zh-CN"/>
        </w:rPr>
        <w:t>1:</w:t>
      </w:r>
      <w:r w:rsidRPr="00022306">
        <w:rPr>
          <w:rFonts w:hint="eastAsia"/>
          <w:b/>
          <w:bCs/>
          <w:color w:val="000000" w:themeColor="text1"/>
          <w:lang w:eastAsia="zh-CN"/>
        </w:rPr>
        <w:t>1</w:t>
      </w:r>
      <w:r w:rsidRPr="00022306">
        <w:rPr>
          <w:b/>
          <w:bCs/>
          <w:color w:val="000000" w:themeColor="text1"/>
          <w:lang w:eastAsia="zh-CN"/>
        </w:rPr>
        <w:t>-6</w:t>
      </w:r>
      <w:r w:rsidRPr="00022306">
        <w:rPr>
          <w:rFonts w:hint="eastAsia"/>
          <w:b/>
          <w:bCs/>
          <w:color w:val="000000" w:themeColor="text1"/>
          <w:lang w:eastAsia="zh-CN"/>
        </w:rPr>
        <w:t>施洗约翰向主耶稣提出的问题</w:t>
      </w:r>
    </w:p>
    <w:p w14:paraId="5648A164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先了解背景。参见玛拉基书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:1</w:t>
      </w:r>
      <w:r w:rsidRPr="00022306">
        <w:rPr>
          <w:rFonts w:hint="eastAsia"/>
          <w:color w:val="000000" w:themeColor="text1"/>
          <w:lang w:eastAsia="zh-CN"/>
        </w:rPr>
        <w:t>，“万军之耶和华说，我要差遣我的使者在我前面预备道路”，这里的使者指以利亚；“立约的使者，就是你们所仰慕的，快要来到”，立约的使者指弥赛亚。</w:t>
      </w:r>
    </w:p>
    <w:p w14:paraId="3B646DD8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从玛拉基书到新约隔了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30</w:t>
      </w:r>
      <w:r w:rsidRPr="00022306">
        <w:rPr>
          <w:rFonts w:hint="eastAsia"/>
          <w:color w:val="000000" w:themeColor="text1"/>
          <w:lang w:eastAsia="zh-CN"/>
        </w:rPr>
        <w:t>年，神安静没有讲话。</w:t>
      </w:r>
    </w:p>
    <w:p w14:paraId="16D6BC41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神差派耶稣来，之前要差派使者，是以利亚。玛拉基书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:5</w:t>
      </w:r>
      <w:r w:rsidRPr="00022306">
        <w:rPr>
          <w:rFonts w:hint="eastAsia"/>
          <w:color w:val="000000" w:themeColor="text1"/>
          <w:lang w:eastAsia="zh-CN"/>
        </w:rPr>
        <w:t>，“看哪，耶和华大而可畏之日未到以前，我必差遣先知以利亚到你们那里去”，今天犹太人的逾越节，神给他们七个节日。吃羊羔，庆祝后每一次都派孩子去外面看，以利亚来了没有，因为弥赛亚来前，以利亚一定会来。以赛亚书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0:3</w:t>
      </w:r>
      <w:r w:rsidRPr="00022306">
        <w:rPr>
          <w:rFonts w:hint="eastAsia"/>
          <w:color w:val="000000" w:themeColor="text1"/>
          <w:lang w:eastAsia="zh-CN"/>
        </w:rPr>
        <w:t>，“有人喊着说：在旷野预备耶和华的路，在沙漠地修平我们神的道”。预告弥赛亚来之前，会有一个人在旷野喊叫。</w:t>
      </w:r>
    </w:p>
    <w:p w14:paraId="4700D9B6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节，主耶稣第一次来地上的目的，是召门徒，传福音。</w:t>
      </w:r>
    </w:p>
    <w:p w14:paraId="06ACFBA1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节，施洗约翰现在已经在监牢里，门徒可以去探访他。</w:t>
      </w:r>
    </w:p>
    <w:p w14:paraId="353E012B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关于施洗约翰，了解一下背景，为什么会被关在监牢里？</w:t>
      </w:r>
    </w:p>
    <w:p w14:paraId="26BF9282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马太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4:1-12</w:t>
      </w:r>
      <w:r w:rsidRPr="00022306">
        <w:rPr>
          <w:rFonts w:hint="eastAsia"/>
          <w:color w:val="000000" w:themeColor="text1"/>
          <w:lang w:eastAsia="zh-CN"/>
        </w:rPr>
        <w:t>，从人的角度，施洗约翰是悲剧。因为希律王娶了弟弟腓力的妻子，约旦河、加利利湖的西边，都是希律王的领地，他弟弟的领地在加利利湖的东边。希律王把自己的太太休掉了，娶了弟弟的太太希罗底。施洗约翰不放过他，非常正直、不妥协，勇敢挑战希律王。施洗</w:t>
      </w:r>
      <w:r w:rsidRPr="00022306">
        <w:rPr>
          <w:rFonts w:hint="eastAsia"/>
          <w:color w:val="000000" w:themeColor="text1"/>
          <w:lang w:eastAsia="zh-CN"/>
        </w:rPr>
        <w:lastRenderedPageBreak/>
        <w:t>约翰是一个先知，去指责一个犹大人的王，敢指出他的罪。在死海的东边，施洗约翰被关押在一个堡垒中，最后在那里被砍头。他委身在基督弥赛亚，不妥协、勇敢、正直。多几个这样的人，世界会不一样。我们已经被称义，应该活出神的义。</w:t>
      </w:r>
    </w:p>
    <w:p w14:paraId="1E644E6F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节，施洗约翰早耶稣六个月诞生，听见主耶稣所做的事，问“那将要来的是你吗”？指弥赛亚。</w:t>
      </w:r>
    </w:p>
    <w:p w14:paraId="0921BD90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施洗约翰这时在监牢里，他是认真寻找真理的人，他一直在寻找弥赛亚，他要知道谁是弥赛亚，认识弥赛亚。诗篇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0:7</w:t>
      </w:r>
      <w:r w:rsidRPr="00022306">
        <w:rPr>
          <w:rFonts w:hint="eastAsia"/>
          <w:color w:val="000000" w:themeColor="text1"/>
          <w:lang w:eastAsia="zh-CN"/>
        </w:rPr>
        <w:t>，“那时我说：看哪，我来了！我的事在经卷上已经记载了”。大卫指向弥赛亚，神借着大卫宣告弥赛亚的到来。希伯来书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0:5-7</w:t>
      </w:r>
      <w:r w:rsidRPr="00022306">
        <w:rPr>
          <w:rFonts w:hint="eastAsia"/>
          <w:color w:val="000000" w:themeColor="text1"/>
          <w:lang w:eastAsia="zh-CN"/>
        </w:rPr>
        <w:t>，作者保罗，引用了诗篇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0</w:t>
      </w:r>
      <w:r w:rsidRPr="00022306">
        <w:rPr>
          <w:rFonts w:hint="eastAsia"/>
          <w:color w:val="000000" w:themeColor="text1"/>
          <w:lang w:eastAsia="zh-CN"/>
        </w:rPr>
        <w:t>用在基督身上。</w:t>
      </w:r>
    </w:p>
    <w:p w14:paraId="6E71EA7E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-5</w:t>
      </w:r>
      <w:r w:rsidRPr="00022306">
        <w:rPr>
          <w:rFonts w:hint="eastAsia"/>
          <w:color w:val="000000" w:themeColor="text1"/>
          <w:lang w:eastAsia="zh-CN"/>
        </w:rPr>
        <w:t>节，“你们去，把所听见的、所看见的事告诉约翰”。这些事情，弥赛亚来一定要做的，当时的人看到了，但是还不相信。施洗约翰听见就明白了。因为他对圣经很熟悉，神在旧约已经预告了，让我们知道弥赛亚来会做什么。以赛亚书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-6</w:t>
      </w:r>
      <w:r w:rsidRPr="00022306">
        <w:rPr>
          <w:rFonts w:hint="eastAsia"/>
          <w:color w:val="000000" w:themeColor="text1"/>
          <w:lang w:eastAsia="zh-CN"/>
        </w:rPr>
        <w:t>，“那时，瞎子的眼必睁开；聋子的耳必开通……”弥赛亚来会怎样？以赛亚书</w:t>
      </w:r>
      <w:r w:rsidRPr="00022306">
        <w:rPr>
          <w:color w:val="000000" w:themeColor="text1"/>
          <w:lang w:eastAsia="zh-CN"/>
        </w:rPr>
        <w:t>61:1</w:t>
      </w:r>
      <w:r w:rsidRPr="00022306">
        <w:rPr>
          <w:rFonts w:hint="eastAsia"/>
          <w:color w:val="000000" w:themeColor="text1"/>
          <w:lang w:eastAsia="zh-CN"/>
        </w:rPr>
        <w:t>，“差遣我医好伤心的人，报告被掳的得释放，被囚的出监牢”。</w:t>
      </w:r>
    </w:p>
    <w:p w14:paraId="233DD1EC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节，主耶稣讲完了，回答了施洗约翰的问题，人应该正确的回应。当时人很多，但都是凑热闹，要看神迹奇事的。“凡不因我跌倒的就有福了”，跌倒，希腊文的意思，想象捕捉老鼠的机器，被抓住是跌倒了。你们听见了，但没有兴趣，离开了，是跌倒。施洗约翰是主耶稣的先锋，是来预备你们的心。那些听进去了，相信的人就有福了。</w:t>
      </w:r>
    </w:p>
    <w:p w14:paraId="15AAFED0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二．马太福音</w:t>
      </w:r>
      <w:r w:rsidRPr="00022306">
        <w:rPr>
          <w:rFonts w:hint="eastAsia"/>
          <w:b/>
          <w:bCs/>
          <w:color w:val="000000" w:themeColor="text1"/>
          <w:lang w:eastAsia="zh-CN"/>
        </w:rPr>
        <w:t>1</w:t>
      </w:r>
      <w:r w:rsidRPr="00022306">
        <w:rPr>
          <w:b/>
          <w:bCs/>
          <w:color w:val="000000" w:themeColor="text1"/>
          <w:lang w:eastAsia="zh-CN"/>
        </w:rPr>
        <w:t>1:7-15</w:t>
      </w:r>
      <w:r w:rsidRPr="00022306">
        <w:rPr>
          <w:rFonts w:hint="eastAsia"/>
          <w:b/>
          <w:bCs/>
          <w:color w:val="000000" w:themeColor="text1"/>
          <w:lang w:eastAsia="zh-CN"/>
        </w:rPr>
        <w:t>主耶稣揭开施洗约翰的真实身份</w:t>
      </w:r>
    </w:p>
    <w:p w14:paraId="5BFE2E41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施洗约翰是把人指向主耶稣的，这里主耶稣要介绍施洗约翰。</w:t>
      </w:r>
    </w:p>
    <w:p w14:paraId="41415266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约翰福音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:19-23</w:t>
      </w:r>
      <w:r w:rsidRPr="00022306">
        <w:rPr>
          <w:rFonts w:hint="eastAsia"/>
          <w:color w:val="000000" w:themeColor="text1"/>
          <w:lang w:eastAsia="zh-CN"/>
        </w:rPr>
        <w:t>，看施洗约翰怎样介绍自己。在约旦河边，他穿的是骆驼皮，吃的是蝗虫野蜜，叫人悔改，给人施洗。犹太人的宗教领袖受不了，派人去问他到底是谁。是以利亚吗？不是。是先知吗？不是。其实他是利未支派的人，是先知。但是宗教领袖说的“那先知”，是指弥</w:t>
      </w:r>
      <w:r w:rsidRPr="00022306">
        <w:rPr>
          <w:rFonts w:hint="eastAsia"/>
          <w:color w:val="000000" w:themeColor="text1"/>
          <w:lang w:eastAsia="zh-CN"/>
        </w:rPr>
        <w:lastRenderedPageBreak/>
        <w:t>赛亚，参见申命记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8-22</w:t>
      </w:r>
      <w:r w:rsidRPr="00022306">
        <w:rPr>
          <w:rFonts w:hint="eastAsia"/>
          <w:color w:val="000000" w:themeColor="text1"/>
          <w:lang w:eastAsia="zh-CN"/>
        </w:rPr>
        <w:t>，神借着摩西已经预告，他将来要兴起一位先知、拯救者，像摩西，指弥赛亚。所以施洗约翰说自己不是先知。</w:t>
      </w:r>
    </w:p>
    <w:p w14:paraId="0202E448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他很谦卑，不说自己是施洗约翰，他说我就是那在旷野有人声喊叫着说的那个声音，参见以赛亚书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0</w:t>
      </w:r>
      <w:r w:rsidRPr="00022306">
        <w:rPr>
          <w:rFonts w:hint="eastAsia"/>
          <w:color w:val="000000" w:themeColor="text1"/>
          <w:lang w:eastAsia="zh-CN"/>
        </w:rPr>
        <w:t>，我就是神差派来的那个声音，约翰福音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: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6-27</w:t>
      </w:r>
      <w:r w:rsidRPr="00022306">
        <w:rPr>
          <w:rFonts w:hint="eastAsia"/>
          <w:color w:val="000000" w:themeColor="text1"/>
          <w:lang w:eastAsia="zh-CN"/>
        </w:rPr>
        <w:t>，“我给他解鞋带也不配”，他那么谦卑，尊重弥赛亚。约翰福音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:31</w:t>
      </w:r>
      <w:r w:rsidRPr="00022306">
        <w:rPr>
          <w:rFonts w:hint="eastAsia"/>
          <w:color w:val="000000" w:themeColor="text1"/>
          <w:lang w:eastAsia="zh-CN"/>
        </w:rPr>
        <w:t>，“从天上来的是在万有之上”，他高举基督，高举弥赛亚。</w:t>
      </w:r>
    </w:p>
    <w:p w14:paraId="43FC4DBC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1.</w:t>
      </w: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color w:val="000000" w:themeColor="text1"/>
          <w:lang w:eastAsia="zh-CN"/>
        </w:rPr>
        <w:t>-9</w:t>
      </w:r>
      <w:r w:rsidRPr="00022306">
        <w:rPr>
          <w:rFonts w:hint="eastAsia"/>
          <w:color w:val="000000" w:themeColor="text1"/>
          <w:lang w:eastAsia="zh-CN"/>
        </w:rPr>
        <w:t>节，群众对施洗约翰的期待是什么？</w:t>
      </w:r>
    </w:p>
    <w:p w14:paraId="413F0C40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rFonts w:hint="eastAsia"/>
          <w:color w:val="000000" w:themeColor="text1"/>
          <w:lang w:eastAsia="zh-CN"/>
        </w:rPr>
        <w:t>节，“你们从前出到旷野是要看什么呢？”旷野就是施洗约翰在那里喊叫，给人施洗，很多人是要去看热闹。主耶稣说你们去看什么呢？施洗约翰不像风吹动的芦苇那样容易妥协。如果你们去看热闹，你们就不明白。施洗约翰不是这样的人，不会被人施压力就妥协，改变自己的信念。今天我们需要思考自己，我们今天活在这个世代，我们是不是风吹动的芦苇？</w:t>
      </w:r>
    </w:p>
    <w:p w14:paraId="2AC5D3C2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节，你们“要看穿细软衣服的人吗”？施洗约翰穿骆驼皮，是很臭的。当时他是一个怪人。主耶稣说那样的人在王宫里，你们去错地方了。</w:t>
      </w:r>
    </w:p>
    <w:p w14:paraId="02599185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9</w:t>
      </w:r>
      <w:r w:rsidRPr="00022306">
        <w:rPr>
          <w:rFonts w:hint="eastAsia"/>
          <w:color w:val="000000" w:themeColor="text1"/>
          <w:lang w:eastAsia="zh-CN"/>
        </w:rPr>
        <w:t>节，你们“是要看先知吗”？我告诉你们，他是先知，但是比先知大多了。他不止是先知。我们在教会里要这样，比先知要大，超过老师。我们应该学习。众人到旷野去，只是看热闹。主耶稣说你们到错地方了。</w:t>
      </w:r>
    </w:p>
    <w:p w14:paraId="41305F34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2.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0-11</w:t>
      </w:r>
      <w:r w:rsidRPr="00022306">
        <w:rPr>
          <w:rFonts w:hint="eastAsia"/>
          <w:color w:val="000000" w:themeColor="text1"/>
          <w:lang w:eastAsia="zh-CN"/>
        </w:rPr>
        <w:t>节，主耶稣怎样高举施洗约翰。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0</w:t>
      </w:r>
      <w:r w:rsidRPr="00022306">
        <w:rPr>
          <w:rFonts w:hint="eastAsia"/>
          <w:color w:val="000000" w:themeColor="text1"/>
          <w:lang w:eastAsia="zh-CN"/>
        </w:rPr>
        <w:t>节，“我要差遣我的使者在你面前预备道路”，他是为主耶稣开路的，为主耶稣预备人心；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节，“凡妇人所生的，没有一个兴起来大过施洗约翰的”。想象一下那些在听的犹太人，群众、宗教领袖，听主耶稣在讲，会怎样想。后面主耶稣解释了，“然而天国里最小的比他还大”。信耶稣的人，在天国里，最小的比他还要大。主耶稣的十二个门徒时常在争谁大，谁坐在主耶稣的右边或者左边，主耶稣责备他们，说你要做众人的仆人。天国中最小的是用人，是谦卑的，愿意服侍人的人。服侍人的人在天国里是最大的。</w:t>
      </w:r>
    </w:p>
    <w:p w14:paraId="77C11718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3.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2-15</w:t>
      </w:r>
      <w:r w:rsidRPr="00022306">
        <w:rPr>
          <w:rFonts w:hint="eastAsia"/>
          <w:color w:val="000000" w:themeColor="text1"/>
          <w:lang w:eastAsia="zh-CN"/>
        </w:rPr>
        <w:t>，看主耶稣怎样劝勉这些人。</w:t>
      </w:r>
    </w:p>
    <w:p w14:paraId="459FF652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12</w:t>
      </w:r>
      <w:r w:rsidRPr="00022306">
        <w:rPr>
          <w:rFonts w:hint="eastAsia"/>
          <w:color w:val="000000" w:themeColor="text1"/>
          <w:lang w:eastAsia="zh-CN"/>
        </w:rPr>
        <w:t>节，“从施洗约翰的时候到如今”，可能是十八个月。因为施洗约翰比主耶稣早六个月，主耶稣可能事奉了一年。天国是努力进入的。施洗</w:t>
      </w:r>
      <w:r w:rsidRPr="00022306">
        <w:rPr>
          <w:rFonts w:hint="eastAsia"/>
          <w:color w:val="000000" w:themeColor="text1"/>
          <w:lang w:eastAsia="zh-CN"/>
        </w:rPr>
        <w:lastRenderedPageBreak/>
        <w:t>约翰在旷野中喊叫，有多少人相信他呢？他被人嘲笑，被逼迫。他还是非常坚信，还是在责备法利赛人，为主耶稣宣传，天国近了！天国是要努力进入的，那些不怕的人，他们就得到了。施洗约翰被砍头了，他不妥协。那时是很难的。努力，不是靠自己努力，是听施洗约翰所讲，相信他。旧约时期就有众先知被害，不是施洗约翰一个人被砍头，他是旧约最后一个先知。参看希伯来书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1:35-40</w:t>
      </w:r>
      <w:r w:rsidRPr="00022306">
        <w:rPr>
          <w:rFonts w:hint="eastAsia"/>
          <w:color w:val="000000" w:themeColor="text1"/>
          <w:lang w:eastAsia="zh-CN"/>
        </w:rPr>
        <w:t>，“这些人都是因信得了美好的证据，却仍未得着所应许的；因为神为我们预备了更美的事，叫他们若不与我们同得，就不能完全”。</w:t>
      </w:r>
    </w:p>
    <w:p w14:paraId="24B97258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13-14</w:t>
      </w:r>
      <w:r w:rsidRPr="00022306">
        <w:rPr>
          <w:rFonts w:hint="eastAsia"/>
          <w:color w:val="000000" w:themeColor="text1"/>
          <w:lang w:eastAsia="zh-CN"/>
        </w:rPr>
        <w:t>节，“因为众先知和律法说预言，到约翰为止。你们若肯领受，这人就是那应当来的以利亚”，指施洗约翰。主耶稣第一次来世上</w:t>
      </w:r>
      <w:r w:rsidRPr="00022306">
        <w:rPr>
          <w:rFonts w:hint="eastAsia"/>
          <w:color w:val="000000" w:themeColor="text1"/>
          <w:lang w:eastAsia="zh-CN"/>
        </w:rPr>
        <w:t xml:space="preserve"> </w:t>
      </w:r>
      <w:r w:rsidRPr="00022306">
        <w:rPr>
          <w:rFonts w:hint="eastAsia"/>
          <w:color w:val="000000" w:themeColor="text1"/>
          <w:lang w:eastAsia="zh-CN"/>
        </w:rPr>
        <w:t>的时候，那以利亚就是施洗约翰；当主耶稣第二次来的时候，真正的以利亚会出现。</w:t>
      </w:r>
    </w:p>
    <w:p w14:paraId="7964698A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15</w:t>
      </w:r>
      <w:r w:rsidRPr="00022306">
        <w:rPr>
          <w:rFonts w:hint="eastAsia"/>
          <w:color w:val="000000" w:themeColor="text1"/>
          <w:lang w:eastAsia="zh-CN"/>
        </w:rPr>
        <w:t>节，有耳可听的就应当听。</w:t>
      </w:r>
    </w:p>
    <w:p w14:paraId="1C31CF97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三．马太福音</w:t>
      </w:r>
      <w:r w:rsidRPr="00022306">
        <w:rPr>
          <w:rFonts w:hint="eastAsia"/>
          <w:b/>
          <w:bCs/>
          <w:color w:val="000000" w:themeColor="text1"/>
          <w:lang w:eastAsia="zh-CN"/>
        </w:rPr>
        <w:t>1</w:t>
      </w:r>
      <w:r w:rsidRPr="00022306">
        <w:rPr>
          <w:b/>
          <w:bCs/>
          <w:color w:val="000000" w:themeColor="text1"/>
          <w:lang w:eastAsia="zh-CN"/>
        </w:rPr>
        <w:t>1:16-19</w:t>
      </w:r>
      <w:r w:rsidRPr="00022306">
        <w:rPr>
          <w:rFonts w:hint="eastAsia"/>
          <w:b/>
          <w:bCs/>
          <w:color w:val="000000" w:themeColor="text1"/>
          <w:lang w:eastAsia="zh-CN"/>
        </w:rPr>
        <w:t>只有结果能证实智慧的完美</w:t>
      </w:r>
    </w:p>
    <w:p w14:paraId="3DF5A275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施洗约翰的事工结束了，才能看到智慧的完美。</w:t>
      </w:r>
    </w:p>
    <w:p w14:paraId="13662ABD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节，“我可用什么比这世代呢？”多数人是要看热闹，登山宝训讲完了，神的义讲完了，但他们不愿意接受。我们今天的世代和那时是一样的，可能更糟糕。当时的世代，好像孩童做游戏。主耶稣用当时犹太人的文化背景做例子。</w:t>
      </w:r>
    </w:p>
    <w:p w14:paraId="51824C08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17</w:t>
      </w:r>
      <w:r w:rsidRPr="00022306">
        <w:rPr>
          <w:rFonts w:hint="eastAsia"/>
          <w:color w:val="000000" w:themeColor="text1"/>
          <w:lang w:eastAsia="zh-CN"/>
        </w:rPr>
        <w:t>节，当时的孩童玩两个游戏，一个是扮演结婚，一个是饰演葬礼。吹笛也不跳舞，举哀也不捶胸。群众对施洗约翰的反应，就是他们对主耶稣的反应。</w:t>
      </w:r>
    </w:p>
    <w:p w14:paraId="0EABB1AA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18</w:t>
      </w:r>
      <w:r w:rsidRPr="00022306">
        <w:rPr>
          <w:rFonts w:hint="eastAsia"/>
          <w:color w:val="000000" w:themeColor="text1"/>
          <w:lang w:eastAsia="zh-CN"/>
        </w:rPr>
        <w:t>节，约翰来了，也不吃也不喝，他扮演的是葬礼。他是严肃的人，穿骆驼皮，喊叫你们要悔改，人说他是被魔鬼附了的；</w:t>
      </w:r>
    </w:p>
    <w:p w14:paraId="6BCB89AB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19</w:t>
      </w:r>
      <w:r w:rsidRPr="00022306">
        <w:rPr>
          <w:rFonts w:hint="eastAsia"/>
          <w:color w:val="000000" w:themeColor="text1"/>
          <w:lang w:eastAsia="zh-CN"/>
        </w:rPr>
        <w:t>节，主耶稣来了，也吃也喝，不禁食。法利赛人说他贪食好酒。主耶稣说，新郎在，陪伴的人怎么禁食呢？应该欢乐。</w:t>
      </w:r>
    </w:p>
    <w:p w14:paraId="7A6D46D3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但智慧之子，总以智慧为是。主耶稣告诉群众，你们不要怕，不要怕被人笑，到最后是值得的。当时多少人恨约翰，批评他。这个不重要，结果重要。神用他让很多人认识主耶稣，他是神的羔羊，神用他为主耶稣</w:t>
      </w:r>
      <w:r w:rsidRPr="00022306">
        <w:rPr>
          <w:rFonts w:hint="eastAsia"/>
          <w:color w:val="000000" w:themeColor="text1"/>
          <w:lang w:eastAsia="zh-CN"/>
        </w:rPr>
        <w:lastRenderedPageBreak/>
        <w:t>开路。无论多少法利赛人攻击主耶稣，批判主耶稣，但他死后又复活，多少人信了主耶稣。这个结果才重要。这是智慧之子，以智慧为是。</w:t>
      </w:r>
    </w:p>
    <w:p w14:paraId="4D430776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F82089E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问题和分享：</w:t>
      </w:r>
    </w:p>
    <w:p w14:paraId="5A916B91" w14:textId="77777777" w:rsidR="00C650C4" w:rsidRPr="00022306" w:rsidRDefault="00C650C4">
      <w:pPr>
        <w:pStyle w:val="ListBullet"/>
        <w:numPr>
          <w:ilvl w:val="0"/>
          <w:numId w:val="49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希律王到底有多少堡垒？</w:t>
      </w:r>
    </w:p>
    <w:p w14:paraId="17D86F2C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有很多，他是建筑家，非常能干。</w:t>
      </w:r>
    </w:p>
    <w:p w14:paraId="652DA820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以前看书上说，如果不了解圣经对西方文化不能理解，这次有些感觉了。比如什么是分辨和论断。比如美国人的思维，是说要理解一个人，要看他的情景，而不是论断他；批判性思维也强调，哪些是事实，哪些是观点；心理咨询师会先问你自己的情绪是什么，然后分辨情绪背后的事实是什么。今天把这些串起来，突然明白什么是论断，什么是分辨。</w:t>
      </w:r>
    </w:p>
    <w:p w14:paraId="2397B5DC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最后一句真是讲的太棒了，智慧之子总以智慧为是。</w:t>
      </w:r>
    </w:p>
    <w:p w14:paraId="0E28716C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我们怎么知道，我们是坚持的智慧还是一种盲目信仰？</w:t>
      </w:r>
    </w:p>
    <w:p w14:paraId="4093EE10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圣经有很多应许，要相信，施洗约翰砍头时也没看到；也可以根据已经发生的事，来帮我们认识。</w:t>
      </w:r>
    </w:p>
    <w:p w14:paraId="0620ADA3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要有信心，就会有盼望，就会有你所盼望的结果。读圣经的时候，有坚定的信心。我们读的是不是虚幻，随着你的坚信，解读神的话语，这个问题就不存在了。</w:t>
      </w:r>
    </w:p>
    <w:p w14:paraId="2EB2072E" w14:textId="77777777" w:rsidR="00C650C4" w:rsidRPr="00022306" w:rsidRDefault="00C650C4">
      <w:pPr>
        <w:pStyle w:val="ListBullet"/>
        <w:numPr>
          <w:ilvl w:val="0"/>
          <w:numId w:val="44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施洗约翰当时那个状态，穿的那个样子，真的很难说服大家。</w:t>
      </w:r>
    </w:p>
    <w:p w14:paraId="7ECA35B1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所以主耶稣形容施洗约翰，你们带着错的观念去看他，就去错了地方。今天我们看一个人也是一样的，去教堂看一个人也会这样。</w:t>
      </w:r>
    </w:p>
    <w:p w14:paraId="2E7ABA2B" w14:textId="77777777" w:rsidR="00C650C4" w:rsidRPr="00022306" w:rsidRDefault="00C650C4">
      <w:pPr>
        <w:pStyle w:val="ListBullet"/>
        <w:numPr>
          <w:ilvl w:val="0"/>
          <w:numId w:val="44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为什么约翰福音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:21</w:t>
      </w:r>
      <w:r w:rsidRPr="00022306">
        <w:rPr>
          <w:rFonts w:hint="eastAsia"/>
          <w:color w:val="000000" w:themeColor="text1"/>
          <w:lang w:eastAsia="zh-CN"/>
        </w:rPr>
        <w:t>中，施洗约翰说自己不是以利亚呢？</w:t>
      </w:r>
    </w:p>
    <w:p w14:paraId="3544C8A2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答案待补充。</w:t>
      </w:r>
    </w:p>
    <w:p w14:paraId="2AD1AD7E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48F98EEB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28ECA68A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4141DDD5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6E7F977" w14:textId="6BDED800" w:rsidR="00C650C4" w:rsidRPr="00022306" w:rsidRDefault="00C650C4" w:rsidP="00C650C4">
      <w:pPr>
        <w:pStyle w:val="Heading1"/>
        <w:rPr>
          <w:lang w:eastAsia="zh-CN"/>
        </w:rPr>
      </w:pPr>
      <w:bookmarkStart w:id="57" w:name="_Toc143946622"/>
      <w:bookmarkStart w:id="58" w:name="_Toc180860576"/>
      <w:r w:rsidRPr="00022306"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 w:rsidRPr="00022306">
        <w:rPr>
          <w:rFonts w:hint="eastAsia"/>
          <w:lang w:eastAsia="zh-CN"/>
        </w:rPr>
        <w:t>（三十七）</w:t>
      </w:r>
      <w:r w:rsidRPr="00022306">
        <w:rPr>
          <w:rFonts w:hint="eastAsia"/>
          <w:lang w:eastAsia="zh-CN"/>
        </w:rPr>
        <w:t>:</w:t>
      </w:r>
      <w:r w:rsidRPr="00022306">
        <w:t xml:space="preserve"> </w:t>
      </w:r>
      <w:r w:rsidRPr="00022306">
        <w:rPr>
          <w:rFonts w:hint="eastAsia"/>
          <w:lang w:eastAsia="zh-CN"/>
        </w:rPr>
        <w:t>你有安息吗？</w:t>
      </w:r>
      <w:bookmarkEnd w:id="57"/>
      <w:bookmarkEnd w:id="58"/>
    </w:p>
    <w:p w14:paraId="5C5A0FD6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时间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023</w:t>
      </w:r>
      <w:r w:rsidRPr="00022306">
        <w:rPr>
          <w:rFonts w:hint="eastAsia"/>
          <w:color w:val="000000" w:themeColor="text1"/>
          <w:lang w:eastAsia="zh-CN"/>
        </w:rPr>
        <w:t>年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月</w:t>
      </w: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日</w:t>
      </w:r>
    </w:p>
    <w:p w14:paraId="061E7B22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相关经文：马太福音</w:t>
      </w:r>
      <w:r w:rsidRPr="00022306">
        <w:rPr>
          <w:color w:val="000000" w:themeColor="text1"/>
          <w:lang w:eastAsia="zh-CN"/>
        </w:rPr>
        <w:t>11:20-30</w:t>
      </w:r>
    </w:p>
    <w:p w14:paraId="5A667A87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文士、法利赛人强调外表，讨好这位神。主耶稣要内在的，行出神的义。马太福音</w:t>
      </w: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rFonts w:hint="eastAsia"/>
          <w:color w:val="000000" w:themeColor="text1"/>
          <w:lang w:eastAsia="zh-CN"/>
        </w:rPr>
        <w:t>，主耶稣曾用几个对比，一个宽的门、窄的门，还有大路、小路，好的果子、坏的果子，这里马太福音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继续让我们看到主耶稣和宗教领袖的对抗。越来越严重，直到时候到了，主耶稣被抓起来。现在还在对抗中。</w:t>
      </w:r>
    </w:p>
    <w:p w14:paraId="28776935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什么是真正的义，怎样得到安息？主耶稣讲法利赛人怎样把重担压在人的身上。天国近了，你们要悔改。要进天国是非常简单的事，法利赛人自己不能进，又把很多重担压到人身上，让人不得进天国，成为天国的子民。今天也是一样的，很多人带着宗教的外表，其实不是的。现在教会很多活动、仪式，要做这个要做那个。主耶稣说你们要先得到安息。看到圣殿中的人忙忙碌碌，但是得不到安息。我们要问自己，我是在服事人还是服事神？</w:t>
      </w:r>
    </w:p>
    <w:p w14:paraId="080BD9C5" w14:textId="60A2A5C6" w:rsidR="00C650C4" w:rsidRPr="00022306" w:rsidRDefault="00284D52" w:rsidP="00284D52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一．</w:t>
      </w:r>
      <w:r w:rsidRPr="00284D52">
        <w:rPr>
          <w:rFonts w:hint="eastAsia"/>
          <w:b/>
          <w:bCs/>
          <w:color w:val="000000" w:themeColor="text1"/>
          <w:lang w:eastAsia="zh-CN"/>
        </w:rPr>
        <w:t>马太福音</w:t>
      </w:r>
      <w:r w:rsidRPr="00284D52">
        <w:rPr>
          <w:b/>
          <w:bCs/>
          <w:color w:val="000000" w:themeColor="text1"/>
          <w:lang w:eastAsia="zh-CN"/>
        </w:rPr>
        <w:t>11: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2</w:t>
      </w:r>
      <w:r w:rsidR="00C650C4" w:rsidRPr="00022306">
        <w:rPr>
          <w:b/>
          <w:bCs/>
          <w:color w:val="000000" w:themeColor="text1"/>
          <w:lang w:eastAsia="zh-CN"/>
        </w:rPr>
        <w:t>0-24</w:t>
      </w:r>
      <w:r>
        <w:rPr>
          <w:rFonts w:hint="eastAsia"/>
          <w:b/>
          <w:bCs/>
          <w:color w:val="000000" w:themeColor="text1"/>
          <w:lang w:eastAsia="zh-CN"/>
        </w:rPr>
        <w:t>，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悔改的问题</w:t>
      </w:r>
    </w:p>
    <w:p w14:paraId="49AE00EE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为什么得不到安息？因为没有悔改。</w:t>
      </w:r>
    </w:p>
    <w:p w14:paraId="3366844D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这部分的地理位置，在加利利湖附近，主耶稣主要事工的地点伯赛大、迦百农、哥拉汛，还有哥尼撒勒、抹大拉。</w:t>
      </w:r>
    </w:p>
    <w:p w14:paraId="7EEE4FA4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悔改的问题有两点：</w:t>
      </w:r>
    </w:p>
    <w:p w14:paraId="17724655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1.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0-21</w:t>
      </w:r>
      <w:r w:rsidRPr="00022306">
        <w:rPr>
          <w:rFonts w:hint="eastAsia"/>
          <w:color w:val="000000" w:themeColor="text1"/>
          <w:lang w:eastAsia="zh-CN"/>
        </w:rPr>
        <w:t>节，主耶稣行了很多异能，但他们没有反应。圣经说，多给的要多收。如果给的多，我们责任也多，要交账的。罗马书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0-23</w:t>
      </w:r>
      <w:r w:rsidRPr="00022306">
        <w:rPr>
          <w:rFonts w:hint="eastAsia"/>
          <w:color w:val="000000" w:themeColor="text1"/>
          <w:lang w:eastAsia="zh-CN"/>
        </w:rPr>
        <w:t>，神是公义的，信实的。神如果没有讲，就不会讨。世人应该从神的创造知道神的存在，“自从造天地以来，神的永能和神性是明明可知的”。迦百农等那几个城市可以听到主耶稣讲道，但是终不悔改。所以主耶稣说你们有祸了，你们要面对神公义的审判。这几节经文告诉我们，如果神多向我们启示，就要向我们多要，如果没有讲，就不会要。今天的社会</w:t>
      </w:r>
      <w:r w:rsidRPr="00022306">
        <w:rPr>
          <w:rFonts w:hint="eastAsia"/>
          <w:color w:val="000000" w:themeColor="text1"/>
          <w:lang w:eastAsia="zh-CN"/>
        </w:rPr>
        <w:lastRenderedPageBreak/>
        <w:t>是没有道德的标准的，神要向他们要账。神把是非之心放在人心里，不管信不信神，人都知道是非，这是良心。罗马书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，神把律法刻在人心里。人都有从神来的道德觉醒，现在社会很黑暗，说明审判快要来了。</w:t>
      </w:r>
    </w:p>
    <w:p w14:paraId="1600F92F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2.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2-24</w:t>
      </w:r>
      <w:r w:rsidRPr="00022306">
        <w:rPr>
          <w:rFonts w:hint="eastAsia"/>
          <w:color w:val="000000" w:themeColor="text1"/>
          <w:lang w:eastAsia="zh-CN"/>
        </w:rPr>
        <w:t>神的审判是有程度不一，奖赏也是不一样的，因为神是公义的。主耶稣在跟哥拉汛讲，因为他没有花时间在推罗、西顿，但是花很多时间在这里；对迦百农讲，所多玛、蛾摩拉有同性恋、变性，所以神降下火把这两个地方烧掉了，参见创世记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8-19</w:t>
      </w:r>
      <w:r w:rsidRPr="00022306">
        <w:rPr>
          <w:rFonts w:hint="eastAsia"/>
          <w:color w:val="000000" w:themeColor="text1"/>
          <w:lang w:eastAsia="zh-CN"/>
        </w:rPr>
        <w:t>章。今天有科技的帮助，情况比所多玛、蛾摩拉更严重。我们有机会听到神的话，知道他要我们做的事情。神对我们的要求也比一般人多，但是奖赏程度也不一样。</w:t>
      </w:r>
    </w:p>
    <w:p w14:paraId="3E642C6F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这里提到没有悔改的例子，主耶稣在告诉法利赛人、门徒和犹太人，神灭掉这些地方，主要是因为他们骄傲，要和神来比。今天也是一样，很多人骄傲，牺牲人来救这个地球。</w:t>
      </w:r>
    </w:p>
    <w:p w14:paraId="2409662F" w14:textId="3D696812" w:rsidR="00C650C4" w:rsidRPr="00022306" w:rsidRDefault="00284D52" w:rsidP="00284D52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二．</w:t>
      </w:r>
      <w:r w:rsidRPr="00284D52">
        <w:rPr>
          <w:rFonts w:hint="eastAsia"/>
          <w:b/>
          <w:bCs/>
          <w:color w:val="000000" w:themeColor="text1"/>
          <w:lang w:eastAsia="zh-CN"/>
        </w:rPr>
        <w:t>马太福音</w:t>
      </w:r>
      <w:r w:rsidRPr="00284D52">
        <w:rPr>
          <w:b/>
          <w:bCs/>
          <w:color w:val="000000" w:themeColor="text1"/>
          <w:lang w:eastAsia="zh-CN"/>
        </w:rPr>
        <w:t>11: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2</w:t>
      </w:r>
      <w:r w:rsidR="00C650C4" w:rsidRPr="00022306">
        <w:rPr>
          <w:b/>
          <w:bCs/>
          <w:color w:val="000000" w:themeColor="text1"/>
          <w:lang w:eastAsia="zh-CN"/>
        </w:rPr>
        <w:t>5-27</w:t>
      </w:r>
      <w:r>
        <w:rPr>
          <w:rFonts w:hint="eastAsia"/>
          <w:b/>
          <w:bCs/>
          <w:color w:val="000000" w:themeColor="text1"/>
          <w:lang w:eastAsia="zh-CN"/>
        </w:rPr>
        <w:t>，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启示的原则</w:t>
      </w:r>
    </w:p>
    <w:p w14:paraId="17A1D3F8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神是公义，他做事有原则的。</w:t>
      </w:r>
    </w:p>
    <w:p w14:paraId="364DA218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这段好像和上文没有关系，其实是有关系的。</w:t>
      </w:r>
    </w:p>
    <w:p w14:paraId="5B5033C1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节。是谁向人启示？是父神，天地的主。启示给谁？给婴孩。神喜欢向婴孩启示，神不向那些觉得自己可以的，觉得自己读书多、聪明的人启示。这两类人的区别是骄傲和谦卑。不是不向有知识的人启示，是不向那些觉得自己行的，不需要神的人启示。神用知识高的人，比如保罗。以赛亚书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7:15</w:t>
      </w:r>
      <w:r w:rsidRPr="00022306">
        <w:rPr>
          <w:rFonts w:hint="eastAsia"/>
          <w:color w:val="000000" w:themeColor="text1"/>
          <w:lang w:eastAsia="zh-CN"/>
        </w:rPr>
        <w:t>，“我住在至高至圣的所在，也与心灵痛悔谦卑的人同居”。耶稣向婴孩显现，圣经中很多这样的例子。神是创造者，我们是被造的，我们要谦卑。参见路加福音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8:9-14</w:t>
      </w:r>
      <w:r w:rsidRPr="00022306">
        <w:rPr>
          <w:rFonts w:hint="eastAsia"/>
          <w:color w:val="000000" w:themeColor="text1"/>
          <w:lang w:eastAsia="zh-CN"/>
        </w:rPr>
        <w:t>，法利赛人觉得自己懂律法，比别人做的好，但税吏看到自己的罪和可怜。主耶稣警告他们。神向谦卑的人启示，我们要悔改、认罪，神就会向我们启示他自己。</w:t>
      </w:r>
    </w:p>
    <w:p w14:paraId="2EDE666E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节，神的美意本是如此。</w:t>
      </w:r>
    </w:p>
    <w:p w14:paraId="250C5258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7</w:t>
      </w:r>
      <w:r w:rsidRPr="00022306">
        <w:rPr>
          <w:rFonts w:hint="eastAsia"/>
          <w:color w:val="000000" w:themeColor="text1"/>
          <w:lang w:eastAsia="zh-CN"/>
        </w:rPr>
        <w:t>节，“一切所有的，都是我父交付我的”，这是主耶稣讲的。父神把一切的事交给主耶稣。我们要认识神，一定要经过主耶稣。那一些文士、法利赛人要亲近神，但不要主耶稣。今天很多人在拜神，不是经过耶稣的，是拜假神。参见约翰福音</w:t>
      </w:r>
      <w:r w:rsidRPr="00022306">
        <w:rPr>
          <w:rFonts w:hint="eastAsia"/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9-47</w:t>
      </w:r>
      <w:r w:rsidRPr="00022306">
        <w:rPr>
          <w:rFonts w:hint="eastAsia"/>
          <w:color w:val="000000" w:themeColor="text1"/>
          <w:lang w:eastAsia="zh-CN"/>
        </w:rPr>
        <w:t>，你们拜的神是魔鬼；约翰福音</w:t>
      </w:r>
      <w:r w:rsidRPr="00022306">
        <w:rPr>
          <w:rFonts w:hint="eastAsia"/>
          <w:color w:val="000000" w:themeColor="text1"/>
          <w:lang w:eastAsia="zh-CN"/>
        </w:rPr>
        <w:lastRenderedPageBreak/>
        <w:t>5</w:t>
      </w:r>
      <w:r w:rsidRPr="00022306">
        <w:rPr>
          <w:color w:val="000000" w:themeColor="text1"/>
          <w:lang w:eastAsia="zh-CN"/>
        </w:rPr>
        <w:t>:21-24</w:t>
      </w:r>
      <w:r w:rsidRPr="00022306">
        <w:rPr>
          <w:rFonts w:hint="eastAsia"/>
          <w:color w:val="000000" w:themeColor="text1"/>
          <w:lang w:eastAsia="zh-CN"/>
        </w:rPr>
        <w:t>，“父不审判什么人，乃将审判的事全交与子”；约翰福音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4:6</w:t>
      </w:r>
      <w:r w:rsidRPr="00022306">
        <w:rPr>
          <w:rFonts w:hint="eastAsia"/>
          <w:color w:val="000000" w:themeColor="text1"/>
          <w:lang w:eastAsia="zh-CN"/>
        </w:rPr>
        <w:t>，“我就是道路、真理、生命，；若不藉着我，没有人能到父那里去”。犹太教不信主耶稣，他们所信的神是什么呢？魔鬼。</w:t>
      </w:r>
    </w:p>
    <w:p w14:paraId="64BFBF47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我们需要主耶稣，有了主耶稣就有了一切；有了主耶稣就有了父；只有主耶稣能把神的义加给人，只有借着主耶稣，神的义才赐给我们。</w:t>
      </w:r>
    </w:p>
    <w:p w14:paraId="2B19E14F" w14:textId="57E4F3B2" w:rsidR="00C650C4" w:rsidRPr="00022306" w:rsidRDefault="00284D52" w:rsidP="00284D52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三．</w:t>
      </w:r>
      <w:r w:rsidRPr="00284D52">
        <w:rPr>
          <w:rFonts w:hint="eastAsia"/>
          <w:b/>
          <w:bCs/>
          <w:color w:val="000000" w:themeColor="text1"/>
          <w:lang w:eastAsia="zh-CN"/>
        </w:rPr>
        <w:t>马太福音</w:t>
      </w:r>
      <w:r w:rsidRPr="00284D52">
        <w:rPr>
          <w:b/>
          <w:bCs/>
          <w:color w:val="000000" w:themeColor="text1"/>
          <w:lang w:eastAsia="zh-CN"/>
        </w:rPr>
        <w:t>11: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2</w:t>
      </w:r>
      <w:r w:rsidR="00C650C4" w:rsidRPr="00022306">
        <w:rPr>
          <w:b/>
          <w:bCs/>
          <w:color w:val="000000" w:themeColor="text1"/>
          <w:lang w:eastAsia="zh-CN"/>
        </w:rPr>
        <w:t>8</w:t>
      </w:r>
      <w:r>
        <w:rPr>
          <w:rFonts w:hint="eastAsia"/>
          <w:b/>
          <w:bCs/>
          <w:color w:val="000000" w:themeColor="text1"/>
          <w:lang w:eastAsia="zh-CN"/>
        </w:rPr>
        <w:t>，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安息的优先</w:t>
      </w:r>
    </w:p>
    <w:p w14:paraId="1AE5575D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人需要安息，才能够服事神，讨神喜悦。基督徒需要安息。</w:t>
      </w:r>
    </w:p>
    <w:p w14:paraId="6B553F15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安息有两个意思，一是离开世界，安息主怀，启示录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4</w:t>
      </w:r>
      <w:r w:rsidRPr="00022306">
        <w:rPr>
          <w:rFonts w:hint="eastAsia"/>
          <w:color w:val="000000" w:themeColor="text1"/>
          <w:lang w:eastAsia="zh-CN"/>
        </w:rPr>
        <w:t>章；第二个意思是，活在这个世界中的安息。今天我们活在这个时代，我们有没有安息很重要。我在服事神，我们到底有没有得到安息？</w:t>
      </w:r>
    </w:p>
    <w:p w14:paraId="40620097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节，凡劳苦担重担的人，主要指内在的，心灵的劳苦，不是外面的。像法利赛人讲外在的一样，主耶稣讲内在的。他们代表宗教。宗教能给人安息吗？他们很热心的，但得不到安息。他们做很多事情，但是心灵的重担更大，变成劳苦担重担的人。他们是拉比，老师，这些人要亲近神，要很多条件，要守律法，做很多事。他们把很多重担压在人身上，来敬拜神，心灵却得不到释放。所以主耶稣说，你们要先意识到你们需要安息，再来服事我。</w:t>
      </w:r>
    </w:p>
    <w:p w14:paraId="0ABD735B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外在的劳苦是从环境来的，你到一个新的环境，不得轻松的；主耶稣讲的是内在的，是从自己来的。宗教强调外表。这些是给自己的压力，自己欺骗自己，也欺骗别人。到教堂是好的事，美的事，但很多人离开教堂，好像没有轻松。这一节很重要，自己要先安息。</w:t>
      </w:r>
    </w:p>
    <w:p w14:paraId="20FF1D03" w14:textId="2786C444" w:rsidR="00C650C4" w:rsidRPr="00022306" w:rsidRDefault="00284D52" w:rsidP="00284D52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四．</w:t>
      </w:r>
      <w:r w:rsidRPr="00284D52">
        <w:rPr>
          <w:rFonts w:hint="eastAsia"/>
          <w:b/>
          <w:bCs/>
          <w:color w:val="000000" w:themeColor="text1"/>
          <w:lang w:eastAsia="zh-CN"/>
        </w:rPr>
        <w:t>马太福音</w:t>
      </w:r>
      <w:r w:rsidRPr="00284D52">
        <w:rPr>
          <w:b/>
          <w:bCs/>
          <w:color w:val="000000" w:themeColor="text1"/>
          <w:lang w:eastAsia="zh-CN"/>
        </w:rPr>
        <w:t>11: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2</w:t>
      </w:r>
      <w:r w:rsidR="00C650C4" w:rsidRPr="00022306">
        <w:rPr>
          <w:b/>
          <w:bCs/>
          <w:color w:val="000000" w:themeColor="text1"/>
          <w:lang w:eastAsia="zh-CN"/>
        </w:rPr>
        <w:t>9-30</w:t>
      </w:r>
      <w:r>
        <w:rPr>
          <w:rFonts w:hint="eastAsia"/>
          <w:b/>
          <w:bCs/>
          <w:color w:val="000000" w:themeColor="text1"/>
          <w:lang w:eastAsia="zh-CN"/>
        </w:rPr>
        <w:t>，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得安息的原则</w:t>
      </w:r>
    </w:p>
    <w:p w14:paraId="7608C358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安息的原则：你们要接受我的轭。原义就是指牛在农田里耕种时负的轭。有耕种经验的人知道，木头形状要做的刚刚好在牛的颈下，牛才不觉得痛。农夫怎样训练新的牛呢？是把新的牛和老牛放在一起，但所有的重担都在老牛的身上，新牛在旁边，轭扣得松松的，只是跟着走。主耶稣替我们担负了所有的重担，我们只是跟着走。我们只要接受，跟他走。</w:t>
      </w:r>
      <w:r w:rsidRPr="00022306">
        <w:rPr>
          <w:rFonts w:hint="eastAsia"/>
          <w:b/>
          <w:bCs/>
          <w:color w:val="000000" w:themeColor="text1"/>
          <w:lang w:eastAsia="zh-CN"/>
        </w:rPr>
        <w:t>跟他走在他的道路上，这是“负我的轭”。</w:t>
      </w:r>
    </w:p>
    <w:p w14:paraId="493AFD35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2</w:t>
      </w:r>
      <w:r w:rsidRPr="00022306">
        <w:rPr>
          <w:color w:val="000000" w:themeColor="text1"/>
          <w:lang w:eastAsia="zh-CN"/>
        </w:rPr>
        <w:t>9</w:t>
      </w:r>
      <w:r w:rsidRPr="00022306">
        <w:rPr>
          <w:rFonts w:hint="eastAsia"/>
          <w:color w:val="000000" w:themeColor="text1"/>
          <w:lang w:eastAsia="zh-CN"/>
        </w:rPr>
        <w:t>节，“我心里柔和谦卑”，你们只要学我的样式。不像那些文士法利赛人。我们的心态要对。今天到教堂的人，很多人要做事，神要的是我们内在的光景，不是我们为他做事。我们跟从他要有正确的心态，心里柔和谦卑。人对我不好，我不报仇，有神替我伸冤。我们心里必得享安息。</w:t>
      </w:r>
    </w:p>
    <w:p w14:paraId="7710A601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</w:p>
    <w:p w14:paraId="54BD66B4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问题与分享：</w:t>
      </w:r>
    </w:p>
    <w:p w14:paraId="0119E86D" w14:textId="77777777" w:rsidR="00C650C4" w:rsidRPr="00022306" w:rsidRDefault="00C650C4">
      <w:pPr>
        <w:pStyle w:val="ListBullet"/>
        <w:numPr>
          <w:ilvl w:val="0"/>
          <w:numId w:val="5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安息是动态的，散漫、懒散是不可以安息的。</w:t>
      </w:r>
    </w:p>
    <w:p w14:paraId="59F659B0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安息不是不做事就可以的，是心里的平安，在忙碌中也可以有安息。</w:t>
      </w:r>
    </w:p>
    <w:p w14:paraId="5ADBA8B4" w14:textId="77777777" w:rsidR="00C650C4" w:rsidRPr="00022306" w:rsidRDefault="00C650C4">
      <w:pPr>
        <w:pStyle w:val="ListBullet"/>
        <w:numPr>
          <w:ilvl w:val="0"/>
          <w:numId w:val="5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尽管现在教会的光景不好，但是主耶稣还是在掌管。</w:t>
      </w:r>
    </w:p>
    <w:p w14:paraId="37E3D8AF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3AFC7C81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03412CEB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7664F4DB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1A126C53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4FD272CF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578B540D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1724634C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6A0215A7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6D05869A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0809A11C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747656A8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7AE760AA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197460DB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20B47838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4674BAD5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073069F4" w14:textId="5F11629F" w:rsidR="00C650C4" w:rsidRPr="00022306" w:rsidRDefault="00C650C4" w:rsidP="00C650C4">
      <w:pPr>
        <w:pStyle w:val="Heading1"/>
        <w:rPr>
          <w:lang w:eastAsia="zh-CN"/>
        </w:rPr>
      </w:pPr>
      <w:bookmarkStart w:id="59" w:name="_Toc143946623"/>
      <w:bookmarkStart w:id="60" w:name="_Toc180860577"/>
      <w:r w:rsidRPr="00022306"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 w:rsidRPr="00022306">
        <w:rPr>
          <w:rFonts w:hint="eastAsia"/>
          <w:lang w:eastAsia="zh-CN"/>
        </w:rPr>
        <w:t>（三十八）</w:t>
      </w:r>
      <w:r w:rsidRPr="00022306">
        <w:rPr>
          <w:rFonts w:hint="eastAsia"/>
          <w:lang w:eastAsia="zh-CN"/>
        </w:rPr>
        <w:t>:</w:t>
      </w:r>
      <w:r w:rsidRPr="00022306">
        <w:t xml:space="preserve"> </w:t>
      </w:r>
      <w:r w:rsidRPr="00022306">
        <w:rPr>
          <w:rFonts w:hint="eastAsia"/>
          <w:lang w:eastAsia="zh-CN"/>
        </w:rPr>
        <w:t>胜过文士和法利赛人的义</w:t>
      </w:r>
      <w:bookmarkEnd w:id="59"/>
      <w:bookmarkEnd w:id="60"/>
    </w:p>
    <w:p w14:paraId="675D70AF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时间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023</w:t>
      </w:r>
      <w:r w:rsidRPr="00022306">
        <w:rPr>
          <w:rFonts w:hint="eastAsia"/>
          <w:color w:val="000000" w:themeColor="text1"/>
          <w:lang w:eastAsia="zh-CN"/>
        </w:rPr>
        <w:t>年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月</w:t>
      </w:r>
      <w:r w:rsidRPr="00022306">
        <w:rPr>
          <w:color w:val="000000" w:themeColor="text1"/>
          <w:lang w:eastAsia="zh-CN"/>
        </w:rPr>
        <w:t>12</w:t>
      </w:r>
      <w:r w:rsidRPr="00022306">
        <w:rPr>
          <w:rFonts w:hint="eastAsia"/>
          <w:color w:val="000000" w:themeColor="text1"/>
          <w:lang w:eastAsia="zh-CN"/>
        </w:rPr>
        <w:t>日</w:t>
      </w:r>
    </w:p>
    <w:p w14:paraId="06B8C883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相关经文：路加福音</w:t>
      </w:r>
      <w:r w:rsidRPr="00022306">
        <w:rPr>
          <w:color w:val="000000" w:themeColor="text1"/>
          <w:lang w:eastAsia="zh-CN"/>
        </w:rPr>
        <w:t>7:36-50</w:t>
      </w:r>
      <w:r w:rsidRPr="00022306">
        <w:rPr>
          <w:rFonts w:hint="eastAsia"/>
          <w:color w:val="000000" w:themeColor="text1"/>
          <w:lang w:eastAsia="zh-CN"/>
        </w:rPr>
        <w:t>；</w:t>
      </w:r>
      <w:r w:rsidRPr="00022306">
        <w:rPr>
          <w:color w:val="000000" w:themeColor="text1"/>
          <w:lang w:eastAsia="zh-CN"/>
        </w:rPr>
        <w:t xml:space="preserve">8:1-3 </w:t>
      </w:r>
    </w:p>
    <w:p w14:paraId="79F10262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马太福音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:20</w:t>
      </w:r>
      <w:r w:rsidRPr="00022306">
        <w:rPr>
          <w:rFonts w:hint="eastAsia"/>
          <w:color w:val="000000" w:themeColor="text1"/>
          <w:lang w:eastAsia="zh-CN"/>
        </w:rPr>
        <w:t>，你们的义若不胜过文士和法利赛人的义，断不能进天国。我们已经被称义，是天国的子民，我们知道自己的身份，原本是罪人，但有神的恩典、饶恕，我们被称义。</w:t>
      </w:r>
    </w:p>
    <w:p w14:paraId="2DF55DAB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主耶稣刚刚讲过登山宝训，今天这段故事是应用。</w:t>
      </w:r>
    </w:p>
    <w:p w14:paraId="39172A89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路加福音的重点是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9:10</w:t>
      </w:r>
      <w:r w:rsidRPr="00022306">
        <w:rPr>
          <w:rFonts w:hint="eastAsia"/>
          <w:color w:val="000000" w:themeColor="text1"/>
          <w:lang w:eastAsia="zh-CN"/>
        </w:rPr>
        <w:t>，“人子来，为要寻找、拯救失丧的人”。</w:t>
      </w:r>
      <w:r w:rsidRPr="00022306">
        <w:rPr>
          <w:rFonts w:hint="eastAsia"/>
          <w:color w:val="000000" w:themeColor="text1"/>
          <w:lang w:eastAsia="zh-CN"/>
        </w:rPr>
        <w:t xml:space="preserve"> </w:t>
      </w:r>
      <w:r w:rsidRPr="00022306">
        <w:rPr>
          <w:rFonts w:hint="eastAsia"/>
          <w:color w:val="000000" w:themeColor="text1"/>
          <w:lang w:eastAsia="zh-CN"/>
        </w:rPr>
        <w:t>这个故事是对比，法利赛人和有罪的女人，自称为义的法利赛人和被人认为有罪的女人。法利赛人的自我价值建立在靠外表的义，自以为行出神的义，这个女人的自我价值在于要得到主耶稣的饶恕。</w:t>
      </w:r>
    </w:p>
    <w:p w14:paraId="48C79333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罪得赦免，这个故事讲的是饶恕的问题。得到主耶稣的赦免，就是胜过文士、法利赛人义。</w:t>
      </w:r>
    </w:p>
    <w:p w14:paraId="2B66E5AB" w14:textId="4B66D8BC" w:rsidR="00C650C4" w:rsidRPr="00022306" w:rsidRDefault="003B1F3E" w:rsidP="003B1F3E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一．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路加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7</w:t>
      </w:r>
      <w:r w:rsidR="00C650C4" w:rsidRPr="00022306">
        <w:rPr>
          <w:b/>
          <w:bCs/>
          <w:color w:val="000000" w:themeColor="text1"/>
          <w:lang w:eastAsia="zh-CN"/>
        </w:rPr>
        <w:t xml:space="preserve">:37-38 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从一个曾经在罪中的女人的行动上表现出来</w:t>
      </w:r>
    </w:p>
    <w:p w14:paraId="2585984E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这个女人得到主耶稣的赦免，所以她的义胜过文士、法利赛人的义。</w:t>
      </w:r>
    </w:p>
    <w:p w14:paraId="1130B13F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法利赛人请拉比到家里吃饭，是很平常的事。他们有地位，可能在院子里吃饭，也会邀请其他人，过路的人也可以来听。这是公开的场面，欢迎人来认识这位拉比。所以这个女人来了。</w:t>
      </w:r>
    </w:p>
    <w:p w14:paraId="140C6740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个女人是个罪人，谁不是罪人呢？这个女人可能很早就注意主耶稣了，可能很早就悔改了。她知道主耶稣来坐席，她有准备的。她没有受他人眼光的影响，她进到法利赛人的院子。这个很重要，不受周围目光的影响。</w:t>
      </w:r>
    </w:p>
    <w:p w14:paraId="3AE1BFEB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那时候请客，是坐在很矮的沙发上，左手撑着头，右手拿食物，脚伸在外面。那个女人靠着主耶稣的脚哭，泪水打湿了脚，用自己的头发把主耶稣的脚擦干。当时的女人头发是包着的，把头发散开是对自己的羞辱。</w:t>
      </w:r>
      <w:r w:rsidRPr="00022306">
        <w:rPr>
          <w:rFonts w:hint="eastAsia"/>
          <w:color w:val="000000" w:themeColor="text1"/>
          <w:lang w:eastAsia="zh-CN"/>
        </w:rPr>
        <w:lastRenderedPageBreak/>
        <w:t>亲吻的动作是不间断的，中文翻译成“连连”。这些行动说明，她已经是一个悔改的人了。</w:t>
      </w:r>
    </w:p>
    <w:p w14:paraId="018C60A8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女人的痛哭，参见路加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2:62</w:t>
      </w:r>
      <w:r w:rsidRPr="00022306">
        <w:rPr>
          <w:rFonts w:hint="eastAsia"/>
          <w:color w:val="000000" w:themeColor="text1"/>
          <w:lang w:eastAsia="zh-CN"/>
        </w:rPr>
        <w:t>，彼得“他就出去痛哭”。一样的字；路加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9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color w:val="000000" w:themeColor="text1"/>
          <w:lang w:eastAsia="zh-CN"/>
        </w:rPr>
        <w:t>41-44</w:t>
      </w:r>
      <w:r w:rsidRPr="00022306">
        <w:rPr>
          <w:rFonts w:hint="eastAsia"/>
          <w:color w:val="000000" w:themeColor="text1"/>
          <w:lang w:eastAsia="zh-CN"/>
        </w:rPr>
        <w:t>，“耶稣快到耶路撒冷，看见城，就为它哀哭”。一样的字。</w:t>
      </w:r>
    </w:p>
    <w:p w14:paraId="0164CF0C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女人做的这些事情，法利赛人和周围的人都在看。主耶稣没有阻止她。每一个人都在惊讶。从她的行动可以看出，她是那么爱主耶稣，那么谦卑。她相信得到了主耶稣的赦免，她知道她不配的，所以从心灵深处爱耶稣。</w:t>
      </w:r>
    </w:p>
    <w:p w14:paraId="1367B3D0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二</w:t>
      </w:r>
      <w:r w:rsidRPr="00022306">
        <w:rPr>
          <w:rFonts w:hint="eastAsia"/>
          <w:b/>
          <w:bCs/>
          <w:color w:val="000000" w:themeColor="text1"/>
          <w:lang w:eastAsia="zh-CN"/>
        </w:rPr>
        <w:t xml:space="preserve">. </w:t>
      </w:r>
      <w:r w:rsidRPr="00022306">
        <w:rPr>
          <w:rFonts w:hint="eastAsia"/>
          <w:b/>
          <w:bCs/>
          <w:color w:val="000000" w:themeColor="text1"/>
          <w:lang w:eastAsia="zh-CN"/>
        </w:rPr>
        <w:t>路加</w:t>
      </w:r>
      <w:r w:rsidRPr="00022306">
        <w:rPr>
          <w:rFonts w:hint="eastAsia"/>
          <w:b/>
          <w:bCs/>
          <w:color w:val="000000" w:themeColor="text1"/>
          <w:lang w:eastAsia="zh-CN"/>
        </w:rPr>
        <w:t>7</w:t>
      </w:r>
      <w:r w:rsidRPr="00022306">
        <w:rPr>
          <w:b/>
          <w:bCs/>
          <w:color w:val="000000" w:themeColor="text1"/>
          <w:lang w:eastAsia="zh-CN"/>
        </w:rPr>
        <w:t xml:space="preserve">:39 </w:t>
      </w:r>
      <w:r w:rsidRPr="00022306">
        <w:rPr>
          <w:rFonts w:hint="eastAsia"/>
          <w:b/>
          <w:bCs/>
          <w:color w:val="000000" w:themeColor="text1"/>
          <w:lang w:eastAsia="zh-CN"/>
        </w:rPr>
        <w:t>从一个自以为义的法利赛人的态度中证明出来</w:t>
      </w:r>
      <w:r w:rsidRPr="00022306">
        <w:rPr>
          <w:b/>
          <w:bCs/>
          <w:color w:val="000000" w:themeColor="text1"/>
          <w:lang w:eastAsia="zh-CN"/>
        </w:rPr>
        <w:t xml:space="preserve"> </w:t>
      </w:r>
    </w:p>
    <w:p w14:paraId="0C69F73C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是一个负面的例子，这法利赛人没有得到赦免，还是靠外表的义，讨好这位神。“这人若是先知”，原义这人肯定不是先知。他已经对主耶稣下了一个结论。他的态度是自我为义，他的罪没有得到饶恕，没有被神称为义人。</w:t>
      </w:r>
    </w:p>
    <w:p w14:paraId="583E7A9F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三．路加</w:t>
      </w:r>
      <w:r w:rsidRPr="00022306">
        <w:rPr>
          <w:rFonts w:hint="eastAsia"/>
          <w:b/>
          <w:bCs/>
          <w:color w:val="000000" w:themeColor="text1"/>
          <w:lang w:eastAsia="zh-CN"/>
        </w:rPr>
        <w:t>7</w:t>
      </w:r>
      <w:r w:rsidRPr="00022306">
        <w:rPr>
          <w:b/>
          <w:bCs/>
          <w:color w:val="000000" w:themeColor="text1"/>
          <w:lang w:eastAsia="zh-CN"/>
        </w:rPr>
        <w:t xml:space="preserve">:40-43 </w:t>
      </w:r>
      <w:r w:rsidRPr="00022306">
        <w:rPr>
          <w:rFonts w:hint="eastAsia"/>
          <w:b/>
          <w:bCs/>
          <w:color w:val="000000" w:themeColor="text1"/>
          <w:lang w:eastAsia="zh-CN"/>
        </w:rPr>
        <w:t>从主耶稣给的比喻中揭露出来</w:t>
      </w:r>
    </w:p>
    <w:p w14:paraId="6FF30255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这里主耶稣给一个比喻。主耶稣把他的问题完全显露出来，告诉我们四点：</w:t>
      </w:r>
    </w:p>
    <w:p w14:paraId="58AD73DC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我们都是欠债的人，因为我们犯罪。法利赛人不觉得自己是罪人，别人都是罪人；</w:t>
      </w:r>
    </w:p>
    <w:p w14:paraId="114297DD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无力偿还，我们没有能力还自己的债；</w:t>
      </w:r>
    </w:p>
    <w:p w14:paraId="42C8C410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债主开恩免债。我们得到赦免，不是靠我们的能力，要靠神的恩典；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欠债多的人，一定会更爱主，因为他被免的债多。这是一般人的看法，是世界的观念。</w:t>
      </w:r>
    </w:p>
    <w:p w14:paraId="2B167E4B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四．路加</w:t>
      </w:r>
      <w:r w:rsidRPr="00022306">
        <w:rPr>
          <w:rFonts w:hint="eastAsia"/>
          <w:b/>
          <w:bCs/>
          <w:color w:val="000000" w:themeColor="text1"/>
          <w:lang w:eastAsia="zh-CN"/>
        </w:rPr>
        <w:t>7</w:t>
      </w:r>
      <w:r w:rsidRPr="00022306">
        <w:rPr>
          <w:b/>
          <w:bCs/>
          <w:color w:val="000000" w:themeColor="text1"/>
          <w:lang w:eastAsia="zh-CN"/>
        </w:rPr>
        <w:t>:44-47</w:t>
      </w:r>
      <w:r w:rsidRPr="00022306">
        <w:rPr>
          <w:rFonts w:hint="eastAsia"/>
          <w:b/>
          <w:bCs/>
          <w:color w:val="000000" w:themeColor="text1"/>
          <w:lang w:eastAsia="zh-CN"/>
        </w:rPr>
        <w:t>主</w:t>
      </w:r>
      <w:r w:rsidRPr="00022306">
        <w:rPr>
          <w:b/>
          <w:bCs/>
          <w:color w:val="000000" w:themeColor="text1"/>
          <w:lang w:eastAsia="zh-CN"/>
        </w:rPr>
        <w:t xml:space="preserve"> </w:t>
      </w:r>
      <w:r w:rsidRPr="00022306">
        <w:rPr>
          <w:rFonts w:hint="eastAsia"/>
          <w:b/>
          <w:bCs/>
          <w:color w:val="000000" w:themeColor="text1"/>
          <w:lang w:eastAsia="zh-CN"/>
        </w:rPr>
        <w:t>耶稣从女人和法利赛人对他的接待中解释了</w:t>
      </w:r>
    </w:p>
    <w:p w14:paraId="18F7CCFA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主耶稣转过来向着女人，对西门说，“你看见这女人吗？”这看来很平常，其实在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000</w:t>
      </w:r>
      <w:r w:rsidRPr="00022306">
        <w:rPr>
          <w:rFonts w:hint="eastAsia"/>
          <w:color w:val="000000" w:themeColor="text1"/>
          <w:lang w:eastAsia="zh-CN"/>
        </w:rPr>
        <w:t>年前，法利赛人觉得不能看这女人，觉得她肮脏，不洁净。然后主耶稣指出三点，这女人和法利赛人对他的接待不同。洗脚、亲嘴、用油或橄榄油膏他。这不是爱的问题，是罪得饶恕的问题。路加</w:t>
      </w:r>
      <w:r w:rsidRPr="00022306">
        <w:rPr>
          <w:rFonts w:hint="eastAsia"/>
          <w:color w:val="000000" w:themeColor="text1"/>
          <w:lang w:eastAsia="zh-CN"/>
        </w:rPr>
        <w:lastRenderedPageBreak/>
        <w:t>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8:9-14</w:t>
      </w:r>
      <w:r w:rsidRPr="00022306">
        <w:rPr>
          <w:rFonts w:hint="eastAsia"/>
          <w:color w:val="000000" w:themeColor="text1"/>
          <w:lang w:eastAsia="zh-CN"/>
        </w:rPr>
        <w:t>，一样的。这个女人在主耶稣身上做的事，是一个结果，不是这样做了才得赦免，不是这样的，是得饶恕才这样做了。她从破碎的心里痛哭，不管别人怎样看她，从心灵深处爱主耶稣。今天教会很多这样的人，以为多做事，就会得饶恕，神会恩待她。</w:t>
      </w:r>
    </w:p>
    <w:p w14:paraId="757F6277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五．路加</w:t>
      </w:r>
      <w:r w:rsidRPr="00022306">
        <w:rPr>
          <w:rFonts w:hint="eastAsia"/>
          <w:b/>
          <w:bCs/>
          <w:color w:val="000000" w:themeColor="text1"/>
          <w:lang w:eastAsia="zh-CN"/>
        </w:rPr>
        <w:t>7</w:t>
      </w:r>
      <w:r w:rsidRPr="00022306">
        <w:rPr>
          <w:b/>
          <w:bCs/>
          <w:color w:val="000000" w:themeColor="text1"/>
          <w:lang w:eastAsia="zh-CN"/>
        </w:rPr>
        <w:t xml:space="preserve">:48-50 </w:t>
      </w:r>
      <w:r w:rsidRPr="00022306">
        <w:rPr>
          <w:rFonts w:hint="eastAsia"/>
          <w:b/>
          <w:bCs/>
          <w:color w:val="000000" w:themeColor="text1"/>
          <w:lang w:eastAsia="zh-CN"/>
        </w:rPr>
        <w:t>从主耶稣证实他有赦罪的能力就能明白</w:t>
      </w:r>
    </w:p>
    <w:p w14:paraId="32F172A8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主耶稣说，你的信救了你，被称义是因为信。主耶稣有能力赦罪，因为他是神。同席的人知道，只有神能赦罪，但他们不相信，路加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:20-21</w:t>
      </w:r>
      <w:r w:rsidRPr="00022306">
        <w:rPr>
          <w:rFonts w:hint="eastAsia"/>
          <w:color w:val="000000" w:themeColor="text1"/>
          <w:lang w:eastAsia="zh-CN"/>
        </w:rPr>
        <w:t>。</w:t>
      </w:r>
    </w:p>
    <w:p w14:paraId="73C86195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不是你的爱救了你，是你的信救了你；</w:t>
      </w:r>
      <w:r w:rsidRPr="00022306">
        <w:rPr>
          <w:rFonts w:hint="eastAsia"/>
          <w:color w:val="000000" w:themeColor="text1"/>
          <w:lang w:eastAsia="zh-CN"/>
        </w:rPr>
        <w:t>加拉太书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:21-26</w:t>
      </w:r>
      <w:r w:rsidRPr="00022306">
        <w:rPr>
          <w:rFonts w:hint="eastAsia"/>
          <w:color w:val="000000" w:themeColor="text1"/>
          <w:lang w:eastAsia="zh-CN"/>
        </w:rPr>
        <w:t>，“因信得救”，罪得赦免。不是因为守律法，不是因为爱了主耶稣得赦免，不是因为受洗，而是因为信耶稣，信主耶稣的血能洗净我的罪。罗马书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:9</w:t>
      </w:r>
      <w:r w:rsidRPr="00022306">
        <w:rPr>
          <w:rFonts w:hint="eastAsia"/>
          <w:color w:val="000000" w:themeColor="text1"/>
          <w:lang w:eastAsia="zh-CN"/>
        </w:rPr>
        <w:t>，“现在我们既靠着他的血称义，就更要藉着他免去神的忿怒”。</w:t>
      </w:r>
    </w:p>
    <w:p w14:paraId="69548710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六．路加</w:t>
      </w:r>
      <w:r w:rsidRPr="00022306">
        <w:rPr>
          <w:b/>
          <w:bCs/>
          <w:color w:val="000000" w:themeColor="text1"/>
          <w:lang w:eastAsia="zh-CN"/>
        </w:rPr>
        <w:t xml:space="preserve">8:1-3 </w:t>
      </w:r>
      <w:r w:rsidRPr="00022306">
        <w:rPr>
          <w:rFonts w:hint="eastAsia"/>
          <w:b/>
          <w:bCs/>
          <w:color w:val="000000" w:themeColor="text1"/>
          <w:lang w:eastAsia="zh-CN"/>
        </w:rPr>
        <w:t>从主耶稣事工的介绍就能看出</w:t>
      </w:r>
    </w:p>
    <w:p w14:paraId="6ACE6D6A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周游各城各乡，去传道，传讲神的福音。福音让人看到自己有罪，需要福音。这是我们的使命，时间不多了，主耶稣很快就再次来到了。主耶稣拯救了很多妇女，她们的生命被改变，罪得赦免。她们爱耶稣，跟从主耶稣，用自己的财物供给主耶稣和门徒。</w:t>
      </w:r>
    </w:p>
    <w:p w14:paraId="0C487E56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这一段主要讲，被称义是胜过文士、法利赛人的义。我爱主耶稣，是因为他赦免我的罪，我得到释放，得到这白白的恩典。我原本是个罪人，从魔鬼手中得到释放。</w:t>
      </w:r>
    </w:p>
    <w:p w14:paraId="54236269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C8346AF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问题与分享：</w:t>
      </w:r>
    </w:p>
    <w:p w14:paraId="033BA109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1.</w:t>
      </w:r>
      <w:r w:rsidRPr="00022306">
        <w:rPr>
          <w:rFonts w:hint="eastAsia"/>
          <w:color w:val="000000" w:themeColor="text1"/>
          <w:lang w:eastAsia="zh-CN"/>
        </w:rPr>
        <w:t>这个女人对主耶稣的行为，是因为她信他是神，信他能赦免自己的罪，然后才爱他，不是因为她已经被赦免了才爱他，是这样理解吗？</w:t>
      </w:r>
    </w:p>
    <w:p w14:paraId="219D9AAE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信，罪就得赦免。主耶稣这里说，你的罪赦免了，是给她一个肯定，也是说给周围人听。罪得赦免才能这样做。痛哭，要多少眼泪才能打湿脚。</w:t>
      </w:r>
    </w:p>
    <w:p w14:paraId="3643D8D6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西门是谁，和这个法利赛人是同一个人吗？</w:t>
      </w:r>
    </w:p>
    <w:p w14:paraId="63E24921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西门应该是这个法利赛人的名字，这里的故事和约翰福音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color w:val="000000" w:themeColor="text1"/>
          <w:lang w:eastAsia="zh-CN"/>
        </w:rPr>
        <w:t>1-8</w:t>
      </w:r>
      <w:r w:rsidRPr="00022306">
        <w:rPr>
          <w:rFonts w:hint="eastAsia"/>
          <w:color w:val="000000" w:themeColor="text1"/>
          <w:lang w:eastAsia="zh-CN"/>
        </w:rPr>
        <w:t>中那个西门的故事不是一样的。</w:t>
      </w:r>
    </w:p>
    <w:p w14:paraId="7B1C6A73" w14:textId="77777777" w:rsidR="00C650C4" w:rsidRPr="00022306" w:rsidRDefault="00C650C4">
      <w:pPr>
        <w:pStyle w:val="ListBullet"/>
        <w:numPr>
          <w:ilvl w:val="0"/>
          <w:numId w:val="5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这个故事是不是也说明她是知道感恩的人？</w:t>
      </w:r>
    </w:p>
    <w:p w14:paraId="0C2CBA76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因为她罪得赦免，所以感恩。犯罪无论大、小，都是罪人，都是没法还的。法利赛人以为多做事情可以得赦免。一个人得到赦免后一定要有回应的，但是从西门对主耶稣的接待，可以知道他的内心。</w:t>
      </w:r>
    </w:p>
    <w:p w14:paraId="2AF9FDEF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38F9516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46574FF9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EA3DB46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F1FE1C7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5253E7F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0DB789D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4EAED6C8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247295E4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AED207F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56048BB7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770D4AF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E9BF1F4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0F9DCFD9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343B5FC5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4D5DB49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B4A6DBC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160CCEA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29A22485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4C5FD15E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2EFCED4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14DE6007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3216AB2F" w14:textId="390159E2" w:rsidR="00C650C4" w:rsidRPr="00022306" w:rsidRDefault="00C650C4" w:rsidP="00C650C4">
      <w:pPr>
        <w:pStyle w:val="Heading1"/>
        <w:rPr>
          <w:lang w:eastAsia="zh-CN"/>
        </w:rPr>
      </w:pPr>
      <w:bookmarkStart w:id="61" w:name="_Toc143946624"/>
      <w:bookmarkStart w:id="62" w:name="_Toc180860578"/>
      <w:r w:rsidRPr="00022306"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 w:rsidRPr="00022306">
        <w:rPr>
          <w:rFonts w:hint="eastAsia"/>
          <w:lang w:eastAsia="zh-CN"/>
        </w:rPr>
        <w:t>（三十九）</w:t>
      </w:r>
      <w:r w:rsidRPr="00022306">
        <w:rPr>
          <w:rFonts w:hint="eastAsia"/>
          <w:lang w:eastAsia="zh-CN"/>
        </w:rPr>
        <w:t>:</w:t>
      </w:r>
      <w:r w:rsidRPr="00022306">
        <w:t xml:space="preserve"> </w:t>
      </w:r>
      <w:r w:rsidRPr="00022306">
        <w:rPr>
          <w:rFonts w:hint="eastAsia"/>
          <w:lang w:eastAsia="zh-CN"/>
        </w:rPr>
        <w:t>亵渎圣灵的罪</w:t>
      </w:r>
      <w:bookmarkEnd w:id="61"/>
      <w:bookmarkEnd w:id="62"/>
    </w:p>
    <w:p w14:paraId="2AB1FE38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时间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023</w:t>
      </w:r>
      <w:r w:rsidRPr="00022306">
        <w:rPr>
          <w:rFonts w:hint="eastAsia"/>
          <w:color w:val="000000" w:themeColor="text1"/>
          <w:lang w:eastAsia="zh-CN"/>
        </w:rPr>
        <w:t>年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月</w:t>
      </w:r>
      <w:r w:rsidRPr="00022306">
        <w:rPr>
          <w:color w:val="000000" w:themeColor="text1"/>
          <w:lang w:eastAsia="zh-CN"/>
        </w:rPr>
        <w:t>19</w:t>
      </w:r>
      <w:r w:rsidRPr="00022306">
        <w:rPr>
          <w:rFonts w:hint="eastAsia"/>
          <w:color w:val="000000" w:themeColor="text1"/>
          <w:lang w:eastAsia="zh-CN"/>
        </w:rPr>
        <w:t>日</w:t>
      </w:r>
    </w:p>
    <w:p w14:paraId="09728383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相关经文：马可福音</w:t>
      </w:r>
      <w:r w:rsidRPr="00022306">
        <w:rPr>
          <w:color w:val="000000" w:themeColor="text1"/>
          <w:lang w:eastAsia="zh-CN"/>
        </w:rPr>
        <w:t>3:20-30</w:t>
      </w:r>
      <w:r w:rsidRPr="00022306">
        <w:rPr>
          <w:rFonts w:hint="eastAsia"/>
          <w:color w:val="000000" w:themeColor="text1"/>
          <w:lang w:eastAsia="zh-CN"/>
        </w:rPr>
        <w:t>、马太福音</w:t>
      </w:r>
      <w:r w:rsidRPr="00022306">
        <w:rPr>
          <w:color w:val="000000" w:themeColor="text1"/>
          <w:lang w:eastAsia="zh-CN"/>
        </w:rPr>
        <w:t>12:38-50</w:t>
      </w:r>
    </w:p>
    <w:p w14:paraId="092BF1EA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一．马可福音</w:t>
      </w:r>
      <w:r w:rsidRPr="00022306">
        <w:rPr>
          <w:b/>
          <w:bCs/>
          <w:color w:val="000000" w:themeColor="text1"/>
          <w:lang w:eastAsia="zh-CN"/>
        </w:rPr>
        <w:t xml:space="preserve">3:20-21 </w:t>
      </w:r>
      <w:r w:rsidRPr="00022306">
        <w:rPr>
          <w:rFonts w:hint="eastAsia"/>
          <w:b/>
          <w:bCs/>
          <w:color w:val="000000" w:themeColor="text1"/>
          <w:lang w:eastAsia="zh-CN"/>
        </w:rPr>
        <w:t>群众的吸引力为主耶稣的教导提供了背景</w:t>
      </w:r>
    </w:p>
    <w:p w14:paraId="75EC4FC2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故事发生在迦百农，可以说是主耶稣第二个家，他长大是在拿撒勒。这时约瑟可能已经死了，没有提到约瑟了。主耶稣被钉十字架后把母亲交给约翰，最后他们回到以弗所，死在以弗所。</w:t>
      </w:r>
    </w:p>
    <w:p w14:paraId="05BCB6B2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</w:t>
      </w:r>
      <w:r w:rsidRPr="00022306">
        <w:rPr>
          <w:rFonts w:hint="eastAsia"/>
          <w:color w:val="000000" w:themeColor="text1"/>
          <w:lang w:eastAsia="zh-CN"/>
        </w:rPr>
        <w:t>节。从登山宝训到现在，群众非常多，人太多，主耶稣没时间吃饭。主耶稣抓住这个时机来教导。有可能是彼得的家。了解下背景，马太福音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2-23</w:t>
      </w:r>
      <w:r w:rsidRPr="00022306">
        <w:rPr>
          <w:rFonts w:hint="eastAsia"/>
          <w:color w:val="000000" w:themeColor="text1"/>
          <w:lang w:eastAsia="zh-CN"/>
        </w:rPr>
        <w:t>，“众人都惊奇，说，这不是大卫的子孙吗？”大卫的子孙是弥赛亚，他们不信；路加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1:14</w:t>
      </w:r>
      <w:r w:rsidRPr="00022306">
        <w:rPr>
          <w:rFonts w:hint="eastAsia"/>
          <w:color w:val="000000" w:themeColor="text1"/>
          <w:lang w:eastAsia="zh-CN"/>
        </w:rPr>
        <w:t>，“鬼出去了，哑巴就说出话来”。</w:t>
      </w:r>
    </w:p>
    <w:p w14:paraId="33B98FD3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节。众人的拥挤，使宗教领袖文士法利赛人控告主耶稣。主耶稣的亲属也不相信他。约翰福音</w:t>
      </w:r>
      <w:r w:rsidRPr="00022306">
        <w:rPr>
          <w:rFonts w:hint="eastAsia"/>
          <w:color w:val="000000" w:themeColor="text1"/>
          <w:lang w:eastAsia="zh-CN"/>
        </w:rPr>
        <w:t>7</w:t>
      </w:r>
      <w:r w:rsidRPr="00022306">
        <w:rPr>
          <w:color w:val="000000" w:themeColor="text1"/>
          <w:lang w:eastAsia="zh-CN"/>
        </w:rPr>
        <w:t>:5</w:t>
      </w:r>
      <w:r w:rsidRPr="00022306">
        <w:rPr>
          <w:rFonts w:hint="eastAsia"/>
          <w:color w:val="000000" w:themeColor="text1"/>
          <w:lang w:eastAsia="zh-CN"/>
        </w:rPr>
        <w:t>，“因为连他的弟兄说这话，是因为不信他”。</w:t>
      </w:r>
    </w:p>
    <w:p w14:paraId="70CF5E3A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二．马可福音</w:t>
      </w:r>
      <w:r w:rsidRPr="00022306">
        <w:rPr>
          <w:rFonts w:hint="eastAsia"/>
          <w:b/>
          <w:bCs/>
          <w:color w:val="000000" w:themeColor="text1"/>
          <w:lang w:eastAsia="zh-CN"/>
        </w:rPr>
        <w:t>3</w:t>
      </w:r>
      <w:r w:rsidRPr="00022306">
        <w:rPr>
          <w:b/>
          <w:bCs/>
          <w:color w:val="000000" w:themeColor="text1"/>
          <w:lang w:eastAsia="zh-CN"/>
        </w:rPr>
        <w:t xml:space="preserve">:22 </w:t>
      </w:r>
      <w:r w:rsidRPr="00022306">
        <w:rPr>
          <w:rFonts w:hint="eastAsia"/>
          <w:b/>
          <w:bCs/>
          <w:color w:val="000000" w:themeColor="text1"/>
          <w:lang w:eastAsia="zh-CN"/>
        </w:rPr>
        <w:t>文士们的指控是主耶稣教导的直接原因</w:t>
      </w:r>
    </w:p>
    <w:p w14:paraId="5E5EC956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节。有文化有学问的法利赛人是正统的犹太人。文士是专业人士，解释律法的人，解释圣经。很多文士是法利赛人。撒度该人不相信天使、复活，相当于左派。宗教领袖包括以上这三类人。文士说主耶稣被别西卜附着，“别西卜”原义字根是魔鬼的主人。当时的文士在文章中记录主耶稣被鬼附了，引诱犹太人，他被钉死在逾越节前预备日，是行邪术，使人误入歧途。</w:t>
      </w:r>
    </w:p>
    <w:p w14:paraId="755EC23A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三．马可福音</w:t>
      </w:r>
      <w:r w:rsidRPr="00022306">
        <w:rPr>
          <w:rFonts w:hint="eastAsia"/>
          <w:b/>
          <w:bCs/>
          <w:color w:val="000000" w:themeColor="text1"/>
          <w:lang w:eastAsia="zh-CN"/>
        </w:rPr>
        <w:t>3</w:t>
      </w:r>
      <w:r w:rsidRPr="00022306">
        <w:rPr>
          <w:b/>
          <w:bCs/>
          <w:color w:val="000000" w:themeColor="text1"/>
          <w:lang w:eastAsia="zh-CN"/>
        </w:rPr>
        <w:t xml:space="preserve">:23-30 </w:t>
      </w:r>
      <w:r w:rsidRPr="00022306">
        <w:rPr>
          <w:rFonts w:hint="eastAsia"/>
          <w:b/>
          <w:bCs/>
          <w:color w:val="000000" w:themeColor="text1"/>
          <w:lang w:eastAsia="zh-CN"/>
        </w:rPr>
        <w:t>主耶稣的回答解释了他能力的来源以及他们指控的严重性</w:t>
      </w:r>
    </w:p>
    <w:p w14:paraId="4F4E310B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3-26</w:t>
      </w:r>
      <w:r w:rsidRPr="00022306">
        <w:rPr>
          <w:rFonts w:hint="eastAsia"/>
          <w:color w:val="000000" w:themeColor="text1"/>
          <w:lang w:eastAsia="zh-CN"/>
        </w:rPr>
        <w:t>节。主耶稣解释他能力的来源。用四个例子解释：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撒旦怎能赶出撒旦？</w:t>
      </w:r>
      <w:r w:rsidRPr="00022306">
        <w:rPr>
          <w:color w:val="000000" w:themeColor="text1"/>
          <w:lang w:eastAsia="zh-CN"/>
        </w:rPr>
        <w:t>2.</w:t>
      </w:r>
      <w:r w:rsidRPr="00022306">
        <w:rPr>
          <w:rFonts w:hint="eastAsia"/>
          <w:color w:val="000000" w:themeColor="text1"/>
          <w:lang w:eastAsia="zh-CN"/>
        </w:rPr>
        <w:t>若一国自相纷争；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若一家自相纷争；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若撒旦自相攻打纷争。因为文士说主耶稣是鬼，主耶稣的意思是说，如果你们是对的话，我也会灭亡了，你们就不用担心了。</w:t>
      </w:r>
    </w:p>
    <w:p w14:paraId="05BC4426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lastRenderedPageBreak/>
        <w:t>27</w:t>
      </w:r>
      <w:r w:rsidRPr="00022306">
        <w:rPr>
          <w:rFonts w:hint="eastAsia"/>
          <w:color w:val="000000" w:themeColor="text1"/>
          <w:lang w:eastAsia="zh-CN"/>
        </w:rPr>
        <w:t>节。主耶稣的意思是，那个鬼是壮士，能捆住壮士的人是主耶稣。他比那个鬼更有能力。</w:t>
      </w:r>
    </w:p>
    <w:p w14:paraId="228F0E6B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节。所有的罪，神都可以赦免，包括亵渎的话。只要悔改信耶稣。</w:t>
      </w:r>
    </w:p>
    <w:p w14:paraId="6528E394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29</w:t>
      </w:r>
      <w:r w:rsidRPr="00022306">
        <w:rPr>
          <w:rFonts w:hint="eastAsia"/>
          <w:color w:val="000000" w:themeColor="text1"/>
          <w:lang w:eastAsia="zh-CN"/>
        </w:rPr>
        <w:t>节。有一种亵渎的罪，永远得不到赦免。“亵渎圣灵的，却永不得赦免”。这里是指文士、法利赛人。主耶稣行神迹，是依靠圣灵的能力。文士法利赛人否认这一点，把主耶稣所做的归为依靠鬼。原义是不断的拒绝，不断地不接受。他们从来没有接受主耶稣是从神来的，依靠圣灵的能力医病赶鬼。不信主耶稣，这个叫“亵渎圣灵”。信主耶稣的人有没有可能亵渎圣灵？不可能。不信的人“乃要担当永远的罪”。</w:t>
      </w:r>
    </w:p>
    <w:p w14:paraId="6CAF9442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四．马太福音</w:t>
      </w:r>
      <w:r w:rsidRPr="00022306">
        <w:rPr>
          <w:b/>
          <w:bCs/>
          <w:color w:val="000000" w:themeColor="text1"/>
          <w:lang w:eastAsia="zh-CN"/>
        </w:rPr>
        <w:t xml:space="preserve">12:38-45 </w:t>
      </w:r>
      <w:r w:rsidRPr="00022306">
        <w:rPr>
          <w:rFonts w:hint="eastAsia"/>
          <w:b/>
          <w:bCs/>
          <w:color w:val="000000" w:themeColor="text1"/>
          <w:lang w:eastAsia="zh-CN"/>
        </w:rPr>
        <w:t>文士和法利赛人对主耶稣教导的反应</w:t>
      </w:r>
    </w:p>
    <w:p w14:paraId="26D78C9B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这一段经文和刚才的经文是有关系的。我们是按照时间的顺序讲的。</w:t>
      </w:r>
    </w:p>
    <w:p w14:paraId="3639EE0D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主耶稣一直在强调，谁是天国的子民。</w:t>
      </w:r>
    </w:p>
    <w:p w14:paraId="676E3718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节。官方差派文士、法利赛人从耶路撒冷来控告主耶稣。“夫子”只是一般的称呼，不是拉比。因为他们不相信，主耶稣指责他们，把罪归到他们身上。他们说如果你是那一位弥赛亚，就显一个神迹。</w:t>
      </w:r>
    </w:p>
    <w:p w14:paraId="0A4493C6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color w:val="000000" w:themeColor="text1"/>
          <w:lang w:eastAsia="zh-CN"/>
        </w:rPr>
        <w:t>9</w:t>
      </w:r>
      <w:r w:rsidRPr="00022306">
        <w:rPr>
          <w:rFonts w:hint="eastAsia"/>
          <w:color w:val="000000" w:themeColor="text1"/>
          <w:lang w:eastAsia="zh-CN"/>
        </w:rPr>
        <w:t>节。主耶稣的回答是一个犹太人成语，是向众人大声讲的。</w:t>
      </w:r>
    </w:p>
    <w:p w14:paraId="03E5D6AB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0</w:t>
      </w:r>
      <w:r w:rsidRPr="00022306">
        <w:rPr>
          <w:rFonts w:hint="eastAsia"/>
          <w:color w:val="000000" w:themeColor="text1"/>
          <w:lang w:eastAsia="zh-CN"/>
        </w:rPr>
        <w:t>节。这里的日，不是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4</w:t>
      </w:r>
      <w:r w:rsidRPr="00022306">
        <w:rPr>
          <w:rFonts w:hint="eastAsia"/>
          <w:color w:val="000000" w:themeColor="text1"/>
          <w:lang w:eastAsia="zh-CN"/>
        </w:rPr>
        <w:t>小时的概念，这是犹太人的俗语，是一个短时间。参见以斯帖书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:15-</w:t>
      </w: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:1</w:t>
      </w:r>
      <w:r w:rsidRPr="00022306">
        <w:rPr>
          <w:rFonts w:hint="eastAsia"/>
          <w:color w:val="000000" w:themeColor="text1"/>
          <w:lang w:eastAsia="zh-CN"/>
        </w:rPr>
        <w:t>节，“第三日”不是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个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4</w:t>
      </w:r>
      <w:r w:rsidRPr="00022306">
        <w:rPr>
          <w:rFonts w:hint="eastAsia"/>
          <w:color w:val="000000" w:themeColor="text1"/>
          <w:lang w:eastAsia="zh-CN"/>
        </w:rPr>
        <w:t>小时。这里一样的。主耶稣三日复活也不是</w:t>
      </w:r>
      <w:r w:rsidRPr="00022306">
        <w:rPr>
          <w:rFonts w:hint="eastAsia"/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个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4</w:t>
      </w:r>
      <w:r w:rsidRPr="00022306">
        <w:rPr>
          <w:rFonts w:hint="eastAsia"/>
          <w:color w:val="000000" w:themeColor="text1"/>
          <w:lang w:eastAsia="zh-CN"/>
        </w:rPr>
        <w:t>小时。这里提到约拿，是指主耶稣自己，主耶稣三日复活，这是最大的神迹。马太福音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6:1-4</w:t>
      </w:r>
      <w:r w:rsidRPr="00022306">
        <w:rPr>
          <w:rFonts w:hint="eastAsia"/>
          <w:color w:val="000000" w:themeColor="text1"/>
          <w:lang w:eastAsia="zh-CN"/>
        </w:rPr>
        <w:t>，是一样的。不信的人一般会这样，你显神迹给我们看。</w:t>
      </w:r>
    </w:p>
    <w:p w14:paraId="23691964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1</w:t>
      </w:r>
      <w:r w:rsidRPr="00022306">
        <w:rPr>
          <w:rFonts w:hint="eastAsia"/>
          <w:color w:val="000000" w:themeColor="text1"/>
          <w:lang w:eastAsia="zh-CN"/>
        </w:rPr>
        <w:t>节。尼尼微人是怎样信的，他们看到什么？他们听了约拿的神迹，就悔改了。一个人需要相信主耶稣道成肉身，三天复活，才可能相信。</w:t>
      </w:r>
    </w:p>
    <w:p w14:paraId="11FFDECF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节。有一个人比约拿更大，指主耶稣自己；比所罗门更大，指主耶稣自己。</w:t>
      </w:r>
    </w:p>
    <w:p w14:paraId="201357A2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3-46</w:t>
      </w:r>
      <w:r w:rsidRPr="00022306">
        <w:rPr>
          <w:rFonts w:hint="eastAsia"/>
          <w:color w:val="000000" w:themeColor="text1"/>
          <w:lang w:eastAsia="zh-CN"/>
        </w:rPr>
        <w:t>节。那个鬼还会回去，带更多的鬼。人心不可能是空的，心里不是神就是偶像，偶像背后就是魔鬼。这里主耶稣是指文士、法利赛人，</w:t>
      </w:r>
      <w:r w:rsidRPr="00022306">
        <w:rPr>
          <w:rFonts w:hint="eastAsia"/>
          <w:color w:val="000000" w:themeColor="text1"/>
          <w:lang w:eastAsia="zh-CN"/>
        </w:rPr>
        <w:lastRenderedPageBreak/>
        <w:t>你们以为你们清理好自己的内心，自以为比别人干净，其实你们才是被鬼附的人。</w:t>
      </w:r>
    </w:p>
    <w:p w14:paraId="2115B0AE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五．马太福音</w:t>
      </w:r>
      <w:r w:rsidRPr="00022306">
        <w:rPr>
          <w:rFonts w:hint="eastAsia"/>
          <w:b/>
          <w:bCs/>
          <w:color w:val="000000" w:themeColor="text1"/>
          <w:lang w:eastAsia="zh-CN"/>
        </w:rPr>
        <w:t>1</w:t>
      </w:r>
      <w:r w:rsidRPr="00022306">
        <w:rPr>
          <w:b/>
          <w:bCs/>
          <w:color w:val="000000" w:themeColor="text1"/>
          <w:lang w:eastAsia="zh-CN"/>
        </w:rPr>
        <w:t>2:46-50</w:t>
      </w:r>
      <w:r w:rsidRPr="00022306">
        <w:rPr>
          <w:rFonts w:hint="eastAsia"/>
          <w:b/>
          <w:bCs/>
          <w:color w:val="000000" w:themeColor="text1"/>
          <w:lang w:eastAsia="zh-CN"/>
        </w:rPr>
        <w:t>主耶稣对他真正的家提出的挑战</w:t>
      </w:r>
    </w:p>
    <w:p w14:paraId="5827B9FB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故事的开始，众人拥挤，主耶稣的家人要拉走他。</w:t>
      </w:r>
    </w:p>
    <w:p w14:paraId="0716C9EC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犹太人的文化，母亲是非常有地位的。</w:t>
      </w:r>
    </w:p>
    <w:p w14:paraId="104D2041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主耶稣抓住每一个机会在教导。在世界的观念里面，血缘关系很重要的，但是在神的国度不是这样的。“凡遵行我天父旨意的人，就是我的弟兄姊妹和母亲”。什么是遵行天父旨意？参见约翰福音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：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0</w:t>
      </w:r>
      <w:r w:rsidRPr="00022306">
        <w:rPr>
          <w:rFonts w:hint="eastAsia"/>
          <w:color w:val="000000" w:themeColor="text1"/>
          <w:lang w:eastAsia="zh-CN"/>
        </w:rPr>
        <w:t>，“因为我父的意思是叫一切见子而信的人得永生，并且在末日我要叫他复活”，一个也不失落。</w:t>
      </w:r>
    </w:p>
    <w:p w14:paraId="79DB15F5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4E6489F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问题与分享：</w:t>
      </w:r>
    </w:p>
    <w:p w14:paraId="717CD5E6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马太福音中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章中</w:t>
      </w:r>
      <w:r w:rsidRPr="00022306">
        <w:rPr>
          <w:rFonts w:hint="eastAsia"/>
          <w:color w:val="000000" w:themeColor="text1"/>
          <w:lang w:eastAsia="zh-CN"/>
        </w:rPr>
        <w:t>4</w:t>
      </w:r>
      <w:r w:rsidRPr="00022306">
        <w:rPr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节，南方的女王是谁？定这世代的罪？</w:t>
      </w:r>
    </w:p>
    <w:p w14:paraId="5D26C619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所罗门诗歌中，从也门去朝见所罗门，听他智慧的言语。在旧约圣经中列王纪上和历代志下中提到了示巴女王。一个遥远的外邦人，带着礼物来朝拜，她对神那么多渴慕，她听了所罗门的话就信了，而当时的人听了主耶稣的话居然还是不信。</w:t>
      </w:r>
    </w:p>
    <w:p w14:paraId="338A9C80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永不得赦免，指文士法利赛人他们知道，但是持续的不信，这是亵渎圣灵？</w:t>
      </w:r>
    </w:p>
    <w:p w14:paraId="67A2B829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是的，圣灵把我们带到神的面前，还是不信，就是亵渎圣灵。</w:t>
      </w:r>
    </w:p>
    <w:p w14:paraId="687FD8AE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color w:val="000000" w:themeColor="text1"/>
          <w:lang w:eastAsia="zh-CN"/>
        </w:rPr>
        <w:t>3.</w:t>
      </w:r>
      <w:r w:rsidRPr="00022306">
        <w:rPr>
          <w:rFonts w:hint="eastAsia"/>
          <w:color w:val="000000" w:themeColor="text1"/>
          <w:lang w:eastAsia="zh-CN"/>
        </w:rPr>
        <w:t>有很多人做善事，基督教也倡导人做好事，区别是什么？</w:t>
      </w:r>
    </w:p>
    <w:p w14:paraId="0BA8789C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谁才是神家里的人？如果不愿意称主耶稣为天父，她</w:t>
      </w:r>
      <w:r w:rsidRPr="00022306">
        <w:rPr>
          <w:rFonts w:hint="eastAsia"/>
          <w:color w:val="000000" w:themeColor="text1"/>
          <w:lang w:eastAsia="zh-CN"/>
        </w:rPr>
        <w:t>/</w:t>
      </w:r>
      <w:r w:rsidRPr="00022306">
        <w:rPr>
          <w:rFonts w:hint="eastAsia"/>
          <w:color w:val="000000" w:themeColor="text1"/>
          <w:lang w:eastAsia="zh-CN"/>
        </w:rPr>
        <w:t>他算神的孩子吗？文士、法利赛人做很多好事的，道德水准是很高的。</w:t>
      </w:r>
    </w:p>
    <w:p w14:paraId="5927B3A4" w14:textId="77777777" w:rsidR="00C650C4" w:rsidRPr="00022306" w:rsidRDefault="00C650C4">
      <w:pPr>
        <w:pStyle w:val="ListBullet"/>
        <w:numPr>
          <w:ilvl w:val="0"/>
          <w:numId w:val="5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如何做到温柔、节制、忍耐？</w:t>
      </w:r>
    </w:p>
    <w:p w14:paraId="6323728B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神的话会给我们提醒，我们的生命会慢慢地改变。</w:t>
      </w:r>
    </w:p>
    <w:p w14:paraId="61EE21C6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5</w:t>
      </w:r>
      <w:r w:rsidRPr="00022306">
        <w:rPr>
          <w:color w:val="000000" w:themeColor="text1"/>
          <w:lang w:eastAsia="zh-CN"/>
        </w:rPr>
        <w:t>.</w:t>
      </w:r>
      <w:r w:rsidRPr="00022306">
        <w:rPr>
          <w:rFonts w:hint="eastAsia"/>
          <w:color w:val="000000" w:themeColor="text1"/>
          <w:lang w:eastAsia="zh-CN"/>
        </w:rPr>
        <w:t>我们靠着圣灵的能力，是不是我们不知道？我们今天面对自己无法解决的问题，如何靠着圣灵喜乐？</w:t>
      </w:r>
    </w:p>
    <w:p w14:paraId="07929C9F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旧约时代圣灵进到一个人的身上，然后就离开了；新约时代圣灵内驻。我们需要不断地操练。圣经说不要停止聚会，要彼此建造。</w:t>
      </w:r>
    </w:p>
    <w:p w14:paraId="1E8F44A0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79485ED3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  <w:sectPr w:rsidR="00C650C4" w:rsidRPr="00022306">
          <w:pgSz w:w="12240" w:h="15840"/>
          <w:pgMar w:top="720" w:right="1440" w:bottom="1800" w:left="1440" w:header="720" w:footer="720" w:gutter="0"/>
          <w:cols w:space="720"/>
          <w:titlePg/>
          <w:docGrid w:linePitch="360"/>
        </w:sectPr>
      </w:pPr>
    </w:p>
    <w:p w14:paraId="686AC766" w14:textId="03E21111" w:rsidR="00C650C4" w:rsidRPr="00022306" w:rsidRDefault="00C650C4" w:rsidP="00C650C4">
      <w:pPr>
        <w:pStyle w:val="Heading1"/>
        <w:rPr>
          <w:lang w:eastAsia="zh-CN"/>
        </w:rPr>
      </w:pPr>
      <w:bookmarkStart w:id="63" w:name="_Toc143946625"/>
      <w:bookmarkStart w:id="64" w:name="_Toc180860579"/>
      <w:r w:rsidRPr="00022306"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 w:rsidRPr="00022306">
        <w:rPr>
          <w:rFonts w:hint="eastAsia"/>
          <w:lang w:eastAsia="zh-CN"/>
        </w:rPr>
        <w:t>（四十）</w:t>
      </w:r>
      <w:r w:rsidRPr="00022306">
        <w:rPr>
          <w:rFonts w:hint="eastAsia"/>
          <w:lang w:eastAsia="zh-CN"/>
        </w:rPr>
        <w:t>:</w:t>
      </w:r>
      <w:r w:rsidRPr="00022306">
        <w:t xml:space="preserve"> </w:t>
      </w:r>
      <w:r w:rsidRPr="00022306">
        <w:rPr>
          <w:rFonts w:hint="eastAsia"/>
          <w:lang w:eastAsia="zh-CN"/>
        </w:rPr>
        <w:t>你在撒种吗？</w:t>
      </w:r>
      <w:bookmarkEnd w:id="63"/>
      <w:bookmarkEnd w:id="64"/>
    </w:p>
    <w:p w14:paraId="637092E8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时间</w:t>
      </w: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023</w:t>
      </w:r>
      <w:r w:rsidRPr="00022306">
        <w:rPr>
          <w:rFonts w:hint="eastAsia"/>
          <w:color w:val="000000" w:themeColor="text1"/>
          <w:lang w:eastAsia="zh-CN"/>
        </w:rPr>
        <w:t>年</w:t>
      </w:r>
      <w:r w:rsidRPr="00022306">
        <w:rPr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月</w:t>
      </w:r>
      <w:r w:rsidRPr="00022306">
        <w:rPr>
          <w:color w:val="000000" w:themeColor="text1"/>
          <w:lang w:eastAsia="zh-CN"/>
        </w:rPr>
        <w:t>26</w:t>
      </w:r>
      <w:r w:rsidRPr="00022306">
        <w:rPr>
          <w:rFonts w:hint="eastAsia"/>
          <w:color w:val="000000" w:themeColor="text1"/>
          <w:lang w:eastAsia="zh-CN"/>
        </w:rPr>
        <w:t>日</w:t>
      </w:r>
    </w:p>
    <w:p w14:paraId="70C0BBF9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相关经文：马可福音</w:t>
      </w:r>
      <w:r w:rsidRPr="00022306">
        <w:rPr>
          <w:color w:val="000000" w:themeColor="text1"/>
          <w:lang w:eastAsia="zh-CN"/>
        </w:rPr>
        <w:t>4</w:t>
      </w:r>
      <w:r w:rsidRPr="00022306">
        <w:rPr>
          <w:rFonts w:hint="eastAsia"/>
          <w:color w:val="000000" w:themeColor="text1"/>
          <w:lang w:eastAsia="zh-CN"/>
        </w:rPr>
        <w:t>:</w:t>
      </w:r>
      <w:r w:rsidRPr="00022306">
        <w:rPr>
          <w:color w:val="000000" w:themeColor="text1"/>
          <w:lang w:eastAsia="zh-CN"/>
        </w:rPr>
        <w:t>1-29</w:t>
      </w:r>
    </w:p>
    <w:p w14:paraId="2CF83CAA" w14:textId="36E3D346" w:rsidR="00C650C4" w:rsidRPr="00022306" w:rsidRDefault="003B1F3E" w:rsidP="003B1F3E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一．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马可福音</w:t>
      </w:r>
      <w:r w:rsidR="00C650C4" w:rsidRPr="00022306">
        <w:rPr>
          <w:b/>
          <w:bCs/>
          <w:color w:val="000000" w:themeColor="text1"/>
          <w:lang w:eastAsia="zh-CN"/>
        </w:rPr>
        <w:t>4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 xml:space="preserve">:11-13,33-34 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什么是比喻和比喻的功用？</w:t>
      </w:r>
    </w:p>
    <w:p w14:paraId="4A3C0D50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撒种的比喻是耶稣天国比喻里面的第一个，也是最关键的一个比喻。</w:t>
      </w:r>
    </w:p>
    <w:p w14:paraId="7CD7A1CE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什么是比喻？马可福音</w:t>
      </w:r>
      <w:r w:rsidRPr="00022306">
        <w:rPr>
          <w:rFonts w:hint="eastAsia"/>
          <w:color w:val="000000" w:themeColor="text1"/>
          <w:lang w:eastAsia="zh-CN"/>
        </w:rPr>
        <w:t>4:</w:t>
      </w:r>
      <w:r w:rsidRPr="00022306">
        <w:rPr>
          <w:color w:val="000000" w:themeColor="text1"/>
          <w:lang w:eastAsia="zh-CN"/>
        </w:rPr>
        <w:t>33</w:t>
      </w:r>
      <w:r w:rsidRPr="00022306">
        <w:rPr>
          <w:rFonts w:hint="eastAsia"/>
          <w:color w:val="000000" w:themeColor="text1"/>
          <w:lang w:eastAsia="zh-CN"/>
        </w:rPr>
        <w:t>中说耶稣用许多这样的比喻。比喻是用众人每天可以看得到的平时的例子，一般人有接触的例子，用来解释属灵的真理道德的标准天国的福音。</w:t>
      </w:r>
    </w:p>
    <w:p w14:paraId="776763AE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比喻的功用是什么？马可福音</w:t>
      </w:r>
      <w:r w:rsidRPr="00022306">
        <w:rPr>
          <w:rFonts w:hint="eastAsia"/>
          <w:color w:val="000000" w:themeColor="text1"/>
          <w:lang w:eastAsia="zh-CN"/>
        </w:rPr>
        <w:t>4:</w:t>
      </w:r>
      <w:r w:rsidRPr="00022306">
        <w:rPr>
          <w:color w:val="000000" w:themeColor="text1"/>
          <w:lang w:eastAsia="zh-CN"/>
        </w:rPr>
        <w:t>11-13</w:t>
      </w:r>
      <w:r w:rsidRPr="00022306">
        <w:rPr>
          <w:rFonts w:hint="eastAsia"/>
          <w:color w:val="000000" w:themeColor="text1"/>
          <w:lang w:eastAsia="zh-CN"/>
        </w:rPr>
        <w:t>，第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0</w:t>
      </w:r>
      <w:r w:rsidRPr="00022306">
        <w:rPr>
          <w:rFonts w:hint="eastAsia"/>
          <w:color w:val="000000" w:themeColor="text1"/>
          <w:lang w:eastAsia="zh-CN"/>
        </w:rPr>
        <w:t>节“跟随耶稣的人”据猜测大概有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00</w:t>
      </w:r>
      <w:r w:rsidRPr="00022306">
        <w:rPr>
          <w:rFonts w:hint="eastAsia"/>
          <w:color w:val="000000" w:themeColor="text1"/>
          <w:lang w:eastAsia="zh-CN"/>
        </w:rPr>
        <w:t>多个，因为最初教会有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20</w:t>
      </w:r>
      <w:r w:rsidRPr="00022306">
        <w:rPr>
          <w:rFonts w:hint="eastAsia"/>
          <w:color w:val="000000" w:themeColor="text1"/>
          <w:lang w:eastAsia="zh-CN"/>
        </w:rPr>
        <w:t>个人。天国的比喻是神国的奥秘，奥秘不是秘密，不是神不要人知道，在旧约时代人不明白，神是要启示给人的，只是时间还没到，时间到了，神就借助保罗，把奥秘启示给人。教会在旧约时代也是一个奥秘。“神国的奥秘只教你们知道”，你们是指十二门徒和“无人的时候”跟随的人，不是众人。若是外人，凡事就用比喻。第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2</w:t>
      </w:r>
      <w:r w:rsidRPr="00022306">
        <w:rPr>
          <w:rFonts w:hint="eastAsia"/>
          <w:color w:val="000000" w:themeColor="text1"/>
          <w:lang w:eastAsia="zh-CN"/>
        </w:rPr>
        <w:t>节引用了以赛亚书</w:t>
      </w:r>
      <w:r w:rsidRPr="00022306">
        <w:rPr>
          <w:rFonts w:hint="eastAsia"/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，要理解其背景，才能理解。神给以赛亚看见他的荣耀，以赛亚书</w:t>
      </w:r>
      <w:r w:rsidRPr="00022306">
        <w:rPr>
          <w:rFonts w:hint="eastAsia"/>
          <w:color w:val="000000" w:themeColor="text1"/>
          <w:lang w:eastAsia="zh-CN"/>
        </w:rPr>
        <w:t>6:</w:t>
      </w: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，以赛亚看见神的圣洁，就看见了自己的肮脏，神借着天使洁净他，他请求神差遣他，神就告诉他要做什么，会经历什么。以赛亚时代的执政者和民众都很悖逆，神告诉以赛亚他们都不会听他的。马可福音</w:t>
      </w:r>
      <w:r w:rsidRPr="00022306">
        <w:rPr>
          <w:rFonts w:hint="eastAsia"/>
          <w:color w:val="000000" w:themeColor="text1"/>
          <w:lang w:eastAsia="zh-CN"/>
        </w:rPr>
        <w:t>4:</w:t>
      </w:r>
      <w:r w:rsidRPr="00022306">
        <w:rPr>
          <w:color w:val="000000" w:themeColor="text1"/>
          <w:lang w:eastAsia="zh-CN"/>
        </w:rPr>
        <w:t>12</w:t>
      </w:r>
      <w:r w:rsidRPr="00022306">
        <w:rPr>
          <w:rFonts w:hint="eastAsia"/>
          <w:color w:val="000000" w:themeColor="text1"/>
          <w:lang w:eastAsia="zh-CN"/>
        </w:rPr>
        <w:t>耶稣在这里引用以赛亚书的例子，比喻的功用是让有心的人听懂明白，没有心的人拒绝的人神就用比喻向他们宣告审判。</w:t>
      </w:r>
    </w:p>
    <w:p w14:paraId="5467F030" w14:textId="2C3A5FC3" w:rsidR="00C650C4" w:rsidRPr="00022306" w:rsidRDefault="003B1F3E" w:rsidP="003B1F3E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二．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马可福音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 xml:space="preserve">4:20 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如何解释这撒种的比喻？</w:t>
      </w:r>
    </w:p>
    <w:p w14:paraId="32764385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要好好理解四种土，先要理解撒种的人是谁？种子是什么？</w:t>
      </w:r>
    </w:p>
    <w:p w14:paraId="7E09163C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撒种的人是谁？在这个比喻中，要看撒种的人是谁？马太福音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:</w:t>
      </w:r>
      <w:r w:rsidRPr="00022306">
        <w:rPr>
          <w:color w:val="000000" w:themeColor="text1"/>
          <w:lang w:eastAsia="zh-CN"/>
        </w:rPr>
        <w:t>37</w:t>
      </w:r>
      <w:r w:rsidRPr="00022306">
        <w:rPr>
          <w:rFonts w:hint="eastAsia"/>
          <w:color w:val="000000" w:themeColor="text1"/>
          <w:lang w:eastAsia="zh-CN"/>
        </w:rPr>
        <w:t>，那撒好种的就是人子；路加福音</w:t>
      </w:r>
      <w:r w:rsidRPr="00022306">
        <w:rPr>
          <w:rFonts w:hint="eastAsia"/>
          <w:color w:val="000000" w:themeColor="text1"/>
          <w:lang w:eastAsia="zh-CN"/>
        </w:rPr>
        <w:t>8</w:t>
      </w:r>
      <w:r w:rsidRPr="00022306">
        <w:rPr>
          <w:rFonts w:hint="eastAsia"/>
          <w:color w:val="000000" w:themeColor="text1"/>
          <w:lang w:eastAsia="zh-CN"/>
        </w:rPr>
        <w:t>也有撒种的比喻。撒种的人就是耶稣。</w:t>
      </w:r>
    </w:p>
    <w:p w14:paraId="3DA70298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lastRenderedPageBreak/>
        <w:t>种子是什么？马太福音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:</w:t>
      </w:r>
      <w:r w:rsidRPr="00022306">
        <w:rPr>
          <w:color w:val="000000" w:themeColor="text1"/>
          <w:lang w:eastAsia="zh-CN"/>
        </w:rPr>
        <w:t>19</w:t>
      </w:r>
      <w:r w:rsidRPr="00022306">
        <w:rPr>
          <w:rFonts w:hint="eastAsia"/>
          <w:color w:val="000000" w:themeColor="text1"/>
          <w:lang w:eastAsia="zh-CN"/>
        </w:rPr>
        <w:t>，凡听见天国道理不明白的，那恶者就来，把所撒在他心里的夺了去；这就是撒在路旁了。马可福音</w:t>
      </w:r>
      <w:r w:rsidRPr="00022306">
        <w:rPr>
          <w:rFonts w:hint="eastAsia"/>
          <w:color w:val="000000" w:themeColor="text1"/>
          <w:lang w:eastAsia="zh-CN"/>
        </w:rPr>
        <w:t>4:</w:t>
      </w:r>
      <w:r w:rsidRPr="00022306">
        <w:rPr>
          <w:color w:val="000000" w:themeColor="text1"/>
          <w:lang w:eastAsia="zh-CN"/>
        </w:rPr>
        <w:t>14</w:t>
      </w:r>
      <w:r w:rsidRPr="00022306">
        <w:rPr>
          <w:rFonts w:hint="eastAsia"/>
          <w:color w:val="000000" w:themeColor="text1"/>
          <w:lang w:eastAsia="zh-CN"/>
        </w:rPr>
        <w:t>，撒种之人所撒的就是道。路加福音</w:t>
      </w:r>
      <w:r w:rsidRPr="00022306">
        <w:rPr>
          <w:rFonts w:hint="eastAsia"/>
          <w:color w:val="000000" w:themeColor="text1"/>
          <w:lang w:eastAsia="zh-CN"/>
        </w:rPr>
        <w:t>8:</w:t>
      </w:r>
      <w:r w:rsidRPr="00022306">
        <w:rPr>
          <w:color w:val="000000" w:themeColor="text1"/>
          <w:lang w:eastAsia="zh-CN"/>
        </w:rPr>
        <w:t>11</w:t>
      </w:r>
      <w:r w:rsidRPr="00022306">
        <w:rPr>
          <w:rFonts w:hint="eastAsia"/>
          <w:color w:val="000000" w:themeColor="text1"/>
          <w:lang w:eastAsia="zh-CN"/>
        </w:rPr>
        <w:t>，种子就是神的道。种子是好种，因为是神的道。彼得前书</w:t>
      </w:r>
      <w:r w:rsidRPr="00022306">
        <w:rPr>
          <w:rFonts w:hint="eastAsia"/>
          <w:color w:val="000000" w:themeColor="text1"/>
          <w:lang w:eastAsia="zh-CN"/>
        </w:rPr>
        <w:t>1:</w:t>
      </w:r>
      <w:r w:rsidRPr="00022306">
        <w:rPr>
          <w:color w:val="000000" w:themeColor="text1"/>
          <w:lang w:eastAsia="zh-CN"/>
        </w:rPr>
        <w:t>23-25</w:t>
      </w:r>
      <w:r w:rsidRPr="00022306">
        <w:rPr>
          <w:rFonts w:hint="eastAsia"/>
          <w:color w:val="000000" w:themeColor="text1"/>
          <w:lang w:eastAsia="zh-CN"/>
        </w:rPr>
        <w:t>，你们蒙了重生，乃是由于不能坏的种子，是藉着神活泼常存的道。彼得解释的非常清楚，种子就是神的道。什么是道？太初有道。种子是好的，种子没有问题。</w:t>
      </w:r>
    </w:p>
    <w:p w14:paraId="4B1B525E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撒种子的人是人子，种子是神活泼常存的道，有问题的是土。希腊文里面，路旁的、土浅石头上的、荆棘的这三种都是一样的土，都是劣质的，只是落在不同的地方。“好土”是特别的，不止是长起来，还会结果子，它跟前面三种土不一样。前面三种不是基督徒，是劣质的，只有好土才是基督徒。怎样知道一个人得救，不是因为他活着，而是要结果子。所以这撒种的比喻说只有四分之一的人是得救的。</w:t>
      </w:r>
    </w:p>
    <w:p w14:paraId="7233AF1F" w14:textId="77777777" w:rsidR="00C650C4" w:rsidRPr="00022306" w:rsidRDefault="00C650C4">
      <w:pPr>
        <w:pStyle w:val="ListBullet"/>
        <w:numPr>
          <w:ilvl w:val="0"/>
          <w:numId w:val="51"/>
        </w:numPr>
        <w:ind w:left="360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路旁的土</w:t>
      </w:r>
      <w:r w:rsidRPr="00022306">
        <w:rPr>
          <w:rFonts w:hint="eastAsia"/>
          <w:b/>
          <w:bCs/>
          <w:color w:val="000000" w:themeColor="text1"/>
          <w:lang w:eastAsia="zh-CN"/>
        </w:rPr>
        <w:t>(</w:t>
      </w:r>
      <w:r w:rsidRPr="00022306">
        <w:rPr>
          <w:rFonts w:hint="eastAsia"/>
          <w:b/>
          <w:bCs/>
          <w:color w:val="000000" w:themeColor="text1"/>
          <w:lang w:eastAsia="zh-CN"/>
        </w:rPr>
        <w:t>马可福音</w:t>
      </w:r>
      <w:r w:rsidRPr="00022306">
        <w:rPr>
          <w:b/>
          <w:bCs/>
          <w:color w:val="000000" w:themeColor="text1"/>
          <w:lang w:eastAsia="zh-CN"/>
        </w:rPr>
        <w:t>4</w:t>
      </w:r>
      <w:r w:rsidRPr="00022306">
        <w:rPr>
          <w:rFonts w:hint="eastAsia"/>
          <w:b/>
          <w:bCs/>
          <w:color w:val="000000" w:themeColor="text1"/>
          <w:lang w:eastAsia="zh-CN"/>
        </w:rPr>
        <w:t>:4,15)</w:t>
      </w:r>
    </w:p>
    <w:p w14:paraId="43D22356" w14:textId="77777777" w:rsidR="00C650C4" w:rsidRPr="00022306" w:rsidRDefault="00C650C4" w:rsidP="003B1F3E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撒的时候有落在路旁的，撒旦把他心里的道夺了去。</w:t>
      </w:r>
      <w:r w:rsidRPr="00022306">
        <w:rPr>
          <w:rFonts w:hint="eastAsia"/>
          <w:b/>
          <w:bCs/>
          <w:color w:val="000000" w:themeColor="text1"/>
          <w:lang w:eastAsia="zh-CN"/>
        </w:rPr>
        <w:t>指的是冷漠的心，</w:t>
      </w:r>
      <w:r w:rsidRPr="00022306">
        <w:rPr>
          <w:rFonts w:hint="eastAsia"/>
          <w:color w:val="000000" w:themeColor="text1"/>
          <w:lang w:eastAsia="zh-CN"/>
        </w:rPr>
        <w:t>他们听福音但没有反应，对福音没有兴趣，听听就算了，不会再思考。哥林多后书</w:t>
      </w:r>
      <w:r w:rsidRPr="00022306">
        <w:rPr>
          <w:rFonts w:hint="eastAsia"/>
          <w:color w:val="000000" w:themeColor="text1"/>
          <w:lang w:eastAsia="zh-CN"/>
        </w:rPr>
        <w:t>4:</w:t>
      </w:r>
      <w:r w:rsidRPr="00022306">
        <w:rPr>
          <w:color w:val="000000" w:themeColor="text1"/>
          <w:lang w:eastAsia="zh-CN"/>
        </w:rPr>
        <w:t>3-4</w:t>
      </w:r>
      <w:r w:rsidRPr="00022306">
        <w:rPr>
          <w:rFonts w:hint="eastAsia"/>
          <w:color w:val="000000" w:themeColor="text1"/>
          <w:lang w:eastAsia="zh-CN"/>
        </w:rPr>
        <w:t>，保罗解释得很清楚，他们被这世界的神也就是魔鬼弄瞎了心眼。今天有很多这样的人，到教堂的人里面也有。</w:t>
      </w:r>
    </w:p>
    <w:p w14:paraId="6FA26372" w14:textId="77777777" w:rsidR="00C650C4" w:rsidRPr="00022306" w:rsidRDefault="00C650C4">
      <w:pPr>
        <w:pStyle w:val="ListBullet"/>
        <w:numPr>
          <w:ilvl w:val="0"/>
          <w:numId w:val="51"/>
        </w:numPr>
        <w:ind w:left="360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土浅石头上</w:t>
      </w:r>
      <w:r w:rsidRPr="00022306">
        <w:rPr>
          <w:rFonts w:hint="eastAsia"/>
          <w:b/>
          <w:bCs/>
          <w:color w:val="000000" w:themeColor="text1"/>
          <w:lang w:eastAsia="zh-CN"/>
        </w:rPr>
        <w:t>(</w:t>
      </w:r>
      <w:r w:rsidRPr="00022306">
        <w:rPr>
          <w:rFonts w:hint="eastAsia"/>
          <w:b/>
          <w:bCs/>
          <w:color w:val="000000" w:themeColor="text1"/>
          <w:lang w:eastAsia="zh-CN"/>
        </w:rPr>
        <w:t>马可福音</w:t>
      </w:r>
      <w:r w:rsidRPr="00022306">
        <w:rPr>
          <w:b/>
          <w:bCs/>
          <w:color w:val="000000" w:themeColor="text1"/>
          <w:lang w:eastAsia="zh-CN"/>
        </w:rPr>
        <w:t>4:</w:t>
      </w:r>
      <w:r w:rsidRPr="00022306">
        <w:rPr>
          <w:rFonts w:hint="eastAsia"/>
          <w:b/>
          <w:bCs/>
          <w:color w:val="000000" w:themeColor="text1"/>
          <w:lang w:eastAsia="zh-CN"/>
        </w:rPr>
        <w:t>5-6,16-17</w:t>
      </w:r>
      <w:r w:rsidRPr="00022306">
        <w:rPr>
          <w:rFonts w:hint="eastAsia"/>
          <w:b/>
          <w:bCs/>
          <w:color w:val="000000" w:themeColor="text1"/>
          <w:lang w:eastAsia="zh-CN"/>
        </w:rPr>
        <w:t>）</w:t>
      </w:r>
    </w:p>
    <w:p w14:paraId="43CDF803" w14:textId="77777777" w:rsidR="00C650C4" w:rsidRPr="003B1F3E" w:rsidRDefault="00C650C4" w:rsidP="003B1F3E">
      <w:pPr>
        <w:rPr>
          <w:color w:val="000000" w:themeColor="text1"/>
          <w:lang w:eastAsia="zh-CN"/>
        </w:rPr>
      </w:pPr>
      <w:r w:rsidRPr="003B1F3E">
        <w:rPr>
          <w:rFonts w:hint="eastAsia"/>
          <w:color w:val="000000" w:themeColor="text1"/>
          <w:lang w:eastAsia="zh-CN"/>
        </w:rPr>
        <w:t>落土浅石头地上的，心里没有根，石头很多的地方，泥土很浅，种子撒下去，有雨水的时候会很快长出来，但是太阳一晒就干了。</w:t>
      </w:r>
      <w:r w:rsidRPr="003B1F3E">
        <w:rPr>
          <w:rFonts w:hint="eastAsia"/>
          <w:b/>
          <w:bCs/>
          <w:color w:val="000000" w:themeColor="text1"/>
          <w:lang w:eastAsia="zh-CN"/>
        </w:rPr>
        <w:t>指的是冲动的心，</w:t>
      </w:r>
      <w:r w:rsidRPr="003B1F3E">
        <w:rPr>
          <w:rFonts w:hint="eastAsia"/>
          <w:color w:val="000000" w:themeColor="text1"/>
          <w:lang w:eastAsia="zh-CN"/>
        </w:rPr>
        <w:t>很多人对福音也是这样，来教会很多这样的人，感情浓厚，容易被感动，有人对他表示爱，就冲动了。发苗不是代表得救，得救是结出生命的果子。仅仅发苗是不够的。福音的重点不是解决人生的问题、物质的问题、地上的问题。什么叫福音？福音是关于生命的问题，关于天国地狱的问题，关于得救和灭亡的问题。</w:t>
      </w:r>
    </w:p>
    <w:p w14:paraId="4FB05EA2" w14:textId="77777777" w:rsidR="00C650C4" w:rsidRPr="00022306" w:rsidRDefault="00C650C4">
      <w:pPr>
        <w:pStyle w:val="ListBullet"/>
        <w:numPr>
          <w:ilvl w:val="0"/>
          <w:numId w:val="51"/>
        </w:numPr>
        <w:ind w:left="360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荆棘的土</w:t>
      </w:r>
      <w:r w:rsidRPr="00022306">
        <w:rPr>
          <w:rFonts w:hint="eastAsia"/>
          <w:b/>
          <w:bCs/>
          <w:color w:val="000000" w:themeColor="text1"/>
          <w:lang w:eastAsia="zh-CN"/>
        </w:rPr>
        <w:t>(</w:t>
      </w:r>
      <w:r w:rsidRPr="00022306">
        <w:rPr>
          <w:rFonts w:hint="eastAsia"/>
          <w:b/>
          <w:bCs/>
          <w:color w:val="000000" w:themeColor="text1"/>
          <w:lang w:eastAsia="zh-CN"/>
        </w:rPr>
        <w:t>马可福音</w:t>
      </w:r>
      <w:r w:rsidRPr="00022306">
        <w:rPr>
          <w:b/>
          <w:bCs/>
          <w:color w:val="000000" w:themeColor="text1"/>
          <w:lang w:eastAsia="zh-CN"/>
        </w:rPr>
        <w:t>4:</w:t>
      </w:r>
      <w:r w:rsidRPr="00022306">
        <w:rPr>
          <w:rFonts w:hint="eastAsia"/>
          <w:b/>
          <w:bCs/>
          <w:color w:val="000000" w:themeColor="text1"/>
          <w:lang w:eastAsia="zh-CN"/>
        </w:rPr>
        <w:t>7,18-19)</w:t>
      </w:r>
    </w:p>
    <w:p w14:paraId="3C2B5AFF" w14:textId="77777777" w:rsidR="00C650C4" w:rsidRPr="003B1F3E" w:rsidRDefault="00C650C4" w:rsidP="003B1F3E">
      <w:pPr>
        <w:rPr>
          <w:color w:val="000000" w:themeColor="text1"/>
          <w:lang w:eastAsia="zh-CN"/>
        </w:rPr>
      </w:pPr>
      <w:r w:rsidRPr="003B1F3E">
        <w:rPr>
          <w:rFonts w:hint="eastAsia"/>
          <w:color w:val="000000" w:themeColor="text1"/>
          <w:lang w:eastAsia="zh-CN"/>
        </w:rPr>
        <w:t>荆棘也是不结实，马可福音</w:t>
      </w:r>
      <w:r w:rsidRPr="003B1F3E">
        <w:rPr>
          <w:rFonts w:hint="eastAsia"/>
          <w:color w:val="000000" w:themeColor="text1"/>
          <w:lang w:eastAsia="zh-CN"/>
        </w:rPr>
        <w:t>4:</w:t>
      </w:r>
      <w:r w:rsidRPr="003B1F3E">
        <w:rPr>
          <w:color w:val="000000" w:themeColor="text1"/>
          <w:lang w:eastAsia="zh-CN"/>
        </w:rPr>
        <w:t>19</w:t>
      </w:r>
      <w:r w:rsidRPr="003B1F3E">
        <w:rPr>
          <w:rFonts w:hint="eastAsia"/>
          <w:color w:val="000000" w:themeColor="text1"/>
          <w:lang w:eastAsia="zh-CN"/>
        </w:rPr>
        <w:t>，“后来有世上的思虑、钱财的迷惑，和别样的私欲进来，把道挤住了，就不能结实”。</w:t>
      </w:r>
      <w:r w:rsidRPr="003B1F3E">
        <w:rPr>
          <w:rFonts w:hint="eastAsia"/>
          <w:b/>
          <w:bCs/>
          <w:color w:val="000000" w:themeColor="text1"/>
          <w:lang w:eastAsia="zh-CN"/>
        </w:rPr>
        <w:t>指的是繁重的心，</w:t>
      </w:r>
      <w:r w:rsidRPr="003B1F3E">
        <w:rPr>
          <w:rFonts w:hint="eastAsia"/>
          <w:color w:val="000000" w:themeColor="text1"/>
          <w:lang w:eastAsia="zh-CN"/>
        </w:rPr>
        <w:t>因为他们关心的不是天堂和永恒，而是关心今生，关心物质。这些不是属</w:t>
      </w:r>
      <w:r w:rsidRPr="003B1F3E">
        <w:rPr>
          <w:rFonts w:hint="eastAsia"/>
          <w:color w:val="000000" w:themeColor="text1"/>
          <w:lang w:eastAsia="zh-CN"/>
        </w:rPr>
        <w:lastRenderedPageBreak/>
        <w:t>灵的事情。耶稣说要记得钱财在天上看不见。这种土自我为中心，“我”才重要。好土关心“我”和神的关系。</w:t>
      </w:r>
    </w:p>
    <w:p w14:paraId="664EC2EC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 xml:space="preserve">d) </w:t>
      </w:r>
      <w:r w:rsidRPr="00022306">
        <w:rPr>
          <w:rFonts w:hint="eastAsia"/>
          <w:b/>
          <w:bCs/>
          <w:color w:val="000000" w:themeColor="text1"/>
          <w:lang w:eastAsia="zh-CN"/>
        </w:rPr>
        <w:t>好土</w:t>
      </w:r>
      <w:r w:rsidRPr="00022306">
        <w:rPr>
          <w:rFonts w:hint="eastAsia"/>
          <w:b/>
          <w:bCs/>
          <w:color w:val="000000" w:themeColor="text1"/>
          <w:lang w:eastAsia="zh-CN"/>
        </w:rPr>
        <w:t>(</w:t>
      </w:r>
      <w:r w:rsidRPr="00022306">
        <w:rPr>
          <w:rFonts w:hint="eastAsia"/>
          <w:b/>
          <w:bCs/>
          <w:color w:val="000000" w:themeColor="text1"/>
          <w:lang w:eastAsia="zh-CN"/>
        </w:rPr>
        <w:t>马可福音</w:t>
      </w:r>
      <w:r w:rsidRPr="00022306">
        <w:rPr>
          <w:b/>
          <w:bCs/>
          <w:color w:val="000000" w:themeColor="text1"/>
          <w:lang w:eastAsia="zh-CN"/>
        </w:rPr>
        <w:t>4:</w:t>
      </w:r>
      <w:r w:rsidRPr="00022306">
        <w:rPr>
          <w:rFonts w:hint="eastAsia"/>
          <w:b/>
          <w:bCs/>
          <w:color w:val="000000" w:themeColor="text1"/>
          <w:lang w:eastAsia="zh-CN"/>
        </w:rPr>
        <w:t>8,20)</w:t>
      </w:r>
    </w:p>
    <w:p w14:paraId="7698D337" w14:textId="77777777" w:rsidR="00C650C4" w:rsidRPr="00022306" w:rsidRDefault="00C650C4" w:rsidP="00D37587">
      <w:pPr>
        <w:pStyle w:val="ListBullet"/>
        <w:numPr>
          <w:ilvl w:val="0"/>
          <w:numId w:val="0"/>
        </w:numPr>
        <w:ind w:leftChars="72" w:left="216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中文翻译成“又有”很好，希腊文是“但是有一种”更清楚，好土跟前面三种是不一样的。好土结出生命的果子。“听了道，又领受”，</w:t>
      </w:r>
      <w:r w:rsidRPr="00022306">
        <w:rPr>
          <w:rFonts w:hint="eastAsia"/>
          <w:b/>
          <w:bCs/>
          <w:color w:val="000000" w:themeColor="text1"/>
          <w:lang w:eastAsia="zh-CN"/>
        </w:rPr>
        <w:t>指的是得救的人</w:t>
      </w:r>
      <w:r w:rsidRPr="00022306">
        <w:rPr>
          <w:rFonts w:hint="eastAsia"/>
          <w:color w:val="000000" w:themeColor="text1"/>
          <w:lang w:eastAsia="zh-CN"/>
        </w:rPr>
        <w:t>。马太福音</w:t>
      </w:r>
      <w:r w:rsidRPr="00022306">
        <w:rPr>
          <w:rFonts w:hint="eastAsia"/>
          <w:color w:val="000000" w:themeColor="text1"/>
          <w:lang w:eastAsia="zh-CN"/>
        </w:rPr>
        <w:t>1</w:t>
      </w:r>
      <w:r w:rsidRPr="00022306">
        <w:rPr>
          <w:color w:val="000000" w:themeColor="text1"/>
          <w:lang w:eastAsia="zh-CN"/>
        </w:rPr>
        <w:t>3</w:t>
      </w:r>
      <w:r w:rsidRPr="00022306">
        <w:rPr>
          <w:rFonts w:hint="eastAsia"/>
          <w:color w:val="000000" w:themeColor="text1"/>
          <w:lang w:eastAsia="zh-CN"/>
        </w:rPr>
        <w:t>:</w:t>
      </w:r>
      <w:r w:rsidRPr="00022306">
        <w:rPr>
          <w:color w:val="000000" w:themeColor="text1"/>
          <w:lang w:eastAsia="zh-CN"/>
        </w:rPr>
        <w:t>23</w:t>
      </w:r>
      <w:r w:rsidRPr="00022306">
        <w:rPr>
          <w:rFonts w:hint="eastAsia"/>
          <w:color w:val="000000" w:themeColor="text1"/>
          <w:lang w:eastAsia="zh-CN"/>
        </w:rPr>
        <w:t>，“就是人听道明白了，后来结实”。路加福音</w:t>
      </w:r>
      <w:r w:rsidRPr="00022306">
        <w:rPr>
          <w:rFonts w:hint="eastAsia"/>
          <w:color w:val="000000" w:themeColor="text1"/>
          <w:lang w:eastAsia="zh-CN"/>
        </w:rPr>
        <w:t>8:</w:t>
      </w:r>
      <w:r w:rsidRPr="00022306">
        <w:rPr>
          <w:color w:val="000000" w:themeColor="text1"/>
          <w:lang w:eastAsia="zh-CN"/>
        </w:rPr>
        <w:t>15</w:t>
      </w:r>
      <w:r w:rsidRPr="00022306">
        <w:rPr>
          <w:rFonts w:hint="eastAsia"/>
          <w:color w:val="000000" w:themeColor="text1"/>
          <w:lang w:eastAsia="zh-CN"/>
        </w:rPr>
        <w:t>又增加了一些内容，“持守在诚实善良的心里，并且忍耐着结实”</w:t>
      </w:r>
      <w:r w:rsidRPr="00022306">
        <w:rPr>
          <w:rFonts w:hint="eastAsia"/>
          <w:color w:val="000000" w:themeColor="text1"/>
          <w:lang w:eastAsia="zh-CN"/>
        </w:rPr>
        <w:t xml:space="preserve"> </w:t>
      </w:r>
      <w:r w:rsidRPr="00022306">
        <w:rPr>
          <w:rFonts w:hint="eastAsia"/>
          <w:color w:val="000000" w:themeColor="text1"/>
          <w:lang w:eastAsia="zh-CN"/>
        </w:rPr>
        <w:t>。</w:t>
      </w:r>
      <w:r w:rsidRPr="00022306">
        <w:rPr>
          <w:rFonts w:hint="eastAsia"/>
          <w:color w:val="000000" w:themeColor="text1"/>
          <w:lang w:eastAsia="zh-CN"/>
        </w:rPr>
        <w:t xml:space="preserve"> </w:t>
      </w:r>
      <w:r w:rsidRPr="00022306">
        <w:rPr>
          <w:rFonts w:hint="eastAsia"/>
          <w:color w:val="000000" w:themeColor="text1"/>
          <w:lang w:eastAsia="zh-CN"/>
        </w:rPr>
        <w:t>“明白”、“领受”、“持守”、“诚实善良”“忍耐着结实”。这些都是好土的特点。</w:t>
      </w:r>
    </w:p>
    <w:p w14:paraId="5FEBCC01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Chars="120" w:left="360"/>
        <w:jc w:val="both"/>
        <w:rPr>
          <w:color w:val="000000" w:themeColor="text1"/>
          <w:lang w:eastAsia="zh-CN"/>
        </w:rPr>
      </w:pPr>
    </w:p>
    <w:p w14:paraId="73FE3946" w14:textId="77777777" w:rsidR="00C650C4" w:rsidRPr="00022306" w:rsidRDefault="00C650C4" w:rsidP="00D37587">
      <w:pPr>
        <w:pStyle w:val="ListBullet"/>
        <w:numPr>
          <w:ilvl w:val="0"/>
          <w:numId w:val="0"/>
        </w:numPr>
        <w:ind w:leftChars="72" w:left="216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来教会的四种人都有。前面三个不是神家里的人，不是兄弟姐妹，是不信的，不得救的。用这个比喻把一大群人区分来开。撒种的比喻是第一个比喻，不理解这个比喻，其他比喻就很难懂。马可福音</w:t>
      </w:r>
      <w:r w:rsidRPr="00022306">
        <w:rPr>
          <w:rFonts w:hint="eastAsia"/>
          <w:color w:val="000000" w:themeColor="text1"/>
          <w:lang w:eastAsia="zh-CN"/>
        </w:rPr>
        <w:t>4:</w:t>
      </w:r>
      <w:r w:rsidRPr="00022306">
        <w:rPr>
          <w:color w:val="000000" w:themeColor="text1"/>
          <w:lang w:eastAsia="zh-CN"/>
        </w:rPr>
        <w:t>9</w:t>
      </w:r>
      <w:r w:rsidRPr="00022306">
        <w:rPr>
          <w:rFonts w:hint="eastAsia"/>
          <w:color w:val="000000" w:themeColor="text1"/>
          <w:lang w:eastAsia="zh-CN"/>
        </w:rPr>
        <w:t>,</w:t>
      </w:r>
      <w:r w:rsidRPr="00022306">
        <w:rPr>
          <w:color w:val="000000" w:themeColor="text1"/>
          <w:lang w:eastAsia="zh-CN"/>
        </w:rPr>
        <w:t>13</w:t>
      </w:r>
      <w:r w:rsidRPr="00022306">
        <w:rPr>
          <w:rFonts w:hint="eastAsia"/>
          <w:color w:val="000000" w:themeColor="text1"/>
          <w:lang w:eastAsia="zh-CN"/>
        </w:rPr>
        <w:t>，耶稣是说如果这个比喻不清楚，后面的比喻就不能明白。</w:t>
      </w:r>
    </w:p>
    <w:p w14:paraId="7AE81661" w14:textId="56D21D86" w:rsidR="00C650C4" w:rsidRPr="00022306" w:rsidRDefault="003B1F3E" w:rsidP="003B1F3E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三．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马可福音</w:t>
      </w:r>
      <w:r w:rsidR="00C650C4" w:rsidRPr="00022306">
        <w:rPr>
          <w:b/>
          <w:bCs/>
          <w:color w:val="000000" w:themeColor="text1"/>
          <w:lang w:eastAsia="zh-CN"/>
        </w:rPr>
        <w:t>4: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 xml:space="preserve">21-25 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我们对神国的责任</w:t>
      </w:r>
    </w:p>
    <w:p w14:paraId="34AF936E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21</w:t>
      </w:r>
      <w:r w:rsidRPr="00022306">
        <w:rPr>
          <w:rFonts w:hint="eastAsia"/>
          <w:color w:val="000000" w:themeColor="text1"/>
          <w:lang w:eastAsia="zh-CN"/>
        </w:rPr>
        <w:t>节，点灯是要放在灯台上照亮，耶稣是世上的光，是要照亮的，我们要反射光，我们要成为撒种的人，分享福音，分享种子。这种子是好的种子，不需要关心结果，我们是等。哥林多后书</w:t>
      </w:r>
      <w:r w:rsidRPr="00022306">
        <w:rPr>
          <w:rFonts w:hint="eastAsia"/>
          <w:color w:val="000000" w:themeColor="text1"/>
          <w:lang w:eastAsia="zh-CN"/>
        </w:rPr>
        <w:t>4:3</w:t>
      </w:r>
      <w:r w:rsidRPr="00022306">
        <w:rPr>
          <w:rFonts w:hint="eastAsia"/>
          <w:color w:val="000000" w:themeColor="text1"/>
          <w:lang w:eastAsia="zh-CN"/>
        </w:rPr>
        <w:t>，“如果我们的福音蒙蔽，就是蒙蔽在灭亡的人身上”。</w:t>
      </w:r>
    </w:p>
    <w:p w14:paraId="4EB7B71B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2-23</w:t>
      </w:r>
      <w:r w:rsidRPr="00022306">
        <w:rPr>
          <w:rFonts w:hint="eastAsia"/>
          <w:color w:val="000000" w:themeColor="text1"/>
          <w:lang w:eastAsia="zh-CN"/>
        </w:rPr>
        <w:t>节，福音是要被显露出来的。哥林多前书</w:t>
      </w:r>
      <w:r w:rsidRPr="00022306">
        <w:rPr>
          <w:rFonts w:hint="eastAsia"/>
          <w:color w:val="000000" w:themeColor="text1"/>
          <w:lang w:eastAsia="zh-CN"/>
        </w:rPr>
        <w:t>4:</w:t>
      </w:r>
      <w:r w:rsidRPr="00022306">
        <w:rPr>
          <w:color w:val="000000" w:themeColor="text1"/>
          <w:lang w:eastAsia="zh-CN"/>
        </w:rPr>
        <w:t>5</w:t>
      </w:r>
      <w:r w:rsidRPr="00022306">
        <w:rPr>
          <w:rFonts w:hint="eastAsia"/>
          <w:color w:val="000000" w:themeColor="text1"/>
          <w:lang w:eastAsia="zh-CN"/>
        </w:rPr>
        <w:t>，“时候未到，什么都不要论断，只等主来，他要照出暗中的隐情，显明人心的意念。”在神眼中没有秘密的事情。希伯来书</w:t>
      </w:r>
      <w:r w:rsidRPr="00022306">
        <w:rPr>
          <w:rFonts w:hint="eastAsia"/>
          <w:color w:val="000000" w:themeColor="text1"/>
          <w:lang w:eastAsia="zh-CN"/>
        </w:rPr>
        <w:t>4:</w:t>
      </w:r>
      <w:r w:rsidRPr="00022306">
        <w:rPr>
          <w:color w:val="000000" w:themeColor="text1"/>
          <w:lang w:eastAsia="zh-CN"/>
        </w:rPr>
        <w:t>13</w:t>
      </w:r>
      <w:r w:rsidRPr="00022306">
        <w:rPr>
          <w:rFonts w:hint="eastAsia"/>
          <w:color w:val="000000" w:themeColor="text1"/>
          <w:lang w:eastAsia="zh-CN"/>
        </w:rPr>
        <w:t>“被造的没有一样在他面前是不显然的；原来万物在那与我们有关系的主眼前，都是赤露敞开的”。我们是好土，应该是点灯的人，分享福音的人，让人听见，向众人显露出来什么是福音。</w:t>
      </w:r>
    </w:p>
    <w:p w14:paraId="78F85FF8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4-25</w:t>
      </w:r>
      <w:r w:rsidRPr="00022306">
        <w:rPr>
          <w:rFonts w:hint="eastAsia"/>
          <w:color w:val="000000" w:themeColor="text1"/>
          <w:lang w:eastAsia="zh-CN"/>
        </w:rPr>
        <w:t>节，“你们所听的要留心”</w:t>
      </w:r>
      <w:r w:rsidRPr="00022306">
        <w:rPr>
          <w:rFonts w:hint="eastAsia"/>
          <w:color w:val="000000" w:themeColor="text1"/>
          <w:lang w:eastAsia="zh-CN"/>
        </w:rPr>
        <w:t xml:space="preserve"> </w:t>
      </w:r>
      <w:r w:rsidRPr="00022306">
        <w:rPr>
          <w:rFonts w:hint="eastAsia"/>
          <w:color w:val="000000" w:themeColor="text1"/>
          <w:lang w:eastAsia="zh-CN"/>
        </w:rPr>
        <w:t>，听多少就会分享多少。因为我们要跟神算账，“用什么量器量给人”，如果我们把所听见的耶稣所讲的，多分享</w:t>
      </w:r>
      <w:r w:rsidRPr="00022306">
        <w:rPr>
          <w:rFonts w:hint="eastAsia"/>
          <w:color w:val="000000" w:themeColor="text1"/>
          <w:lang w:eastAsia="zh-CN"/>
        </w:rPr>
        <w:t xml:space="preserve"> </w:t>
      </w:r>
      <w:r w:rsidRPr="00022306">
        <w:rPr>
          <w:rFonts w:hint="eastAsia"/>
          <w:color w:val="000000" w:themeColor="text1"/>
          <w:lang w:eastAsia="zh-CN"/>
        </w:rPr>
        <w:t>，神会“多给我们”。</w:t>
      </w:r>
    </w:p>
    <w:p w14:paraId="6B86B323" w14:textId="77777777" w:rsidR="00C650C4" w:rsidRPr="00022306" w:rsidRDefault="00C650C4" w:rsidP="00C650C4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</w:p>
    <w:p w14:paraId="29934445" w14:textId="47A6BBD0" w:rsidR="00C650C4" w:rsidRPr="00022306" w:rsidRDefault="003B1F3E" w:rsidP="003B1F3E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lastRenderedPageBreak/>
        <w:t>四．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马可福音</w:t>
      </w:r>
      <w:r w:rsidR="00C650C4" w:rsidRPr="00022306">
        <w:rPr>
          <w:b/>
          <w:bCs/>
          <w:color w:val="000000" w:themeColor="text1"/>
          <w:lang w:eastAsia="zh-CN"/>
        </w:rPr>
        <w:t>4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 xml:space="preserve">:26-29 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神的国度的成长</w:t>
      </w:r>
    </w:p>
    <w:p w14:paraId="54B8D55D" w14:textId="77777777" w:rsidR="003B1F3E" w:rsidRDefault="00C650C4" w:rsidP="003B1F3E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6</w:t>
      </w:r>
      <w:r w:rsidRPr="00022306">
        <w:rPr>
          <w:rFonts w:hint="eastAsia"/>
          <w:color w:val="000000" w:themeColor="text1"/>
          <w:lang w:eastAsia="zh-CN"/>
        </w:rPr>
        <w:t>节，神国不是算人数的，而是看成长。神国的成长主要是种子，不是撒种的人。只要把福音正确的撒下去传下去，我们的工就完成了。</w:t>
      </w:r>
    </w:p>
    <w:p w14:paraId="7F15B69E" w14:textId="79B57A03" w:rsidR="00C650C4" w:rsidRPr="003B1F3E" w:rsidRDefault="003B1F3E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7</w:t>
      </w:r>
      <w:r>
        <w:rPr>
          <w:rFonts w:hint="eastAsia"/>
          <w:color w:val="000000" w:themeColor="text1"/>
          <w:lang w:eastAsia="zh-CN"/>
        </w:rPr>
        <w:t>节，</w:t>
      </w:r>
      <w:r w:rsidR="00C650C4" w:rsidRPr="00022306">
        <w:rPr>
          <w:rFonts w:hint="eastAsia"/>
          <w:color w:val="000000" w:themeColor="text1"/>
          <w:lang w:eastAsia="zh-CN"/>
        </w:rPr>
        <w:t>我们传福音不是为了叫人信，神会叫它成长的。</w:t>
      </w:r>
    </w:p>
    <w:p w14:paraId="7F0BBEB6" w14:textId="083983DC" w:rsidR="00C650C4" w:rsidRPr="00022306" w:rsidRDefault="003B1F3E" w:rsidP="003B1F3E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>五．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马可福音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4:</w:t>
      </w:r>
      <w:r w:rsidR="00C650C4" w:rsidRPr="00022306">
        <w:rPr>
          <w:b/>
          <w:bCs/>
          <w:color w:val="000000" w:themeColor="text1"/>
          <w:lang w:eastAsia="zh-CN"/>
        </w:rPr>
        <w:t xml:space="preserve">28-29 </w:t>
      </w:r>
      <w:r w:rsidR="00C650C4" w:rsidRPr="00022306">
        <w:rPr>
          <w:b/>
          <w:bCs/>
          <w:color w:val="000000" w:themeColor="text1"/>
          <w:lang w:eastAsia="zh-CN"/>
        </w:rPr>
        <w:t>这里收成的</w:t>
      </w:r>
      <w:r w:rsidR="00C650C4" w:rsidRPr="00022306">
        <w:rPr>
          <w:rFonts w:hint="eastAsia"/>
          <w:b/>
          <w:bCs/>
          <w:color w:val="000000" w:themeColor="text1"/>
          <w:lang w:eastAsia="zh-CN"/>
        </w:rPr>
        <w:t>意思</w:t>
      </w:r>
    </w:p>
    <w:p w14:paraId="00A03AF1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2</w:t>
      </w:r>
      <w:r w:rsidRPr="00022306">
        <w:rPr>
          <w:color w:val="000000" w:themeColor="text1"/>
          <w:lang w:eastAsia="zh-CN"/>
        </w:rPr>
        <w:t>8-29</w:t>
      </w:r>
      <w:r w:rsidRPr="00022306">
        <w:rPr>
          <w:rFonts w:hint="eastAsia"/>
          <w:color w:val="000000" w:themeColor="text1"/>
          <w:lang w:eastAsia="zh-CN"/>
        </w:rPr>
        <w:t>节，如果我们把好的种撒下去，去传完整的福音，成为撒种的人，就能够看到收成，看到人的生命改变，看到灵魂得救，可以收割了。</w:t>
      </w:r>
    </w:p>
    <w:p w14:paraId="1E01D58B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4769EC7F" w14:textId="77777777" w:rsidR="00C650C4" w:rsidRPr="00022306" w:rsidRDefault="00C650C4" w:rsidP="00C650C4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lang w:eastAsia="zh-CN"/>
        </w:rPr>
      </w:pPr>
      <w:r w:rsidRPr="00022306">
        <w:rPr>
          <w:rFonts w:hint="eastAsia"/>
          <w:b/>
          <w:bCs/>
          <w:color w:val="000000" w:themeColor="text1"/>
          <w:lang w:eastAsia="zh-CN"/>
        </w:rPr>
        <w:t>问题与分享：</w:t>
      </w:r>
    </w:p>
    <w:p w14:paraId="45A28F8D" w14:textId="67E32C85" w:rsidR="00C650C4" w:rsidRPr="00022306" w:rsidRDefault="003B1F3E" w:rsidP="003B1F3E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.</w:t>
      </w:r>
      <w:r w:rsidR="00C650C4" w:rsidRPr="00022306">
        <w:rPr>
          <w:rFonts w:hint="eastAsia"/>
          <w:color w:val="000000" w:themeColor="text1"/>
          <w:lang w:eastAsia="zh-CN"/>
        </w:rPr>
        <w:t>几种土解释得很清楚。</w:t>
      </w:r>
    </w:p>
    <w:p w14:paraId="37C727A9" w14:textId="77777777" w:rsidR="003B1F3E" w:rsidRDefault="003B1F3E" w:rsidP="003B1F3E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2.</w:t>
      </w:r>
      <w:r w:rsidR="00C650C4" w:rsidRPr="00022306">
        <w:rPr>
          <w:rFonts w:hint="eastAsia"/>
          <w:color w:val="000000" w:themeColor="text1"/>
          <w:lang w:eastAsia="zh-CN"/>
        </w:rPr>
        <w:t>我们要做的只是去撒种，让种子成长的是神。</w:t>
      </w:r>
    </w:p>
    <w:p w14:paraId="64B8F825" w14:textId="0C631934" w:rsidR="00C650C4" w:rsidRPr="00022306" w:rsidRDefault="003B1F3E" w:rsidP="003B1F3E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.</w:t>
      </w:r>
      <w:r w:rsidR="00C650C4" w:rsidRPr="00022306">
        <w:rPr>
          <w:rFonts w:hint="eastAsia"/>
          <w:color w:val="000000" w:themeColor="text1"/>
          <w:lang w:eastAsia="zh-CN"/>
        </w:rPr>
        <w:t>以前纠结于一个问题，有句话说“口里相信必得救”，绝大多数人受洗的一刻心里是信的，如果之后不信了“救恩会失去吗”？</w:t>
      </w:r>
    </w:p>
    <w:p w14:paraId="27148766" w14:textId="77777777" w:rsidR="00C650C4" w:rsidRPr="00022306" w:rsidRDefault="00C650C4" w:rsidP="003B1F3E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受洗不代表得救。受洗只是个仪式，是个顺服的功课，是公开承认信耶稣。人在信的一刻就是基督徒了，而不是受洗才是基督徒。信，神就会知道。受洗也很重要，这是神的命令。如果信而不受洗，信也有问题。</w:t>
      </w:r>
    </w:p>
    <w:p w14:paraId="599B135E" w14:textId="77777777" w:rsidR="00C650C4" w:rsidRPr="00022306" w:rsidRDefault="00C650C4" w:rsidP="003B1F3E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教会里很多人把是否受洗当成等同于信主。口里信不代表心里信，还要看传的人有没有跟受洗的人讲清楚，这一点很重要。如果没讲清楚就让人受洗，是把他推进地狱。</w:t>
      </w:r>
    </w:p>
    <w:p w14:paraId="2D42E9A5" w14:textId="09D7288B" w:rsidR="00C650C4" w:rsidRPr="00022306" w:rsidRDefault="003B1F3E" w:rsidP="003B1F3E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4</w:t>
      </w:r>
      <w:r>
        <w:rPr>
          <w:color w:val="000000" w:themeColor="text1"/>
          <w:lang w:eastAsia="zh-CN"/>
        </w:rPr>
        <w:t>.</w:t>
      </w:r>
      <w:r w:rsidR="00C650C4" w:rsidRPr="00022306">
        <w:rPr>
          <w:rFonts w:hint="eastAsia"/>
          <w:color w:val="000000" w:themeColor="text1"/>
          <w:lang w:eastAsia="zh-CN"/>
        </w:rPr>
        <w:t>终于明白了以赛亚书</w:t>
      </w:r>
      <w:r w:rsidR="00C650C4" w:rsidRPr="00022306">
        <w:rPr>
          <w:rFonts w:hint="eastAsia"/>
          <w:color w:val="000000" w:themeColor="text1"/>
          <w:lang w:eastAsia="zh-CN"/>
        </w:rPr>
        <w:t>6:</w:t>
      </w:r>
      <w:r w:rsidR="00C650C4" w:rsidRPr="00022306">
        <w:rPr>
          <w:color w:val="000000" w:themeColor="text1"/>
          <w:lang w:eastAsia="zh-CN"/>
        </w:rPr>
        <w:t>5</w:t>
      </w:r>
      <w:r w:rsidR="00C650C4" w:rsidRPr="00022306">
        <w:rPr>
          <w:rFonts w:hint="eastAsia"/>
          <w:color w:val="000000" w:themeColor="text1"/>
          <w:lang w:eastAsia="zh-CN"/>
        </w:rPr>
        <w:t>“看是看见但不明白”原来说的是前面三种土。没有天然的好土，好土是神预备好的。</w:t>
      </w:r>
    </w:p>
    <w:p w14:paraId="7B0A3960" w14:textId="77777777" w:rsidR="00C650C4" w:rsidRPr="00022306" w:rsidRDefault="00C650C4" w:rsidP="003B1F3E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不信的人是听不明白的，他们已经受审判了。</w:t>
      </w:r>
    </w:p>
    <w:p w14:paraId="5248214B" w14:textId="5BFA4874" w:rsidR="00C650C4" w:rsidRPr="00022306" w:rsidRDefault="003B1F3E" w:rsidP="003B1F3E">
      <w:pPr>
        <w:pStyle w:val="ListBullet"/>
        <w:numPr>
          <w:ilvl w:val="0"/>
          <w:numId w:val="0"/>
        </w:numPr>
        <w:ind w:left="432" w:hanging="432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5</w:t>
      </w:r>
      <w:r>
        <w:rPr>
          <w:color w:val="000000" w:themeColor="text1"/>
          <w:lang w:eastAsia="zh-CN"/>
        </w:rPr>
        <w:t>.</w:t>
      </w:r>
      <w:r w:rsidR="00C650C4" w:rsidRPr="00022306">
        <w:rPr>
          <w:rFonts w:hint="eastAsia"/>
          <w:color w:val="000000" w:themeColor="text1"/>
          <w:lang w:eastAsia="zh-CN"/>
        </w:rPr>
        <w:t>还是不太明白“恐怕他们明白了，他们就得救了”这句话。</w:t>
      </w:r>
    </w:p>
    <w:p w14:paraId="3432192E" w14:textId="77777777" w:rsidR="00C650C4" w:rsidRPr="00D85D5F" w:rsidRDefault="00C650C4" w:rsidP="003B1F3E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  <w:r w:rsidRPr="00022306">
        <w:rPr>
          <w:rFonts w:hint="eastAsia"/>
          <w:color w:val="000000" w:themeColor="text1"/>
          <w:lang w:eastAsia="zh-CN"/>
        </w:rPr>
        <w:t>“恐怕”是中文的翻译，英文是“</w:t>
      </w:r>
      <w:r w:rsidRPr="00022306">
        <w:rPr>
          <w:rFonts w:hint="eastAsia"/>
          <w:color w:val="000000" w:themeColor="text1"/>
          <w:lang w:eastAsia="zh-CN"/>
        </w:rPr>
        <w:t>otherwise</w:t>
      </w:r>
      <w:r w:rsidRPr="00022306">
        <w:rPr>
          <w:rFonts w:hint="eastAsia"/>
          <w:color w:val="000000" w:themeColor="text1"/>
          <w:lang w:eastAsia="zh-CN"/>
        </w:rPr>
        <w:t>”，可以翻译成“不然，他们就回转过来，就得赦免”。神希望每个人都得救，但他们拒绝了又能怎么办呢？</w:t>
      </w:r>
    </w:p>
    <w:p w14:paraId="11C2331C" w14:textId="622F7736" w:rsidR="0046414E" w:rsidRDefault="0046414E" w:rsidP="003B1F3E">
      <w:pPr>
        <w:pStyle w:val="ListBullet"/>
        <w:numPr>
          <w:ilvl w:val="0"/>
          <w:numId w:val="0"/>
        </w:numPr>
        <w:jc w:val="both"/>
        <w:rPr>
          <w:color w:val="000000" w:themeColor="text1"/>
          <w:lang w:eastAsia="zh-CN"/>
        </w:rPr>
      </w:pPr>
    </w:p>
    <w:p w14:paraId="6D7EB764" w14:textId="12B5641D" w:rsidR="0046414E" w:rsidRPr="0057688E" w:rsidRDefault="0046414E" w:rsidP="0046414E">
      <w:pPr>
        <w:pStyle w:val="Heading1"/>
        <w:rPr>
          <w:lang w:eastAsia="zh-CN"/>
        </w:rPr>
      </w:pPr>
      <w:bookmarkStart w:id="65" w:name="_Toc180860580"/>
      <w:r w:rsidRPr="0057688E"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 w:rsidRPr="0057688E">
        <w:rPr>
          <w:rFonts w:hint="eastAsia"/>
          <w:lang w:eastAsia="zh-CN"/>
        </w:rPr>
        <w:t>（四十一）</w:t>
      </w:r>
      <w:r w:rsidRPr="0057688E">
        <w:rPr>
          <w:rFonts w:hint="eastAsia"/>
          <w:lang w:eastAsia="zh-CN"/>
        </w:rPr>
        <w:t>:</w:t>
      </w:r>
      <w:r w:rsidRPr="0057688E">
        <w:rPr>
          <w:lang w:eastAsia="zh-CN"/>
        </w:rPr>
        <w:t xml:space="preserve"> </w:t>
      </w:r>
      <w:r w:rsidRPr="0057688E">
        <w:rPr>
          <w:rFonts w:hint="eastAsia"/>
          <w:lang w:eastAsia="zh-CN"/>
        </w:rPr>
        <w:t>天国的八个比喻</w:t>
      </w:r>
      <w:bookmarkEnd w:id="65"/>
    </w:p>
    <w:p w14:paraId="314E779B" w14:textId="77777777" w:rsidR="0046414E" w:rsidRPr="002C6ECD" w:rsidRDefault="0046414E" w:rsidP="00D32E87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时间2</w:t>
      </w:r>
      <w:r w:rsidRPr="002C6ECD">
        <w:rPr>
          <w:rFonts w:ascii="SimSun" w:eastAsia="SimSun" w:hAnsi="SimSun"/>
          <w:color w:val="000000" w:themeColor="text1"/>
          <w:lang w:eastAsia="zh-CN"/>
        </w:rPr>
        <w:t>023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年</w:t>
      </w:r>
      <w:r w:rsidRPr="002C6ECD">
        <w:rPr>
          <w:rFonts w:ascii="SimSun" w:eastAsia="SimSun" w:hAnsi="SimSun"/>
          <w:color w:val="000000" w:themeColor="text1"/>
          <w:lang w:eastAsia="zh-CN"/>
        </w:rPr>
        <w:t>9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月</w:t>
      </w:r>
      <w:r w:rsidRPr="002C6ECD">
        <w:rPr>
          <w:rFonts w:ascii="SimSun" w:eastAsia="SimSun" w:hAnsi="SimSun"/>
          <w:color w:val="000000" w:themeColor="text1"/>
          <w:lang w:eastAsia="zh-CN"/>
        </w:rPr>
        <w:t>2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日</w:t>
      </w:r>
    </w:p>
    <w:p w14:paraId="2A4F4DF3" w14:textId="77777777" w:rsidR="0046414E" w:rsidRPr="002C6ECD" w:rsidRDefault="0046414E" w:rsidP="00D32E87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相关经文：马太福音</w:t>
      </w:r>
      <w:r w:rsidRPr="002C6ECD">
        <w:rPr>
          <w:rFonts w:ascii="SimSun" w:eastAsia="SimSun" w:hAnsi="SimSun"/>
          <w:color w:val="000000" w:themeColor="text1"/>
          <w:lang w:eastAsia="zh-CN"/>
        </w:rPr>
        <w:t>13:24-52</w:t>
      </w:r>
    </w:p>
    <w:p w14:paraId="3F6E388C" w14:textId="77777777" w:rsidR="0046414E" w:rsidRPr="002C6ECD" w:rsidRDefault="0046414E" w:rsidP="00D32E87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上次讲的是第一个比喻，选了马可福音4章，</w:t>
      </w:r>
      <w:r>
        <w:rPr>
          <w:rFonts w:ascii="SimSun" w:eastAsia="SimSun" w:hAnsi="SimSun" w:hint="eastAsia"/>
          <w:color w:val="000000" w:themeColor="text1"/>
          <w:lang w:eastAsia="zh-CN"/>
        </w:rPr>
        <w:t>因为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比较详细。总共有八个比喻。</w:t>
      </w:r>
    </w:p>
    <w:p w14:paraId="027C2177" w14:textId="11119A60" w:rsidR="0046414E" w:rsidRPr="002C6ECD" w:rsidRDefault="0046414E" w:rsidP="00D32E87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b/>
          <w:bCs/>
          <w:color w:val="000000" w:themeColor="text1"/>
          <w:lang w:eastAsia="zh-CN"/>
        </w:rPr>
        <w:t>一．马太福音1</w:t>
      </w:r>
      <w:r w:rsidRPr="002C6ECD">
        <w:rPr>
          <w:rFonts w:ascii="SimSun" w:eastAsia="SimSun" w:hAnsi="SimSun"/>
          <w:b/>
          <w:bCs/>
          <w:color w:val="000000" w:themeColor="text1"/>
          <w:lang w:eastAsia="zh-CN"/>
        </w:rPr>
        <w:t>3:</w:t>
      </w:r>
      <w:r>
        <w:rPr>
          <w:rFonts w:ascii="SimSun" w:eastAsia="SimSun" w:hAnsi="SimSun"/>
          <w:b/>
          <w:bCs/>
          <w:color w:val="000000" w:themeColor="text1"/>
          <w:lang w:eastAsia="zh-CN"/>
        </w:rPr>
        <w:t>24-52</w:t>
      </w:r>
      <w:r w:rsidR="00AE7787">
        <w:rPr>
          <w:rFonts w:ascii="SimSun" w:eastAsia="SimSun" w:hAnsi="SimSun" w:hint="eastAsia"/>
          <w:b/>
          <w:bCs/>
          <w:color w:val="000000" w:themeColor="text1"/>
          <w:lang w:eastAsia="zh-CN"/>
        </w:rPr>
        <w:t>，</w:t>
      </w:r>
      <w:r w:rsidRPr="002C6ECD">
        <w:rPr>
          <w:rFonts w:ascii="SimSun" w:eastAsia="SimSun" w:hAnsi="SimSun" w:hint="eastAsia"/>
          <w:b/>
          <w:bCs/>
          <w:color w:val="000000" w:themeColor="text1"/>
          <w:lang w:eastAsia="zh-CN"/>
        </w:rPr>
        <w:t>八个比喻彼此之间的关系</w:t>
      </w:r>
    </w:p>
    <w:p w14:paraId="6F1C7418" w14:textId="77777777" w:rsidR="0046414E" w:rsidRPr="002C6ECD" w:rsidRDefault="0046414E" w:rsidP="00D32E87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第一个比喻，马可福音4：1</w:t>
      </w:r>
      <w:r w:rsidRPr="002C6ECD">
        <w:rPr>
          <w:rFonts w:ascii="SimSun" w:eastAsia="SimSun" w:hAnsi="SimSun"/>
          <w:color w:val="000000" w:themeColor="text1"/>
          <w:lang w:eastAsia="zh-CN"/>
        </w:rPr>
        <w:t>0-13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。撒种的比喻是关键，不明白</w:t>
      </w:r>
      <w:r>
        <w:rPr>
          <w:rFonts w:ascii="SimSun" w:eastAsia="SimSun" w:hAnsi="SimSun" w:hint="eastAsia"/>
          <w:color w:val="000000" w:themeColor="text1"/>
          <w:lang w:eastAsia="zh-CN"/>
        </w:rPr>
        <w:t>这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第一个就不明白后面的七个比喻。种子是神道，撒种的人是</w:t>
      </w:r>
      <w:r>
        <w:rPr>
          <w:rFonts w:ascii="SimSun" w:eastAsia="SimSun" w:hAnsi="SimSun" w:hint="eastAsia"/>
          <w:color w:val="000000" w:themeColor="text1"/>
          <w:lang w:eastAsia="zh-CN"/>
        </w:rPr>
        <w:t>主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耶稣，土是世界，是人，只有一种土是好土，可以结种子。那些外面的都是坏土，只有你我是好土，才有可能明白这些比喻。</w:t>
      </w:r>
    </w:p>
    <w:p w14:paraId="319EC0D2" w14:textId="77777777" w:rsidR="0046414E" w:rsidRPr="002C6ECD" w:rsidRDefault="0046414E" w:rsidP="00D32E87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这八个比喻不能抽离出来一个，从一个比喻无法了解天国，需要把八个比喻放在一起。每一个比喻</w:t>
      </w:r>
      <w:r>
        <w:rPr>
          <w:rFonts w:ascii="SimSun" w:eastAsia="SimSun" w:hAnsi="SimSun" w:hint="eastAsia"/>
          <w:color w:val="000000" w:themeColor="text1"/>
          <w:lang w:eastAsia="zh-CN"/>
        </w:rPr>
        <w:t>都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有它的重点，一个中心思想，不能把里面的内容拆开。我们需要问自己，我是不是属于天国的人</w:t>
      </w:r>
      <w:r>
        <w:rPr>
          <w:rFonts w:ascii="SimSun" w:eastAsia="SimSun" w:hAnsi="SimSun" w:hint="eastAsia"/>
          <w:color w:val="000000" w:themeColor="text1"/>
          <w:lang w:eastAsia="zh-CN"/>
        </w:rPr>
        <w:t>？主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耶稣现在坐在父神的右边，成为我们的辩护人。在旧约</w:t>
      </w:r>
      <w:r>
        <w:rPr>
          <w:rFonts w:ascii="SimSun" w:eastAsia="SimSun" w:hAnsi="SimSun" w:hint="eastAsia"/>
          <w:color w:val="000000" w:themeColor="text1"/>
          <w:lang w:eastAsia="zh-CN"/>
        </w:rPr>
        <w:t>时代，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圣殿没有椅子可以坐，因为人不断犯罪，祭祀不断。</w:t>
      </w:r>
      <w:r>
        <w:rPr>
          <w:rFonts w:ascii="SimSun" w:eastAsia="SimSun" w:hAnsi="SimSun" w:hint="eastAsia"/>
          <w:color w:val="000000" w:themeColor="text1"/>
          <w:lang w:eastAsia="zh-CN"/>
        </w:rPr>
        <w:t>主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耶稣在天国坐下，因为他救赎的工已经完成了。</w:t>
      </w:r>
      <w:r w:rsidRPr="00553AC2">
        <w:rPr>
          <w:rFonts w:ascii="SimSun" w:eastAsia="SimSun" w:hAnsi="SimSun" w:hint="eastAsia"/>
          <w:b/>
          <w:bCs/>
          <w:color w:val="000000" w:themeColor="text1"/>
          <w:lang w:eastAsia="zh-CN"/>
        </w:rPr>
        <w:t>八个比喻所描述的天国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，是哪个时期的天国呢？是</w:t>
      </w:r>
      <w:r w:rsidRPr="00553AC2">
        <w:rPr>
          <w:rFonts w:ascii="SimSun" w:eastAsia="SimSun" w:hAnsi="SimSun" w:hint="eastAsia"/>
          <w:b/>
          <w:bCs/>
          <w:color w:val="000000" w:themeColor="text1"/>
          <w:lang w:eastAsia="zh-CN"/>
        </w:rPr>
        <w:t>主耶稣回去了，到第二次回到地上建立天禧年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之间的</w:t>
      </w:r>
      <w:r w:rsidRPr="00553AC2">
        <w:rPr>
          <w:rFonts w:ascii="SimSun" w:eastAsia="SimSun" w:hAnsi="SimSun" w:hint="eastAsia"/>
          <w:b/>
          <w:bCs/>
          <w:color w:val="000000" w:themeColor="text1"/>
          <w:lang w:eastAsia="zh-CN"/>
        </w:rPr>
        <w:t>这段时间。</w:t>
      </w:r>
    </w:p>
    <w:p w14:paraId="32580BAF" w14:textId="77777777" w:rsidR="0046414E" w:rsidRPr="006F139E" w:rsidRDefault="0046414E" w:rsidP="00D32E87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1</w:t>
      </w:r>
      <w:r w:rsidRPr="006F139E">
        <w:rPr>
          <w:rFonts w:ascii="SimSun" w:eastAsia="SimSun" w:hAnsi="SimSun" w:hint="eastAsia"/>
          <w:b/>
          <w:bCs/>
          <w:color w:val="000000" w:themeColor="text1"/>
          <w:lang w:eastAsia="zh-CN"/>
        </w:rPr>
        <w:t>．与语法的关系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，马太1</w:t>
      </w:r>
      <w:r>
        <w:rPr>
          <w:rFonts w:ascii="SimSun" w:eastAsia="SimSun" w:hAnsi="SimSun"/>
          <w:b/>
          <w:bCs/>
          <w:color w:val="000000" w:themeColor="text1"/>
          <w:lang w:eastAsia="zh-CN"/>
        </w:rPr>
        <w:t>3:</w:t>
      </w:r>
      <w:r w:rsidRPr="006F139E">
        <w:rPr>
          <w:rFonts w:ascii="SimSun" w:eastAsia="SimSun" w:hAnsi="SimSun" w:hint="eastAsia"/>
          <w:b/>
          <w:bCs/>
          <w:color w:val="000000" w:themeColor="text1"/>
          <w:lang w:eastAsia="zh-CN"/>
        </w:rPr>
        <w:t>3</w:t>
      </w:r>
      <w:r w:rsidRPr="006F139E">
        <w:rPr>
          <w:rFonts w:ascii="SimSun" w:eastAsia="SimSun" w:hAnsi="SimSun"/>
          <w:b/>
          <w:bCs/>
          <w:color w:val="000000" w:themeColor="text1"/>
          <w:lang w:eastAsia="zh-CN"/>
        </w:rPr>
        <w:t>1,33,34-35; 44,45,47,51-5</w:t>
      </w:r>
      <w:r>
        <w:rPr>
          <w:rFonts w:ascii="SimSun" w:eastAsia="SimSun" w:hAnsi="SimSun"/>
          <w:b/>
          <w:bCs/>
          <w:color w:val="000000" w:themeColor="text1"/>
          <w:lang w:eastAsia="zh-CN"/>
        </w:rPr>
        <w:t>2</w:t>
      </w:r>
      <w:r w:rsidRPr="006F139E">
        <w:rPr>
          <w:rFonts w:ascii="SimSun" w:eastAsia="SimSun" w:hAnsi="SimSun"/>
          <w:b/>
          <w:bCs/>
          <w:color w:val="000000" w:themeColor="text1"/>
          <w:lang w:eastAsia="zh-CN"/>
        </w:rPr>
        <w:t xml:space="preserve"> 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节</w:t>
      </w:r>
    </w:p>
    <w:p w14:paraId="76C518C7" w14:textId="77777777" w:rsidR="0046414E" w:rsidRPr="002C6ECD" w:rsidRDefault="0046414E" w:rsidP="00D32E87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又设个比喻，英文</w:t>
      </w:r>
      <w:r w:rsidRPr="002C6ECD">
        <w:rPr>
          <w:rFonts w:ascii="SimSun" w:eastAsia="SimSun" w:hAnsi="SimSun"/>
          <w:color w:val="000000" w:themeColor="text1"/>
          <w:lang w:eastAsia="zh-CN"/>
        </w:rPr>
        <w:t>A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nother。4</w:t>
      </w:r>
      <w:r w:rsidRPr="002C6ECD">
        <w:rPr>
          <w:rFonts w:ascii="SimSun" w:eastAsia="SimSun" w:hAnsi="SimSun"/>
          <w:color w:val="000000" w:themeColor="text1"/>
          <w:lang w:eastAsia="zh-CN"/>
        </w:rPr>
        <w:t>4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、4</w:t>
      </w:r>
      <w:r w:rsidRPr="002C6ECD">
        <w:rPr>
          <w:rFonts w:ascii="SimSun" w:eastAsia="SimSun" w:hAnsi="SimSun"/>
          <w:color w:val="000000" w:themeColor="text1"/>
          <w:lang w:eastAsia="zh-CN"/>
        </w:rPr>
        <w:t>5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也是再次设比喻，4</w:t>
      </w:r>
      <w:r w:rsidRPr="002C6ECD">
        <w:rPr>
          <w:rFonts w:ascii="SimSun" w:eastAsia="SimSun" w:hAnsi="SimSun"/>
          <w:color w:val="000000" w:themeColor="text1"/>
          <w:lang w:eastAsia="zh-CN"/>
        </w:rPr>
        <w:t>7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也是再次，Again</w:t>
      </w:r>
      <w:r>
        <w:rPr>
          <w:rFonts w:ascii="SimSun" w:eastAsia="SimSun" w:hAnsi="SimSun" w:hint="eastAsia"/>
          <w:color w:val="000000" w:themeColor="text1"/>
          <w:lang w:eastAsia="zh-CN"/>
        </w:rPr>
        <w:t>。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5</w:t>
      </w:r>
      <w:r w:rsidRPr="002C6ECD">
        <w:rPr>
          <w:rFonts w:ascii="SimSun" w:eastAsia="SimSun" w:hAnsi="SimSun"/>
          <w:color w:val="000000" w:themeColor="text1"/>
          <w:lang w:eastAsia="zh-CN"/>
        </w:rPr>
        <w:t>2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是一个比喻，中文翻译</w:t>
      </w:r>
      <w:r>
        <w:rPr>
          <w:rFonts w:ascii="SimSun" w:eastAsia="SimSun" w:hAnsi="SimSun" w:hint="eastAsia"/>
          <w:color w:val="000000" w:themeColor="text1"/>
          <w:lang w:eastAsia="zh-CN"/>
        </w:rPr>
        <w:t>得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看不出是比喻</w:t>
      </w:r>
      <w:r>
        <w:rPr>
          <w:rFonts w:ascii="SimSun" w:eastAsia="SimSun" w:hAnsi="SimSun" w:hint="eastAsia"/>
          <w:color w:val="000000" w:themeColor="text1"/>
          <w:lang w:eastAsia="zh-CN"/>
        </w:rPr>
        <w:t>，下面再讲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。</w:t>
      </w:r>
    </w:p>
    <w:p w14:paraId="02549331" w14:textId="77777777" w:rsidR="0046414E" w:rsidRPr="00EE5CB2" w:rsidRDefault="0046414E" w:rsidP="00D32E87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EE5CB2">
        <w:rPr>
          <w:rFonts w:ascii="SimSun" w:eastAsia="SimSun" w:hAnsi="SimSun" w:hint="eastAsia"/>
          <w:b/>
          <w:bCs/>
          <w:color w:val="000000" w:themeColor="text1"/>
          <w:lang w:eastAsia="zh-CN"/>
        </w:rPr>
        <w:t>2</w:t>
      </w:r>
      <w:r w:rsidRPr="00EE5CB2">
        <w:rPr>
          <w:rFonts w:ascii="SimSun" w:eastAsia="SimSun" w:hAnsi="SimSun"/>
          <w:b/>
          <w:bCs/>
          <w:color w:val="000000" w:themeColor="text1"/>
          <w:lang w:eastAsia="zh-CN"/>
        </w:rPr>
        <w:t>.</w:t>
      </w:r>
      <w:r w:rsidRPr="00EE5CB2">
        <w:rPr>
          <w:rFonts w:ascii="SimSun" w:eastAsia="SimSun" w:hAnsi="SimSun" w:hint="eastAsia"/>
          <w:b/>
          <w:bCs/>
          <w:color w:val="000000" w:themeColor="text1"/>
          <w:lang w:eastAsia="zh-CN"/>
        </w:rPr>
        <w:t>与主题的关系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，马太1</w:t>
      </w:r>
      <w:r>
        <w:rPr>
          <w:rFonts w:ascii="SimSun" w:eastAsia="SimSun" w:hAnsi="SimSun"/>
          <w:b/>
          <w:bCs/>
          <w:color w:val="000000" w:themeColor="text1"/>
          <w:lang w:eastAsia="zh-CN"/>
        </w:rPr>
        <w:t>3:</w:t>
      </w:r>
      <w:r w:rsidRPr="00EE5CB2">
        <w:rPr>
          <w:rFonts w:ascii="SimSun" w:eastAsia="SimSun" w:hAnsi="SimSun"/>
          <w:b/>
          <w:bCs/>
          <w:color w:val="000000" w:themeColor="text1"/>
          <w:lang w:eastAsia="zh-CN"/>
        </w:rPr>
        <w:t xml:space="preserve">24,31,33,44-45,47,52 </w:t>
      </w:r>
    </w:p>
    <w:p w14:paraId="019F6CE3" w14:textId="77777777" w:rsidR="0046414E" w:rsidRPr="002C6ECD" w:rsidRDefault="0046414E" w:rsidP="00D32E87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每一个比喻的主题都是天国，天国的王是弥赛亚。5</w:t>
      </w:r>
      <w:r w:rsidRPr="002C6ECD">
        <w:rPr>
          <w:rFonts w:ascii="SimSun" w:eastAsia="SimSun" w:hAnsi="SimSun"/>
          <w:color w:val="000000" w:themeColor="text1"/>
          <w:lang w:eastAsia="zh-CN"/>
        </w:rPr>
        <w:t>2</w:t>
      </w:r>
      <w:r>
        <w:rPr>
          <w:rFonts w:ascii="SimSun" w:eastAsia="SimSun" w:hAnsi="SimSun" w:hint="eastAsia"/>
          <w:color w:val="000000" w:themeColor="text1"/>
          <w:lang w:eastAsia="zh-CN"/>
        </w:rPr>
        <w:t>节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，这些文士已经受教，那么他们在天国的责任是什么</w:t>
      </w:r>
      <w:r>
        <w:rPr>
          <w:rFonts w:ascii="SimSun" w:eastAsia="SimSun" w:hAnsi="SimSun" w:hint="eastAsia"/>
          <w:color w:val="000000" w:themeColor="text1"/>
          <w:lang w:eastAsia="zh-CN"/>
        </w:rPr>
        <w:t>？</w:t>
      </w:r>
    </w:p>
    <w:p w14:paraId="5C20E8C7" w14:textId="77777777" w:rsidR="0046414E" w:rsidRPr="00A63ED1" w:rsidRDefault="0046414E" w:rsidP="00D32E87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>
        <w:rPr>
          <w:rFonts w:ascii="SimSun" w:eastAsia="SimSun" w:hAnsi="SimSun"/>
          <w:b/>
          <w:bCs/>
          <w:color w:val="000000" w:themeColor="text1"/>
          <w:lang w:eastAsia="zh-CN"/>
        </w:rPr>
        <w:t>3</w:t>
      </w:r>
      <w:r w:rsidRPr="00A63ED1">
        <w:rPr>
          <w:rFonts w:ascii="SimSun" w:eastAsia="SimSun" w:hAnsi="SimSun"/>
          <w:b/>
          <w:bCs/>
          <w:color w:val="000000" w:themeColor="text1"/>
          <w:lang w:eastAsia="zh-CN"/>
        </w:rPr>
        <w:t>.</w:t>
      </w:r>
      <w:r w:rsidRPr="00A63ED1">
        <w:rPr>
          <w:rFonts w:ascii="SimSun" w:eastAsia="SimSun" w:hAnsi="SimSun" w:hint="eastAsia"/>
          <w:b/>
          <w:bCs/>
          <w:color w:val="000000" w:themeColor="text1"/>
          <w:lang w:eastAsia="zh-CN"/>
        </w:rPr>
        <w:t>与实际应用的关系</w:t>
      </w:r>
      <w:r w:rsidRPr="00A63ED1">
        <w:rPr>
          <w:rFonts w:ascii="SimSun" w:eastAsia="SimSun" w:hAnsi="SimSun"/>
          <w:b/>
          <w:bCs/>
          <w:color w:val="000000" w:themeColor="text1"/>
          <w:lang w:eastAsia="zh-CN"/>
        </w:rPr>
        <w:t xml:space="preserve"> </w:t>
      </w:r>
    </w:p>
    <w:p w14:paraId="758F007D" w14:textId="77777777" w:rsidR="0046414E" w:rsidRDefault="0046414E" w:rsidP="00D32E87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要省察自己。</w:t>
      </w:r>
      <w:r>
        <w:rPr>
          <w:rFonts w:ascii="SimSun" w:eastAsia="SimSun" w:hAnsi="SimSun" w:hint="eastAsia"/>
          <w:color w:val="000000" w:themeColor="text1"/>
          <w:lang w:eastAsia="zh-CN"/>
        </w:rPr>
        <w:t>有三点：</w:t>
      </w:r>
    </w:p>
    <w:p w14:paraId="0A129F38" w14:textId="77777777" w:rsidR="0046414E" w:rsidRPr="002C6ECD" w:rsidRDefault="0046414E" w:rsidP="003F5E99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lastRenderedPageBreak/>
        <w:t>A.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成长。参看3</w:t>
      </w:r>
      <w:r w:rsidRPr="002C6ECD">
        <w:rPr>
          <w:rFonts w:ascii="SimSun" w:eastAsia="SimSun" w:hAnsi="SimSun"/>
          <w:color w:val="000000" w:themeColor="text1"/>
          <w:lang w:eastAsia="zh-CN"/>
        </w:rPr>
        <w:t>0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节</w:t>
      </w:r>
      <w:r>
        <w:rPr>
          <w:rFonts w:ascii="SimSun" w:eastAsia="SimSun" w:hAnsi="SimSun" w:hint="eastAsia"/>
          <w:color w:val="000000" w:themeColor="text1"/>
          <w:lang w:eastAsia="zh-CN"/>
        </w:rPr>
        <w:t>、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3</w:t>
      </w:r>
      <w:r w:rsidRPr="002C6ECD">
        <w:rPr>
          <w:rFonts w:ascii="SimSun" w:eastAsia="SimSun" w:hAnsi="SimSun"/>
          <w:color w:val="000000" w:themeColor="text1"/>
          <w:lang w:eastAsia="zh-CN"/>
        </w:rPr>
        <w:t>2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节。坏的</w:t>
      </w:r>
      <w:r>
        <w:rPr>
          <w:rFonts w:ascii="SimSun" w:eastAsia="SimSun" w:hAnsi="SimSun" w:hint="eastAsia"/>
          <w:color w:val="000000" w:themeColor="text1"/>
          <w:lang w:eastAsia="zh-CN"/>
        </w:rPr>
        <w:t>、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好的都在长。面酵的比喻，3</w:t>
      </w:r>
      <w:r w:rsidRPr="002C6ECD">
        <w:rPr>
          <w:rFonts w:ascii="SimSun" w:eastAsia="SimSun" w:hAnsi="SimSun"/>
          <w:color w:val="000000" w:themeColor="text1"/>
          <w:lang w:eastAsia="zh-CN"/>
        </w:rPr>
        <w:t>3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节，也是长。</w:t>
      </w:r>
    </w:p>
    <w:p w14:paraId="0772D8BA" w14:textId="77777777" w:rsidR="0046414E" w:rsidRPr="002C6ECD" w:rsidRDefault="0046414E" w:rsidP="003F5E99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B.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价值。4</w:t>
      </w:r>
      <w:r w:rsidRPr="002C6ECD">
        <w:rPr>
          <w:rFonts w:ascii="SimSun" w:eastAsia="SimSun" w:hAnsi="SimSun"/>
          <w:color w:val="000000" w:themeColor="text1"/>
          <w:lang w:eastAsia="zh-CN"/>
        </w:rPr>
        <w:t>4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节</w:t>
      </w:r>
      <w:r>
        <w:rPr>
          <w:rFonts w:ascii="SimSun" w:eastAsia="SimSun" w:hAnsi="SimSun" w:hint="eastAsia"/>
          <w:color w:val="000000" w:themeColor="text1"/>
          <w:lang w:eastAsia="zh-CN"/>
        </w:rPr>
        <w:t>、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4</w:t>
      </w:r>
      <w:r w:rsidRPr="002C6ECD">
        <w:rPr>
          <w:rFonts w:ascii="SimSun" w:eastAsia="SimSun" w:hAnsi="SimSun"/>
          <w:color w:val="000000" w:themeColor="text1"/>
          <w:lang w:eastAsia="zh-CN"/>
        </w:rPr>
        <w:t>5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节是天国的价值。对天国的子民来说，天国是无价之宝。</w:t>
      </w:r>
    </w:p>
    <w:p w14:paraId="5BF0FF95" w14:textId="77777777" w:rsidR="0046414E" w:rsidRPr="002C6ECD" w:rsidRDefault="0046414E" w:rsidP="003F5E99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C.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时间。天国是有时间的。</w:t>
      </w:r>
      <w:r>
        <w:rPr>
          <w:rFonts w:ascii="SimSun" w:eastAsia="SimSun" w:hAnsi="SimSun" w:hint="eastAsia"/>
          <w:color w:val="000000" w:themeColor="text1"/>
          <w:lang w:eastAsia="zh-CN"/>
        </w:rPr>
        <w:t>主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耶稣复活了，回去了，他还要回来建立千禧年国度，有形有体。这段时间是天国的比喻所描述的。3</w:t>
      </w:r>
      <w:r w:rsidRPr="002C6ECD">
        <w:rPr>
          <w:rFonts w:ascii="SimSun" w:eastAsia="SimSun" w:hAnsi="SimSun"/>
          <w:color w:val="000000" w:themeColor="text1"/>
          <w:lang w:eastAsia="zh-CN"/>
        </w:rPr>
        <w:t>9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节“收割的时候就是世界的末了”，4</w:t>
      </w:r>
      <w:r w:rsidRPr="002C6ECD">
        <w:rPr>
          <w:rFonts w:ascii="SimSun" w:eastAsia="SimSun" w:hAnsi="SimSun"/>
          <w:color w:val="000000" w:themeColor="text1"/>
          <w:lang w:eastAsia="zh-CN"/>
        </w:rPr>
        <w:t>9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节，这段时间会结束的。这段时间已经2</w:t>
      </w:r>
      <w:r w:rsidRPr="002C6ECD">
        <w:rPr>
          <w:rFonts w:ascii="SimSun" w:eastAsia="SimSun" w:hAnsi="SimSun"/>
          <w:color w:val="000000" w:themeColor="text1"/>
          <w:lang w:eastAsia="zh-CN"/>
        </w:rPr>
        <w:t>000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年了，会结束的。4</w:t>
      </w:r>
      <w:r w:rsidRPr="002C6ECD">
        <w:rPr>
          <w:rFonts w:ascii="SimSun" w:eastAsia="SimSun" w:hAnsi="SimSun"/>
          <w:color w:val="000000" w:themeColor="text1"/>
          <w:lang w:eastAsia="zh-CN"/>
        </w:rPr>
        <w:t>1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、4</w:t>
      </w:r>
      <w:r w:rsidRPr="002C6ECD">
        <w:rPr>
          <w:rFonts w:ascii="SimSun" w:eastAsia="SimSun" w:hAnsi="SimSun"/>
          <w:color w:val="000000" w:themeColor="text1"/>
          <w:lang w:eastAsia="zh-CN"/>
        </w:rPr>
        <w:t>2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节， 4</w:t>
      </w:r>
      <w:r w:rsidRPr="002C6ECD">
        <w:rPr>
          <w:rFonts w:ascii="SimSun" w:eastAsia="SimSun" w:hAnsi="SimSun"/>
          <w:color w:val="000000" w:themeColor="text1"/>
          <w:lang w:eastAsia="zh-CN"/>
        </w:rPr>
        <w:t>9-50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节，有审判的。</w:t>
      </w:r>
    </w:p>
    <w:p w14:paraId="4789D0D1" w14:textId="77777777" w:rsidR="0046414E" w:rsidRPr="00A63ED1" w:rsidRDefault="0046414E" w:rsidP="003F5E99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>
        <w:rPr>
          <w:rFonts w:ascii="SimSun" w:eastAsia="SimSun" w:hAnsi="SimSun"/>
          <w:b/>
          <w:bCs/>
          <w:color w:val="000000" w:themeColor="text1"/>
          <w:lang w:eastAsia="zh-CN"/>
        </w:rPr>
        <w:t>4</w:t>
      </w:r>
      <w:r w:rsidRPr="00A63ED1">
        <w:rPr>
          <w:rFonts w:ascii="SimSun" w:eastAsia="SimSun" w:hAnsi="SimSun"/>
          <w:b/>
          <w:bCs/>
          <w:color w:val="000000" w:themeColor="text1"/>
          <w:lang w:eastAsia="zh-CN"/>
        </w:rPr>
        <w:t>.</w:t>
      </w:r>
      <w:r w:rsidRPr="00A63ED1">
        <w:rPr>
          <w:rFonts w:ascii="SimSun" w:eastAsia="SimSun" w:hAnsi="SimSun" w:hint="eastAsia"/>
          <w:b/>
          <w:bCs/>
          <w:color w:val="000000" w:themeColor="text1"/>
          <w:lang w:eastAsia="zh-CN"/>
        </w:rPr>
        <w:t>与格式重点的关系</w:t>
      </w:r>
      <w:r w:rsidRPr="00A63ED1">
        <w:rPr>
          <w:rFonts w:ascii="SimSun" w:eastAsia="SimSun" w:hAnsi="SimSun"/>
          <w:b/>
          <w:bCs/>
          <w:color w:val="000000" w:themeColor="text1"/>
          <w:lang w:eastAsia="zh-CN"/>
        </w:rPr>
        <w:t xml:space="preserve"> </w:t>
      </w:r>
    </w:p>
    <w:p w14:paraId="0D1CCC07" w14:textId="77777777" w:rsidR="0046414E" w:rsidRDefault="0046414E" w:rsidP="003F5E99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第一个比喻的重点是人怎样回应神的道</w:t>
      </w:r>
      <w:r>
        <w:rPr>
          <w:rFonts w:ascii="SimSun" w:eastAsia="SimSun" w:hAnsi="SimSun" w:hint="eastAsia"/>
          <w:color w:val="000000" w:themeColor="text1"/>
          <w:lang w:eastAsia="zh-CN"/>
        </w:rPr>
        <w:t>；</w:t>
      </w:r>
    </w:p>
    <w:p w14:paraId="24CBE3D0" w14:textId="77777777" w:rsidR="0046414E" w:rsidRDefault="0046414E" w:rsidP="003F5E99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第二个和第七个是一样的。第二个比喻是2</w:t>
      </w:r>
      <w:r w:rsidRPr="002C6ECD">
        <w:rPr>
          <w:rFonts w:ascii="SimSun" w:eastAsia="SimSun" w:hAnsi="SimSun"/>
          <w:color w:val="000000" w:themeColor="text1"/>
          <w:lang w:eastAsia="zh-CN"/>
        </w:rPr>
        <w:t>4-26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节，第七个</w:t>
      </w:r>
      <w:r>
        <w:rPr>
          <w:rFonts w:ascii="SimSun" w:eastAsia="SimSun" w:hAnsi="SimSun" w:hint="eastAsia"/>
          <w:color w:val="000000" w:themeColor="text1"/>
          <w:lang w:eastAsia="zh-CN"/>
        </w:rPr>
        <w:t>比喻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是4</w:t>
      </w:r>
      <w:r w:rsidRPr="002C6ECD">
        <w:rPr>
          <w:rFonts w:ascii="SimSun" w:eastAsia="SimSun" w:hAnsi="SimSun"/>
          <w:color w:val="000000" w:themeColor="text1"/>
          <w:lang w:eastAsia="zh-CN"/>
        </w:rPr>
        <w:t>7-50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节。捕鱼有钓鱼、拉网、撒网</w:t>
      </w:r>
      <w:r>
        <w:rPr>
          <w:rFonts w:ascii="SimSun" w:eastAsia="SimSun" w:hAnsi="SimSun" w:hint="eastAsia"/>
          <w:color w:val="000000" w:themeColor="text1"/>
          <w:lang w:eastAsia="zh-CN"/>
        </w:rPr>
        <w:t>三种方式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。</w:t>
      </w:r>
      <w:r>
        <w:rPr>
          <w:rFonts w:ascii="SimSun" w:eastAsia="SimSun" w:hAnsi="SimSun" w:hint="eastAsia"/>
          <w:color w:val="000000" w:themeColor="text1"/>
          <w:lang w:eastAsia="zh-CN"/>
        </w:rPr>
        <w:t>这里是拉网。地里有稗子、有麦子，捕上来的鱼有好的、有坏的，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说明有假的，教堂里有很多冠名的</w:t>
      </w:r>
      <w:r>
        <w:rPr>
          <w:rFonts w:ascii="SimSun" w:eastAsia="SimSun" w:hAnsi="SimSun" w:hint="eastAsia"/>
          <w:color w:val="000000" w:themeColor="text1"/>
          <w:lang w:eastAsia="zh-CN"/>
        </w:rPr>
        <w:t>、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假的基督徒。</w:t>
      </w:r>
      <w:r>
        <w:rPr>
          <w:rFonts w:ascii="SimSun" w:eastAsia="SimSun" w:hAnsi="SimSun" w:hint="eastAsia"/>
          <w:color w:val="000000" w:themeColor="text1"/>
          <w:lang w:eastAsia="zh-CN"/>
        </w:rPr>
        <w:t>让稗子和麦子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一起长，到天国里，天使会把他们分开</w:t>
      </w:r>
      <w:r>
        <w:rPr>
          <w:rFonts w:ascii="SimSun" w:eastAsia="SimSun" w:hAnsi="SimSun" w:hint="eastAsia"/>
          <w:color w:val="000000" w:themeColor="text1"/>
          <w:lang w:eastAsia="zh-CN"/>
        </w:rPr>
        <w:t>；</w:t>
      </w:r>
    </w:p>
    <w:p w14:paraId="3CEF700A" w14:textId="77777777" w:rsidR="0046414E" w:rsidRDefault="0046414E" w:rsidP="003F5E99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第三个</w:t>
      </w:r>
      <w:r>
        <w:rPr>
          <w:rFonts w:ascii="SimSun" w:eastAsia="SimSun" w:hAnsi="SimSun" w:hint="eastAsia"/>
          <w:color w:val="000000" w:themeColor="text1"/>
          <w:lang w:eastAsia="zh-CN"/>
        </w:rPr>
        <w:t>比喻是第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3</w:t>
      </w:r>
      <w:r w:rsidRPr="002C6ECD">
        <w:rPr>
          <w:rFonts w:ascii="SimSun" w:eastAsia="SimSun" w:hAnsi="SimSun"/>
          <w:color w:val="000000" w:themeColor="text1"/>
          <w:lang w:eastAsia="zh-CN"/>
        </w:rPr>
        <w:t>1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节，第四个是面酵，强调的是成长，天国在这段时间是成长的，人数在增加，我们或许看不见，但是</w:t>
      </w:r>
      <w:r>
        <w:rPr>
          <w:rFonts w:ascii="SimSun" w:eastAsia="SimSun" w:hAnsi="SimSun" w:hint="eastAsia"/>
          <w:color w:val="000000" w:themeColor="text1"/>
          <w:lang w:eastAsia="zh-CN"/>
        </w:rPr>
        <w:t>主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耶稣这样讲</w:t>
      </w:r>
      <w:r>
        <w:rPr>
          <w:rFonts w:ascii="SimSun" w:eastAsia="SimSun" w:hAnsi="SimSun" w:hint="eastAsia"/>
          <w:color w:val="000000" w:themeColor="text1"/>
          <w:lang w:eastAsia="zh-CN"/>
        </w:rPr>
        <w:t>；</w:t>
      </w:r>
    </w:p>
    <w:p w14:paraId="48AA026E" w14:textId="77777777" w:rsidR="0046414E" w:rsidRDefault="0046414E" w:rsidP="003F5E99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第五个比喻是4</w:t>
      </w:r>
      <w:r w:rsidRPr="002C6ECD">
        <w:rPr>
          <w:rFonts w:ascii="SimSun" w:eastAsia="SimSun" w:hAnsi="SimSun"/>
          <w:color w:val="000000" w:themeColor="text1"/>
          <w:lang w:eastAsia="zh-CN"/>
        </w:rPr>
        <w:t>4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节，第六个</w:t>
      </w:r>
      <w:r>
        <w:rPr>
          <w:rFonts w:ascii="SimSun" w:eastAsia="SimSun" w:hAnsi="SimSun" w:hint="eastAsia"/>
          <w:color w:val="000000" w:themeColor="text1"/>
          <w:lang w:eastAsia="zh-CN"/>
        </w:rPr>
        <w:t>是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4</w:t>
      </w:r>
      <w:r w:rsidRPr="002C6ECD">
        <w:rPr>
          <w:rFonts w:ascii="SimSun" w:eastAsia="SimSun" w:hAnsi="SimSun"/>
          <w:color w:val="000000" w:themeColor="text1"/>
          <w:lang w:eastAsia="zh-CN"/>
        </w:rPr>
        <w:t>5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节，这两个一样的重点，天国的价值。对那个找到的人是无价之宝，可以牺牲一切要天国</w:t>
      </w:r>
      <w:r>
        <w:rPr>
          <w:rFonts w:ascii="SimSun" w:eastAsia="SimSun" w:hAnsi="SimSun" w:hint="eastAsia"/>
          <w:color w:val="000000" w:themeColor="text1"/>
          <w:lang w:eastAsia="zh-CN"/>
        </w:rPr>
        <w:t>；</w:t>
      </w:r>
    </w:p>
    <w:p w14:paraId="3D2C04C9" w14:textId="77777777" w:rsidR="0046414E" w:rsidRPr="002C6ECD" w:rsidRDefault="0046414E" w:rsidP="003F5E99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第八个</w:t>
      </w:r>
      <w:r>
        <w:rPr>
          <w:rFonts w:ascii="SimSun" w:eastAsia="SimSun" w:hAnsi="SimSun" w:hint="eastAsia"/>
          <w:color w:val="000000" w:themeColor="text1"/>
          <w:lang w:eastAsia="zh-CN"/>
        </w:rPr>
        <w:t>比喻是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5</w:t>
      </w:r>
      <w:r w:rsidRPr="002C6ECD">
        <w:rPr>
          <w:rFonts w:ascii="SimSun" w:eastAsia="SimSun" w:hAnsi="SimSun"/>
          <w:color w:val="000000" w:themeColor="text1"/>
          <w:lang w:eastAsia="zh-CN"/>
        </w:rPr>
        <w:t>1-52</w:t>
      </w:r>
      <w:r>
        <w:rPr>
          <w:rFonts w:ascii="SimSun" w:eastAsia="SimSun" w:hAnsi="SimSun" w:hint="eastAsia"/>
          <w:color w:val="000000" w:themeColor="text1"/>
          <w:lang w:eastAsia="zh-CN"/>
        </w:rPr>
        <w:t>节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，文士喜悦神的律法，有一天他明白了，听了第一个比喻，他相信，接受神的话，他就开始结实了。他把旧的和刚刚接受的都拿出来，跟人分享。他现在成为撒种的人。</w:t>
      </w:r>
    </w:p>
    <w:p w14:paraId="5CC07027" w14:textId="77777777" w:rsidR="0046414E" w:rsidRPr="00A63ED1" w:rsidRDefault="0046414E" w:rsidP="003F5E99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A63ED1">
        <w:rPr>
          <w:rFonts w:ascii="SimSun" w:eastAsia="SimSun" w:hAnsi="SimSun" w:hint="eastAsia"/>
          <w:b/>
          <w:bCs/>
          <w:color w:val="000000" w:themeColor="text1"/>
          <w:lang w:eastAsia="zh-CN"/>
        </w:rPr>
        <w:t>二．这些比喻指出了现今世界属灵的现实问题</w:t>
      </w:r>
      <w:r w:rsidRPr="00A63ED1">
        <w:rPr>
          <w:rFonts w:ascii="SimSun" w:eastAsia="SimSun" w:hAnsi="SimSun"/>
          <w:b/>
          <w:bCs/>
          <w:color w:val="000000" w:themeColor="text1"/>
          <w:lang w:eastAsia="zh-CN"/>
        </w:rPr>
        <w:t xml:space="preserve"> </w:t>
      </w:r>
    </w:p>
    <w:p w14:paraId="5D9B7FE7" w14:textId="77777777" w:rsidR="0046414E" w:rsidRPr="00A63ED1" w:rsidRDefault="0046414E" w:rsidP="003F5E99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 w:rsidRPr="00A63ED1">
        <w:rPr>
          <w:rFonts w:ascii="SimSun" w:eastAsia="SimSun" w:hAnsi="SimSun" w:hint="eastAsia"/>
          <w:color w:val="000000" w:themeColor="text1"/>
          <w:lang w:eastAsia="zh-CN"/>
        </w:rPr>
        <w:t>这八个比喻形容这段时间的属灵光景是怎样的。</w:t>
      </w:r>
    </w:p>
    <w:p w14:paraId="3186A4CC" w14:textId="77777777" w:rsidR="0046414E" w:rsidRPr="00EE5CB2" w:rsidRDefault="0046414E" w:rsidP="003F5E99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EE5CB2">
        <w:rPr>
          <w:rFonts w:ascii="SimSun" w:eastAsia="SimSun" w:hAnsi="SimSun" w:hint="eastAsia"/>
          <w:b/>
          <w:bCs/>
          <w:color w:val="000000" w:themeColor="text1"/>
          <w:lang w:eastAsia="zh-CN"/>
        </w:rPr>
        <w:t>1</w:t>
      </w:r>
      <w:r w:rsidRPr="00EE5CB2">
        <w:rPr>
          <w:rFonts w:ascii="SimSun" w:eastAsia="SimSun" w:hAnsi="SimSun"/>
          <w:b/>
          <w:bCs/>
          <w:color w:val="000000" w:themeColor="text1"/>
          <w:lang w:eastAsia="zh-CN"/>
        </w:rPr>
        <w:t>.</w:t>
      </w:r>
      <w:r w:rsidRPr="00EE5CB2">
        <w:rPr>
          <w:rFonts w:ascii="SimSun" w:eastAsia="SimSun" w:hAnsi="SimSun" w:hint="eastAsia"/>
          <w:b/>
          <w:bCs/>
          <w:color w:val="000000" w:themeColor="text1"/>
          <w:lang w:eastAsia="zh-CN"/>
        </w:rPr>
        <w:t>人之间的差异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，</w:t>
      </w:r>
      <w:r w:rsidRPr="00EE5CB2">
        <w:rPr>
          <w:rFonts w:ascii="SimSun" w:eastAsia="SimSun" w:hAnsi="SimSun"/>
          <w:b/>
          <w:bCs/>
          <w:color w:val="000000" w:themeColor="text1"/>
          <w:lang w:eastAsia="zh-CN"/>
        </w:rPr>
        <w:t>38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节</w:t>
      </w:r>
      <w:r w:rsidRPr="00EE5CB2">
        <w:rPr>
          <w:rFonts w:ascii="SimSun" w:eastAsia="SimSun" w:hAnsi="SimSun"/>
          <w:b/>
          <w:bCs/>
          <w:color w:val="000000" w:themeColor="text1"/>
          <w:lang w:eastAsia="zh-CN"/>
        </w:rPr>
        <w:t xml:space="preserve"> </w:t>
      </w:r>
    </w:p>
    <w:p w14:paraId="156D04D2" w14:textId="77777777" w:rsidR="0046414E" w:rsidRPr="002C6ECD" w:rsidRDefault="0046414E" w:rsidP="00AE7787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田地就是世界，好种就是天国之子。世界有两批人，光明之子是属于</w:t>
      </w:r>
      <w:r>
        <w:rPr>
          <w:rFonts w:ascii="SimSun" w:eastAsia="SimSun" w:hAnsi="SimSun" w:hint="eastAsia"/>
          <w:color w:val="000000" w:themeColor="text1"/>
          <w:lang w:eastAsia="zh-CN"/>
        </w:rPr>
        <w:t>主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耶稣的，不信的人是黑暗之子，属魔鬼的。</w:t>
      </w:r>
    </w:p>
    <w:p w14:paraId="125EB68C" w14:textId="77777777" w:rsidR="0046414E" w:rsidRPr="00EE5CB2" w:rsidRDefault="0046414E" w:rsidP="00AE7787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EE5CB2">
        <w:rPr>
          <w:rFonts w:ascii="SimSun" w:eastAsia="SimSun" w:hAnsi="SimSun"/>
          <w:b/>
          <w:bCs/>
          <w:color w:val="000000" w:themeColor="text1"/>
          <w:lang w:eastAsia="zh-CN"/>
        </w:rPr>
        <w:t>2.</w:t>
      </w:r>
      <w:r w:rsidRPr="00EE5CB2">
        <w:rPr>
          <w:rFonts w:ascii="SimSun" w:eastAsia="SimSun" w:hAnsi="SimSun" w:hint="eastAsia"/>
          <w:b/>
          <w:bCs/>
          <w:color w:val="000000" w:themeColor="text1"/>
          <w:lang w:eastAsia="zh-CN"/>
        </w:rPr>
        <w:t>魔鬼的欺骗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，</w:t>
      </w:r>
      <w:r w:rsidRPr="00EE5CB2">
        <w:rPr>
          <w:rFonts w:ascii="SimSun" w:eastAsia="SimSun" w:hAnsi="SimSun"/>
          <w:b/>
          <w:bCs/>
          <w:color w:val="000000" w:themeColor="text1"/>
          <w:lang w:eastAsia="zh-CN"/>
        </w:rPr>
        <w:t>39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节</w:t>
      </w:r>
      <w:r w:rsidRPr="00EE5CB2">
        <w:rPr>
          <w:rFonts w:ascii="SimSun" w:eastAsia="SimSun" w:hAnsi="SimSun"/>
          <w:b/>
          <w:bCs/>
          <w:color w:val="000000" w:themeColor="text1"/>
          <w:lang w:eastAsia="zh-CN"/>
        </w:rPr>
        <w:t xml:space="preserve"> </w:t>
      </w:r>
    </w:p>
    <w:p w14:paraId="568DCC8F" w14:textId="77777777" w:rsidR="0046414E" w:rsidRDefault="0046414E" w:rsidP="00AE7787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lastRenderedPageBreak/>
        <w:t>撒稗子的仇敌，那批人受魔鬼的欺骗。约翰8</w:t>
      </w:r>
      <w:r w:rsidRPr="002C6ECD">
        <w:rPr>
          <w:rFonts w:ascii="SimSun" w:eastAsia="SimSun" w:hAnsi="SimSun"/>
          <w:color w:val="000000" w:themeColor="text1"/>
          <w:lang w:eastAsia="zh-CN"/>
        </w:rPr>
        <w:t>:44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，</w:t>
      </w:r>
      <w:r>
        <w:rPr>
          <w:rFonts w:ascii="SimSun" w:eastAsia="SimSun" w:hAnsi="SimSun" w:hint="eastAsia"/>
          <w:color w:val="000000" w:themeColor="text1"/>
          <w:lang w:eastAsia="zh-CN"/>
        </w:rPr>
        <w:t>“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你们是出于你们的父魔鬼</w:t>
      </w:r>
      <w:r>
        <w:rPr>
          <w:rFonts w:ascii="SimSun" w:eastAsia="SimSun" w:hAnsi="SimSun" w:hint="eastAsia"/>
          <w:color w:val="000000" w:themeColor="text1"/>
          <w:lang w:eastAsia="zh-CN"/>
        </w:rPr>
        <w:t>”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。今天执政掌权的，很多都在撒谎，因为是属于魔鬼的</w:t>
      </w:r>
      <w:r>
        <w:rPr>
          <w:rFonts w:ascii="SimSun" w:eastAsia="SimSun" w:hAnsi="SimSun" w:hint="eastAsia"/>
          <w:color w:val="000000" w:themeColor="text1"/>
          <w:lang w:eastAsia="zh-CN"/>
        </w:rPr>
        <w:t>；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约翰一书3</w:t>
      </w:r>
      <w:r w:rsidRPr="002C6ECD">
        <w:rPr>
          <w:rFonts w:ascii="SimSun" w:eastAsia="SimSun" w:hAnsi="SimSun"/>
          <w:color w:val="000000" w:themeColor="text1"/>
          <w:lang w:eastAsia="zh-CN"/>
        </w:rPr>
        <w:t>:10-12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，</w:t>
      </w:r>
      <w:r>
        <w:rPr>
          <w:rFonts w:ascii="SimSun" w:eastAsia="SimSun" w:hAnsi="SimSun" w:hint="eastAsia"/>
          <w:color w:val="000000" w:themeColor="text1"/>
          <w:lang w:eastAsia="zh-CN"/>
        </w:rPr>
        <w:t>“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从此就显出谁是神的儿女，谁是魔鬼的儿女</w:t>
      </w:r>
      <w:r>
        <w:rPr>
          <w:rFonts w:ascii="SimSun" w:eastAsia="SimSun" w:hAnsi="SimSun" w:hint="eastAsia"/>
          <w:color w:val="000000" w:themeColor="text1"/>
          <w:lang w:eastAsia="zh-CN"/>
        </w:rPr>
        <w:t>”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。有光明之子，有黑暗之子，</w:t>
      </w:r>
      <w:r>
        <w:rPr>
          <w:rFonts w:ascii="SimSun" w:eastAsia="SimSun" w:hAnsi="SimSun" w:hint="eastAsia"/>
          <w:color w:val="000000" w:themeColor="text1"/>
          <w:lang w:eastAsia="zh-CN"/>
        </w:rPr>
        <w:t>后者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受魔鬼欺骗了</w:t>
      </w:r>
      <w:r>
        <w:rPr>
          <w:rFonts w:ascii="SimSun" w:eastAsia="SimSun" w:hAnsi="SimSun" w:hint="eastAsia"/>
          <w:color w:val="000000" w:themeColor="text1"/>
          <w:lang w:eastAsia="zh-CN"/>
        </w:rPr>
        <w:t>；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哥林多后书4</w:t>
      </w:r>
      <w:r w:rsidRPr="002C6ECD">
        <w:rPr>
          <w:rFonts w:ascii="SimSun" w:eastAsia="SimSun" w:hAnsi="SimSun"/>
          <w:color w:val="000000" w:themeColor="text1"/>
          <w:lang w:eastAsia="zh-CN"/>
        </w:rPr>
        <w:t>:3-4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。</w:t>
      </w:r>
    </w:p>
    <w:p w14:paraId="18ED7087" w14:textId="77777777" w:rsidR="0046414E" w:rsidRPr="002C6ECD" w:rsidRDefault="0046414E" w:rsidP="00AE7787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八个比喻形容今天</w:t>
      </w:r>
      <w:r>
        <w:rPr>
          <w:rFonts w:ascii="SimSun" w:eastAsia="SimSun" w:hAnsi="SimSun" w:hint="eastAsia"/>
          <w:color w:val="000000" w:themeColor="text1"/>
          <w:lang w:eastAsia="zh-CN"/>
        </w:rPr>
        <w:t>属世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的光景，人被魔鬼欺骗，被</w:t>
      </w:r>
      <w:r>
        <w:rPr>
          <w:rFonts w:ascii="SimSun" w:eastAsia="SimSun" w:hAnsi="SimSun" w:hint="eastAsia"/>
          <w:color w:val="000000" w:themeColor="text1"/>
          <w:lang w:eastAsia="zh-CN"/>
        </w:rPr>
        <w:t>这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世界的神弄瞎了心眼。哥林多后书</w:t>
      </w:r>
      <w:r w:rsidRPr="002C6ECD">
        <w:rPr>
          <w:rFonts w:ascii="SimSun" w:eastAsia="SimSun" w:hAnsi="SimSun"/>
          <w:color w:val="000000" w:themeColor="text1"/>
          <w:lang w:eastAsia="zh-CN"/>
        </w:rPr>
        <w:t>11:3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。</w:t>
      </w:r>
    </w:p>
    <w:p w14:paraId="6802B811" w14:textId="77777777" w:rsidR="0046414E" w:rsidRPr="00EE5CB2" w:rsidRDefault="0046414E" w:rsidP="00AE7787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EE5CB2">
        <w:rPr>
          <w:rFonts w:ascii="SimSun" w:eastAsia="SimSun" w:hAnsi="SimSun" w:hint="eastAsia"/>
          <w:b/>
          <w:bCs/>
          <w:color w:val="000000" w:themeColor="text1"/>
          <w:lang w:eastAsia="zh-CN"/>
        </w:rPr>
        <w:t>3</w:t>
      </w:r>
      <w:r w:rsidRPr="00EE5CB2">
        <w:rPr>
          <w:rFonts w:ascii="SimSun" w:eastAsia="SimSun" w:hAnsi="SimSun"/>
          <w:b/>
          <w:bCs/>
          <w:color w:val="000000" w:themeColor="text1"/>
          <w:lang w:eastAsia="zh-CN"/>
        </w:rPr>
        <w:t>.</w:t>
      </w:r>
      <w:r w:rsidRPr="00EE5CB2">
        <w:rPr>
          <w:rFonts w:ascii="SimSun" w:eastAsia="SimSun" w:hAnsi="SimSun" w:hint="eastAsia"/>
          <w:b/>
          <w:bCs/>
          <w:color w:val="000000" w:themeColor="text1"/>
          <w:lang w:eastAsia="zh-CN"/>
        </w:rPr>
        <w:t>审判之日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，</w:t>
      </w:r>
      <w:r w:rsidRPr="00EE5CB2">
        <w:rPr>
          <w:rFonts w:ascii="SimSun" w:eastAsia="SimSun" w:hAnsi="SimSun"/>
          <w:b/>
          <w:bCs/>
          <w:color w:val="000000" w:themeColor="text1"/>
          <w:lang w:eastAsia="zh-CN"/>
        </w:rPr>
        <w:t xml:space="preserve">39-40 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节</w:t>
      </w:r>
    </w:p>
    <w:p w14:paraId="4B5C59E3" w14:textId="77777777" w:rsidR="0046414E" w:rsidRDefault="0046414E" w:rsidP="00AE7787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“世界的末了”，审判之日很快来临。今天的人以为人死了可以一了百了，不是这样的。不信耶稣的人被魔鬼管辖，要面对审判。启示录</w:t>
      </w:r>
      <w:r w:rsidRPr="002C6ECD">
        <w:rPr>
          <w:rFonts w:ascii="SimSun" w:eastAsia="SimSun" w:hAnsi="SimSun"/>
          <w:color w:val="000000" w:themeColor="text1"/>
          <w:lang w:eastAsia="zh-CN"/>
        </w:rPr>
        <w:t>20:11-15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。稗子要被烧的。名字不在生命册的，都会被扔到火湖的</w:t>
      </w:r>
      <w:r>
        <w:rPr>
          <w:rFonts w:ascii="SimSun" w:eastAsia="SimSun" w:hAnsi="SimSun" w:hint="eastAsia"/>
          <w:color w:val="000000" w:themeColor="text1"/>
          <w:lang w:eastAsia="zh-CN"/>
        </w:rPr>
        <w:t>；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马可9</w:t>
      </w:r>
      <w:r w:rsidRPr="002C6ECD">
        <w:rPr>
          <w:rFonts w:ascii="SimSun" w:eastAsia="SimSun" w:hAnsi="SimSun"/>
          <w:color w:val="000000" w:themeColor="text1"/>
          <w:lang w:eastAsia="zh-CN"/>
        </w:rPr>
        <w:t>:43-48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，在那里，虫是不死的，火是不灭的。</w:t>
      </w:r>
    </w:p>
    <w:p w14:paraId="30F14104" w14:textId="77777777" w:rsidR="0046414E" w:rsidRPr="002C6ECD" w:rsidRDefault="0046414E" w:rsidP="00AE7787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第一个比喻就决定你的命运，你是好土还是坏土。</w:t>
      </w:r>
      <w:r>
        <w:rPr>
          <w:rFonts w:ascii="SimSun" w:eastAsia="SimSun" w:hAnsi="SimSun" w:hint="eastAsia"/>
          <w:color w:val="000000" w:themeColor="text1"/>
          <w:lang w:eastAsia="zh-CN"/>
        </w:rPr>
        <w:t>主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耶稣借着八个比喻，告诉我们这段时间里属灵的光景。主耶稣说，有审判之日等候你们。</w:t>
      </w:r>
    </w:p>
    <w:p w14:paraId="32581158" w14:textId="77777777" w:rsidR="0046414E" w:rsidRPr="00EE5CB2" w:rsidRDefault="0046414E" w:rsidP="00AE7787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EE5CB2">
        <w:rPr>
          <w:rFonts w:ascii="SimSun" w:eastAsia="SimSun" w:hAnsi="SimSun" w:hint="eastAsia"/>
          <w:b/>
          <w:bCs/>
          <w:color w:val="000000" w:themeColor="text1"/>
          <w:lang w:eastAsia="zh-CN"/>
        </w:rPr>
        <w:t>4</w:t>
      </w:r>
      <w:r w:rsidRPr="00EE5CB2">
        <w:rPr>
          <w:rFonts w:ascii="SimSun" w:eastAsia="SimSun" w:hAnsi="SimSun"/>
          <w:b/>
          <w:bCs/>
          <w:color w:val="000000" w:themeColor="text1"/>
          <w:lang w:eastAsia="zh-CN"/>
        </w:rPr>
        <w:t>.</w:t>
      </w:r>
      <w:r w:rsidRPr="00EE5CB2">
        <w:rPr>
          <w:rFonts w:ascii="SimSun" w:eastAsia="SimSun" w:hAnsi="SimSun" w:hint="eastAsia"/>
          <w:b/>
          <w:bCs/>
          <w:color w:val="000000" w:themeColor="text1"/>
          <w:lang w:eastAsia="zh-CN"/>
        </w:rPr>
        <w:t>不信之人的命运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，</w:t>
      </w:r>
      <w:r w:rsidRPr="00EE5CB2">
        <w:rPr>
          <w:rFonts w:ascii="SimSun" w:eastAsia="SimSun" w:hAnsi="SimSun"/>
          <w:b/>
          <w:bCs/>
          <w:color w:val="000000" w:themeColor="text1"/>
          <w:lang w:eastAsia="zh-CN"/>
        </w:rPr>
        <w:t>41-42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节</w:t>
      </w:r>
      <w:r w:rsidRPr="00EE5CB2">
        <w:rPr>
          <w:rFonts w:ascii="SimSun" w:eastAsia="SimSun" w:hAnsi="SimSun"/>
          <w:b/>
          <w:bCs/>
          <w:color w:val="000000" w:themeColor="text1"/>
          <w:lang w:eastAsia="zh-CN"/>
        </w:rPr>
        <w:t>,49-50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节</w:t>
      </w:r>
    </w:p>
    <w:p w14:paraId="779E1D1B" w14:textId="77777777" w:rsidR="0046414E" w:rsidRPr="002C6ECD" w:rsidRDefault="0046414E" w:rsidP="00AE7787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4</w:t>
      </w:r>
      <w:r w:rsidRPr="002C6ECD">
        <w:rPr>
          <w:rFonts w:ascii="SimSun" w:eastAsia="SimSun" w:hAnsi="SimSun"/>
          <w:color w:val="000000" w:themeColor="text1"/>
          <w:lang w:eastAsia="zh-CN"/>
        </w:rPr>
        <w:t>1-42</w:t>
      </w:r>
      <w:r>
        <w:rPr>
          <w:rFonts w:ascii="SimSun" w:eastAsia="SimSun" w:hAnsi="SimSun" w:hint="eastAsia"/>
          <w:color w:val="000000" w:themeColor="text1"/>
          <w:lang w:eastAsia="zh-CN"/>
        </w:rPr>
        <w:t>节，主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耶稣这样讲，一定要应验的。提醒我们周围还没有信的人，我们不知道天国和地狱是怎样的，但是神知道，</w:t>
      </w:r>
      <w:r>
        <w:rPr>
          <w:rFonts w:ascii="SimSun" w:eastAsia="SimSun" w:hAnsi="SimSun" w:hint="eastAsia"/>
          <w:color w:val="000000" w:themeColor="text1"/>
          <w:lang w:eastAsia="zh-CN"/>
        </w:rPr>
        <w:t>主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耶稣拿着天国的钥匙，他知道地狱是可怕的，他不要人去的。</w:t>
      </w:r>
    </w:p>
    <w:p w14:paraId="07CF813C" w14:textId="77777777" w:rsidR="0046414E" w:rsidRPr="002C6ECD" w:rsidRDefault="0046414E" w:rsidP="00AE7787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4</w:t>
      </w:r>
      <w:r w:rsidRPr="002C6ECD">
        <w:rPr>
          <w:rFonts w:ascii="SimSun" w:eastAsia="SimSun" w:hAnsi="SimSun"/>
          <w:color w:val="000000" w:themeColor="text1"/>
          <w:lang w:eastAsia="zh-CN"/>
        </w:rPr>
        <w:t>9-50</w:t>
      </w:r>
      <w:r>
        <w:rPr>
          <w:rFonts w:ascii="SimSun" w:eastAsia="SimSun" w:hAnsi="SimSun" w:hint="eastAsia"/>
          <w:color w:val="000000" w:themeColor="text1"/>
          <w:lang w:eastAsia="zh-CN"/>
        </w:rPr>
        <w:t>节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，</w:t>
      </w:r>
      <w:r>
        <w:rPr>
          <w:rFonts w:ascii="SimSun" w:eastAsia="SimSun" w:hAnsi="SimSun" w:hint="eastAsia"/>
          <w:color w:val="000000" w:themeColor="text1"/>
          <w:lang w:eastAsia="zh-CN"/>
        </w:rPr>
        <w:t>主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耶稣这样形容，他知道地狱的可怕。很多人不相信，以为可以靠自己。你们被魔鬼控制，要去地狱的。</w:t>
      </w:r>
    </w:p>
    <w:p w14:paraId="3E9D87FB" w14:textId="161E4ABC" w:rsidR="0046414E" w:rsidRPr="002C6ECD" w:rsidRDefault="0046414E" w:rsidP="00AE7787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b/>
          <w:bCs/>
          <w:color w:val="000000" w:themeColor="text1"/>
          <w:lang w:eastAsia="zh-CN"/>
        </w:rPr>
        <w:t>三．</w:t>
      </w:r>
      <w:r w:rsidR="00CA32CA" w:rsidRPr="002C6ECD">
        <w:rPr>
          <w:rFonts w:ascii="SimSun" w:eastAsia="SimSun" w:hAnsi="SimSun" w:hint="eastAsia"/>
          <w:b/>
          <w:bCs/>
          <w:color w:val="000000" w:themeColor="text1"/>
          <w:lang w:eastAsia="zh-CN"/>
        </w:rPr>
        <w:t>马太福音1</w:t>
      </w:r>
      <w:r w:rsidR="00CA32CA" w:rsidRPr="002C6ECD">
        <w:rPr>
          <w:rFonts w:ascii="SimSun" w:eastAsia="SimSun" w:hAnsi="SimSun"/>
          <w:b/>
          <w:bCs/>
          <w:color w:val="000000" w:themeColor="text1"/>
          <w:lang w:eastAsia="zh-CN"/>
        </w:rPr>
        <w:t>3:</w:t>
      </w:r>
      <w:r w:rsidRPr="002C6ECD">
        <w:rPr>
          <w:rFonts w:ascii="SimSun" w:eastAsia="SimSun" w:hAnsi="SimSun"/>
          <w:b/>
          <w:bCs/>
          <w:color w:val="000000" w:themeColor="text1"/>
          <w:lang w:eastAsia="zh-CN"/>
        </w:rPr>
        <w:t>44-46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节，</w:t>
      </w:r>
      <w:r w:rsidRPr="002C6ECD">
        <w:rPr>
          <w:rFonts w:ascii="SimSun" w:eastAsia="SimSun" w:hAnsi="SimSun"/>
          <w:b/>
          <w:bCs/>
          <w:color w:val="000000" w:themeColor="text1"/>
          <w:lang w:eastAsia="zh-CN"/>
        </w:rPr>
        <w:t xml:space="preserve"> </w:t>
      </w:r>
      <w:r w:rsidRPr="002C6ECD">
        <w:rPr>
          <w:rFonts w:ascii="SimSun" w:eastAsia="SimSun" w:hAnsi="SimSun" w:hint="eastAsia"/>
          <w:b/>
          <w:bCs/>
          <w:color w:val="000000" w:themeColor="text1"/>
          <w:lang w:eastAsia="zh-CN"/>
        </w:rPr>
        <w:t>对天国价值的认识</w:t>
      </w:r>
      <w:r w:rsidRPr="002C6ECD">
        <w:rPr>
          <w:rFonts w:ascii="SimSun" w:eastAsia="SimSun" w:hAnsi="SimSun"/>
          <w:b/>
          <w:bCs/>
          <w:color w:val="000000" w:themeColor="text1"/>
          <w:lang w:eastAsia="zh-CN"/>
        </w:rPr>
        <w:t xml:space="preserve"> </w:t>
      </w:r>
    </w:p>
    <w:p w14:paraId="3C766FF7" w14:textId="77777777" w:rsidR="0046414E" w:rsidRDefault="0046414E" w:rsidP="00AE7787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我们不受世界的影响，就不会效法这个世界。</w:t>
      </w:r>
    </w:p>
    <w:p w14:paraId="26B23105" w14:textId="77777777" w:rsidR="0046414E" w:rsidRPr="002C6ECD" w:rsidRDefault="0046414E" w:rsidP="00AE7787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地如果是你的，地底下发现的东西也是你的。所以买这块地</w:t>
      </w:r>
      <w:r>
        <w:rPr>
          <w:rFonts w:ascii="SimSun" w:eastAsia="SimSun" w:hAnsi="SimSun" w:hint="eastAsia"/>
          <w:color w:val="000000" w:themeColor="text1"/>
          <w:lang w:eastAsia="zh-CN"/>
        </w:rPr>
        <w:t>，地里发现的东西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才是你的。对发现的人来说，天国是无价之宝，值得变卖所有。4</w:t>
      </w:r>
      <w:r w:rsidRPr="002C6ECD">
        <w:rPr>
          <w:rFonts w:ascii="SimSun" w:eastAsia="SimSun" w:hAnsi="SimSun"/>
          <w:color w:val="000000" w:themeColor="text1"/>
          <w:lang w:eastAsia="zh-CN"/>
        </w:rPr>
        <w:t>4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、4</w:t>
      </w:r>
      <w:r w:rsidRPr="002C6ECD">
        <w:rPr>
          <w:rFonts w:ascii="SimSun" w:eastAsia="SimSun" w:hAnsi="SimSun"/>
          <w:color w:val="000000" w:themeColor="text1"/>
          <w:lang w:eastAsia="zh-CN"/>
        </w:rPr>
        <w:t>5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、4</w:t>
      </w:r>
      <w:r w:rsidRPr="002C6ECD">
        <w:rPr>
          <w:rFonts w:ascii="SimSun" w:eastAsia="SimSun" w:hAnsi="SimSun"/>
          <w:color w:val="000000" w:themeColor="text1"/>
          <w:lang w:eastAsia="zh-CN"/>
        </w:rPr>
        <w:t>6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，是一样的。彼得前书1</w:t>
      </w:r>
      <w:r w:rsidRPr="002C6ECD">
        <w:rPr>
          <w:rFonts w:ascii="SimSun" w:eastAsia="SimSun" w:hAnsi="SimSun"/>
          <w:color w:val="000000" w:themeColor="text1"/>
          <w:lang w:eastAsia="zh-CN"/>
        </w:rPr>
        <w:t>:4-6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，天国的基业，是无价之宝，我们可以牺牲一切，抓住天国。</w:t>
      </w:r>
      <w:r>
        <w:rPr>
          <w:rFonts w:ascii="SimSun" w:eastAsia="SimSun" w:hAnsi="SimSun" w:hint="eastAsia"/>
          <w:color w:val="000000" w:themeColor="text1"/>
          <w:lang w:eastAsia="zh-CN"/>
        </w:rPr>
        <w:t>主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耶稣说寻找的必寻见，叩门的给你们开门。天国需要去寻找，</w:t>
      </w:r>
      <w:r>
        <w:rPr>
          <w:rFonts w:ascii="SimSun" w:eastAsia="SimSun" w:hAnsi="SimSun" w:hint="eastAsia"/>
          <w:color w:val="000000" w:themeColor="text1"/>
          <w:lang w:eastAsia="zh-CN"/>
        </w:rPr>
        <w:t>这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和救赎没有冲突。得救是凭着恩典，神的恩典临到世人，但很多人关起门来不要</w:t>
      </w:r>
      <w:r>
        <w:rPr>
          <w:rFonts w:ascii="SimSun" w:eastAsia="SimSun" w:hAnsi="SimSun" w:hint="eastAsia"/>
          <w:color w:val="000000" w:themeColor="text1"/>
          <w:lang w:eastAsia="zh-CN"/>
        </w:rPr>
        <w:t>听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，他们没有寻找，所以他们没有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lastRenderedPageBreak/>
        <w:t>份。马太6</w:t>
      </w:r>
      <w:r w:rsidRPr="002C6ECD">
        <w:rPr>
          <w:rFonts w:ascii="SimSun" w:eastAsia="SimSun" w:hAnsi="SimSun"/>
          <w:color w:val="000000" w:themeColor="text1"/>
          <w:lang w:eastAsia="zh-CN"/>
        </w:rPr>
        <w:t>:33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，“你们要先求他的国和他的义，这些东西都要加给你们了”。</w:t>
      </w:r>
    </w:p>
    <w:p w14:paraId="1D0F61F0" w14:textId="77777777" w:rsidR="0046414E" w:rsidRDefault="0046414E" w:rsidP="00AE7787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4</w:t>
      </w:r>
      <w:r w:rsidRPr="002C6ECD">
        <w:rPr>
          <w:rFonts w:ascii="SimSun" w:eastAsia="SimSun" w:hAnsi="SimSun"/>
          <w:color w:val="000000" w:themeColor="text1"/>
          <w:lang w:eastAsia="zh-CN"/>
        </w:rPr>
        <w:t>4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节，欢欢喜喜，天国带给我们无限的喜乐，</w:t>
      </w:r>
      <w:r>
        <w:rPr>
          <w:rFonts w:ascii="SimSun" w:eastAsia="SimSun" w:hAnsi="SimSun" w:hint="eastAsia"/>
          <w:color w:val="000000" w:themeColor="text1"/>
          <w:lang w:eastAsia="zh-CN"/>
        </w:rPr>
        <w:t>是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世界不能给予的。</w:t>
      </w:r>
    </w:p>
    <w:p w14:paraId="722CF4D9" w14:textId="77777777" w:rsidR="0046414E" w:rsidRPr="002C6ECD" w:rsidRDefault="0046414E" w:rsidP="00AE7787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4</w:t>
      </w:r>
      <w:r w:rsidRPr="002C6ECD">
        <w:rPr>
          <w:rFonts w:ascii="SimSun" w:eastAsia="SimSun" w:hAnsi="SimSun"/>
          <w:color w:val="000000" w:themeColor="text1"/>
          <w:lang w:eastAsia="zh-CN"/>
        </w:rPr>
        <w:t>4-46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节，这里主耶稣说要有牺牲的，要重价买来。每个人要放下一些东西，每个人要放下的不一样。马太1</w:t>
      </w:r>
      <w:r w:rsidRPr="002C6ECD">
        <w:rPr>
          <w:rFonts w:ascii="SimSun" w:eastAsia="SimSun" w:hAnsi="SimSun"/>
          <w:color w:val="000000" w:themeColor="text1"/>
          <w:lang w:eastAsia="zh-CN"/>
        </w:rPr>
        <w:t>0:37-39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，“为我失丧生命的，将要得着生命”。背起十字架跟从我。背十字架，这是一条路，不能回头的，这是死路一条，最后被钉死。</w:t>
      </w:r>
    </w:p>
    <w:p w14:paraId="41BA1FAB" w14:textId="4BE26057" w:rsidR="0046414E" w:rsidRPr="002C6ECD" w:rsidRDefault="0046414E" w:rsidP="00AE7787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b/>
          <w:bCs/>
          <w:color w:val="000000" w:themeColor="text1"/>
          <w:lang w:eastAsia="zh-CN"/>
        </w:rPr>
        <w:t>四．</w:t>
      </w:r>
      <w:r w:rsidR="00CA32CA" w:rsidRPr="002C6ECD">
        <w:rPr>
          <w:rFonts w:ascii="SimSun" w:eastAsia="SimSun" w:hAnsi="SimSun" w:hint="eastAsia"/>
          <w:b/>
          <w:bCs/>
          <w:color w:val="000000" w:themeColor="text1"/>
          <w:lang w:eastAsia="zh-CN"/>
        </w:rPr>
        <w:t>马太福音1</w:t>
      </w:r>
      <w:r w:rsidR="00CA32CA" w:rsidRPr="002C6ECD">
        <w:rPr>
          <w:rFonts w:ascii="SimSun" w:eastAsia="SimSun" w:hAnsi="SimSun"/>
          <w:b/>
          <w:bCs/>
          <w:color w:val="000000" w:themeColor="text1"/>
          <w:lang w:eastAsia="zh-CN"/>
        </w:rPr>
        <w:t>3:</w:t>
      </w:r>
      <w:r w:rsidRPr="002C6ECD">
        <w:rPr>
          <w:rFonts w:ascii="SimSun" w:eastAsia="SimSun" w:hAnsi="SimSun"/>
          <w:b/>
          <w:bCs/>
          <w:color w:val="000000" w:themeColor="text1"/>
          <w:lang w:eastAsia="zh-CN"/>
        </w:rPr>
        <w:t>51-53</w:t>
      </w:r>
      <w:r w:rsidR="00CA32CA">
        <w:rPr>
          <w:rFonts w:ascii="SimSun" w:eastAsia="SimSun" w:hAnsi="SimSun" w:hint="eastAsia"/>
          <w:b/>
          <w:bCs/>
          <w:color w:val="000000" w:themeColor="text1"/>
          <w:lang w:eastAsia="zh-CN"/>
        </w:rPr>
        <w:t>，</w:t>
      </w:r>
      <w:r w:rsidRPr="002C6ECD">
        <w:rPr>
          <w:rFonts w:ascii="SimSun" w:eastAsia="SimSun" w:hAnsi="SimSun" w:hint="eastAsia"/>
          <w:b/>
          <w:bCs/>
          <w:color w:val="000000" w:themeColor="text1"/>
          <w:lang w:eastAsia="zh-CN"/>
        </w:rPr>
        <w:t>天国子民的责任</w:t>
      </w:r>
    </w:p>
    <w:p w14:paraId="1C5DC042" w14:textId="77777777" w:rsidR="0046414E" w:rsidRPr="002C6ECD" w:rsidRDefault="0046414E" w:rsidP="00AE7787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世人都是土，四种土</w:t>
      </w:r>
      <w:r>
        <w:rPr>
          <w:rFonts w:ascii="SimSun" w:eastAsia="SimSun" w:hAnsi="SimSun" w:hint="eastAsia"/>
          <w:color w:val="000000" w:themeColor="text1"/>
          <w:lang w:eastAsia="zh-CN"/>
        </w:rPr>
        <w:t>中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只有一种是好土，主耶稣是撒种的人。但</w:t>
      </w:r>
      <w:r>
        <w:rPr>
          <w:rFonts w:ascii="SimSun" w:eastAsia="SimSun" w:hAnsi="SimSun" w:hint="eastAsia"/>
          <w:color w:val="000000" w:themeColor="text1"/>
          <w:lang w:eastAsia="zh-CN"/>
        </w:rPr>
        <w:t>主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耶稣要回去了，你们跟从我的人要成为撒种的人。5</w:t>
      </w:r>
      <w:r w:rsidRPr="002C6ECD">
        <w:rPr>
          <w:rFonts w:ascii="SimSun" w:eastAsia="SimSun" w:hAnsi="SimSun"/>
          <w:color w:val="000000" w:themeColor="text1"/>
          <w:lang w:eastAsia="zh-CN"/>
        </w:rPr>
        <w:t>2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节，要成为撒种的人，把过去你已经有的和现在刚刚知道的拿出来分享。把福音带给周围的人，证明我们是好土。我们有责任把福音传开。</w:t>
      </w:r>
    </w:p>
    <w:p w14:paraId="53A57559" w14:textId="77777777" w:rsidR="0046414E" w:rsidRPr="002C6ECD" w:rsidRDefault="0046414E" w:rsidP="00AE7787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0D93BB37" w14:textId="77777777" w:rsidR="0046414E" w:rsidRPr="004C606B" w:rsidRDefault="0046414E" w:rsidP="00D37587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4C606B">
        <w:rPr>
          <w:rFonts w:ascii="SimSun" w:eastAsia="SimSun" w:hAnsi="SimSun" w:hint="eastAsia"/>
          <w:b/>
          <w:bCs/>
          <w:color w:val="000000" w:themeColor="text1"/>
          <w:lang w:eastAsia="zh-CN"/>
        </w:rPr>
        <w:t>问题与分享：</w:t>
      </w:r>
    </w:p>
    <w:p w14:paraId="7781E553" w14:textId="77777777" w:rsidR="0046414E" w:rsidRPr="002C6ECD" w:rsidRDefault="0046414E" w:rsidP="00D37587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1</w:t>
      </w:r>
      <w:r w:rsidRPr="002C6ECD">
        <w:rPr>
          <w:rFonts w:ascii="SimSun" w:eastAsia="SimSun" w:hAnsi="SimSun"/>
          <w:color w:val="000000" w:themeColor="text1"/>
          <w:lang w:eastAsia="zh-CN"/>
        </w:rPr>
        <w:t>.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查经这段时间，感觉喜乐，对于圣经的这种穿插，感觉学的有点眉目了。第八个比喻以前不知道这也是一个比喻。我们选择被欺骗，还是愿意变卖所有，值得我们警醒。彼得前书中，“天上的基业”，你们是大有喜乐的，心里很得安慰。这个世界给世人带来的是焦虑不安，但对我们信主的人是大有喜乐的。</w:t>
      </w:r>
    </w:p>
    <w:p w14:paraId="4D4791C5" w14:textId="77777777" w:rsidR="0046414E" w:rsidRPr="002C6ECD" w:rsidRDefault="0046414E" w:rsidP="00D37587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2</w:t>
      </w:r>
      <w:r w:rsidRPr="002C6ECD">
        <w:rPr>
          <w:rFonts w:ascii="SimSun" w:eastAsia="SimSun" w:hAnsi="SimSun"/>
          <w:color w:val="000000" w:themeColor="text1"/>
          <w:lang w:eastAsia="zh-CN"/>
        </w:rPr>
        <w:t>.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将来神审判人，是要分批吗？有相关经文吗？</w:t>
      </w:r>
    </w:p>
    <w:p w14:paraId="4DB00CB4" w14:textId="77777777" w:rsidR="0046414E" w:rsidRDefault="0046414E" w:rsidP="00D37587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有这样几次审判：</w:t>
      </w:r>
    </w:p>
    <w:p w14:paraId="75E442EF" w14:textId="77777777" w:rsidR="0046414E" w:rsidRPr="002C6ECD" w:rsidRDefault="0046414E" w:rsidP="00D37587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1）信的人，在基督的台前审判，哥后5</w:t>
      </w:r>
      <w:r w:rsidRPr="002C6ECD">
        <w:rPr>
          <w:rFonts w:ascii="SimSun" w:eastAsia="SimSun" w:hAnsi="SimSun"/>
          <w:color w:val="000000" w:themeColor="text1"/>
          <w:lang w:eastAsia="zh-CN"/>
        </w:rPr>
        <w:t>:10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，罗马书1</w:t>
      </w:r>
      <w:r w:rsidRPr="002C6ECD">
        <w:rPr>
          <w:rFonts w:ascii="SimSun" w:eastAsia="SimSun" w:hAnsi="SimSun"/>
          <w:color w:val="000000" w:themeColor="text1"/>
          <w:lang w:eastAsia="zh-CN"/>
        </w:rPr>
        <w:t>4:10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，神的台前。台前是颁奖台，信的人得奖赏。</w:t>
      </w:r>
    </w:p>
    <w:p w14:paraId="50E8BA18" w14:textId="77777777" w:rsidR="0046414E" w:rsidRPr="002C6ECD" w:rsidRDefault="0046414E" w:rsidP="00D37587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2）哥前3</w:t>
      </w:r>
      <w:r w:rsidRPr="002C6ECD">
        <w:rPr>
          <w:rFonts w:ascii="SimSun" w:eastAsia="SimSun" w:hAnsi="SimSun"/>
          <w:color w:val="000000" w:themeColor="text1"/>
          <w:lang w:eastAsia="zh-CN"/>
        </w:rPr>
        <w:t>:10-15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，不信的人是白色大宝座，千禧年的后面</w:t>
      </w:r>
      <w:r>
        <w:rPr>
          <w:rFonts w:ascii="SimSun" w:eastAsia="SimSun" w:hAnsi="SimSun" w:hint="eastAsia"/>
          <w:color w:val="000000" w:themeColor="text1"/>
          <w:lang w:eastAsia="zh-CN"/>
        </w:rPr>
        <w:t>，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结束前，所有不信的人都要复活，要面对审判，然后</w:t>
      </w:r>
      <w:r>
        <w:rPr>
          <w:rFonts w:ascii="SimSun" w:eastAsia="SimSun" w:hAnsi="SimSun" w:hint="eastAsia"/>
          <w:color w:val="000000" w:themeColor="text1"/>
          <w:lang w:eastAsia="zh-CN"/>
        </w:rPr>
        <w:t>被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投到火湖里。</w:t>
      </w:r>
    </w:p>
    <w:p w14:paraId="0B37FA85" w14:textId="77777777" w:rsidR="0046414E" w:rsidRPr="002C6ECD" w:rsidRDefault="0046414E" w:rsidP="00D37587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3）还有绵羊、山羊要分开，但以理书</w:t>
      </w:r>
      <w:r>
        <w:rPr>
          <w:rFonts w:ascii="SimSun" w:eastAsia="SimSun" w:hAnsi="SimSun" w:hint="eastAsia"/>
          <w:color w:val="000000" w:themeColor="text1"/>
          <w:lang w:eastAsia="zh-CN"/>
        </w:rPr>
        <w:t>第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7</w:t>
      </w:r>
      <w:r w:rsidRPr="002C6ECD">
        <w:rPr>
          <w:rFonts w:ascii="SimSun" w:eastAsia="SimSun" w:hAnsi="SimSun"/>
          <w:color w:val="000000" w:themeColor="text1"/>
          <w:lang w:eastAsia="zh-CN"/>
        </w:rPr>
        <w:t>0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个七年，弥赛亚再次回到地上，最后的七年</w:t>
      </w:r>
      <w:r>
        <w:rPr>
          <w:rFonts w:ascii="SimSun" w:eastAsia="SimSun" w:hAnsi="SimSun" w:hint="eastAsia"/>
          <w:color w:val="000000" w:themeColor="text1"/>
          <w:lang w:eastAsia="zh-CN"/>
        </w:rPr>
        <w:t>，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这时候神要审判。</w:t>
      </w:r>
    </w:p>
    <w:p w14:paraId="7D9284F3" w14:textId="77777777" w:rsidR="0046414E" w:rsidRPr="002C6ECD" w:rsidRDefault="0046414E" w:rsidP="00D37587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4）还有阿米基多顿征战，以色列的敌人，不信的人都要被审判。</w:t>
      </w:r>
    </w:p>
    <w:p w14:paraId="790346CD" w14:textId="77777777" w:rsidR="0046414E" w:rsidRPr="002C6ECD" w:rsidRDefault="0046414E" w:rsidP="00D37587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lastRenderedPageBreak/>
        <w:t>3</w:t>
      </w:r>
      <w:r w:rsidRPr="002C6ECD">
        <w:rPr>
          <w:rFonts w:ascii="SimSun" w:eastAsia="SimSun" w:hAnsi="SimSun"/>
          <w:color w:val="000000" w:themeColor="text1"/>
          <w:lang w:eastAsia="zh-CN"/>
        </w:rPr>
        <w:t>.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第八个比喻，这里的</w:t>
      </w:r>
      <w:r>
        <w:rPr>
          <w:rFonts w:ascii="SimSun" w:eastAsia="SimSun" w:hAnsi="SimSun" w:hint="eastAsia"/>
          <w:color w:val="000000" w:themeColor="text1"/>
          <w:lang w:eastAsia="zh-CN"/>
        </w:rPr>
        <w:t>“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新旧</w:t>
      </w:r>
      <w:r>
        <w:rPr>
          <w:rFonts w:ascii="SimSun" w:eastAsia="SimSun" w:hAnsi="SimSun" w:hint="eastAsia"/>
          <w:color w:val="000000" w:themeColor="text1"/>
          <w:lang w:eastAsia="zh-CN"/>
        </w:rPr>
        <w:t>”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和主耶稣说</w:t>
      </w:r>
      <w:r>
        <w:rPr>
          <w:rFonts w:ascii="SimSun" w:eastAsia="SimSun" w:hAnsi="SimSun" w:hint="eastAsia"/>
          <w:color w:val="000000" w:themeColor="text1"/>
          <w:lang w:eastAsia="zh-CN"/>
        </w:rPr>
        <w:t>的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新皮袋</w:t>
      </w:r>
      <w:r>
        <w:rPr>
          <w:rFonts w:ascii="SimSun" w:eastAsia="SimSun" w:hAnsi="SimSun" w:hint="eastAsia"/>
          <w:color w:val="000000" w:themeColor="text1"/>
          <w:lang w:eastAsia="zh-CN"/>
        </w:rPr>
        <w:t>、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旧皮袋相关吗？</w:t>
      </w:r>
    </w:p>
    <w:p w14:paraId="0DC00F4D" w14:textId="77777777" w:rsidR="0046414E" w:rsidRPr="002C6ECD" w:rsidRDefault="0046414E" w:rsidP="00D37587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有关系。旧的是他</w:t>
      </w:r>
      <w:r>
        <w:rPr>
          <w:rFonts w:ascii="SimSun" w:eastAsia="SimSun" w:hAnsi="SimSun" w:hint="eastAsia"/>
          <w:color w:val="000000" w:themeColor="text1"/>
          <w:lang w:eastAsia="zh-CN"/>
        </w:rPr>
        <w:t>（文士）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熟悉的，新的是天国的比喻，刚刚解开的。旧约是神的话，神的律法，新的是天国的比喻，</w:t>
      </w:r>
      <w:r>
        <w:rPr>
          <w:rFonts w:ascii="SimSun" w:eastAsia="SimSun" w:hAnsi="SimSun" w:hint="eastAsia"/>
          <w:color w:val="000000" w:themeColor="text1"/>
          <w:lang w:eastAsia="zh-CN"/>
        </w:rPr>
        <w:t>是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福音。</w:t>
      </w:r>
    </w:p>
    <w:p w14:paraId="32E3E409" w14:textId="3B0007EF" w:rsidR="00D37587" w:rsidRDefault="00D37587" w:rsidP="00D37587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4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 w:rsidR="0046414E" w:rsidRPr="002C6ECD">
        <w:rPr>
          <w:rFonts w:ascii="SimSun" w:eastAsia="SimSun" w:hAnsi="SimSun" w:hint="eastAsia"/>
          <w:color w:val="000000" w:themeColor="text1"/>
          <w:lang w:eastAsia="zh-CN"/>
        </w:rPr>
        <w:t>面酵的比喻，看上下文是正面的意思，没有不好的意思了。</w:t>
      </w:r>
    </w:p>
    <w:p w14:paraId="1AA06E74" w14:textId="0B3D2987" w:rsidR="00D37587" w:rsidRDefault="00D37587" w:rsidP="00D37587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446EE161" w14:textId="365C3ADC" w:rsidR="00D37587" w:rsidRDefault="00D37587" w:rsidP="00D37587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0B4AE45D" w14:textId="5327807A" w:rsidR="00D37587" w:rsidRDefault="00D37587" w:rsidP="00D37587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2D78A71B" w14:textId="08AF8809" w:rsidR="00D37587" w:rsidRDefault="00D37587" w:rsidP="00D37587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510270D9" w14:textId="65B01BC8" w:rsidR="00D37587" w:rsidRDefault="00D37587" w:rsidP="00D37587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3026B787" w14:textId="585B70C9" w:rsidR="00D37587" w:rsidRDefault="00D37587" w:rsidP="00D37587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4702B872" w14:textId="4E6AB6B2" w:rsidR="00D37587" w:rsidRDefault="00D37587" w:rsidP="00D37587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6EEF96DD" w14:textId="787B9212" w:rsidR="00D37587" w:rsidRDefault="00D37587" w:rsidP="00D37587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379FAB0F" w14:textId="0372354C" w:rsidR="00D37587" w:rsidRDefault="00D37587" w:rsidP="00D37587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4F7345BA" w14:textId="1446D55A" w:rsidR="00D37587" w:rsidRDefault="00D37587" w:rsidP="00D37587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7C739CEE" w14:textId="7A586259" w:rsidR="00D37587" w:rsidRDefault="00D37587" w:rsidP="00D37587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2BC1F555" w14:textId="4AED813D" w:rsidR="00D37587" w:rsidRDefault="00D37587" w:rsidP="00D37587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1483E651" w14:textId="23276D25" w:rsidR="00D37587" w:rsidRDefault="00D37587" w:rsidP="00D37587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3A92F55D" w14:textId="32DBD138" w:rsidR="00D37587" w:rsidRDefault="00D37587" w:rsidP="00D37587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35F6226B" w14:textId="3E932AE1" w:rsidR="00D37587" w:rsidRDefault="00D37587" w:rsidP="00D37587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2EE0C292" w14:textId="7F9523CA" w:rsidR="00D37587" w:rsidRDefault="00D37587" w:rsidP="00D37587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178B0AE6" w14:textId="4C2DDF9D" w:rsidR="00D37587" w:rsidRDefault="00D37587" w:rsidP="00D37587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16E85D82" w14:textId="6B58050A" w:rsidR="00D37587" w:rsidRDefault="00D37587" w:rsidP="00D37587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2AC62F0B" w14:textId="10078DBE" w:rsidR="00D37587" w:rsidRDefault="00D37587" w:rsidP="00D37587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0CD57636" w14:textId="7424B454" w:rsidR="00D37587" w:rsidRDefault="00D37587" w:rsidP="00D37587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41B55431" w14:textId="77777777" w:rsidR="00D37587" w:rsidRPr="00D37587" w:rsidRDefault="00D37587" w:rsidP="00D37587">
      <w:pPr>
        <w:pStyle w:val="ListBullet"/>
        <w:numPr>
          <w:ilvl w:val="0"/>
          <w:numId w:val="0"/>
        </w:numPr>
        <w:jc w:val="both"/>
        <w:rPr>
          <w:rFonts w:ascii="SimSun" w:eastAsia="SimSun" w:hAnsi="SimSun" w:hint="eastAsia"/>
          <w:color w:val="000000" w:themeColor="text1"/>
          <w:lang w:eastAsia="zh-CN"/>
        </w:rPr>
      </w:pPr>
    </w:p>
    <w:p w14:paraId="4DB90D7A" w14:textId="5485FA65" w:rsidR="0046414E" w:rsidRPr="0057688E" w:rsidRDefault="0046414E" w:rsidP="0046414E">
      <w:pPr>
        <w:pStyle w:val="Heading1"/>
        <w:rPr>
          <w:lang w:eastAsia="zh-CN"/>
        </w:rPr>
      </w:pPr>
      <w:bookmarkStart w:id="66" w:name="_Toc180860581"/>
      <w:r w:rsidRPr="0057688E"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 w:rsidRPr="0057688E">
        <w:rPr>
          <w:rFonts w:hint="eastAsia"/>
          <w:lang w:eastAsia="zh-CN"/>
        </w:rPr>
        <w:t>（四十二）</w:t>
      </w:r>
      <w:r w:rsidRPr="0057688E">
        <w:rPr>
          <w:rFonts w:hint="eastAsia"/>
          <w:lang w:eastAsia="zh-CN"/>
        </w:rPr>
        <w:t>:</w:t>
      </w:r>
      <w:r w:rsidRPr="0057688E">
        <w:rPr>
          <w:lang w:eastAsia="zh-CN"/>
        </w:rPr>
        <w:t xml:space="preserve"> </w:t>
      </w:r>
      <w:r w:rsidRPr="0057688E">
        <w:rPr>
          <w:rFonts w:hint="eastAsia"/>
          <w:lang w:eastAsia="zh-CN"/>
        </w:rPr>
        <w:t>你跟从我吧</w:t>
      </w:r>
      <w:bookmarkEnd w:id="66"/>
    </w:p>
    <w:p w14:paraId="4F46D4B7" w14:textId="77777777" w:rsidR="0046414E" w:rsidRPr="002C6ECD" w:rsidRDefault="0046414E" w:rsidP="00D37587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时间2</w:t>
      </w:r>
      <w:r w:rsidRPr="002C6ECD">
        <w:rPr>
          <w:rFonts w:ascii="SimSun" w:eastAsia="SimSun" w:hAnsi="SimSun"/>
          <w:color w:val="000000" w:themeColor="text1"/>
          <w:lang w:eastAsia="zh-CN"/>
        </w:rPr>
        <w:t>023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年</w:t>
      </w:r>
      <w:r w:rsidRPr="002C6ECD">
        <w:rPr>
          <w:rFonts w:ascii="SimSun" w:eastAsia="SimSun" w:hAnsi="SimSun"/>
          <w:color w:val="000000" w:themeColor="text1"/>
          <w:lang w:eastAsia="zh-CN"/>
        </w:rPr>
        <w:t>9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月</w:t>
      </w:r>
      <w:r>
        <w:rPr>
          <w:rFonts w:ascii="SimSun" w:eastAsia="SimSun" w:hAnsi="SimSun"/>
          <w:color w:val="000000" w:themeColor="text1"/>
          <w:lang w:eastAsia="zh-CN"/>
        </w:rPr>
        <w:t>9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日</w:t>
      </w:r>
    </w:p>
    <w:p w14:paraId="6B5B50B0" w14:textId="77777777" w:rsidR="0046414E" w:rsidRDefault="0046414E" w:rsidP="00D37587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相关经文：马太福音</w:t>
      </w:r>
      <w:r w:rsidRPr="00CB6690">
        <w:rPr>
          <w:rFonts w:ascii="SimSun" w:eastAsia="SimSun" w:hAnsi="SimSun"/>
          <w:color w:val="000000" w:themeColor="text1"/>
          <w:lang w:eastAsia="zh-CN"/>
        </w:rPr>
        <w:t>8:18-34</w:t>
      </w:r>
    </w:p>
    <w:p w14:paraId="29335278" w14:textId="77777777" w:rsidR="0046414E" w:rsidRDefault="0046414E" w:rsidP="00D37587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世人跟从这个世界，我们要跟从主耶稣。怎样才叫跟从主耶稣？代价是什么？跟从主耶稣，要以神的旨意决定我的计划，我的将来在神的手中；以神的平安来战胜我们的恐惧，因为我们会面对很多挑战；该以神的能力为我们信心的根基。</w:t>
      </w:r>
    </w:p>
    <w:p w14:paraId="30EF9A0A" w14:textId="77777777" w:rsidR="0046414E" w:rsidRPr="002C6ECD" w:rsidRDefault="0046414E" w:rsidP="00D37587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跟从主耶稣不是那么容易的事。</w:t>
      </w:r>
    </w:p>
    <w:p w14:paraId="72F5404E" w14:textId="77777777" w:rsidR="0046414E" w:rsidRPr="00CB6690" w:rsidRDefault="0046414E" w:rsidP="00D37587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一．</w:t>
      </w:r>
      <w:r w:rsidRPr="00CB6690">
        <w:rPr>
          <w:rFonts w:ascii="SimSun" w:eastAsia="SimSun" w:hAnsi="SimSun" w:hint="eastAsia"/>
          <w:b/>
          <w:bCs/>
          <w:color w:val="000000" w:themeColor="text1"/>
          <w:lang w:eastAsia="zh-CN"/>
        </w:rPr>
        <w:t>马太8</w:t>
      </w:r>
      <w:r w:rsidRPr="00CB6690">
        <w:rPr>
          <w:rFonts w:ascii="SimSun" w:eastAsia="SimSun" w:hAnsi="SimSun"/>
          <w:b/>
          <w:bCs/>
          <w:color w:val="000000" w:themeColor="text1"/>
          <w:lang w:eastAsia="zh-CN"/>
        </w:rPr>
        <w:t xml:space="preserve">:18-22 </w:t>
      </w:r>
      <w:r w:rsidRPr="00CB6690">
        <w:rPr>
          <w:rFonts w:ascii="SimSun" w:eastAsia="SimSun" w:hAnsi="SimSun" w:hint="eastAsia"/>
          <w:b/>
          <w:bCs/>
          <w:color w:val="000000" w:themeColor="text1"/>
          <w:lang w:eastAsia="zh-CN"/>
        </w:rPr>
        <w:t>你该以神的旨意来决定你的将来</w:t>
      </w:r>
    </w:p>
    <w:p w14:paraId="45B0E5E6" w14:textId="77777777" w:rsidR="0046414E" w:rsidRDefault="0046414E">
      <w:pPr>
        <w:pStyle w:val="ListBullet"/>
        <w:numPr>
          <w:ilvl w:val="0"/>
          <w:numId w:val="52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B57F8D">
        <w:rPr>
          <w:rFonts w:ascii="SimSun" w:eastAsia="SimSun" w:hAnsi="SimSun" w:hint="eastAsia"/>
          <w:b/>
          <w:bCs/>
          <w:color w:val="000000" w:themeColor="text1"/>
          <w:lang w:eastAsia="zh-CN"/>
        </w:rPr>
        <w:t>神的供应</w:t>
      </w:r>
    </w:p>
    <w:p w14:paraId="2E70823F" w14:textId="77777777" w:rsidR="0046414E" w:rsidRPr="00383B3D" w:rsidRDefault="0046414E" w:rsidP="00F4132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路加福音9</w:t>
      </w:r>
      <w:r>
        <w:rPr>
          <w:rFonts w:ascii="SimSun" w:eastAsia="SimSun" w:hAnsi="SimSun"/>
          <w:color w:val="000000" w:themeColor="text1"/>
          <w:lang w:eastAsia="zh-CN"/>
        </w:rPr>
        <w:t>:57-62</w:t>
      </w:r>
      <w:r>
        <w:rPr>
          <w:rFonts w:ascii="SimSun" w:eastAsia="SimSun" w:hAnsi="SimSun" w:hint="eastAsia"/>
          <w:color w:val="000000" w:themeColor="text1"/>
          <w:lang w:eastAsia="zh-CN"/>
        </w:rPr>
        <w:t>，讲的一样的故事。</w:t>
      </w:r>
    </w:p>
    <w:p w14:paraId="2D416EA0" w14:textId="77777777" w:rsidR="0046414E" w:rsidRDefault="0046414E" w:rsidP="00F4132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马太8</w:t>
      </w:r>
      <w:r>
        <w:rPr>
          <w:rFonts w:ascii="SimSun" w:eastAsia="SimSun" w:hAnsi="SimSun"/>
          <w:color w:val="000000" w:themeColor="text1"/>
          <w:lang w:eastAsia="zh-CN"/>
        </w:rPr>
        <w:t>:18</w:t>
      </w:r>
      <w:r>
        <w:rPr>
          <w:rFonts w:ascii="SimSun" w:eastAsia="SimSun" w:hAnsi="SimSun" w:hint="eastAsia"/>
          <w:color w:val="000000" w:themeColor="text1"/>
          <w:lang w:eastAsia="zh-CN"/>
        </w:rPr>
        <w:t>节，主耶稣现在在加利利湖西北迦百农附近，有可能约瑟已经去世了。</w:t>
      </w:r>
    </w:p>
    <w:p w14:paraId="423DAB65" w14:textId="77777777" w:rsidR="0046414E" w:rsidRDefault="0046414E" w:rsidP="00F4132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19</w:t>
      </w:r>
      <w:r>
        <w:rPr>
          <w:rFonts w:ascii="SimSun" w:eastAsia="SimSun" w:hAnsi="SimSun" w:hint="eastAsia"/>
          <w:color w:val="000000" w:themeColor="text1"/>
          <w:lang w:eastAsia="zh-CN"/>
        </w:rPr>
        <w:t>节，渡到对面，哥拉汛那边。文士在旧约时代是教育文化最高的，他们解释律法。文士是跟从律法的人，他们的生活按照律法生活。这个文士不同寻常，他要跟从主耶稣。</w:t>
      </w:r>
    </w:p>
    <w:p w14:paraId="52E50F2B" w14:textId="77777777" w:rsidR="0046414E" w:rsidRDefault="0046414E" w:rsidP="00F4132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0</w:t>
      </w:r>
      <w:r>
        <w:rPr>
          <w:rFonts w:ascii="SimSun" w:eastAsia="SimSun" w:hAnsi="SimSun" w:hint="eastAsia"/>
          <w:color w:val="000000" w:themeColor="text1"/>
          <w:lang w:eastAsia="zh-CN"/>
        </w:rPr>
        <w:t>节，跟从主耶稣要以神的旨意决定我的将来。要知道神是我的供应。“人子”在旧约但以理书7：1</w:t>
      </w:r>
      <w:r>
        <w:rPr>
          <w:rFonts w:ascii="SimSun" w:eastAsia="SimSun" w:hAnsi="SimSun"/>
          <w:color w:val="000000" w:themeColor="text1"/>
          <w:lang w:eastAsia="zh-CN"/>
        </w:rPr>
        <w:t>3</w:t>
      </w:r>
      <w:r>
        <w:rPr>
          <w:rFonts w:ascii="SimSun" w:eastAsia="SimSun" w:hAnsi="SimSun" w:hint="eastAsia"/>
          <w:color w:val="000000" w:themeColor="text1"/>
          <w:lang w:eastAsia="zh-CN"/>
        </w:rPr>
        <w:t>，人子指向弥赛亚。文士是知道人子的意思的，弥赛亚没有枕头的地方，文士会怎样想？主耶稣从出生起，就没有枕头的地方，他出生在马槽里。跟从主耶稣，就要依靠他。参见路加2</w:t>
      </w:r>
      <w:r>
        <w:rPr>
          <w:rFonts w:ascii="SimSun" w:eastAsia="SimSun" w:hAnsi="SimSun"/>
          <w:color w:val="000000" w:themeColor="text1"/>
          <w:lang w:eastAsia="zh-CN"/>
        </w:rPr>
        <w:t>:7</w:t>
      </w:r>
      <w:r>
        <w:rPr>
          <w:rFonts w:ascii="SimSun" w:eastAsia="SimSun" w:hAnsi="SimSun" w:hint="eastAsia"/>
          <w:color w:val="000000" w:themeColor="text1"/>
          <w:lang w:eastAsia="zh-CN"/>
        </w:rPr>
        <w:t>；哥后</w:t>
      </w:r>
      <w:r>
        <w:rPr>
          <w:rFonts w:ascii="SimSun" w:eastAsia="SimSun" w:hAnsi="SimSun"/>
          <w:color w:val="000000" w:themeColor="text1"/>
          <w:lang w:eastAsia="zh-CN"/>
        </w:rPr>
        <w:t>8:9</w:t>
      </w:r>
      <w:r>
        <w:rPr>
          <w:rFonts w:ascii="SimSun" w:eastAsia="SimSun" w:hAnsi="SimSun" w:hint="eastAsia"/>
          <w:color w:val="000000" w:themeColor="text1"/>
          <w:lang w:eastAsia="zh-CN"/>
        </w:rPr>
        <w:t>，“他本来富足，却为你们成了贫穷，叫你们因他的贫穷，可以成为富足”。主耶稣来是要叫我们得生命，并且得的更丰盛；腓立比书4</w:t>
      </w:r>
      <w:r>
        <w:rPr>
          <w:rFonts w:ascii="SimSun" w:eastAsia="SimSun" w:hAnsi="SimSun"/>
          <w:color w:val="000000" w:themeColor="text1"/>
          <w:lang w:eastAsia="zh-CN"/>
        </w:rPr>
        <w:t>:19</w:t>
      </w:r>
      <w:r>
        <w:rPr>
          <w:rFonts w:ascii="SimSun" w:eastAsia="SimSun" w:hAnsi="SimSun" w:hint="eastAsia"/>
          <w:color w:val="000000" w:themeColor="text1"/>
          <w:lang w:eastAsia="zh-CN"/>
        </w:rPr>
        <w:t>，“我的神必照他荣耀的丰富，在基督耶稣里，使你们一切所需用的都充足”。我们的未来在神的手中；诗篇8</w:t>
      </w:r>
      <w:r>
        <w:rPr>
          <w:rFonts w:ascii="SimSun" w:eastAsia="SimSun" w:hAnsi="SimSun"/>
          <w:color w:val="000000" w:themeColor="text1"/>
          <w:lang w:eastAsia="zh-CN"/>
        </w:rPr>
        <w:t>4:1-4</w:t>
      </w:r>
      <w:r>
        <w:rPr>
          <w:rFonts w:ascii="SimSun" w:eastAsia="SimSun" w:hAnsi="SimSun" w:hint="eastAsia"/>
          <w:color w:val="000000" w:themeColor="text1"/>
          <w:lang w:eastAsia="zh-CN"/>
        </w:rPr>
        <w:t>，是大卫写的，他被扫落追赶，住在沙漠的山洞。“你的居所何等可爱”，指耶和华的圣殿。麻雀燕子在圣殿中都有自己的窝，大卫没有自己的住所，但他有盼望，他知道神是他的供应者。神没有应许我们一帆风顺，他应许</w:t>
      </w: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与我们同在，应许给我们力量。灾难、瘟疫越来越严重，我们的眼睛如果放在病毒身上，我们是跟从神还是跟从世人？</w:t>
      </w:r>
      <w:r w:rsidRPr="00CD4651">
        <w:rPr>
          <w:rFonts w:ascii="SimSun" w:eastAsia="SimSun" w:hAnsi="SimSun" w:hint="eastAsia"/>
          <w:b/>
          <w:bCs/>
          <w:color w:val="000000" w:themeColor="text1"/>
          <w:lang w:eastAsia="zh-CN"/>
        </w:rPr>
        <w:t>要完全依靠神的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供应</w:t>
      </w:r>
      <w:r w:rsidRPr="00CD4651">
        <w:rPr>
          <w:rFonts w:ascii="SimSun" w:eastAsia="SimSun" w:hAnsi="SimSun" w:hint="eastAsia"/>
          <w:b/>
          <w:bCs/>
          <w:color w:val="000000" w:themeColor="text1"/>
          <w:lang w:eastAsia="zh-CN"/>
        </w:rPr>
        <w:t>。</w:t>
      </w:r>
    </w:p>
    <w:p w14:paraId="3883B76B" w14:textId="77777777" w:rsidR="0046414E" w:rsidRPr="00B57F8D" w:rsidRDefault="0046414E" w:rsidP="00F4132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B57F8D">
        <w:rPr>
          <w:rFonts w:ascii="SimSun" w:eastAsia="SimSun" w:hAnsi="SimSun" w:hint="eastAsia"/>
          <w:b/>
          <w:bCs/>
          <w:color w:val="000000" w:themeColor="text1"/>
          <w:lang w:eastAsia="zh-CN"/>
        </w:rPr>
        <w:t>2</w:t>
      </w:r>
      <w:r w:rsidRPr="00B57F8D">
        <w:rPr>
          <w:rFonts w:ascii="SimSun" w:eastAsia="SimSun" w:hAnsi="SimSun"/>
          <w:b/>
          <w:bCs/>
          <w:color w:val="000000" w:themeColor="text1"/>
          <w:lang w:eastAsia="zh-CN"/>
        </w:rPr>
        <w:t>.</w:t>
      </w:r>
      <w:r w:rsidRPr="00B57F8D">
        <w:rPr>
          <w:rFonts w:ascii="SimSun" w:eastAsia="SimSun" w:hAnsi="SimSun" w:hint="eastAsia"/>
          <w:b/>
          <w:bCs/>
          <w:color w:val="000000" w:themeColor="text1"/>
          <w:lang w:eastAsia="zh-CN"/>
        </w:rPr>
        <w:t>神的优先次序</w:t>
      </w:r>
    </w:p>
    <w:p w14:paraId="302052B2" w14:textId="77777777" w:rsidR="0046414E" w:rsidRDefault="0046414E" w:rsidP="00F4132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1-22</w:t>
      </w:r>
      <w:r>
        <w:rPr>
          <w:rFonts w:ascii="SimSun" w:eastAsia="SimSun" w:hAnsi="SimSun" w:hint="eastAsia"/>
          <w:color w:val="000000" w:themeColor="text1"/>
          <w:lang w:eastAsia="zh-CN"/>
        </w:rPr>
        <w:t>节。“容我先回去埋葬我的父亲”，这是犹太人的俗语、成语。他们现在还用，不是父亲已经死了，而是说我对家庭还有责任，等我责任尽完了再来跟从你。参见路加14</w:t>
      </w:r>
      <w:r>
        <w:rPr>
          <w:rFonts w:ascii="SimSun" w:eastAsia="SimSun" w:hAnsi="SimSun"/>
          <w:color w:val="000000" w:themeColor="text1"/>
          <w:lang w:eastAsia="zh-CN"/>
        </w:rPr>
        <w:t>:26-27</w:t>
      </w:r>
      <w:r>
        <w:rPr>
          <w:rFonts w:ascii="SimSun" w:eastAsia="SimSun" w:hAnsi="SimSun" w:hint="eastAsia"/>
          <w:color w:val="000000" w:themeColor="text1"/>
          <w:lang w:eastAsia="zh-CN"/>
        </w:rPr>
        <w:t>，“若不爱我胜过爱自己的父母……，就不能作我的门徒”，这一段经文是对比和夸张手法，不是叫我们恨父母家人，不是的，这是先后次序的问题；路加9</w:t>
      </w:r>
      <w:r>
        <w:rPr>
          <w:rFonts w:ascii="SimSun" w:eastAsia="SimSun" w:hAnsi="SimSun"/>
          <w:color w:val="000000" w:themeColor="text1"/>
          <w:lang w:eastAsia="zh-CN"/>
        </w:rPr>
        <w:t>:60</w:t>
      </w:r>
      <w:r>
        <w:rPr>
          <w:rFonts w:ascii="SimSun" w:eastAsia="SimSun" w:hAnsi="SimSun" w:hint="eastAsia"/>
          <w:color w:val="000000" w:themeColor="text1"/>
          <w:lang w:eastAsia="zh-CN"/>
        </w:rPr>
        <w:t>，主耶稣说“你只管传扬神的道”。这两段放在一起，我们就知道主耶稣的意思。</w:t>
      </w:r>
    </w:p>
    <w:p w14:paraId="631153CC" w14:textId="77777777" w:rsidR="0046414E" w:rsidRDefault="0046414E" w:rsidP="00F4132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有人解释“死人”，是那些不得救的人，属灵生命是死人。不是的，这是犹太人的俗语。</w:t>
      </w:r>
    </w:p>
    <w:p w14:paraId="2AC8B0D9" w14:textId="77777777" w:rsidR="0046414E" w:rsidRPr="00CB6690" w:rsidRDefault="0046414E" w:rsidP="00F4132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什么叫跟从主耶稣？你们要先求神的国和神的义，这一切事情都要赐给你们。我们的家人很重要，但是是不是把神放在第一位？这是属灵生活的一个挑战或意义。如果我们把神的位置摆对了，我们会经历神的带领、神的伟大。</w:t>
      </w:r>
      <w:r w:rsidRPr="005D117D">
        <w:rPr>
          <w:rFonts w:ascii="SimSun" w:eastAsia="SimSun" w:hAnsi="SimSun" w:hint="eastAsia"/>
          <w:b/>
          <w:bCs/>
          <w:color w:val="000000" w:themeColor="text1"/>
          <w:lang w:eastAsia="zh-CN"/>
        </w:rPr>
        <w:t>要把神放在第一位。</w:t>
      </w:r>
    </w:p>
    <w:p w14:paraId="70353258" w14:textId="77777777" w:rsidR="0046414E" w:rsidRPr="00CB6690" w:rsidRDefault="0046414E" w:rsidP="00F4132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CB6690">
        <w:rPr>
          <w:rFonts w:ascii="SimSun" w:eastAsia="SimSun" w:hAnsi="SimSun" w:hint="eastAsia"/>
          <w:b/>
          <w:bCs/>
          <w:color w:val="000000" w:themeColor="text1"/>
          <w:lang w:eastAsia="zh-CN"/>
        </w:rPr>
        <w:t>二．马太8</w:t>
      </w:r>
      <w:r w:rsidRPr="00CB6690">
        <w:rPr>
          <w:rFonts w:ascii="SimSun" w:eastAsia="SimSun" w:hAnsi="SimSun"/>
          <w:b/>
          <w:bCs/>
          <w:color w:val="000000" w:themeColor="text1"/>
          <w:lang w:eastAsia="zh-CN"/>
        </w:rPr>
        <w:t xml:space="preserve">:23-27 </w:t>
      </w:r>
      <w:r w:rsidRPr="00CB6690">
        <w:rPr>
          <w:rFonts w:ascii="SimSun" w:eastAsia="SimSun" w:hAnsi="SimSun" w:hint="eastAsia"/>
          <w:b/>
          <w:bCs/>
          <w:color w:val="000000" w:themeColor="text1"/>
          <w:lang w:eastAsia="zh-CN"/>
        </w:rPr>
        <w:t>你该以神的平安来胜过你的胆怯</w:t>
      </w:r>
    </w:p>
    <w:p w14:paraId="43D95F0B" w14:textId="77777777" w:rsidR="0046414E" w:rsidRDefault="0046414E" w:rsidP="00F4132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3-24</w:t>
      </w:r>
      <w:r>
        <w:rPr>
          <w:rFonts w:ascii="SimSun" w:eastAsia="SimSun" w:hAnsi="SimSun" w:hint="eastAsia"/>
          <w:color w:val="000000" w:themeColor="text1"/>
          <w:lang w:eastAsia="zh-CN"/>
        </w:rPr>
        <w:t>节，上文讲“什么叫跟从主耶稣”，就是以神的旨意决定我的将来，这不是世界的观念。现在这段故事讲跟从主耶稣，大风浪马上来了，人会怕。提摩太后书3，凡立志过敬虔生活的，必要被逼迫。提摩太对保罗讲的。</w:t>
      </w:r>
    </w:p>
    <w:p w14:paraId="051FF341" w14:textId="77777777" w:rsidR="0046414E" w:rsidRDefault="0046414E" w:rsidP="00F4132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想到旧约约拿的故事，他要逃到他斯，风浪马上来了。跟从主耶稣，背起十字架，是死路一条。诗篇1</w:t>
      </w:r>
      <w:r>
        <w:rPr>
          <w:rFonts w:ascii="SimSun" w:eastAsia="SimSun" w:hAnsi="SimSun"/>
          <w:color w:val="000000" w:themeColor="text1"/>
          <w:lang w:eastAsia="zh-CN"/>
        </w:rPr>
        <w:t>48</w:t>
      </w:r>
      <w:r>
        <w:rPr>
          <w:rFonts w:ascii="SimSun" w:eastAsia="SimSun" w:hAnsi="SimSun" w:hint="eastAsia"/>
          <w:color w:val="000000" w:themeColor="text1"/>
          <w:lang w:eastAsia="zh-CN"/>
        </w:rPr>
        <w:t>：8</w:t>
      </w:r>
      <w:r>
        <w:rPr>
          <w:rFonts w:ascii="SimSun" w:eastAsia="SimSun" w:hAnsi="SimSun"/>
          <w:color w:val="000000" w:themeColor="text1"/>
          <w:lang w:eastAsia="zh-CN"/>
        </w:rPr>
        <w:t>“</w:t>
      </w:r>
      <w:r>
        <w:rPr>
          <w:rFonts w:ascii="SimSun" w:eastAsia="SimSun" w:hAnsi="SimSun" w:hint="eastAsia"/>
          <w:color w:val="000000" w:themeColor="text1"/>
          <w:lang w:eastAsia="zh-CN"/>
        </w:rPr>
        <w:t>火与冰雹，雪和雾气，成就他命的狂风”，神用这些成就他的命，我们生命中的风浪也是一样的，成就我们的生命，风浪是对我们好的。神知道我们生命中的需要，一帆风顺的生活不能塑造一个人。跟从主耶稣的生活，是非常有挑战的。</w:t>
      </w:r>
    </w:p>
    <w:p w14:paraId="35C3B851" w14:textId="77777777" w:rsidR="0046414E" w:rsidRDefault="0046414E" w:rsidP="00F4132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5</w:t>
      </w:r>
      <w:r>
        <w:rPr>
          <w:rFonts w:ascii="SimSun" w:eastAsia="SimSun" w:hAnsi="SimSun" w:hint="eastAsia"/>
          <w:color w:val="000000" w:themeColor="text1"/>
          <w:lang w:eastAsia="zh-CN"/>
        </w:rPr>
        <w:t>节，要以神的平安来胜过我们恐惧。恐惧时，我们可以呼喊主耶稣。马可4</w:t>
      </w:r>
      <w:r>
        <w:rPr>
          <w:rFonts w:ascii="SimSun" w:eastAsia="SimSun" w:hAnsi="SimSun"/>
          <w:color w:val="000000" w:themeColor="text1"/>
          <w:lang w:eastAsia="zh-CN"/>
        </w:rPr>
        <w:t>:38</w:t>
      </w:r>
      <w:r>
        <w:rPr>
          <w:rFonts w:ascii="SimSun" w:eastAsia="SimSun" w:hAnsi="SimSun" w:hint="eastAsia"/>
          <w:color w:val="000000" w:themeColor="text1"/>
          <w:lang w:eastAsia="zh-CN"/>
        </w:rPr>
        <w:t>，诗篇1</w:t>
      </w:r>
      <w:r>
        <w:rPr>
          <w:rFonts w:ascii="SimSun" w:eastAsia="SimSun" w:hAnsi="SimSun"/>
          <w:color w:val="000000" w:themeColor="text1"/>
          <w:lang w:eastAsia="zh-CN"/>
        </w:rPr>
        <w:t>0</w:t>
      </w:r>
      <w:r>
        <w:rPr>
          <w:rFonts w:ascii="SimSun" w:eastAsia="SimSun" w:hAnsi="SimSun" w:hint="eastAsia"/>
          <w:color w:val="000000" w:themeColor="text1"/>
          <w:lang w:eastAsia="zh-CN"/>
        </w:rPr>
        <w:t>：1，“你为什么站在远处”？诗篇4</w:t>
      </w:r>
      <w:r>
        <w:rPr>
          <w:rFonts w:ascii="SimSun" w:eastAsia="SimSun" w:hAnsi="SimSun"/>
          <w:color w:val="000000" w:themeColor="text1"/>
          <w:lang w:eastAsia="zh-CN"/>
        </w:rPr>
        <w:t>4</w:t>
      </w:r>
      <w:r>
        <w:rPr>
          <w:rFonts w:ascii="SimSun" w:eastAsia="SimSun" w:hAnsi="SimSun" w:hint="eastAsia"/>
          <w:color w:val="000000" w:themeColor="text1"/>
          <w:lang w:eastAsia="zh-CN"/>
        </w:rPr>
        <w:t>：2</w:t>
      </w:r>
      <w:r>
        <w:rPr>
          <w:rFonts w:ascii="SimSun" w:eastAsia="SimSun" w:hAnsi="SimSun"/>
          <w:color w:val="000000" w:themeColor="text1"/>
          <w:lang w:eastAsia="zh-CN"/>
        </w:rPr>
        <w:t>3-26</w:t>
      </w:r>
      <w:r>
        <w:rPr>
          <w:rFonts w:ascii="SimSun" w:eastAsia="SimSun" w:hAnsi="SimSun" w:hint="eastAsia"/>
          <w:color w:val="000000" w:themeColor="text1"/>
          <w:lang w:eastAsia="zh-CN"/>
        </w:rPr>
        <w:t>，“主啊，求你睡醒，为何尽睡呢？”其实神很近，我们要呼喊；以赛亚5</w:t>
      </w:r>
      <w:r>
        <w:rPr>
          <w:rFonts w:ascii="SimSun" w:eastAsia="SimSun" w:hAnsi="SimSun"/>
          <w:color w:val="000000" w:themeColor="text1"/>
          <w:lang w:eastAsia="zh-CN"/>
        </w:rPr>
        <w:t>1:9-16</w:t>
      </w:r>
      <w:r>
        <w:rPr>
          <w:rFonts w:ascii="SimSun" w:eastAsia="SimSun" w:hAnsi="SimSun" w:hint="eastAsia"/>
          <w:color w:val="000000" w:themeColor="text1"/>
          <w:lang w:eastAsia="zh-CN"/>
        </w:rPr>
        <w:t>，面对大风浪，我们可以呼喊。你搅动大海，你原来就是我的</w:t>
      </w: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神。我们在风平浪静的时候是不会认识主耶稣的，神救我们脱离大风浪是按照他的时间表。大卫非常了解这位神，所以神说他是讨神喜悦的人。</w:t>
      </w:r>
    </w:p>
    <w:p w14:paraId="3082BBA4" w14:textId="77777777" w:rsidR="0046414E" w:rsidRDefault="0046414E" w:rsidP="00F4132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6</w:t>
      </w:r>
      <w:r>
        <w:rPr>
          <w:rFonts w:ascii="SimSun" w:eastAsia="SimSun" w:hAnsi="SimSun" w:hint="eastAsia"/>
          <w:color w:val="000000" w:themeColor="text1"/>
          <w:lang w:eastAsia="zh-CN"/>
        </w:rPr>
        <w:t>节，我们需要的是从神来的平安，才能除掉我们的恐惧。“平静”原意是平安。在主耶稣里，才有真正的平安。诗篇8</w:t>
      </w:r>
      <w:r>
        <w:rPr>
          <w:rFonts w:ascii="SimSun" w:eastAsia="SimSun" w:hAnsi="SimSun"/>
          <w:color w:val="000000" w:themeColor="text1"/>
          <w:lang w:eastAsia="zh-CN"/>
        </w:rPr>
        <w:t>9:8-9</w:t>
      </w:r>
      <w:r>
        <w:rPr>
          <w:rFonts w:ascii="SimSun" w:eastAsia="SimSun" w:hAnsi="SimSun" w:hint="eastAsia"/>
          <w:color w:val="000000" w:themeColor="text1"/>
          <w:lang w:eastAsia="zh-CN"/>
        </w:rPr>
        <w:t>，“哪一个大能者像你耶和华？”诗篇1</w:t>
      </w:r>
      <w:r>
        <w:rPr>
          <w:rFonts w:ascii="SimSun" w:eastAsia="SimSun" w:hAnsi="SimSun"/>
          <w:color w:val="000000" w:themeColor="text1"/>
          <w:lang w:eastAsia="zh-CN"/>
        </w:rPr>
        <w:t>07</w:t>
      </w:r>
      <w:r>
        <w:rPr>
          <w:rFonts w:ascii="SimSun" w:eastAsia="SimSun" w:hAnsi="SimSun" w:hint="eastAsia"/>
          <w:color w:val="000000" w:themeColor="text1"/>
          <w:lang w:eastAsia="zh-CN"/>
        </w:rPr>
        <w:t>：2</w:t>
      </w:r>
      <w:r>
        <w:rPr>
          <w:rFonts w:ascii="SimSun" w:eastAsia="SimSun" w:hAnsi="SimSun"/>
          <w:color w:val="000000" w:themeColor="text1"/>
          <w:lang w:eastAsia="zh-CN"/>
        </w:rPr>
        <w:t>9-30</w:t>
      </w:r>
      <w:r>
        <w:rPr>
          <w:rFonts w:ascii="SimSun" w:eastAsia="SimSun" w:hAnsi="SimSun" w:hint="eastAsia"/>
          <w:color w:val="000000" w:themeColor="text1"/>
          <w:lang w:eastAsia="zh-CN"/>
        </w:rPr>
        <w:t>，“他使狂风止息，波浪就平静”。</w:t>
      </w:r>
    </w:p>
    <w:p w14:paraId="22654F9B" w14:textId="77777777" w:rsidR="0046414E" w:rsidRPr="003F7226" w:rsidRDefault="0046414E" w:rsidP="00F4132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27</w:t>
      </w:r>
      <w:r>
        <w:rPr>
          <w:rFonts w:ascii="SimSun" w:eastAsia="SimSun" w:hAnsi="SimSun" w:hint="eastAsia"/>
          <w:color w:val="000000" w:themeColor="text1"/>
          <w:lang w:eastAsia="zh-CN"/>
        </w:rPr>
        <w:t>节，主耶稣让这些人认识他的身份。他是弥赛亚。他前面说是人子。他就是那位神，他有能力掌管我的生命，供应我一切的需要，只有他能给我真正的平安。自然界也听他的话，因为他是创造者。全球化主义者说水灾、灾难是人为的，告诉我们可以做什么不可以做什么。但是这一切是神掌管的，他借着大风浪告诉我们只有依靠他才有真正的平安。</w:t>
      </w:r>
    </w:p>
    <w:p w14:paraId="23ABBCA9" w14:textId="77777777" w:rsidR="0046414E" w:rsidRPr="00CB6690" w:rsidRDefault="0046414E" w:rsidP="00F4132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CB6690">
        <w:rPr>
          <w:rFonts w:ascii="SimSun" w:eastAsia="SimSun" w:hAnsi="SimSun" w:hint="eastAsia"/>
          <w:b/>
          <w:bCs/>
          <w:color w:val="000000" w:themeColor="text1"/>
          <w:lang w:eastAsia="zh-CN"/>
        </w:rPr>
        <w:t>三．马太8</w:t>
      </w:r>
      <w:r w:rsidRPr="00CB6690">
        <w:rPr>
          <w:rFonts w:ascii="SimSun" w:eastAsia="SimSun" w:hAnsi="SimSun"/>
          <w:b/>
          <w:bCs/>
          <w:color w:val="000000" w:themeColor="text1"/>
          <w:lang w:eastAsia="zh-CN"/>
        </w:rPr>
        <w:t xml:space="preserve">:28-34 </w:t>
      </w:r>
      <w:r w:rsidRPr="00CB6690">
        <w:rPr>
          <w:rFonts w:ascii="SimSun" w:eastAsia="SimSun" w:hAnsi="SimSun" w:hint="eastAsia"/>
          <w:b/>
          <w:bCs/>
          <w:color w:val="000000" w:themeColor="text1"/>
          <w:lang w:eastAsia="zh-CN"/>
        </w:rPr>
        <w:t>你该以神的能力为你信心的根基</w:t>
      </w:r>
    </w:p>
    <w:p w14:paraId="0E716096" w14:textId="77777777" w:rsidR="0046414E" w:rsidRDefault="0046414E" w:rsidP="00F4132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这段故事要告诉我们，跟从主耶稣，这条窄路是属灵的挑战。我们要跟从主耶稣，魔鬼像吼叫的狮子要吞吃我们。</w:t>
      </w:r>
    </w:p>
    <w:p w14:paraId="2E930F05" w14:textId="77777777" w:rsidR="0046414E" w:rsidRDefault="0046414E" w:rsidP="00F4132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8-30</w:t>
      </w:r>
      <w:r>
        <w:rPr>
          <w:rFonts w:ascii="SimSun" w:eastAsia="SimSun" w:hAnsi="SimSun" w:hint="eastAsia"/>
          <w:color w:val="000000" w:themeColor="text1"/>
          <w:lang w:eastAsia="zh-CN"/>
        </w:rPr>
        <w:t>节。加大拉现在在约旦，猪跳到海里，是加利利湖。</w:t>
      </w:r>
    </w:p>
    <w:p w14:paraId="5AB3F2F4" w14:textId="77777777" w:rsidR="0046414E" w:rsidRDefault="0046414E" w:rsidP="00F4132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要认识神的能力，无所不能，他创造一切，成就一切。这个故事也在马可5，路加8。这里讲是两个人，马可福音中讲一个人，路加福音中讲两个人。不是圣经不准确，一个、两个只是代表，有可能不止一个或两个。</w:t>
      </w:r>
    </w:p>
    <w:p w14:paraId="447C6710" w14:textId="77777777" w:rsidR="0046414E" w:rsidRDefault="0046414E" w:rsidP="00F4132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我们怎样知道被鬼附？我们有圣灵内驻的人，不会被鬼附，但在低潮时有可能被魔鬼搅扰。被鬼附的人有几个特征，一是非常凶猛。坟墓在犹太人文化中是不干净的地方；二是有力量。路加8</w:t>
      </w:r>
      <w:r>
        <w:rPr>
          <w:rFonts w:ascii="SimSun" w:eastAsia="SimSun" w:hAnsi="SimSun"/>
          <w:color w:val="000000" w:themeColor="text1"/>
          <w:lang w:eastAsia="zh-CN"/>
        </w:rPr>
        <w:t>:29</w:t>
      </w:r>
      <w:r>
        <w:rPr>
          <w:rFonts w:ascii="SimSun" w:eastAsia="SimSun" w:hAnsi="SimSun" w:hint="eastAsia"/>
          <w:color w:val="000000" w:themeColor="text1"/>
          <w:lang w:eastAsia="zh-CN"/>
        </w:rPr>
        <w:t>，被鬼附的人比一般人有力量。马可5</w:t>
      </w:r>
      <w:r>
        <w:rPr>
          <w:rFonts w:ascii="SimSun" w:eastAsia="SimSun" w:hAnsi="SimSun"/>
          <w:color w:val="000000" w:themeColor="text1"/>
          <w:lang w:eastAsia="zh-CN"/>
        </w:rPr>
        <w:t>:3</w:t>
      </w:r>
      <w:r>
        <w:rPr>
          <w:rFonts w:ascii="SimSun" w:eastAsia="SimSun" w:hAnsi="SimSun" w:hint="eastAsia"/>
          <w:color w:val="000000" w:themeColor="text1"/>
          <w:lang w:eastAsia="zh-CN"/>
        </w:rPr>
        <w:t>；三是喜欢与人隔离。马可5</w:t>
      </w:r>
      <w:r>
        <w:rPr>
          <w:rFonts w:ascii="SimSun" w:eastAsia="SimSun" w:hAnsi="SimSun"/>
          <w:color w:val="000000" w:themeColor="text1"/>
          <w:lang w:eastAsia="zh-CN"/>
        </w:rPr>
        <w:t>:5</w:t>
      </w:r>
      <w:r>
        <w:rPr>
          <w:rFonts w:ascii="SimSun" w:eastAsia="SimSun" w:hAnsi="SimSun" w:hint="eastAsia"/>
          <w:color w:val="000000" w:themeColor="text1"/>
          <w:lang w:eastAsia="zh-CN"/>
        </w:rPr>
        <w:t>，昼夜在坟茔中；四是伤害自己。马可5</w:t>
      </w:r>
      <w:r>
        <w:rPr>
          <w:rFonts w:ascii="SimSun" w:eastAsia="SimSun" w:hAnsi="SimSun"/>
          <w:color w:val="000000" w:themeColor="text1"/>
          <w:lang w:eastAsia="zh-CN"/>
        </w:rPr>
        <w:t>:5</w:t>
      </w:r>
      <w:r>
        <w:rPr>
          <w:rFonts w:ascii="SimSun" w:eastAsia="SimSun" w:hAnsi="SimSun" w:hint="eastAsia"/>
          <w:color w:val="000000" w:themeColor="text1"/>
          <w:lang w:eastAsia="zh-CN"/>
        </w:rPr>
        <w:t>，昼夜用石头砍自己；五是认识主耶稣，怕耶稣。马太8</w:t>
      </w:r>
      <w:r>
        <w:rPr>
          <w:rFonts w:ascii="SimSun" w:eastAsia="SimSun" w:hAnsi="SimSun"/>
          <w:color w:val="000000" w:themeColor="text1"/>
          <w:lang w:eastAsia="zh-CN"/>
        </w:rPr>
        <w:t>:29</w:t>
      </w:r>
      <w:r>
        <w:rPr>
          <w:rFonts w:ascii="SimSun" w:eastAsia="SimSun" w:hAnsi="SimSun" w:hint="eastAsia"/>
          <w:color w:val="000000" w:themeColor="text1"/>
          <w:lang w:eastAsia="zh-CN"/>
        </w:rPr>
        <w:t>。</w:t>
      </w:r>
    </w:p>
    <w:p w14:paraId="738AA448" w14:textId="77777777" w:rsidR="0046414E" w:rsidRDefault="0046414E" w:rsidP="00F4132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这个时代暂时魔鬼掌管，但是背后神还是比他大。神有时间表，他会回来把世界拿回去。</w:t>
      </w:r>
    </w:p>
    <w:p w14:paraId="28CD4556" w14:textId="77777777" w:rsidR="0046414E" w:rsidRDefault="0046414E" w:rsidP="00F41320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1</w:t>
      </w:r>
      <w:r>
        <w:rPr>
          <w:rFonts w:ascii="SimSun" w:eastAsia="SimSun" w:hAnsi="SimSun" w:hint="eastAsia"/>
          <w:color w:val="000000" w:themeColor="text1"/>
          <w:lang w:eastAsia="zh-CN"/>
        </w:rPr>
        <w:t>节，鬼借着那被附的人讲话。</w:t>
      </w:r>
    </w:p>
    <w:p w14:paraId="65E9AC5D" w14:textId="77777777" w:rsidR="0046414E" w:rsidRDefault="0046414E" w:rsidP="00F4132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lastRenderedPageBreak/>
        <w:t>32</w:t>
      </w:r>
      <w:r>
        <w:rPr>
          <w:rFonts w:ascii="SimSun" w:eastAsia="SimSun" w:hAnsi="SimSun" w:hint="eastAsia"/>
          <w:color w:val="000000" w:themeColor="text1"/>
          <w:lang w:eastAsia="zh-CN"/>
        </w:rPr>
        <w:t>节，主耶稣掌管着魔鬼。这地方在加利利湖的东边，山非常陡。那些猪闯下山崖，投到海里死去了。主耶稣只是说“去吧”，他讲话有力量。拉撒路死了，第四天主耶稣才去，他说“拉撒路起来”。他若不叫名字，所有的死人都起来了。这里主耶稣说去吧，他们就去了。今天神的话在我们的手中，我们还怕什么？神的话带着能力。</w:t>
      </w:r>
    </w:p>
    <w:p w14:paraId="5086477F" w14:textId="77777777" w:rsidR="0046414E" w:rsidRDefault="0046414E" w:rsidP="00F4132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3</w:t>
      </w:r>
      <w:r>
        <w:rPr>
          <w:rFonts w:ascii="SimSun" w:eastAsia="SimSun" w:hAnsi="SimSun" w:hint="eastAsia"/>
          <w:color w:val="000000" w:themeColor="text1"/>
          <w:lang w:eastAsia="zh-CN"/>
        </w:rPr>
        <w:t>节，马可5</w:t>
      </w:r>
      <w:r>
        <w:rPr>
          <w:rFonts w:ascii="SimSun" w:eastAsia="SimSun" w:hAnsi="SimSun"/>
          <w:color w:val="000000" w:themeColor="text1"/>
          <w:lang w:eastAsia="zh-CN"/>
        </w:rPr>
        <w:t>:15</w:t>
      </w:r>
      <w:r>
        <w:rPr>
          <w:rFonts w:ascii="SimSun" w:eastAsia="SimSun" w:hAnsi="SimSun" w:hint="eastAsia"/>
          <w:color w:val="000000" w:themeColor="text1"/>
          <w:lang w:eastAsia="zh-CN"/>
        </w:rPr>
        <w:t>，被鬼附的那个人完全被医治，变得非常安静。那些人反而害怕。</w:t>
      </w:r>
    </w:p>
    <w:p w14:paraId="4A71B990" w14:textId="77777777" w:rsidR="0046414E" w:rsidRDefault="0046414E" w:rsidP="00F4132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4</w:t>
      </w:r>
      <w:r>
        <w:rPr>
          <w:rFonts w:ascii="SimSun" w:eastAsia="SimSun" w:hAnsi="SimSun" w:hint="eastAsia"/>
          <w:color w:val="000000" w:themeColor="text1"/>
          <w:lang w:eastAsia="zh-CN"/>
        </w:rPr>
        <w:t>节，合城的人都出来迎见主耶稣，央求他离开，他们不要耶稣，因为牺牲太大。回到路加8</w:t>
      </w:r>
      <w:r>
        <w:rPr>
          <w:rFonts w:ascii="SimSun" w:eastAsia="SimSun" w:hAnsi="SimSun"/>
          <w:color w:val="000000" w:themeColor="text1"/>
          <w:lang w:eastAsia="zh-CN"/>
        </w:rPr>
        <w:t>:37</w:t>
      </w:r>
      <w:r>
        <w:rPr>
          <w:rFonts w:ascii="SimSun" w:eastAsia="SimSun" w:hAnsi="SimSun" w:hint="eastAsia"/>
          <w:color w:val="000000" w:themeColor="text1"/>
          <w:lang w:eastAsia="zh-CN"/>
        </w:rPr>
        <w:t>，“格拉森四围的人，因为害怕得很，都求耶稣离开他们”；3</w:t>
      </w:r>
      <w:r>
        <w:rPr>
          <w:rFonts w:ascii="SimSun" w:eastAsia="SimSun" w:hAnsi="SimSun"/>
          <w:color w:val="000000" w:themeColor="text1"/>
          <w:lang w:eastAsia="zh-CN"/>
        </w:rPr>
        <w:t>8</w:t>
      </w:r>
      <w:r>
        <w:rPr>
          <w:rFonts w:ascii="SimSun" w:eastAsia="SimSun" w:hAnsi="SimSun" w:hint="eastAsia"/>
          <w:color w:val="000000" w:themeColor="text1"/>
          <w:lang w:eastAsia="zh-CN"/>
        </w:rPr>
        <w:t>节，“鬼所离开的那人恳求和耶稣同在；耶稣却打发他回去”；马可5</w:t>
      </w:r>
      <w:r>
        <w:rPr>
          <w:rFonts w:ascii="SimSun" w:eastAsia="SimSun" w:hAnsi="SimSun"/>
          <w:color w:val="000000" w:themeColor="text1"/>
          <w:lang w:eastAsia="zh-CN"/>
        </w:rPr>
        <w:t>:19</w:t>
      </w:r>
      <w:r>
        <w:rPr>
          <w:rFonts w:ascii="SimSun" w:eastAsia="SimSun" w:hAnsi="SimSun" w:hint="eastAsia"/>
          <w:color w:val="000000" w:themeColor="text1"/>
          <w:lang w:eastAsia="zh-CN"/>
        </w:rPr>
        <w:t>，“是怎样怜悯你，都告诉他们”。</w:t>
      </w:r>
    </w:p>
    <w:p w14:paraId="07E8AEC5" w14:textId="77777777" w:rsidR="0046414E" w:rsidRDefault="0046414E" w:rsidP="00F4132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我们很多人不跟从主耶稣，是因为不知道主耶稣对我们有怜悯。不管我们遇到怎样的大风浪，要记得主耶稣对我们有怜悯。</w:t>
      </w:r>
    </w:p>
    <w:p w14:paraId="04856CCC" w14:textId="77777777" w:rsidR="0046414E" w:rsidRDefault="0046414E" w:rsidP="00F41320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 w:hint="eastAsia"/>
          <w:color w:val="000000" w:themeColor="text1"/>
          <w:lang w:eastAsia="zh-CN"/>
        </w:rPr>
      </w:pPr>
    </w:p>
    <w:p w14:paraId="0DAB8E8D" w14:textId="77777777" w:rsidR="0046414E" w:rsidRPr="00796368" w:rsidRDefault="0046414E" w:rsidP="00F41320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796368">
        <w:rPr>
          <w:rFonts w:ascii="SimSun" w:eastAsia="SimSun" w:hAnsi="SimSun" w:hint="eastAsia"/>
          <w:b/>
          <w:bCs/>
          <w:color w:val="000000" w:themeColor="text1"/>
          <w:lang w:eastAsia="zh-CN"/>
        </w:rPr>
        <w:t>问题与分享：</w:t>
      </w:r>
    </w:p>
    <w:p w14:paraId="098872CB" w14:textId="77777777" w:rsidR="0046414E" w:rsidRDefault="0046414E">
      <w:pPr>
        <w:pStyle w:val="ListBullet"/>
        <w:numPr>
          <w:ilvl w:val="0"/>
          <w:numId w:val="53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猪淹死了，鬼没有死对吧？</w:t>
      </w:r>
    </w:p>
    <w:p w14:paraId="52A898BB" w14:textId="77777777" w:rsidR="0046414E" w:rsidRDefault="0046414E" w:rsidP="00F41320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鬼是灵，怎样死呢？鬼是毁坏者。</w:t>
      </w:r>
    </w:p>
    <w:p w14:paraId="28F8269C" w14:textId="77777777" w:rsidR="0046414E" w:rsidRDefault="0046414E" w:rsidP="00F4132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文士说你无论去哪里都要跟从，主耶稣的回答意思是不是说你不是真的要跟从我？</w:t>
      </w:r>
    </w:p>
    <w:p w14:paraId="52EDFEFF" w14:textId="77777777" w:rsidR="0046414E" w:rsidRDefault="0046414E" w:rsidP="00F4132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主耶稣只是解释什么叫跟从我。</w:t>
      </w:r>
    </w:p>
    <w:p w14:paraId="0F5C4BB0" w14:textId="77777777" w:rsidR="0046414E" w:rsidRDefault="0046414E" w:rsidP="00F4132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3.</w:t>
      </w:r>
      <w:r>
        <w:rPr>
          <w:rFonts w:ascii="SimSun" w:eastAsia="SimSun" w:hAnsi="SimSun" w:hint="eastAsia"/>
          <w:color w:val="000000" w:themeColor="text1"/>
          <w:lang w:eastAsia="zh-CN"/>
        </w:rPr>
        <w:t>跟从主耶稣要放弃家里的缠累？我尽家里的责任，是不是可以理解为荣耀神？</w:t>
      </w:r>
    </w:p>
    <w:p w14:paraId="62D06A9D" w14:textId="77777777" w:rsidR="0046414E" w:rsidRDefault="0046414E" w:rsidP="00F4132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最好的经文是，先求神的国和神的义，这一切的事情都要加给你们。早上起来第一件事是什么？</w:t>
      </w:r>
    </w:p>
    <w:p w14:paraId="7096F468" w14:textId="77777777" w:rsidR="0046414E" w:rsidRDefault="0046414E" w:rsidP="00F41320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4.</w:t>
      </w:r>
      <w:r>
        <w:rPr>
          <w:rFonts w:ascii="SimSun" w:eastAsia="SimSun" w:hAnsi="SimSun" w:hint="eastAsia"/>
          <w:color w:val="000000" w:themeColor="text1"/>
          <w:lang w:eastAsia="zh-CN"/>
        </w:rPr>
        <w:t>魔鬼经常过来搅扰，没法让你静下来。要么太忙碌，要么太消沉。</w:t>
      </w:r>
    </w:p>
    <w:p w14:paraId="6A2B1EC8" w14:textId="77777777" w:rsidR="0046414E" w:rsidRDefault="0046414E" w:rsidP="00F4132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5.</w:t>
      </w:r>
      <w:r>
        <w:rPr>
          <w:rFonts w:ascii="SimSun" w:eastAsia="SimSun" w:hAnsi="SimSun" w:hint="eastAsia"/>
          <w:color w:val="000000" w:themeColor="text1"/>
          <w:lang w:eastAsia="zh-CN"/>
        </w:rPr>
        <w:t>保罗的书信里，做工应该怎样做工，做妻子怎样做妻子等，不是凭自己的意思来，才能荣耀神。手机还是挺浪费时间的。</w:t>
      </w:r>
    </w:p>
    <w:p w14:paraId="1348D92B" w14:textId="77777777" w:rsidR="0046414E" w:rsidRDefault="0046414E" w:rsidP="00F4132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lastRenderedPageBreak/>
        <w:t>6.</w:t>
      </w:r>
      <w:r>
        <w:rPr>
          <w:rFonts w:ascii="SimSun" w:eastAsia="SimSun" w:hAnsi="SimSun" w:hint="eastAsia"/>
          <w:color w:val="000000" w:themeColor="text1"/>
          <w:lang w:eastAsia="zh-CN"/>
        </w:rPr>
        <w:t>在我们日常生活中，我们怎样做都有神的要求。我理解这个优先次序是一个原则，当我们日常生活中的某些原则同神的原则相冲突的时候，要以神的原则为第一要求。</w:t>
      </w:r>
    </w:p>
    <w:p w14:paraId="6CBFF96C" w14:textId="77777777" w:rsidR="0046414E" w:rsidRDefault="0046414E" w:rsidP="00F4132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7.</w:t>
      </w:r>
      <w:r>
        <w:rPr>
          <w:rFonts w:ascii="SimSun" w:eastAsia="SimSun" w:hAnsi="SimSun" w:hint="eastAsia"/>
          <w:color w:val="000000" w:themeColor="text1"/>
          <w:lang w:eastAsia="zh-CN"/>
        </w:rPr>
        <w:t>今天讲的被鬼附的几点特征。我们在中国有实际的帮助。有力量，又超常，又隔离，又认识主耶稣。</w:t>
      </w:r>
    </w:p>
    <w:p w14:paraId="1BD083EC" w14:textId="77777777" w:rsidR="0046414E" w:rsidRDefault="0046414E" w:rsidP="00F41320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8.</w:t>
      </w:r>
      <w:r>
        <w:rPr>
          <w:rFonts w:ascii="SimSun" w:eastAsia="SimSun" w:hAnsi="SimSun" w:hint="eastAsia"/>
          <w:color w:val="000000" w:themeColor="text1"/>
          <w:lang w:eastAsia="zh-CN"/>
        </w:rPr>
        <w:t>为什么是放猪的人？为什么鬼要到猪身上？</w:t>
      </w:r>
    </w:p>
    <w:p w14:paraId="2961A690" w14:textId="77777777" w:rsidR="0046414E" w:rsidRDefault="0046414E" w:rsidP="00F41320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加利利湖边是外邦人的地方，外邦人养猪很正常，犹太人不会养猪的。</w:t>
      </w:r>
    </w:p>
    <w:p w14:paraId="223FB423" w14:textId="77777777" w:rsidR="0046414E" w:rsidRDefault="0046414E" w:rsidP="00F4132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鬼要找地方，附在上面。鬼央求主耶稣，不可能再到人身上，只好要求到猪身上。</w:t>
      </w:r>
    </w:p>
    <w:p w14:paraId="00EE63AF" w14:textId="0C313385" w:rsidR="0046414E" w:rsidRDefault="00F41320" w:rsidP="00F41320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9</w:t>
      </w:r>
      <w:r w:rsidR="0046414E">
        <w:rPr>
          <w:rFonts w:ascii="SimSun" w:eastAsia="SimSun" w:hAnsi="SimSun" w:hint="eastAsia"/>
          <w:color w:val="000000" w:themeColor="text1"/>
          <w:lang w:eastAsia="zh-CN"/>
        </w:rPr>
        <w:t>．合城的人就因为2</w:t>
      </w:r>
      <w:r w:rsidR="0046414E">
        <w:rPr>
          <w:rFonts w:ascii="SimSun" w:eastAsia="SimSun" w:hAnsi="SimSun"/>
          <w:color w:val="000000" w:themeColor="text1"/>
          <w:lang w:eastAsia="zh-CN"/>
        </w:rPr>
        <w:t>000</w:t>
      </w:r>
      <w:r w:rsidR="0046414E">
        <w:rPr>
          <w:rFonts w:ascii="SimSun" w:eastAsia="SimSun" w:hAnsi="SimSun" w:hint="eastAsia"/>
          <w:color w:val="000000" w:themeColor="text1"/>
          <w:lang w:eastAsia="zh-CN"/>
        </w:rPr>
        <w:t>头猪，就不要主耶稣？</w:t>
      </w:r>
    </w:p>
    <w:p w14:paraId="5472D031" w14:textId="77777777" w:rsidR="0046414E" w:rsidRDefault="0046414E" w:rsidP="00F4132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为了一大笔财物，不要主耶稣，现在也很多。</w:t>
      </w:r>
    </w:p>
    <w:p w14:paraId="53A9DAAB" w14:textId="3F6205DA" w:rsidR="0046414E" w:rsidRDefault="0046414E" w:rsidP="00F4132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1</w:t>
      </w:r>
      <w:r w:rsidR="00F41320">
        <w:rPr>
          <w:rFonts w:ascii="SimSun" w:eastAsia="SimSun" w:hAnsi="SimSun"/>
          <w:color w:val="000000" w:themeColor="text1"/>
          <w:lang w:eastAsia="zh-CN"/>
        </w:rPr>
        <w:t>0</w:t>
      </w:r>
      <w:r>
        <w:rPr>
          <w:rFonts w:ascii="SimSun" w:eastAsia="SimSun" w:hAnsi="SimSun" w:hint="eastAsia"/>
          <w:color w:val="000000" w:themeColor="text1"/>
          <w:lang w:eastAsia="zh-CN"/>
        </w:rPr>
        <w:t>．怎么样去分辨一个人是精神病还是被鬼附？</w:t>
      </w:r>
    </w:p>
    <w:p w14:paraId="3636A285" w14:textId="77777777" w:rsidR="0046414E" w:rsidRDefault="0046414E" w:rsidP="00F4132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谁是敌基督，谁是魔鬼，约翰一书4，那段经文是讲谁属于魔鬼，不是讲给鬼附。</w:t>
      </w:r>
    </w:p>
    <w:p w14:paraId="69059E55" w14:textId="1943460E" w:rsidR="0046414E" w:rsidRDefault="0046414E" w:rsidP="00F4132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 w:rsidR="00F41320">
        <w:rPr>
          <w:rFonts w:ascii="SimSun" w:eastAsia="SimSun" w:hAnsi="SimSun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我们常讲，圣灵在我们里面动工，看过一些书，一些长辈说圣灵和他说，我觉得有些玄乎。</w:t>
      </w:r>
    </w:p>
    <w:p w14:paraId="179810CD" w14:textId="77777777" w:rsidR="0046414E" w:rsidRDefault="0046414E" w:rsidP="00F4132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圣经很清楚，希伯来书1</w:t>
      </w:r>
      <w:r>
        <w:rPr>
          <w:rFonts w:ascii="SimSun" w:eastAsia="SimSun" w:hAnsi="SimSun"/>
          <w:color w:val="000000" w:themeColor="text1"/>
          <w:lang w:eastAsia="zh-CN"/>
        </w:rPr>
        <w:t>-3</w:t>
      </w:r>
      <w:r>
        <w:rPr>
          <w:rFonts w:ascii="SimSun" w:eastAsia="SimSun" w:hAnsi="SimSun" w:hint="eastAsia"/>
          <w:color w:val="000000" w:themeColor="text1"/>
          <w:lang w:eastAsia="zh-CN"/>
        </w:rPr>
        <w:t>，神怎样和人说话？旧约时代圣经还没有写完，神会借着圣灵有可能和人说话，但是现在没有了，因为圣经已经写完了。神从圣经里给我们总的原则，但是我们不会整天都听到神讲话。</w:t>
      </w:r>
    </w:p>
    <w:p w14:paraId="18CDB7E5" w14:textId="44E34BF2" w:rsidR="0046414E" w:rsidRDefault="0046414E" w:rsidP="00F4132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5EE559FB" w14:textId="662A3BDE" w:rsidR="00F41320" w:rsidRDefault="00F41320" w:rsidP="00F4132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7D478E9C" w14:textId="5A9F39F4" w:rsidR="00F41320" w:rsidRDefault="00F41320" w:rsidP="00F4132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297F252D" w14:textId="2749C06A" w:rsidR="00F41320" w:rsidRDefault="00F41320" w:rsidP="00F4132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53676F29" w14:textId="353C0DA7" w:rsidR="00F41320" w:rsidRDefault="00F41320" w:rsidP="00F4132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5BE4916A" w14:textId="7385F53D" w:rsidR="00F41320" w:rsidRDefault="00F41320" w:rsidP="00F4132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60E8C71C" w14:textId="77777777" w:rsidR="00F41320" w:rsidRPr="0057688E" w:rsidRDefault="00F41320" w:rsidP="00F41320">
      <w:pPr>
        <w:pStyle w:val="ListBullet"/>
        <w:numPr>
          <w:ilvl w:val="0"/>
          <w:numId w:val="0"/>
        </w:numPr>
        <w:jc w:val="both"/>
        <w:rPr>
          <w:rFonts w:ascii="SimSun" w:eastAsia="SimSun" w:hAnsi="SimSun" w:hint="eastAsia"/>
          <w:color w:val="000000" w:themeColor="text1"/>
          <w:lang w:eastAsia="zh-CN"/>
        </w:rPr>
      </w:pPr>
    </w:p>
    <w:p w14:paraId="271485F7" w14:textId="2FBBFF76" w:rsidR="0046414E" w:rsidRPr="00571324" w:rsidRDefault="0046414E" w:rsidP="0046414E">
      <w:pPr>
        <w:pStyle w:val="Heading1"/>
        <w:rPr>
          <w:rFonts w:ascii="SimSun" w:eastAsia="SimSun" w:hAnsi="SimSun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bookmarkStart w:id="67" w:name="_Toc180860582"/>
      <w:r w:rsidRPr="0057688E"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 w:rsidRPr="0057688E">
        <w:rPr>
          <w:rFonts w:hint="eastAsia"/>
          <w:lang w:eastAsia="zh-CN"/>
        </w:rPr>
        <w:t>（四十三）</w:t>
      </w:r>
      <w:r w:rsidRPr="0057688E">
        <w:rPr>
          <w:rFonts w:hint="eastAsia"/>
          <w:lang w:eastAsia="zh-CN"/>
        </w:rPr>
        <w:t>:</w:t>
      </w:r>
      <w:r w:rsidRPr="0057688E">
        <w:rPr>
          <w:lang w:eastAsia="zh-CN"/>
        </w:rPr>
        <w:t xml:space="preserve"> </w:t>
      </w:r>
      <w:r w:rsidRPr="0057688E">
        <w:rPr>
          <w:rFonts w:hint="eastAsia"/>
          <w:lang w:eastAsia="zh-CN"/>
        </w:rPr>
        <w:t>你的信心能救你吗？</w:t>
      </w:r>
      <w:bookmarkEnd w:id="67"/>
    </w:p>
    <w:p w14:paraId="596409EE" w14:textId="77777777" w:rsidR="0046414E" w:rsidRPr="002C6ECD" w:rsidRDefault="0046414E" w:rsidP="00FB2DF0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时间2</w:t>
      </w:r>
      <w:r w:rsidRPr="002C6ECD">
        <w:rPr>
          <w:rFonts w:ascii="SimSun" w:eastAsia="SimSun" w:hAnsi="SimSun"/>
          <w:color w:val="000000" w:themeColor="text1"/>
          <w:lang w:eastAsia="zh-CN"/>
        </w:rPr>
        <w:t>023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年</w:t>
      </w:r>
      <w:r w:rsidRPr="002C6ECD">
        <w:rPr>
          <w:rFonts w:ascii="SimSun" w:eastAsia="SimSun" w:hAnsi="SimSun"/>
          <w:color w:val="000000" w:themeColor="text1"/>
          <w:lang w:eastAsia="zh-CN"/>
        </w:rPr>
        <w:t>9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月</w:t>
      </w:r>
      <w:r>
        <w:rPr>
          <w:rFonts w:ascii="SimSun" w:eastAsia="SimSun" w:hAnsi="SimSun"/>
          <w:color w:val="000000" w:themeColor="text1"/>
          <w:lang w:eastAsia="zh-CN"/>
        </w:rPr>
        <w:t>16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日</w:t>
      </w:r>
    </w:p>
    <w:p w14:paraId="6DDDC7F3" w14:textId="77777777" w:rsidR="0046414E" w:rsidRDefault="0046414E" w:rsidP="00FB2DF0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相关经文：马</w:t>
      </w:r>
      <w:r>
        <w:rPr>
          <w:rFonts w:ascii="SimSun" w:eastAsia="SimSun" w:hAnsi="SimSun" w:hint="eastAsia"/>
          <w:color w:val="000000" w:themeColor="text1"/>
          <w:lang w:eastAsia="zh-CN"/>
        </w:rPr>
        <w:t>可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福音</w:t>
      </w:r>
      <w:r>
        <w:rPr>
          <w:rFonts w:ascii="SimSun" w:eastAsia="SimSun" w:hAnsi="SimSun"/>
          <w:color w:val="000000" w:themeColor="text1"/>
          <w:lang w:eastAsia="zh-CN"/>
        </w:rPr>
        <w:t>5</w:t>
      </w:r>
      <w:r w:rsidRPr="00CB6690">
        <w:rPr>
          <w:rFonts w:ascii="SimSun" w:eastAsia="SimSun" w:hAnsi="SimSun"/>
          <w:color w:val="000000" w:themeColor="text1"/>
          <w:lang w:eastAsia="zh-CN"/>
        </w:rPr>
        <w:t>:</w:t>
      </w:r>
      <w:r>
        <w:rPr>
          <w:rFonts w:ascii="SimSun" w:eastAsia="SimSun" w:hAnsi="SimSun"/>
          <w:color w:val="000000" w:themeColor="text1"/>
          <w:lang w:eastAsia="zh-CN"/>
        </w:rPr>
        <w:t>21</w:t>
      </w:r>
      <w:r w:rsidRPr="00CB6690">
        <w:rPr>
          <w:rFonts w:ascii="SimSun" w:eastAsia="SimSun" w:hAnsi="SimSun"/>
          <w:color w:val="000000" w:themeColor="text1"/>
          <w:lang w:eastAsia="zh-CN"/>
        </w:rPr>
        <w:t>-</w:t>
      </w:r>
      <w:r>
        <w:rPr>
          <w:rFonts w:ascii="SimSun" w:eastAsia="SimSun" w:hAnsi="SimSun"/>
          <w:color w:val="000000" w:themeColor="text1"/>
          <w:lang w:eastAsia="zh-CN"/>
        </w:rPr>
        <w:t>43</w:t>
      </w:r>
      <w:r>
        <w:rPr>
          <w:rFonts w:ascii="SimSun" w:eastAsia="SimSun" w:hAnsi="SimSun" w:hint="eastAsia"/>
          <w:color w:val="000000" w:themeColor="text1"/>
          <w:lang w:eastAsia="zh-CN"/>
        </w:rPr>
        <w:t>、</w:t>
      </w:r>
      <w:r w:rsidRPr="000E6932">
        <w:rPr>
          <w:rFonts w:ascii="SimSun" w:eastAsia="SimSun" w:hAnsi="SimSun" w:hint="eastAsia"/>
          <w:color w:val="000000" w:themeColor="text1"/>
          <w:lang w:eastAsia="zh-CN"/>
        </w:rPr>
        <w:t>马太福音</w:t>
      </w:r>
      <w:r w:rsidRPr="000E6932">
        <w:rPr>
          <w:rFonts w:ascii="SimSun" w:eastAsia="SimSun" w:hAnsi="SimSun"/>
          <w:color w:val="000000" w:themeColor="text1"/>
          <w:lang w:eastAsia="zh-CN"/>
        </w:rPr>
        <w:t>9:27-34</w:t>
      </w:r>
    </w:p>
    <w:p w14:paraId="704CA2F8" w14:textId="77777777" w:rsidR="0046414E" w:rsidRDefault="0046414E" w:rsidP="00FB2DF0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主题是，你的信心能救你吗？</w:t>
      </w:r>
    </w:p>
    <w:p w14:paraId="4715014C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这三个故事要放在一起来读，才能知道它的中心思想。</w:t>
      </w:r>
    </w:p>
    <w:p w14:paraId="0BDFAE88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我们在人生中会面临某些挑战，但我们是否愿意经历神的能力、主耶稣的触摸，使得我们的生命有新的改变？</w:t>
      </w:r>
    </w:p>
    <w:p w14:paraId="1F375CCB" w14:textId="77777777" w:rsidR="0046414E" w:rsidRPr="000E6932" w:rsidRDefault="0046414E" w:rsidP="00FB2DF0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0E6932">
        <w:rPr>
          <w:rFonts w:ascii="SimSun" w:eastAsia="SimSun" w:hAnsi="SimSun" w:hint="eastAsia"/>
          <w:b/>
          <w:bCs/>
          <w:color w:val="000000" w:themeColor="text1"/>
          <w:lang w:eastAsia="zh-CN"/>
        </w:rPr>
        <w:t>马可福音</w:t>
      </w:r>
      <w:r w:rsidRPr="000E6932">
        <w:rPr>
          <w:rFonts w:ascii="SimSun" w:eastAsia="SimSun" w:hAnsi="SimSun"/>
          <w:b/>
          <w:bCs/>
          <w:color w:val="000000" w:themeColor="text1"/>
          <w:lang w:eastAsia="zh-CN"/>
        </w:rPr>
        <w:t>5:21-43</w:t>
      </w:r>
    </w:p>
    <w:p w14:paraId="29EF92DE" w14:textId="77777777" w:rsidR="0046414E" w:rsidRPr="00B56767" w:rsidRDefault="0046414E" w:rsidP="00FB2DF0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B56767">
        <w:rPr>
          <w:rFonts w:ascii="SimSun" w:eastAsia="SimSun" w:hAnsi="SimSun" w:hint="eastAsia"/>
          <w:b/>
          <w:bCs/>
          <w:color w:val="000000" w:themeColor="text1"/>
          <w:lang w:eastAsia="zh-CN"/>
        </w:rPr>
        <w:t>一．马可5</w:t>
      </w:r>
      <w:r w:rsidRPr="00B56767">
        <w:rPr>
          <w:rFonts w:ascii="SimSun" w:eastAsia="SimSun" w:hAnsi="SimSun"/>
          <w:b/>
          <w:bCs/>
          <w:color w:val="000000" w:themeColor="text1"/>
          <w:lang w:eastAsia="zh-CN"/>
        </w:rPr>
        <w:t>:21-24</w:t>
      </w:r>
      <w:r w:rsidRPr="00B56767">
        <w:rPr>
          <w:rFonts w:ascii="SimSun" w:eastAsia="SimSun" w:hAnsi="SimSun" w:hint="eastAsia"/>
          <w:b/>
          <w:bCs/>
          <w:color w:val="000000" w:themeColor="text1"/>
          <w:lang w:eastAsia="zh-CN"/>
        </w:rPr>
        <w:t>，管会堂之人的伟大愿望</w:t>
      </w:r>
    </w:p>
    <w:p w14:paraId="66E20E30" w14:textId="77777777" w:rsidR="0046414E" w:rsidRPr="00C74413" w:rsidRDefault="0046414E" w:rsidP="00FB2DF0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1</w:t>
      </w:r>
      <w:r>
        <w:rPr>
          <w:rFonts w:ascii="SimSun" w:eastAsia="SimSun" w:hAnsi="SimSun" w:hint="eastAsia"/>
          <w:color w:val="000000" w:themeColor="text1"/>
          <w:lang w:eastAsia="zh-CN"/>
        </w:rPr>
        <w:t>节，“渡到那边去”，是从加利利湖的东边到西北边。</w:t>
      </w:r>
    </w:p>
    <w:p w14:paraId="0947227B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22</w:t>
      </w:r>
      <w:r>
        <w:rPr>
          <w:rFonts w:ascii="SimSun" w:eastAsia="SimSun" w:hAnsi="SimSun" w:hint="eastAsia"/>
          <w:color w:val="000000" w:themeColor="text1"/>
          <w:lang w:eastAsia="zh-CN"/>
        </w:rPr>
        <w:t>节，管会堂的人，在当时是有地位的，是长老，属于宗教界的人物。他能俯伏到主耶稣的脚前，这在2</w:t>
      </w:r>
      <w:r>
        <w:rPr>
          <w:rFonts w:ascii="SimSun" w:eastAsia="SimSun" w:hAnsi="SimSun"/>
          <w:color w:val="000000" w:themeColor="text1"/>
          <w:lang w:eastAsia="zh-CN"/>
        </w:rPr>
        <w:t>000</w:t>
      </w:r>
      <w:r>
        <w:rPr>
          <w:rFonts w:ascii="SimSun" w:eastAsia="SimSun" w:hAnsi="SimSun" w:hint="eastAsia"/>
          <w:color w:val="000000" w:themeColor="text1"/>
          <w:lang w:eastAsia="zh-CN"/>
        </w:rPr>
        <w:t>多年前，是非常不同寻常的事情。他是真心的，非常渴望的，“再三地求他”，原义是不停地，不放弃。在路加福音8</w:t>
      </w:r>
      <w:r>
        <w:rPr>
          <w:rFonts w:ascii="SimSun" w:eastAsia="SimSun" w:hAnsi="SimSun"/>
          <w:color w:val="000000" w:themeColor="text1"/>
          <w:lang w:eastAsia="zh-CN"/>
        </w:rPr>
        <w:t>:42</w:t>
      </w:r>
      <w:r>
        <w:rPr>
          <w:rFonts w:ascii="SimSun" w:eastAsia="SimSun" w:hAnsi="SimSun" w:hint="eastAsia"/>
          <w:color w:val="000000" w:themeColor="text1"/>
          <w:lang w:eastAsia="zh-CN"/>
        </w:rPr>
        <w:t>中，可以看到这是他独生的女儿。他肯定听到主耶稣传讲登山宝训，听到那些神迹，他相信主耶稣能为他做事情，所以他俯伏在主耶稣的脚前。</w:t>
      </w:r>
    </w:p>
    <w:p w14:paraId="09027066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23</w:t>
      </w:r>
      <w:r>
        <w:rPr>
          <w:rFonts w:ascii="SimSun" w:eastAsia="SimSun" w:hAnsi="SimSun" w:hint="eastAsia"/>
          <w:color w:val="000000" w:themeColor="text1"/>
          <w:lang w:eastAsia="zh-CN"/>
        </w:rPr>
        <w:t>节，“求你去”，希腊文，请你来，按手在我女儿身上。他对主耶稣那么地有信心。</w:t>
      </w:r>
    </w:p>
    <w:p w14:paraId="3D9EB6DF" w14:textId="77777777" w:rsidR="0046414E" w:rsidRPr="00B65ACB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可以看到他对主耶稣有这么大的愿望，因为他有信心。</w:t>
      </w:r>
      <w:r w:rsidRPr="003B5473">
        <w:rPr>
          <w:rFonts w:ascii="SimSun" w:eastAsia="SimSun" w:hAnsi="SimSun" w:hint="eastAsia"/>
          <w:b/>
          <w:bCs/>
          <w:color w:val="000000" w:themeColor="text1"/>
          <w:lang w:eastAsia="zh-CN"/>
        </w:rPr>
        <w:t>信心是要有对象的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，不是凭空的</w:t>
      </w:r>
      <w:r w:rsidRPr="003B5473">
        <w:rPr>
          <w:rFonts w:ascii="SimSun" w:eastAsia="SimSun" w:hAnsi="SimSun" w:hint="eastAsia"/>
          <w:b/>
          <w:bCs/>
          <w:color w:val="000000" w:themeColor="text1"/>
          <w:lang w:eastAsia="zh-CN"/>
        </w:rPr>
        <w:t>。</w:t>
      </w:r>
    </w:p>
    <w:p w14:paraId="0CDA5D3C" w14:textId="77777777" w:rsidR="0046414E" w:rsidRPr="00B56767" w:rsidRDefault="0046414E" w:rsidP="00FB2DF0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B56767">
        <w:rPr>
          <w:rFonts w:ascii="SimSun" w:eastAsia="SimSun" w:hAnsi="SimSun" w:hint="eastAsia"/>
          <w:b/>
          <w:bCs/>
          <w:color w:val="000000" w:themeColor="text1"/>
          <w:lang w:eastAsia="zh-CN"/>
        </w:rPr>
        <w:t>二．马可5</w:t>
      </w:r>
      <w:r w:rsidRPr="00B56767">
        <w:rPr>
          <w:rFonts w:ascii="SimSun" w:eastAsia="SimSun" w:hAnsi="SimSun"/>
          <w:b/>
          <w:bCs/>
          <w:color w:val="000000" w:themeColor="text1"/>
          <w:lang w:eastAsia="zh-CN"/>
        </w:rPr>
        <w:t>:25-34</w:t>
      </w:r>
      <w:r w:rsidRPr="00B56767">
        <w:rPr>
          <w:rFonts w:ascii="SimSun" w:eastAsia="SimSun" w:hAnsi="SimSun" w:hint="eastAsia"/>
          <w:b/>
          <w:bCs/>
          <w:color w:val="000000" w:themeColor="text1"/>
          <w:lang w:eastAsia="zh-CN"/>
        </w:rPr>
        <w:t>，一个血漏女人的奇妙信心</w:t>
      </w:r>
    </w:p>
    <w:p w14:paraId="30378091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“有很多人跟随拥挤他”，这些人是想要触碰主耶稣。只要碰到他，就有福了，就高兴。</w:t>
      </w:r>
    </w:p>
    <w:p w14:paraId="5C4C163D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5-26</w:t>
      </w:r>
      <w:r>
        <w:rPr>
          <w:rFonts w:ascii="SimSun" w:eastAsia="SimSun" w:hAnsi="SimSun" w:hint="eastAsia"/>
          <w:color w:val="000000" w:themeColor="text1"/>
          <w:lang w:eastAsia="zh-CN"/>
        </w:rPr>
        <w:t>节，注意这个血漏的女人的光景。患血漏十二年。对犹太人来说，血漏是肮脏、羞耻的事情。看医生、花尽所有，病反而更重了，但是她</w:t>
      </w: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不放弃。任何时候都不要放弃。见到主耶稣是她的一个机会。我们在人生旅途会遇到很多困境，困境是给我们机会。</w:t>
      </w:r>
    </w:p>
    <w:p w14:paraId="6DFDFAA6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7-28</w:t>
      </w:r>
      <w:r>
        <w:rPr>
          <w:rFonts w:ascii="SimSun" w:eastAsia="SimSun" w:hAnsi="SimSun" w:hint="eastAsia"/>
          <w:color w:val="000000" w:themeColor="text1"/>
          <w:lang w:eastAsia="zh-CN"/>
        </w:rPr>
        <w:t>节，她是听到主耶稣的，然后要碰主耶稣。但她的碰和众人不一样，她相信他，对主耶稣有信心；众人碰，是想要看神迹。</w:t>
      </w:r>
    </w:p>
    <w:p w14:paraId="4385A000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9</w:t>
      </w:r>
      <w:r>
        <w:rPr>
          <w:rFonts w:ascii="SimSun" w:eastAsia="SimSun" w:hAnsi="SimSun" w:hint="eastAsia"/>
          <w:color w:val="000000" w:themeColor="text1"/>
          <w:lang w:eastAsia="zh-CN"/>
        </w:rPr>
        <w:t>节，“立刻”好了，因为主耶稣来是服事人、帮助人的。马可福音中，很多次用了“立刻”。</w:t>
      </w:r>
    </w:p>
    <w:p w14:paraId="7857F6D7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“</w:t>
      </w:r>
      <w:r>
        <w:rPr>
          <w:rFonts w:ascii="SimSun" w:eastAsia="SimSun" w:hAnsi="SimSun" w:hint="eastAsia"/>
          <w:color w:val="000000" w:themeColor="text1"/>
          <w:lang w:eastAsia="zh-CN"/>
        </w:rPr>
        <w:t>灾病”，希腊文是羞耻、羞辱，和以赛亚书5</w:t>
      </w:r>
      <w:r>
        <w:rPr>
          <w:rFonts w:ascii="SimSun" w:eastAsia="SimSun" w:hAnsi="SimSun"/>
          <w:color w:val="000000" w:themeColor="text1"/>
          <w:lang w:eastAsia="zh-CN"/>
        </w:rPr>
        <w:t>3</w:t>
      </w:r>
      <w:r>
        <w:rPr>
          <w:rFonts w:ascii="SimSun" w:eastAsia="SimSun" w:hAnsi="SimSun" w:hint="eastAsia"/>
          <w:color w:val="000000" w:themeColor="text1"/>
          <w:lang w:eastAsia="zh-CN"/>
        </w:rPr>
        <w:t>章中主耶稣受鞭打、鞭伤，是一个字，是羞辱。</w:t>
      </w:r>
    </w:p>
    <w:p w14:paraId="61A583F3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0-31</w:t>
      </w:r>
      <w:r>
        <w:rPr>
          <w:rFonts w:ascii="SimSun" w:eastAsia="SimSun" w:hAnsi="SimSun" w:hint="eastAsia"/>
          <w:color w:val="000000" w:themeColor="text1"/>
          <w:lang w:eastAsia="zh-CN"/>
        </w:rPr>
        <w:t>节，主耶稣知道谁在摸他的衣裳，但是还要问，门徒不明白。主耶稣是为了门徒、为了众人的好处。</w:t>
      </w:r>
    </w:p>
    <w:p w14:paraId="25C3E635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客西马尼园中有一块石头，是主耶稣跪着祷告的地方，所以很多人去触摸它，因为感到有能力。何况这些人在主耶稣旁边，他们要拥挤触碰主耶稣。</w:t>
      </w:r>
    </w:p>
    <w:p w14:paraId="67634C6E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3-34</w:t>
      </w:r>
      <w:r>
        <w:rPr>
          <w:rFonts w:ascii="SimSun" w:eastAsia="SimSun" w:hAnsi="SimSun" w:hint="eastAsia"/>
          <w:color w:val="000000" w:themeColor="text1"/>
          <w:lang w:eastAsia="zh-CN"/>
        </w:rPr>
        <w:t>节，主耶稣要宣告这个女人的信心。要给女人一个肯定，也要众人知道信心。“你的灾病痊愈了”，希腊文是现在时，不是过去、将来痊愈，是永远不会回来了。</w:t>
      </w:r>
    </w:p>
    <w:p w14:paraId="6777F53F" w14:textId="77777777" w:rsidR="0046414E" w:rsidRPr="00BC18F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要学习这个血漏的女人。信心救了你，信心要有对象。</w:t>
      </w:r>
    </w:p>
    <w:p w14:paraId="00085133" w14:textId="77777777" w:rsidR="0046414E" w:rsidRPr="00B56767" w:rsidRDefault="0046414E" w:rsidP="00FB2DF0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B56767">
        <w:rPr>
          <w:rFonts w:ascii="SimSun" w:eastAsia="SimSun" w:hAnsi="SimSun" w:hint="eastAsia"/>
          <w:b/>
          <w:bCs/>
          <w:color w:val="000000" w:themeColor="text1"/>
          <w:lang w:eastAsia="zh-CN"/>
        </w:rPr>
        <w:t>三．马可5</w:t>
      </w:r>
      <w:r w:rsidRPr="00B56767">
        <w:rPr>
          <w:rFonts w:ascii="SimSun" w:eastAsia="SimSun" w:hAnsi="SimSun"/>
          <w:b/>
          <w:bCs/>
          <w:color w:val="000000" w:themeColor="text1"/>
          <w:lang w:eastAsia="zh-CN"/>
        </w:rPr>
        <w:t>:35-43</w:t>
      </w:r>
      <w:r w:rsidRPr="00B56767">
        <w:rPr>
          <w:rFonts w:ascii="SimSun" w:eastAsia="SimSun" w:hAnsi="SimSun" w:hint="eastAsia"/>
          <w:b/>
          <w:bCs/>
          <w:color w:val="000000" w:themeColor="text1"/>
          <w:lang w:eastAsia="zh-CN"/>
        </w:rPr>
        <w:t>，主耶稣基督的奇妙能力</w:t>
      </w:r>
    </w:p>
    <w:p w14:paraId="5A1FC6CD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5</w:t>
      </w:r>
      <w:r>
        <w:rPr>
          <w:rFonts w:ascii="SimSun" w:eastAsia="SimSun" w:hAnsi="SimSun" w:hint="eastAsia"/>
          <w:color w:val="000000" w:themeColor="text1"/>
          <w:lang w:eastAsia="zh-CN"/>
        </w:rPr>
        <w:t>节，信心的功课，不是一帆风顺，会面对挑战。“你的女儿死了”，还可以做什么呢？相信在我们信心的旅途上，跟从主耶稣，也会面临这样的事情。</w:t>
      </w:r>
    </w:p>
    <w:p w14:paraId="101A85F0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36</w:t>
      </w:r>
      <w:r>
        <w:rPr>
          <w:rFonts w:ascii="SimSun" w:eastAsia="SimSun" w:hAnsi="SimSun" w:hint="eastAsia"/>
          <w:color w:val="000000" w:themeColor="text1"/>
          <w:lang w:eastAsia="zh-CN"/>
        </w:rPr>
        <w:t>节，“不要怕，只要信”。停止怕。“只要信”，原义是不要放弃你的信心，持续地相信我。</w:t>
      </w:r>
    </w:p>
    <w:p w14:paraId="6490F2AC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7</w:t>
      </w:r>
      <w:r>
        <w:rPr>
          <w:rFonts w:ascii="SimSun" w:eastAsia="SimSun" w:hAnsi="SimSun" w:hint="eastAsia"/>
          <w:color w:val="000000" w:themeColor="text1"/>
          <w:lang w:eastAsia="zh-CN"/>
        </w:rPr>
        <w:t>节，不许别人跟随，因为主耶稣知道谁有信心，谁会拦阻他的工作。</w:t>
      </w:r>
    </w:p>
    <w:p w14:paraId="27BA89F3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8</w:t>
      </w:r>
      <w:r>
        <w:rPr>
          <w:rFonts w:ascii="SimSun" w:eastAsia="SimSun" w:hAnsi="SimSun" w:hint="eastAsia"/>
          <w:color w:val="000000" w:themeColor="text1"/>
          <w:lang w:eastAsia="zh-CN"/>
        </w:rPr>
        <w:t>节，犹太人的丧礼，追思的事情，会请人去哭，和我们的文化是一样的。</w:t>
      </w:r>
    </w:p>
    <w:p w14:paraId="3A4B0479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9</w:t>
      </w:r>
      <w:r>
        <w:rPr>
          <w:rFonts w:ascii="SimSun" w:eastAsia="SimSun" w:hAnsi="SimSun" w:hint="eastAsia"/>
          <w:color w:val="000000" w:themeColor="text1"/>
          <w:lang w:eastAsia="zh-CN"/>
        </w:rPr>
        <w:t>节，哭泣显出没有盼望，才会这样悲哀。今生看不见，会伤心，但心灵有盼望。</w:t>
      </w:r>
    </w:p>
    <w:p w14:paraId="6AF75D96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4</w:t>
      </w:r>
      <w:r>
        <w:rPr>
          <w:rFonts w:ascii="SimSun" w:eastAsia="SimSun" w:hAnsi="SimSun"/>
          <w:color w:val="000000" w:themeColor="text1"/>
          <w:lang w:eastAsia="zh-CN"/>
        </w:rPr>
        <w:t>0-42</w:t>
      </w:r>
      <w:r>
        <w:rPr>
          <w:rFonts w:ascii="SimSun" w:eastAsia="SimSun" w:hAnsi="SimSun" w:hint="eastAsia"/>
          <w:color w:val="000000" w:themeColor="text1"/>
          <w:lang w:eastAsia="zh-CN"/>
        </w:rPr>
        <w:t>节，主耶稣要显出他的能力。要叫信他的人知道，什么叫信耶稣。我们的罪需要先得到主耶稣的赦免，因为他有能力。“大利大，古米”是亚兰文，古希伯来文。主耶稣要点名的，否则所有的死人都起来了。</w:t>
      </w:r>
    </w:p>
    <w:p w14:paraId="2ECE3635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4</w:t>
      </w:r>
      <w:r>
        <w:rPr>
          <w:rFonts w:ascii="SimSun" w:eastAsia="SimSun" w:hAnsi="SimSun"/>
          <w:color w:val="000000" w:themeColor="text1"/>
          <w:lang w:eastAsia="zh-CN"/>
        </w:rPr>
        <w:t>3</w:t>
      </w:r>
      <w:r>
        <w:rPr>
          <w:rFonts w:ascii="SimSun" w:eastAsia="SimSun" w:hAnsi="SimSun" w:hint="eastAsia"/>
          <w:color w:val="000000" w:themeColor="text1"/>
          <w:lang w:eastAsia="zh-CN"/>
        </w:rPr>
        <w:t>节，很重要。不要叫人知道这事，因为主耶稣的时间还没有到；他是那么关心那个女孩，因为其他人太兴奋，可能会忘记给她吃东西。主耶稣认识你我，关心你我。</w:t>
      </w:r>
    </w:p>
    <w:p w14:paraId="38026CB1" w14:textId="77777777" w:rsidR="0046414E" w:rsidRPr="0093155C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管会堂的人对主耶稣有信心，他认识主耶稣，他知道他有能力；血漏的女人，也认识主耶稣，她听到他的事情，相信他就是那位弥赛亚，相信他有能力。</w:t>
      </w:r>
    </w:p>
    <w:p w14:paraId="5010892F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0E6932">
        <w:rPr>
          <w:rFonts w:ascii="SimSun" w:eastAsia="SimSun" w:hAnsi="SimSun" w:hint="eastAsia"/>
          <w:b/>
          <w:bCs/>
          <w:color w:val="000000" w:themeColor="text1"/>
          <w:lang w:eastAsia="zh-CN"/>
        </w:rPr>
        <w:t>马太福音</w:t>
      </w:r>
      <w:r w:rsidRPr="000E6932">
        <w:rPr>
          <w:rFonts w:ascii="SimSun" w:eastAsia="SimSun" w:hAnsi="SimSun"/>
          <w:b/>
          <w:bCs/>
          <w:color w:val="000000" w:themeColor="text1"/>
          <w:lang w:eastAsia="zh-CN"/>
        </w:rPr>
        <w:t>9:27-34</w:t>
      </w:r>
    </w:p>
    <w:p w14:paraId="256BA379" w14:textId="77777777" w:rsidR="0046414E" w:rsidRPr="000E6932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这段故事要加强的是，到底我信什么，信心要有对象。信耶稣就够了吗，信耶稣什么？</w:t>
      </w:r>
    </w:p>
    <w:p w14:paraId="2D6B12CE" w14:textId="77777777" w:rsidR="0046414E" w:rsidRPr="00867C90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867C90">
        <w:rPr>
          <w:rFonts w:ascii="SimSun" w:eastAsia="SimSun" w:hAnsi="SimSun" w:hint="eastAsia"/>
          <w:b/>
          <w:bCs/>
          <w:color w:val="000000" w:themeColor="text1"/>
          <w:lang w:eastAsia="zh-CN"/>
        </w:rPr>
        <w:t>一．马太9</w:t>
      </w:r>
      <w:r w:rsidRPr="00867C90">
        <w:rPr>
          <w:rFonts w:ascii="SimSun" w:eastAsia="SimSun" w:hAnsi="SimSun"/>
          <w:b/>
          <w:bCs/>
          <w:color w:val="000000" w:themeColor="text1"/>
          <w:lang w:eastAsia="zh-CN"/>
        </w:rPr>
        <w:t>:27-31</w:t>
      </w:r>
      <w:r w:rsidRPr="00867C90">
        <w:rPr>
          <w:rFonts w:ascii="SimSun" w:eastAsia="SimSun" w:hAnsi="SimSun" w:hint="eastAsia"/>
          <w:b/>
          <w:bCs/>
          <w:color w:val="000000" w:themeColor="text1"/>
          <w:lang w:eastAsia="zh-CN"/>
        </w:rPr>
        <w:t>，两个瞎子的喊叫声彰显了他们的信心</w:t>
      </w:r>
    </w:p>
    <w:p w14:paraId="7FBD2500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7</w:t>
      </w:r>
      <w:r>
        <w:rPr>
          <w:rFonts w:ascii="SimSun" w:eastAsia="SimSun" w:hAnsi="SimSun" w:hint="eastAsia"/>
          <w:color w:val="000000" w:themeColor="text1"/>
          <w:lang w:eastAsia="zh-CN"/>
        </w:rPr>
        <w:t xml:space="preserve">节，这个喊叫不是一般的，是有点绝望。他们瞎眼，看不见主耶稣。他们喊叫，没人理他们。 </w:t>
      </w:r>
    </w:p>
    <w:p w14:paraId="16416BBC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“大卫的子孙”，他们知道主耶稣是谁，是将来要回来做王的。参见撒母耳记下7</w:t>
      </w:r>
      <w:r>
        <w:rPr>
          <w:rFonts w:ascii="SimSun" w:eastAsia="SimSun" w:hAnsi="SimSun"/>
          <w:color w:val="000000" w:themeColor="text1"/>
          <w:lang w:eastAsia="zh-CN"/>
        </w:rPr>
        <w:t>:12-16</w:t>
      </w:r>
      <w:r>
        <w:rPr>
          <w:rFonts w:ascii="SimSun" w:eastAsia="SimSun" w:hAnsi="SimSun" w:hint="eastAsia"/>
          <w:color w:val="000000" w:themeColor="text1"/>
          <w:lang w:eastAsia="zh-CN"/>
        </w:rPr>
        <w:t>。神与大卫立约，他的一个子孙要回来做王，那时就是住棚节，主耶稣再回来。</w:t>
      </w:r>
    </w:p>
    <w:p w14:paraId="66CED327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这两个瞎眼的人告诉我们，信心不是凭眼睛，是凭心。用心去领受，去承认主耶稣是谁。</w:t>
      </w:r>
    </w:p>
    <w:p w14:paraId="2787606D" w14:textId="77777777" w:rsidR="0046414E" w:rsidRPr="00FB2DF0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“可怜我们吧”，主耶稣有怜悯。我们是罪人，不配</w:t>
      </w:r>
      <w:r w:rsidRPr="00FB2DF0">
        <w:rPr>
          <w:rFonts w:ascii="SimSun" w:eastAsia="SimSun" w:hAnsi="SimSun" w:hint="eastAsia"/>
          <w:color w:val="000000" w:themeColor="text1"/>
          <w:lang w:eastAsia="zh-CN"/>
        </w:rPr>
        <w:t>得永生，但神给了我们，这叫怜悯。</w:t>
      </w:r>
    </w:p>
    <w:p w14:paraId="0F8B0699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8</w:t>
      </w:r>
      <w:r>
        <w:rPr>
          <w:rFonts w:ascii="SimSun" w:eastAsia="SimSun" w:hAnsi="SimSun" w:hint="eastAsia"/>
          <w:color w:val="000000" w:themeColor="text1"/>
          <w:lang w:eastAsia="zh-CN"/>
        </w:rPr>
        <w:t>节，信什么？信神有超然的能力，他创造世界的能力。他们信主耶稣有能力，施怜悯，赦免他们的罪。</w:t>
      </w:r>
    </w:p>
    <w:p w14:paraId="6388DC9E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30</w:t>
      </w:r>
      <w:r>
        <w:rPr>
          <w:rFonts w:ascii="SimSun" w:eastAsia="SimSun" w:hAnsi="SimSun" w:hint="eastAsia"/>
          <w:color w:val="000000" w:themeColor="text1"/>
          <w:lang w:eastAsia="zh-CN"/>
        </w:rPr>
        <w:t>节，不可叫人知道，因为他钉十字架的时间还没有到。神迹不能救一个人，要信主耶稣有能力。</w:t>
      </w:r>
    </w:p>
    <w:p w14:paraId="14848CB7" w14:textId="77777777" w:rsidR="0046414E" w:rsidRPr="00932B76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31</w:t>
      </w:r>
      <w:r>
        <w:rPr>
          <w:rFonts w:ascii="SimSun" w:eastAsia="SimSun" w:hAnsi="SimSun" w:hint="eastAsia"/>
          <w:color w:val="000000" w:themeColor="text1"/>
          <w:lang w:eastAsia="zh-CN"/>
        </w:rPr>
        <w:t>节，他们太兴奋了，不能不告诉人。</w:t>
      </w:r>
    </w:p>
    <w:p w14:paraId="3C1710DD" w14:textId="77777777" w:rsidR="0046414E" w:rsidRPr="00673571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867C90">
        <w:rPr>
          <w:rFonts w:ascii="SimSun" w:eastAsia="SimSun" w:hAnsi="SimSun" w:hint="eastAsia"/>
          <w:b/>
          <w:bCs/>
          <w:color w:val="000000" w:themeColor="text1"/>
          <w:lang w:eastAsia="zh-CN"/>
        </w:rPr>
        <w:t>二．马太9</w:t>
      </w:r>
      <w:r w:rsidRPr="00867C90">
        <w:rPr>
          <w:rFonts w:ascii="SimSun" w:eastAsia="SimSun" w:hAnsi="SimSun"/>
          <w:b/>
          <w:bCs/>
          <w:color w:val="000000" w:themeColor="text1"/>
          <w:lang w:eastAsia="zh-CN"/>
        </w:rPr>
        <w:t>:</w:t>
      </w:r>
      <w:r w:rsidRPr="00673571">
        <w:rPr>
          <w:rFonts w:ascii="SimSun" w:eastAsia="SimSun" w:hAnsi="SimSun"/>
          <w:b/>
          <w:bCs/>
          <w:color w:val="000000" w:themeColor="text1"/>
          <w:lang w:eastAsia="zh-CN"/>
        </w:rPr>
        <w:t>32-34</w:t>
      </w:r>
      <w:r w:rsidRPr="00867C90">
        <w:rPr>
          <w:rFonts w:ascii="SimSun" w:eastAsia="SimSun" w:hAnsi="SimSun" w:hint="eastAsia"/>
          <w:b/>
          <w:bCs/>
          <w:color w:val="000000" w:themeColor="text1"/>
          <w:lang w:eastAsia="zh-CN"/>
        </w:rPr>
        <w:t>，</w:t>
      </w:r>
      <w:r w:rsidRPr="00673571">
        <w:rPr>
          <w:rFonts w:ascii="SimSun" w:eastAsia="SimSun" w:hAnsi="SimSun" w:hint="eastAsia"/>
          <w:b/>
          <w:bCs/>
          <w:color w:val="000000" w:themeColor="text1"/>
          <w:lang w:eastAsia="zh-CN"/>
        </w:rPr>
        <w:t>信心必须基于那一位能赶出魔鬼的人</w:t>
      </w:r>
    </w:p>
    <w:p w14:paraId="5BEEB398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信心的根基在于那一位，能赶出魔鬼的人。</w:t>
      </w:r>
    </w:p>
    <w:p w14:paraId="6F6CA8BB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主耶稣赶鬼，哑巴就说出话来。众人都稀奇。说明主耶稣行的这个神迹是不寻常的。鬼是不会赶鬼的。赶鬼必须要比鬼的能力还要大。</w:t>
      </w:r>
    </w:p>
    <w:p w14:paraId="18E24CBF" w14:textId="77807B74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 w:hint="eastAsia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什么是信心？真正的信心要有对象。对象是弥赛亚，是耶稣基督。我们要知道他可以做什么。主耶稣有能力，是神，只有主耶稣能赦免我们的罪</w:t>
      </w:r>
      <w:r w:rsidR="00FB2DF0">
        <w:rPr>
          <w:rFonts w:ascii="SimSun" w:eastAsia="SimSun" w:hAnsi="SimSun" w:hint="eastAsia"/>
          <w:color w:val="000000" w:themeColor="text1"/>
          <w:lang w:eastAsia="zh-CN"/>
        </w:rPr>
        <w:t>。</w:t>
      </w:r>
    </w:p>
    <w:p w14:paraId="3CA6ED97" w14:textId="77777777" w:rsidR="0046414E" w:rsidRPr="001A6281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1A6281">
        <w:rPr>
          <w:rFonts w:ascii="SimSun" w:eastAsia="SimSun" w:hAnsi="SimSun" w:hint="eastAsia"/>
          <w:b/>
          <w:bCs/>
          <w:color w:val="000000" w:themeColor="text1"/>
          <w:lang w:eastAsia="zh-CN"/>
        </w:rPr>
        <w:t>问题与分享：</w:t>
      </w:r>
    </w:p>
    <w:p w14:paraId="6AF58827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得血漏的女人一触摸主耶稣的衣服，就有能力从主耶稣身上出去，也就是说只要有信心，不管主耶稣愿意不愿意，都会得医治？</w:t>
      </w:r>
    </w:p>
    <w:p w14:paraId="68753940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是这样的，只要信，就会得能力。</w:t>
      </w:r>
    </w:p>
    <w:p w14:paraId="74223A77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我们祷告求医治，有时候神不应允，我们该怎么理解神的心意？</w:t>
      </w:r>
    </w:p>
    <w:p w14:paraId="6029EED9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神知道什么对我们是最好的。我们如果要有这样的信心，我们就了解。我们要知道神有他的方式和时间。无论如何，我们祷告，都会得到能力，面对困境和挑战。</w:t>
      </w:r>
    </w:p>
    <w:p w14:paraId="43BCF258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血漏的女人如果不去触摸主耶稣的衣角，是不是也会得医治？</w:t>
      </w:r>
    </w:p>
    <w:p w14:paraId="42A9E8F1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这个故事这样发生，主耶稣要让众人知道，什么叫信心。信的人，有圣灵，我们的心灵可以触摸主耶稣。我们的信心如果没有行动，我们的信心得不到肯定。可能我们借着一些表态，更能得到肯定。</w:t>
      </w:r>
    </w:p>
    <w:p w14:paraId="0B5A50A0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4</w:t>
      </w:r>
      <w:r>
        <w:rPr>
          <w:rFonts w:ascii="SimSun" w:eastAsia="SimSun" w:hAnsi="SimSun" w:hint="eastAsia"/>
          <w:color w:val="000000" w:themeColor="text1"/>
          <w:lang w:eastAsia="zh-CN"/>
        </w:rPr>
        <w:t>．我们在信仰的初期，可能会妄求，神也给了，但是信仰成熟之后，就不会那样求了。</w:t>
      </w:r>
    </w:p>
    <w:p w14:paraId="22D3D342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5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李佳琦事件，其实是骄傲，认为自己所得的是努力的结果，不是神的供应。狐狸有洞、飞鸟有窝，我们可能是狐狸，却要求窝。</w:t>
      </w:r>
    </w:p>
    <w:p w14:paraId="335C493E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如果神的死，只是为了我们今生的好处，那就太不值了。</w:t>
      </w:r>
    </w:p>
    <w:p w14:paraId="7672A730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6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管会堂的人真有信心，他女儿快要死了，他急死了，但一直等着。</w:t>
      </w:r>
    </w:p>
    <w:p w14:paraId="2784CA36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7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环保问题，也许人会毁灭，地球还在。</w:t>
      </w:r>
    </w:p>
    <w:p w14:paraId="2C4E3124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地球永不停止，最重要是人。神要人悔改。参见创世纪8</w:t>
      </w:r>
      <w:r>
        <w:rPr>
          <w:rFonts w:ascii="SimSun" w:eastAsia="SimSun" w:hAnsi="SimSun"/>
          <w:color w:val="000000" w:themeColor="text1"/>
          <w:lang w:eastAsia="zh-CN"/>
        </w:rPr>
        <w:t>:20-22</w:t>
      </w:r>
      <w:r>
        <w:rPr>
          <w:rFonts w:ascii="SimSun" w:eastAsia="SimSun" w:hAnsi="SimSun" w:hint="eastAsia"/>
          <w:color w:val="000000" w:themeColor="text1"/>
          <w:lang w:eastAsia="zh-CN"/>
        </w:rPr>
        <w:t>；但是最后地球要毁灭的，主有他的时间。参见彼得后书3</w:t>
      </w:r>
      <w:r>
        <w:rPr>
          <w:rFonts w:ascii="SimSun" w:eastAsia="SimSun" w:hAnsi="SimSun"/>
          <w:color w:val="000000" w:themeColor="text1"/>
          <w:lang w:eastAsia="zh-CN"/>
        </w:rPr>
        <w:t>:10-13</w:t>
      </w:r>
      <w:r>
        <w:rPr>
          <w:rFonts w:ascii="SimSun" w:eastAsia="SimSun" w:hAnsi="SimSun" w:hint="eastAsia"/>
          <w:color w:val="000000" w:themeColor="text1"/>
          <w:lang w:eastAsia="zh-CN"/>
        </w:rPr>
        <w:t>。最后地球</w:t>
      </w: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要被火烧掉的，但是有新天新地。神把我们放在地上，因为神要用我们，告诉世人，时间不多了，将来有奖赏、有审判。</w:t>
      </w:r>
    </w:p>
    <w:p w14:paraId="4EBFFC68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8</w:t>
      </w:r>
      <w:r>
        <w:rPr>
          <w:rFonts w:ascii="SimSun" w:eastAsia="SimSun" w:hAnsi="SimSun"/>
          <w:color w:val="000000" w:themeColor="text1"/>
          <w:lang w:eastAsia="zh-CN"/>
        </w:rPr>
        <w:t>.2015</w:t>
      </w:r>
      <w:r>
        <w:rPr>
          <w:rFonts w:ascii="SimSun" w:eastAsia="SimSun" w:hAnsi="SimSun" w:hint="eastAsia"/>
          <w:color w:val="000000" w:themeColor="text1"/>
          <w:lang w:eastAsia="zh-CN"/>
        </w:rPr>
        <w:t>年，被误诊为癌症的晚期，心里挺高兴，因为觉得活着挺辛苦。后来被圣灵光照，发觉心态有问题，在地上的态度不积极。</w:t>
      </w:r>
    </w:p>
    <w:p w14:paraId="364302D0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9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我们那么渺小，是渺小星球的渺小一点点，我们的生命长度和一切都是未可知的。不知回天家会怎样的。</w:t>
      </w:r>
    </w:p>
    <w:p w14:paraId="43CFC805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圣经说，我们只不过是一粒尘沙，但是在神的眼中，他是那么关心、爱我们。主耶稣现在不来，是希望更多人悔改、得救。</w:t>
      </w:r>
    </w:p>
    <w:p w14:paraId="15393538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0.</w:t>
      </w:r>
      <w:r>
        <w:rPr>
          <w:rFonts w:ascii="SimSun" w:eastAsia="SimSun" w:hAnsi="SimSun" w:hint="eastAsia"/>
          <w:color w:val="000000" w:themeColor="text1"/>
          <w:lang w:eastAsia="zh-CN"/>
        </w:rPr>
        <w:t>我们去天家后，是电磁波还是有形体的？</w:t>
      </w:r>
    </w:p>
    <w:p w14:paraId="4EBB712C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不信主耶稣的在阴间，见路加1</w:t>
      </w:r>
      <w:r>
        <w:rPr>
          <w:rFonts w:ascii="SimSun" w:eastAsia="SimSun" w:hAnsi="SimSun"/>
          <w:color w:val="000000" w:themeColor="text1"/>
          <w:lang w:eastAsia="zh-CN"/>
        </w:rPr>
        <w:t>6</w:t>
      </w:r>
      <w:r>
        <w:rPr>
          <w:rFonts w:ascii="SimSun" w:eastAsia="SimSun" w:hAnsi="SimSun" w:hint="eastAsia"/>
          <w:color w:val="000000" w:themeColor="text1"/>
          <w:lang w:eastAsia="zh-CN"/>
        </w:rPr>
        <w:t>章；信主耶稣的人在乐园。不是电磁波，都是有形有体的。灵魂是不死的。神是灵，天使也是灵界的、魔鬼也是灵界的。</w:t>
      </w:r>
    </w:p>
    <w:p w14:paraId="07F177EF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5592C239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7A31D999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6575BB11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70965802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52BB46F3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759DCCCA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41C64C88" w14:textId="78A5E56E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0F5FA17A" w14:textId="7FB7F7AD" w:rsidR="00FB2DF0" w:rsidRDefault="00FB2DF0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4FA5A6A0" w14:textId="20F62EDB" w:rsidR="00FB2DF0" w:rsidRDefault="00FB2DF0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1F703C29" w14:textId="2FC0B801" w:rsidR="00FB2DF0" w:rsidRDefault="00FB2DF0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0F5FC04E" w14:textId="77777777" w:rsidR="00FB2DF0" w:rsidRDefault="00FB2DF0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 w:hint="eastAsia"/>
          <w:color w:val="000000" w:themeColor="text1"/>
          <w:lang w:eastAsia="zh-CN"/>
        </w:rPr>
      </w:pPr>
    </w:p>
    <w:p w14:paraId="6F72CDA7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22486E1D" w14:textId="5A441BBF" w:rsidR="0046414E" w:rsidRPr="00CF03C8" w:rsidRDefault="0046414E" w:rsidP="0046414E">
      <w:pPr>
        <w:pStyle w:val="Heading1"/>
        <w:rPr>
          <w:rFonts w:ascii="SimSun" w:eastAsia="SimSun" w:hAnsi="SimSun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bookmarkStart w:id="68" w:name="_Toc180860583"/>
      <w:r w:rsidRPr="0057688E">
        <w:rPr>
          <w:rFonts w:hint="eastAsia"/>
          <w:lang w:eastAsia="zh-CN"/>
        </w:rPr>
        <w:lastRenderedPageBreak/>
        <w:t>基督的生平</w:t>
      </w:r>
      <w:r w:rsidR="001012B2">
        <w:rPr>
          <w:rFonts w:hint="eastAsia"/>
          <w:lang w:eastAsia="zh-CN"/>
        </w:rPr>
        <w:t>与教导</w:t>
      </w:r>
      <w:r w:rsidRPr="0057688E">
        <w:rPr>
          <w:rFonts w:hint="eastAsia"/>
          <w:lang w:eastAsia="zh-CN"/>
        </w:rPr>
        <w:t>（四十四）</w:t>
      </w:r>
      <w:r w:rsidRPr="0057688E">
        <w:rPr>
          <w:rFonts w:hint="eastAsia"/>
          <w:lang w:eastAsia="zh-CN"/>
        </w:rPr>
        <w:t>:</w:t>
      </w:r>
      <w:r w:rsidRPr="0057688E">
        <w:rPr>
          <w:lang w:eastAsia="zh-CN"/>
        </w:rPr>
        <w:t xml:space="preserve"> </w:t>
      </w:r>
      <w:r w:rsidRPr="0057688E">
        <w:rPr>
          <w:rFonts w:hint="eastAsia"/>
          <w:lang w:eastAsia="zh-CN"/>
        </w:rPr>
        <w:t>你看见庄稼已经熟透了吗？</w:t>
      </w:r>
      <w:bookmarkEnd w:id="68"/>
    </w:p>
    <w:p w14:paraId="4FB51E7C" w14:textId="77777777" w:rsidR="0046414E" w:rsidRPr="002C6ECD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时间2</w:t>
      </w:r>
      <w:r w:rsidRPr="002C6ECD">
        <w:rPr>
          <w:rFonts w:ascii="SimSun" w:eastAsia="SimSun" w:hAnsi="SimSun"/>
          <w:color w:val="000000" w:themeColor="text1"/>
          <w:lang w:eastAsia="zh-CN"/>
        </w:rPr>
        <w:t>023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年</w:t>
      </w:r>
      <w:r>
        <w:rPr>
          <w:rFonts w:ascii="SimSun" w:eastAsia="SimSun" w:hAnsi="SimSun"/>
          <w:color w:val="000000" w:themeColor="text1"/>
          <w:lang w:eastAsia="zh-CN"/>
        </w:rPr>
        <w:t>11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月</w:t>
      </w:r>
      <w:r>
        <w:rPr>
          <w:rFonts w:ascii="SimSun" w:eastAsia="SimSun" w:hAnsi="SimSun"/>
          <w:color w:val="000000" w:themeColor="text1"/>
          <w:lang w:eastAsia="zh-CN"/>
        </w:rPr>
        <w:t>4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日</w:t>
      </w:r>
    </w:p>
    <w:p w14:paraId="725F4D9D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相关经文：</w:t>
      </w:r>
      <w:r w:rsidRPr="00F86029">
        <w:rPr>
          <w:rFonts w:ascii="SimSun" w:eastAsia="SimSun" w:hAnsi="SimSun"/>
          <w:color w:val="000000" w:themeColor="text1"/>
          <w:lang w:eastAsia="zh-CN"/>
        </w:rPr>
        <w:t xml:space="preserve">马太福音9:36-38 </w:t>
      </w:r>
      <w:r w:rsidRPr="00F86029">
        <w:rPr>
          <w:rFonts w:ascii="SimSun" w:eastAsia="SimSun" w:hAnsi="SimSun" w:hint="eastAsia"/>
          <w:color w:val="000000" w:themeColor="text1"/>
          <w:lang w:eastAsia="zh-CN"/>
        </w:rPr>
        <w:t>、</w:t>
      </w:r>
      <w:r w:rsidRPr="00F86029">
        <w:rPr>
          <w:rFonts w:ascii="SimSun" w:eastAsia="SimSun" w:hAnsi="SimSun"/>
          <w:color w:val="000000" w:themeColor="text1"/>
          <w:lang w:eastAsia="zh-CN"/>
        </w:rPr>
        <w:t xml:space="preserve">13:53-58 </w:t>
      </w:r>
      <w:r w:rsidRPr="00F86029">
        <w:rPr>
          <w:rFonts w:ascii="SimSun" w:eastAsia="SimSun" w:hAnsi="SimSun" w:hint="eastAsia"/>
          <w:color w:val="000000" w:themeColor="text1"/>
          <w:lang w:eastAsia="zh-CN"/>
        </w:rPr>
        <w:t>、</w:t>
      </w:r>
      <w:r w:rsidRPr="00F86029">
        <w:rPr>
          <w:rFonts w:ascii="SimSun" w:eastAsia="SimSun" w:hAnsi="SimSun"/>
          <w:color w:val="000000" w:themeColor="text1"/>
          <w:lang w:eastAsia="zh-CN"/>
        </w:rPr>
        <w:t xml:space="preserve">10:1-15 </w:t>
      </w:r>
    </w:p>
    <w:p w14:paraId="4D3186AE" w14:textId="77777777" w:rsidR="0046414E" w:rsidRPr="00F86029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我们查经是按照时间的顺序，从四福音书来看的，每一本福音书并不一定按时间的顺序。</w:t>
      </w:r>
    </w:p>
    <w:p w14:paraId="0008AACA" w14:textId="77777777" w:rsidR="0046414E" w:rsidRPr="005A0C4C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5A0C4C">
        <w:rPr>
          <w:rFonts w:ascii="SimSun" w:eastAsia="SimSun" w:hAnsi="SimSun" w:hint="eastAsia"/>
          <w:b/>
          <w:bCs/>
          <w:color w:val="000000" w:themeColor="text1"/>
          <w:lang w:eastAsia="zh-CN"/>
        </w:rPr>
        <w:t>一．马太福音</w:t>
      </w:r>
      <w:r w:rsidRPr="005A0C4C">
        <w:rPr>
          <w:rFonts w:ascii="SimSun" w:eastAsia="SimSun" w:hAnsi="SimSun"/>
          <w:b/>
          <w:bCs/>
          <w:color w:val="000000" w:themeColor="text1"/>
          <w:lang w:eastAsia="zh-CN"/>
        </w:rPr>
        <w:t xml:space="preserve">9:36-38 </w:t>
      </w:r>
    </w:p>
    <w:p w14:paraId="678CB83C" w14:textId="77777777" w:rsidR="0046414E" w:rsidRPr="006A2E2F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6A2E2F">
        <w:rPr>
          <w:rFonts w:ascii="SimSun" w:eastAsia="SimSun" w:hAnsi="SimSun" w:hint="eastAsia"/>
          <w:b/>
          <w:bCs/>
          <w:color w:val="000000" w:themeColor="text1"/>
          <w:lang w:eastAsia="zh-CN"/>
        </w:rPr>
        <w:t>1</w:t>
      </w:r>
      <w:r w:rsidRPr="006A2E2F">
        <w:rPr>
          <w:rFonts w:ascii="SimSun" w:eastAsia="SimSun" w:hAnsi="SimSun"/>
          <w:b/>
          <w:bCs/>
          <w:color w:val="000000" w:themeColor="text1"/>
          <w:lang w:eastAsia="zh-CN"/>
        </w:rPr>
        <w:t>.</w:t>
      </w:r>
      <w:r w:rsidRPr="006A2E2F">
        <w:rPr>
          <w:rFonts w:ascii="SimSun" w:eastAsia="SimSun" w:hAnsi="SimSun" w:hint="eastAsia"/>
          <w:b/>
          <w:bCs/>
          <w:color w:val="000000" w:themeColor="text1"/>
          <w:lang w:eastAsia="zh-CN"/>
        </w:rPr>
        <w:t>马太9</w:t>
      </w:r>
      <w:r w:rsidRPr="006A2E2F">
        <w:rPr>
          <w:rFonts w:ascii="SimSun" w:eastAsia="SimSun" w:hAnsi="SimSun"/>
          <w:b/>
          <w:bCs/>
          <w:color w:val="000000" w:themeColor="text1"/>
          <w:lang w:eastAsia="zh-CN"/>
        </w:rPr>
        <w:t xml:space="preserve">:36 </w:t>
      </w:r>
      <w:r w:rsidRPr="006A2E2F">
        <w:rPr>
          <w:rFonts w:ascii="SimSun" w:eastAsia="SimSun" w:hAnsi="SimSun" w:hint="eastAsia"/>
          <w:b/>
          <w:bCs/>
          <w:color w:val="000000" w:themeColor="text1"/>
          <w:lang w:eastAsia="zh-CN"/>
        </w:rPr>
        <w:t>，主耶稣基督的怜悯</w:t>
      </w:r>
    </w:p>
    <w:p w14:paraId="1C84C020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天天都有失散的灵魂，我们需要有主耶稣的心肠。</w:t>
      </w:r>
    </w:p>
    <w:p w14:paraId="2BCB4313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怜悯，圣经里用了很多次，希腊文中，是指人的内脏。是内在的、情绪的触动，不是表面的。在使徒行传1</w:t>
      </w:r>
      <w:r>
        <w:rPr>
          <w:rFonts w:ascii="SimSun" w:eastAsia="SimSun" w:hAnsi="SimSun"/>
          <w:color w:val="000000" w:themeColor="text1"/>
          <w:lang w:eastAsia="zh-CN"/>
        </w:rPr>
        <w:t>:18</w:t>
      </w:r>
      <w:r>
        <w:rPr>
          <w:rFonts w:ascii="SimSun" w:eastAsia="SimSun" w:hAnsi="SimSun" w:hint="eastAsia"/>
          <w:color w:val="000000" w:themeColor="text1"/>
          <w:lang w:eastAsia="zh-CN"/>
        </w:rPr>
        <w:t>中，是形容犹大出卖耶稣的下场，他没有悔改。“肠子流出来”，希腊文就是怜悯；耶利米哀歌3</w:t>
      </w:r>
      <w:r>
        <w:rPr>
          <w:rFonts w:ascii="SimSun" w:eastAsia="SimSun" w:hAnsi="SimSun"/>
          <w:color w:val="000000" w:themeColor="text1"/>
          <w:lang w:eastAsia="zh-CN"/>
        </w:rPr>
        <w:t>:22</w:t>
      </w:r>
      <w:r>
        <w:rPr>
          <w:rFonts w:ascii="SimSun" w:eastAsia="SimSun" w:hAnsi="SimSun" w:hint="eastAsia"/>
          <w:color w:val="000000" w:themeColor="text1"/>
          <w:lang w:eastAsia="zh-CN"/>
        </w:rPr>
        <w:t>，</w:t>
      </w:r>
      <w:r>
        <w:rPr>
          <w:rFonts w:ascii="SimSun" w:eastAsia="SimSun" w:hAnsi="SimSun"/>
          <w:color w:val="000000" w:themeColor="text1"/>
          <w:lang w:eastAsia="zh-CN"/>
        </w:rPr>
        <w:t>“</w:t>
      </w:r>
      <w:r>
        <w:rPr>
          <w:rFonts w:ascii="SimSun" w:eastAsia="SimSun" w:hAnsi="SimSun" w:hint="eastAsia"/>
          <w:color w:val="000000" w:themeColor="text1"/>
          <w:lang w:eastAsia="zh-CN"/>
        </w:rPr>
        <w:t>我们不至消灭，是出于耶和华诸般的慈爱；是因他的怜悯不至断绝”。我们有希望。怜悯是最激烈的情绪，影响到整个人的；路加福音1</w:t>
      </w:r>
      <w:r>
        <w:rPr>
          <w:rFonts w:ascii="SimSun" w:eastAsia="SimSun" w:hAnsi="SimSun"/>
          <w:color w:val="000000" w:themeColor="text1"/>
          <w:lang w:eastAsia="zh-CN"/>
        </w:rPr>
        <w:t>:76-78</w:t>
      </w:r>
      <w:r>
        <w:rPr>
          <w:rFonts w:ascii="SimSun" w:eastAsia="SimSun" w:hAnsi="SimSun" w:hint="eastAsia"/>
          <w:color w:val="000000" w:themeColor="text1"/>
          <w:lang w:eastAsia="zh-CN"/>
        </w:rPr>
        <w:t>，</w:t>
      </w:r>
      <w:r>
        <w:rPr>
          <w:rFonts w:ascii="SimSun" w:eastAsia="SimSun" w:hAnsi="SimSun"/>
          <w:color w:val="000000" w:themeColor="text1"/>
          <w:lang w:eastAsia="zh-CN"/>
        </w:rPr>
        <w:t>“</w:t>
      </w:r>
      <w:r>
        <w:rPr>
          <w:rFonts w:ascii="SimSun" w:eastAsia="SimSun" w:hAnsi="SimSun" w:hint="eastAsia"/>
          <w:color w:val="000000" w:themeColor="text1"/>
          <w:lang w:eastAsia="zh-CN"/>
        </w:rPr>
        <w:t>因我们神怜悯的心肠，叫清晨的日光从高天临到我们”，是撒迦利亚作的诗歌。因为神的怜悯，世人才有救恩。自从亚当犯了罪，世人就是死路一条；路加1</w:t>
      </w:r>
      <w:r>
        <w:rPr>
          <w:rFonts w:ascii="SimSun" w:eastAsia="SimSun" w:hAnsi="SimSun"/>
          <w:color w:val="000000" w:themeColor="text1"/>
          <w:lang w:eastAsia="zh-CN"/>
        </w:rPr>
        <w:t>0:33</w:t>
      </w:r>
      <w:r>
        <w:rPr>
          <w:rFonts w:ascii="SimSun" w:eastAsia="SimSun" w:hAnsi="SimSun" w:hint="eastAsia"/>
          <w:color w:val="000000" w:themeColor="text1"/>
          <w:lang w:eastAsia="zh-CN"/>
        </w:rPr>
        <w:t>，“看见他就动了慈心”，一样的字；哥林多后书6</w:t>
      </w:r>
      <w:r>
        <w:rPr>
          <w:rFonts w:ascii="SimSun" w:eastAsia="SimSun" w:hAnsi="SimSun"/>
          <w:color w:val="000000" w:themeColor="text1"/>
          <w:lang w:eastAsia="zh-CN"/>
        </w:rPr>
        <w:t>:12-13</w:t>
      </w:r>
      <w:r>
        <w:rPr>
          <w:rFonts w:ascii="SimSun" w:eastAsia="SimSun" w:hAnsi="SimSun" w:hint="eastAsia"/>
          <w:color w:val="000000" w:themeColor="text1"/>
          <w:lang w:eastAsia="zh-CN"/>
        </w:rPr>
        <w:t>，这是保罗讲哥林多人，非常世俗，“心肠狭窄”。</w:t>
      </w:r>
    </w:p>
    <w:p w14:paraId="2FD8F344" w14:textId="77777777" w:rsidR="0046414E" w:rsidRPr="00F86029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要能看到庄稼熟透了，我们要有基督耶稣的心肠。世人不认识主耶稣，天天走向灭亡，我们一定要学习主耶稣基督的心肠，要想到很多人还没听到福音，还没听到主耶稣。看一下保罗，哥前9</w:t>
      </w:r>
      <w:r>
        <w:rPr>
          <w:rFonts w:ascii="SimSun" w:eastAsia="SimSun" w:hAnsi="SimSun"/>
          <w:color w:val="000000" w:themeColor="text1"/>
          <w:lang w:eastAsia="zh-CN"/>
        </w:rPr>
        <w:t>:20-23</w:t>
      </w:r>
      <w:r>
        <w:rPr>
          <w:rFonts w:ascii="SimSun" w:eastAsia="SimSun" w:hAnsi="SimSun" w:hint="eastAsia"/>
          <w:color w:val="000000" w:themeColor="text1"/>
          <w:lang w:eastAsia="zh-CN"/>
        </w:rPr>
        <w:t>，“向犹太人，我就作犹太人，为要得犹太人”。今天很多人看到世人走向灭亡，没有反应。保罗说过，你们可以效法我，因为我效法耶稣。保罗本身是正统的犹太人，为什么说我就做犹太人，因为信了主耶稣，改变了他全部。他不是学向他们，是暂时接受他们的文化传统。不违反神的话，为了他人能传福音，要和别人有接触点，有共鸣。要尊重他们，才有可能向他</w:t>
      </w: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们传福音。我们要学习主耶稣，对人有怜悯。如果没有怜悯，怎么能看到人需要福音，怎么能看到庄稼熟了呢？</w:t>
      </w:r>
    </w:p>
    <w:p w14:paraId="30F9367F" w14:textId="77777777" w:rsidR="0046414E" w:rsidRPr="006A2E2F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6A2E2F">
        <w:rPr>
          <w:rFonts w:ascii="SimSun" w:eastAsia="SimSun" w:hAnsi="SimSun" w:hint="eastAsia"/>
          <w:b/>
          <w:bCs/>
          <w:color w:val="000000" w:themeColor="text1"/>
          <w:lang w:eastAsia="zh-CN"/>
        </w:rPr>
        <w:t>2</w:t>
      </w:r>
      <w:r w:rsidRPr="006A2E2F">
        <w:rPr>
          <w:rFonts w:ascii="SimSun" w:eastAsia="SimSun" w:hAnsi="SimSun"/>
          <w:b/>
          <w:bCs/>
          <w:color w:val="000000" w:themeColor="text1"/>
          <w:lang w:eastAsia="zh-CN"/>
        </w:rPr>
        <w:t>.</w:t>
      </w:r>
      <w:r w:rsidRPr="00FB2DF0">
        <w:rPr>
          <w:rFonts w:ascii="SimSun" w:eastAsia="SimSun" w:hAnsi="SimSun" w:hint="eastAsia"/>
          <w:color w:val="000000" w:themeColor="text1"/>
          <w:lang w:eastAsia="zh-CN"/>
        </w:rPr>
        <w:t>马太</w:t>
      </w:r>
      <w:r w:rsidRPr="006A2E2F">
        <w:rPr>
          <w:rFonts w:ascii="SimSun" w:eastAsia="SimSun" w:hAnsi="SimSun" w:hint="eastAsia"/>
          <w:b/>
          <w:bCs/>
          <w:color w:val="000000" w:themeColor="text1"/>
          <w:lang w:eastAsia="zh-CN"/>
        </w:rPr>
        <w:t>9</w:t>
      </w:r>
      <w:r w:rsidRPr="006A2E2F">
        <w:rPr>
          <w:rFonts w:ascii="SimSun" w:eastAsia="SimSun" w:hAnsi="SimSun"/>
          <w:b/>
          <w:bCs/>
          <w:color w:val="000000" w:themeColor="text1"/>
          <w:lang w:eastAsia="zh-CN"/>
        </w:rPr>
        <w:t>:37</w:t>
      </w:r>
      <w:r w:rsidRPr="006A2E2F">
        <w:rPr>
          <w:rFonts w:ascii="SimSun" w:eastAsia="SimSun" w:hAnsi="SimSun" w:hint="eastAsia"/>
          <w:b/>
          <w:bCs/>
          <w:color w:val="000000" w:themeColor="text1"/>
          <w:lang w:eastAsia="zh-CN"/>
        </w:rPr>
        <w:t>，</w:t>
      </w:r>
      <w:r w:rsidRPr="006A2E2F">
        <w:rPr>
          <w:rFonts w:ascii="SimSun" w:eastAsia="SimSun" w:hAnsi="SimSun"/>
          <w:b/>
          <w:bCs/>
          <w:color w:val="000000" w:themeColor="text1"/>
          <w:lang w:eastAsia="zh-CN"/>
        </w:rPr>
        <w:t xml:space="preserve"> </w:t>
      </w:r>
      <w:r w:rsidRPr="006A2E2F">
        <w:rPr>
          <w:rFonts w:ascii="SimSun" w:eastAsia="SimSun" w:hAnsi="SimSun" w:hint="eastAsia"/>
          <w:b/>
          <w:bCs/>
          <w:color w:val="000000" w:themeColor="text1"/>
          <w:lang w:eastAsia="zh-CN"/>
        </w:rPr>
        <w:t>庄稼的情况</w:t>
      </w:r>
    </w:p>
    <w:p w14:paraId="63AC61DA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庄稼熟了，需要工人。庄稼多，做工的人少。主耶稣用两个例子解释庄稼的情况。一是用收割，二是用牧人。</w:t>
      </w:r>
    </w:p>
    <w:p w14:paraId="6732DF7B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先来看收割的例子。庄稼，指的是这个世界，不信的人。收割，是指要面对神的审判。马太1</w:t>
      </w:r>
      <w:r>
        <w:rPr>
          <w:rFonts w:ascii="SimSun" w:eastAsia="SimSun" w:hAnsi="SimSun"/>
          <w:color w:val="000000" w:themeColor="text1"/>
          <w:lang w:eastAsia="zh-CN"/>
        </w:rPr>
        <w:t>3:37-43</w:t>
      </w:r>
      <w:r>
        <w:rPr>
          <w:rFonts w:ascii="SimSun" w:eastAsia="SimSun" w:hAnsi="SimSun" w:hint="eastAsia"/>
          <w:color w:val="000000" w:themeColor="text1"/>
          <w:lang w:eastAsia="zh-CN"/>
        </w:rPr>
        <w:t>，“田地就是世界，好种就是天国之子”，稗子是世界上不信的人。“收割”庄稼，指的是神的审判。参见启示录1</w:t>
      </w:r>
      <w:r>
        <w:rPr>
          <w:rFonts w:ascii="SimSun" w:eastAsia="SimSun" w:hAnsi="SimSun"/>
          <w:color w:val="000000" w:themeColor="text1"/>
          <w:lang w:eastAsia="zh-CN"/>
        </w:rPr>
        <w:t>4:14-20</w:t>
      </w:r>
      <w:r>
        <w:rPr>
          <w:rFonts w:ascii="SimSun" w:eastAsia="SimSun" w:hAnsi="SimSun" w:hint="eastAsia"/>
          <w:color w:val="000000" w:themeColor="text1"/>
          <w:lang w:eastAsia="zh-CN"/>
        </w:rPr>
        <w:t>，庄稼熟透了，神的审判来临。要有宣教的心肠，要学主耶稣的怜悯。犹大书1</w:t>
      </w:r>
      <w:r>
        <w:rPr>
          <w:rFonts w:ascii="SimSun" w:eastAsia="SimSun" w:hAnsi="SimSun"/>
          <w:color w:val="000000" w:themeColor="text1"/>
          <w:lang w:eastAsia="zh-CN"/>
        </w:rPr>
        <w:t>:21-23</w:t>
      </w:r>
      <w:r>
        <w:rPr>
          <w:rFonts w:ascii="SimSun" w:eastAsia="SimSun" w:hAnsi="SimSun" w:hint="eastAsia"/>
          <w:color w:val="000000" w:themeColor="text1"/>
          <w:lang w:eastAsia="zh-CN"/>
        </w:rPr>
        <w:t>，把怜悯和抢救放在一起，今天世界那么黑暗，多少人在走向灭亡。我们要有怜悯的心肠，才能看到庄稼熟透了。</w:t>
      </w:r>
    </w:p>
    <w:p w14:paraId="25B4521E" w14:textId="77777777" w:rsidR="0046414E" w:rsidRPr="00F86029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再来看牧者的例子。困苦流离，原义羊已经半死了，被野兽赶上了，可能无法走路了，但没有人救它们，因为他们没有牧者。</w:t>
      </w:r>
    </w:p>
    <w:p w14:paraId="11BF19F9" w14:textId="77777777" w:rsidR="0046414E" w:rsidRPr="006A2E2F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6A2E2F">
        <w:rPr>
          <w:rFonts w:ascii="SimSun" w:eastAsia="SimSun" w:hAnsi="SimSun" w:hint="eastAsia"/>
          <w:b/>
          <w:bCs/>
          <w:color w:val="000000" w:themeColor="text1"/>
          <w:lang w:eastAsia="zh-CN"/>
        </w:rPr>
        <w:t>3</w:t>
      </w:r>
      <w:r w:rsidRPr="006A2E2F">
        <w:rPr>
          <w:rFonts w:ascii="SimSun" w:eastAsia="SimSun" w:hAnsi="SimSun"/>
          <w:b/>
          <w:bCs/>
          <w:color w:val="000000" w:themeColor="text1"/>
          <w:lang w:eastAsia="zh-CN"/>
        </w:rPr>
        <w:t>.</w:t>
      </w:r>
      <w:r w:rsidRPr="006A2E2F">
        <w:rPr>
          <w:rFonts w:ascii="SimSun" w:eastAsia="SimSun" w:hAnsi="SimSun" w:hint="eastAsia"/>
          <w:b/>
          <w:bCs/>
          <w:color w:val="000000" w:themeColor="text1"/>
          <w:lang w:eastAsia="zh-CN"/>
        </w:rPr>
        <w:t>马太9</w:t>
      </w:r>
      <w:r w:rsidRPr="006A2E2F">
        <w:rPr>
          <w:rFonts w:ascii="SimSun" w:eastAsia="SimSun" w:hAnsi="SimSun"/>
          <w:b/>
          <w:bCs/>
          <w:color w:val="000000" w:themeColor="text1"/>
          <w:lang w:eastAsia="zh-CN"/>
        </w:rPr>
        <w:t>:38</w:t>
      </w:r>
      <w:r w:rsidRPr="006A2E2F">
        <w:rPr>
          <w:rFonts w:ascii="SimSun" w:eastAsia="SimSun" w:hAnsi="SimSun" w:hint="eastAsia"/>
          <w:b/>
          <w:bCs/>
          <w:color w:val="000000" w:themeColor="text1"/>
          <w:lang w:eastAsia="zh-CN"/>
        </w:rPr>
        <w:t>，</w:t>
      </w:r>
      <w:r w:rsidRPr="006A2E2F">
        <w:rPr>
          <w:rFonts w:ascii="SimSun" w:eastAsia="SimSun" w:hAnsi="SimSun"/>
          <w:b/>
          <w:bCs/>
          <w:color w:val="000000" w:themeColor="text1"/>
          <w:lang w:eastAsia="zh-CN"/>
        </w:rPr>
        <w:t xml:space="preserve"> </w:t>
      </w:r>
      <w:r w:rsidRPr="006A2E2F">
        <w:rPr>
          <w:rFonts w:ascii="SimSun" w:eastAsia="SimSun" w:hAnsi="SimSun" w:hint="eastAsia"/>
          <w:b/>
          <w:bCs/>
          <w:color w:val="000000" w:themeColor="text1"/>
          <w:lang w:eastAsia="zh-CN"/>
        </w:rPr>
        <w:t>对收庄稼工人的呼召</w:t>
      </w:r>
    </w:p>
    <w:p w14:paraId="6B542D76" w14:textId="77777777" w:rsidR="0046414E" w:rsidRPr="00F86029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主耶稣在呼召。神要我们祷告，打发人去宣教。</w:t>
      </w:r>
    </w:p>
    <w:p w14:paraId="1760F710" w14:textId="77777777" w:rsidR="0046414E" w:rsidRPr="005A0C4C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5A0C4C">
        <w:rPr>
          <w:rFonts w:ascii="SimSun" w:eastAsia="SimSun" w:hAnsi="SimSun" w:hint="eastAsia"/>
          <w:b/>
          <w:bCs/>
          <w:color w:val="000000" w:themeColor="text1"/>
          <w:lang w:eastAsia="zh-CN"/>
        </w:rPr>
        <w:t>二．马太福音</w:t>
      </w:r>
      <w:r w:rsidRPr="005A0C4C">
        <w:rPr>
          <w:rFonts w:ascii="SimSun" w:eastAsia="SimSun" w:hAnsi="SimSun"/>
          <w:b/>
          <w:bCs/>
          <w:color w:val="000000" w:themeColor="text1"/>
          <w:lang w:eastAsia="zh-CN"/>
        </w:rPr>
        <w:t xml:space="preserve">13:53-58 </w:t>
      </w:r>
      <w:r w:rsidRPr="005A0C4C">
        <w:rPr>
          <w:rFonts w:ascii="SimSun" w:eastAsia="SimSun" w:hAnsi="SimSun" w:hint="eastAsia"/>
          <w:b/>
          <w:bCs/>
          <w:color w:val="000000" w:themeColor="text1"/>
          <w:lang w:eastAsia="zh-CN"/>
        </w:rPr>
        <w:t>，人们对主耶稣的信息和神迹的反应</w:t>
      </w:r>
    </w:p>
    <w:p w14:paraId="7DF2E990" w14:textId="77777777" w:rsidR="0046414E" w:rsidRPr="00F86029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主耶稣道成肉身，亲自传福音，主耶稣要证明他是弥赛亚，他行神迹。来看一下听到主耶稣信息的人的反应，马太福音1</w:t>
      </w:r>
      <w:r>
        <w:rPr>
          <w:rFonts w:ascii="SimSun" w:eastAsia="SimSun" w:hAnsi="SimSun"/>
          <w:color w:val="000000" w:themeColor="text1"/>
          <w:lang w:eastAsia="zh-CN"/>
        </w:rPr>
        <w:t>3:53-58</w:t>
      </w:r>
      <w:r>
        <w:rPr>
          <w:rFonts w:ascii="SimSun" w:eastAsia="SimSun" w:hAnsi="SimSun" w:hint="eastAsia"/>
          <w:color w:val="000000" w:themeColor="text1"/>
          <w:lang w:eastAsia="zh-CN"/>
        </w:rPr>
        <w:t>。这段经文是主耶稣证明自己是那位弥赛亚，瞎眼要看见，瘸腿的要起来行走。</w:t>
      </w:r>
    </w:p>
    <w:p w14:paraId="6AF747D3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6A2E2F">
        <w:rPr>
          <w:rFonts w:ascii="SimSun" w:eastAsia="SimSun" w:hAnsi="SimSun"/>
          <w:b/>
          <w:bCs/>
          <w:color w:val="000000" w:themeColor="text1"/>
          <w:lang w:eastAsia="zh-CN"/>
        </w:rPr>
        <w:t>1.</w:t>
      </w:r>
      <w:r w:rsidRPr="006A2E2F">
        <w:rPr>
          <w:rFonts w:ascii="SimSun" w:eastAsia="SimSun" w:hAnsi="SimSun" w:hint="eastAsia"/>
          <w:b/>
          <w:bCs/>
          <w:color w:val="000000" w:themeColor="text1"/>
          <w:lang w:eastAsia="zh-CN"/>
        </w:rPr>
        <w:t>5</w:t>
      </w:r>
      <w:r w:rsidRPr="006A2E2F">
        <w:rPr>
          <w:rFonts w:ascii="SimSun" w:eastAsia="SimSun" w:hAnsi="SimSun"/>
          <w:b/>
          <w:bCs/>
          <w:color w:val="000000" w:themeColor="text1"/>
          <w:lang w:eastAsia="zh-CN"/>
        </w:rPr>
        <w:t>3-54</w:t>
      </w:r>
      <w:r w:rsidRPr="006A2E2F">
        <w:rPr>
          <w:rFonts w:ascii="SimSun" w:eastAsia="SimSun" w:hAnsi="SimSun" w:hint="eastAsia"/>
          <w:b/>
          <w:bCs/>
          <w:color w:val="000000" w:themeColor="text1"/>
          <w:lang w:eastAsia="zh-CN"/>
        </w:rPr>
        <w:t>节</w:t>
      </w:r>
      <w:r>
        <w:rPr>
          <w:rFonts w:ascii="SimSun" w:eastAsia="SimSun" w:hAnsi="SimSun" w:hint="eastAsia"/>
          <w:color w:val="000000" w:themeColor="text1"/>
          <w:lang w:eastAsia="zh-CN"/>
        </w:rPr>
        <w:t>，主耶稣说完了天国的比喻，四种土。路加4</w:t>
      </w:r>
      <w:r>
        <w:rPr>
          <w:rFonts w:ascii="SimSun" w:eastAsia="SimSun" w:hAnsi="SimSun"/>
          <w:color w:val="000000" w:themeColor="text1"/>
          <w:lang w:eastAsia="zh-CN"/>
        </w:rPr>
        <w:t>:28-29</w:t>
      </w:r>
      <w:r>
        <w:rPr>
          <w:rFonts w:ascii="SimSun" w:eastAsia="SimSun" w:hAnsi="SimSun" w:hint="eastAsia"/>
          <w:color w:val="000000" w:themeColor="text1"/>
          <w:lang w:eastAsia="zh-CN"/>
        </w:rPr>
        <w:t>，曾在拿撒勒讲道，那些人非常生气，要把他推下山崖。之后主耶稣又回来了，又在会堂里教训人。今天世人已经对主耶稣定下了一些观念，在他长大的地方，因为人们已经有了对他的观念，不愿意改，直到他们瞎眼。这些观念使得他们眼睛瞎了，看到主耶稣行神迹奇事也不愿意相信。我们传福音一样会遇到这种情形，人从小到大形成了一些观念。</w:t>
      </w:r>
    </w:p>
    <w:p w14:paraId="2B8B5613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6A2E2F">
        <w:rPr>
          <w:rFonts w:ascii="SimSun" w:eastAsia="SimSun" w:hAnsi="SimSun"/>
          <w:b/>
          <w:bCs/>
          <w:color w:val="000000" w:themeColor="text1"/>
          <w:lang w:eastAsia="zh-CN"/>
        </w:rPr>
        <w:t>2.55-57</w:t>
      </w:r>
      <w:r w:rsidRPr="006A2E2F">
        <w:rPr>
          <w:rFonts w:ascii="SimSun" w:eastAsia="SimSun" w:hAnsi="SimSun" w:hint="eastAsia"/>
          <w:b/>
          <w:bCs/>
          <w:color w:val="000000" w:themeColor="text1"/>
          <w:lang w:eastAsia="zh-CN"/>
        </w:rPr>
        <w:t>节</w:t>
      </w:r>
      <w:r>
        <w:rPr>
          <w:rFonts w:ascii="SimSun" w:eastAsia="SimSun" w:hAnsi="SimSun" w:hint="eastAsia"/>
          <w:color w:val="000000" w:themeColor="text1"/>
          <w:lang w:eastAsia="zh-CN"/>
        </w:rPr>
        <w:t>，“他们就厌弃他”，他们被绊倒了，因为他们的观念。</w:t>
      </w:r>
    </w:p>
    <w:p w14:paraId="1B71EA73" w14:textId="77777777" w:rsidR="0046414E" w:rsidRPr="000D5BDF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6A2E2F">
        <w:rPr>
          <w:rFonts w:ascii="SimSun" w:eastAsia="SimSun" w:hAnsi="SimSun"/>
          <w:b/>
          <w:bCs/>
          <w:color w:val="000000" w:themeColor="text1"/>
          <w:lang w:eastAsia="zh-CN"/>
        </w:rPr>
        <w:t>3.</w:t>
      </w:r>
      <w:r w:rsidRPr="006A2E2F">
        <w:rPr>
          <w:rFonts w:ascii="SimSun" w:eastAsia="SimSun" w:hAnsi="SimSun" w:hint="eastAsia"/>
          <w:b/>
          <w:bCs/>
          <w:color w:val="000000" w:themeColor="text1"/>
          <w:lang w:eastAsia="zh-CN"/>
        </w:rPr>
        <w:t>5</w:t>
      </w:r>
      <w:r w:rsidRPr="006A2E2F">
        <w:rPr>
          <w:rFonts w:ascii="SimSun" w:eastAsia="SimSun" w:hAnsi="SimSun"/>
          <w:b/>
          <w:bCs/>
          <w:color w:val="000000" w:themeColor="text1"/>
          <w:lang w:eastAsia="zh-CN"/>
        </w:rPr>
        <w:t>8</w:t>
      </w:r>
      <w:r w:rsidRPr="006A2E2F">
        <w:rPr>
          <w:rFonts w:ascii="SimSun" w:eastAsia="SimSun" w:hAnsi="SimSun" w:hint="eastAsia"/>
          <w:b/>
          <w:bCs/>
          <w:color w:val="000000" w:themeColor="text1"/>
          <w:lang w:eastAsia="zh-CN"/>
        </w:rPr>
        <w:t>节</w:t>
      </w:r>
      <w:r>
        <w:rPr>
          <w:rFonts w:ascii="SimSun" w:eastAsia="SimSun" w:hAnsi="SimSun" w:hint="eastAsia"/>
          <w:color w:val="000000" w:themeColor="text1"/>
          <w:lang w:eastAsia="zh-CN"/>
        </w:rPr>
        <w:t>，人不能接受主耶稣，就是不信。摩西带着犹太人在旷野走了四十年，最后没有进迦南美地，因为他们心刚硬，就是不信。我们传福音</w:t>
      </w: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不要灰心，有四种土，只有一种土会信。但我们要有责任，有主耶稣怜悯的心。有些人就是不信，对主耶稣有根深蒂固的观念。</w:t>
      </w:r>
    </w:p>
    <w:p w14:paraId="7C3C058E" w14:textId="77777777" w:rsidR="0046414E" w:rsidRPr="005A0C4C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5A0C4C">
        <w:rPr>
          <w:rFonts w:ascii="SimSun" w:eastAsia="SimSun" w:hAnsi="SimSun" w:hint="eastAsia"/>
          <w:b/>
          <w:bCs/>
          <w:color w:val="000000" w:themeColor="text1"/>
          <w:lang w:eastAsia="zh-CN"/>
        </w:rPr>
        <w:t>三．马太福音</w:t>
      </w:r>
      <w:r w:rsidRPr="005A0C4C">
        <w:rPr>
          <w:rFonts w:ascii="SimSun" w:eastAsia="SimSun" w:hAnsi="SimSun"/>
          <w:b/>
          <w:bCs/>
          <w:color w:val="000000" w:themeColor="text1"/>
          <w:lang w:eastAsia="zh-CN"/>
        </w:rPr>
        <w:t xml:space="preserve">10:1-15 </w:t>
      </w:r>
    </w:p>
    <w:p w14:paraId="25AE193D" w14:textId="77777777" w:rsidR="0046414E" w:rsidRPr="006A2E2F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6A2E2F">
        <w:rPr>
          <w:rFonts w:ascii="SimSun" w:eastAsia="SimSun" w:hAnsi="SimSun" w:hint="eastAsia"/>
          <w:b/>
          <w:bCs/>
          <w:color w:val="000000" w:themeColor="text1"/>
          <w:lang w:eastAsia="zh-CN"/>
        </w:rPr>
        <w:t>1</w:t>
      </w:r>
      <w:r w:rsidRPr="006A2E2F">
        <w:rPr>
          <w:rFonts w:ascii="SimSun" w:eastAsia="SimSun" w:hAnsi="SimSun"/>
          <w:b/>
          <w:bCs/>
          <w:color w:val="000000" w:themeColor="text1"/>
          <w:lang w:eastAsia="zh-CN"/>
        </w:rPr>
        <w:t>.</w:t>
      </w:r>
      <w:r w:rsidRPr="006A2E2F">
        <w:rPr>
          <w:rFonts w:ascii="SimSun" w:eastAsia="SimSun" w:hAnsi="SimSun" w:hint="eastAsia"/>
          <w:b/>
          <w:bCs/>
          <w:color w:val="000000" w:themeColor="text1"/>
          <w:lang w:eastAsia="zh-CN"/>
        </w:rPr>
        <w:t>马太1</w:t>
      </w:r>
      <w:r w:rsidRPr="006A2E2F">
        <w:rPr>
          <w:rFonts w:ascii="SimSun" w:eastAsia="SimSun" w:hAnsi="SimSun"/>
          <w:b/>
          <w:bCs/>
          <w:color w:val="000000" w:themeColor="text1"/>
          <w:lang w:eastAsia="zh-CN"/>
        </w:rPr>
        <w:t xml:space="preserve">0:1-4 </w:t>
      </w:r>
      <w:r w:rsidRPr="006A2E2F">
        <w:rPr>
          <w:rFonts w:ascii="SimSun" w:eastAsia="SimSun" w:hAnsi="SimSun" w:hint="eastAsia"/>
          <w:b/>
          <w:bCs/>
          <w:color w:val="000000" w:themeColor="text1"/>
          <w:lang w:eastAsia="zh-CN"/>
        </w:rPr>
        <w:t>，主耶稣呼召工人</w:t>
      </w:r>
    </w:p>
    <w:p w14:paraId="230B0E5B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节，要出去宣教，要被神差派，不要仅凭自己的热心，人会拒绝的。“耶稣叫了十二个门徒”很重要，这是主耶稣亲自呼召，给使徒们权柄，给他们力量，能医治各样的病症，像主耶稣可以医治所有的病。这些人是使徒，今天宣教的人不可以这样医病赶鬼的。那些人也不是每次都可以把鬼赶出去的，因为以为自己能做，就赶不出去了。新约是使徒写出来的，主耶稣在做这些事的时候，新约还没有写出来。要有从神来的权柄、力量和异象。</w:t>
      </w:r>
    </w:p>
    <w:p w14:paraId="7A3280B0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-4</w:t>
      </w:r>
      <w:r>
        <w:rPr>
          <w:rFonts w:ascii="SimSun" w:eastAsia="SimSun" w:hAnsi="SimSun" w:hint="eastAsia"/>
          <w:color w:val="000000" w:themeColor="text1"/>
          <w:lang w:eastAsia="zh-CN"/>
        </w:rPr>
        <w:t>节，这里门徒变为使徒，因为被主耶稣呼召。西门彼得排第一，因为他是建立教会的领袖，彼得讲道的，“在磐石上建立教会”，参见马太1</w:t>
      </w:r>
      <w:r>
        <w:rPr>
          <w:rFonts w:ascii="SimSun" w:eastAsia="SimSun" w:hAnsi="SimSun"/>
          <w:color w:val="000000" w:themeColor="text1"/>
          <w:lang w:eastAsia="zh-CN"/>
        </w:rPr>
        <w:t>6</w:t>
      </w:r>
      <w:r>
        <w:rPr>
          <w:rFonts w:ascii="SimSun" w:eastAsia="SimSun" w:hAnsi="SimSun" w:hint="eastAsia"/>
          <w:color w:val="000000" w:themeColor="text1"/>
          <w:lang w:eastAsia="zh-CN"/>
        </w:rPr>
        <w:t>章。主耶稣是教会的头，彼得是主耶稣选定的教会的领袖。天主教把彼得作为教会的头，是第一个教皇，说教皇是教会的头，这是错的。</w:t>
      </w:r>
    </w:p>
    <w:p w14:paraId="7E7FD2A6" w14:textId="77777777" w:rsidR="0046414E" w:rsidRPr="00F86029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把犹大排在最后一位，主耶稣知道，他是不信的。</w:t>
      </w:r>
    </w:p>
    <w:p w14:paraId="08C12E1B" w14:textId="77777777" w:rsidR="0046414E" w:rsidRPr="006A2E2F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6A2E2F">
        <w:rPr>
          <w:rFonts w:ascii="SimSun" w:eastAsia="SimSun" w:hAnsi="SimSun" w:hint="eastAsia"/>
          <w:b/>
          <w:bCs/>
          <w:color w:val="000000" w:themeColor="text1"/>
          <w:lang w:eastAsia="zh-CN"/>
        </w:rPr>
        <w:t>2．马太1</w:t>
      </w:r>
      <w:r w:rsidRPr="006A2E2F">
        <w:rPr>
          <w:rFonts w:ascii="SimSun" w:eastAsia="SimSun" w:hAnsi="SimSun"/>
          <w:b/>
          <w:bCs/>
          <w:color w:val="000000" w:themeColor="text1"/>
          <w:lang w:eastAsia="zh-CN"/>
        </w:rPr>
        <w:t>0</w:t>
      </w:r>
      <w:r w:rsidRPr="006A2E2F">
        <w:rPr>
          <w:rFonts w:ascii="SimSun" w:eastAsia="SimSun" w:hAnsi="SimSun" w:hint="eastAsia"/>
          <w:b/>
          <w:bCs/>
          <w:color w:val="000000" w:themeColor="text1"/>
          <w:lang w:eastAsia="zh-CN"/>
        </w:rPr>
        <w:t>：</w:t>
      </w:r>
      <w:r w:rsidRPr="006A2E2F">
        <w:rPr>
          <w:rFonts w:ascii="SimSun" w:eastAsia="SimSun" w:hAnsi="SimSun"/>
          <w:b/>
          <w:bCs/>
          <w:color w:val="000000" w:themeColor="text1"/>
          <w:lang w:eastAsia="zh-CN"/>
        </w:rPr>
        <w:t xml:space="preserve">5-15 </w:t>
      </w:r>
      <w:r w:rsidRPr="006A2E2F">
        <w:rPr>
          <w:rFonts w:ascii="SimSun" w:eastAsia="SimSun" w:hAnsi="SimSun" w:hint="eastAsia"/>
          <w:b/>
          <w:bCs/>
          <w:color w:val="000000" w:themeColor="text1"/>
          <w:lang w:eastAsia="zh-CN"/>
        </w:rPr>
        <w:t>，主耶稣向工人发出的命令</w:t>
      </w:r>
    </w:p>
    <w:p w14:paraId="761288C3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5节，“耶稣差这十二个人去”，参见路加6章，主耶稣不是随便呼召的，要先在山上安静祷告，才会呼召门徒。</w:t>
      </w:r>
    </w:p>
    <w:p w14:paraId="4015A191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主耶稣发出命令，去哪里是主耶稣决定的。但今天许多宣教士，去哪里是自己选的。有些人不应该在那个地方的，是自己要来的。</w:t>
      </w:r>
    </w:p>
    <w:p w14:paraId="18E413EA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6</w:t>
      </w:r>
      <w:r>
        <w:rPr>
          <w:rFonts w:ascii="SimSun" w:eastAsia="SimSun" w:hAnsi="SimSun" w:hint="eastAsia"/>
          <w:color w:val="000000" w:themeColor="text1"/>
          <w:lang w:eastAsia="zh-CN"/>
        </w:rPr>
        <w:t>节，为什么不去外邦人的地方，要去以色列地？福音是从犹太人开始的，以色列地是神给犹太人的，因为神和亚伯拉罕立了永远的约。这边已经定下了福音的次序，先是犹太人，后是外邦人。我们没有选择，次序是神定下的。审判也是从犹太人开始的，神是公义的。</w:t>
      </w:r>
    </w:p>
    <w:p w14:paraId="00DCC27E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7节，宣教时要说“天国近了！”宣教士要传讲天国的福音，没有别的。</w:t>
      </w:r>
    </w:p>
    <w:p w14:paraId="301DFE04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8</w:t>
      </w:r>
      <w:r>
        <w:rPr>
          <w:rFonts w:ascii="SimSun" w:eastAsia="SimSun" w:hAnsi="SimSun" w:hint="eastAsia"/>
          <w:color w:val="000000" w:themeColor="text1"/>
          <w:lang w:eastAsia="zh-CN"/>
        </w:rPr>
        <w:t>节，因为犹太人要看神迹，因为他们有旧约，知道弥赛亚来要行神迹奇事。</w:t>
      </w:r>
    </w:p>
    <w:p w14:paraId="09A6B9AC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9</w:t>
      </w:r>
      <w:r>
        <w:rPr>
          <w:rFonts w:ascii="SimSun" w:eastAsia="SimSun" w:hAnsi="SimSun"/>
          <w:color w:val="000000" w:themeColor="text1"/>
          <w:lang w:eastAsia="zh-CN"/>
        </w:rPr>
        <w:t>-10</w:t>
      </w:r>
      <w:r>
        <w:rPr>
          <w:rFonts w:ascii="SimSun" w:eastAsia="SimSun" w:hAnsi="SimSun" w:hint="eastAsia"/>
          <w:color w:val="000000" w:themeColor="text1"/>
          <w:lang w:eastAsia="zh-CN"/>
        </w:rPr>
        <w:t>节，要依靠神，不要依靠人。要讨神的喜悦。</w:t>
      </w:r>
    </w:p>
    <w:p w14:paraId="5C2DAEC5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1-13</w:t>
      </w:r>
      <w:r>
        <w:rPr>
          <w:rFonts w:ascii="SimSun" w:eastAsia="SimSun" w:hAnsi="SimSun" w:hint="eastAsia"/>
          <w:color w:val="000000" w:themeColor="text1"/>
          <w:lang w:eastAsia="zh-CN"/>
        </w:rPr>
        <w:t>节，要能够分辨。宣教士要去哪里，是神决定的。神借着人供应人的需要。</w:t>
      </w:r>
    </w:p>
    <w:p w14:paraId="5F96B55C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4-15</w:t>
      </w:r>
      <w:r>
        <w:rPr>
          <w:rFonts w:ascii="SimSun" w:eastAsia="SimSun" w:hAnsi="SimSun" w:hint="eastAsia"/>
          <w:color w:val="000000" w:themeColor="text1"/>
          <w:lang w:eastAsia="zh-CN"/>
        </w:rPr>
        <w:t>节，审判。马太1</w:t>
      </w:r>
      <w:r>
        <w:rPr>
          <w:rFonts w:ascii="SimSun" w:eastAsia="SimSun" w:hAnsi="SimSun"/>
          <w:color w:val="000000" w:themeColor="text1"/>
          <w:lang w:eastAsia="zh-CN"/>
        </w:rPr>
        <w:t>3</w:t>
      </w:r>
      <w:r>
        <w:rPr>
          <w:rFonts w:ascii="SimSun" w:eastAsia="SimSun" w:hAnsi="SimSun" w:hint="eastAsia"/>
          <w:color w:val="000000" w:themeColor="text1"/>
          <w:lang w:eastAsia="zh-CN"/>
        </w:rPr>
        <w:t>：5</w:t>
      </w:r>
      <w:r>
        <w:rPr>
          <w:rFonts w:ascii="SimSun" w:eastAsia="SimSun" w:hAnsi="SimSun"/>
          <w:color w:val="000000" w:themeColor="text1"/>
          <w:lang w:eastAsia="zh-CN"/>
        </w:rPr>
        <w:t>3-58</w:t>
      </w:r>
      <w:r>
        <w:rPr>
          <w:rFonts w:ascii="SimSun" w:eastAsia="SimSun" w:hAnsi="SimSun" w:hint="eastAsia"/>
          <w:color w:val="000000" w:themeColor="text1"/>
          <w:lang w:eastAsia="zh-CN"/>
        </w:rPr>
        <w:t>，主耶稣传福音的时候，那些人是拒绝的。人不一定接受福音，但是神会审判的。</w:t>
      </w:r>
    </w:p>
    <w:p w14:paraId="33B88142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FB2DF0">
        <w:rPr>
          <w:rFonts w:ascii="SimSun" w:eastAsia="SimSun" w:hAnsi="SimSun" w:hint="eastAsia"/>
          <w:color w:val="000000" w:themeColor="text1"/>
          <w:lang w:eastAsia="zh-CN"/>
        </w:rPr>
        <w:t>总结：</w:t>
      </w:r>
      <w:r>
        <w:rPr>
          <w:rFonts w:ascii="SimSun" w:eastAsia="SimSun" w:hAnsi="SimSun" w:hint="eastAsia"/>
          <w:color w:val="000000" w:themeColor="text1"/>
          <w:lang w:eastAsia="zh-CN"/>
        </w:rPr>
        <w:t>怎样看到庄稼熟透了，要学主耶稣怜悯的心肠。这些不信的人，神要收割了。我们要求神差派工人。如果被差派了，要去神告诉我们去的地方，神会借着人来帮助我们。</w:t>
      </w:r>
    </w:p>
    <w:p w14:paraId="48439DF6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650FD02A" w14:textId="77777777" w:rsidR="0046414E" w:rsidRPr="00993666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993666">
        <w:rPr>
          <w:rFonts w:ascii="SimSun" w:eastAsia="SimSun" w:hAnsi="SimSun" w:hint="eastAsia"/>
          <w:b/>
          <w:bCs/>
          <w:color w:val="000000" w:themeColor="text1"/>
          <w:lang w:eastAsia="zh-CN"/>
        </w:rPr>
        <w:t>问题与分享：</w:t>
      </w:r>
    </w:p>
    <w:p w14:paraId="2AB1C762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被收割的有好种子，也有坏的，坏的种子被审判，那些好的种子怎么办？</w:t>
      </w:r>
    </w:p>
    <w:p w14:paraId="013AB234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好的已经在主里了，不需要被审判了。信主耶稣的，不会被收割的。庄稼就是指不信的世界。</w:t>
      </w:r>
    </w:p>
    <w:p w14:paraId="43D31FD3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使徒和门徒的区别？</w:t>
      </w:r>
    </w:p>
    <w:p w14:paraId="1578BE91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使徒，希腊文是被差派的意思。主耶稣在地上时，那些拜师傅的是门徒，被主耶稣差派的叫使徒。狭义来说，只有主耶稣亲自差派的才是使徒，所以现在没有使徒了。有些机构、教会，会用广义的意义来界定，把宣教士称为使徒。</w:t>
      </w:r>
    </w:p>
    <w:p w14:paraId="5433889B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现在的哈以战争，很多不信的人和我们的看法不一样，最后就演变为信仰之争了。很难和他们讲清楚。</w:t>
      </w:r>
    </w:p>
    <w:p w14:paraId="580C8A88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恐怖分子背后的国家是伊斯兰国家，玛各地的歌革的战争也主要是伊斯兰国家。约翰福音1</w:t>
      </w:r>
      <w:r>
        <w:rPr>
          <w:rFonts w:ascii="SimSun" w:eastAsia="SimSun" w:hAnsi="SimSun"/>
          <w:color w:val="000000" w:themeColor="text1"/>
          <w:lang w:eastAsia="zh-CN"/>
        </w:rPr>
        <w:t>5:13</w:t>
      </w:r>
      <w:r>
        <w:rPr>
          <w:rFonts w:ascii="SimSun" w:eastAsia="SimSun" w:hAnsi="SimSun" w:hint="eastAsia"/>
          <w:color w:val="000000" w:themeColor="text1"/>
          <w:lang w:eastAsia="zh-CN"/>
        </w:rPr>
        <w:t>，恨你们以先，先恨我了。恨以色列的人也恨基督徒。</w:t>
      </w:r>
    </w:p>
    <w:p w14:paraId="742B76A5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我们只是讲人道，那神道呢？以色利是神的选民。</w:t>
      </w:r>
    </w:p>
    <w:p w14:paraId="6DCFBA3D" w14:textId="77777777" w:rsidR="0057688E" w:rsidRPr="0057688E" w:rsidRDefault="0057688E" w:rsidP="0057688E">
      <w:pPr>
        <w:rPr>
          <w:rFonts w:hint="eastAsia"/>
          <w:lang w:eastAsia="zh-CN"/>
        </w:rPr>
      </w:pPr>
    </w:p>
    <w:p w14:paraId="4EE3641C" w14:textId="42FA6A4E" w:rsidR="0046414E" w:rsidRPr="006F3E79" w:rsidRDefault="0046414E" w:rsidP="0046414E">
      <w:pPr>
        <w:pStyle w:val="Heading1"/>
        <w:rPr>
          <w:rFonts w:ascii="SimSun" w:eastAsia="SimSun" w:hAnsi="SimSun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bookmarkStart w:id="69" w:name="_Toc180860584"/>
      <w:r w:rsidRPr="0057688E">
        <w:rPr>
          <w:rFonts w:hint="eastAsia"/>
          <w:lang w:eastAsia="zh-CN"/>
        </w:rPr>
        <w:lastRenderedPageBreak/>
        <w:t>基督的生平</w:t>
      </w:r>
      <w:r w:rsidR="007911F9">
        <w:rPr>
          <w:rFonts w:hint="eastAsia"/>
          <w:lang w:eastAsia="zh-CN"/>
        </w:rPr>
        <w:t>与教导</w:t>
      </w:r>
      <w:r w:rsidRPr="0057688E">
        <w:rPr>
          <w:rFonts w:hint="eastAsia"/>
          <w:lang w:eastAsia="zh-CN"/>
        </w:rPr>
        <w:t>（四十五）</w:t>
      </w:r>
      <w:r w:rsidRPr="0057688E">
        <w:rPr>
          <w:rFonts w:hint="eastAsia"/>
          <w:lang w:eastAsia="zh-CN"/>
        </w:rPr>
        <w:t>:</w:t>
      </w:r>
      <w:r w:rsidRPr="0057688E">
        <w:rPr>
          <w:rFonts w:hint="eastAsia"/>
          <w:lang w:eastAsia="zh-CN"/>
        </w:rPr>
        <w:t>被众人恨恶</w:t>
      </w:r>
      <w:bookmarkEnd w:id="69"/>
    </w:p>
    <w:p w14:paraId="048475D2" w14:textId="77777777" w:rsidR="0046414E" w:rsidRPr="002C6ECD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时间2</w:t>
      </w:r>
      <w:r w:rsidRPr="002C6ECD">
        <w:rPr>
          <w:rFonts w:ascii="SimSun" w:eastAsia="SimSun" w:hAnsi="SimSun"/>
          <w:color w:val="000000" w:themeColor="text1"/>
          <w:lang w:eastAsia="zh-CN"/>
        </w:rPr>
        <w:t>023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年</w:t>
      </w:r>
      <w:r>
        <w:rPr>
          <w:rFonts w:ascii="SimSun" w:eastAsia="SimSun" w:hAnsi="SimSun"/>
          <w:color w:val="000000" w:themeColor="text1"/>
          <w:lang w:eastAsia="zh-CN"/>
        </w:rPr>
        <w:t>11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月</w:t>
      </w:r>
      <w:r>
        <w:rPr>
          <w:rFonts w:ascii="SimSun" w:eastAsia="SimSun" w:hAnsi="SimSun"/>
          <w:color w:val="000000" w:themeColor="text1"/>
          <w:lang w:eastAsia="zh-CN"/>
        </w:rPr>
        <w:t>11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日</w:t>
      </w:r>
    </w:p>
    <w:p w14:paraId="68A89F20" w14:textId="77777777" w:rsidR="0046414E" w:rsidRPr="006F3E79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相关经文：</w:t>
      </w:r>
      <w:r w:rsidRPr="006F3E79">
        <w:rPr>
          <w:rFonts w:ascii="SimSun" w:eastAsia="SimSun" w:hAnsi="SimSun" w:hint="eastAsia"/>
          <w:color w:val="000000" w:themeColor="text1"/>
          <w:lang w:eastAsia="zh-CN"/>
        </w:rPr>
        <w:t>马太福音</w:t>
      </w:r>
      <w:r w:rsidRPr="006F3E79">
        <w:rPr>
          <w:rFonts w:ascii="SimSun" w:eastAsia="SimSun" w:hAnsi="SimSun"/>
          <w:color w:val="000000" w:themeColor="text1"/>
          <w:lang w:eastAsia="zh-CN"/>
        </w:rPr>
        <w:t xml:space="preserve">10:16-42 </w:t>
      </w:r>
    </w:p>
    <w:p w14:paraId="27ED846A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今天的经文不容易，我们需要省察自己，我到底是不是主耶稣的门徒？这个世界不是我们的朋友，包括执政掌权的人，不是我们的朋友。</w:t>
      </w:r>
    </w:p>
    <w:p w14:paraId="5DFD9EAA" w14:textId="77777777" w:rsidR="0046414E" w:rsidRPr="00F50E54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F50E54">
        <w:rPr>
          <w:rFonts w:ascii="SimSun" w:eastAsia="SimSun" w:hAnsi="SimSun" w:hint="eastAsia"/>
          <w:b/>
          <w:bCs/>
          <w:color w:val="000000" w:themeColor="text1"/>
          <w:lang w:eastAsia="zh-CN"/>
        </w:rPr>
        <w:t>一．马太福音</w:t>
      </w:r>
      <w:r w:rsidRPr="00F50E54">
        <w:rPr>
          <w:rFonts w:ascii="SimSun" w:eastAsia="SimSun" w:hAnsi="SimSun"/>
          <w:b/>
          <w:bCs/>
          <w:color w:val="000000" w:themeColor="text1"/>
          <w:lang w:eastAsia="zh-CN"/>
        </w:rPr>
        <w:t>10:16</w:t>
      </w:r>
      <w:r w:rsidRPr="00F50E54">
        <w:rPr>
          <w:rFonts w:ascii="SimSun" w:eastAsia="SimSun" w:hAnsi="SimSun" w:hint="eastAsia"/>
          <w:b/>
          <w:bCs/>
          <w:color w:val="000000" w:themeColor="text1"/>
          <w:lang w:eastAsia="zh-CN"/>
        </w:rPr>
        <w:t>，在与未信的人接触时，我们的态度至关重要。</w:t>
      </w:r>
      <w:r w:rsidRPr="00F50E54">
        <w:rPr>
          <w:rFonts w:ascii="SimSun" w:eastAsia="SimSun" w:hAnsi="SimSun"/>
          <w:b/>
          <w:bCs/>
          <w:color w:val="000000" w:themeColor="text1"/>
          <w:lang w:eastAsia="zh-CN"/>
        </w:rPr>
        <w:t xml:space="preserve"> </w:t>
      </w:r>
    </w:p>
    <w:p w14:paraId="65BCB686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上周我们讲主耶稣差派十二个使徒，给他们命令，现在继续给他们命令。这个世界不是我们的朋友，三年疫情已经把很多教会分开了，以哈战争也引发很多分歧意见。今天我们读这段经文，可以理解主耶稣在2</w:t>
      </w:r>
      <w:r>
        <w:rPr>
          <w:rFonts w:ascii="SimSun" w:eastAsia="SimSun" w:hAnsi="SimSun"/>
          <w:color w:val="000000" w:themeColor="text1"/>
          <w:lang w:eastAsia="zh-CN"/>
        </w:rPr>
        <w:t>000</w:t>
      </w:r>
      <w:r>
        <w:rPr>
          <w:rFonts w:ascii="SimSun" w:eastAsia="SimSun" w:hAnsi="SimSun" w:hint="eastAsia"/>
          <w:color w:val="000000" w:themeColor="text1"/>
          <w:lang w:eastAsia="zh-CN"/>
        </w:rPr>
        <w:t>年讲这话的意思。我们如果要立志站在神的一边，接受使命使万人称为他的门徒，就会使众人恨恶。约翰福音1</w:t>
      </w:r>
      <w:r>
        <w:rPr>
          <w:rFonts w:ascii="SimSun" w:eastAsia="SimSun" w:hAnsi="SimSun"/>
          <w:color w:val="000000" w:themeColor="text1"/>
          <w:lang w:eastAsia="zh-CN"/>
        </w:rPr>
        <w:t>5:18</w:t>
      </w:r>
      <w:r>
        <w:rPr>
          <w:rFonts w:ascii="SimSun" w:eastAsia="SimSun" w:hAnsi="SimSun" w:hint="eastAsia"/>
          <w:color w:val="000000" w:themeColor="text1"/>
          <w:lang w:eastAsia="zh-CN"/>
        </w:rPr>
        <w:t>，“世人若恨你们，你们知道，恨你们以先已经恨我了”；彼得前书4</w:t>
      </w:r>
      <w:r>
        <w:rPr>
          <w:rFonts w:ascii="SimSun" w:eastAsia="SimSun" w:hAnsi="SimSun"/>
          <w:color w:val="000000" w:themeColor="text1"/>
          <w:lang w:eastAsia="zh-CN"/>
        </w:rPr>
        <w:t>:12</w:t>
      </w:r>
      <w:r>
        <w:rPr>
          <w:rFonts w:ascii="SimSun" w:eastAsia="SimSun" w:hAnsi="SimSun" w:hint="eastAsia"/>
          <w:color w:val="000000" w:themeColor="text1"/>
          <w:lang w:eastAsia="zh-CN"/>
        </w:rPr>
        <w:t>，“有火炼的试验临到你们，不要以为奇怪”，在神的眼里，我们经历的是试炼。如果我们坚守神的话，世人会恨恶我们。我们回想2</w:t>
      </w:r>
      <w:r>
        <w:rPr>
          <w:rFonts w:ascii="SimSun" w:eastAsia="SimSun" w:hAnsi="SimSun"/>
          <w:color w:val="000000" w:themeColor="text1"/>
          <w:lang w:eastAsia="zh-CN"/>
        </w:rPr>
        <w:t>000</w:t>
      </w:r>
      <w:r>
        <w:rPr>
          <w:rFonts w:ascii="SimSun" w:eastAsia="SimSun" w:hAnsi="SimSun" w:hint="eastAsia"/>
          <w:color w:val="000000" w:themeColor="text1"/>
          <w:lang w:eastAsia="zh-CN"/>
        </w:rPr>
        <w:t>年前，世人怎样对待主耶稣，怎样对待使徒，再远一些，世人怎样对待那些先知，神的仆人？一样的。如果我们要坚守神的话语，敬虔度日，世人会恨我们。今天的美国，已经把神推开了。世界各地看一下，无论欧洲、美洲、澳洲，因为恨恶主耶稣，所以杀害犹太人，恨恶基督徒。不要怕，主耶稣给我们很多很多的安慰。</w:t>
      </w:r>
    </w:p>
    <w:p w14:paraId="13B3198F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6</w:t>
      </w:r>
      <w:r>
        <w:rPr>
          <w:rFonts w:ascii="SimSun" w:eastAsia="SimSun" w:hAnsi="SimSun" w:hint="eastAsia"/>
          <w:color w:val="000000" w:themeColor="text1"/>
          <w:lang w:eastAsia="zh-CN"/>
        </w:rPr>
        <w:t>节，这是主耶稣在提醒被差派的使徒。我们要传福音给不信的人，我们的态度太重要了。</w:t>
      </w:r>
    </w:p>
    <w:p w14:paraId="58E8457C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“像羊”，主耶稣第一次来到地上，像羊被牵走，甚至被宰杀，也不争闹。我们要像羊。有两点注意，一是我们要面对狼。</w:t>
      </w:r>
    </w:p>
    <w:p w14:paraId="61BE8B46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“</w:t>
      </w:r>
      <w:r>
        <w:rPr>
          <w:rFonts w:ascii="SimSun" w:eastAsia="SimSun" w:hAnsi="SimSun" w:hint="eastAsia"/>
          <w:color w:val="000000" w:themeColor="text1"/>
          <w:lang w:eastAsia="zh-CN"/>
        </w:rPr>
        <w:t>进入狼群”，谁是狼？马太7</w:t>
      </w:r>
      <w:r>
        <w:rPr>
          <w:rFonts w:ascii="SimSun" w:eastAsia="SimSun" w:hAnsi="SimSun"/>
          <w:color w:val="000000" w:themeColor="text1"/>
          <w:lang w:eastAsia="zh-CN"/>
        </w:rPr>
        <w:t>:15</w:t>
      </w:r>
      <w:r>
        <w:rPr>
          <w:rFonts w:ascii="SimSun" w:eastAsia="SimSun" w:hAnsi="SimSun" w:hint="eastAsia"/>
          <w:color w:val="000000" w:themeColor="text1"/>
          <w:lang w:eastAsia="zh-CN"/>
        </w:rPr>
        <w:t>，“你们要防备假先知。他们到你们这里来，外面披着羊皮，里面却是残暴的狼”。假先知是狼。使徒行传2</w:t>
      </w:r>
      <w:r>
        <w:rPr>
          <w:rFonts w:ascii="SimSun" w:eastAsia="SimSun" w:hAnsi="SimSun"/>
          <w:color w:val="000000" w:themeColor="text1"/>
          <w:lang w:eastAsia="zh-CN"/>
        </w:rPr>
        <w:t>0:29</w:t>
      </w:r>
      <w:r>
        <w:rPr>
          <w:rFonts w:ascii="SimSun" w:eastAsia="SimSun" w:hAnsi="SimSun" w:hint="eastAsia"/>
          <w:color w:val="000000" w:themeColor="text1"/>
          <w:lang w:eastAsia="zh-CN"/>
        </w:rPr>
        <w:t>，“我去之后必有凶暴的豺狼进入你们中间，不爱惜羊群”。这是保罗要从宣教地回耶路撒冷，招来以弗所的教会首领，给他们提醒。</w:t>
      </w:r>
    </w:p>
    <w:p w14:paraId="65F1E57A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“灵巧像蛇”，面对狼，我们要灵巧像蛇。“蛇”与创世记引诱夏娃的蛇是一样的，参见创3</w:t>
      </w:r>
      <w:r>
        <w:rPr>
          <w:rFonts w:ascii="SimSun" w:eastAsia="SimSun" w:hAnsi="SimSun"/>
          <w:color w:val="000000" w:themeColor="text1"/>
          <w:lang w:eastAsia="zh-CN"/>
        </w:rPr>
        <w:t>:1</w:t>
      </w:r>
      <w:r>
        <w:rPr>
          <w:rFonts w:ascii="SimSun" w:eastAsia="SimSun" w:hAnsi="SimSun" w:hint="eastAsia"/>
          <w:color w:val="000000" w:themeColor="text1"/>
          <w:lang w:eastAsia="zh-CN"/>
        </w:rPr>
        <w:t>，“耶和华神所造的，惟有蛇比田野一切的活物更狡猾”；哥后1</w:t>
      </w:r>
      <w:r>
        <w:rPr>
          <w:rFonts w:ascii="SimSun" w:eastAsia="SimSun" w:hAnsi="SimSun"/>
          <w:color w:val="000000" w:themeColor="text1"/>
          <w:lang w:eastAsia="zh-CN"/>
        </w:rPr>
        <w:t>1:3</w:t>
      </w:r>
      <w:r>
        <w:rPr>
          <w:rFonts w:ascii="SimSun" w:eastAsia="SimSun" w:hAnsi="SimSun" w:hint="eastAsia"/>
          <w:color w:val="000000" w:themeColor="text1"/>
          <w:lang w:eastAsia="zh-CN"/>
        </w:rPr>
        <w:t>，“我只怕你们的心或偏于邪，失去那向基督所存纯一清洁的心，就像蛇用诡诈诱惑了夏娃一样”。但主耶稣用“灵巧像蛇”这个例子，不是负面意思，是灵巧聪明的意思。歌罗西书4</w:t>
      </w:r>
      <w:r>
        <w:rPr>
          <w:rFonts w:ascii="SimSun" w:eastAsia="SimSun" w:hAnsi="SimSun"/>
          <w:color w:val="000000" w:themeColor="text1"/>
          <w:lang w:eastAsia="zh-CN"/>
        </w:rPr>
        <w:t>:5-6</w:t>
      </w:r>
      <w:r>
        <w:rPr>
          <w:rFonts w:ascii="SimSun" w:eastAsia="SimSun" w:hAnsi="SimSun" w:hint="eastAsia"/>
          <w:color w:val="000000" w:themeColor="text1"/>
          <w:lang w:eastAsia="zh-CN"/>
        </w:rPr>
        <w:t>，“你们要爱惜光阴，用智慧与外人交往”，这两节在解释聪明灵巧，是我们的态度；路加2</w:t>
      </w:r>
      <w:r>
        <w:rPr>
          <w:rFonts w:ascii="SimSun" w:eastAsia="SimSun" w:hAnsi="SimSun"/>
          <w:color w:val="000000" w:themeColor="text1"/>
          <w:lang w:eastAsia="zh-CN"/>
        </w:rPr>
        <w:t>1:15</w:t>
      </w:r>
      <w:r>
        <w:rPr>
          <w:rFonts w:ascii="SimSun" w:eastAsia="SimSun" w:hAnsi="SimSun" w:hint="eastAsia"/>
          <w:color w:val="000000" w:themeColor="text1"/>
          <w:lang w:eastAsia="zh-CN"/>
        </w:rPr>
        <w:t>，“因为我必赐你们口才智慧”。蛇要吞吃一些东西，它等待机会，能忍耐，非常灵活。主耶稣要告诉我们，我们出去传福音，心态要对，为神作见证。不要冲动，要等神给你机会，你才开口。在以色列，哈马斯虐杀1</w:t>
      </w:r>
      <w:r>
        <w:rPr>
          <w:rFonts w:ascii="SimSun" w:eastAsia="SimSun" w:hAnsi="SimSun"/>
          <w:color w:val="000000" w:themeColor="text1"/>
          <w:lang w:eastAsia="zh-CN"/>
        </w:rPr>
        <w:t>400</w:t>
      </w:r>
      <w:r>
        <w:rPr>
          <w:rFonts w:ascii="SimSun" w:eastAsia="SimSun" w:hAnsi="SimSun" w:hint="eastAsia"/>
          <w:color w:val="000000" w:themeColor="text1"/>
          <w:lang w:eastAsia="zh-CN"/>
        </w:rPr>
        <w:t>多犹太人，那边就有人趁此机会传福音。这样的心态不对，没有等待机会，不灵巧。今天我们传福音也是一样的。要像蛇，等待恰当的机会。</w:t>
      </w:r>
    </w:p>
    <w:p w14:paraId="0BFD6C7D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“驯良像鸽子”，“驯良”有谦卑的意思，有圣洁、单纯的意思。罗马书1</w:t>
      </w:r>
      <w:r>
        <w:rPr>
          <w:rFonts w:ascii="SimSun" w:eastAsia="SimSun" w:hAnsi="SimSun"/>
          <w:color w:val="000000" w:themeColor="text1"/>
          <w:lang w:eastAsia="zh-CN"/>
        </w:rPr>
        <w:t>6:19</w:t>
      </w:r>
      <w:r>
        <w:rPr>
          <w:rFonts w:ascii="SimSun" w:eastAsia="SimSun" w:hAnsi="SimSun" w:hint="eastAsia"/>
          <w:color w:val="000000" w:themeColor="text1"/>
          <w:lang w:eastAsia="zh-CN"/>
        </w:rPr>
        <w:t>，“我愿意你们在善上聪明，在恶上愚拙”；腓立比书2</w:t>
      </w:r>
      <w:r>
        <w:rPr>
          <w:rFonts w:ascii="SimSun" w:eastAsia="SimSun" w:hAnsi="SimSun"/>
          <w:color w:val="000000" w:themeColor="text1"/>
          <w:lang w:eastAsia="zh-CN"/>
        </w:rPr>
        <w:t>:14-15</w:t>
      </w:r>
      <w:r>
        <w:rPr>
          <w:rFonts w:ascii="SimSun" w:eastAsia="SimSun" w:hAnsi="SimSun" w:hint="eastAsia"/>
          <w:color w:val="000000" w:themeColor="text1"/>
          <w:lang w:eastAsia="zh-CN"/>
        </w:rPr>
        <w:t>，</w:t>
      </w:r>
      <w:r>
        <w:rPr>
          <w:rFonts w:ascii="SimSun" w:eastAsia="SimSun" w:hAnsi="SimSun"/>
          <w:color w:val="000000" w:themeColor="text1"/>
          <w:lang w:eastAsia="zh-CN"/>
        </w:rPr>
        <w:t>“</w:t>
      </w:r>
      <w:r>
        <w:rPr>
          <w:rFonts w:ascii="SimSun" w:eastAsia="SimSun" w:hAnsi="SimSun" w:hint="eastAsia"/>
          <w:color w:val="000000" w:themeColor="text1"/>
          <w:lang w:eastAsia="zh-CN"/>
        </w:rPr>
        <w:t>使你们无可指摘，诚实无伪，在这弯曲悖谬的世代作神无瑕疵的儿女”，和驯良像鸽子是一样的。我们需要这样才可以传福音。</w:t>
      </w:r>
    </w:p>
    <w:p w14:paraId="1437B1DB" w14:textId="77777777" w:rsidR="0046414E" w:rsidRPr="007925DF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7925DF">
        <w:rPr>
          <w:rFonts w:ascii="SimSun" w:eastAsia="SimSun" w:hAnsi="SimSun" w:hint="eastAsia"/>
          <w:b/>
          <w:bCs/>
          <w:color w:val="000000" w:themeColor="text1"/>
          <w:lang w:eastAsia="zh-CN"/>
        </w:rPr>
        <w:t>要等候神，存一颗圣洁的心，清心、温柔。</w:t>
      </w:r>
    </w:p>
    <w:p w14:paraId="37AEEC1C" w14:textId="77777777" w:rsidR="0046414E" w:rsidRPr="00F50E54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F50E54">
        <w:rPr>
          <w:rFonts w:ascii="SimSun" w:eastAsia="SimSun" w:hAnsi="SimSun" w:hint="eastAsia"/>
          <w:b/>
          <w:bCs/>
          <w:color w:val="000000" w:themeColor="text1"/>
          <w:lang w:eastAsia="zh-CN"/>
        </w:rPr>
        <w:t>二．马太福音</w:t>
      </w:r>
      <w:r w:rsidRPr="00F50E54">
        <w:rPr>
          <w:rFonts w:ascii="SimSun" w:eastAsia="SimSun" w:hAnsi="SimSun"/>
          <w:b/>
          <w:bCs/>
          <w:color w:val="000000" w:themeColor="text1"/>
          <w:lang w:eastAsia="zh-CN"/>
        </w:rPr>
        <w:t>10:17-20</w:t>
      </w:r>
      <w:r w:rsidRPr="00F50E54">
        <w:rPr>
          <w:rFonts w:ascii="SimSun" w:eastAsia="SimSun" w:hAnsi="SimSun" w:hint="eastAsia"/>
          <w:b/>
          <w:bCs/>
          <w:color w:val="000000" w:themeColor="text1"/>
          <w:lang w:eastAsia="zh-CN"/>
        </w:rPr>
        <w:t>，要为神做美好的见证，当有怎样的心理准备和认识？</w:t>
      </w:r>
      <w:r w:rsidRPr="00F50E54">
        <w:rPr>
          <w:rFonts w:ascii="SimSun" w:eastAsia="SimSun" w:hAnsi="SimSun"/>
          <w:b/>
          <w:bCs/>
          <w:color w:val="000000" w:themeColor="text1"/>
          <w:lang w:eastAsia="zh-CN"/>
        </w:rPr>
        <w:t xml:space="preserve"> </w:t>
      </w:r>
    </w:p>
    <w:p w14:paraId="4CA4C7EF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你们要防备人，因为他们是狼。主耶稣直接讲出人心的问题，所以世人恨恶他。一个人不认识主耶稣，是属于魔鬼的，因为世界属于魔鬼的管辖之下。没有中立，不是在神的一边，就是在魔鬼的一边。联合国想中立，不可能的。</w:t>
      </w:r>
    </w:p>
    <w:p w14:paraId="68970CE4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7-18</w:t>
      </w:r>
      <w:r>
        <w:rPr>
          <w:rFonts w:ascii="SimSun" w:eastAsia="SimSun" w:hAnsi="SimSun" w:hint="eastAsia"/>
          <w:color w:val="000000" w:themeColor="text1"/>
          <w:lang w:eastAsia="zh-CN"/>
        </w:rPr>
        <w:t>节，我们要认识逼迫是从哪里来。有宗教界的逼迫（1</w:t>
      </w:r>
      <w:r>
        <w:rPr>
          <w:rFonts w:ascii="SimSun" w:eastAsia="SimSun" w:hAnsi="SimSun"/>
          <w:color w:val="000000" w:themeColor="text1"/>
          <w:lang w:eastAsia="zh-CN"/>
        </w:rPr>
        <w:t>7</w:t>
      </w:r>
      <w:r>
        <w:rPr>
          <w:rFonts w:ascii="SimSun" w:eastAsia="SimSun" w:hAnsi="SimSun" w:hint="eastAsia"/>
          <w:color w:val="000000" w:themeColor="text1"/>
          <w:lang w:eastAsia="zh-CN"/>
        </w:rPr>
        <w:t>节），还有从政治来的（1</w:t>
      </w:r>
      <w:r>
        <w:rPr>
          <w:rFonts w:ascii="SimSun" w:eastAsia="SimSun" w:hAnsi="SimSun"/>
          <w:color w:val="000000" w:themeColor="text1"/>
          <w:lang w:eastAsia="zh-CN"/>
        </w:rPr>
        <w:t>8</w:t>
      </w:r>
      <w:r>
        <w:rPr>
          <w:rFonts w:ascii="SimSun" w:eastAsia="SimSun" w:hAnsi="SimSun" w:hint="eastAsia"/>
          <w:color w:val="000000" w:themeColor="text1"/>
          <w:lang w:eastAsia="zh-CN"/>
        </w:rPr>
        <w:t>节）。我们在不同的国家，面对不同的环境。人是一样的，执政掌权的也差不多。美国今天为什么会落到今天的光景？只是表面支持以色列，其实背后不是的。但是今天众议院的议长是基督徒，他是支持以色列的。美国建国2</w:t>
      </w:r>
      <w:r>
        <w:rPr>
          <w:rFonts w:ascii="SimSun" w:eastAsia="SimSun" w:hAnsi="SimSun"/>
          <w:color w:val="000000" w:themeColor="text1"/>
          <w:lang w:eastAsia="zh-CN"/>
        </w:rPr>
        <w:t>00</w:t>
      </w:r>
      <w:r>
        <w:rPr>
          <w:rFonts w:ascii="SimSun" w:eastAsia="SimSun" w:hAnsi="SimSun" w:hint="eastAsia"/>
          <w:color w:val="000000" w:themeColor="text1"/>
          <w:lang w:eastAsia="zh-CN"/>
        </w:rPr>
        <w:t>多年，把《圣经》的根基拆毁了，人离开神的话，谈不上道德了。《圣经》是道德的标准。</w:t>
      </w:r>
    </w:p>
    <w:p w14:paraId="05D66458" w14:textId="77777777" w:rsidR="0046414E" w:rsidRPr="006F3E79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1</w:t>
      </w:r>
      <w:r>
        <w:rPr>
          <w:rFonts w:ascii="SimSun" w:eastAsia="SimSun" w:hAnsi="SimSun"/>
          <w:color w:val="000000" w:themeColor="text1"/>
          <w:lang w:eastAsia="zh-CN"/>
        </w:rPr>
        <w:t>9-20</w:t>
      </w:r>
      <w:r>
        <w:rPr>
          <w:rFonts w:ascii="SimSun" w:eastAsia="SimSun" w:hAnsi="SimSun" w:hint="eastAsia"/>
          <w:color w:val="000000" w:themeColor="text1"/>
          <w:lang w:eastAsia="zh-CN"/>
        </w:rPr>
        <w:t>节，不是不要有心理准备，而是不要忧虑，要等候神，神会赐给我们当说的话。忧虑，原意是分心。彼得在水面上行走，分心了，忧虑了。要定睛在主耶稣的身上，圣灵就告诉你该说的话。不要被环境影响，挪开你的心、眼。</w:t>
      </w:r>
    </w:p>
    <w:p w14:paraId="0CD42B76" w14:textId="77777777" w:rsidR="0046414E" w:rsidRPr="00F50E54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F50E54">
        <w:rPr>
          <w:rFonts w:ascii="SimSun" w:eastAsia="SimSun" w:hAnsi="SimSun" w:hint="eastAsia"/>
          <w:b/>
          <w:bCs/>
          <w:color w:val="000000" w:themeColor="text1"/>
          <w:lang w:eastAsia="zh-CN"/>
        </w:rPr>
        <w:t>三．马太福音</w:t>
      </w:r>
      <w:r w:rsidRPr="00F50E54">
        <w:rPr>
          <w:rFonts w:ascii="SimSun" w:eastAsia="SimSun" w:hAnsi="SimSun"/>
          <w:b/>
          <w:bCs/>
          <w:color w:val="000000" w:themeColor="text1"/>
          <w:lang w:eastAsia="zh-CN"/>
        </w:rPr>
        <w:t>10:21</w:t>
      </w:r>
      <w:r w:rsidRPr="00F50E54">
        <w:rPr>
          <w:rFonts w:ascii="SimSun" w:eastAsia="SimSun" w:hAnsi="SimSun" w:hint="eastAsia"/>
          <w:b/>
          <w:bCs/>
          <w:color w:val="000000" w:themeColor="text1"/>
          <w:lang w:eastAsia="zh-CN"/>
        </w:rPr>
        <w:t>，矛盾与斗争也会发生在我们自己的家中。</w:t>
      </w:r>
      <w:r w:rsidRPr="00F50E54">
        <w:rPr>
          <w:rFonts w:ascii="SimSun" w:eastAsia="SimSun" w:hAnsi="SimSun"/>
          <w:b/>
          <w:bCs/>
          <w:color w:val="000000" w:themeColor="text1"/>
          <w:lang w:eastAsia="zh-CN"/>
        </w:rPr>
        <w:t xml:space="preserve"> </w:t>
      </w:r>
    </w:p>
    <w:p w14:paraId="4293F6C7" w14:textId="77777777" w:rsidR="0046414E" w:rsidRPr="006F3E79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1</w:t>
      </w:r>
      <w:r>
        <w:rPr>
          <w:rFonts w:ascii="SimSun" w:eastAsia="SimSun" w:hAnsi="SimSun" w:hint="eastAsia"/>
          <w:color w:val="000000" w:themeColor="text1"/>
          <w:lang w:eastAsia="zh-CN"/>
        </w:rPr>
        <w:t>节，家人也会有矛盾争斗，教会也是。教会应该是彼此相爱的，主耶稣是头，但是事情来时，会有不同看法，也会争斗。回想一下，如果今天你在苏丹，这样长的时间里，基督徒被逼迫。孩子和父母，为了自己的生存，可以互相出卖。在逼迫来时，生命受到威胁时，如果没有神的话，人会变的，会出卖家人的。</w:t>
      </w:r>
    </w:p>
    <w:p w14:paraId="416F10E0" w14:textId="77777777" w:rsidR="0046414E" w:rsidRPr="00F50E54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F50E54">
        <w:rPr>
          <w:rFonts w:ascii="SimSun" w:eastAsia="SimSun" w:hAnsi="SimSun" w:hint="eastAsia"/>
          <w:b/>
          <w:bCs/>
          <w:color w:val="000000" w:themeColor="text1"/>
          <w:lang w:eastAsia="zh-CN"/>
        </w:rPr>
        <w:t>四．马太福音</w:t>
      </w:r>
      <w:r w:rsidRPr="00F50E54">
        <w:rPr>
          <w:rFonts w:ascii="SimSun" w:eastAsia="SimSun" w:hAnsi="SimSun"/>
          <w:b/>
          <w:bCs/>
          <w:color w:val="000000" w:themeColor="text1"/>
          <w:lang w:eastAsia="zh-CN"/>
        </w:rPr>
        <w:t>10:22</w:t>
      </w:r>
      <w:r w:rsidRPr="00F50E54">
        <w:rPr>
          <w:rFonts w:ascii="SimSun" w:eastAsia="SimSun" w:hAnsi="SimSun" w:hint="eastAsia"/>
          <w:b/>
          <w:bCs/>
          <w:color w:val="000000" w:themeColor="text1"/>
          <w:lang w:eastAsia="zh-CN"/>
        </w:rPr>
        <w:t>，也会面对众人的愤怒</w:t>
      </w:r>
      <w:r w:rsidRPr="00F50E54">
        <w:rPr>
          <w:rFonts w:ascii="SimSun" w:eastAsia="SimSun" w:hAnsi="SimSun"/>
          <w:b/>
          <w:bCs/>
          <w:color w:val="000000" w:themeColor="text1"/>
          <w:lang w:eastAsia="zh-CN"/>
        </w:rPr>
        <w:t xml:space="preserve"> </w:t>
      </w:r>
    </w:p>
    <w:p w14:paraId="5CE74062" w14:textId="77777777" w:rsidR="0046414E" w:rsidRPr="00163B7D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“惟有忍耐到底的必然得救”，这和救恩没有关系。马太2</w:t>
      </w:r>
      <w:r>
        <w:rPr>
          <w:rFonts w:ascii="SimSun" w:eastAsia="SimSun" w:hAnsi="SimSun"/>
          <w:color w:val="000000" w:themeColor="text1"/>
          <w:lang w:eastAsia="zh-CN"/>
        </w:rPr>
        <w:t>4:9</w:t>
      </w:r>
      <w:r>
        <w:rPr>
          <w:rFonts w:ascii="SimSun" w:eastAsia="SimSun" w:hAnsi="SimSun" w:hint="eastAsia"/>
          <w:color w:val="000000" w:themeColor="text1"/>
          <w:lang w:eastAsia="zh-CN"/>
        </w:rPr>
        <w:t>，“那时，人要把你们陷在患难里，也要杀害你们；你们又要为我的名被万人恨恶”。讲最后大灾难的时期，人心显露出来，真正的基督徒和不信之人的分别就显露出来了。平时没有大风浪的时候，大家和睦。</w:t>
      </w:r>
    </w:p>
    <w:p w14:paraId="2E9DD5BB" w14:textId="77777777" w:rsidR="0046414E" w:rsidRPr="00F50E54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F50E54">
        <w:rPr>
          <w:rFonts w:ascii="SimSun" w:eastAsia="SimSun" w:hAnsi="SimSun" w:hint="eastAsia"/>
          <w:b/>
          <w:bCs/>
          <w:color w:val="000000" w:themeColor="text1"/>
          <w:lang w:eastAsia="zh-CN"/>
        </w:rPr>
        <w:t>五．马太福音</w:t>
      </w:r>
      <w:r w:rsidRPr="00F50E54">
        <w:rPr>
          <w:rFonts w:ascii="SimSun" w:eastAsia="SimSun" w:hAnsi="SimSun"/>
          <w:b/>
          <w:bCs/>
          <w:color w:val="000000" w:themeColor="text1"/>
          <w:lang w:eastAsia="zh-CN"/>
        </w:rPr>
        <w:t>10:23-25</w:t>
      </w:r>
      <w:r w:rsidRPr="00F50E54">
        <w:rPr>
          <w:rFonts w:ascii="SimSun" w:eastAsia="SimSun" w:hAnsi="SimSun" w:hint="eastAsia"/>
          <w:b/>
          <w:bCs/>
          <w:color w:val="000000" w:themeColor="text1"/>
          <w:lang w:eastAsia="zh-CN"/>
        </w:rPr>
        <w:t>，基督徒被迫害应该是理所当然的。</w:t>
      </w:r>
      <w:r w:rsidRPr="00F50E54">
        <w:rPr>
          <w:rFonts w:ascii="SimSun" w:eastAsia="SimSun" w:hAnsi="SimSun"/>
          <w:b/>
          <w:bCs/>
          <w:color w:val="000000" w:themeColor="text1"/>
          <w:lang w:eastAsia="zh-CN"/>
        </w:rPr>
        <w:t xml:space="preserve"> </w:t>
      </w:r>
    </w:p>
    <w:p w14:paraId="781D3083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这是主耶稣讲的。</w:t>
      </w:r>
    </w:p>
    <w:p w14:paraId="12DAF9AB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信耶稣不是为了地上的好处，不是为了今生，是为了永恒。</w:t>
      </w:r>
    </w:p>
    <w:p w14:paraId="75A8D422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23</w:t>
      </w:r>
      <w:r>
        <w:rPr>
          <w:rFonts w:ascii="SimSun" w:eastAsia="SimSun" w:hAnsi="SimSun" w:hint="eastAsia"/>
          <w:color w:val="000000" w:themeColor="text1"/>
          <w:lang w:eastAsia="zh-CN"/>
        </w:rPr>
        <w:t>节，“就逃到那城里去”，保罗、主耶稣都是这样，从这一城逃到那一边；“你们还没有走遍，人子就到了”，主耶稣来之前，逼迫不会停止的。</w:t>
      </w:r>
    </w:p>
    <w:p w14:paraId="68DF1356" w14:textId="77777777" w:rsidR="0046414E" w:rsidRPr="006F3E79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4-25</w:t>
      </w:r>
      <w:r>
        <w:rPr>
          <w:rFonts w:ascii="SimSun" w:eastAsia="SimSun" w:hAnsi="SimSun" w:hint="eastAsia"/>
          <w:color w:val="000000" w:themeColor="text1"/>
          <w:lang w:eastAsia="zh-CN"/>
        </w:rPr>
        <w:t>节，使徒、门徒都是学生、仆人，主耶稣是先生，是主人。主耶稣被逼迫，我们肯定会被逼迫。</w:t>
      </w:r>
    </w:p>
    <w:p w14:paraId="50F5B52A" w14:textId="77777777" w:rsidR="0046414E" w:rsidRPr="00F50E54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F50E54">
        <w:rPr>
          <w:rFonts w:ascii="SimSun" w:eastAsia="SimSun" w:hAnsi="SimSun" w:hint="eastAsia"/>
          <w:b/>
          <w:bCs/>
          <w:color w:val="000000" w:themeColor="text1"/>
          <w:lang w:eastAsia="zh-CN"/>
        </w:rPr>
        <w:t>六．马太福音</w:t>
      </w:r>
      <w:r w:rsidRPr="00F50E54">
        <w:rPr>
          <w:rFonts w:ascii="SimSun" w:eastAsia="SimSun" w:hAnsi="SimSun"/>
          <w:b/>
          <w:bCs/>
          <w:color w:val="000000" w:themeColor="text1"/>
          <w:lang w:eastAsia="zh-CN"/>
        </w:rPr>
        <w:t>10:</w:t>
      </w:r>
      <w:r w:rsidRPr="00F50E54">
        <w:rPr>
          <w:rFonts w:ascii="SimSun" w:eastAsia="SimSun" w:hAnsi="SimSun" w:hint="eastAsia"/>
          <w:b/>
          <w:bCs/>
          <w:color w:val="000000" w:themeColor="text1"/>
          <w:lang w:eastAsia="zh-CN"/>
        </w:rPr>
        <w:t>2</w:t>
      </w:r>
      <w:r w:rsidRPr="00F50E54">
        <w:rPr>
          <w:rFonts w:ascii="SimSun" w:eastAsia="SimSun" w:hAnsi="SimSun"/>
          <w:b/>
          <w:bCs/>
          <w:color w:val="000000" w:themeColor="text1"/>
          <w:lang w:eastAsia="zh-CN"/>
        </w:rPr>
        <w:t>6-31</w:t>
      </w:r>
      <w:r w:rsidRPr="00F50E54">
        <w:rPr>
          <w:rFonts w:ascii="SimSun" w:eastAsia="SimSun" w:hAnsi="SimSun" w:hint="eastAsia"/>
          <w:b/>
          <w:bCs/>
          <w:color w:val="000000" w:themeColor="text1"/>
          <w:lang w:eastAsia="zh-CN"/>
        </w:rPr>
        <w:t>，对将会来临的逼迫不需要焦虑。</w:t>
      </w:r>
      <w:r w:rsidRPr="00F50E54">
        <w:rPr>
          <w:rFonts w:ascii="SimSun" w:eastAsia="SimSun" w:hAnsi="SimSun"/>
          <w:b/>
          <w:bCs/>
          <w:color w:val="000000" w:themeColor="text1"/>
          <w:lang w:eastAsia="zh-CN"/>
        </w:rPr>
        <w:t xml:space="preserve"> </w:t>
      </w:r>
    </w:p>
    <w:p w14:paraId="7D33EDD0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6-27</w:t>
      </w:r>
      <w:r>
        <w:rPr>
          <w:rFonts w:ascii="SimSun" w:eastAsia="SimSun" w:hAnsi="SimSun" w:hint="eastAsia"/>
          <w:color w:val="000000" w:themeColor="text1"/>
          <w:lang w:eastAsia="zh-CN"/>
        </w:rPr>
        <w:t>节，不要怕，因为“掩盖的事没有不露出来的”。我们要了解神的计划，在神的国没有神秘的事情。不是每个教会都是真教会，不是每个基督徒都是真基督徒。“我在暗中告诉你们的，你们要在明处说出</w:t>
      </w: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来”，世界有很多神秘的事情，但是神的世界没有神秘的。神的计划要让每个人知道。哥林多前书4</w:t>
      </w:r>
      <w:r>
        <w:rPr>
          <w:rFonts w:ascii="SimSun" w:eastAsia="SimSun" w:hAnsi="SimSun"/>
          <w:color w:val="000000" w:themeColor="text1"/>
          <w:lang w:eastAsia="zh-CN"/>
        </w:rPr>
        <w:t>:5</w:t>
      </w:r>
      <w:r>
        <w:rPr>
          <w:rFonts w:ascii="SimSun" w:eastAsia="SimSun" w:hAnsi="SimSun" w:hint="eastAsia"/>
          <w:color w:val="000000" w:themeColor="text1"/>
          <w:lang w:eastAsia="zh-CN"/>
        </w:rPr>
        <w:t>，“他要照出暗中的隐情”。</w:t>
      </w:r>
    </w:p>
    <w:p w14:paraId="4C37316F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8</w:t>
      </w:r>
      <w:r>
        <w:rPr>
          <w:rFonts w:ascii="SimSun" w:eastAsia="SimSun" w:hAnsi="SimSun" w:hint="eastAsia"/>
          <w:color w:val="000000" w:themeColor="text1"/>
          <w:lang w:eastAsia="zh-CN"/>
        </w:rPr>
        <w:t>节，所以不要怕，永远的生命更重要。只有神能“把身体和灵魂都灭在地狱里”，神应许我们永生。</w:t>
      </w:r>
    </w:p>
    <w:p w14:paraId="7C704650" w14:textId="77777777" w:rsidR="0046414E" w:rsidRPr="006F3E79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9-31</w:t>
      </w:r>
      <w:r>
        <w:rPr>
          <w:rFonts w:ascii="SimSun" w:eastAsia="SimSun" w:hAnsi="SimSun" w:hint="eastAsia"/>
          <w:color w:val="000000" w:themeColor="text1"/>
          <w:lang w:eastAsia="zh-CN"/>
        </w:rPr>
        <w:t>节，第三个不要怕。神会保护我们。</w:t>
      </w:r>
    </w:p>
    <w:p w14:paraId="7A4666D7" w14:textId="77777777" w:rsidR="0046414E" w:rsidRPr="006F3E79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3F23B7">
        <w:rPr>
          <w:rFonts w:ascii="SimSun" w:eastAsia="SimSun" w:hAnsi="SimSun" w:hint="eastAsia"/>
          <w:b/>
          <w:bCs/>
          <w:color w:val="000000" w:themeColor="text1"/>
          <w:lang w:eastAsia="zh-CN"/>
        </w:rPr>
        <w:t>七．马太福音</w:t>
      </w:r>
      <w:r w:rsidRPr="003F23B7">
        <w:rPr>
          <w:rFonts w:ascii="SimSun" w:eastAsia="SimSun" w:hAnsi="SimSun"/>
          <w:b/>
          <w:bCs/>
          <w:color w:val="000000" w:themeColor="text1"/>
          <w:lang w:eastAsia="zh-CN"/>
        </w:rPr>
        <w:t>10:</w:t>
      </w:r>
      <w:r w:rsidRPr="006F3E79">
        <w:rPr>
          <w:rFonts w:ascii="SimSun" w:eastAsia="SimSun" w:hAnsi="SimSun"/>
          <w:b/>
          <w:bCs/>
          <w:color w:val="000000" w:themeColor="text1"/>
          <w:lang w:eastAsia="zh-CN"/>
        </w:rPr>
        <w:t>32-42</w:t>
      </w:r>
      <w:r w:rsidRPr="003F23B7">
        <w:rPr>
          <w:rFonts w:ascii="SimSun" w:eastAsia="SimSun" w:hAnsi="SimSun" w:hint="eastAsia"/>
          <w:b/>
          <w:bCs/>
          <w:color w:val="000000" w:themeColor="text1"/>
          <w:lang w:eastAsia="zh-CN"/>
        </w:rPr>
        <w:t>，</w:t>
      </w:r>
      <w:r w:rsidRPr="006F3E79">
        <w:rPr>
          <w:rFonts w:ascii="SimSun" w:eastAsia="SimSun" w:hAnsi="SimSun" w:hint="eastAsia"/>
          <w:b/>
          <w:bCs/>
          <w:color w:val="000000" w:themeColor="text1"/>
          <w:lang w:eastAsia="zh-CN"/>
        </w:rPr>
        <w:t>绝对不可忽略并承认我们与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主</w:t>
      </w:r>
      <w:r w:rsidRPr="006F3E79">
        <w:rPr>
          <w:rFonts w:ascii="SimSun" w:eastAsia="SimSun" w:hAnsi="SimSun" w:hint="eastAsia"/>
          <w:b/>
          <w:bCs/>
          <w:color w:val="000000" w:themeColor="text1"/>
          <w:lang w:eastAsia="zh-CN"/>
        </w:rPr>
        <w:t>耶稣基督的个人关系</w:t>
      </w:r>
    </w:p>
    <w:p w14:paraId="79E44901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这个关系比任何关系都重要。</w:t>
      </w:r>
    </w:p>
    <w:p w14:paraId="45D191CA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2-33</w:t>
      </w:r>
      <w:r>
        <w:rPr>
          <w:rFonts w:ascii="SimSun" w:eastAsia="SimSun" w:hAnsi="SimSun" w:hint="eastAsia"/>
          <w:color w:val="000000" w:themeColor="text1"/>
          <w:lang w:eastAsia="zh-CN"/>
        </w:rPr>
        <w:t>节，“凡在人面前认我的”，强调我们要认罪，我们到底和主耶稣什么关系。是不是承认主耶稣是我的救主。</w:t>
      </w:r>
    </w:p>
    <w:p w14:paraId="13D2D7EA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4-36</w:t>
      </w:r>
      <w:r>
        <w:rPr>
          <w:rFonts w:ascii="SimSun" w:eastAsia="SimSun" w:hAnsi="SimSun" w:hint="eastAsia"/>
          <w:color w:val="000000" w:themeColor="text1"/>
          <w:lang w:eastAsia="zh-CN"/>
        </w:rPr>
        <w:t>节，要有心理准备，“我来并不是叫地上太平，乃是叫地上动刀兵”。真正的太平是我们和神建立的关系。为什么地上没有太平？是因为很多人不认识神。</w:t>
      </w:r>
    </w:p>
    <w:p w14:paraId="1AB1E435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7-39</w:t>
      </w:r>
      <w:r>
        <w:rPr>
          <w:rFonts w:ascii="SimSun" w:eastAsia="SimSun" w:hAnsi="SimSun" w:hint="eastAsia"/>
          <w:color w:val="000000" w:themeColor="text1"/>
          <w:lang w:eastAsia="zh-CN"/>
        </w:rPr>
        <w:t>节，我们要委身在主耶稣身上。主耶稣是最优先次序，爱耶稣，肯定爱家人，因为神爱他们。</w:t>
      </w:r>
    </w:p>
    <w:p w14:paraId="358C8192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40-41</w:t>
      </w:r>
      <w:r>
        <w:rPr>
          <w:rFonts w:ascii="SimSun" w:eastAsia="SimSun" w:hAnsi="SimSun" w:hint="eastAsia"/>
          <w:color w:val="000000" w:themeColor="text1"/>
          <w:lang w:eastAsia="zh-CN"/>
        </w:rPr>
        <w:t>节，关于将来的奖赏。保罗说，我向着标杆直跑，要得那从耶稣来的奖赏。不重视奖赏，就是不重视神。</w:t>
      </w:r>
    </w:p>
    <w:p w14:paraId="6A53A058" w14:textId="77777777" w:rsidR="0046414E" w:rsidRPr="00D85112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4</w:t>
      </w:r>
      <w:r>
        <w:rPr>
          <w:rFonts w:ascii="SimSun" w:eastAsia="SimSun" w:hAnsi="SimSun"/>
          <w:color w:val="000000" w:themeColor="text1"/>
          <w:lang w:eastAsia="zh-CN"/>
        </w:rPr>
        <w:t>2</w:t>
      </w:r>
      <w:r>
        <w:rPr>
          <w:rFonts w:ascii="SimSun" w:eastAsia="SimSun" w:hAnsi="SimSun" w:hint="eastAsia"/>
          <w:color w:val="000000" w:themeColor="text1"/>
          <w:lang w:eastAsia="zh-CN"/>
        </w:rPr>
        <w:t>节，只要关心神的儿女，神必奖赏我们。</w:t>
      </w:r>
    </w:p>
    <w:p w14:paraId="253B35CC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6B8BA72D" w14:textId="77777777" w:rsidR="0046414E" w:rsidRPr="006B0565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6B0565">
        <w:rPr>
          <w:rFonts w:ascii="SimSun" w:eastAsia="SimSun" w:hAnsi="SimSun" w:hint="eastAsia"/>
          <w:b/>
          <w:bCs/>
          <w:color w:val="000000" w:themeColor="text1"/>
          <w:lang w:eastAsia="zh-CN"/>
        </w:rPr>
        <w:t>问题与分享：</w:t>
      </w:r>
    </w:p>
    <w:p w14:paraId="679961E8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重要的还是和神的关系。讲到“灵巧像蛇”，想到当我们和神的关系好的时候，在一群人中，我们就知道该向谁传福音。就像主耶稣就知道该和撒该发生生命的关系。现在传福音有负担，该向谁传？今天查经就有得着，和主耶稣的关系好，就会知道。</w:t>
      </w:r>
    </w:p>
    <w:p w14:paraId="024DE52A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2．感谢神提醒我们世界的危险，但又给我们很多安慰，使我们不至惧怕。</w:t>
      </w:r>
    </w:p>
    <w:p w14:paraId="025644DB" w14:textId="77777777" w:rsidR="0057688E" w:rsidRPr="0057688E" w:rsidRDefault="0057688E" w:rsidP="0057688E">
      <w:pPr>
        <w:rPr>
          <w:lang w:eastAsia="zh-CN"/>
        </w:rPr>
      </w:pPr>
    </w:p>
    <w:p w14:paraId="6FB7E890" w14:textId="1BCD000A" w:rsidR="0046414E" w:rsidRPr="006F3E79" w:rsidRDefault="0046414E" w:rsidP="0046414E">
      <w:pPr>
        <w:pStyle w:val="Heading1"/>
        <w:rPr>
          <w:rFonts w:ascii="SimSun" w:eastAsia="SimSun" w:hAnsi="SimSun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bookmarkStart w:id="70" w:name="_Toc180860585"/>
      <w:r w:rsidRPr="0057688E">
        <w:rPr>
          <w:rFonts w:hint="eastAsia"/>
          <w:lang w:eastAsia="zh-CN"/>
        </w:rPr>
        <w:lastRenderedPageBreak/>
        <w:t>基督的生平</w:t>
      </w:r>
      <w:r w:rsidR="007911F9">
        <w:rPr>
          <w:rFonts w:hint="eastAsia"/>
          <w:lang w:eastAsia="zh-CN"/>
        </w:rPr>
        <w:t>与教导</w:t>
      </w:r>
      <w:r w:rsidRPr="0057688E">
        <w:rPr>
          <w:rFonts w:hint="eastAsia"/>
          <w:lang w:eastAsia="zh-CN"/>
        </w:rPr>
        <w:t>（四十六）</w:t>
      </w:r>
      <w:r w:rsidRPr="0057688E">
        <w:rPr>
          <w:rFonts w:hint="eastAsia"/>
          <w:lang w:eastAsia="zh-CN"/>
        </w:rPr>
        <w:t xml:space="preserve">: </w:t>
      </w:r>
      <w:r w:rsidRPr="0057688E">
        <w:rPr>
          <w:rFonts w:hint="eastAsia"/>
          <w:lang w:eastAsia="zh-CN"/>
        </w:rPr>
        <w:t>先是十字架，后是冠冕</w:t>
      </w:r>
      <w:bookmarkEnd w:id="70"/>
    </w:p>
    <w:p w14:paraId="7D61CD5F" w14:textId="77777777" w:rsidR="0046414E" w:rsidRPr="002C6ECD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时间2</w:t>
      </w:r>
      <w:r w:rsidRPr="002C6ECD">
        <w:rPr>
          <w:rFonts w:ascii="SimSun" w:eastAsia="SimSun" w:hAnsi="SimSun"/>
          <w:color w:val="000000" w:themeColor="text1"/>
          <w:lang w:eastAsia="zh-CN"/>
        </w:rPr>
        <w:t>023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年</w:t>
      </w:r>
      <w:r>
        <w:rPr>
          <w:rFonts w:ascii="SimSun" w:eastAsia="SimSun" w:hAnsi="SimSun"/>
          <w:color w:val="000000" w:themeColor="text1"/>
          <w:lang w:eastAsia="zh-CN"/>
        </w:rPr>
        <w:t>11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月</w:t>
      </w:r>
      <w:r>
        <w:rPr>
          <w:rFonts w:ascii="SimSun" w:eastAsia="SimSun" w:hAnsi="SimSun"/>
          <w:color w:val="000000" w:themeColor="text1"/>
          <w:lang w:eastAsia="zh-CN"/>
        </w:rPr>
        <w:t>25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日</w:t>
      </w:r>
    </w:p>
    <w:p w14:paraId="2C10A648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相关经文：</w:t>
      </w:r>
      <w:r w:rsidRPr="00EA309F">
        <w:rPr>
          <w:rFonts w:ascii="SimSun" w:eastAsia="SimSun" w:hAnsi="SimSun" w:hint="eastAsia"/>
          <w:color w:val="000000" w:themeColor="text1"/>
          <w:lang w:eastAsia="zh-CN"/>
        </w:rPr>
        <w:t>马太福音</w:t>
      </w:r>
      <w:r w:rsidRPr="00EA309F">
        <w:rPr>
          <w:rFonts w:ascii="SimSun" w:eastAsia="SimSun" w:hAnsi="SimSun"/>
          <w:color w:val="000000" w:themeColor="text1"/>
          <w:lang w:eastAsia="zh-CN"/>
        </w:rPr>
        <w:t>14:1-1</w:t>
      </w:r>
      <w:r>
        <w:rPr>
          <w:rFonts w:ascii="SimSun" w:eastAsia="SimSun" w:hAnsi="SimSun"/>
          <w:color w:val="000000" w:themeColor="text1"/>
          <w:lang w:eastAsia="zh-CN"/>
        </w:rPr>
        <w:t>3</w:t>
      </w:r>
      <w:r w:rsidRPr="00EA309F">
        <w:rPr>
          <w:rFonts w:ascii="SimSun" w:eastAsia="SimSun" w:hAnsi="SimSun" w:hint="eastAsia"/>
          <w:color w:val="000000" w:themeColor="text1"/>
          <w:lang w:eastAsia="zh-CN"/>
        </w:rPr>
        <w:t>；约翰福音</w:t>
      </w:r>
      <w:r w:rsidRPr="00EA309F">
        <w:rPr>
          <w:rFonts w:ascii="SimSun" w:eastAsia="SimSun" w:hAnsi="SimSun"/>
          <w:color w:val="000000" w:themeColor="text1"/>
          <w:lang w:eastAsia="zh-CN"/>
        </w:rPr>
        <w:t>6:1-15</w:t>
      </w:r>
    </w:p>
    <w:p w14:paraId="15C7D9DF" w14:textId="77777777" w:rsidR="0046414E" w:rsidRPr="00EA309F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今天来看这两段经文的联系。</w:t>
      </w:r>
    </w:p>
    <w:p w14:paraId="2EFDFEF4" w14:textId="77777777" w:rsidR="0046414E" w:rsidRDefault="0046414E">
      <w:pPr>
        <w:pStyle w:val="ListBullet"/>
        <w:numPr>
          <w:ilvl w:val="0"/>
          <w:numId w:val="54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66012F">
        <w:rPr>
          <w:rFonts w:ascii="SimSun" w:eastAsia="SimSun" w:hAnsi="SimSun" w:hint="eastAsia"/>
          <w:b/>
          <w:bCs/>
          <w:color w:val="000000" w:themeColor="text1"/>
          <w:lang w:eastAsia="zh-CN"/>
        </w:rPr>
        <w:t>马太福音</w:t>
      </w:r>
      <w:r w:rsidRPr="0066012F">
        <w:rPr>
          <w:rFonts w:ascii="SimSun" w:eastAsia="SimSun" w:hAnsi="SimSun"/>
          <w:b/>
          <w:bCs/>
          <w:color w:val="000000" w:themeColor="text1"/>
          <w:lang w:eastAsia="zh-CN"/>
        </w:rPr>
        <w:t>14:1-13</w:t>
      </w:r>
      <w:r w:rsidRPr="0066012F">
        <w:rPr>
          <w:rFonts w:ascii="SimSun" w:eastAsia="SimSun" w:hAnsi="SimSun" w:hint="eastAsia"/>
          <w:b/>
          <w:bCs/>
          <w:color w:val="000000" w:themeColor="text1"/>
          <w:lang w:eastAsia="zh-CN"/>
        </w:rPr>
        <w:t>，五千人吃饱之前的悲惨情况</w:t>
      </w:r>
      <w:r w:rsidRPr="0066012F">
        <w:rPr>
          <w:rFonts w:ascii="SimSun" w:eastAsia="SimSun" w:hAnsi="SimSun"/>
          <w:b/>
          <w:bCs/>
          <w:color w:val="000000" w:themeColor="text1"/>
          <w:lang w:eastAsia="zh-CN"/>
        </w:rPr>
        <w:t xml:space="preserve"> </w:t>
      </w:r>
    </w:p>
    <w:p w14:paraId="612AA04B" w14:textId="77777777" w:rsidR="0046414E" w:rsidRPr="000C5976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0C5976">
        <w:rPr>
          <w:rFonts w:ascii="SimSun" w:eastAsia="SimSun" w:hAnsi="SimSun" w:hint="eastAsia"/>
          <w:color w:val="000000" w:themeColor="text1"/>
          <w:lang w:eastAsia="zh-CN"/>
        </w:rPr>
        <w:t>这事</w:t>
      </w:r>
      <w:r>
        <w:rPr>
          <w:rFonts w:ascii="SimSun" w:eastAsia="SimSun" w:hAnsi="SimSun" w:hint="eastAsia"/>
          <w:color w:val="000000" w:themeColor="text1"/>
          <w:lang w:eastAsia="zh-CN"/>
        </w:rPr>
        <w:t>很悲惨，是</w:t>
      </w:r>
      <w:r w:rsidRPr="000C5976">
        <w:rPr>
          <w:rFonts w:ascii="SimSun" w:eastAsia="SimSun" w:hAnsi="SimSun" w:hint="eastAsia"/>
          <w:color w:val="000000" w:themeColor="text1"/>
          <w:lang w:eastAsia="zh-CN"/>
        </w:rPr>
        <w:t>在五饼二鱼之前。</w:t>
      </w:r>
    </w:p>
    <w:p w14:paraId="3B544C4A" w14:textId="77777777" w:rsidR="0046414E" w:rsidRPr="00EA309F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66012F">
        <w:rPr>
          <w:rFonts w:ascii="SimSun" w:eastAsia="SimSun" w:hAnsi="SimSun" w:hint="eastAsia"/>
          <w:b/>
          <w:bCs/>
          <w:color w:val="000000" w:themeColor="text1"/>
          <w:lang w:eastAsia="zh-CN"/>
        </w:rPr>
        <w:t>1</w:t>
      </w:r>
      <w:r w:rsidRPr="0066012F">
        <w:rPr>
          <w:rFonts w:ascii="SimSun" w:eastAsia="SimSun" w:hAnsi="SimSun"/>
          <w:b/>
          <w:bCs/>
          <w:color w:val="000000" w:themeColor="text1"/>
          <w:lang w:eastAsia="zh-CN"/>
        </w:rPr>
        <w:t>.</w:t>
      </w:r>
      <w:r w:rsidRPr="0066012F">
        <w:rPr>
          <w:rFonts w:ascii="SimSun" w:eastAsia="SimSun" w:hAnsi="SimSun" w:hint="eastAsia"/>
          <w:b/>
          <w:bCs/>
          <w:color w:val="000000" w:themeColor="text1"/>
          <w:lang w:eastAsia="zh-CN"/>
        </w:rPr>
        <w:t xml:space="preserve"> 马太福音</w:t>
      </w:r>
      <w:r w:rsidRPr="0066012F">
        <w:rPr>
          <w:rFonts w:ascii="SimSun" w:eastAsia="SimSun" w:hAnsi="SimSun"/>
          <w:b/>
          <w:bCs/>
          <w:color w:val="000000" w:themeColor="text1"/>
          <w:lang w:eastAsia="zh-CN"/>
        </w:rPr>
        <w:t>14:1-2</w:t>
      </w:r>
      <w:r w:rsidRPr="0066012F">
        <w:rPr>
          <w:rFonts w:ascii="SimSun" w:eastAsia="SimSun" w:hAnsi="SimSun" w:hint="eastAsia"/>
          <w:b/>
          <w:bCs/>
          <w:color w:val="000000" w:themeColor="text1"/>
          <w:lang w:eastAsia="zh-CN"/>
        </w:rPr>
        <w:t>，希律王对主耶稣名声的反应</w:t>
      </w:r>
    </w:p>
    <w:p w14:paraId="2BFF9411" w14:textId="77777777" w:rsidR="0046414E" w:rsidRPr="00EA309F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这个王是希律·安提帕，是大希律的儿子，第四个太太生的，她是一个撒马利亚夫人。腓力是第三个太太生的。他们分管不同的地区。大希律把自己的太太都杀掉，把伯利恒的婴孩都杀掉，也杀自己的儿子。他这个儿子，分封的王也是一个非常可恶的人。施洗约翰被关在希律的另一个王宫中，在死海的东边。希律王听到主耶稣的事，以为是施洗约翰复活了。因为杀人的人心里是不平安的。</w:t>
      </w:r>
    </w:p>
    <w:p w14:paraId="06E01A35" w14:textId="77777777" w:rsidR="0046414E" w:rsidRPr="0066012F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66012F">
        <w:rPr>
          <w:rFonts w:ascii="SimSun" w:eastAsia="SimSun" w:hAnsi="SimSun" w:hint="eastAsia"/>
          <w:b/>
          <w:bCs/>
          <w:color w:val="000000" w:themeColor="text1"/>
          <w:lang w:eastAsia="zh-CN"/>
        </w:rPr>
        <w:t>2</w:t>
      </w:r>
      <w:r w:rsidRPr="0066012F">
        <w:rPr>
          <w:rFonts w:ascii="SimSun" w:eastAsia="SimSun" w:hAnsi="SimSun"/>
          <w:b/>
          <w:bCs/>
          <w:color w:val="000000" w:themeColor="text1"/>
          <w:lang w:eastAsia="zh-CN"/>
        </w:rPr>
        <w:t>.</w:t>
      </w:r>
      <w:r w:rsidRPr="0066012F">
        <w:rPr>
          <w:rFonts w:ascii="SimSun" w:eastAsia="SimSun" w:hAnsi="SimSun" w:hint="eastAsia"/>
          <w:b/>
          <w:bCs/>
          <w:color w:val="000000" w:themeColor="text1"/>
          <w:lang w:eastAsia="zh-CN"/>
        </w:rPr>
        <w:t xml:space="preserve"> 马太福音</w:t>
      </w:r>
      <w:r w:rsidRPr="0066012F">
        <w:rPr>
          <w:rFonts w:ascii="SimSun" w:eastAsia="SimSun" w:hAnsi="SimSun"/>
          <w:b/>
          <w:bCs/>
          <w:color w:val="000000" w:themeColor="text1"/>
          <w:lang w:eastAsia="zh-CN"/>
        </w:rPr>
        <w:t xml:space="preserve">14:3-11 </w:t>
      </w:r>
      <w:r w:rsidRPr="0066012F">
        <w:rPr>
          <w:rFonts w:ascii="SimSun" w:eastAsia="SimSun" w:hAnsi="SimSun" w:hint="eastAsia"/>
          <w:b/>
          <w:bCs/>
          <w:color w:val="000000" w:themeColor="text1"/>
          <w:lang w:eastAsia="zh-CN"/>
        </w:rPr>
        <w:t>希律王担心的原因</w:t>
      </w:r>
    </w:p>
    <w:p w14:paraId="5E5A2869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-5</w:t>
      </w:r>
      <w:r>
        <w:rPr>
          <w:rFonts w:ascii="SimSun" w:eastAsia="SimSun" w:hAnsi="SimSun" w:hint="eastAsia"/>
          <w:color w:val="000000" w:themeColor="text1"/>
          <w:lang w:eastAsia="zh-CN"/>
        </w:rPr>
        <w:t>节，希律·安提帕把自己的太太休了，娶了兄弟腓力的太太。施洗约翰是非常勇敢的人，他是主耶稣的先锋，是为主耶稣开路的，在旷野、约旦河里喊叫，你们要悔改，天国近了！他说希律你娶兄弟的妻子是不应该的，而且是不停地责备他。希律就想要杀他，但是怕老白姓，因为犹太人以施洗约翰为先知，怕犹太人起来造反，所以把施洗约翰关起来。</w:t>
      </w:r>
    </w:p>
    <w:p w14:paraId="43CD3716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看历史就知道希罗底也是很可恶的人，她和希律王有亲戚关系。</w:t>
      </w:r>
    </w:p>
    <w:p w14:paraId="32C712E5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6</w:t>
      </w:r>
      <w:r>
        <w:rPr>
          <w:rFonts w:ascii="SimSun" w:eastAsia="SimSun" w:hAnsi="SimSun"/>
          <w:color w:val="000000" w:themeColor="text1"/>
          <w:lang w:eastAsia="zh-CN"/>
        </w:rPr>
        <w:t>-11</w:t>
      </w:r>
      <w:r>
        <w:rPr>
          <w:rFonts w:ascii="SimSun" w:eastAsia="SimSun" w:hAnsi="SimSun" w:hint="eastAsia"/>
          <w:color w:val="000000" w:themeColor="text1"/>
          <w:lang w:eastAsia="zh-CN"/>
        </w:rPr>
        <w:t>节，希律王生日，喝酒了，醉酒了。希罗底的女儿跳舞，使希律王欢喜。圣经这里说的很客气，其实是诱惑希律。女儿和希罗底商量好，要施洗约翰的头。</w:t>
      </w:r>
    </w:p>
    <w:p w14:paraId="402CA573" w14:textId="5CA29C42" w:rsidR="0046414E" w:rsidRPr="009B6A39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 w:hint="eastAsia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可以设想希律王王宫里是什么样子的。</w:t>
      </w:r>
    </w:p>
    <w:p w14:paraId="0BD4020D" w14:textId="77777777" w:rsidR="0046414E" w:rsidRPr="0066012F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66012F">
        <w:rPr>
          <w:rFonts w:ascii="SimSun" w:eastAsia="SimSun" w:hAnsi="SimSun" w:hint="eastAsia"/>
          <w:b/>
          <w:bCs/>
          <w:color w:val="000000" w:themeColor="text1"/>
          <w:lang w:eastAsia="zh-CN"/>
        </w:rPr>
        <w:lastRenderedPageBreak/>
        <w:t>3．马太福音</w:t>
      </w:r>
      <w:r w:rsidRPr="0066012F">
        <w:rPr>
          <w:rFonts w:ascii="SimSun" w:eastAsia="SimSun" w:hAnsi="SimSun"/>
          <w:b/>
          <w:bCs/>
          <w:color w:val="000000" w:themeColor="text1"/>
          <w:lang w:eastAsia="zh-CN"/>
        </w:rPr>
        <w:t xml:space="preserve">14:12-13 </w:t>
      </w:r>
      <w:r w:rsidRPr="0066012F">
        <w:rPr>
          <w:rFonts w:ascii="SimSun" w:eastAsia="SimSun" w:hAnsi="SimSun" w:hint="eastAsia"/>
          <w:b/>
          <w:bCs/>
          <w:color w:val="000000" w:themeColor="text1"/>
          <w:lang w:eastAsia="zh-CN"/>
        </w:rPr>
        <w:t>门徒们向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主</w:t>
      </w:r>
      <w:r w:rsidRPr="0066012F">
        <w:rPr>
          <w:rFonts w:ascii="SimSun" w:eastAsia="SimSun" w:hAnsi="SimSun" w:hint="eastAsia"/>
          <w:b/>
          <w:bCs/>
          <w:color w:val="000000" w:themeColor="text1"/>
          <w:lang w:eastAsia="zh-CN"/>
        </w:rPr>
        <w:t>耶稣报告的事</w:t>
      </w:r>
    </w:p>
    <w:p w14:paraId="5F5F54F5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门徒埋葬了施洗约翰，就去告诉了主耶稣。</w:t>
      </w:r>
    </w:p>
    <w:p w14:paraId="674B2999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施洗约翰比主耶稣大六个月大，他是为主耶稣开路，预备人心的。这是一个悲剧。</w:t>
      </w:r>
    </w:p>
    <w:p w14:paraId="4987B051" w14:textId="77777777" w:rsidR="0046414E" w:rsidRPr="00A40211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这时主耶稣应该在加利利湖的西北提比喱亚，然后坐船去东边伯赛大。</w:t>
      </w:r>
    </w:p>
    <w:p w14:paraId="7583F62E" w14:textId="77777777" w:rsidR="0046414E" w:rsidRPr="0066012F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66012F">
        <w:rPr>
          <w:rFonts w:ascii="SimSun" w:eastAsia="SimSun" w:hAnsi="SimSun" w:hint="eastAsia"/>
          <w:b/>
          <w:bCs/>
          <w:color w:val="000000" w:themeColor="text1"/>
          <w:lang w:eastAsia="zh-CN"/>
        </w:rPr>
        <w:t>二．约翰福音</w:t>
      </w:r>
      <w:r w:rsidRPr="0066012F">
        <w:rPr>
          <w:rFonts w:ascii="SimSun" w:eastAsia="SimSun" w:hAnsi="SimSun"/>
          <w:b/>
          <w:bCs/>
          <w:color w:val="000000" w:themeColor="text1"/>
          <w:lang w:eastAsia="zh-CN"/>
        </w:rPr>
        <w:t>6:1-15</w:t>
      </w:r>
      <w:r w:rsidRPr="0066012F">
        <w:rPr>
          <w:rFonts w:ascii="SimSun" w:eastAsia="SimSun" w:hAnsi="SimSun" w:hint="eastAsia"/>
          <w:b/>
          <w:bCs/>
          <w:color w:val="000000" w:themeColor="text1"/>
          <w:lang w:eastAsia="zh-CN"/>
        </w:rPr>
        <w:t>，五饼二鱼神迹</w:t>
      </w:r>
      <w:r w:rsidRPr="0066012F">
        <w:rPr>
          <w:rFonts w:ascii="SimSun" w:eastAsia="SimSun" w:hAnsi="SimSun"/>
          <w:b/>
          <w:bCs/>
          <w:color w:val="000000" w:themeColor="text1"/>
          <w:lang w:eastAsia="zh-CN"/>
        </w:rPr>
        <w:t xml:space="preserve"> </w:t>
      </w:r>
    </w:p>
    <w:p w14:paraId="62882BFC" w14:textId="77777777" w:rsidR="0046414E" w:rsidRPr="0066012F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66012F">
        <w:rPr>
          <w:rFonts w:ascii="SimSun" w:eastAsia="SimSun" w:hAnsi="SimSun" w:hint="eastAsia"/>
          <w:b/>
          <w:bCs/>
          <w:color w:val="000000" w:themeColor="text1"/>
          <w:lang w:eastAsia="zh-CN"/>
        </w:rPr>
        <w:t>1．约翰福音</w:t>
      </w:r>
      <w:r w:rsidRPr="0066012F">
        <w:rPr>
          <w:rFonts w:ascii="SimSun" w:eastAsia="SimSun" w:hAnsi="SimSun"/>
          <w:b/>
          <w:bCs/>
          <w:color w:val="000000" w:themeColor="text1"/>
          <w:lang w:eastAsia="zh-CN"/>
        </w:rPr>
        <w:t xml:space="preserve">6:1-4 </w:t>
      </w:r>
      <w:r w:rsidRPr="0066012F">
        <w:rPr>
          <w:rFonts w:ascii="SimSun" w:eastAsia="SimSun" w:hAnsi="SimSun" w:hint="eastAsia"/>
          <w:b/>
          <w:bCs/>
          <w:color w:val="000000" w:themeColor="text1"/>
          <w:lang w:eastAsia="zh-CN"/>
        </w:rPr>
        <w:t>这个神迹背后的事实</w:t>
      </w:r>
    </w:p>
    <w:p w14:paraId="1D0C4455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五饼二鱼在四本福音书中都有记载，四个作者从不同角度去记载。我们要真正了解它。</w:t>
      </w:r>
    </w:p>
    <w:p w14:paraId="7AA625ED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1节，这事以后，就是施洗约翰被砍头的事。</w:t>
      </w:r>
    </w:p>
    <w:p w14:paraId="5309E604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2-3</w:t>
      </w:r>
      <w:r>
        <w:rPr>
          <w:rFonts w:ascii="SimSun" w:eastAsia="SimSun" w:hAnsi="SimSun" w:hint="eastAsia"/>
          <w:color w:val="000000" w:themeColor="text1"/>
          <w:lang w:eastAsia="zh-CN"/>
        </w:rPr>
        <w:t>节，提比哩亚海就是加利利湖。</w:t>
      </w:r>
    </w:p>
    <w:p w14:paraId="3DC9F71A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马太福音1</w:t>
      </w:r>
      <w:r>
        <w:rPr>
          <w:rFonts w:ascii="SimSun" w:eastAsia="SimSun" w:hAnsi="SimSun"/>
          <w:color w:val="000000" w:themeColor="text1"/>
          <w:lang w:eastAsia="zh-CN"/>
        </w:rPr>
        <w:t>4:13-15</w:t>
      </w:r>
      <w:r>
        <w:rPr>
          <w:rFonts w:ascii="SimSun" w:eastAsia="SimSun" w:hAnsi="SimSun" w:hint="eastAsia"/>
          <w:color w:val="000000" w:themeColor="text1"/>
          <w:lang w:eastAsia="zh-CN"/>
        </w:rPr>
        <w:t>，很多人跟着主耶稣，主耶稣就怜悯他们。注意“怜悯”这个字。施洗约翰和主耶稣是亲戚的关系。马可福音6</w:t>
      </w:r>
      <w:r>
        <w:rPr>
          <w:rFonts w:ascii="SimSun" w:eastAsia="SimSun" w:hAnsi="SimSun"/>
          <w:color w:val="000000" w:themeColor="text1"/>
          <w:lang w:eastAsia="zh-CN"/>
        </w:rPr>
        <w:t>:30-35</w:t>
      </w:r>
      <w:r>
        <w:rPr>
          <w:rFonts w:ascii="SimSun" w:eastAsia="SimSun" w:hAnsi="SimSun" w:hint="eastAsia"/>
          <w:color w:val="000000" w:themeColor="text1"/>
          <w:lang w:eastAsia="zh-CN"/>
        </w:rPr>
        <w:t>，“耶稣出来，见有许多的人，就怜悯他们，因为他们如同羊没有牧人一般”；路加福音9</w:t>
      </w:r>
      <w:r>
        <w:rPr>
          <w:rFonts w:ascii="SimSun" w:eastAsia="SimSun" w:hAnsi="SimSun"/>
          <w:color w:val="000000" w:themeColor="text1"/>
          <w:lang w:eastAsia="zh-CN"/>
        </w:rPr>
        <w:t>:10-11</w:t>
      </w:r>
      <w:r>
        <w:rPr>
          <w:rFonts w:ascii="SimSun" w:eastAsia="SimSun" w:hAnsi="SimSun" w:hint="eastAsia"/>
          <w:color w:val="000000" w:themeColor="text1"/>
          <w:lang w:eastAsia="zh-CN"/>
        </w:rPr>
        <w:t>也有记载。</w:t>
      </w:r>
    </w:p>
    <w:p w14:paraId="08197D83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4节，那时犹太人的逾越节近了，这里提示我们背景。男人们一定要到耶路撒冷去，整群整群的人。已经有很多人开始了这个行程。</w:t>
      </w:r>
    </w:p>
    <w:p w14:paraId="54F0AEA1" w14:textId="77777777" w:rsidR="0046414E" w:rsidRPr="00EA309F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66012F">
        <w:rPr>
          <w:rFonts w:ascii="SimSun" w:eastAsia="SimSun" w:hAnsi="SimSun" w:hint="eastAsia"/>
          <w:b/>
          <w:bCs/>
          <w:color w:val="000000" w:themeColor="text1"/>
          <w:lang w:eastAsia="zh-CN"/>
        </w:rPr>
        <w:t>2</w:t>
      </w:r>
      <w:r w:rsidRPr="0066012F">
        <w:rPr>
          <w:rFonts w:ascii="SimSun" w:eastAsia="SimSun" w:hAnsi="SimSun"/>
          <w:b/>
          <w:bCs/>
          <w:color w:val="000000" w:themeColor="text1"/>
          <w:lang w:eastAsia="zh-CN"/>
        </w:rPr>
        <w:t>.</w:t>
      </w:r>
      <w:r w:rsidRPr="0066012F">
        <w:rPr>
          <w:rFonts w:ascii="SimSun" w:eastAsia="SimSun" w:hAnsi="SimSun" w:hint="eastAsia"/>
          <w:b/>
          <w:bCs/>
          <w:color w:val="000000" w:themeColor="text1"/>
          <w:lang w:eastAsia="zh-CN"/>
        </w:rPr>
        <w:t xml:space="preserve"> 约翰福音</w:t>
      </w:r>
      <w:r w:rsidRPr="0066012F">
        <w:rPr>
          <w:rFonts w:ascii="SimSun" w:eastAsia="SimSun" w:hAnsi="SimSun"/>
          <w:b/>
          <w:bCs/>
          <w:color w:val="000000" w:themeColor="text1"/>
          <w:lang w:eastAsia="zh-CN"/>
        </w:rPr>
        <w:t>6:5-9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，</w:t>
      </w:r>
      <w:r w:rsidRPr="0066012F">
        <w:rPr>
          <w:rFonts w:ascii="SimSun" w:eastAsia="SimSun" w:hAnsi="SimSun" w:hint="eastAsia"/>
          <w:b/>
          <w:bCs/>
          <w:color w:val="000000" w:themeColor="text1"/>
          <w:lang w:eastAsia="zh-CN"/>
        </w:rPr>
        <w:t>麦饼和鱼的发现</w:t>
      </w:r>
    </w:p>
    <w:p w14:paraId="30683E7D" w14:textId="77777777" w:rsidR="0046414E" w:rsidRPr="00334367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5</w:t>
      </w:r>
      <w:r>
        <w:rPr>
          <w:rFonts w:ascii="SimSun" w:eastAsia="SimSun" w:hAnsi="SimSun" w:hint="eastAsia"/>
          <w:color w:val="000000" w:themeColor="text1"/>
          <w:lang w:eastAsia="zh-CN"/>
        </w:rPr>
        <w:t>节，“我们从哪里买饼叫这些人吃呢？”为什么只对腓力说？因为他是伯赛大的人，对那里很熟悉。</w:t>
      </w:r>
    </w:p>
    <w:p w14:paraId="2A321FBF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7节，二十两银子，当时差不多是半个月的薪水。腓力是很理性的人。约翰福音1</w:t>
      </w:r>
      <w:r>
        <w:rPr>
          <w:rFonts w:ascii="SimSun" w:eastAsia="SimSun" w:hAnsi="SimSun"/>
          <w:color w:val="000000" w:themeColor="text1"/>
          <w:lang w:eastAsia="zh-CN"/>
        </w:rPr>
        <w:t>:43</w:t>
      </w:r>
      <w:r>
        <w:rPr>
          <w:rFonts w:ascii="SimSun" w:eastAsia="SimSun" w:hAnsi="SimSun" w:hint="eastAsia"/>
          <w:color w:val="000000" w:themeColor="text1"/>
          <w:lang w:eastAsia="zh-CN"/>
        </w:rPr>
        <w:t>、4</w:t>
      </w:r>
      <w:r>
        <w:rPr>
          <w:rFonts w:ascii="SimSun" w:eastAsia="SimSun" w:hAnsi="SimSun"/>
          <w:color w:val="000000" w:themeColor="text1"/>
          <w:lang w:eastAsia="zh-CN"/>
        </w:rPr>
        <w:t>6</w:t>
      </w:r>
      <w:r>
        <w:rPr>
          <w:rFonts w:ascii="SimSun" w:eastAsia="SimSun" w:hAnsi="SimSun" w:hint="eastAsia"/>
          <w:color w:val="000000" w:themeColor="text1"/>
          <w:lang w:eastAsia="zh-CN"/>
        </w:rPr>
        <w:t>节，1</w:t>
      </w:r>
      <w:r>
        <w:rPr>
          <w:rFonts w:ascii="SimSun" w:eastAsia="SimSun" w:hAnsi="SimSun"/>
          <w:color w:val="000000" w:themeColor="text1"/>
          <w:lang w:eastAsia="zh-CN"/>
        </w:rPr>
        <w:t>2:20-26</w:t>
      </w:r>
      <w:r>
        <w:rPr>
          <w:rFonts w:ascii="SimSun" w:eastAsia="SimSun" w:hAnsi="SimSun" w:hint="eastAsia"/>
          <w:color w:val="000000" w:themeColor="text1"/>
          <w:lang w:eastAsia="zh-CN"/>
        </w:rPr>
        <w:t>，这时有希腊人来了，想见主耶稣，腓力告诉安德烈，安德烈和腓力又去告诉主耶稣，可见腓力是个有思考的人。</w:t>
      </w:r>
    </w:p>
    <w:p w14:paraId="5FF8B029" w14:textId="77777777" w:rsidR="0046414E" w:rsidRPr="00BC0EF1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8</w:t>
      </w:r>
      <w:r>
        <w:rPr>
          <w:rFonts w:ascii="SimSun" w:eastAsia="SimSun" w:hAnsi="SimSun"/>
          <w:color w:val="000000" w:themeColor="text1"/>
          <w:lang w:eastAsia="zh-CN"/>
        </w:rPr>
        <w:t>-9</w:t>
      </w:r>
      <w:r>
        <w:rPr>
          <w:rFonts w:ascii="SimSun" w:eastAsia="SimSun" w:hAnsi="SimSun" w:hint="eastAsia"/>
          <w:color w:val="000000" w:themeColor="text1"/>
          <w:lang w:eastAsia="zh-CN"/>
        </w:rPr>
        <w:t>节，安德烈出现了。安德烈是一个很会把人带到主耶稣面前的人，“这里有一个孩童”。大麦饼，在希腊文中是给动物吃的；鱼的原义是腌过的咸鱼。说明这个小孩是穷人家的，但是愿意把这一点点食物拿出</w:t>
      </w: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来。不知道安德烈是怎么劝他的，这孩子大约五六岁。我们的注意力可能没有放在小孩这里，但小孩是一个重点。当时门徒没有办法，这么多人，多少钱也不够。哥林多后书9</w:t>
      </w:r>
      <w:r>
        <w:rPr>
          <w:rFonts w:ascii="SimSun" w:eastAsia="SimSun" w:hAnsi="SimSun"/>
          <w:color w:val="000000" w:themeColor="text1"/>
          <w:lang w:eastAsia="zh-CN"/>
        </w:rPr>
        <w:t>:10-11</w:t>
      </w:r>
      <w:r>
        <w:rPr>
          <w:rFonts w:ascii="SimSun" w:eastAsia="SimSun" w:hAnsi="SimSun" w:hint="eastAsia"/>
          <w:color w:val="000000" w:themeColor="text1"/>
          <w:lang w:eastAsia="zh-CN"/>
        </w:rPr>
        <w:t>，“那赐种给撒种的，赐粮给人吃的，必多多加给你们种地的种子”，看看这个小孩，很穷，但他愿意把一顿餐拿出来，所以主耶稣说你们要像小孩子。</w:t>
      </w:r>
    </w:p>
    <w:p w14:paraId="628B0390" w14:textId="77777777" w:rsidR="0046414E" w:rsidRPr="0066012F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66012F">
        <w:rPr>
          <w:rFonts w:ascii="SimSun" w:eastAsia="SimSun" w:hAnsi="SimSun" w:hint="eastAsia"/>
          <w:b/>
          <w:bCs/>
          <w:color w:val="000000" w:themeColor="text1"/>
          <w:lang w:eastAsia="zh-CN"/>
        </w:rPr>
        <w:t>3．约翰福音</w:t>
      </w:r>
      <w:r w:rsidRPr="0066012F">
        <w:rPr>
          <w:rFonts w:ascii="SimSun" w:eastAsia="SimSun" w:hAnsi="SimSun"/>
          <w:b/>
          <w:bCs/>
          <w:color w:val="000000" w:themeColor="text1"/>
          <w:lang w:eastAsia="zh-CN"/>
        </w:rPr>
        <w:t>6:10-1</w:t>
      </w:r>
      <w:r>
        <w:rPr>
          <w:rFonts w:ascii="SimSun" w:eastAsia="SimSun" w:hAnsi="SimSun"/>
          <w:b/>
          <w:bCs/>
          <w:color w:val="000000" w:themeColor="text1"/>
          <w:lang w:eastAsia="zh-CN"/>
        </w:rPr>
        <w:t>3</w:t>
      </w:r>
      <w:r w:rsidRPr="0066012F">
        <w:rPr>
          <w:rFonts w:ascii="SimSun" w:eastAsia="SimSun" w:hAnsi="SimSun" w:hint="eastAsia"/>
          <w:b/>
          <w:bCs/>
          <w:color w:val="000000" w:themeColor="text1"/>
          <w:lang w:eastAsia="zh-CN"/>
        </w:rPr>
        <w:t>，喂饱五千人的神迹</w:t>
      </w:r>
    </w:p>
    <w:p w14:paraId="0A149005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0</w:t>
      </w:r>
      <w:r>
        <w:rPr>
          <w:rFonts w:ascii="SimSun" w:eastAsia="SimSun" w:hAnsi="SimSun" w:hint="eastAsia"/>
          <w:color w:val="000000" w:themeColor="text1"/>
          <w:lang w:eastAsia="zh-CN"/>
        </w:rPr>
        <w:t>节，耶稣说，“你们叫众人坐下”，数目约有五千，且只算男丁，他们要去耶路撒冷。五千不包括女人和小孩，可想而知有多少人。</w:t>
      </w:r>
    </w:p>
    <w:p w14:paraId="51E5C816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11</w:t>
      </w:r>
      <w:r>
        <w:rPr>
          <w:rFonts w:ascii="SimSun" w:eastAsia="SimSun" w:hAnsi="SimSun" w:hint="eastAsia"/>
          <w:color w:val="000000" w:themeColor="text1"/>
          <w:lang w:eastAsia="zh-CN"/>
        </w:rPr>
        <w:t>节，主耶稣拿起饼，一直分不完。</w:t>
      </w:r>
    </w:p>
    <w:p w14:paraId="7739DDA3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2</w:t>
      </w:r>
      <w:r>
        <w:rPr>
          <w:rFonts w:ascii="SimSun" w:eastAsia="SimSun" w:hAnsi="SimSun" w:hint="eastAsia"/>
          <w:color w:val="000000" w:themeColor="text1"/>
          <w:lang w:eastAsia="zh-CN"/>
        </w:rPr>
        <w:t>节，翻译成“糟蹋”，原义是“失落”。约翰6</w:t>
      </w:r>
      <w:r>
        <w:rPr>
          <w:rFonts w:ascii="SimSun" w:eastAsia="SimSun" w:hAnsi="SimSun"/>
          <w:color w:val="000000" w:themeColor="text1"/>
          <w:lang w:eastAsia="zh-CN"/>
        </w:rPr>
        <w:t>:39</w:t>
      </w:r>
      <w:r>
        <w:rPr>
          <w:rFonts w:ascii="SimSun" w:eastAsia="SimSun" w:hAnsi="SimSun" w:hint="eastAsia"/>
          <w:color w:val="000000" w:themeColor="text1"/>
          <w:lang w:eastAsia="zh-CN"/>
        </w:rPr>
        <w:t>，“他所赐给我的，叫我一个也不失落”，就是“失落”这个字。主耶稣强调不要失落，我是生命的粮。</w:t>
      </w:r>
    </w:p>
    <w:p w14:paraId="01F8BAC4" w14:textId="77777777" w:rsidR="0046414E" w:rsidRPr="00EA309F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3</w:t>
      </w:r>
      <w:r>
        <w:rPr>
          <w:rFonts w:ascii="SimSun" w:eastAsia="SimSun" w:hAnsi="SimSun" w:hint="eastAsia"/>
          <w:color w:val="000000" w:themeColor="text1"/>
          <w:lang w:eastAsia="zh-CN"/>
        </w:rPr>
        <w:t>节，装满了十二个篮子，十二个门徒每人一篮都够。相信那个小孩也吃得饱饱，他愿意拿出自己的粮食，最终经历神的丰盛。</w:t>
      </w:r>
    </w:p>
    <w:p w14:paraId="3E21B11E" w14:textId="77777777" w:rsidR="0046414E" w:rsidRPr="0066012F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66012F">
        <w:rPr>
          <w:rFonts w:ascii="SimSun" w:eastAsia="SimSun" w:hAnsi="SimSun" w:hint="eastAsia"/>
          <w:b/>
          <w:bCs/>
          <w:color w:val="000000" w:themeColor="text1"/>
          <w:lang w:eastAsia="zh-CN"/>
        </w:rPr>
        <w:t>4．约翰福音</w:t>
      </w:r>
      <w:r w:rsidRPr="0066012F">
        <w:rPr>
          <w:rFonts w:ascii="SimSun" w:eastAsia="SimSun" w:hAnsi="SimSun"/>
          <w:b/>
          <w:bCs/>
          <w:color w:val="000000" w:themeColor="text1"/>
          <w:lang w:eastAsia="zh-CN"/>
        </w:rPr>
        <w:t xml:space="preserve">6:14 </w:t>
      </w:r>
      <w:r w:rsidRPr="0066012F">
        <w:rPr>
          <w:rFonts w:ascii="SimSun" w:eastAsia="SimSun" w:hAnsi="SimSun" w:hint="eastAsia"/>
          <w:b/>
          <w:bCs/>
          <w:color w:val="000000" w:themeColor="text1"/>
          <w:lang w:eastAsia="zh-CN"/>
        </w:rPr>
        <w:t>，众人所经历的信心</w:t>
      </w:r>
    </w:p>
    <w:p w14:paraId="2D94A36B" w14:textId="77777777" w:rsidR="0046414E" w:rsidRPr="00EA309F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众人亲眼看到神迹，相信主耶稣是神。</w:t>
      </w:r>
    </w:p>
    <w:p w14:paraId="3A4E1058" w14:textId="77777777" w:rsidR="0046414E" w:rsidRPr="003D0155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66012F">
        <w:rPr>
          <w:rFonts w:ascii="SimSun" w:eastAsia="SimSun" w:hAnsi="SimSun" w:hint="eastAsia"/>
          <w:b/>
          <w:bCs/>
          <w:color w:val="000000" w:themeColor="text1"/>
          <w:lang w:eastAsia="zh-CN"/>
        </w:rPr>
        <w:t>5</w:t>
      </w:r>
      <w:r w:rsidRPr="0066012F">
        <w:rPr>
          <w:rFonts w:ascii="SimSun" w:eastAsia="SimSun" w:hAnsi="SimSun"/>
          <w:b/>
          <w:bCs/>
          <w:color w:val="000000" w:themeColor="text1"/>
          <w:lang w:eastAsia="zh-CN"/>
        </w:rPr>
        <w:t>.</w:t>
      </w:r>
      <w:r w:rsidRPr="0066012F">
        <w:rPr>
          <w:rFonts w:ascii="SimSun" w:eastAsia="SimSun" w:hAnsi="SimSun" w:hint="eastAsia"/>
          <w:b/>
          <w:bCs/>
          <w:color w:val="000000" w:themeColor="text1"/>
          <w:lang w:eastAsia="zh-CN"/>
        </w:rPr>
        <w:t xml:space="preserve"> 约翰福音</w:t>
      </w:r>
      <w:r w:rsidRPr="0066012F">
        <w:rPr>
          <w:rFonts w:ascii="SimSun" w:eastAsia="SimSun" w:hAnsi="SimSun"/>
          <w:b/>
          <w:bCs/>
          <w:color w:val="000000" w:themeColor="text1"/>
          <w:lang w:eastAsia="zh-CN"/>
        </w:rPr>
        <w:t>6:</w:t>
      </w:r>
      <w:r w:rsidRPr="003D0155">
        <w:rPr>
          <w:rFonts w:ascii="SimSun" w:eastAsia="SimSun" w:hAnsi="SimSun"/>
          <w:b/>
          <w:bCs/>
          <w:color w:val="000000" w:themeColor="text1"/>
          <w:lang w:eastAsia="zh-CN"/>
        </w:rPr>
        <w:t>15</w:t>
      </w:r>
      <w:r w:rsidRPr="0066012F">
        <w:rPr>
          <w:rFonts w:ascii="SimSun" w:eastAsia="SimSun" w:hAnsi="SimSun" w:hint="eastAsia"/>
          <w:b/>
          <w:bCs/>
          <w:color w:val="000000" w:themeColor="text1"/>
          <w:lang w:eastAsia="zh-CN"/>
        </w:rPr>
        <w:t>，</w:t>
      </w:r>
      <w:r w:rsidRPr="003D0155">
        <w:rPr>
          <w:rFonts w:ascii="SimSun" w:eastAsia="SimSun" w:hAnsi="SimSun" w:hint="eastAsia"/>
          <w:b/>
          <w:bCs/>
          <w:color w:val="000000" w:themeColor="text1"/>
          <w:lang w:eastAsia="zh-CN"/>
        </w:rPr>
        <w:t>先是十字架后才是冠冕</w:t>
      </w:r>
    </w:p>
    <w:p w14:paraId="5FD5DCF4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众人要他作王不是好吗，为什么退回山上去了？施洗约翰被砍头在前边，接下来主耶稣就行了五饼二鱼的神迹，众人相信他是王，主耶稣就退去了。主耶稣要讲什么呢？他要讲先有苦难、十字架，然后才有冠冕。他出身贫穷，到今天，犹太人还是弃绝他，不相信他是弥赛亚。</w:t>
      </w:r>
    </w:p>
    <w:p w14:paraId="2A8A6671" w14:textId="77777777" w:rsidR="0046414E" w:rsidRPr="00EA309F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今天很多基督徒还是强调今生。这个世界是暂时的，十字架在前面，冠冕在后面，这是来自天国的信心。让我们关心的点在永恒，而不是今天。今天以色列在攻打哈马斯，教会有不同的声音和看法。希律王在庆祝，庆祝什么？庆祝死亡。世界各地，注意那些支持恐怖分子的，在游行庆祝死亡，就像希律王。基督徒、神的选民，在庆祝生命。让我们庆祝生命，每一个生命在神里面都要庆祝。</w:t>
      </w:r>
    </w:p>
    <w:p w14:paraId="1A88C2D0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0BA65D2A" w14:textId="77777777" w:rsidR="0046414E" w:rsidRPr="00FB77CA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FB77CA">
        <w:rPr>
          <w:rFonts w:ascii="SimSun" w:eastAsia="SimSun" w:hAnsi="SimSun" w:hint="eastAsia"/>
          <w:b/>
          <w:bCs/>
          <w:color w:val="000000" w:themeColor="text1"/>
          <w:lang w:eastAsia="zh-CN"/>
        </w:rPr>
        <w:lastRenderedPageBreak/>
        <w:t>问题与分享：</w:t>
      </w:r>
    </w:p>
    <w:p w14:paraId="0850BF32" w14:textId="24CF7898" w:rsidR="0046414E" w:rsidRDefault="00FB2DF0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 w:rsidR="0046414E">
        <w:rPr>
          <w:rFonts w:ascii="SimSun" w:eastAsia="SimSun" w:hAnsi="SimSun" w:hint="eastAsia"/>
          <w:color w:val="000000" w:themeColor="text1"/>
          <w:lang w:eastAsia="zh-CN"/>
        </w:rPr>
        <w:t>施洗约翰被杀和五饼二鱼这两个重要的事件，为什么放在一起讲？</w:t>
      </w:r>
    </w:p>
    <w:p w14:paraId="1CC397B7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有关属灵的原则，先有苦难，再有生命的食粮。</w:t>
      </w:r>
    </w:p>
    <w:p w14:paraId="16A003F3" w14:textId="57EE6DF4" w:rsidR="0046414E" w:rsidRDefault="00FB2DF0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 w:rsidR="0046414E">
        <w:rPr>
          <w:rFonts w:ascii="SimSun" w:eastAsia="SimSun" w:hAnsi="SimSun" w:hint="eastAsia"/>
          <w:color w:val="000000" w:themeColor="text1"/>
          <w:lang w:eastAsia="zh-CN"/>
        </w:rPr>
        <w:t>约翰福音6</w:t>
      </w:r>
      <w:r w:rsidR="0046414E">
        <w:rPr>
          <w:rFonts w:ascii="SimSun" w:eastAsia="SimSun" w:hAnsi="SimSun"/>
          <w:color w:val="000000" w:themeColor="text1"/>
          <w:lang w:eastAsia="zh-CN"/>
        </w:rPr>
        <w:t>:9</w:t>
      </w:r>
      <w:r w:rsidR="0046414E">
        <w:rPr>
          <w:rFonts w:ascii="SimSun" w:eastAsia="SimSun" w:hAnsi="SimSun" w:hint="eastAsia"/>
          <w:color w:val="000000" w:themeColor="text1"/>
          <w:lang w:eastAsia="zh-CN"/>
        </w:rPr>
        <w:t>，“只是分给这许多人还算什么呢？”这是什么意思？</w:t>
      </w:r>
    </w:p>
    <w:p w14:paraId="13C44B29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就是说分给这么多人也不够。所以我们也不要怕做一点点没有用，放在神手上，就不一样了。</w:t>
      </w:r>
    </w:p>
    <w:p w14:paraId="6C841B1D" w14:textId="1DEE7053" w:rsidR="0046414E" w:rsidRDefault="00FB2DF0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3．</w:t>
      </w:r>
      <w:r w:rsidR="0046414E">
        <w:rPr>
          <w:rFonts w:ascii="SimSun" w:eastAsia="SimSun" w:hAnsi="SimSun" w:hint="eastAsia"/>
          <w:color w:val="000000" w:themeColor="text1"/>
          <w:lang w:eastAsia="zh-CN"/>
        </w:rPr>
        <w:t>日子近了，白马、红马、黑马，我们会经历吗？</w:t>
      </w:r>
    </w:p>
    <w:p w14:paraId="231122B8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神的儿女不会经历这些，因为已经被提了，七年大灾难我们不会经历。</w:t>
      </w:r>
    </w:p>
    <w:p w14:paraId="636DB7FF" w14:textId="01805730" w:rsidR="0046414E" w:rsidRDefault="00FB2DF0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4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 w:rsidR="0046414E">
        <w:rPr>
          <w:rFonts w:ascii="SimSun" w:eastAsia="SimSun" w:hAnsi="SimSun" w:hint="eastAsia"/>
          <w:color w:val="000000" w:themeColor="text1"/>
          <w:lang w:eastAsia="zh-CN"/>
        </w:rPr>
        <w:t>担心自己做的不够好，不能进天堂。</w:t>
      </w:r>
    </w:p>
    <w:p w14:paraId="03389299" w14:textId="0BE369CE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信不是靠行为，以弗所书2</w:t>
      </w:r>
      <w:r>
        <w:rPr>
          <w:rFonts w:ascii="SimSun" w:eastAsia="SimSun" w:hAnsi="SimSun"/>
          <w:color w:val="000000" w:themeColor="text1"/>
          <w:lang w:eastAsia="zh-CN"/>
        </w:rPr>
        <w:t>:8-10</w:t>
      </w:r>
      <w:r>
        <w:rPr>
          <w:rFonts w:ascii="SimSun" w:eastAsia="SimSun" w:hAnsi="SimSun" w:hint="eastAsia"/>
          <w:color w:val="000000" w:themeColor="text1"/>
          <w:lang w:eastAsia="zh-CN"/>
        </w:rPr>
        <w:t>，“你们得救是本乎恩，也因着信；这并不是出于自己，乃是神所赐的；也不是出于行为，免得有人自夸”。</w:t>
      </w:r>
    </w:p>
    <w:p w14:paraId="2C5CACB5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5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是有圣灵的感动，才和弟兄姐妹有联系和奉献吗？</w:t>
      </w:r>
    </w:p>
    <w:p w14:paraId="7A5A6D46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圣灵的感动很难说了。如果自己不愿意就好好祷告，如果是神的心意，他会让你的心软化。</w:t>
      </w:r>
    </w:p>
    <w:p w14:paraId="7A1F1F3F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6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罗马书强调信，雅各书是对信的人讲的。</w:t>
      </w:r>
    </w:p>
    <w:p w14:paraId="16FEA7CE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罗马书讲因信称义，是说一定有行为的，用亚伯拉罕的例子，因行为称义；以弗所书4</w:t>
      </w:r>
      <w:r>
        <w:rPr>
          <w:rFonts w:ascii="SimSun" w:eastAsia="SimSun" w:hAnsi="SimSun"/>
          <w:color w:val="000000" w:themeColor="text1"/>
          <w:lang w:eastAsia="zh-CN"/>
        </w:rPr>
        <w:t>:1-2</w:t>
      </w:r>
      <w:r>
        <w:rPr>
          <w:rFonts w:ascii="SimSun" w:eastAsia="SimSun" w:hAnsi="SimSun" w:hint="eastAsia"/>
          <w:color w:val="000000" w:themeColor="text1"/>
          <w:lang w:eastAsia="zh-CN"/>
        </w:rPr>
        <w:t>，信和行为要相称；2</w:t>
      </w:r>
      <w:r>
        <w:rPr>
          <w:rFonts w:ascii="SimSun" w:eastAsia="SimSun" w:hAnsi="SimSun"/>
          <w:color w:val="000000" w:themeColor="text1"/>
          <w:lang w:eastAsia="zh-CN"/>
        </w:rPr>
        <w:t>:10</w:t>
      </w:r>
      <w:r>
        <w:rPr>
          <w:rFonts w:ascii="SimSun" w:eastAsia="SimSun" w:hAnsi="SimSun" w:hint="eastAsia"/>
          <w:color w:val="000000" w:themeColor="text1"/>
          <w:lang w:eastAsia="zh-CN"/>
        </w:rPr>
        <w:t>，信的人肯定有行为，神救我们，我们就能行出善来。</w:t>
      </w:r>
    </w:p>
    <w:p w14:paraId="42783D50" w14:textId="77777777" w:rsidR="0046414E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7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有人说整天认罪，就不能进天国。因为主耶稣已经用宝血洗净我们，不是罪人了。</w:t>
      </w:r>
    </w:p>
    <w:p w14:paraId="0E08F5D5" w14:textId="339D860F" w:rsidR="0057688E" w:rsidRPr="00FB2DF0" w:rsidRDefault="0046414E" w:rsidP="00FB2DF0">
      <w:pPr>
        <w:pStyle w:val="ListBullet"/>
        <w:numPr>
          <w:ilvl w:val="0"/>
          <w:numId w:val="0"/>
        </w:numPr>
        <w:jc w:val="both"/>
        <w:rPr>
          <w:rFonts w:ascii="SimSun" w:eastAsia="SimSun" w:hAnsi="SimSun" w:hint="eastAsia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我们是在名义上称义了，不等于不再犯罪。大卫借刀杀人、犯奸淫，但神要他，因为他悔改。如果人犯罪了，心里还有平安，那是真的信吗？神赦免我们从亚当夏娃开始的罪，也会赦免我们以后的罪，但是有条件，就是要认罪悔改。</w:t>
      </w:r>
    </w:p>
    <w:p w14:paraId="30137812" w14:textId="30ABBCE7" w:rsidR="0046414E" w:rsidRPr="006F3E79" w:rsidRDefault="0046414E" w:rsidP="0046414E">
      <w:pPr>
        <w:pStyle w:val="Heading1"/>
        <w:rPr>
          <w:rFonts w:ascii="SimSun" w:eastAsia="SimSun" w:hAnsi="SimSun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bookmarkStart w:id="71" w:name="_Toc180860586"/>
      <w:r w:rsidRPr="0057688E">
        <w:rPr>
          <w:rFonts w:hint="eastAsia"/>
          <w:lang w:eastAsia="zh-CN"/>
        </w:rPr>
        <w:lastRenderedPageBreak/>
        <w:t>基督的生平</w:t>
      </w:r>
      <w:r w:rsidR="007911F9">
        <w:rPr>
          <w:rFonts w:hint="eastAsia"/>
          <w:lang w:eastAsia="zh-CN"/>
        </w:rPr>
        <w:t>与教导</w:t>
      </w:r>
      <w:r w:rsidRPr="0057688E">
        <w:rPr>
          <w:rFonts w:hint="eastAsia"/>
          <w:lang w:eastAsia="zh-CN"/>
        </w:rPr>
        <w:t>（四十七）</w:t>
      </w:r>
      <w:r w:rsidRPr="0057688E">
        <w:rPr>
          <w:rFonts w:hint="eastAsia"/>
          <w:lang w:eastAsia="zh-CN"/>
        </w:rPr>
        <w:t xml:space="preserve">: </w:t>
      </w:r>
      <w:r w:rsidRPr="0057688E">
        <w:rPr>
          <w:rFonts w:hint="eastAsia"/>
          <w:lang w:eastAsia="zh-CN"/>
        </w:rPr>
        <w:t>你来吧！</w:t>
      </w:r>
      <w:bookmarkEnd w:id="71"/>
    </w:p>
    <w:p w14:paraId="75F2050E" w14:textId="77777777" w:rsidR="0046414E" w:rsidRPr="002C6ECD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时间2</w:t>
      </w:r>
      <w:r w:rsidRPr="002C6ECD">
        <w:rPr>
          <w:rFonts w:ascii="SimSun" w:eastAsia="SimSun" w:hAnsi="SimSun"/>
          <w:color w:val="000000" w:themeColor="text1"/>
          <w:lang w:eastAsia="zh-CN"/>
        </w:rPr>
        <w:t>023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年</w:t>
      </w:r>
      <w:r>
        <w:rPr>
          <w:rFonts w:ascii="SimSun" w:eastAsia="SimSun" w:hAnsi="SimSun"/>
          <w:color w:val="000000" w:themeColor="text1"/>
          <w:lang w:eastAsia="zh-CN"/>
        </w:rPr>
        <w:t>12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月</w:t>
      </w:r>
      <w:r>
        <w:rPr>
          <w:rFonts w:ascii="SimSun" w:eastAsia="SimSun" w:hAnsi="SimSun"/>
          <w:color w:val="000000" w:themeColor="text1"/>
          <w:lang w:eastAsia="zh-CN"/>
        </w:rPr>
        <w:t>2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日</w:t>
      </w:r>
    </w:p>
    <w:p w14:paraId="60B8E4F7" w14:textId="77777777" w:rsidR="0046414E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相关经文：</w:t>
      </w:r>
      <w:r w:rsidRPr="00E5471C">
        <w:rPr>
          <w:rFonts w:ascii="SimSun" w:eastAsia="SimSun" w:hAnsi="SimSun" w:hint="eastAsia"/>
          <w:color w:val="000000" w:themeColor="text1"/>
          <w:lang w:eastAsia="zh-CN"/>
        </w:rPr>
        <w:t>马太福音</w:t>
      </w:r>
      <w:r w:rsidRPr="00E5471C">
        <w:rPr>
          <w:rFonts w:ascii="SimSun" w:eastAsia="SimSun" w:hAnsi="SimSun"/>
          <w:color w:val="000000" w:themeColor="text1"/>
          <w:lang w:eastAsia="zh-CN"/>
        </w:rPr>
        <w:t xml:space="preserve">14:22-36 </w:t>
      </w:r>
    </w:p>
    <w:p w14:paraId="3034D3BD" w14:textId="77777777" w:rsidR="0046414E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9</w:t>
      </w:r>
      <w:r>
        <w:rPr>
          <w:rFonts w:ascii="SimSun" w:eastAsia="SimSun" w:hAnsi="SimSun" w:hint="eastAsia"/>
          <w:color w:val="000000" w:themeColor="text1"/>
          <w:lang w:eastAsia="zh-CN"/>
        </w:rPr>
        <w:t>节，你来吧！任何人只要愿意来到基督的面前，就可以有盼望。我们需要信任主耶稣，需要认识到我们需要主耶稣，让我们的生活能够有力量、有盼望。</w:t>
      </w:r>
    </w:p>
    <w:p w14:paraId="75ABC4BC" w14:textId="77777777" w:rsidR="0046414E" w:rsidRPr="001E6F81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1E6F81">
        <w:rPr>
          <w:rFonts w:ascii="SimSun" w:eastAsia="SimSun" w:hAnsi="SimSun" w:hint="eastAsia"/>
          <w:b/>
          <w:bCs/>
          <w:color w:val="000000" w:themeColor="text1"/>
          <w:lang w:eastAsia="zh-CN"/>
        </w:rPr>
        <w:t>一．马太福音</w:t>
      </w:r>
      <w:r w:rsidRPr="001E6F81">
        <w:rPr>
          <w:rFonts w:ascii="SimSun" w:eastAsia="SimSun" w:hAnsi="SimSun"/>
          <w:b/>
          <w:bCs/>
          <w:color w:val="000000" w:themeColor="text1"/>
          <w:lang w:eastAsia="zh-CN"/>
        </w:rPr>
        <w:t>14:22-23</w:t>
      </w:r>
      <w:r w:rsidRPr="001E6F81">
        <w:rPr>
          <w:rFonts w:ascii="SimSun" w:eastAsia="SimSun" w:hAnsi="SimSun" w:hint="eastAsia"/>
          <w:b/>
          <w:bCs/>
          <w:color w:val="000000" w:themeColor="text1"/>
          <w:lang w:eastAsia="zh-CN"/>
        </w:rPr>
        <w:t>，主耶稣的榜样提醒我们所有人都需要的祷告方式</w:t>
      </w:r>
    </w:p>
    <w:p w14:paraId="59A760A6" w14:textId="77777777" w:rsidR="0046414E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2</w:t>
      </w:r>
      <w:r>
        <w:rPr>
          <w:rFonts w:ascii="SimSun" w:eastAsia="SimSun" w:hAnsi="SimSun" w:hint="eastAsia"/>
          <w:color w:val="000000" w:themeColor="text1"/>
          <w:lang w:eastAsia="zh-CN"/>
        </w:rPr>
        <w:t>节，前面讲的是五饼二鱼的故事，主耶稣用五饼二鱼喂饱了超过5</w:t>
      </w:r>
      <w:r>
        <w:rPr>
          <w:rFonts w:ascii="SimSun" w:eastAsia="SimSun" w:hAnsi="SimSun"/>
          <w:color w:val="000000" w:themeColor="text1"/>
          <w:lang w:eastAsia="zh-CN"/>
        </w:rPr>
        <w:t>000</w:t>
      </w:r>
      <w:r>
        <w:rPr>
          <w:rFonts w:ascii="SimSun" w:eastAsia="SimSun" w:hAnsi="SimSun" w:hint="eastAsia"/>
          <w:color w:val="000000" w:themeColor="text1"/>
          <w:lang w:eastAsia="zh-CN"/>
        </w:rPr>
        <w:t>人。这事以后，主耶稣“随即”、立刻做的事，是把门徒催走。这时他们在加利利湖的西北边，要渡到东北边的伯赛大。散了众人后，他就独自上山去祷告。主耶稣需要一个人，跟神交通，他给门徒立下一个榜样。我们需要祷告，但是祷告的方式要注意。</w:t>
      </w:r>
    </w:p>
    <w:p w14:paraId="05339FFE" w14:textId="77777777" w:rsidR="0046414E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方式一，在经历了属灵高潮，或者一帆风神、经历神的祝福之后，我们更需要祷告。因为人很容易骄傲，会认为都是自己的功劳。马可福音6</w:t>
      </w:r>
      <w:r>
        <w:rPr>
          <w:rFonts w:ascii="SimSun" w:eastAsia="SimSun" w:hAnsi="SimSun"/>
          <w:color w:val="000000" w:themeColor="text1"/>
          <w:lang w:eastAsia="zh-CN"/>
        </w:rPr>
        <w:t>:45</w:t>
      </w:r>
      <w:r>
        <w:rPr>
          <w:rFonts w:ascii="SimSun" w:eastAsia="SimSun" w:hAnsi="SimSun" w:hint="eastAsia"/>
          <w:color w:val="000000" w:themeColor="text1"/>
          <w:lang w:eastAsia="zh-CN"/>
        </w:rPr>
        <w:t>，同样的故事。</w:t>
      </w:r>
    </w:p>
    <w:p w14:paraId="288D8507" w14:textId="77777777" w:rsidR="0046414E" w:rsidRPr="00E5471C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3</w:t>
      </w:r>
      <w:r>
        <w:rPr>
          <w:rFonts w:ascii="SimSun" w:eastAsia="SimSun" w:hAnsi="SimSun" w:hint="eastAsia"/>
          <w:color w:val="000000" w:themeColor="text1"/>
          <w:lang w:eastAsia="zh-CN"/>
        </w:rPr>
        <w:t>节，“只有他一人在那里”，圣经每一句话都重要。“到了晚上”，他祷告的时间很长。马可1</w:t>
      </w:r>
      <w:r>
        <w:rPr>
          <w:rFonts w:ascii="SimSun" w:eastAsia="SimSun" w:hAnsi="SimSun"/>
          <w:color w:val="000000" w:themeColor="text1"/>
          <w:lang w:eastAsia="zh-CN"/>
        </w:rPr>
        <w:t>:35</w:t>
      </w:r>
      <w:r>
        <w:rPr>
          <w:rFonts w:ascii="SimSun" w:eastAsia="SimSun" w:hAnsi="SimSun" w:hint="eastAsia"/>
          <w:color w:val="000000" w:themeColor="text1"/>
          <w:lang w:eastAsia="zh-CN"/>
        </w:rPr>
        <w:t>，“天未亮的时候”，“到旷野去”，祷告不一定在晚上，这里强调的是“单独”；路加福音5</w:t>
      </w:r>
      <w:r>
        <w:rPr>
          <w:rFonts w:ascii="SimSun" w:eastAsia="SimSun" w:hAnsi="SimSun"/>
          <w:color w:val="000000" w:themeColor="text1"/>
          <w:lang w:eastAsia="zh-CN"/>
        </w:rPr>
        <w:t>:15-16</w:t>
      </w:r>
      <w:r>
        <w:rPr>
          <w:rFonts w:ascii="SimSun" w:eastAsia="SimSun" w:hAnsi="SimSun" w:hint="eastAsia"/>
          <w:color w:val="000000" w:themeColor="text1"/>
          <w:lang w:eastAsia="zh-CN"/>
        </w:rPr>
        <w:t>，“耶稣却退到旷野去祷告，6</w:t>
      </w:r>
      <w:r>
        <w:rPr>
          <w:rFonts w:ascii="SimSun" w:eastAsia="SimSun" w:hAnsi="SimSun"/>
          <w:color w:val="000000" w:themeColor="text1"/>
          <w:lang w:eastAsia="zh-CN"/>
        </w:rPr>
        <w:t>:12“</w:t>
      </w:r>
      <w:r>
        <w:rPr>
          <w:rFonts w:ascii="SimSun" w:eastAsia="SimSun" w:hAnsi="SimSun" w:hint="eastAsia"/>
          <w:color w:val="000000" w:themeColor="text1"/>
          <w:lang w:eastAsia="zh-CN"/>
        </w:rPr>
        <w:t>整夜祷告”，这里强调的是“单独”。</w:t>
      </w:r>
    </w:p>
    <w:p w14:paraId="58352865" w14:textId="77777777" w:rsidR="0046414E" w:rsidRPr="00C11773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方式二，单独祷告。单独的时间能显出一个人的品格，在暗中没有人的时候，就能看出人的本性，多人时和单人时是不一样的。多数人怕单独的时间，因为神看见、人看不见。主耶稣经常离开众人，单独和神祷告，他需要天父。如果你单独跟神祷告，意味着，你需要主耶稣。</w:t>
      </w:r>
    </w:p>
    <w:p w14:paraId="0A5B9624" w14:textId="77777777" w:rsidR="0046414E" w:rsidRPr="001E6F81" w:rsidRDefault="0046414E">
      <w:pPr>
        <w:pStyle w:val="ListBullet"/>
        <w:numPr>
          <w:ilvl w:val="0"/>
          <w:numId w:val="54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1E6F81">
        <w:rPr>
          <w:rFonts w:ascii="SimSun" w:eastAsia="SimSun" w:hAnsi="SimSun" w:hint="eastAsia"/>
          <w:b/>
          <w:bCs/>
          <w:color w:val="000000" w:themeColor="text1"/>
          <w:lang w:eastAsia="zh-CN"/>
        </w:rPr>
        <w:t>马太福音</w:t>
      </w:r>
      <w:r w:rsidRPr="001E6F81">
        <w:rPr>
          <w:rFonts w:ascii="SimSun" w:eastAsia="SimSun" w:hAnsi="SimSun"/>
          <w:b/>
          <w:bCs/>
          <w:color w:val="000000" w:themeColor="text1"/>
          <w:lang w:eastAsia="zh-CN"/>
        </w:rPr>
        <w:t>14:24-26</w:t>
      </w:r>
      <w:r w:rsidRPr="001E6F81">
        <w:rPr>
          <w:rFonts w:ascii="SimSun" w:eastAsia="SimSun" w:hAnsi="SimSun" w:hint="eastAsia"/>
          <w:b/>
          <w:bCs/>
          <w:color w:val="000000" w:themeColor="text1"/>
          <w:lang w:eastAsia="zh-CN"/>
        </w:rPr>
        <w:t>，门徒的经历显示了我们是多么需要主耶稣</w:t>
      </w:r>
      <w:r w:rsidRPr="001E6F81">
        <w:rPr>
          <w:rFonts w:ascii="SimSun" w:eastAsia="SimSun" w:hAnsi="SimSun"/>
          <w:b/>
          <w:bCs/>
          <w:color w:val="000000" w:themeColor="text1"/>
          <w:lang w:eastAsia="zh-CN"/>
        </w:rPr>
        <w:t xml:space="preserve"> </w:t>
      </w:r>
    </w:p>
    <w:p w14:paraId="769BA8AF" w14:textId="77777777" w:rsidR="0046414E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4</w:t>
      </w:r>
      <w:r>
        <w:rPr>
          <w:rFonts w:ascii="SimSun" w:eastAsia="SimSun" w:hAnsi="SimSun" w:hint="eastAsia"/>
          <w:color w:val="000000" w:themeColor="text1"/>
          <w:lang w:eastAsia="zh-CN"/>
        </w:rPr>
        <w:t>节，“因风不顺，被浪摇撼”。加利利湖的海拔是零度以下，两边都是高山，湖面随时会有暴风。这里告诉我们，在地上的生活，会遇到难</w:t>
      </w: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处，没有人会一帆风顺。约翰6</w:t>
      </w:r>
      <w:r>
        <w:rPr>
          <w:rFonts w:ascii="SimSun" w:eastAsia="SimSun" w:hAnsi="SimSun"/>
          <w:color w:val="000000" w:themeColor="text1"/>
          <w:lang w:eastAsia="zh-CN"/>
        </w:rPr>
        <w:t>:16-19</w:t>
      </w:r>
      <w:r>
        <w:rPr>
          <w:rFonts w:ascii="SimSun" w:eastAsia="SimSun" w:hAnsi="SimSun" w:hint="eastAsia"/>
          <w:color w:val="000000" w:themeColor="text1"/>
          <w:lang w:eastAsia="zh-CN"/>
        </w:rPr>
        <w:t>，“忽然狂风大作，海就翻腾起来”。风把船吹离岸边，很难走直线。门徒的经历显示我们需要主耶稣，我们处于生活的逆境、面对风暴时，主耶稣会帮助我们。</w:t>
      </w:r>
    </w:p>
    <w:p w14:paraId="4CA337F6" w14:textId="77777777" w:rsidR="0046414E" w:rsidRPr="00E5471C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25-26</w:t>
      </w:r>
      <w:r>
        <w:rPr>
          <w:rFonts w:ascii="SimSun" w:eastAsia="SimSun" w:hAnsi="SimSun" w:hint="eastAsia"/>
          <w:color w:val="000000" w:themeColor="text1"/>
          <w:lang w:eastAsia="zh-CN"/>
        </w:rPr>
        <w:t>节，门徒“害怕”。这些门徒多数是有经验的渔夫，对加利利湖也很熟悉，但这时候他们害怕。马可福音6</w:t>
      </w:r>
      <w:r>
        <w:rPr>
          <w:rFonts w:ascii="SimSun" w:eastAsia="SimSun" w:hAnsi="SimSun"/>
          <w:color w:val="000000" w:themeColor="text1"/>
          <w:lang w:eastAsia="zh-CN"/>
        </w:rPr>
        <w:t>:48</w:t>
      </w:r>
      <w:r>
        <w:rPr>
          <w:rFonts w:ascii="SimSun" w:eastAsia="SimSun" w:hAnsi="SimSun" w:hint="eastAsia"/>
          <w:color w:val="000000" w:themeColor="text1"/>
          <w:lang w:eastAsia="zh-CN"/>
        </w:rPr>
        <w:t>，记载有一点不同，“看见门徒因风不顺，摇橹甚苦”。我们在生活的患难里面，遇到风暴时，不要忘记，</w:t>
      </w:r>
      <w:r w:rsidRPr="00EB53B6">
        <w:rPr>
          <w:rFonts w:ascii="SimSun" w:eastAsia="SimSun" w:hAnsi="SimSun" w:hint="eastAsia"/>
          <w:color w:val="000000" w:themeColor="text1"/>
          <w:lang w:eastAsia="zh-CN"/>
        </w:rPr>
        <w:t>主耶稣看见</w:t>
      </w:r>
      <w:r>
        <w:rPr>
          <w:rFonts w:ascii="SimSun" w:eastAsia="SimSun" w:hAnsi="SimSun" w:hint="eastAsia"/>
          <w:color w:val="000000" w:themeColor="text1"/>
          <w:lang w:eastAsia="zh-CN"/>
        </w:rPr>
        <w:t>；我们担当不了的时候，记住</w:t>
      </w:r>
      <w:r w:rsidRPr="00EB53B6">
        <w:rPr>
          <w:rFonts w:ascii="SimSun" w:eastAsia="SimSun" w:hAnsi="SimSun" w:hint="eastAsia"/>
          <w:color w:val="000000" w:themeColor="text1"/>
          <w:lang w:eastAsia="zh-CN"/>
        </w:rPr>
        <w:t>主耶稣看见</w:t>
      </w:r>
      <w:r>
        <w:rPr>
          <w:rFonts w:ascii="SimSun" w:eastAsia="SimSun" w:hAnsi="SimSun" w:hint="eastAsia"/>
          <w:color w:val="000000" w:themeColor="text1"/>
          <w:lang w:eastAsia="zh-CN"/>
        </w:rPr>
        <w:t>，这就不同了。这里主耶稣的眼睛没有离开门徒。</w:t>
      </w:r>
    </w:p>
    <w:p w14:paraId="2CA6B1E8" w14:textId="77777777" w:rsidR="0046414E" w:rsidRPr="001E6F81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1E6F81">
        <w:rPr>
          <w:rFonts w:ascii="SimSun" w:eastAsia="SimSun" w:hAnsi="SimSun" w:hint="eastAsia"/>
          <w:b/>
          <w:bCs/>
          <w:color w:val="000000" w:themeColor="text1"/>
          <w:lang w:eastAsia="zh-CN"/>
        </w:rPr>
        <w:t>三．马太福音</w:t>
      </w:r>
      <w:r w:rsidRPr="001E6F81">
        <w:rPr>
          <w:rFonts w:ascii="SimSun" w:eastAsia="SimSun" w:hAnsi="SimSun"/>
          <w:b/>
          <w:bCs/>
          <w:color w:val="000000" w:themeColor="text1"/>
          <w:lang w:eastAsia="zh-CN"/>
        </w:rPr>
        <w:t>14:27</w:t>
      </w:r>
      <w:r w:rsidRPr="001E6F81">
        <w:rPr>
          <w:rFonts w:ascii="SimSun" w:eastAsia="SimSun" w:hAnsi="SimSun" w:hint="eastAsia"/>
          <w:b/>
          <w:bCs/>
          <w:color w:val="000000" w:themeColor="text1"/>
          <w:lang w:eastAsia="zh-CN"/>
        </w:rPr>
        <w:t>，主耶稣的鼓励是我们必须相信祂的原因</w:t>
      </w:r>
      <w:r w:rsidRPr="001E6F81">
        <w:rPr>
          <w:rFonts w:ascii="SimSun" w:eastAsia="SimSun" w:hAnsi="SimSun"/>
          <w:b/>
          <w:bCs/>
          <w:color w:val="000000" w:themeColor="text1"/>
          <w:lang w:eastAsia="zh-CN"/>
        </w:rPr>
        <w:t xml:space="preserve"> </w:t>
      </w:r>
    </w:p>
    <w:p w14:paraId="1203ED72" w14:textId="77777777" w:rsidR="0046414E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7</w:t>
      </w:r>
      <w:r>
        <w:rPr>
          <w:rFonts w:ascii="SimSun" w:eastAsia="SimSun" w:hAnsi="SimSun" w:hint="eastAsia"/>
          <w:color w:val="000000" w:themeColor="text1"/>
          <w:lang w:eastAsia="zh-CN"/>
        </w:rPr>
        <w:t>节，“你们放心，是我，不要怕！”这是何等大的鼓励。</w:t>
      </w:r>
    </w:p>
    <w:p w14:paraId="3BB8F1ED" w14:textId="77777777" w:rsidR="0046414E" w:rsidRPr="00E5471C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诗篇2</w:t>
      </w:r>
      <w:r>
        <w:rPr>
          <w:rFonts w:ascii="SimSun" w:eastAsia="SimSun" w:hAnsi="SimSun"/>
          <w:color w:val="000000" w:themeColor="text1"/>
          <w:lang w:eastAsia="zh-CN"/>
        </w:rPr>
        <w:t>7:14</w:t>
      </w:r>
      <w:r>
        <w:rPr>
          <w:rFonts w:ascii="SimSun" w:eastAsia="SimSun" w:hAnsi="SimSun" w:hint="eastAsia"/>
          <w:color w:val="000000" w:themeColor="text1"/>
          <w:lang w:eastAsia="zh-CN"/>
        </w:rPr>
        <w:t>，“要等候耶和华！”这里的“等候”和时间没有关系，不是我们要等多久。这里的意思是相信、依靠；约翰1</w:t>
      </w:r>
      <w:r>
        <w:rPr>
          <w:rFonts w:ascii="SimSun" w:eastAsia="SimSun" w:hAnsi="SimSun"/>
          <w:color w:val="000000" w:themeColor="text1"/>
          <w:lang w:eastAsia="zh-CN"/>
        </w:rPr>
        <w:t>6:33</w:t>
      </w:r>
      <w:r>
        <w:rPr>
          <w:rFonts w:ascii="SimSun" w:eastAsia="SimSun" w:hAnsi="SimSun" w:hint="eastAsia"/>
          <w:color w:val="000000" w:themeColor="text1"/>
          <w:lang w:eastAsia="zh-CN"/>
        </w:rPr>
        <w:t>，“在世上，你们有困难，但你们可以放心，我已经胜了世界”；以赛亚书4</w:t>
      </w:r>
      <w:r>
        <w:rPr>
          <w:rFonts w:ascii="SimSun" w:eastAsia="SimSun" w:hAnsi="SimSun"/>
          <w:color w:val="000000" w:themeColor="text1"/>
          <w:lang w:eastAsia="zh-CN"/>
        </w:rPr>
        <w:t>1:10</w:t>
      </w:r>
      <w:r>
        <w:rPr>
          <w:rFonts w:ascii="SimSun" w:eastAsia="SimSun" w:hAnsi="SimSun" w:hint="eastAsia"/>
          <w:color w:val="000000" w:themeColor="text1"/>
          <w:lang w:eastAsia="zh-CN"/>
        </w:rPr>
        <w:t>，“你不要害怕，因为我与你同在；不要惊惶，因为我是你的神。我必坚固你，我必帮助你，我必用我公义的右手扶持你”；以撒亚书4</w:t>
      </w:r>
      <w:r>
        <w:rPr>
          <w:rFonts w:ascii="SimSun" w:eastAsia="SimSun" w:hAnsi="SimSun"/>
          <w:color w:val="000000" w:themeColor="text1"/>
          <w:lang w:eastAsia="zh-CN"/>
        </w:rPr>
        <w:t>3:1-2</w:t>
      </w:r>
      <w:r>
        <w:rPr>
          <w:rFonts w:ascii="SimSun" w:eastAsia="SimSun" w:hAnsi="SimSun" w:hint="eastAsia"/>
          <w:color w:val="000000" w:themeColor="text1"/>
          <w:lang w:eastAsia="zh-CN"/>
        </w:rPr>
        <w:t>，“你从水中经过，我必与你同在；你趟过江河，水必不漫过你；你从火中行过，必不被烧，火焰也不着在你身上”。</w:t>
      </w:r>
    </w:p>
    <w:p w14:paraId="4125DDD3" w14:textId="77777777" w:rsidR="0046414E" w:rsidRPr="001E6F81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1E6F81">
        <w:rPr>
          <w:rFonts w:ascii="SimSun" w:eastAsia="SimSun" w:hAnsi="SimSun" w:hint="eastAsia"/>
          <w:b/>
          <w:bCs/>
          <w:color w:val="000000" w:themeColor="text1"/>
          <w:lang w:eastAsia="zh-CN"/>
        </w:rPr>
        <w:t>四．马太福音</w:t>
      </w:r>
      <w:r w:rsidRPr="001E6F81">
        <w:rPr>
          <w:rFonts w:ascii="SimSun" w:eastAsia="SimSun" w:hAnsi="SimSun"/>
          <w:b/>
          <w:bCs/>
          <w:color w:val="000000" w:themeColor="text1"/>
          <w:lang w:eastAsia="zh-CN"/>
        </w:rPr>
        <w:t>14:28-31</w:t>
      </w:r>
      <w:r w:rsidRPr="001E6F81">
        <w:rPr>
          <w:rFonts w:ascii="SimSun" w:eastAsia="SimSun" w:hAnsi="SimSun" w:hint="eastAsia"/>
          <w:b/>
          <w:bCs/>
          <w:color w:val="000000" w:themeColor="text1"/>
          <w:lang w:eastAsia="zh-CN"/>
        </w:rPr>
        <w:t>，彼得与主耶稣在水面上相遇的结果教导我们必须相信主耶稣</w:t>
      </w:r>
    </w:p>
    <w:p w14:paraId="64BBC17D" w14:textId="77777777" w:rsidR="0046414E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8</w:t>
      </w:r>
      <w:r>
        <w:rPr>
          <w:rFonts w:ascii="SimSun" w:eastAsia="SimSun" w:hAnsi="SimSun" w:hint="eastAsia"/>
          <w:color w:val="000000" w:themeColor="text1"/>
          <w:lang w:eastAsia="zh-CN"/>
        </w:rPr>
        <w:t>节，“如果是你”，就是“既然是你”。主耶稣的话，彼得听进去了。很多时候，我们没有听进去。彼得不是试探神，而是他听进了主耶稣的话。</w:t>
      </w:r>
    </w:p>
    <w:p w14:paraId="11FAD073" w14:textId="77777777" w:rsidR="0046414E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9</w:t>
      </w:r>
      <w:r>
        <w:rPr>
          <w:rFonts w:ascii="SimSun" w:eastAsia="SimSun" w:hAnsi="SimSun" w:hint="eastAsia"/>
          <w:color w:val="000000" w:themeColor="text1"/>
          <w:lang w:eastAsia="zh-CN"/>
        </w:rPr>
        <w:t>节，“你来吧”，彼得就从船上下去了。彼得勇敢，听到主耶稣的话，他立刻反应，没有怀疑。马太1</w:t>
      </w:r>
      <w:r>
        <w:rPr>
          <w:rFonts w:ascii="SimSun" w:eastAsia="SimSun" w:hAnsi="SimSun"/>
          <w:color w:val="000000" w:themeColor="text1"/>
          <w:lang w:eastAsia="zh-CN"/>
        </w:rPr>
        <w:t>1:28</w:t>
      </w:r>
      <w:r>
        <w:rPr>
          <w:rFonts w:ascii="SimSun" w:eastAsia="SimSun" w:hAnsi="SimSun" w:hint="eastAsia"/>
          <w:color w:val="000000" w:themeColor="text1"/>
          <w:lang w:eastAsia="zh-CN"/>
        </w:rPr>
        <w:t>，主耶稣说“凡劳苦担重担的人可以到我这里来，我就使你们得安息”。我们需要学习这功课。</w:t>
      </w:r>
    </w:p>
    <w:p w14:paraId="5E1B7ECD" w14:textId="77777777" w:rsidR="0046414E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0</w:t>
      </w:r>
      <w:r>
        <w:rPr>
          <w:rFonts w:ascii="SimSun" w:eastAsia="SimSun" w:hAnsi="SimSun" w:hint="eastAsia"/>
          <w:color w:val="000000" w:themeColor="text1"/>
          <w:lang w:eastAsia="zh-CN"/>
        </w:rPr>
        <w:t>节，“只因见风甚大，就害怕，就要沉下去”，彼得的眼睛已经离开主耶稣，转向大风浪，所以出问题了。很多时候，我们定睛在周遭的环境时，就要出问题了。很多时候就走不出来了，影响我们对神的信心。</w:t>
      </w:r>
    </w:p>
    <w:p w14:paraId="5FDC730F" w14:textId="77777777" w:rsidR="0046414E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在困难的时候，彼得知道喊叫“主啊，救我！”他没有很长时间的祷告。</w:t>
      </w:r>
    </w:p>
    <w:p w14:paraId="2736F891" w14:textId="77777777" w:rsidR="0046414E" w:rsidRPr="00B56FED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3</w:t>
      </w:r>
      <w:r>
        <w:rPr>
          <w:rFonts w:ascii="SimSun" w:eastAsia="SimSun" w:hAnsi="SimSun"/>
          <w:color w:val="000000" w:themeColor="text1"/>
          <w:lang w:eastAsia="zh-CN"/>
        </w:rPr>
        <w:t>1</w:t>
      </w:r>
      <w:r>
        <w:rPr>
          <w:rFonts w:ascii="SimSun" w:eastAsia="SimSun" w:hAnsi="SimSun" w:hint="eastAsia"/>
          <w:color w:val="000000" w:themeColor="text1"/>
          <w:lang w:eastAsia="zh-CN"/>
        </w:rPr>
        <w:t>节，主耶稣赶紧伸手拉住他，“你这小信的人啊”。不是没有信心，是小信。马可6</w:t>
      </w:r>
      <w:r>
        <w:rPr>
          <w:rFonts w:ascii="SimSun" w:eastAsia="SimSun" w:hAnsi="SimSun"/>
          <w:color w:val="000000" w:themeColor="text1"/>
          <w:lang w:eastAsia="zh-CN"/>
        </w:rPr>
        <w:t>:51-52</w:t>
      </w:r>
      <w:r>
        <w:rPr>
          <w:rFonts w:ascii="SimSun" w:eastAsia="SimSun" w:hAnsi="SimSun" w:hint="eastAsia"/>
          <w:color w:val="000000" w:themeColor="text1"/>
          <w:lang w:eastAsia="zh-CN"/>
        </w:rPr>
        <w:t>，解释了为什么“小信”，“这是因为他们不明白那分饼的事，心里还是愚顽”。主耶稣指出了门徒的问题。他们还没有真正认识主耶稣，所以借助大风浪让他们认识他是谁。</w:t>
      </w:r>
    </w:p>
    <w:p w14:paraId="02EA9EA8" w14:textId="77777777" w:rsidR="0046414E" w:rsidRPr="00793E71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793E71">
        <w:rPr>
          <w:rFonts w:ascii="SimSun" w:eastAsia="SimSun" w:hAnsi="SimSun" w:hint="eastAsia"/>
          <w:b/>
          <w:bCs/>
          <w:color w:val="000000" w:themeColor="text1"/>
          <w:lang w:eastAsia="zh-CN"/>
        </w:rPr>
        <w:t>五．马太福音</w:t>
      </w:r>
      <w:r w:rsidRPr="00793E71">
        <w:rPr>
          <w:rFonts w:ascii="SimSun" w:eastAsia="SimSun" w:hAnsi="SimSun"/>
          <w:b/>
          <w:bCs/>
          <w:color w:val="000000" w:themeColor="text1"/>
          <w:lang w:eastAsia="zh-CN"/>
        </w:rPr>
        <w:t>14:32-36</w:t>
      </w:r>
      <w:r w:rsidRPr="00793E71">
        <w:rPr>
          <w:rFonts w:ascii="SimSun" w:eastAsia="SimSun" w:hAnsi="SimSun" w:hint="eastAsia"/>
          <w:b/>
          <w:bCs/>
          <w:color w:val="000000" w:themeColor="text1"/>
          <w:lang w:eastAsia="zh-CN"/>
        </w:rPr>
        <w:t>，对主耶稣能力范围的认识该是我们每日生活的应用</w:t>
      </w:r>
      <w:r w:rsidRPr="00793E71">
        <w:rPr>
          <w:rFonts w:ascii="SimSun" w:eastAsia="SimSun" w:hAnsi="SimSun"/>
          <w:b/>
          <w:bCs/>
          <w:color w:val="000000" w:themeColor="text1"/>
          <w:lang w:eastAsia="zh-CN"/>
        </w:rPr>
        <w:t xml:space="preserve"> </w:t>
      </w:r>
    </w:p>
    <w:p w14:paraId="7DD54D8C" w14:textId="77777777" w:rsidR="0046414E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2</w:t>
      </w:r>
      <w:r>
        <w:rPr>
          <w:rFonts w:ascii="SimSun" w:eastAsia="SimSun" w:hAnsi="SimSun" w:hint="eastAsia"/>
          <w:color w:val="000000" w:themeColor="text1"/>
          <w:lang w:eastAsia="zh-CN"/>
        </w:rPr>
        <w:t>节，“风就住了”。神完全掌控我们遇到的环境，尽管有时非常恶劣，记住主耶稣掌控这一切。诗篇1</w:t>
      </w:r>
      <w:r>
        <w:rPr>
          <w:rFonts w:ascii="SimSun" w:eastAsia="SimSun" w:hAnsi="SimSun"/>
          <w:color w:val="000000" w:themeColor="text1"/>
          <w:lang w:eastAsia="zh-CN"/>
        </w:rPr>
        <w:t>48</w:t>
      </w:r>
      <w:r>
        <w:rPr>
          <w:rFonts w:ascii="SimSun" w:eastAsia="SimSun" w:hAnsi="SimSun" w:hint="eastAsia"/>
          <w:color w:val="000000" w:themeColor="text1"/>
          <w:lang w:eastAsia="zh-CN"/>
        </w:rPr>
        <w:t>：8，“火与冰雹，雪和雾气”，这一切都是从神来的。没有偶然的事情，都是要完成神要完成的。</w:t>
      </w:r>
    </w:p>
    <w:p w14:paraId="7B0CEEBE" w14:textId="77777777" w:rsidR="0046414E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3</w:t>
      </w:r>
      <w:r>
        <w:rPr>
          <w:rFonts w:ascii="SimSun" w:eastAsia="SimSun" w:hAnsi="SimSun" w:hint="eastAsia"/>
          <w:color w:val="000000" w:themeColor="text1"/>
          <w:lang w:eastAsia="zh-CN"/>
        </w:rPr>
        <w:t>节，“你真是神的儿子”。这是门徒第一次承认主耶稣是神的儿子。</w:t>
      </w:r>
    </w:p>
    <w:p w14:paraId="3A2FDBBF" w14:textId="77777777" w:rsidR="0046414E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4</w:t>
      </w:r>
      <w:r>
        <w:rPr>
          <w:rFonts w:ascii="SimSun" w:eastAsia="SimSun" w:hAnsi="SimSun" w:hint="eastAsia"/>
          <w:color w:val="000000" w:themeColor="text1"/>
          <w:lang w:eastAsia="zh-CN"/>
        </w:rPr>
        <w:t>节，五饼二鱼是发生在伯赛大，在加利利湖东北边。传统是说在加利利湖西北边，迦百农旁边。</w:t>
      </w:r>
    </w:p>
    <w:p w14:paraId="590DF771" w14:textId="77777777" w:rsidR="0046414E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主耶稣的能力不止是五饼二鱼，不止停住大风浪，他有能力医治</w:t>
      </w:r>
      <w:r w:rsidRPr="00EB53B6">
        <w:rPr>
          <w:rFonts w:ascii="SimSun" w:eastAsia="SimSun" w:hAnsi="SimSun" w:hint="eastAsia"/>
          <w:color w:val="000000" w:themeColor="text1"/>
          <w:lang w:eastAsia="zh-CN"/>
        </w:rPr>
        <w:t>所有人</w:t>
      </w:r>
      <w:r>
        <w:rPr>
          <w:rFonts w:ascii="SimSun" w:eastAsia="SimSun" w:hAnsi="SimSun" w:hint="eastAsia"/>
          <w:color w:val="000000" w:themeColor="text1"/>
          <w:lang w:eastAsia="zh-CN"/>
        </w:rPr>
        <w:t>的病。</w:t>
      </w:r>
    </w:p>
    <w:p w14:paraId="07DA87B7" w14:textId="77777777" w:rsidR="0046414E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记得无论我们遇到什么样的风浪，我们要定睛在主耶稣的身上。</w:t>
      </w:r>
    </w:p>
    <w:p w14:paraId="65952CE7" w14:textId="77777777" w:rsidR="0046414E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26E88751" w14:textId="77777777" w:rsidR="0046414E" w:rsidRPr="001A2701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1A2701">
        <w:rPr>
          <w:rFonts w:ascii="SimSun" w:eastAsia="SimSun" w:hAnsi="SimSun" w:hint="eastAsia"/>
          <w:b/>
          <w:bCs/>
          <w:color w:val="000000" w:themeColor="text1"/>
          <w:lang w:eastAsia="zh-CN"/>
        </w:rPr>
        <w:t>问题与分享：</w:t>
      </w:r>
    </w:p>
    <w:p w14:paraId="419BE965" w14:textId="77777777" w:rsidR="0046414E" w:rsidRPr="00D04B6C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D04B6C">
        <w:rPr>
          <w:rFonts w:ascii="SimSun" w:eastAsia="SimSun" w:hAnsi="SimSun" w:hint="eastAsia"/>
          <w:color w:val="000000" w:themeColor="text1"/>
          <w:lang w:eastAsia="zh-CN"/>
        </w:rPr>
        <w:t>1</w:t>
      </w:r>
      <w:r w:rsidRPr="00D04B6C">
        <w:rPr>
          <w:rFonts w:ascii="SimSun" w:eastAsia="SimSun" w:hAnsi="SimSun"/>
          <w:color w:val="000000" w:themeColor="text1"/>
          <w:lang w:eastAsia="zh-CN"/>
        </w:rPr>
        <w:t>.“</w:t>
      </w:r>
      <w:r w:rsidRPr="00D04B6C">
        <w:rPr>
          <w:rFonts w:ascii="SimSun" w:eastAsia="SimSun" w:hAnsi="SimSun" w:hint="eastAsia"/>
          <w:color w:val="000000" w:themeColor="text1"/>
          <w:lang w:eastAsia="zh-CN"/>
        </w:rPr>
        <w:t>小信”是指什么？</w:t>
      </w:r>
    </w:p>
    <w:p w14:paraId="15559FA9" w14:textId="77777777" w:rsidR="0046414E" w:rsidRPr="00EB53B6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EB53B6">
        <w:rPr>
          <w:rFonts w:ascii="SimSun" w:eastAsia="SimSun" w:hAnsi="SimSun" w:hint="eastAsia"/>
          <w:color w:val="000000" w:themeColor="text1"/>
          <w:lang w:eastAsia="zh-CN"/>
        </w:rPr>
        <w:t>信心不足，对耶稣的认识没有真正完全的认识。我们每个人差不多都是这样的。神是无所不在、无所不知。我们听到，有没有进到我们的心。</w:t>
      </w:r>
    </w:p>
    <w:p w14:paraId="10DAD350" w14:textId="77777777" w:rsidR="0046414E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D04B6C">
        <w:rPr>
          <w:rFonts w:ascii="SimSun" w:eastAsia="SimSun" w:hAnsi="SimSun" w:hint="eastAsia"/>
          <w:color w:val="000000" w:themeColor="text1"/>
          <w:lang w:eastAsia="zh-CN"/>
        </w:rPr>
        <w:t>2．这几次查经下来，有种感觉，主耶稣也有软弱的时候，要经过祷告的力量。施洗约翰的事，对</w:t>
      </w:r>
      <w:r>
        <w:rPr>
          <w:rFonts w:ascii="SimSun" w:eastAsia="SimSun" w:hAnsi="SimSun" w:hint="eastAsia"/>
          <w:color w:val="000000" w:themeColor="text1"/>
          <w:lang w:eastAsia="zh-CN"/>
        </w:rPr>
        <w:t>主</w:t>
      </w:r>
      <w:r w:rsidRPr="00D04B6C">
        <w:rPr>
          <w:rFonts w:ascii="SimSun" w:eastAsia="SimSun" w:hAnsi="SimSun" w:hint="eastAsia"/>
          <w:color w:val="000000" w:themeColor="text1"/>
          <w:lang w:eastAsia="zh-CN"/>
        </w:rPr>
        <w:t>耶稣来说也是重大的损失，也是众人信心软弱的时候，所以他要行一系列的神迹。</w:t>
      </w:r>
      <w:r>
        <w:rPr>
          <w:rFonts w:ascii="SimSun" w:eastAsia="SimSun" w:hAnsi="SimSun" w:hint="eastAsia"/>
          <w:color w:val="000000" w:themeColor="text1"/>
          <w:lang w:eastAsia="zh-CN"/>
        </w:rPr>
        <w:t>主耶稣</w:t>
      </w:r>
      <w:r w:rsidRPr="00D04B6C">
        <w:rPr>
          <w:rFonts w:ascii="SimSun" w:eastAsia="SimSun" w:hAnsi="SimSun" w:hint="eastAsia"/>
          <w:color w:val="000000" w:themeColor="text1"/>
          <w:lang w:eastAsia="zh-CN"/>
        </w:rPr>
        <w:t>祷告的时候特别打动我，觉得他也不是高高在上的，不是我永远无法模仿达到的境界。</w:t>
      </w:r>
      <w:r>
        <w:rPr>
          <w:rFonts w:ascii="SimSun" w:eastAsia="SimSun" w:hAnsi="SimSun" w:hint="eastAsia"/>
          <w:color w:val="000000" w:themeColor="text1"/>
          <w:lang w:eastAsia="zh-CN"/>
        </w:rPr>
        <w:t>今天对我是一个转折点。</w:t>
      </w:r>
    </w:p>
    <w:p w14:paraId="35E97164" w14:textId="77777777" w:rsidR="0046414E" w:rsidRPr="00EB53B6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EB53B6">
        <w:rPr>
          <w:rFonts w:ascii="SimSun" w:eastAsia="SimSun" w:hAnsi="SimSun" w:hint="eastAsia"/>
          <w:color w:val="000000" w:themeColor="text1"/>
          <w:lang w:eastAsia="zh-CN"/>
        </w:rPr>
        <w:t>是的，主耶稣道成肉身后是完全的人。施洗约翰死，主耶稣肯定伤心的，但是他不是失望，他知道施洗约翰的工完成了，神的工要成就。</w:t>
      </w:r>
    </w:p>
    <w:p w14:paraId="57AFCE30" w14:textId="77777777" w:rsidR="0046414E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0E85DE82" w14:textId="77777777" w:rsidR="0046414E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3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我们一帆风顺的时候，也要祷告。我们今天在属灵生命中，要经历神。像彼得一样，神对我们说的话，我们要经历，才会发自肺腑的说“你真是神的儿子”。</w:t>
      </w:r>
    </w:p>
    <w:p w14:paraId="40B5D740" w14:textId="77777777" w:rsidR="0046414E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4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今天看到主耶稣也要祷告，对“三位一体”有了更深的理解。</w:t>
      </w:r>
    </w:p>
    <w:p w14:paraId="1B0F8AAB" w14:textId="77777777" w:rsidR="0046414E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5</w:t>
      </w:r>
      <w:r>
        <w:rPr>
          <w:rFonts w:ascii="SimSun" w:eastAsia="SimSun" w:hAnsi="SimSun"/>
          <w:color w:val="000000" w:themeColor="text1"/>
          <w:lang w:eastAsia="zh-CN"/>
        </w:rPr>
        <w:t>.“</w:t>
      </w:r>
      <w:r>
        <w:rPr>
          <w:rFonts w:ascii="SimSun" w:eastAsia="SimSun" w:hAnsi="SimSun" w:hint="eastAsia"/>
          <w:color w:val="000000" w:themeColor="text1"/>
          <w:lang w:eastAsia="zh-CN"/>
        </w:rPr>
        <w:t>那里的人一认出耶稣”，以前他们见过主耶稣吗？</w:t>
      </w:r>
    </w:p>
    <w:p w14:paraId="3E47827C" w14:textId="77777777" w:rsidR="0046414E" w:rsidRPr="00D04B6C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EB53B6">
        <w:rPr>
          <w:rFonts w:ascii="SimSun" w:eastAsia="SimSun" w:hAnsi="SimSun" w:hint="eastAsia"/>
          <w:color w:val="000000" w:themeColor="text1"/>
          <w:lang w:eastAsia="zh-CN"/>
        </w:rPr>
        <w:t>主耶稣就在那一带活动，会有人认识他。</w:t>
      </w:r>
    </w:p>
    <w:p w14:paraId="5865AA02" w14:textId="77777777" w:rsidR="0046414E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6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以前觉得祷告太功利了，今天感到祷告是可以和主耶稣有情感上的联系。</w:t>
      </w:r>
    </w:p>
    <w:p w14:paraId="4F37FC32" w14:textId="77777777" w:rsidR="0046414E" w:rsidRPr="00EB53B6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EB53B6">
        <w:rPr>
          <w:rFonts w:ascii="SimSun" w:eastAsia="SimSun" w:hAnsi="SimSun" w:hint="eastAsia"/>
          <w:color w:val="000000" w:themeColor="text1"/>
          <w:lang w:eastAsia="zh-CN"/>
        </w:rPr>
        <w:t>祷告是跟神承认，主啊，我需要你。</w:t>
      </w:r>
    </w:p>
    <w:p w14:paraId="31D2F277" w14:textId="77777777" w:rsidR="0046414E" w:rsidRPr="00EB53B6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EB53B6">
        <w:rPr>
          <w:rFonts w:ascii="SimSun" w:eastAsia="SimSun" w:hAnsi="SimSun" w:hint="eastAsia"/>
          <w:color w:val="000000" w:themeColor="text1"/>
          <w:lang w:eastAsia="zh-CN"/>
        </w:rPr>
        <w:t>祷告不一定要求什么，五饼二鱼的时候是有所求的。但这次祷告是五饼二鱼之后，是没需要的时候，跟神的沟通。有人生病，我们祷告，单单是求神医治吗？还要让人更经历神，让病人在这经历中，了解这事发生的缘故。没有什么事是偶然的。</w:t>
      </w:r>
    </w:p>
    <w:p w14:paraId="04AC9314" w14:textId="77777777" w:rsidR="0046414E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5A4E2C">
        <w:rPr>
          <w:rFonts w:ascii="SimSun" w:eastAsia="SimSun" w:hAnsi="SimSun" w:hint="eastAsia"/>
          <w:color w:val="000000" w:themeColor="text1"/>
          <w:lang w:eastAsia="zh-CN"/>
        </w:rPr>
        <w:t>7</w:t>
      </w:r>
      <w:r w:rsidRPr="005A4E2C"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主耶稣在五饼二鱼之后，马上就安排门徒上船，还遇到风浪。</w:t>
      </w:r>
    </w:p>
    <w:p w14:paraId="6B93238E" w14:textId="77777777" w:rsidR="0046414E" w:rsidRPr="00EB53B6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EB53B6">
        <w:rPr>
          <w:rFonts w:ascii="SimSun" w:eastAsia="SimSun" w:hAnsi="SimSun" w:hint="eastAsia"/>
          <w:color w:val="000000" w:themeColor="text1"/>
          <w:lang w:eastAsia="zh-CN"/>
        </w:rPr>
        <w:t>主耶稣在门徒吃饱了，立刻安排大风浪，让他们经历神。我们在大风浪中，就是经历神的机会。我们祷告也不要一味求医治，不要让人失去经历神的机会。</w:t>
      </w:r>
    </w:p>
    <w:p w14:paraId="06C7EEC2" w14:textId="77777777" w:rsidR="0046414E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8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在我们顺境的时候，逆境的时候，在我们独处的时间里，神都看见，令我非常感动，很得力量。</w:t>
      </w:r>
    </w:p>
    <w:p w14:paraId="3F1F38CE" w14:textId="77777777" w:rsidR="0046414E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9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等候神，是信靠。是信心在，相信神一定能成就。</w:t>
      </w:r>
    </w:p>
    <w:p w14:paraId="2BD316BF" w14:textId="77777777" w:rsidR="0046414E" w:rsidRPr="00EB53B6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EB53B6">
        <w:rPr>
          <w:rFonts w:ascii="SimSun" w:eastAsia="SimSun" w:hAnsi="SimSun" w:hint="eastAsia"/>
          <w:color w:val="000000" w:themeColor="text1"/>
          <w:lang w:eastAsia="zh-CN"/>
        </w:rPr>
        <w:t>等候只是外在的行为，背后是内在的信心。</w:t>
      </w:r>
    </w:p>
    <w:p w14:paraId="5C1C640B" w14:textId="315FE7C6" w:rsidR="0046414E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474B70B2" w14:textId="77777777" w:rsidR="00EB53B6" w:rsidRPr="00EB53B6" w:rsidRDefault="00EB53B6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 w:hint="eastAsia"/>
          <w:color w:val="000000" w:themeColor="text1"/>
          <w:lang w:eastAsia="zh-CN"/>
        </w:rPr>
      </w:pPr>
    </w:p>
    <w:p w14:paraId="686E05A6" w14:textId="6ED8CDEF" w:rsidR="0046414E" w:rsidRPr="0057688E" w:rsidRDefault="0046414E" w:rsidP="0046414E">
      <w:pPr>
        <w:pStyle w:val="Heading1"/>
        <w:rPr>
          <w:lang w:eastAsia="zh-CN"/>
        </w:rPr>
      </w:pPr>
      <w:bookmarkStart w:id="72" w:name="_Toc180860587"/>
      <w:r w:rsidRPr="0057688E">
        <w:rPr>
          <w:rFonts w:hint="eastAsia"/>
          <w:lang w:eastAsia="zh-CN"/>
        </w:rPr>
        <w:lastRenderedPageBreak/>
        <w:t>基督的生平</w:t>
      </w:r>
      <w:r w:rsidR="0057688E">
        <w:rPr>
          <w:rFonts w:hint="eastAsia"/>
          <w:lang w:eastAsia="zh-CN"/>
        </w:rPr>
        <w:t>与教导</w:t>
      </w:r>
      <w:r w:rsidRPr="0057688E">
        <w:rPr>
          <w:rFonts w:hint="eastAsia"/>
          <w:lang w:eastAsia="zh-CN"/>
        </w:rPr>
        <w:t>（四十八）</w:t>
      </w:r>
      <w:r w:rsidRPr="0057688E">
        <w:rPr>
          <w:rFonts w:hint="eastAsia"/>
          <w:lang w:eastAsia="zh-CN"/>
        </w:rPr>
        <w:t xml:space="preserve">: </w:t>
      </w:r>
      <w:r w:rsidRPr="0057688E">
        <w:rPr>
          <w:rFonts w:hint="eastAsia"/>
          <w:lang w:eastAsia="zh-CN"/>
        </w:rPr>
        <w:t>吃我肉喝我血</w:t>
      </w:r>
      <w:bookmarkEnd w:id="72"/>
    </w:p>
    <w:p w14:paraId="5FDBA55E" w14:textId="77777777" w:rsidR="0046414E" w:rsidRPr="002C6ECD" w:rsidRDefault="0046414E" w:rsidP="00EB53B6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时间2</w:t>
      </w:r>
      <w:r w:rsidRPr="002C6ECD">
        <w:rPr>
          <w:rFonts w:ascii="SimSun" w:eastAsia="SimSun" w:hAnsi="SimSun"/>
          <w:color w:val="000000" w:themeColor="text1"/>
          <w:lang w:eastAsia="zh-CN"/>
        </w:rPr>
        <w:t>023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年</w:t>
      </w:r>
      <w:r>
        <w:rPr>
          <w:rFonts w:ascii="SimSun" w:eastAsia="SimSun" w:hAnsi="SimSun"/>
          <w:color w:val="000000" w:themeColor="text1"/>
          <w:lang w:eastAsia="zh-CN"/>
        </w:rPr>
        <w:t>12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月</w:t>
      </w:r>
      <w:r>
        <w:rPr>
          <w:rFonts w:ascii="SimSun" w:eastAsia="SimSun" w:hAnsi="SimSun"/>
          <w:color w:val="000000" w:themeColor="text1"/>
          <w:lang w:eastAsia="zh-CN"/>
        </w:rPr>
        <w:t>9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日</w:t>
      </w:r>
    </w:p>
    <w:p w14:paraId="0863EEDA" w14:textId="77777777" w:rsidR="0046414E" w:rsidRDefault="0046414E" w:rsidP="00EB53B6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相关经文：</w:t>
      </w:r>
      <w:r w:rsidRPr="006E028F">
        <w:rPr>
          <w:rFonts w:ascii="SimSun" w:eastAsia="SimSun" w:hAnsi="SimSun" w:hint="eastAsia"/>
          <w:color w:val="000000" w:themeColor="text1"/>
          <w:lang w:eastAsia="zh-CN"/>
        </w:rPr>
        <w:t>约翰福音</w:t>
      </w:r>
      <w:r w:rsidRPr="006E028F">
        <w:rPr>
          <w:rFonts w:ascii="SimSun" w:eastAsia="SimSun" w:hAnsi="SimSun"/>
          <w:color w:val="000000" w:themeColor="text1"/>
          <w:lang w:eastAsia="zh-CN"/>
        </w:rPr>
        <w:t xml:space="preserve">6:22-59 </w:t>
      </w:r>
      <w:r>
        <w:rPr>
          <w:rFonts w:ascii="SimSun" w:eastAsia="SimSun" w:hAnsi="SimSun"/>
          <w:color w:val="000000" w:themeColor="text1"/>
          <w:lang w:eastAsia="zh-CN"/>
        </w:rPr>
        <w:tab/>
      </w:r>
    </w:p>
    <w:p w14:paraId="7CCEE3A7" w14:textId="77777777" w:rsidR="0046414E" w:rsidRPr="006E028F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这段经文是很难的。约6</w:t>
      </w:r>
      <w:r>
        <w:rPr>
          <w:rFonts w:ascii="SimSun" w:eastAsia="SimSun" w:hAnsi="SimSun"/>
          <w:color w:val="000000" w:themeColor="text1"/>
          <w:lang w:eastAsia="zh-CN"/>
        </w:rPr>
        <w:t>:</w:t>
      </w:r>
      <w:r>
        <w:rPr>
          <w:rFonts w:ascii="SimSun" w:eastAsia="SimSun" w:hAnsi="SimSun" w:hint="eastAsia"/>
          <w:color w:val="000000" w:themeColor="text1"/>
          <w:lang w:eastAsia="zh-CN"/>
        </w:rPr>
        <w:t>6</w:t>
      </w:r>
      <w:r>
        <w:rPr>
          <w:rFonts w:ascii="SimSun" w:eastAsia="SimSun" w:hAnsi="SimSun"/>
          <w:color w:val="000000" w:themeColor="text1"/>
          <w:lang w:eastAsia="zh-CN"/>
        </w:rPr>
        <w:t>0</w:t>
      </w:r>
      <w:r>
        <w:rPr>
          <w:rFonts w:ascii="SimSun" w:eastAsia="SimSun" w:hAnsi="SimSun" w:hint="eastAsia"/>
          <w:color w:val="000000" w:themeColor="text1"/>
          <w:lang w:eastAsia="zh-CN"/>
        </w:rPr>
        <w:t>节，“这话甚难”，6</w:t>
      </w:r>
      <w:r>
        <w:rPr>
          <w:rFonts w:ascii="SimSun" w:eastAsia="SimSun" w:hAnsi="SimSun"/>
          <w:color w:val="000000" w:themeColor="text1"/>
          <w:lang w:eastAsia="zh-CN"/>
        </w:rPr>
        <w:t>6</w:t>
      </w:r>
      <w:r>
        <w:rPr>
          <w:rFonts w:ascii="SimSun" w:eastAsia="SimSun" w:hAnsi="SimSun" w:hint="eastAsia"/>
          <w:color w:val="000000" w:themeColor="text1"/>
          <w:lang w:eastAsia="zh-CN"/>
        </w:rPr>
        <w:t>节“他门徒中多有退去的”。今天我们要认真听。</w:t>
      </w:r>
    </w:p>
    <w:p w14:paraId="2800824B" w14:textId="77777777" w:rsidR="0046414E" w:rsidRPr="00EB53B6" w:rsidRDefault="0046414E" w:rsidP="00EB53B6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EB53B6">
        <w:rPr>
          <w:rFonts w:ascii="SimSun" w:eastAsia="SimSun" w:hAnsi="SimSun" w:hint="eastAsia"/>
          <w:b/>
          <w:bCs/>
          <w:color w:val="000000" w:themeColor="text1"/>
          <w:lang w:eastAsia="zh-CN"/>
        </w:rPr>
        <w:t>一．约翰福音</w:t>
      </w:r>
      <w:r w:rsidRPr="00EB53B6">
        <w:rPr>
          <w:rFonts w:ascii="SimSun" w:eastAsia="SimSun" w:hAnsi="SimSun"/>
          <w:b/>
          <w:bCs/>
          <w:color w:val="000000" w:themeColor="text1"/>
          <w:lang w:eastAsia="zh-CN"/>
        </w:rPr>
        <w:t>6:22-29</w:t>
      </w:r>
      <w:r w:rsidRPr="00EB53B6">
        <w:rPr>
          <w:rFonts w:ascii="SimSun" w:eastAsia="SimSun" w:hAnsi="SimSun" w:hint="eastAsia"/>
          <w:b/>
          <w:bCs/>
          <w:color w:val="000000" w:themeColor="text1"/>
          <w:lang w:eastAsia="zh-CN"/>
        </w:rPr>
        <w:t>，主耶稣质问人们寻找他的动机</w:t>
      </w:r>
    </w:p>
    <w:p w14:paraId="36933E34" w14:textId="77777777" w:rsidR="0046414E" w:rsidRDefault="0046414E" w:rsidP="00EB53B6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主耶稣问他们的动机，今天很多人跟从耶稣的动机也是不良的。</w:t>
      </w:r>
    </w:p>
    <w:p w14:paraId="49C62B41" w14:textId="77777777" w:rsidR="0046414E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2</w:t>
      </w:r>
      <w:r>
        <w:rPr>
          <w:rFonts w:ascii="SimSun" w:eastAsia="SimSun" w:hAnsi="SimSun" w:hint="eastAsia"/>
          <w:color w:val="000000" w:themeColor="text1"/>
          <w:lang w:eastAsia="zh-CN"/>
        </w:rPr>
        <w:t>-2</w:t>
      </w:r>
      <w:r>
        <w:rPr>
          <w:rFonts w:ascii="SimSun" w:eastAsia="SimSun" w:hAnsi="SimSun"/>
          <w:color w:val="000000" w:themeColor="text1"/>
          <w:lang w:eastAsia="zh-CN"/>
        </w:rPr>
        <w:t>3</w:t>
      </w:r>
      <w:r>
        <w:rPr>
          <w:rFonts w:ascii="SimSun" w:eastAsia="SimSun" w:hAnsi="SimSun" w:hint="eastAsia"/>
          <w:color w:val="000000" w:themeColor="text1"/>
          <w:lang w:eastAsia="zh-CN"/>
        </w:rPr>
        <w:t>节，提比哩亚在加利利湖的西边，犹太人认为是靠近主分饼给人的地方，事实上圣经里记载五饼二鱼发生在伯赛大，在加利利湖的东北边。</w:t>
      </w:r>
    </w:p>
    <w:p w14:paraId="527638B3" w14:textId="77777777" w:rsidR="0046414E" w:rsidRPr="00CE2EFD" w:rsidRDefault="0046414E" w:rsidP="00EB53B6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4</w:t>
      </w:r>
      <w:r>
        <w:rPr>
          <w:rFonts w:ascii="SimSun" w:eastAsia="SimSun" w:hAnsi="SimSun" w:hint="eastAsia"/>
          <w:color w:val="000000" w:themeColor="text1"/>
          <w:lang w:eastAsia="zh-CN"/>
        </w:rPr>
        <w:t>节，迦百农在湖的西北边。</w:t>
      </w:r>
    </w:p>
    <w:p w14:paraId="1C6A0DEF" w14:textId="77777777" w:rsidR="0046414E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6</w:t>
      </w:r>
      <w:r>
        <w:rPr>
          <w:rFonts w:ascii="SimSun" w:eastAsia="SimSun" w:hAnsi="SimSun" w:hint="eastAsia"/>
          <w:color w:val="000000" w:themeColor="text1"/>
          <w:lang w:eastAsia="zh-CN"/>
        </w:rPr>
        <w:t>节，主耶稣知道人为什么跟从他，因为刚刚分饼之后。“我实实在在地告诉你们”出现四次，主耶稣知道人心，知道人跟从的动机不良。“并不是因见了神迹”，“神迹”指向弥赛亚。你们找我是因为吃饼得饱，为了生活无忧。马可福音6</w:t>
      </w:r>
      <w:r>
        <w:rPr>
          <w:rFonts w:ascii="SimSun" w:eastAsia="SimSun" w:hAnsi="SimSun"/>
          <w:color w:val="000000" w:themeColor="text1"/>
          <w:lang w:eastAsia="zh-CN"/>
        </w:rPr>
        <w:t>:52</w:t>
      </w:r>
      <w:r>
        <w:rPr>
          <w:rFonts w:ascii="SimSun" w:eastAsia="SimSun" w:hAnsi="SimSun" w:hint="eastAsia"/>
          <w:color w:val="000000" w:themeColor="text1"/>
          <w:lang w:eastAsia="zh-CN"/>
        </w:rPr>
        <w:t>，“心里还是愚顽”。</w:t>
      </w:r>
    </w:p>
    <w:p w14:paraId="2BA55AAC" w14:textId="77777777" w:rsidR="0046414E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7</w:t>
      </w:r>
      <w:r>
        <w:rPr>
          <w:rFonts w:ascii="SimSun" w:eastAsia="SimSun" w:hAnsi="SimSun" w:hint="eastAsia"/>
          <w:color w:val="000000" w:themeColor="text1"/>
          <w:lang w:eastAsia="zh-CN"/>
        </w:rPr>
        <w:t>节，主耶稣告诉你们真正需要什么。不要为暂时今生的事情劳力，要为那永生的食物劳力，那主耶稣道成肉身给我们的。人子指向救主、弥赛亚。“父神所印证的”，指从天上来的真理。</w:t>
      </w:r>
    </w:p>
    <w:p w14:paraId="019451F4" w14:textId="77777777" w:rsidR="0046414E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8</w:t>
      </w:r>
      <w:r>
        <w:rPr>
          <w:rFonts w:ascii="SimSun" w:eastAsia="SimSun" w:hAnsi="SimSun" w:hint="eastAsia"/>
          <w:color w:val="000000" w:themeColor="text1"/>
          <w:lang w:eastAsia="zh-CN"/>
        </w:rPr>
        <w:t>节，众人要什么？要得永生。</w:t>
      </w:r>
    </w:p>
    <w:p w14:paraId="3218AC79" w14:textId="77777777" w:rsidR="0046414E" w:rsidRPr="006E028F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9</w:t>
      </w:r>
      <w:r>
        <w:rPr>
          <w:rFonts w:ascii="SimSun" w:eastAsia="SimSun" w:hAnsi="SimSun" w:hint="eastAsia"/>
          <w:color w:val="000000" w:themeColor="text1"/>
          <w:lang w:eastAsia="zh-CN"/>
        </w:rPr>
        <w:t>节，主耶稣回答信神所差来的，我就是人子，那位弥赛亚。今天教会里也很多人想为神做事情，但神所要的是信耶稣。</w:t>
      </w:r>
    </w:p>
    <w:p w14:paraId="0610D99C" w14:textId="77777777" w:rsidR="00EB53B6" w:rsidRDefault="0046414E" w:rsidP="00EB53B6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EB53B6">
        <w:rPr>
          <w:rFonts w:ascii="SimSun" w:eastAsia="SimSun" w:hAnsi="SimSun" w:hint="eastAsia"/>
          <w:b/>
          <w:bCs/>
          <w:color w:val="000000" w:themeColor="text1"/>
          <w:lang w:eastAsia="zh-CN"/>
        </w:rPr>
        <w:t>二．约翰福音</w:t>
      </w:r>
      <w:r w:rsidRPr="00EB53B6">
        <w:rPr>
          <w:rFonts w:ascii="SimSun" w:eastAsia="SimSun" w:hAnsi="SimSun"/>
          <w:b/>
          <w:bCs/>
          <w:color w:val="000000" w:themeColor="text1"/>
          <w:lang w:eastAsia="zh-CN"/>
        </w:rPr>
        <w:t>6:30-33</w:t>
      </w:r>
      <w:r w:rsidRPr="00EB53B6">
        <w:rPr>
          <w:rFonts w:ascii="SimSun" w:eastAsia="SimSun" w:hAnsi="SimSun" w:hint="eastAsia"/>
          <w:b/>
          <w:bCs/>
          <w:color w:val="000000" w:themeColor="text1"/>
          <w:lang w:eastAsia="zh-CN"/>
        </w:rPr>
        <w:t>，主耶稣将他的工作与摩西和吗哪做个对比</w:t>
      </w:r>
    </w:p>
    <w:p w14:paraId="6C4F29B5" w14:textId="5218375D" w:rsidR="0046414E" w:rsidRPr="00EB53B6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0</w:t>
      </w:r>
      <w:r>
        <w:rPr>
          <w:rFonts w:ascii="SimSun" w:eastAsia="SimSun" w:hAnsi="SimSun" w:hint="eastAsia"/>
          <w:color w:val="000000" w:themeColor="text1"/>
          <w:lang w:eastAsia="zh-CN"/>
        </w:rPr>
        <w:t>节，你到底行什么神迹？主耶稣刚刚行过神迹，五饼二鱼和止息海上的风浪，但他们还是问。</w:t>
      </w:r>
    </w:p>
    <w:p w14:paraId="33FFF0E0" w14:textId="77777777" w:rsidR="0046414E" w:rsidRDefault="0046414E" w:rsidP="00EB53B6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1</w:t>
      </w:r>
      <w:r>
        <w:rPr>
          <w:rFonts w:ascii="SimSun" w:eastAsia="SimSun" w:hAnsi="SimSun" w:hint="eastAsia"/>
          <w:color w:val="000000" w:themeColor="text1"/>
          <w:lang w:eastAsia="zh-CN"/>
        </w:rPr>
        <w:t>节，回到摩西时代，神给我们吗哪吃。</w:t>
      </w:r>
    </w:p>
    <w:p w14:paraId="7CC89F68" w14:textId="77777777" w:rsidR="0046414E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3</w:t>
      </w:r>
      <w:r>
        <w:rPr>
          <w:rFonts w:ascii="SimSun" w:eastAsia="SimSun" w:hAnsi="SimSun"/>
          <w:color w:val="000000" w:themeColor="text1"/>
          <w:lang w:eastAsia="zh-CN"/>
        </w:rPr>
        <w:t>2</w:t>
      </w:r>
      <w:r>
        <w:rPr>
          <w:rFonts w:ascii="SimSun" w:eastAsia="SimSun" w:hAnsi="SimSun" w:hint="eastAsia"/>
          <w:color w:val="000000" w:themeColor="text1"/>
          <w:lang w:eastAsia="zh-CN"/>
        </w:rPr>
        <w:t>节，主耶稣说什么是真正的粮食？这些话是在会堂里说的，参见5</w:t>
      </w:r>
      <w:r>
        <w:rPr>
          <w:rFonts w:ascii="SimSun" w:eastAsia="SimSun" w:hAnsi="SimSun"/>
          <w:color w:val="000000" w:themeColor="text1"/>
          <w:lang w:eastAsia="zh-CN"/>
        </w:rPr>
        <w:t>9</w:t>
      </w:r>
      <w:r>
        <w:rPr>
          <w:rFonts w:ascii="SimSun" w:eastAsia="SimSun" w:hAnsi="SimSun" w:hint="eastAsia"/>
          <w:color w:val="000000" w:themeColor="text1"/>
          <w:lang w:eastAsia="zh-CN"/>
        </w:rPr>
        <w:t>节。真正的粮食他们忘记了，他们只停留在神迹本身，没有看到背后的神。主耶稣告诉他们真正的粮食是从上头来的。</w:t>
      </w:r>
    </w:p>
    <w:p w14:paraId="37985769" w14:textId="77777777" w:rsidR="0046414E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3</w:t>
      </w:r>
      <w:r>
        <w:rPr>
          <w:rFonts w:ascii="SimSun" w:eastAsia="SimSun" w:hAnsi="SimSun" w:hint="eastAsia"/>
          <w:color w:val="000000" w:themeColor="text1"/>
          <w:lang w:eastAsia="zh-CN"/>
        </w:rPr>
        <w:t>节，“从上头来的”讲了七次，还有3</w:t>
      </w:r>
      <w:r>
        <w:rPr>
          <w:rFonts w:ascii="SimSun" w:eastAsia="SimSun" w:hAnsi="SimSun"/>
          <w:color w:val="000000" w:themeColor="text1"/>
          <w:lang w:eastAsia="zh-CN"/>
        </w:rPr>
        <w:t>8</w:t>
      </w:r>
      <w:r>
        <w:rPr>
          <w:rFonts w:ascii="SimSun" w:eastAsia="SimSun" w:hAnsi="SimSun" w:hint="eastAsia"/>
          <w:color w:val="000000" w:themeColor="text1"/>
          <w:lang w:eastAsia="zh-CN"/>
        </w:rPr>
        <w:t>节、4</w:t>
      </w:r>
      <w:r>
        <w:rPr>
          <w:rFonts w:ascii="SimSun" w:eastAsia="SimSun" w:hAnsi="SimSun"/>
          <w:color w:val="000000" w:themeColor="text1"/>
          <w:lang w:eastAsia="zh-CN"/>
        </w:rPr>
        <w:t>1</w:t>
      </w:r>
      <w:r>
        <w:rPr>
          <w:rFonts w:ascii="SimSun" w:eastAsia="SimSun" w:hAnsi="SimSun" w:hint="eastAsia"/>
          <w:color w:val="000000" w:themeColor="text1"/>
          <w:lang w:eastAsia="zh-CN"/>
        </w:rPr>
        <w:t>节、4</w:t>
      </w:r>
      <w:r>
        <w:rPr>
          <w:rFonts w:ascii="SimSun" w:eastAsia="SimSun" w:hAnsi="SimSun"/>
          <w:color w:val="000000" w:themeColor="text1"/>
          <w:lang w:eastAsia="zh-CN"/>
        </w:rPr>
        <w:t>2</w:t>
      </w:r>
      <w:r>
        <w:rPr>
          <w:rFonts w:ascii="SimSun" w:eastAsia="SimSun" w:hAnsi="SimSun" w:hint="eastAsia"/>
          <w:color w:val="000000" w:themeColor="text1"/>
          <w:lang w:eastAsia="zh-CN"/>
        </w:rPr>
        <w:t>节、5</w:t>
      </w:r>
      <w:r>
        <w:rPr>
          <w:rFonts w:ascii="SimSun" w:eastAsia="SimSun" w:hAnsi="SimSun"/>
          <w:color w:val="000000" w:themeColor="text1"/>
          <w:lang w:eastAsia="zh-CN"/>
        </w:rPr>
        <w:t>0</w:t>
      </w:r>
      <w:r>
        <w:rPr>
          <w:rFonts w:ascii="SimSun" w:eastAsia="SimSun" w:hAnsi="SimSun" w:hint="eastAsia"/>
          <w:color w:val="000000" w:themeColor="text1"/>
          <w:lang w:eastAsia="zh-CN"/>
        </w:rPr>
        <w:t>节、5</w:t>
      </w:r>
      <w:r>
        <w:rPr>
          <w:rFonts w:ascii="SimSun" w:eastAsia="SimSun" w:hAnsi="SimSun"/>
          <w:color w:val="000000" w:themeColor="text1"/>
          <w:lang w:eastAsia="zh-CN"/>
        </w:rPr>
        <w:t>1</w:t>
      </w:r>
      <w:r>
        <w:rPr>
          <w:rFonts w:ascii="SimSun" w:eastAsia="SimSun" w:hAnsi="SimSun" w:hint="eastAsia"/>
          <w:color w:val="000000" w:themeColor="text1"/>
          <w:lang w:eastAsia="zh-CN"/>
        </w:rPr>
        <w:t>节、</w:t>
      </w:r>
      <w:r>
        <w:rPr>
          <w:rFonts w:ascii="SimSun" w:eastAsia="SimSun" w:hAnsi="SimSun"/>
          <w:color w:val="000000" w:themeColor="text1"/>
          <w:lang w:eastAsia="zh-CN"/>
        </w:rPr>
        <w:t>58</w:t>
      </w:r>
      <w:r>
        <w:rPr>
          <w:rFonts w:ascii="SimSun" w:eastAsia="SimSun" w:hAnsi="SimSun" w:hint="eastAsia"/>
          <w:color w:val="000000" w:themeColor="text1"/>
          <w:lang w:eastAsia="zh-CN"/>
        </w:rPr>
        <w:t>节。主耶稣告诉他们吗哪指向弥赛亚，指向道成肉身的主耶稣。很多犹太人还停留在旧约时代的吗哪。犹太人到今天相信摩西时代的吗哪，神吩咐摩西把一罐吗哪收起来放在约柜里，犹太人相信耶利米先知把这罐吗哪隐藏起来，到弥赛亚回来的时候，这罐吗哪就显明出它指向弥赛亚。启示录2：1</w:t>
      </w:r>
      <w:r>
        <w:rPr>
          <w:rFonts w:ascii="SimSun" w:eastAsia="SimSun" w:hAnsi="SimSun"/>
          <w:color w:val="000000" w:themeColor="text1"/>
          <w:lang w:eastAsia="zh-CN"/>
        </w:rPr>
        <w:t>7</w:t>
      </w:r>
      <w:r>
        <w:rPr>
          <w:rFonts w:ascii="SimSun" w:eastAsia="SimSun" w:hAnsi="SimSun" w:hint="eastAsia"/>
          <w:color w:val="000000" w:themeColor="text1"/>
          <w:lang w:eastAsia="zh-CN"/>
        </w:rPr>
        <w:t>，主耶稣对别迦摩教会说的，“得胜的，我必将那隐藏的吗哪赐给他”。</w:t>
      </w:r>
    </w:p>
    <w:p w14:paraId="6A5E3015" w14:textId="77777777" w:rsidR="0046414E" w:rsidRPr="006E028F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主耶稣这里讲自己是从天上降下来的生命的粮，也就是启示录2中的那隐藏的吗哪。</w:t>
      </w:r>
    </w:p>
    <w:p w14:paraId="3A6786C5" w14:textId="77777777" w:rsidR="0046414E" w:rsidRPr="00EB53B6" w:rsidRDefault="0046414E" w:rsidP="00EB53B6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EB53B6">
        <w:rPr>
          <w:rFonts w:ascii="SimSun" w:eastAsia="SimSun" w:hAnsi="SimSun" w:hint="eastAsia"/>
          <w:b/>
          <w:bCs/>
          <w:color w:val="000000" w:themeColor="text1"/>
          <w:lang w:eastAsia="zh-CN"/>
        </w:rPr>
        <w:t>三．约翰福音</w:t>
      </w:r>
      <w:r w:rsidRPr="00EB53B6">
        <w:rPr>
          <w:rFonts w:ascii="SimSun" w:eastAsia="SimSun" w:hAnsi="SimSun"/>
          <w:b/>
          <w:bCs/>
          <w:color w:val="000000" w:themeColor="text1"/>
          <w:lang w:eastAsia="zh-CN"/>
        </w:rPr>
        <w:t>6:34-40</w:t>
      </w:r>
      <w:r w:rsidRPr="00EB53B6">
        <w:rPr>
          <w:rFonts w:ascii="SimSun" w:eastAsia="SimSun" w:hAnsi="SimSun" w:hint="eastAsia"/>
          <w:b/>
          <w:bCs/>
          <w:color w:val="000000" w:themeColor="text1"/>
          <w:lang w:eastAsia="zh-CN"/>
        </w:rPr>
        <w:t>，主耶稣评论关于生命的粮和天父的旨意</w:t>
      </w:r>
    </w:p>
    <w:p w14:paraId="30AA180C" w14:textId="77777777" w:rsidR="0046414E" w:rsidRDefault="0046414E" w:rsidP="00EB53B6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4</w:t>
      </w:r>
      <w:r>
        <w:rPr>
          <w:rFonts w:ascii="SimSun" w:eastAsia="SimSun" w:hAnsi="SimSun" w:hint="eastAsia"/>
          <w:color w:val="000000" w:themeColor="text1"/>
          <w:lang w:eastAsia="zh-CN"/>
        </w:rPr>
        <w:t>节，他们听懂了，说“常将这粮赐给我们！”</w:t>
      </w:r>
    </w:p>
    <w:p w14:paraId="08694E18" w14:textId="77777777" w:rsidR="0046414E" w:rsidRDefault="0046414E" w:rsidP="00EB53B6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5-36</w:t>
      </w:r>
      <w:r>
        <w:rPr>
          <w:rFonts w:ascii="SimSun" w:eastAsia="SimSun" w:hAnsi="SimSun" w:hint="eastAsia"/>
          <w:color w:val="000000" w:themeColor="text1"/>
          <w:lang w:eastAsia="zh-CN"/>
        </w:rPr>
        <w:t>节，主耶稣自己宣告，他就是生命的粮。</w:t>
      </w:r>
    </w:p>
    <w:p w14:paraId="4AE59801" w14:textId="77777777" w:rsidR="0046414E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37</w:t>
      </w:r>
      <w:r>
        <w:rPr>
          <w:rFonts w:ascii="SimSun" w:eastAsia="SimSun" w:hAnsi="SimSun" w:hint="eastAsia"/>
          <w:color w:val="000000" w:themeColor="text1"/>
          <w:lang w:eastAsia="zh-CN"/>
        </w:rPr>
        <w:t>节，关于救赎救恩，天父掌控一切。彼得前书1：2，“就是照父神的先见被拣选”。彼得在传福音，知道是神把人带来的，是神所拣选的；以弗所书1</w:t>
      </w:r>
      <w:r>
        <w:rPr>
          <w:rFonts w:ascii="SimSun" w:eastAsia="SimSun" w:hAnsi="SimSun"/>
          <w:color w:val="000000" w:themeColor="text1"/>
          <w:lang w:eastAsia="zh-CN"/>
        </w:rPr>
        <w:t>:4</w:t>
      </w:r>
      <w:r>
        <w:rPr>
          <w:rFonts w:ascii="SimSun" w:eastAsia="SimSun" w:hAnsi="SimSun" w:hint="eastAsia"/>
          <w:color w:val="000000" w:themeColor="text1"/>
          <w:lang w:eastAsia="zh-CN"/>
        </w:rPr>
        <w:t>，“就如神从创立世界以前，在基督里拣选了我们，使我们在他面前称为圣洁，无有瑕疵”。在创世以先，神已经拣选了我们。是父把人带到主耶稣的跟前。约翰福音6</w:t>
      </w:r>
      <w:r>
        <w:rPr>
          <w:rFonts w:ascii="SimSun" w:eastAsia="SimSun" w:hAnsi="SimSun"/>
          <w:color w:val="000000" w:themeColor="text1"/>
          <w:lang w:eastAsia="zh-CN"/>
        </w:rPr>
        <w:t>:44</w:t>
      </w:r>
      <w:r>
        <w:rPr>
          <w:rFonts w:ascii="SimSun" w:eastAsia="SimSun" w:hAnsi="SimSun" w:hint="eastAsia"/>
          <w:color w:val="000000" w:themeColor="text1"/>
          <w:lang w:eastAsia="zh-CN"/>
        </w:rPr>
        <w:t>，“如不是差我来的父吸引人，就没有能到我这里来的”。</w:t>
      </w:r>
    </w:p>
    <w:p w14:paraId="65053B6C" w14:textId="77777777" w:rsidR="0046414E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“我总不丢弃它”，信了耶稣，关系就不会改变了。得到了永生，就不会失去了。</w:t>
      </w:r>
    </w:p>
    <w:p w14:paraId="14C58F01" w14:textId="77777777" w:rsidR="0046414E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38</w:t>
      </w:r>
      <w:r>
        <w:rPr>
          <w:rFonts w:ascii="SimSun" w:eastAsia="SimSun" w:hAnsi="SimSun" w:hint="eastAsia"/>
          <w:color w:val="000000" w:themeColor="text1"/>
          <w:lang w:eastAsia="zh-CN"/>
        </w:rPr>
        <w:t>节，主耶稣在针对犹太宗教领袖讲。吗哪只是预表，主耶稣才是真粮。主耶稣诞生在伯利恒，伯利恒的意思是“面包城”。</w:t>
      </w:r>
    </w:p>
    <w:p w14:paraId="7A0BDAFF" w14:textId="77777777" w:rsidR="0046414E" w:rsidRDefault="0046414E" w:rsidP="00EB53B6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9</w:t>
      </w:r>
      <w:r>
        <w:rPr>
          <w:rFonts w:ascii="SimSun" w:eastAsia="SimSun" w:hAnsi="SimSun" w:hint="eastAsia"/>
          <w:color w:val="000000" w:themeColor="text1"/>
          <w:lang w:eastAsia="zh-CN"/>
        </w:rPr>
        <w:t>节，神应许我们永生。</w:t>
      </w:r>
    </w:p>
    <w:p w14:paraId="33DD6D56" w14:textId="77777777" w:rsidR="0046414E" w:rsidRPr="00086DDE" w:rsidRDefault="0046414E" w:rsidP="00EB53B6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7-39</w:t>
      </w:r>
      <w:r>
        <w:rPr>
          <w:rFonts w:ascii="SimSun" w:eastAsia="SimSun" w:hAnsi="SimSun" w:hint="eastAsia"/>
          <w:color w:val="000000" w:themeColor="text1"/>
          <w:lang w:eastAsia="zh-CN"/>
        </w:rPr>
        <w:t>节，主耶稣详细地把神的旨意告诉他们。</w:t>
      </w:r>
    </w:p>
    <w:p w14:paraId="50B84A18" w14:textId="77777777" w:rsidR="0046414E" w:rsidRPr="00EB53B6" w:rsidRDefault="0046414E" w:rsidP="00EB53B6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EB53B6">
        <w:rPr>
          <w:rFonts w:ascii="SimSun" w:eastAsia="SimSun" w:hAnsi="SimSun" w:hint="eastAsia"/>
          <w:b/>
          <w:bCs/>
          <w:color w:val="000000" w:themeColor="text1"/>
          <w:lang w:eastAsia="zh-CN"/>
        </w:rPr>
        <w:t>四．约翰福音</w:t>
      </w:r>
      <w:r w:rsidRPr="00EB53B6">
        <w:rPr>
          <w:rFonts w:ascii="SimSun" w:eastAsia="SimSun" w:hAnsi="SimSun"/>
          <w:b/>
          <w:bCs/>
          <w:color w:val="000000" w:themeColor="text1"/>
          <w:lang w:eastAsia="zh-CN"/>
        </w:rPr>
        <w:t>6:41-42</w:t>
      </w:r>
      <w:r w:rsidRPr="00EB53B6">
        <w:rPr>
          <w:rFonts w:ascii="SimSun" w:eastAsia="SimSun" w:hAnsi="SimSun" w:hint="eastAsia"/>
          <w:b/>
          <w:bCs/>
          <w:color w:val="000000" w:themeColor="text1"/>
          <w:lang w:eastAsia="zh-CN"/>
        </w:rPr>
        <w:t>，犹太宗教领袖的问题</w:t>
      </w:r>
    </w:p>
    <w:p w14:paraId="48FF49FE" w14:textId="77777777" w:rsidR="0046414E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4</w:t>
      </w:r>
      <w:r>
        <w:rPr>
          <w:rFonts w:ascii="SimSun" w:eastAsia="SimSun" w:hAnsi="SimSun"/>
          <w:color w:val="000000" w:themeColor="text1"/>
          <w:lang w:eastAsia="zh-CN"/>
        </w:rPr>
        <w:t>1</w:t>
      </w:r>
      <w:r>
        <w:rPr>
          <w:rFonts w:ascii="SimSun" w:eastAsia="SimSun" w:hAnsi="SimSun" w:hint="eastAsia"/>
          <w:color w:val="000000" w:themeColor="text1"/>
          <w:lang w:eastAsia="zh-CN"/>
        </w:rPr>
        <w:t>节，四福音中说犹太人，一般是指宗教领袖，不是一般的犹太人。这些人私下议论主耶稣，“议论</w:t>
      </w:r>
      <w:r>
        <w:rPr>
          <w:rFonts w:ascii="SimSun" w:eastAsia="SimSun" w:hAnsi="SimSun"/>
          <w:color w:val="000000" w:themeColor="text1"/>
          <w:lang w:eastAsia="zh-CN"/>
        </w:rPr>
        <w:t>”</w:t>
      </w:r>
      <w:r>
        <w:rPr>
          <w:rFonts w:ascii="SimSun" w:eastAsia="SimSun" w:hAnsi="SimSun" w:hint="eastAsia"/>
          <w:color w:val="000000" w:themeColor="text1"/>
          <w:lang w:eastAsia="zh-CN"/>
        </w:rPr>
        <w:t>是不信。</w:t>
      </w:r>
    </w:p>
    <w:p w14:paraId="04C675DC" w14:textId="77777777" w:rsidR="0046414E" w:rsidRPr="006E028F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4</w:t>
      </w:r>
      <w:r>
        <w:rPr>
          <w:rFonts w:ascii="SimSun" w:eastAsia="SimSun" w:hAnsi="SimSun"/>
          <w:color w:val="000000" w:themeColor="text1"/>
          <w:lang w:eastAsia="zh-CN"/>
        </w:rPr>
        <w:t>2</w:t>
      </w:r>
      <w:r>
        <w:rPr>
          <w:rFonts w:ascii="SimSun" w:eastAsia="SimSun" w:hAnsi="SimSun" w:hint="eastAsia"/>
          <w:color w:val="000000" w:themeColor="text1"/>
          <w:lang w:eastAsia="zh-CN"/>
        </w:rPr>
        <w:t>节，哥林多前书1</w:t>
      </w:r>
      <w:r>
        <w:rPr>
          <w:rFonts w:ascii="SimSun" w:eastAsia="SimSun" w:hAnsi="SimSun"/>
          <w:color w:val="000000" w:themeColor="text1"/>
          <w:lang w:eastAsia="zh-CN"/>
        </w:rPr>
        <w:t>0:9-10</w:t>
      </w:r>
      <w:r>
        <w:rPr>
          <w:rFonts w:ascii="SimSun" w:eastAsia="SimSun" w:hAnsi="SimSun" w:hint="eastAsia"/>
          <w:color w:val="000000" w:themeColor="text1"/>
          <w:lang w:eastAsia="zh-CN"/>
        </w:rPr>
        <w:t>，“也不要试探主”，虽然看到神迹还是一样议论、埋怨。</w:t>
      </w:r>
    </w:p>
    <w:p w14:paraId="4CA43191" w14:textId="77777777" w:rsidR="0046414E" w:rsidRPr="00EB53B6" w:rsidRDefault="0046414E" w:rsidP="00EB53B6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EB53B6">
        <w:rPr>
          <w:rFonts w:ascii="SimSun" w:eastAsia="SimSun" w:hAnsi="SimSun" w:hint="eastAsia"/>
          <w:b/>
          <w:bCs/>
          <w:color w:val="000000" w:themeColor="text1"/>
          <w:lang w:eastAsia="zh-CN"/>
        </w:rPr>
        <w:t>五．约翰福音</w:t>
      </w:r>
      <w:r w:rsidRPr="00EB53B6">
        <w:rPr>
          <w:rFonts w:ascii="SimSun" w:eastAsia="SimSun" w:hAnsi="SimSun"/>
          <w:b/>
          <w:bCs/>
          <w:color w:val="000000" w:themeColor="text1"/>
          <w:lang w:eastAsia="zh-CN"/>
        </w:rPr>
        <w:t>6:43-46</w:t>
      </w:r>
      <w:r w:rsidRPr="00EB53B6">
        <w:rPr>
          <w:rFonts w:ascii="SimSun" w:eastAsia="SimSun" w:hAnsi="SimSun" w:hint="eastAsia"/>
          <w:b/>
          <w:bCs/>
          <w:color w:val="000000" w:themeColor="text1"/>
          <w:lang w:eastAsia="zh-CN"/>
        </w:rPr>
        <w:t>，主耶稣给宗教领袖的证据</w:t>
      </w:r>
    </w:p>
    <w:p w14:paraId="520E6DCD" w14:textId="77777777" w:rsidR="0046414E" w:rsidRDefault="0046414E" w:rsidP="00EB53B6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主耶稣给他们证据。</w:t>
      </w:r>
    </w:p>
    <w:p w14:paraId="0E97416B" w14:textId="77777777" w:rsidR="0046414E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4</w:t>
      </w:r>
      <w:r>
        <w:rPr>
          <w:rFonts w:ascii="SimSun" w:eastAsia="SimSun" w:hAnsi="SimSun"/>
          <w:color w:val="000000" w:themeColor="text1"/>
          <w:lang w:eastAsia="zh-CN"/>
        </w:rPr>
        <w:t>4</w:t>
      </w:r>
      <w:r>
        <w:rPr>
          <w:rFonts w:ascii="SimSun" w:eastAsia="SimSun" w:hAnsi="SimSun" w:hint="eastAsia"/>
          <w:color w:val="000000" w:themeColor="text1"/>
          <w:lang w:eastAsia="zh-CN"/>
        </w:rPr>
        <w:t>节，人是天父吸引来的，在末日要叫他们复活。“吸引”这个字是正面的，参见耶利米书3</w:t>
      </w:r>
      <w:r>
        <w:rPr>
          <w:rFonts w:ascii="SimSun" w:eastAsia="SimSun" w:hAnsi="SimSun"/>
          <w:color w:val="000000" w:themeColor="text1"/>
          <w:lang w:eastAsia="zh-CN"/>
        </w:rPr>
        <w:t>1:3</w:t>
      </w:r>
      <w:r>
        <w:rPr>
          <w:rFonts w:ascii="SimSun" w:eastAsia="SimSun" w:hAnsi="SimSun" w:hint="eastAsia"/>
          <w:color w:val="000000" w:themeColor="text1"/>
          <w:lang w:eastAsia="zh-CN"/>
        </w:rPr>
        <w:t>，“我以永远的爱爱你，因此我以慈爱吸引你”。以色列是神的选民，虽然他们悖逆，神永远爱他们；雅歌1</w:t>
      </w:r>
      <w:r>
        <w:rPr>
          <w:rFonts w:ascii="SimSun" w:eastAsia="SimSun" w:hAnsi="SimSun"/>
          <w:color w:val="000000" w:themeColor="text1"/>
          <w:lang w:eastAsia="zh-CN"/>
        </w:rPr>
        <w:t>:4</w:t>
      </w:r>
      <w:r>
        <w:rPr>
          <w:rFonts w:ascii="SimSun" w:eastAsia="SimSun" w:hAnsi="SimSun" w:hint="eastAsia"/>
          <w:color w:val="000000" w:themeColor="text1"/>
          <w:lang w:eastAsia="zh-CN"/>
        </w:rPr>
        <w:t>，“愿你吸引我，我们就快跑跟随你”，神以他的爱吸引我们。</w:t>
      </w:r>
    </w:p>
    <w:p w14:paraId="5BB56795" w14:textId="77777777" w:rsidR="0046414E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4</w:t>
      </w:r>
      <w:r>
        <w:rPr>
          <w:rFonts w:ascii="SimSun" w:eastAsia="SimSun" w:hAnsi="SimSun"/>
          <w:color w:val="000000" w:themeColor="text1"/>
          <w:lang w:eastAsia="zh-CN"/>
        </w:rPr>
        <w:t>5</w:t>
      </w:r>
      <w:r>
        <w:rPr>
          <w:rFonts w:ascii="SimSun" w:eastAsia="SimSun" w:hAnsi="SimSun" w:hint="eastAsia"/>
          <w:color w:val="000000" w:themeColor="text1"/>
          <w:lang w:eastAsia="zh-CN"/>
        </w:rPr>
        <w:t>节，引用旧约以赛亚书5</w:t>
      </w:r>
      <w:r>
        <w:rPr>
          <w:rFonts w:ascii="SimSun" w:eastAsia="SimSun" w:hAnsi="SimSun"/>
          <w:color w:val="000000" w:themeColor="text1"/>
          <w:lang w:eastAsia="zh-CN"/>
        </w:rPr>
        <w:t>4:13</w:t>
      </w:r>
      <w:r>
        <w:rPr>
          <w:rFonts w:ascii="SimSun" w:eastAsia="SimSun" w:hAnsi="SimSun" w:hint="eastAsia"/>
          <w:color w:val="000000" w:themeColor="text1"/>
          <w:lang w:eastAsia="zh-CN"/>
        </w:rPr>
        <w:t>，“你的儿女都要受耶和华的教训；你的儿女必大享平安”。“凡听见父之教训又学习的”，就能得到真正的平安。</w:t>
      </w:r>
    </w:p>
    <w:p w14:paraId="5953A46E" w14:textId="77777777" w:rsidR="0046414E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4</w:t>
      </w:r>
      <w:r>
        <w:rPr>
          <w:rFonts w:ascii="SimSun" w:eastAsia="SimSun" w:hAnsi="SimSun"/>
          <w:color w:val="000000" w:themeColor="text1"/>
          <w:lang w:eastAsia="zh-CN"/>
        </w:rPr>
        <w:t>6</w:t>
      </w:r>
      <w:r>
        <w:rPr>
          <w:rFonts w:ascii="SimSun" w:eastAsia="SimSun" w:hAnsi="SimSun" w:hint="eastAsia"/>
          <w:color w:val="000000" w:themeColor="text1"/>
          <w:lang w:eastAsia="zh-CN"/>
        </w:rPr>
        <w:t>节，主耶稣在强调他和父神的关系。唯独从神来的，看见过父。主耶稣告诉犹太宗教领袖，他就是弥赛亚。</w:t>
      </w:r>
    </w:p>
    <w:p w14:paraId="78D7FFFA" w14:textId="77777777" w:rsidR="0046414E" w:rsidRPr="00EB53B6" w:rsidRDefault="0046414E" w:rsidP="00EB53B6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EB53B6">
        <w:rPr>
          <w:rFonts w:ascii="SimSun" w:eastAsia="SimSun" w:hAnsi="SimSun" w:hint="eastAsia"/>
          <w:b/>
          <w:bCs/>
          <w:color w:val="000000" w:themeColor="text1"/>
          <w:lang w:eastAsia="zh-CN"/>
        </w:rPr>
        <w:t>六．约翰福音</w:t>
      </w:r>
      <w:r w:rsidRPr="00EB53B6">
        <w:rPr>
          <w:rFonts w:ascii="SimSun" w:eastAsia="SimSun" w:hAnsi="SimSun"/>
          <w:b/>
          <w:bCs/>
          <w:color w:val="000000" w:themeColor="text1"/>
          <w:lang w:eastAsia="zh-CN"/>
        </w:rPr>
        <w:t>6:47-51</w:t>
      </w:r>
      <w:r w:rsidRPr="00EB53B6">
        <w:rPr>
          <w:rFonts w:ascii="SimSun" w:eastAsia="SimSun" w:hAnsi="SimSun" w:hint="eastAsia"/>
          <w:b/>
          <w:bCs/>
          <w:color w:val="000000" w:themeColor="text1"/>
          <w:lang w:eastAsia="zh-CN"/>
        </w:rPr>
        <w:t>，主耶稣提供得永生的唯一途径</w:t>
      </w:r>
    </w:p>
    <w:p w14:paraId="118408DE" w14:textId="74877F9B" w:rsidR="0046414E" w:rsidRDefault="0046414E" w:rsidP="00EB53B6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4</w:t>
      </w:r>
      <w:r>
        <w:rPr>
          <w:rFonts w:ascii="SimSun" w:eastAsia="SimSun" w:hAnsi="SimSun"/>
          <w:color w:val="000000" w:themeColor="text1"/>
          <w:lang w:eastAsia="zh-CN"/>
        </w:rPr>
        <w:t>7</w:t>
      </w:r>
      <w:r>
        <w:rPr>
          <w:rFonts w:ascii="SimSun" w:eastAsia="SimSun" w:hAnsi="SimSun" w:hint="eastAsia"/>
          <w:color w:val="000000" w:themeColor="text1"/>
          <w:lang w:eastAsia="zh-CN"/>
        </w:rPr>
        <w:t>节，</w:t>
      </w:r>
      <w:r w:rsidRPr="001416E1">
        <w:rPr>
          <w:rFonts w:ascii="SimSun" w:eastAsia="SimSun" w:hAnsi="SimSun" w:hint="eastAsia"/>
          <w:color w:val="000000" w:themeColor="text1"/>
          <w:lang w:eastAsia="zh-CN"/>
        </w:rPr>
        <w:t>怎样得永生，</w:t>
      </w:r>
      <w:r>
        <w:rPr>
          <w:rFonts w:ascii="SimSun" w:eastAsia="SimSun" w:hAnsi="SimSun" w:hint="eastAsia"/>
          <w:color w:val="000000" w:themeColor="text1"/>
          <w:lang w:eastAsia="zh-CN"/>
        </w:rPr>
        <w:t>主耶稣强调，信的人得永生。</w:t>
      </w:r>
    </w:p>
    <w:p w14:paraId="1154E79F" w14:textId="77777777" w:rsidR="0046414E" w:rsidRDefault="0046414E" w:rsidP="00EB53B6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4</w:t>
      </w:r>
      <w:r>
        <w:rPr>
          <w:rFonts w:ascii="SimSun" w:eastAsia="SimSun" w:hAnsi="SimSun"/>
          <w:color w:val="000000" w:themeColor="text1"/>
          <w:lang w:eastAsia="zh-CN"/>
        </w:rPr>
        <w:t>8</w:t>
      </w:r>
      <w:r>
        <w:rPr>
          <w:rFonts w:ascii="SimSun" w:eastAsia="SimSun" w:hAnsi="SimSun" w:hint="eastAsia"/>
          <w:color w:val="000000" w:themeColor="text1"/>
          <w:lang w:eastAsia="zh-CN"/>
        </w:rPr>
        <w:t>节解释了什么是信，我就是真正的粮。</w:t>
      </w:r>
    </w:p>
    <w:p w14:paraId="0146705E" w14:textId="77777777" w:rsidR="0046414E" w:rsidRDefault="0046414E" w:rsidP="00EB53B6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4</w:t>
      </w:r>
      <w:r>
        <w:rPr>
          <w:rFonts w:ascii="SimSun" w:eastAsia="SimSun" w:hAnsi="SimSun"/>
          <w:color w:val="000000" w:themeColor="text1"/>
          <w:lang w:eastAsia="zh-CN"/>
        </w:rPr>
        <w:t>9</w:t>
      </w:r>
      <w:r>
        <w:rPr>
          <w:rFonts w:ascii="SimSun" w:eastAsia="SimSun" w:hAnsi="SimSun" w:hint="eastAsia"/>
          <w:color w:val="000000" w:themeColor="text1"/>
          <w:lang w:eastAsia="zh-CN"/>
        </w:rPr>
        <w:t>节，吃吗哪的祖宗，他们都死了。</w:t>
      </w:r>
    </w:p>
    <w:p w14:paraId="06518312" w14:textId="3925A714" w:rsidR="0046414E" w:rsidRDefault="00EB53B6" w:rsidP="00EB53B6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2.</w:t>
      </w:r>
      <w:r w:rsidR="0046414E">
        <w:rPr>
          <w:rFonts w:ascii="SimSun" w:eastAsia="SimSun" w:hAnsi="SimSun"/>
          <w:color w:val="000000" w:themeColor="text1"/>
          <w:lang w:eastAsia="zh-CN"/>
        </w:rPr>
        <w:t>50</w:t>
      </w:r>
      <w:r w:rsidR="0046414E">
        <w:rPr>
          <w:rFonts w:ascii="SimSun" w:eastAsia="SimSun" w:hAnsi="SimSun" w:hint="eastAsia"/>
          <w:color w:val="000000" w:themeColor="text1"/>
          <w:lang w:eastAsia="zh-CN"/>
        </w:rPr>
        <w:t>节解释粮，主耶稣道成肉身，是从天上降下来的粮（出现七次）。</w:t>
      </w:r>
    </w:p>
    <w:p w14:paraId="001DF082" w14:textId="749DB9B9" w:rsidR="0046414E" w:rsidRDefault="00EB53B6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3.</w:t>
      </w:r>
      <w:r w:rsidR="0046414E">
        <w:rPr>
          <w:rFonts w:ascii="SimSun" w:eastAsia="SimSun" w:hAnsi="SimSun" w:hint="eastAsia"/>
          <w:color w:val="000000" w:themeColor="text1"/>
          <w:lang w:eastAsia="zh-CN"/>
        </w:rPr>
        <w:t>5</w:t>
      </w:r>
      <w:r w:rsidR="0046414E">
        <w:rPr>
          <w:rFonts w:ascii="SimSun" w:eastAsia="SimSun" w:hAnsi="SimSun"/>
          <w:color w:val="000000" w:themeColor="text1"/>
          <w:lang w:eastAsia="zh-CN"/>
        </w:rPr>
        <w:t>1</w:t>
      </w:r>
      <w:r w:rsidR="0046414E">
        <w:rPr>
          <w:rFonts w:ascii="SimSun" w:eastAsia="SimSun" w:hAnsi="SimSun" w:hint="eastAsia"/>
          <w:color w:val="000000" w:themeColor="text1"/>
          <w:lang w:eastAsia="zh-CN"/>
        </w:rPr>
        <w:t>节，对犹太人好理解，因为他们杀羊羔，献燔祭。献过祭的物品被烧掉，献过祭的羊羔会被吃掉。</w:t>
      </w:r>
    </w:p>
    <w:p w14:paraId="17A05539" w14:textId="77777777" w:rsidR="0046414E" w:rsidRPr="003B4E1D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希腊文的“吃”，有两个语法，主耶稣用了不同的语法。一是指祭物，把自己献上当作活祭。主耶稣走上十字架，成为那个祭物。信耶稣是神的羔羊，他是为我死的；主耶稣成为那祭物，把我的信心放在主耶稣身上。这里的“吃”，希腊文的语法是一次性的，信耶稣不是一个过程，是一次，那时刻得永生。下面使用的是第二种语法。</w:t>
      </w:r>
    </w:p>
    <w:p w14:paraId="7CF2236E" w14:textId="77777777" w:rsidR="0046414E" w:rsidRPr="00EB53B6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EB53B6">
        <w:rPr>
          <w:rFonts w:ascii="SimSun" w:eastAsia="SimSun" w:hAnsi="SimSun" w:hint="eastAsia"/>
          <w:b/>
          <w:bCs/>
          <w:color w:val="000000" w:themeColor="text1"/>
          <w:lang w:eastAsia="zh-CN"/>
        </w:rPr>
        <w:lastRenderedPageBreak/>
        <w:t>七．约翰福音</w:t>
      </w:r>
      <w:r w:rsidRPr="00EB53B6">
        <w:rPr>
          <w:rFonts w:ascii="SimSun" w:eastAsia="SimSun" w:hAnsi="SimSun"/>
          <w:b/>
          <w:bCs/>
          <w:color w:val="000000" w:themeColor="text1"/>
          <w:lang w:eastAsia="zh-CN"/>
        </w:rPr>
        <w:t>6:52-59</w:t>
      </w:r>
      <w:r w:rsidRPr="00EB53B6">
        <w:rPr>
          <w:rFonts w:ascii="SimSun" w:eastAsia="SimSun" w:hAnsi="SimSun" w:hint="eastAsia"/>
          <w:b/>
          <w:bCs/>
          <w:color w:val="000000" w:themeColor="text1"/>
          <w:lang w:eastAsia="zh-CN"/>
        </w:rPr>
        <w:t>，犹太人对主耶稣关于吃他肉喝他血言论感到困惑</w:t>
      </w:r>
      <w:r w:rsidRPr="00EB53B6">
        <w:rPr>
          <w:rFonts w:ascii="SimSun" w:eastAsia="SimSun" w:hAnsi="SimSun"/>
          <w:color w:val="000000" w:themeColor="text1"/>
          <w:lang w:eastAsia="zh-CN"/>
        </w:rPr>
        <w:t xml:space="preserve"> </w:t>
      </w:r>
    </w:p>
    <w:p w14:paraId="704620C9" w14:textId="77777777" w:rsidR="0046414E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犹太人的献祭有很多种，有些祭物献了可以拿下来吃。这里的吃，是第二个语法，不断地吃，现在式的动词。意思是我们每天都需要主耶稣，吃祭物是每天和主耶稣有关系。每天还需要吃。他是葡萄树，我是枝子。</w:t>
      </w:r>
    </w:p>
    <w:p w14:paraId="4D64ABBD" w14:textId="77777777" w:rsidR="0046414E" w:rsidRDefault="0046414E" w:rsidP="00EB53B6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5</w:t>
      </w:r>
      <w:r>
        <w:rPr>
          <w:rFonts w:ascii="SimSun" w:eastAsia="SimSun" w:hAnsi="SimSun"/>
          <w:color w:val="000000" w:themeColor="text1"/>
          <w:lang w:eastAsia="zh-CN"/>
        </w:rPr>
        <w:t>3</w:t>
      </w:r>
      <w:r>
        <w:rPr>
          <w:rFonts w:ascii="SimSun" w:eastAsia="SimSun" w:hAnsi="SimSun" w:hint="eastAsia"/>
          <w:color w:val="000000" w:themeColor="text1"/>
          <w:lang w:eastAsia="zh-CN"/>
        </w:rPr>
        <w:t>节，我们需要主耶稣。</w:t>
      </w:r>
    </w:p>
    <w:p w14:paraId="2A1D6115" w14:textId="77777777" w:rsidR="0046414E" w:rsidRDefault="0046414E" w:rsidP="00EB53B6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5</w:t>
      </w:r>
      <w:r>
        <w:rPr>
          <w:rFonts w:ascii="SimSun" w:eastAsia="SimSun" w:hAnsi="SimSun"/>
          <w:color w:val="000000" w:themeColor="text1"/>
          <w:lang w:eastAsia="zh-CN"/>
        </w:rPr>
        <w:t>4</w:t>
      </w:r>
      <w:r>
        <w:rPr>
          <w:rFonts w:ascii="SimSun" w:eastAsia="SimSun" w:hAnsi="SimSun" w:hint="eastAsia"/>
          <w:color w:val="000000" w:themeColor="text1"/>
          <w:lang w:eastAsia="zh-CN"/>
        </w:rPr>
        <w:t>，应许我们有永生。</w:t>
      </w:r>
    </w:p>
    <w:p w14:paraId="442219ED" w14:textId="77777777" w:rsidR="0046414E" w:rsidRDefault="0046414E" w:rsidP="00EB53B6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5</w:t>
      </w:r>
      <w:r>
        <w:rPr>
          <w:rFonts w:ascii="SimSun" w:eastAsia="SimSun" w:hAnsi="SimSun"/>
          <w:color w:val="000000" w:themeColor="text1"/>
          <w:lang w:eastAsia="zh-CN"/>
        </w:rPr>
        <w:t>5</w:t>
      </w:r>
      <w:r>
        <w:rPr>
          <w:rFonts w:ascii="SimSun" w:eastAsia="SimSun" w:hAnsi="SimSun" w:hint="eastAsia"/>
          <w:color w:val="000000" w:themeColor="text1"/>
          <w:lang w:eastAsia="zh-CN"/>
        </w:rPr>
        <w:t>，用例子，用自己的身体，用自己流血作为例子解释属灵的事。这样更形象。</w:t>
      </w:r>
    </w:p>
    <w:p w14:paraId="6B4974E2" w14:textId="77777777" w:rsidR="0046414E" w:rsidRDefault="0046414E" w:rsidP="00EB53B6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5</w:t>
      </w:r>
      <w:r>
        <w:rPr>
          <w:rFonts w:ascii="SimSun" w:eastAsia="SimSun" w:hAnsi="SimSun"/>
          <w:color w:val="000000" w:themeColor="text1"/>
          <w:lang w:eastAsia="zh-CN"/>
        </w:rPr>
        <w:t>6</w:t>
      </w:r>
      <w:r>
        <w:rPr>
          <w:rFonts w:ascii="SimSun" w:eastAsia="SimSun" w:hAnsi="SimSun" w:hint="eastAsia"/>
          <w:color w:val="000000" w:themeColor="text1"/>
          <w:lang w:eastAsia="zh-CN"/>
        </w:rPr>
        <w:t>节，为什么继续吃喝？维持这个关系，保持密切的关系。</w:t>
      </w:r>
    </w:p>
    <w:p w14:paraId="7C15EF7E" w14:textId="77777777" w:rsidR="0046414E" w:rsidRDefault="0046414E" w:rsidP="00EB53B6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5</w:t>
      </w:r>
      <w:r>
        <w:rPr>
          <w:rFonts w:ascii="SimSun" w:eastAsia="SimSun" w:hAnsi="SimSun"/>
          <w:color w:val="000000" w:themeColor="text1"/>
          <w:lang w:eastAsia="zh-CN"/>
        </w:rPr>
        <w:t>7</w:t>
      </w:r>
      <w:r>
        <w:rPr>
          <w:rFonts w:ascii="SimSun" w:eastAsia="SimSun" w:hAnsi="SimSun" w:hint="eastAsia"/>
          <w:color w:val="000000" w:themeColor="text1"/>
          <w:lang w:eastAsia="zh-CN"/>
        </w:rPr>
        <w:t>节，我们需要主耶稣。</w:t>
      </w:r>
    </w:p>
    <w:p w14:paraId="7091BC77" w14:textId="77777777" w:rsidR="0046414E" w:rsidRDefault="0046414E" w:rsidP="00EB53B6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5</w:t>
      </w:r>
      <w:r>
        <w:rPr>
          <w:rFonts w:ascii="SimSun" w:eastAsia="SimSun" w:hAnsi="SimSun"/>
          <w:color w:val="000000" w:themeColor="text1"/>
          <w:lang w:eastAsia="zh-CN"/>
        </w:rPr>
        <w:t>8</w:t>
      </w:r>
      <w:r>
        <w:rPr>
          <w:rFonts w:ascii="SimSun" w:eastAsia="SimSun" w:hAnsi="SimSun" w:hint="eastAsia"/>
          <w:color w:val="000000" w:themeColor="text1"/>
          <w:lang w:eastAsia="zh-CN"/>
        </w:rPr>
        <w:t>节，祖宗不知道吗哪指向将来的弥赛亚。</w:t>
      </w:r>
    </w:p>
    <w:p w14:paraId="21F81FA3" w14:textId="77777777" w:rsidR="0046414E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5</w:t>
      </w:r>
      <w:r>
        <w:rPr>
          <w:rFonts w:ascii="SimSun" w:eastAsia="SimSun" w:hAnsi="SimSun"/>
          <w:color w:val="000000" w:themeColor="text1"/>
          <w:lang w:eastAsia="zh-CN"/>
        </w:rPr>
        <w:t>1-59</w:t>
      </w:r>
      <w:r>
        <w:rPr>
          <w:rFonts w:ascii="SimSun" w:eastAsia="SimSun" w:hAnsi="SimSun" w:hint="eastAsia"/>
          <w:color w:val="000000" w:themeColor="text1"/>
          <w:lang w:eastAsia="zh-CN"/>
        </w:rPr>
        <w:t>，我们要明白“吃</w:t>
      </w:r>
      <w:r>
        <w:rPr>
          <w:rFonts w:ascii="SimSun" w:eastAsia="SimSun" w:hAnsi="SimSun"/>
          <w:color w:val="000000" w:themeColor="text1"/>
          <w:lang w:eastAsia="zh-CN"/>
        </w:rPr>
        <w:t>”</w:t>
      </w:r>
      <w:r>
        <w:rPr>
          <w:rFonts w:ascii="SimSun" w:eastAsia="SimSun" w:hAnsi="SimSun" w:hint="eastAsia"/>
          <w:color w:val="000000" w:themeColor="text1"/>
          <w:lang w:eastAsia="zh-CN"/>
        </w:rPr>
        <w:t>的两个层面。天主教就误解了，他们望弥撒，每次都将主耶稣献祭。而我们需要一次地信耶稣，过后需要维护这个关系，不断地吃。</w:t>
      </w:r>
    </w:p>
    <w:p w14:paraId="46E2742D" w14:textId="77777777" w:rsidR="0046414E" w:rsidRPr="00AE5F4E" w:rsidRDefault="0046414E" w:rsidP="00EB53B6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788FB285" w14:textId="77777777" w:rsidR="0046414E" w:rsidRPr="00EB53B6" w:rsidRDefault="0046414E" w:rsidP="00EB53B6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EB53B6">
        <w:rPr>
          <w:rFonts w:ascii="SimSun" w:eastAsia="SimSun" w:hAnsi="SimSun" w:hint="eastAsia"/>
          <w:b/>
          <w:bCs/>
          <w:color w:val="000000" w:themeColor="text1"/>
          <w:lang w:eastAsia="zh-CN"/>
        </w:rPr>
        <w:t>问题与分享：</w:t>
      </w:r>
    </w:p>
    <w:p w14:paraId="3BC07FCB" w14:textId="77777777" w:rsidR="0046414E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神在创世前就拣选了我们，那么我们传福音，主耶稣就会吸引人。那我们如果不去传，神不是也已经拣选了他们吗？</w:t>
      </w:r>
    </w:p>
    <w:p w14:paraId="62F362BD" w14:textId="77777777" w:rsidR="0046414E" w:rsidRPr="00EB53B6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EB53B6">
        <w:rPr>
          <w:rFonts w:ascii="SimSun" w:eastAsia="SimSun" w:hAnsi="SimSun" w:hint="eastAsia"/>
          <w:color w:val="000000" w:themeColor="text1"/>
          <w:lang w:eastAsia="zh-CN"/>
        </w:rPr>
        <w:t>神给我们的大使命，我们需要告诉人。被拣选的人什么时候信耶稣，神没有告诉我们，如果我不去传，但总有一个人回去，你就失去了神给你的机会。传福音是给我们的好处，是神给我们机会参与他的工作。传福音和与神建立关系是一样的重要，有些教会让人觉得传福音最重要。</w:t>
      </w:r>
    </w:p>
    <w:p w14:paraId="2E1FDE41" w14:textId="77777777" w:rsidR="0046414E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一次得救永远得救。有的人受洗了，但又离开了，那么他得救吗？</w:t>
      </w:r>
    </w:p>
    <w:p w14:paraId="179E252E" w14:textId="77777777" w:rsidR="0046414E" w:rsidRPr="00EB53B6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EB53B6">
        <w:rPr>
          <w:rFonts w:ascii="SimSun" w:eastAsia="SimSun" w:hAnsi="SimSun" w:hint="eastAsia"/>
          <w:color w:val="000000" w:themeColor="text1"/>
          <w:lang w:eastAsia="zh-CN"/>
        </w:rPr>
        <w:t>有没有真正的信是根本问题。受洗、参加教会的服事，都是表面的。也有种情况，有的人看着是走了，有一天可能还会回来。</w:t>
      </w:r>
    </w:p>
    <w:p w14:paraId="290506B7" w14:textId="77777777" w:rsidR="0046414E" w:rsidRPr="00EB53B6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EB53B6">
        <w:rPr>
          <w:rFonts w:ascii="SimSun" w:eastAsia="SimSun" w:hAnsi="SimSun" w:hint="eastAsia"/>
          <w:color w:val="000000" w:themeColor="text1"/>
          <w:lang w:eastAsia="zh-CN"/>
        </w:rPr>
        <w:t>如果不维持与神的关系，生命就不会成长。有时信是一时的感情冲动。</w:t>
      </w:r>
    </w:p>
    <w:p w14:paraId="40DF6C61" w14:textId="77777777" w:rsidR="0046414E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3</w:t>
      </w:r>
      <w:r>
        <w:rPr>
          <w:rFonts w:ascii="SimSun" w:eastAsia="SimSun" w:hAnsi="SimSun"/>
          <w:color w:val="000000" w:themeColor="text1"/>
          <w:lang w:eastAsia="zh-CN"/>
        </w:rPr>
        <w:t>.44</w:t>
      </w:r>
      <w:r>
        <w:rPr>
          <w:rFonts w:ascii="SimSun" w:eastAsia="SimSun" w:hAnsi="SimSun" w:hint="eastAsia"/>
          <w:color w:val="000000" w:themeColor="text1"/>
          <w:lang w:eastAsia="zh-CN"/>
        </w:rPr>
        <w:t>节，信也是一般现在时，是持续的。是神的爱一直在工作，到一个点，一个人真的降服下来，让神做生命的主。</w:t>
      </w:r>
    </w:p>
    <w:p w14:paraId="564D8D2B" w14:textId="77777777" w:rsidR="0046414E" w:rsidRPr="00EB53B6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EB53B6">
        <w:rPr>
          <w:rFonts w:ascii="SimSun" w:eastAsia="SimSun" w:hAnsi="SimSun" w:hint="eastAsia"/>
          <w:color w:val="000000" w:themeColor="text1"/>
          <w:lang w:eastAsia="zh-CN"/>
        </w:rPr>
        <w:t>信耶稣不是渐渐的过程，是一个质变。要继续吃，保持这个关系。</w:t>
      </w:r>
    </w:p>
    <w:p w14:paraId="782D92D8" w14:textId="77777777" w:rsidR="0046414E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4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吃主的肉喝主的血，不断地和主保持关系，就是祷告、读圣经，按照主的教导生活。</w:t>
      </w:r>
    </w:p>
    <w:p w14:paraId="07675BB6" w14:textId="77777777" w:rsidR="0046414E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5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对掰饼的仪式有了更深的理解。一是主耶稣是替罪的羔羊，为我而死；二是吃饼喝葡萄汁是和主建立亲密的关系。</w:t>
      </w:r>
    </w:p>
    <w:p w14:paraId="233616AE" w14:textId="77777777" w:rsidR="0046414E" w:rsidRPr="00EB53B6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EB53B6">
        <w:rPr>
          <w:rFonts w:ascii="SimSun" w:eastAsia="SimSun" w:hAnsi="SimSun" w:hint="eastAsia"/>
          <w:color w:val="000000" w:themeColor="text1"/>
          <w:lang w:eastAsia="zh-CN"/>
        </w:rPr>
        <w:t>这个仪式不应该是很沉重的，而是无罪一身轻的轻松和释放，然后是对主耶稣救赎我们的感恩。</w:t>
      </w:r>
    </w:p>
    <w:p w14:paraId="6D10E893" w14:textId="77777777" w:rsidR="0046414E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6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信耶稣的就是门徒吗？</w:t>
      </w:r>
    </w:p>
    <w:p w14:paraId="3CB747AA" w14:textId="77777777" w:rsidR="0046414E" w:rsidRPr="00EB53B6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EB53B6">
        <w:rPr>
          <w:rFonts w:ascii="SimSun" w:eastAsia="SimSun" w:hAnsi="SimSun" w:hint="eastAsia"/>
          <w:color w:val="000000" w:themeColor="text1"/>
          <w:lang w:eastAsia="zh-CN"/>
        </w:rPr>
        <w:t>跟从主耶稣的是门徒，信耶稣不一定跟从耶稣，不一定舍己。天天背起十字架的是门徒。</w:t>
      </w:r>
    </w:p>
    <w:p w14:paraId="5E450CC3" w14:textId="77777777" w:rsidR="0046414E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7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基督徒可以吃血吗？</w:t>
      </w:r>
    </w:p>
    <w:p w14:paraId="1A078409" w14:textId="77777777" w:rsidR="0046414E" w:rsidRPr="00EB53B6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EB53B6">
        <w:rPr>
          <w:rFonts w:ascii="SimSun" w:eastAsia="SimSun" w:hAnsi="SimSun" w:hint="eastAsia"/>
          <w:color w:val="000000" w:themeColor="text1"/>
          <w:lang w:eastAsia="zh-CN"/>
        </w:rPr>
        <w:t>新约中没有明确的讲可不可以。基督的血叫我们称义，他的生命使我们得生命。使徒行传中讲的不是命令，当时教会中有犹太人和外邦人，所以有争论，耶路撒冷开会定下来，不吃外邦人祭偶像之物，不吃血。但保罗说都可以吃。</w:t>
      </w:r>
    </w:p>
    <w:p w14:paraId="2D611607" w14:textId="77777777" w:rsidR="0046414E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8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犹太人中的基督徒需要受割礼吗？</w:t>
      </w:r>
    </w:p>
    <w:p w14:paraId="0096CC56" w14:textId="77777777" w:rsidR="0046414E" w:rsidRPr="00EB53B6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EB53B6">
        <w:rPr>
          <w:rFonts w:ascii="SimSun" w:eastAsia="SimSun" w:hAnsi="SimSun" w:hint="eastAsia"/>
          <w:color w:val="000000" w:themeColor="text1"/>
          <w:lang w:eastAsia="zh-CN"/>
        </w:rPr>
        <w:t>犹太人是亚伯拉罕的后裔，行割礼。阿拉伯人也行割礼。</w:t>
      </w:r>
    </w:p>
    <w:p w14:paraId="34299ECA" w14:textId="77777777" w:rsidR="0046414E" w:rsidRDefault="0046414E" w:rsidP="00EB53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9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今天听完后，两个特别温暖的细节。一是姐妹学习9年才受洗，二是弟兄从圣经中学习行为处事，对自己是一个安慰。另一方面对信仰有渴望，让我理解这个世界和发生在我身上的事情。从前觉得神是大家的神，不是我的神，上次查经有一点觉得神与我单独有关系了，但是这感觉慢慢又淡了。</w:t>
      </w:r>
    </w:p>
    <w:p w14:paraId="3BBD70EB" w14:textId="77777777" w:rsidR="0046414E" w:rsidRDefault="0046414E" w:rsidP="00EB53B6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A0366E">
        <w:rPr>
          <w:rFonts w:ascii="SimSun" w:eastAsia="SimSun" w:hAnsi="SimSun" w:hint="eastAsia"/>
          <w:b/>
          <w:bCs/>
          <w:color w:val="000000" w:themeColor="text1"/>
          <w:lang w:eastAsia="zh-CN"/>
        </w:rPr>
        <w:t>寻找必寻见，叩门就必开门。</w:t>
      </w:r>
    </w:p>
    <w:p w14:paraId="6DA1BBED" w14:textId="77777777" w:rsidR="0046414E" w:rsidRDefault="0046414E" w:rsidP="00EB53B6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</w:p>
    <w:p w14:paraId="12EFA831" w14:textId="77777777" w:rsidR="007911F9" w:rsidRDefault="007911F9" w:rsidP="007911F9">
      <w:pPr>
        <w:pStyle w:val="ListBullet"/>
        <w:numPr>
          <w:ilvl w:val="0"/>
          <w:numId w:val="0"/>
        </w:numPr>
        <w:jc w:val="both"/>
        <w:rPr>
          <w:rFonts w:ascii="SimSun" w:eastAsia="SimSun" w:hAnsi="SimSun" w:hint="eastAsia"/>
          <w:b/>
          <w:bCs/>
          <w:color w:val="000000" w:themeColor="text1"/>
          <w:lang w:eastAsia="zh-CN"/>
        </w:rPr>
      </w:pPr>
    </w:p>
    <w:p w14:paraId="2C616511" w14:textId="39D452EB" w:rsidR="0046414E" w:rsidRPr="007911F9" w:rsidRDefault="0046414E" w:rsidP="0046414E">
      <w:pPr>
        <w:pStyle w:val="Heading1"/>
        <w:rPr>
          <w:lang w:eastAsia="zh-CN"/>
        </w:rPr>
      </w:pPr>
      <w:bookmarkStart w:id="73" w:name="_Toc180860588"/>
      <w:r w:rsidRPr="007911F9">
        <w:rPr>
          <w:rFonts w:hint="eastAsia"/>
          <w:lang w:eastAsia="zh-CN"/>
        </w:rPr>
        <w:lastRenderedPageBreak/>
        <w:t>基督的生平</w:t>
      </w:r>
      <w:r w:rsidR="007911F9">
        <w:rPr>
          <w:rFonts w:hint="eastAsia"/>
          <w:lang w:eastAsia="zh-CN"/>
        </w:rPr>
        <w:t>与教导</w:t>
      </w:r>
      <w:r w:rsidRPr="007911F9">
        <w:rPr>
          <w:rFonts w:hint="eastAsia"/>
          <w:lang w:eastAsia="zh-CN"/>
        </w:rPr>
        <w:t>（四十九）</w:t>
      </w:r>
      <w:r w:rsidRPr="007911F9">
        <w:rPr>
          <w:rFonts w:hint="eastAsia"/>
          <w:lang w:eastAsia="zh-CN"/>
        </w:rPr>
        <w:t xml:space="preserve">: </w:t>
      </w:r>
      <w:r w:rsidRPr="007911F9">
        <w:rPr>
          <w:rFonts w:hint="eastAsia"/>
          <w:lang w:eastAsia="zh-CN"/>
        </w:rPr>
        <w:t>神的拣选和人的决定</w:t>
      </w:r>
      <w:bookmarkEnd w:id="73"/>
    </w:p>
    <w:p w14:paraId="2F6F101F" w14:textId="77777777" w:rsidR="0046414E" w:rsidRPr="002C6ECD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时间2</w:t>
      </w:r>
      <w:r w:rsidRPr="002C6ECD">
        <w:rPr>
          <w:rFonts w:ascii="SimSun" w:eastAsia="SimSun" w:hAnsi="SimSun"/>
          <w:color w:val="000000" w:themeColor="text1"/>
          <w:lang w:eastAsia="zh-CN"/>
        </w:rPr>
        <w:t>023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年</w:t>
      </w:r>
      <w:r>
        <w:rPr>
          <w:rFonts w:ascii="SimSun" w:eastAsia="SimSun" w:hAnsi="SimSun"/>
          <w:color w:val="000000" w:themeColor="text1"/>
          <w:lang w:eastAsia="zh-CN"/>
        </w:rPr>
        <w:t>12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月</w:t>
      </w:r>
      <w:r>
        <w:rPr>
          <w:rFonts w:ascii="SimSun" w:eastAsia="SimSun" w:hAnsi="SimSun"/>
          <w:color w:val="000000" w:themeColor="text1"/>
          <w:lang w:eastAsia="zh-CN"/>
        </w:rPr>
        <w:t>16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日</w:t>
      </w:r>
    </w:p>
    <w:p w14:paraId="52CA5206" w14:textId="77777777" w:rsidR="0046414E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相关经文：</w:t>
      </w:r>
      <w:r w:rsidRPr="006E028F">
        <w:rPr>
          <w:rFonts w:ascii="SimSun" w:eastAsia="SimSun" w:hAnsi="SimSun" w:hint="eastAsia"/>
          <w:color w:val="000000" w:themeColor="text1"/>
          <w:lang w:eastAsia="zh-CN"/>
        </w:rPr>
        <w:t>约翰福音</w:t>
      </w:r>
      <w:r w:rsidRPr="002D0171">
        <w:rPr>
          <w:rFonts w:ascii="SimSun" w:eastAsia="SimSun" w:hAnsi="SimSun"/>
          <w:color w:val="000000" w:themeColor="text1"/>
          <w:lang w:eastAsia="zh-CN"/>
        </w:rPr>
        <w:t>6:59-71</w:t>
      </w:r>
      <w:r>
        <w:rPr>
          <w:rFonts w:ascii="SimSun" w:eastAsia="SimSun" w:hAnsi="SimSun" w:hint="eastAsia"/>
          <w:color w:val="000000" w:themeColor="text1"/>
          <w:lang w:eastAsia="zh-CN"/>
        </w:rPr>
        <w:t>节</w:t>
      </w:r>
    </w:p>
    <w:p w14:paraId="36B98513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前面的经文告诉我们那些门徒不理解主耶稣的意思，到底为什么？今天我们会得到原因。要认识主耶稣，要从他的话语中去认识。</w:t>
      </w:r>
    </w:p>
    <w:p w14:paraId="0632FC07" w14:textId="77777777" w:rsidR="0046414E" w:rsidRPr="00826C32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826C32">
        <w:rPr>
          <w:rFonts w:ascii="SimSun" w:eastAsia="SimSun" w:hAnsi="SimSun" w:hint="eastAsia"/>
          <w:b/>
          <w:bCs/>
          <w:color w:val="000000" w:themeColor="text1"/>
          <w:lang w:eastAsia="zh-CN"/>
        </w:rPr>
        <w:t>一．约翰福音</w:t>
      </w:r>
      <w:r w:rsidRPr="00826C32">
        <w:rPr>
          <w:rFonts w:ascii="SimSun" w:eastAsia="SimSun" w:hAnsi="SimSun"/>
          <w:b/>
          <w:bCs/>
          <w:color w:val="000000" w:themeColor="text1"/>
          <w:lang w:eastAsia="zh-CN"/>
        </w:rPr>
        <w:t>6:60</w:t>
      </w:r>
      <w:r w:rsidRPr="00826C32">
        <w:rPr>
          <w:rFonts w:ascii="SimSun" w:eastAsia="SimSun" w:hAnsi="SimSun" w:hint="eastAsia"/>
          <w:b/>
          <w:bCs/>
          <w:color w:val="000000" w:themeColor="text1"/>
          <w:lang w:eastAsia="zh-CN"/>
        </w:rPr>
        <w:t>，门徒对主耶稣教导关于生命的粮后的反应</w:t>
      </w:r>
    </w:p>
    <w:p w14:paraId="6CFB4F03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主耶稣的教导在迦百农的会堂里，加利利湖的西北边。</w:t>
      </w:r>
    </w:p>
    <w:p w14:paraId="00132852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人对主耶稣的教导有三种反应，可分为三类人：一是不信的人，占多数；二是信的人，占少数；三是自称信耶稣的人。</w:t>
      </w:r>
    </w:p>
    <w:p w14:paraId="79FE7993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6</w:t>
      </w:r>
      <w:r>
        <w:rPr>
          <w:rFonts w:ascii="SimSun" w:eastAsia="SimSun" w:hAnsi="SimSun"/>
          <w:color w:val="000000" w:themeColor="text1"/>
          <w:lang w:eastAsia="zh-CN"/>
        </w:rPr>
        <w:t>0</w:t>
      </w:r>
      <w:r>
        <w:rPr>
          <w:rFonts w:ascii="SimSun" w:eastAsia="SimSun" w:hAnsi="SimSun" w:hint="eastAsia"/>
          <w:color w:val="000000" w:themeColor="text1"/>
          <w:lang w:eastAsia="zh-CN"/>
        </w:rPr>
        <w:t>节，主耶稣的门徒觉得这话甚难，就是前面2</w:t>
      </w:r>
      <w:r>
        <w:rPr>
          <w:rFonts w:ascii="SimSun" w:eastAsia="SimSun" w:hAnsi="SimSun"/>
          <w:color w:val="000000" w:themeColor="text1"/>
          <w:lang w:eastAsia="zh-CN"/>
        </w:rPr>
        <w:t>2-58</w:t>
      </w:r>
      <w:r>
        <w:rPr>
          <w:rFonts w:ascii="SimSun" w:eastAsia="SimSun" w:hAnsi="SimSun" w:hint="eastAsia"/>
          <w:color w:val="000000" w:themeColor="text1"/>
          <w:lang w:eastAsia="zh-CN"/>
        </w:rPr>
        <w:t>节的教导。为什么觉得甚难？</w:t>
      </w:r>
    </w:p>
    <w:p w14:paraId="328AE78D" w14:textId="77777777" w:rsidR="0046414E" w:rsidRPr="009A3C0D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原因有三，一是主耶稣提到七次“我是从天上来的”，提到四次“我实实在在地告诉你们”，主耶稣是生命的粮。没有人到过天，所以地上的人不能了解；二是，任何人到主耶稣面前的人，都是父赐给主耶稣的，参见3</w:t>
      </w:r>
      <w:r>
        <w:rPr>
          <w:rFonts w:ascii="SimSun" w:eastAsia="SimSun" w:hAnsi="SimSun"/>
          <w:color w:val="000000" w:themeColor="text1"/>
          <w:lang w:eastAsia="zh-CN"/>
        </w:rPr>
        <w:t>7</w:t>
      </w:r>
      <w:r>
        <w:rPr>
          <w:rFonts w:ascii="SimSun" w:eastAsia="SimSun" w:hAnsi="SimSun" w:hint="eastAsia"/>
          <w:color w:val="000000" w:themeColor="text1"/>
          <w:lang w:eastAsia="zh-CN"/>
        </w:rPr>
        <w:t>节，“凡父所赐给我的人必到我这里来；到我这里来的，我总不丢弃它”，不是我们自己可以认识主耶稣的，是父吸引我们到天父面前的；4</w:t>
      </w:r>
      <w:r>
        <w:rPr>
          <w:rFonts w:ascii="SimSun" w:eastAsia="SimSun" w:hAnsi="SimSun"/>
          <w:color w:val="000000" w:themeColor="text1"/>
          <w:lang w:eastAsia="zh-CN"/>
        </w:rPr>
        <w:t>4</w:t>
      </w:r>
      <w:r>
        <w:rPr>
          <w:rFonts w:ascii="SimSun" w:eastAsia="SimSun" w:hAnsi="SimSun" w:hint="eastAsia"/>
          <w:color w:val="000000" w:themeColor="text1"/>
          <w:lang w:eastAsia="zh-CN"/>
        </w:rPr>
        <w:t>节，“若不是差我来的父吸引人，就没有能到我这里来的；到我这里来的，在末日我要叫他复活”；三是吃人子的肉，喝人子的血的人才有生命，5</w:t>
      </w:r>
      <w:r>
        <w:rPr>
          <w:rFonts w:ascii="SimSun" w:eastAsia="SimSun" w:hAnsi="SimSun"/>
          <w:color w:val="000000" w:themeColor="text1"/>
          <w:lang w:eastAsia="zh-CN"/>
        </w:rPr>
        <w:t>3</w:t>
      </w:r>
      <w:r>
        <w:rPr>
          <w:rFonts w:ascii="SimSun" w:eastAsia="SimSun" w:hAnsi="SimSun" w:hint="eastAsia"/>
          <w:color w:val="000000" w:themeColor="text1"/>
          <w:lang w:eastAsia="zh-CN"/>
        </w:rPr>
        <w:t>节，5</w:t>
      </w:r>
      <w:r>
        <w:rPr>
          <w:rFonts w:ascii="SimSun" w:eastAsia="SimSun" w:hAnsi="SimSun"/>
          <w:color w:val="000000" w:themeColor="text1"/>
          <w:lang w:eastAsia="zh-CN"/>
        </w:rPr>
        <w:t>6</w:t>
      </w:r>
      <w:r>
        <w:rPr>
          <w:rFonts w:ascii="SimSun" w:eastAsia="SimSun" w:hAnsi="SimSun" w:hint="eastAsia"/>
          <w:color w:val="000000" w:themeColor="text1"/>
          <w:lang w:eastAsia="zh-CN"/>
        </w:rPr>
        <w:t>节“吃我肉、喝我血的人常在我里面，我也常在他里面”。</w:t>
      </w:r>
    </w:p>
    <w:p w14:paraId="15E1EA1C" w14:textId="77777777" w:rsidR="0046414E" w:rsidRPr="00826C32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826C32">
        <w:rPr>
          <w:rFonts w:ascii="SimSun" w:eastAsia="SimSun" w:hAnsi="SimSun" w:hint="eastAsia"/>
          <w:b/>
          <w:bCs/>
          <w:color w:val="000000" w:themeColor="text1"/>
          <w:lang w:eastAsia="zh-CN"/>
        </w:rPr>
        <w:t>二．约翰福音</w:t>
      </w:r>
      <w:r w:rsidRPr="00826C32">
        <w:rPr>
          <w:rFonts w:ascii="SimSun" w:eastAsia="SimSun" w:hAnsi="SimSun"/>
          <w:b/>
          <w:bCs/>
          <w:color w:val="000000" w:themeColor="text1"/>
          <w:lang w:eastAsia="zh-CN"/>
        </w:rPr>
        <w:t>6:61-63</w:t>
      </w:r>
      <w:r w:rsidRPr="00826C32">
        <w:rPr>
          <w:rFonts w:ascii="SimSun" w:eastAsia="SimSun" w:hAnsi="SimSun" w:hint="eastAsia"/>
          <w:b/>
          <w:bCs/>
          <w:color w:val="000000" w:themeColor="text1"/>
          <w:lang w:eastAsia="zh-CN"/>
        </w:rPr>
        <w:t>，主耶稣对门徒发议论的挑战</w:t>
      </w:r>
    </w:p>
    <w:p w14:paraId="16DEFE81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61</w:t>
      </w:r>
      <w:r>
        <w:rPr>
          <w:rFonts w:ascii="SimSun" w:eastAsia="SimSun" w:hAnsi="SimSun" w:hint="eastAsia"/>
          <w:color w:val="000000" w:themeColor="text1"/>
          <w:lang w:eastAsia="zh-CN"/>
        </w:rPr>
        <w:t>节，</w:t>
      </w:r>
      <w:r w:rsidRPr="00835165">
        <w:rPr>
          <w:rFonts w:ascii="SimSun" w:eastAsia="SimSun" w:hAnsi="SimSun" w:hint="eastAsia"/>
          <w:color w:val="000000" w:themeColor="text1"/>
          <w:lang w:eastAsia="zh-CN"/>
        </w:rPr>
        <w:t>主耶稣指出他们不能信</w:t>
      </w:r>
      <w:r>
        <w:rPr>
          <w:rFonts w:ascii="SimSun" w:eastAsia="SimSun" w:hAnsi="SimSun" w:hint="eastAsia"/>
          <w:color w:val="000000" w:themeColor="text1"/>
          <w:lang w:eastAsia="zh-CN"/>
        </w:rPr>
        <w:t>。因为不信，所以议论。主耶稣知道人心里的问题。“厌弃”原意“跌倒”，我上面的话是使你们跌倒吗？跌倒，希腊文原意，抓老鼠要用诱饵，老鼠去吃的时候触发机键。</w:t>
      </w:r>
    </w:p>
    <w:p w14:paraId="03D65589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6</w:t>
      </w:r>
      <w:r>
        <w:rPr>
          <w:rFonts w:ascii="SimSun" w:eastAsia="SimSun" w:hAnsi="SimSun"/>
          <w:color w:val="000000" w:themeColor="text1"/>
          <w:lang w:eastAsia="zh-CN"/>
        </w:rPr>
        <w:t>2</w:t>
      </w:r>
      <w:r>
        <w:rPr>
          <w:rFonts w:ascii="SimSun" w:eastAsia="SimSun" w:hAnsi="SimSun" w:hint="eastAsia"/>
          <w:color w:val="000000" w:themeColor="text1"/>
          <w:lang w:eastAsia="zh-CN"/>
        </w:rPr>
        <w:t>节，倘若有一天你们看见主耶稣升天会怎样呢？到那时你们相信吗？</w:t>
      </w:r>
    </w:p>
    <w:p w14:paraId="509C24DD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6</w:t>
      </w:r>
      <w:r>
        <w:rPr>
          <w:rFonts w:ascii="SimSun" w:eastAsia="SimSun" w:hAnsi="SimSun"/>
          <w:color w:val="000000" w:themeColor="text1"/>
          <w:lang w:eastAsia="zh-CN"/>
        </w:rPr>
        <w:t>3</w:t>
      </w:r>
      <w:r>
        <w:rPr>
          <w:rFonts w:ascii="SimSun" w:eastAsia="SimSun" w:hAnsi="SimSun" w:hint="eastAsia"/>
          <w:color w:val="000000" w:themeColor="text1"/>
          <w:lang w:eastAsia="zh-CN"/>
        </w:rPr>
        <w:t>节，</w:t>
      </w:r>
      <w:r w:rsidRPr="00835165">
        <w:rPr>
          <w:rFonts w:ascii="SimSun" w:eastAsia="SimSun" w:hAnsi="SimSun" w:hint="eastAsia"/>
          <w:color w:val="000000" w:themeColor="text1"/>
          <w:lang w:eastAsia="zh-CN"/>
        </w:rPr>
        <w:t>人需要圣灵的帮助，叫人活着的乃是灵。</w:t>
      </w:r>
      <w:r>
        <w:rPr>
          <w:rFonts w:ascii="SimSun" w:eastAsia="SimSun" w:hAnsi="SimSun" w:hint="eastAsia"/>
          <w:color w:val="000000" w:themeColor="text1"/>
          <w:lang w:eastAsia="zh-CN"/>
        </w:rPr>
        <w:t>提多书3</w:t>
      </w:r>
      <w:r>
        <w:rPr>
          <w:rFonts w:ascii="SimSun" w:eastAsia="SimSun" w:hAnsi="SimSun"/>
          <w:color w:val="000000" w:themeColor="text1"/>
          <w:lang w:eastAsia="zh-CN"/>
        </w:rPr>
        <w:t>:5</w:t>
      </w:r>
      <w:r>
        <w:rPr>
          <w:rFonts w:ascii="SimSun" w:eastAsia="SimSun" w:hAnsi="SimSun" w:hint="eastAsia"/>
          <w:color w:val="000000" w:themeColor="text1"/>
          <w:lang w:eastAsia="zh-CN"/>
        </w:rPr>
        <w:t>，“他便救了我们；并不是因我们自己所行的义，乃是照他的怜悯，藉着重生的洗和圣灵的更新”，强调圣灵的更新；雅各书2</w:t>
      </w:r>
      <w:r>
        <w:rPr>
          <w:rFonts w:ascii="SimSun" w:eastAsia="SimSun" w:hAnsi="SimSun"/>
          <w:color w:val="000000" w:themeColor="text1"/>
          <w:lang w:eastAsia="zh-CN"/>
        </w:rPr>
        <w:t>:26</w:t>
      </w:r>
      <w:r>
        <w:rPr>
          <w:rFonts w:ascii="SimSun" w:eastAsia="SimSun" w:hAnsi="SimSun" w:hint="eastAsia"/>
          <w:color w:val="000000" w:themeColor="text1"/>
          <w:lang w:eastAsia="zh-CN"/>
        </w:rPr>
        <w:t>，“身体没有灵魂是死的，信心没有行为也是死的”；约伯记3</w:t>
      </w:r>
      <w:r>
        <w:rPr>
          <w:rFonts w:ascii="SimSun" w:eastAsia="SimSun" w:hAnsi="SimSun"/>
          <w:color w:val="000000" w:themeColor="text1"/>
          <w:lang w:eastAsia="zh-CN"/>
        </w:rPr>
        <w:t>4:14-15</w:t>
      </w:r>
      <w:r>
        <w:rPr>
          <w:rFonts w:ascii="SimSun" w:eastAsia="SimSun" w:hAnsi="SimSun" w:hint="eastAsia"/>
          <w:color w:val="000000" w:themeColor="text1"/>
          <w:lang w:eastAsia="zh-CN"/>
        </w:rPr>
        <w:t>，“他若专心为己，将灵和气收归自己，凡有血气的就必一同死亡；世人必仍归尘土”。</w:t>
      </w:r>
    </w:p>
    <w:p w14:paraId="113EFFB0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8D6E57">
        <w:rPr>
          <w:rFonts w:ascii="SimSun" w:eastAsia="SimSun" w:hAnsi="SimSun" w:hint="eastAsia"/>
          <w:color w:val="000000" w:themeColor="text1"/>
          <w:lang w:eastAsia="zh-CN"/>
        </w:rPr>
        <w:t>肉体是无益的，靠自己不能认识神。需要主耶稣的话，需要圣灵。</w:t>
      </w:r>
      <w:r>
        <w:rPr>
          <w:rFonts w:ascii="SimSun" w:eastAsia="SimSun" w:hAnsi="SimSun" w:hint="eastAsia"/>
          <w:color w:val="000000" w:themeColor="text1"/>
          <w:lang w:eastAsia="zh-CN"/>
        </w:rPr>
        <w:t>无益，是指软弱的 。马太2</w:t>
      </w:r>
      <w:r>
        <w:rPr>
          <w:rFonts w:ascii="SimSun" w:eastAsia="SimSun" w:hAnsi="SimSun"/>
          <w:color w:val="000000" w:themeColor="text1"/>
          <w:lang w:eastAsia="zh-CN"/>
        </w:rPr>
        <w:t>6:41</w:t>
      </w:r>
      <w:r>
        <w:rPr>
          <w:rFonts w:ascii="SimSun" w:eastAsia="SimSun" w:hAnsi="SimSun" w:hint="eastAsia"/>
          <w:color w:val="000000" w:themeColor="text1"/>
          <w:lang w:eastAsia="zh-CN"/>
        </w:rPr>
        <w:t>，“你们心灵固然愿意，肉体却软弱了”。你们不能明白自己，因为想靠自己，想靠自己的小聪明。</w:t>
      </w:r>
    </w:p>
    <w:p w14:paraId="38E3CEC4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我对你们说的话，就是灵，就是生命。</w:t>
      </w:r>
      <w:r w:rsidRPr="00835165">
        <w:rPr>
          <w:rFonts w:ascii="SimSun" w:eastAsia="SimSun" w:hAnsi="SimSun" w:hint="eastAsia"/>
          <w:color w:val="000000" w:themeColor="text1"/>
          <w:lang w:eastAsia="zh-CN"/>
        </w:rPr>
        <w:t>借助神的话才能认识他。</w:t>
      </w:r>
      <w:r>
        <w:rPr>
          <w:rFonts w:ascii="SimSun" w:eastAsia="SimSun" w:hAnsi="SimSun" w:hint="eastAsia"/>
          <w:color w:val="000000" w:themeColor="text1"/>
          <w:lang w:eastAsia="zh-CN"/>
        </w:rPr>
        <w:t>我们手中的圣经就是灵，就是生命。我们只要好好地读，可以带给我们永生。圣经虽然是四十多个作者，但不是他们的意思，是圣灵牵着他们的手写的。圣经的作者是神的灵，是神本身。雅各书1</w:t>
      </w:r>
      <w:r>
        <w:rPr>
          <w:rFonts w:ascii="SimSun" w:eastAsia="SimSun" w:hAnsi="SimSun"/>
          <w:color w:val="000000" w:themeColor="text1"/>
          <w:lang w:eastAsia="zh-CN"/>
        </w:rPr>
        <w:t>:18</w:t>
      </w:r>
      <w:r>
        <w:rPr>
          <w:rFonts w:ascii="SimSun" w:eastAsia="SimSun" w:hAnsi="SimSun" w:hint="eastAsia"/>
          <w:color w:val="000000" w:themeColor="text1"/>
          <w:lang w:eastAsia="zh-CN"/>
        </w:rPr>
        <w:t>，“他按自己的旨意，用真道生了我们”，用主耶稣生了我们；彼得前书1</w:t>
      </w:r>
      <w:r>
        <w:rPr>
          <w:rFonts w:ascii="SimSun" w:eastAsia="SimSun" w:hAnsi="SimSun"/>
          <w:color w:val="000000" w:themeColor="text1"/>
          <w:lang w:eastAsia="zh-CN"/>
        </w:rPr>
        <w:t>:23</w:t>
      </w:r>
      <w:r>
        <w:rPr>
          <w:rFonts w:ascii="SimSun" w:eastAsia="SimSun" w:hAnsi="SimSun" w:hint="eastAsia"/>
          <w:color w:val="000000" w:themeColor="text1"/>
          <w:lang w:eastAsia="zh-CN"/>
        </w:rPr>
        <w:t>，“你们蒙了重生，不是由于能坏的种子，乃是由于不能坏的种子，是藉着神活波长存的道”，2</w:t>
      </w:r>
      <w:r>
        <w:rPr>
          <w:rFonts w:ascii="SimSun" w:eastAsia="SimSun" w:hAnsi="SimSun"/>
          <w:color w:val="000000" w:themeColor="text1"/>
          <w:lang w:eastAsia="zh-CN"/>
        </w:rPr>
        <w:t>5</w:t>
      </w:r>
      <w:r>
        <w:rPr>
          <w:rFonts w:ascii="SimSun" w:eastAsia="SimSun" w:hAnsi="SimSun" w:hint="eastAsia"/>
          <w:color w:val="000000" w:themeColor="text1"/>
          <w:lang w:eastAsia="zh-CN"/>
        </w:rPr>
        <w:t>节“唯有主的道是永存的，所传给你们的福音就是这道”；彼得后书1</w:t>
      </w:r>
      <w:r>
        <w:rPr>
          <w:rFonts w:ascii="SimSun" w:eastAsia="SimSun" w:hAnsi="SimSun"/>
          <w:color w:val="000000" w:themeColor="text1"/>
          <w:lang w:eastAsia="zh-CN"/>
        </w:rPr>
        <w:t>:20-21</w:t>
      </w:r>
      <w:r>
        <w:rPr>
          <w:rFonts w:ascii="SimSun" w:eastAsia="SimSun" w:hAnsi="SimSun" w:hint="eastAsia"/>
          <w:color w:val="000000" w:themeColor="text1"/>
          <w:lang w:eastAsia="zh-CN"/>
        </w:rPr>
        <w:t>，</w:t>
      </w:r>
      <w:r>
        <w:rPr>
          <w:rFonts w:ascii="SimSun" w:eastAsia="SimSun" w:hAnsi="SimSun"/>
          <w:color w:val="000000" w:themeColor="text1"/>
          <w:lang w:eastAsia="zh-CN"/>
        </w:rPr>
        <w:t>“</w:t>
      </w:r>
      <w:r>
        <w:rPr>
          <w:rFonts w:ascii="SimSun" w:eastAsia="SimSun" w:hAnsi="SimSun" w:hint="eastAsia"/>
          <w:color w:val="000000" w:themeColor="text1"/>
          <w:lang w:eastAsia="zh-CN"/>
        </w:rPr>
        <w:t>因为预言从来没有出于人意的，乃是人被圣灵感动，说出神的话来”。圣灵，原意是神口中的气。四十多个作者，很多互相不认识的，写出来的却没有矛盾；希伯来书4</w:t>
      </w:r>
      <w:r>
        <w:rPr>
          <w:rFonts w:ascii="SimSun" w:eastAsia="SimSun" w:hAnsi="SimSun"/>
          <w:color w:val="000000" w:themeColor="text1"/>
          <w:lang w:eastAsia="zh-CN"/>
        </w:rPr>
        <w:t>:12</w:t>
      </w:r>
      <w:r>
        <w:rPr>
          <w:rFonts w:ascii="SimSun" w:eastAsia="SimSun" w:hAnsi="SimSun" w:hint="eastAsia"/>
          <w:color w:val="000000" w:themeColor="text1"/>
          <w:lang w:eastAsia="zh-CN"/>
        </w:rPr>
        <w:t>，“神的道是活泼的，是有功效的，比一切两刃的剑更快，甚至魂与灵，骨节与骨髓，都能刺入、剖开，连心中的思念和主意都能辩明”。弟兄姐妹，不要轻看这本圣经。起初神创造世界，神讲话就成就了，所以神的话是有能力的。</w:t>
      </w:r>
    </w:p>
    <w:p w14:paraId="16800827" w14:textId="77777777" w:rsidR="0046414E" w:rsidRPr="000D6462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63</w:t>
      </w:r>
      <w:r>
        <w:rPr>
          <w:rFonts w:ascii="SimSun" w:eastAsia="SimSun" w:hAnsi="SimSun" w:hint="eastAsia"/>
          <w:color w:val="000000" w:themeColor="text1"/>
          <w:lang w:eastAsia="zh-CN"/>
        </w:rPr>
        <w:t>节，提出问题挑战门徒，指出人不要靠肉体，今天的人喜欢靠自己。这些不能帮助我们认识神。</w:t>
      </w:r>
    </w:p>
    <w:p w14:paraId="48C57691" w14:textId="77777777" w:rsidR="0046414E" w:rsidRPr="00826C32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826C32">
        <w:rPr>
          <w:rFonts w:ascii="SimSun" w:eastAsia="SimSun" w:hAnsi="SimSun" w:hint="eastAsia"/>
          <w:b/>
          <w:bCs/>
          <w:color w:val="000000" w:themeColor="text1"/>
          <w:lang w:eastAsia="zh-CN"/>
        </w:rPr>
        <w:t>三．约翰福音</w:t>
      </w:r>
      <w:r w:rsidRPr="00826C32">
        <w:rPr>
          <w:rFonts w:ascii="SimSun" w:eastAsia="SimSun" w:hAnsi="SimSun"/>
          <w:b/>
          <w:bCs/>
          <w:color w:val="000000" w:themeColor="text1"/>
          <w:lang w:eastAsia="zh-CN"/>
        </w:rPr>
        <w:t>6:64</w:t>
      </w:r>
      <w:r w:rsidRPr="00826C32">
        <w:rPr>
          <w:rFonts w:ascii="SimSun" w:eastAsia="SimSun" w:hAnsi="SimSun" w:hint="eastAsia"/>
          <w:b/>
          <w:bCs/>
          <w:color w:val="000000" w:themeColor="text1"/>
          <w:lang w:eastAsia="zh-CN"/>
        </w:rPr>
        <w:t>，门徒不能接受主耶稣教导的主要原因</w:t>
      </w:r>
    </w:p>
    <w:p w14:paraId="5A626D91" w14:textId="77777777" w:rsidR="0046414E" w:rsidRPr="002D0171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主耶稣说是你们不信，你们想靠自己，靠肉体，原因就是因为你们不信。希伯来书1</w:t>
      </w:r>
      <w:r>
        <w:rPr>
          <w:rFonts w:ascii="SimSun" w:eastAsia="SimSun" w:hAnsi="SimSun"/>
          <w:color w:val="000000" w:themeColor="text1"/>
          <w:lang w:eastAsia="zh-CN"/>
        </w:rPr>
        <w:t>1:3</w:t>
      </w:r>
      <w:r>
        <w:rPr>
          <w:rFonts w:ascii="SimSun" w:eastAsia="SimSun" w:hAnsi="SimSun" w:hint="eastAsia"/>
          <w:color w:val="000000" w:themeColor="text1"/>
          <w:lang w:eastAsia="zh-CN"/>
        </w:rPr>
        <w:t>，“我们因着信，就知道诸世界是藉神的话语造成的”。所以根本的问题就是信。今天很多人不能信耶稣，因为要自己想通了再信。五饼二鱼之后，人还是不能信那行神迹的人。要先信，才能接受我的话，才能明白我所要讲的。假设我拿了一个电线，我说里面有电，你</w:t>
      </w: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怎样相信呢？要么用手试试，要么插到插座上。所以要有行动，才能经历神。所以要先信。</w:t>
      </w:r>
    </w:p>
    <w:p w14:paraId="0D124C2A" w14:textId="77777777" w:rsidR="0046414E" w:rsidRPr="009806C6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9806C6">
        <w:rPr>
          <w:rFonts w:ascii="SimSun" w:eastAsia="SimSun" w:hAnsi="SimSun" w:hint="eastAsia"/>
          <w:b/>
          <w:bCs/>
          <w:color w:val="000000" w:themeColor="text1"/>
          <w:lang w:eastAsia="zh-CN"/>
        </w:rPr>
        <w:t>四．约翰福音</w:t>
      </w:r>
      <w:r w:rsidRPr="009806C6">
        <w:rPr>
          <w:rFonts w:ascii="SimSun" w:eastAsia="SimSun" w:hAnsi="SimSun"/>
          <w:b/>
          <w:bCs/>
          <w:color w:val="000000" w:themeColor="text1"/>
          <w:lang w:eastAsia="zh-CN"/>
        </w:rPr>
        <w:t>6:65-66</w:t>
      </w:r>
      <w:r w:rsidRPr="009806C6">
        <w:rPr>
          <w:rFonts w:ascii="SimSun" w:eastAsia="SimSun" w:hAnsi="SimSun" w:hint="eastAsia"/>
          <w:b/>
          <w:bCs/>
          <w:color w:val="000000" w:themeColor="text1"/>
          <w:lang w:eastAsia="zh-CN"/>
        </w:rPr>
        <w:t>，神的拣选如何影响门徒对主耶稣教导的回应</w:t>
      </w:r>
    </w:p>
    <w:p w14:paraId="12009DBC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6</w:t>
      </w:r>
      <w:r>
        <w:rPr>
          <w:rFonts w:ascii="SimSun" w:eastAsia="SimSun" w:hAnsi="SimSun"/>
          <w:color w:val="000000" w:themeColor="text1"/>
          <w:lang w:eastAsia="zh-CN"/>
        </w:rPr>
        <w:t>5</w:t>
      </w:r>
      <w:r>
        <w:rPr>
          <w:rFonts w:ascii="SimSun" w:eastAsia="SimSun" w:hAnsi="SimSun" w:hint="eastAsia"/>
          <w:color w:val="000000" w:themeColor="text1"/>
          <w:lang w:eastAsia="zh-CN"/>
        </w:rPr>
        <w:t>节，主耶稣重复了前面的话，是父帮助你们，把你们带到我的面前。</w:t>
      </w:r>
    </w:p>
    <w:p w14:paraId="3CAFEACC" w14:textId="77777777" w:rsidR="0046414E" w:rsidRPr="00574367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66</w:t>
      </w:r>
      <w:r>
        <w:rPr>
          <w:rFonts w:ascii="SimSun" w:eastAsia="SimSun" w:hAnsi="SimSun" w:hint="eastAsia"/>
          <w:color w:val="000000" w:themeColor="text1"/>
          <w:lang w:eastAsia="zh-CN"/>
        </w:rPr>
        <w:t>节，主耶稣讲了这话，很多门徒退去了。四福音中的门徒是指跟从主耶稣的人，是想学一些功课，拜师父的人，是广义的门徒。不是我们今天教会讲的主耶稣的门徒。</w:t>
      </w:r>
    </w:p>
    <w:p w14:paraId="43CF621C" w14:textId="77777777" w:rsidR="0046414E" w:rsidRPr="00E433E3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E433E3">
        <w:rPr>
          <w:rFonts w:ascii="SimSun" w:eastAsia="SimSun" w:hAnsi="SimSun" w:hint="eastAsia"/>
          <w:b/>
          <w:bCs/>
          <w:color w:val="000000" w:themeColor="text1"/>
          <w:lang w:eastAsia="zh-CN"/>
        </w:rPr>
        <w:t>五．约翰福音</w:t>
      </w:r>
      <w:r w:rsidRPr="00E433E3">
        <w:rPr>
          <w:rFonts w:ascii="SimSun" w:eastAsia="SimSun" w:hAnsi="SimSun"/>
          <w:b/>
          <w:bCs/>
          <w:color w:val="000000" w:themeColor="text1"/>
          <w:lang w:eastAsia="zh-CN"/>
        </w:rPr>
        <w:t>6:67-69</w:t>
      </w:r>
      <w:r w:rsidRPr="00E433E3">
        <w:rPr>
          <w:rFonts w:ascii="SimSun" w:eastAsia="SimSun" w:hAnsi="SimSun" w:hint="eastAsia"/>
          <w:b/>
          <w:bCs/>
          <w:color w:val="000000" w:themeColor="text1"/>
          <w:lang w:eastAsia="zh-CN"/>
        </w:rPr>
        <w:t>，西门彼得对主耶稣的承认告白</w:t>
      </w:r>
    </w:p>
    <w:p w14:paraId="05F3A963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6</w:t>
      </w:r>
      <w:r>
        <w:rPr>
          <w:rFonts w:ascii="SimSun" w:eastAsia="SimSun" w:hAnsi="SimSun"/>
          <w:color w:val="000000" w:themeColor="text1"/>
          <w:lang w:eastAsia="zh-CN"/>
        </w:rPr>
        <w:t>7</w:t>
      </w:r>
      <w:r>
        <w:rPr>
          <w:rFonts w:ascii="SimSun" w:eastAsia="SimSun" w:hAnsi="SimSun" w:hint="eastAsia"/>
          <w:color w:val="000000" w:themeColor="text1"/>
          <w:lang w:eastAsia="zh-CN"/>
        </w:rPr>
        <w:t>节原义，你们不会也跟他们去吧？</w:t>
      </w:r>
    </w:p>
    <w:p w14:paraId="6FB5ECF0" w14:textId="77777777" w:rsidR="0046414E" w:rsidRPr="00C63278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68</w:t>
      </w:r>
      <w:r>
        <w:rPr>
          <w:rFonts w:ascii="SimSun" w:eastAsia="SimSun" w:hAnsi="SimSun" w:hint="eastAsia"/>
          <w:color w:val="000000" w:themeColor="text1"/>
          <w:lang w:eastAsia="zh-CN"/>
        </w:rPr>
        <w:t>节，希望我们和彼得一样宣告。我们信，</w:t>
      </w:r>
      <w:r w:rsidRPr="00835165">
        <w:rPr>
          <w:rFonts w:ascii="SimSun" w:eastAsia="SimSun" w:hAnsi="SimSun" w:hint="eastAsia"/>
          <w:color w:val="000000" w:themeColor="text1"/>
          <w:lang w:eastAsia="zh-CN"/>
        </w:rPr>
        <w:t>是神的拣选，但人需要自己做决定。</w:t>
      </w:r>
      <w:r w:rsidRPr="00C63278">
        <w:rPr>
          <w:rFonts w:ascii="SimSun" w:eastAsia="SimSun" w:hAnsi="SimSun" w:hint="eastAsia"/>
          <w:color w:val="000000" w:themeColor="text1"/>
          <w:lang w:eastAsia="zh-CN"/>
        </w:rPr>
        <w:t>会有人说，不是我不信，是神没有拣选</w:t>
      </w:r>
      <w:r>
        <w:rPr>
          <w:rFonts w:ascii="SimSun" w:eastAsia="SimSun" w:hAnsi="SimSun" w:hint="eastAsia"/>
          <w:color w:val="000000" w:themeColor="text1"/>
          <w:lang w:eastAsia="zh-CN"/>
        </w:rPr>
        <w:t>我</w:t>
      </w:r>
      <w:r w:rsidRPr="00C63278">
        <w:rPr>
          <w:rFonts w:ascii="SimSun" w:eastAsia="SimSun" w:hAnsi="SimSun" w:hint="eastAsia"/>
          <w:color w:val="000000" w:themeColor="text1"/>
          <w:lang w:eastAsia="zh-CN"/>
        </w:rPr>
        <w:t>。</w:t>
      </w:r>
      <w:r>
        <w:rPr>
          <w:rFonts w:ascii="SimSun" w:eastAsia="SimSun" w:hAnsi="SimSun" w:hint="eastAsia"/>
          <w:color w:val="000000" w:themeColor="text1"/>
          <w:lang w:eastAsia="zh-CN"/>
        </w:rPr>
        <w:t>在座的已经被神拣选了，否则不会参加这个查经班了，需要自己做决定。</w:t>
      </w:r>
    </w:p>
    <w:p w14:paraId="314FB94F" w14:textId="77777777" w:rsidR="0046414E" w:rsidRPr="00713A6A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872102">
        <w:rPr>
          <w:rFonts w:ascii="SimSun" w:eastAsia="SimSun" w:hAnsi="SimSun" w:hint="eastAsia"/>
          <w:b/>
          <w:bCs/>
          <w:color w:val="000000" w:themeColor="text1"/>
          <w:lang w:eastAsia="zh-CN"/>
        </w:rPr>
        <w:t>六．约翰福音</w:t>
      </w:r>
      <w:r w:rsidRPr="00872102">
        <w:rPr>
          <w:rFonts w:ascii="SimSun" w:eastAsia="SimSun" w:hAnsi="SimSun"/>
          <w:b/>
          <w:bCs/>
          <w:color w:val="000000" w:themeColor="text1"/>
          <w:lang w:eastAsia="zh-CN"/>
        </w:rPr>
        <w:t>6:</w:t>
      </w:r>
      <w:r w:rsidRPr="00713A6A">
        <w:rPr>
          <w:rFonts w:ascii="SimSun" w:eastAsia="SimSun" w:hAnsi="SimSun"/>
          <w:b/>
          <w:bCs/>
          <w:color w:val="000000" w:themeColor="text1"/>
          <w:lang w:eastAsia="zh-CN"/>
        </w:rPr>
        <w:t>70-71</w:t>
      </w:r>
      <w:r w:rsidRPr="00872102">
        <w:rPr>
          <w:rFonts w:ascii="SimSun" w:eastAsia="SimSun" w:hAnsi="SimSun" w:hint="eastAsia"/>
          <w:b/>
          <w:bCs/>
          <w:color w:val="000000" w:themeColor="text1"/>
          <w:lang w:eastAsia="zh-CN"/>
        </w:rPr>
        <w:t>，</w:t>
      </w:r>
      <w:r w:rsidRPr="00713A6A">
        <w:rPr>
          <w:rFonts w:ascii="SimSun" w:eastAsia="SimSun" w:hAnsi="SimSun" w:hint="eastAsia"/>
          <w:b/>
          <w:bCs/>
          <w:color w:val="000000" w:themeColor="text1"/>
          <w:lang w:eastAsia="zh-CN"/>
        </w:rPr>
        <w:t>加略人犹大自己的决定。犹大是否得救？</w:t>
      </w:r>
    </w:p>
    <w:p w14:paraId="5A84EAEF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7</w:t>
      </w:r>
      <w:r>
        <w:rPr>
          <w:rFonts w:ascii="SimSun" w:eastAsia="SimSun" w:hAnsi="SimSun"/>
          <w:color w:val="000000" w:themeColor="text1"/>
          <w:lang w:eastAsia="zh-CN"/>
        </w:rPr>
        <w:t>0</w:t>
      </w:r>
      <w:r>
        <w:rPr>
          <w:rFonts w:ascii="SimSun" w:eastAsia="SimSun" w:hAnsi="SimSun" w:hint="eastAsia"/>
          <w:color w:val="000000" w:themeColor="text1"/>
          <w:lang w:eastAsia="zh-CN"/>
        </w:rPr>
        <w:t>节，“但你们中间有一个是魔鬼”，这句话只有主耶稣可以讲，因为他知道人心，认识每一个人。主耶稣的十二个门徒，只有犹大不是加利利人，“犹大”的意思是赞美神的意思。主耶稣是从犹大支派出来的，犹大是掌权的。犹大是从犹大支派里的加略城出来的。犹大支派中有很多人是反对主耶稣的。犹大也是神拣选的，所以神的拣选和人的决定是没有矛盾的。约翰福音1</w:t>
      </w:r>
      <w:r>
        <w:rPr>
          <w:rFonts w:ascii="SimSun" w:eastAsia="SimSun" w:hAnsi="SimSun"/>
          <w:color w:val="000000" w:themeColor="text1"/>
          <w:lang w:eastAsia="zh-CN"/>
        </w:rPr>
        <w:t>3:2</w:t>
      </w:r>
      <w:r>
        <w:rPr>
          <w:rFonts w:ascii="SimSun" w:eastAsia="SimSun" w:hAnsi="SimSun" w:hint="eastAsia"/>
          <w:color w:val="000000" w:themeColor="text1"/>
          <w:lang w:eastAsia="zh-CN"/>
        </w:rPr>
        <w:t>，“魔鬼已将卖耶稣的意思放在西门的儿子加略人犹大心里”，2</w:t>
      </w:r>
      <w:r>
        <w:rPr>
          <w:rFonts w:ascii="SimSun" w:eastAsia="SimSun" w:hAnsi="SimSun"/>
          <w:color w:val="000000" w:themeColor="text1"/>
          <w:lang w:eastAsia="zh-CN"/>
        </w:rPr>
        <w:t>7</w:t>
      </w:r>
      <w:r>
        <w:rPr>
          <w:rFonts w:ascii="SimSun" w:eastAsia="SimSun" w:hAnsi="SimSun" w:hint="eastAsia"/>
          <w:color w:val="000000" w:themeColor="text1"/>
          <w:lang w:eastAsia="zh-CN"/>
        </w:rPr>
        <w:t>节“撒但就入了他的心”；约翰福音1</w:t>
      </w:r>
      <w:r>
        <w:rPr>
          <w:rFonts w:ascii="SimSun" w:eastAsia="SimSun" w:hAnsi="SimSun"/>
          <w:color w:val="000000" w:themeColor="text1"/>
          <w:lang w:eastAsia="zh-CN"/>
        </w:rPr>
        <w:t>7:12</w:t>
      </w:r>
      <w:r>
        <w:rPr>
          <w:rFonts w:ascii="SimSun" w:eastAsia="SimSun" w:hAnsi="SimSun" w:hint="eastAsia"/>
          <w:color w:val="000000" w:themeColor="text1"/>
          <w:lang w:eastAsia="zh-CN"/>
        </w:rPr>
        <w:t>，“其中除了那灭亡之子，没有一个灭亡的”，灭亡之子犹大，犹大自己决定不信主耶稣，他被魔鬼引诱了；马太福音2</w:t>
      </w:r>
      <w:r>
        <w:rPr>
          <w:rFonts w:ascii="SimSun" w:eastAsia="SimSun" w:hAnsi="SimSun"/>
          <w:color w:val="000000" w:themeColor="text1"/>
          <w:lang w:eastAsia="zh-CN"/>
        </w:rPr>
        <w:t>7:3-10</w:t>
      </w:r>
      <w:r>
        <w:rPr>
          <w:rFonts w:ascii="SimSun" w:eastAsia="SimSun" w:hAnsi="SimSun" w:hint="eastAsia"/>
          <w:color w:val="000000" w:themeColor="text1"/>
          <w:lang w:eastAsia="zh-CN"/>
        </w:rPr>
        <w:t>，犹大后悔了，没有讲悔改。被定罪才后悔，并不是悔改。人需要悔改，和后悔不一样的，悔改信耶稣。使徒行传1</w:t>
      </w:r>
      <w:r>
        <w:rPr>
          <w:rFonts w:ascii="SimSun" w:eastAsia="SimSun" w:hAnsi="SimSun"/>
          <w:color w:val="000000" w:themeColor="text1"/>
          <w:lang w:eastAsia="zh-CN"/>
        </w:rPr>
        <w:t>:16-26</w:t>
      </w:r>
      <w:r>
        <w:rPr>
          <w:rFonts w:ascii="SimSun" w:eastAsia="SimSun" w:hAnsi="SimSun" w:hint="eastAsia"/>
          <w:color w:val="000000" w:themeColor="text1"/>
          <w:lang w:eastAsia="zh-CN"/>
        </w:rPr>
        <w:t>，犹大是不得救的，他后悔，但不是悔改。</w:t>
      </w:r>
    </w:p>
    <w:p w14:paraId="3835A77E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十二个使徒中居然都有一个出卖主耶稣的，是他自己决定的。今天的教会也有犹大的，主耶稣用稗子麦子来形容，你我不知道谁是，只有神知道。</w:t>
      </w:r>
    </w:p>
    <w:p w14:paraId="7D67705A" w14:textId="77777777" w:rsidR="0046414E" w:rsidRPr="002D0171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神爱世人，赐下独生子给世人，人是被神带到父面前，是要人谦卑，不要靠自己。人想靠自己认识主耶稣是不可能的。</w:t>
      </w:r>
    </w:p>
    <w:p w14:paraId="044E15E6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42AACCEE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0C7BE3">
        <w:rPr>
          <w:rFonts w:ascii="SimSun" w:eastAsia="SimSun" w:hAnsi="SimSun" w:hint="eastAsia"/>
          <w:b/>
          <w:bCs/>
          <w:color w:val="000000" w:themeColor="text1"/>
          <w:lang w:eastAsia="zh-CN"/>
        </w:rPr>
        <w:t>问题与分享：</w:t>
      </w:r>
    </w:p>
    <w:p w14:paraId="2D849F07" w14:textId="77777777" w:rsidR="0046414E" w:rsidRPr="00835165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AA6A44">
        <w:rPr>
          <w:rFonts w:ascii="SimSun" w:eastAsia="SimSun" w:hAnsi="SimSun" w:hint="eastAsia"/>
          <w:color w:val="000000" w:themeColor="text1"/>
          <w:lang w:eastAsia="zh-CN"/>
        </w:rPr>
        <w:t>1</w:t>
      </w:r>
      <w:r w:rsidRPr="00AA6A44"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犹大开始信耶稣的时候是真信么？</w:t>
      </w:r>
    </w:p>
    <w:p w14:paraId="53D59DD8" w14:textId="77777777" w:rsidR="0046414E" w:rsidRPr="006A3AD3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圣经很多地方讲犹大是魔鬼，犹大不得救是神讲的。</w:t>
      </w:r>
    </w:p>
    <w:p w14:paraId="45153A31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我们今天如果已经信主耶稣了，如果没有和神建立很好的关系，就让魔鬼有机会搅扰我们，约翰福音6</w:t>
      </w:r>
      <w:r>
        <w:rPr>
          <w:rFonts w:ascii="SimSun" w:eastAsia="SimSun" w:hAnsi="SimSun"/>
          <w:color w:val="000000" w:themeColor="text1"/>
          <w:lang w:eastAsia="zh-CN"/>
        </w:rPr>
        <w:t>:</w:t>
      </w: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9</w:t>
      </w:r>
      <w:r>
        <w:rPr>
          <w:rFonts w:ascii="SimSun" w:eastAsia="SimSun" w:hAnsi="SimSun" w:hint="eastAsia"/>
          <w:color w:val="000000" w:themeColor="text1"/>
          <w:lang w:eastAsia="zh-CN"/>
        </w:rPr>
        <w:t>节，但是凡父赐给我的，一个不失落的。一个真的信主耶稣的人，不会失落的。犹大是父赐给耶稣的吗？主耶稣从几百个门徒中呼召了十二个，并没有说天父把犹大赐给主耶稣，招来的多，选上的少。十二门徒也不认识主耶稣，直到主耶稣复活才认识的。</w:t>
      </w:r>
    </w:p>
    <w:p w14:paraId="5A6631A8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自己软弱，并不会和神的关系断绝。关键是和神真的建立了关系。有圣灵和没有圣灵是完全不一样的。在教会中很热心或者有些人不来教会了，我们并不知道他们和神的关系。</w:t>
      </w:r>
    </w:p>
    <w:p w14:paraId="1D8BDB4A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软弱并不一定不会重生得救。天国里有稗子、有麦子，一起成长。谁是稗子谁是麦子，我们不知道。马太7</w:t>
      </w:r>
      <w:r>
        <w:rPr>
          <w:rFonts w:ascii="SimSun" w:eastAsia="SimSun" w:hAnsi="SimSun"/>
          <w:color w:val="000000" w:themeColor="text1"/>
          <w:lang w:eastAsia="zh-CN"/>
        </w:rPr>
        <w:t>:21-23“</w:t>
      </w:r>
      <w:r>
        <w:rPr>
          <w:rFonts w:ascii="SimSun" w:eastAsia="SimSun" w:hAnsi="SimSun" w:hint="eastAsia"/>
          <w:color w:val="000000" w:themeColor="text1"/>
          <w:lang w:eastAsia="zh-CN"/>
        </w:rPr>
        <w:t>凡称呼我‘主啊，主啊’的人不能都进天国；惟独遵行我天父旨意的人才能进去”，奉耶稣的名也是不可靠的，主耶稣说“我从来不认识你们”。</w:t>
      </w:r>
    </w:p>
    <w:p w14:paraId="196876E2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2．没有犹大，主耶稣就不会上十字架，犹大是个工具。</w:t>
      </w:r>
    </w:p>
    <w:p w14:paraId="57A57D23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这么理解不对，那么犹大进天国就有功了。十二门徒也不是一直都有信心。我们接受主耶稣，有圣灵在我们心里，同证是神的孩子。十二门徒时期，还没有圣灵，和现在是不一样的。十二门徒是在主耶稣复活时，他们才真信了。和现在不一样，有教会了，有圣灵内驻。如果我们心里有圣灵内驻，那我们只会被魔鬼搅扰，但不会给魔鬼住进去的。如果我们里面是空的，就是另外一回事了。以弗所书1</w:t>
      </w:r>
      <w:r>
        <w:rPr>
          <w:rFonts w:ascii="SimSun" w:eastAsia="SimSun" w:hAnsi="SimSun"/>
          <w:color w:val="000000" w:themeColor="text1"/>
          <w:lang w:eastAsia="zh-CN"/>
        </w:rPr>
        <w:t>:13-14</w:t>
      </w:r>
      <w:r>
        <w:rPr>
          <w:rFonts w:ascii="SimSun" w:eastAsia="SimSun" w:hAnsi="SimSun" w:hint="eastAsia"/>
          <w:color w:val="000000" w:themeColor="text1"/>
          <w:lang w:eastAsia="zh-CN"/>
        </w:rPr>
        <w:t>，“这圣灵是我们得基业的凭据”。我们如果信主耶稣，神就赐圣灵给我们，圣灵是一个印记，就像订婚的戒指。约翰福音1</w:t>
      </w:r>
      <w:r>
        <w:rPr>
          <w:rFonts w:ascii="SimSun" w:eastAsia="SimSun" w:hAnsi="SimSun"/>
          <w:color w:val="000000" w:themeColor="text1"/>
          <w:lang w:eastAsia="zh-CN"/>
        </w:rPr>
        <w:t>6-17</w:t>
      </w:r>
      <w:r>
        <w:rPr>
          <w:rFonts w:ascii="SimSun" w:eastAsia="SimSun" w:hAnsi="SimSun" w:hint="eastAsia"/>
          <w:color w:val="000000" w:themeColor="text1"/>
          <w:lang w:eastAsia="zh-CN"/>
        </w:rPr>
        <w:t>，圣灵永远和我们在一起。犹大是自称信的人。</w:t>
      </w:r>
    </w:p>
    <w:p w14:paraId="02BE9B09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我们是教会时期，和旧约时期不一样的。亚伯拉罕他们信神的应许，信那一个后裔要来。在主耶稣要升天时，给门徒赐下圣灵（约翰福音1</w:t>
      </w:r>
      <w:r>
        <w:rPr>
          <w:rFonts w:ascii="SimSun" w:eastAsia="SimSun" w:hAnsi="SimSun"/>
          <w:color w:val="000000" w:themeColor="text1"/>
          <w:lang w:eastAsia="zh-CN"/>
        </w:rPr>
        <w:t>4</w:t>
      </w:r>
      <w:r>
        <w:rPr>
          <w:rFonts w:ascii="SimSun" w:eastAsia="SimSun" w:hAnsi="SimSun" w:hint="eastAsia"/>
          <w:color w:val="000000" w:themeColor="text1"/>
          <w:lang w:eastAsia="zh-CN"/>
        </w:rPr>
        <w:t>章），教会是由门徒开始的，凡是信主耶稣的人，是圣灵内驻的人。</w:t>
      </w:r>
    </w:p>
    <w:p w14:paraId="654E4A49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神要我们自己有把握，很不容易，所以赐下圣灵，作为印记，只凭我们一个意念要跟随主耶稣是很难坚持的。</w:t>
      </w:r>
    </w:p>
    <w:p w14:paraId="0784BE33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信不信和我们行为没关系，我们信不信自己也不知道，我到底怎样才叫信？</w:t>
      </w:r>
    </w:p>
    <w:p w14:paraId="0A814F52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1DCCB763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黄牧师总结，主耶稣说要先信，才能明白天上的事。哥林多前书2：1</w:t>
      </w:r>
      <w:r>
        <w:rPr>
          <w:rFonts w:ascii="SimSun" w:eastAsia="SimSun" w:hAnsi="SimSun"/>
          <w:color w:val="000000" w:themeColor="text1"/>
          <w:lang w:eastAsia="zh-CN"/>
        </w:rPr>
        <w:t>4</w:t>
      </w:r>
      <w:r>
        <w:rPr>
          <w:rFonts w:ascii="SimSun" w:eastAsia="SimSun" w:hAnsi="SimSun" w:hint="eastAsia"/>
          <w:color w:val="000000" w:themeColor="text1"/>
          <w:lang w:eastAsia="zh-CN"/>
        </w:rPr>
        <w:t>，“然而，属血气的人不领会神圣灵的事，反倒以为愚拙，并且不能知道，因为这些事惟有属灵的人才能看透”。所以主耶稣的教导太难了，主耶稣说先信嘛，我就把圣灵赐给你们，你们就能解开天国的事情。先结婚，先入门，然后和主耶稣的关系是一生的事情。</w:t>
      </w:r>
    </w:p>
    <w:p w14:paraId="51A40617" w14:textId="77777777" w:rsidR="0046414E" w:rsidRPr="00D55BFB" w:rsidRDefault="0046414E" w:rsidP="0046414E">
      <w:pPr>
        <w:rPr>
          <w:lang w:eastAsia="zh-CN"/>
        </w:rPr>
      </w:pPr>
    </w:p>
    <w:p w14:paraId="1C8A71E1" w14:textId="77777777" w:rsidR="0046414E" w:rsidRPr="00D55BFB" w:rsidRDefault="0046414E" w:rsidP="0046414E">
      <w:pPr>
        <w:rPr>
          <w:lang w:eastAsia="zh-CN"/>
        </w:rPr>
      </w:pPr>
    </w:p>
    <w:p w14:paraId="063F9032" w14:textId="77777777" w:rsidR="0046414E" w:rsidRDefault="0046414E" w:rsidP="0046414E">
      <w:pPr>
        <w:rPr>
          <w:rFonts w:ascii="SimSun" w:eastAsia="SimSun" w:hAnsi="SimSun"/>
          <w:color w:val="000000" w:themeColor="text1"/>
          <w:lang w:eastAsia="zh-CN"/>
        </w:rPr>
      </w:pPr>
    </w:p>
    <w:p w14:paraId="4F8B7E44" w14:textId="77777777" w:rsidR="0046414E" w:rsidRDefault="0046414E" w:rsidP="0046414E">
      <w:pPr>
        <w:rPr>
          <w:lang w:eastAsia="zh-CN"/>
        </w:rPr>
      </w:pPr>
    </w:p>
    <w:p w14:paraId="3577E812" w14:textId="77777777" w:rsidR="0046414E" w:rsidRDefault="0046414E" w:rsidP="0046414E">
      <w:pPr>
        <w:rPr>
          <w:lang w:eastAsia="zh-CN"/>
        </w:rPr>
      </w:pPr>
    </w:p>
    <w:p w14:paraId="540ECD8F" w14:textId="77777777" w:rsidR="0046414E" w:rsidRDefault="0046414E" w:rsidP="0046414E">
      <w:pPr>
        <w:rPr>
          <w:lang w:eastAsia="zh-CN"/>
        </w:rPr>
      </w:pPr>
    </w:p>
    <w:p w14:paraId="56F0CAAD" w14:textId="77777777" w:rsidR="0046414E" w:rsidRDefault="0046414E" w:rsidP="0046414E">
      <w:pPr>
        <w:rPr>
          <w:lang w:eastAsia="zh-CN"/>
        </w:rPr>
      </w:pPr>
    </w:p>
    <w:p w14:paraId="6E9C45FB" w14:textId="77777777" w:rsidR="0046414E" w:rsidRDefault="0046414E" w:rsidP="0046414E">
      <w:pPr>
        <w:rPr>
          <w:lang w:eastAsia="zh-CN"/>
        </w:rPr>
      </w:pPr>
    </w:p>
    <w:p w14:paraId="7C35A70A" w14:textId="77777777" w:rsidR="0046414E" w:rsidRDefault="0046414E" w:rsidP="0046414E">
      <w:pPr>
        <w:rPr>
          <w:lang w:eastAsia="zh-CN"/>
        </w:rPr>
      </w:pPr>
    </w:p>
    <w:p w14:paraId="4430A566" w14:textId="21B61373" w:rsidR="0046414E" w:rsidRDefault="0046414E" w:rsidP="0046414E">
      <w:pPr>
        <w:rPr>
          <w:lang w:eastAsia="zh-CN"/>
        </w:rPr>
      </w:pPr>
    </w:p>
    <w:p w14:paraId="6114EF47" w14:textId="77777777" w:rsidR="00835165" w:rsidRDefault="00835165" w:rsidP="0046414E">
      <w:pPr>
        <w:rPr>
          <w:rFonts w:hint="eastAsia"/>
          <w:lang w:eastAsia="zh-CN"/>
        </w:rPr>
      </w:pPr>
    </w:p>
    <w:p w14:paraId="19460B0E" w14:textId="1BD985BC" w:rsidR="0046414E" w:rsidRPr="006F3E79" w:rsidRDefault="0046414E" w:rsidP="0046414E">
      <w:pPr>
        <w:pStyle w:val="Heading1"/>
        <w:rPr>
          <w:rFonts w:ascii="SimSun" w:eastAsia="SimSun" w:hAnsi="SimSun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bookmarkStart w:id="74" w:name="_Toc180860589"/>
      <w:r w:rsidRPr="007911F9">
        <w:rPr>
          <w:rFonts w:hint="eastAsia"/>
          <w:lang w:eastAsia="zh-CN"/>
        </w:rPr>
        <w:lastRenderedPageBreak/>
        <w:t>基督的生平</w:t>
      </w:r>
      <w:r w:rsidR="007911F9">
        <w:rPr>
          <w:rFonts w:hint="eastAsia"/>
          <w:lang w:eastAsia="zh-CN"/>
        </w:rPr>
        <w:t>与教导</w:t>
      </w:r>
      <w:r w:rsidRPr="007911F9">
        <w:rPr>
          <w:rFonts w:hint="eastAsia"/>
          <w:lang w:eastAsia="zh-CN"/>
        </w:rPr>
        <w:t>（五十）</w:t>
      </w:r>
      <w:r w:rsidRPr="007911F9">
        <w:rPr>
          <w:rFonts w:hint="eastAsia"/>
          <w:lang w:eastAsia="zh-CN"/>
        </w:rPr>
        <w:t xml:space="preserve">: </w:t>
      </w:r>
      <w:r w:rsidRPr="007911F9">
        <w:rPr>
          <w:rFonts w:hint="eastAsia"/>
          <w:lang w:eastAsia="zh-CN"/>
        </w:rPr>
        <w:t>人心诡诈</w:t>
      </w:r>
      <w:bookmarkEnd w:id="74"/>
    </w:p>
    <w:p w14:paraId="2F22D920" w14:textId="77777777" w:rsidR="0046414E" w:rsidRPr="002C6ECD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时间2</w:t>
      </w:r>
      <w:r w:rsidRPr="002C6ECD">
        <w:rPr>
          <w:rFonts w:ascii="SimSun" w:eastAsia="SimSun" w:hAnsi="SimSun"/>
          <w:color w:val="000000" w:themeColor="text1"/>
          <w:lang w:eastAsia="zh-CN"/>
        </w:rPr>
        <w:t>023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年</w:t>
      </w:r>
      <w:r>
        <w:rPr>
          <w:rFonts w:ascii="SimSun" w:eastAsia="SimSun" w:hAnsi="SimSun"/>
          <w:color w:val="000000" w:themeColor="text1"/>
          <w:lang w:eastAsia="zh-CN"/>
        </w:rPr>
        <w:t>12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月</w:t>
      </w:r>
      <w:r>
        <w:rPr>
          <w:rFonts w:ascii="SimSun" w:eastAsia="SimSun" w:hAnsi="SimSun"/>
          <w:color w:val="000000" w:themeColor="text1"/>
          <w:lang w:eastAsia="zh-CN"/>
        </w:rPr>
        <w:t>30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日</w:t>
      </w:r>
    </w:p>
    <w:p w14:paraId="66F06D93" w14:textId="77777777" w:rsidR="0046414E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相关经文：</w:t>
      </w:r>
      <w:r w:rsidRPr="00127F9B">
        <w:rPr>
          <w:rFonts w:ascii="SimSun" w:eastAsia="SimSun" w:hAnsi="SimSun" w:hint="eastAsia"/>
          <w:color w:val="000000" w:themeColor="text1"/>
          <w:lang w:eastAsia="zh-CN"/>
        </w:rPr>
        <w:t>马可福音</w:t>
      </w:r>
      <w:r w:rsidRPr="00127F9B">
        <w:rPr>
          <w:rFonts w:ascii="SimSun" w:eastAsia="SimSun" w:hAnsi="SimSun"/>
          <w:color w:val="000000" w:themeColor="text1"/>
          <w:lang w:eastAsia="zh-CN"/>
        </w:rPr>
        <w:t xml:space="preserve">7:1-23 </w:t>
      </w:r>
    </w:p>
    <w:p w14:paraId="30A88F26" w14:textId="77777777" w:rsidR="0046414E" w:rsidRPr="00127F9B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主题是人心诡诈，为什么？</w:t>
      </w:r>
    </w:p>
    <w:p w14:paraId="4D886A1D" w14:textId="77777777" w:rsidR="0046414E" w:rsidRPr="00371BF3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371BF3">
        <w:rPr>
          <w:rFonts w:ascii="SimSun" w:eastAsia="SimSun" w:hAnsi="SimSun" w:hint="eastAsia"/>
          <w:b/>
          <w:bCs/>
          <w:color w:val="000000" w:themeColor="text1"/>
          <w:lang w:eastAsia="zh-CN"/>
        </w:rPr>
        <w:t>一．马可福音</w:t>
      </w:r>
      <w:r w:rsidRPr="00371BF3">
        <w:rPr>
          <w:rFonts w:ascii="SimSun" w:eastAsia="SimSun" w:hAnsi="SimSun"/>
          <w:b/>
          <w:bCs/>
          <w:color w:val="000000" w:themeColor="text1"/>
          <w:lang w:eastAsia="zh-CN"/>
        </w:rPr>
        <w:t>7:1-5</w:t>
      </w:r>
      <w:r w:rsidRPr="00371BF3">
        <w:rPr>
          <w:rFonts w:ascii="SimSun" w:eastAsia="SimSun" w:hAnsi="SimSun" w:hint="eastAsia"/>
          <w:b/>
          <w:bCs/>
          <w:color w:val="000000" w:themeColor="text1"/>
          <w:lang w:eastAsia="zh-CN"/>
        </w:rPr>
        <w:t>，导致主耶稣教导有关洁净和污秽的原因</w:t>
      </w:r>
    </w:p>
    <w:p w14:paraId="055BB50D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为什么主耶稣这样教导？法利赛人和文士，都是宗教领袖。他们看到门徒没有洗手吃饭，不是关心门徒的健康。主耶稣抓住机会教导他们什么是洁净，什么是不洁净。</w:t>
      </w:r>
    </w:p>
    <w:p w14:paraId="2A3D7762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今天所有的宗教（不包括基督教，因为宗教是从人来的，基督教是从神来的，是神告诉人有一位神），都是强调外表的、看得见的东西。法利赛人就是强调外表的，眼睛看到的，相信外表所做的一切能够保证一个人是不是属灵。这也影响到基督教。</w:t>
      </w:r>
    </w:p>
    <w:p w14:paraId="1319C545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4节，法利赛人从市场回来，为什么仔细洗刷？因为会遇到外邦人，他们觉得外邦人不干净。法利赛人非常传统的，如果请他们吃饭，桌上摆好的干净餐具，他们会再洗一遍。他们觉得外表的东西很重要。</w:t>
      </w:r>
    </w:p>
    <w:p w14:paraId="5EB1934C" w14:textId="77777777" w:rsidR="0046414E" w:rsidRPr="00127F9B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5节，法利赛人对摩西五经有不同的解释，为自己设了很多规条。他们制定了6</w:t>
      </w:r>
      <w:r>
        <w:rPr>
          <w:rFonts w:ascii="SimSun" w:eastAsia="SimSun" w:hAnsi="SimSun"/>
          <w:color w:val="000000" w:themeColor="text1"/>
          <w:lang w:eastAsia="zh-CN"/>
        </w:rPr>
        <w:t>13</w:t>
      </w:r>
      <w:r>
        <w:rPr>
          <w:rFonts w:ascii="SimSun" w:eastAsia="SimSun" w:hAnsi="SimSun" w:hint="eastAsia"/>
          <w:color w:val="000000" w:themeColor="text1"/>
          <w:lang w:eastAsia="zh-CN"/>
        </w:rPr>
        <w:t>条诫命，今天已经有6</w:t>
      </w:r>
      <w:r>
        <w:rPr>
          <w:rFonts w:ascii="SimSun" w:eastAsia="SimSun" w:hAnsi="SimSun"/>
          <w:color w:val="000000" w:themeColor="text1"/>
          <w:lang w:eastAsia="zh-CN"/>
        </w:rPr>
        <w:t>20</w:t>
      </w:r>
      <w:r>
        <w:rPr>
          <w:rFonts w:ascii="SimSun" w:eastAsia="SimSun" w:hAnsi="SimSun" w:hint="eastAsia"/>
          <w:color w:val="000000" w:themeColor="text1"/>
          <w:lang w:eastAsia="zh-CN"/>
        </w:rPr>
        <w:t>条了，他们用自己的文化背景加了很多规条。他们把很多重担加在当时的人身上，所以主耶稣说你们来负我的担。今天教会也有很多这种情况，在教会里加了很多规条。天主教、摩门教更是如此，除了圣经，还多了很多人写的规条，让教徒行这些规条。神给我们这本圣经，我们要按照神的意思去遵行。圣经强调的是里面的，不是外面的。</w:t>
      </w:r>
    </w:p>
    <w:p w14:paraId="5D6CC364" w14:textId="77777777" w:rsidR="0046414E" w:rsidRPr="00371BF3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371BF3">
        <w:rPr>
          <w:rFonts w:ascii="SimSun" w:eastAsia="SimSun" w:hAnsi="SimSun" w:hint="eastAsia"/>
          <w:b/>
          <w:bCs/>
          <w:color w:val="000000" w:themeColor="text1"/>
          <w:lang w:eastAsia="zh-CN"/>
        </w:rPr>
        <w:t>二．马可福音</w:t>
      </w:r>
      <w:r w:rsidRPr="00371BF3">
        <w:rPr>
          <w:rFonts w:ascii="SimSun" w:eastAsia="SimSun" w:hAnsi="SimSun"/>
          <w:b/>
          <w:bCs/>
          <w:color w:val="000000" w:themeColor="text1"/>
          <w:lang w:eastAsia="zh-CN"/>
        </w:rPr>
        <w:t>7:6-13</w:t>
      </w:r>
      <w:r w:rsidRPr="00371BF3">
        <w:rPr>
          <w:rFonts w:ascii="SimSun" w:eastAsia="SimSun" w:hAnsi="SimSun" w:hint="eastAsia"/>
          <w:b/>
          <w:bCs/>
          <w:color w:val="000000" w:themeColor="text1"/>
          <w:lang w:eastAsia="zh-CN"/>
        </w:rPr>
        <w:t>，主耶稣对法利赛人和文士的责备和评论</w:t>
      </w:r>
    </w:p>
    <w:p w14:paraId="3090CC0A" w14:textId="77777777" w:rsidR="0046414E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法利赛人觉得外表的东西能够控制人的心，行为能控制人犯罪。</w:t>
      </w:r>
    </w:p>
    <w:p w14:paraId="3DF06703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6节，主耶稣把他们带到他们熟悉的以赛亚书。主耶稣责备他们假冒为善，这话很重的。嘴上讲好听的话，心却不是这样的。我们在教会是不</w:t>
      </w: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是也这样，我们唱赞美诗，但是心里是不是赞美了呢？我们说要亲近神，是不是每天读经呢？</w:t>
      </w:r>
    </w:p>
    <w:p w14:paraId="4AACAD97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7节，强调那不是从神来的吩咐，是从人来的。“拜我也是枉然”，指没有目标，没有价值。保罗曾经对神也非常热心，但是他认识了主耶稣，知道那是外表的。</w:t>
      </w:r>
    </w:p>
    <w:p w14:paraId="5D8C48FA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8节，离弃，是把神的话放在一边，没有真正的遵守，只是嘴上遵守。</w:t>
      </w:r>
    </w:p>
    <w:p w14:paraId="69D897D4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9</w:t>
      </w:r>
      <w:r>
        <w:rPr>
          <w:rFonts w:ascii="SimSun" w:eastAsia="SimSun" w:hAnsi="SimSun" w:hint="eastAsia"/>
          <w:color w:val="000000" w:themeColor="text1"/>
          <w:lang w:eastAsia="zh-CN"/>
        </w:rPr>
        <w:t>节，遗传，不是仅指文化传统，而是如法利赛人一样，是自己设下了很多的规条，要百姓去遵守。今天教会也会有不小心，按照自己的理解去设置很多规条。</w:t>
      </w:r>
    </w:p>
    <w:p w14:paraId="35458745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1-12</w:t>
      </w:r>
      <w:r>
        <w:rPr>
          <w:rFonts w:ascii="SimSun" w:eastAsia="SimSun" w:hAnsi="SimSun" w:hint="eastAsia"/>
          <w:color w:val="000000" w:themeColor="text1"/>
          <w:lang w:eastAsia="zh-CN"/>
        </w:rPr>
        <w:t>节，“你们倒说”，这就是自己的遗传。各耳板，已经奉献给神。比如父母老了，向你说要钱买药，你说我很想给你，但是我已经把钱奉献给神了。然后你就不需要奉养父母了。这就是用自己的文化背景来解释神的话。</w:t>
      </w:r>
    </w:p>
    <w:p w14:paraId="47632115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3</w:t>
      </w:r>
      <w:r>
        <w:rPr>
          <w:rFonts w:ascii="SimSun" w:eastAsia="SimSun" w:hAnsi="SimSun" w:hint="eastAsia"/>
          <w:color w:val="000000" w:themeColor="text1"/>
          <w:lang w:eastAsia="zh-CN"/>
        </w:rPr>
        <w:t>节，这就是你们废了神的道，主要问题是对神的话不委身。我们需要问自己，在我们心里，主耶稣在什么地方？上班去的时候，有没有带上神？</w:t>
      </w:r>
    </w:p>
    <w:p w14:paraId="40F8F341" w14:textId="77777777" w:rsidR="0046414E" w:rsidRPr="00371BF3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371BF3">
        <w:rPr>
          <w:rFonts w:ascii="SimSun" w:eastAsia="SimSun" w:hAnsi="SimSun" w:hint="eastAsia"/>
          <w:b/>
          <w:bCs/>
          <w:color w:val="000000" w:themeColor="text1"/>
          <w:lang w:eastAsia="zh-CN"/>
        </w:rPr>
        <w:t>三．马可福音</w:t>
      </w:r>
      <w:r w:rsidRPr="00371BF3">
        <w:rPr>
          <w:rFonts w:ascii="SimSun" w:eastAsia="SimSun" w:hAnsi="SimSun"/>
          <w:b/>
          <w:bCs/>
          <w:color w:val="000000" w:themeColor="text1"/>
          <w:lang w:eastAsia="zh-CN"/>
        </w:rPr>
        <w:t>7:14-16</w:t>
      </w:r>
      <w:r w:rsidRPr="00371BF3">
        <w:rPr>
          <w:rFonts w:ascii="SimSun" w:eastAsia="SimSun" w:hAnsi="SimSun" w:hint="eastAsia"/>
          <w:b/>
          <w:bCs/>
          <w:color w:val="000000" w:themeColor="text1"/>
          <w:lang w:eastAsia="zh-CN"/>
        </w:rPr>
        <w:t>，主耶稣对众人的挑战</w:t>
      </w:r>
    </w:p>
    <w:p w14:paraId="2998C92D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4-16</w:t>
      </w:r>
      <w:r>
        <w:rPr>
          <w:rFonts w:ascii="SimSun" w:eastAsia="SimSun" w:hAnsi="SimSun" w:hint="eastAsia"/>
          <w:color w:val="000000" w:themeColor="text1"/>
          <w:lang w:eastAsia="zh-CN"/>
        </w:rPr>
        <w:t>节，主耶稣给众人的挑战。主耶稣在解释前面和法利赛人的评论、教导。</w:t>
      </w:r>
    </w:p>
    <w:p w14:paraId="656A7E8A" w14:textId="77777777" w:rsidR="0046414E" w:rsidRPr="008F3102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这里有两点，一是1</w:t>
      </w:r>
      <w:r>
        <w:rPr>
          <w:rFonts w:ascii="SimSun" w:eastAsia="SimSun" w:hAnsi="SimSun"/>
          <w:color w:val="000000" w:themeColor="text1"/>
          <w:lang w:eastAsia="zh-CN"/>
        </w:rPr>
        <w:t>4</w:t>
      </w:r>
      <w:r>
        <w:rPr>
          <w:rFonts w:ascii="SimSun" w:eastAsia="SimSun" w:hAnsi="SimSun" w:hint="eastAsia"/>
          <w:color w:val="000000" w:themeColor="text1"/>
          <w:lang w:eastAsia="zh-CN"/>
        </w:rPr>
        <w:t>节，你们需要对神的话有回应。因为神有权柄，这本圣经带着神的能力和权柄。2</w:t>
      </w:r>
      <w:r>
        <w:rPr>
          <w:rFonts w:ascii="SimSun" w:eastAsia="SimSun" w:hAnsi="SimSun"/>
          <w:color w:val="000000" w:themeColor="text1"/>
          <w:lang w:eastAsia="zh-CN"/>
        </w:rPr>
        <w:t>000</w:t>
      </w:r>
      <w:r>
        <w:rPr>
          <w:rFonts w:ascii="SimSun" w:eastAsia="SimSun" w:hAnsi="SimSun" w:hint="eastAsia"/>
          <w:color w:val="000000" w:themeColor="text1"/>
          <w:lang w:eastAsia="zh-CN"/>
        </w:rPr>
        <w:t>年前主耶稣告诉他们，我是从神来的；第二点，是1</w:t>
      </w:r>
      <w:r>
        <w:rPr>
          <w:rFonts w:ascii="SimSun" w:eastAsia="SimSun" w:hAnsi="SimSun"/>
          <w:color w:val="000000" w:themeColor="text1"/>
          <w:lang w:eastAsia="zh-CN"/>
        </w:rPr>
        <w:t>5</w:t>
      </w:r>
      <w:r>
        <w:rPr>
          <w:rFonts w:ascii="SimSun" w:eastAsia="SimSun" w:hAnsi="SimSun" w:hint="eastAsia"/>
          <w:color w:val="000000" w:themeColor="text1"/>
          <w:lang w:eastAsia="zh-CN"/>
        </w:rPr>
        <w:t>节，主耶稣给了一个原则，从外面来的不能污秽人，污秽是从内心里来的。罪是从内心发出来。</w:t>
      </w:r>
    </w:p>
    <w:p w14:paraId="41856101" w14:textId="77777777" w:rsidR="0046414E" w:rsidRPr="00371BF3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371BF3">
        <w:rPr>
          <w:rFonts w:ascii="SimSun" w:eastAsia="SimSun" w:hAnsi="SimSun" w:hint="eastAsia"/>
          <w:b/>
          <w:bCs/>
          <w:color w:val="000000" w:themeColor="text1"/>
          <w:lang w:eastAsia="zh-CN"/>
        </w:rPr>
        <w:t>四．马可福音</w:t>
      </w:r>
      <w:r w:rsidRPr="00371BF3">
        <w:rPr>
          <w:rFonts w:ascii="SimSun" w:eastAsia="SimSun" w:hAnsi="SimSun"/>
          <w:b/>
          <w:bCs/>
          <w:color w:val="000000" w:themeColor="text1"/>
          <w:lang w:eastAsia="zh-CN"/>
        </w:rPr>
        <w:t>7:17-23</w:t>
      </w:r>
      <w:r w:rsidRPr="00371BF3">
        <w:rPr>
          <w:rFonts w:ascii="SimSun" w:eastAsia="SimSun" w:hAnsi="SimSun" w:hint="eastAsia"/>
          <w:b/>
          <w:bCs/>
          <w:color w:val="000000" w:themeColor="text1"/>
          <w:lang w:eastAsia="zh-CN"/>
        </w:rPr>
        <w:t>，主耶稣给门徒的教导和结论</w:t>
      </w:r>
    </w:p>
    <w:p w14:paraId="34E73A48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法利赛人认为外邦人使我不洁净，因为他们不信。主耶稣讲不洁净不是从外边来的。神借着摩西给犹太人很多诫命，包括对食物的规定，他们今天还在守。神给诫命，不是因为那些食物不干净，而是神要借着食物的规定，把犹太人从世界上分别出来。还有守安息日也是给犹太人的。</w:t>
      </w: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这两件事是给犹太人的，不是给外邦人的，神是要把他的选民从世上分别出来。</w:t>
      </w:r>
    </w:p>
    <w:p w14:paraId="25B3AA9C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9</w:t>
      </w:r>
      <w:r>
        <w:rPr>
          <w:rFonts w:ascii="SimSun" w:eastAsia="SimSun" w:hAnsi="SimSun" w:hint="eastAsia"/>
          <w:color w:val="000000" w:themeColor="text1"/>
          <w:lang w:eastAsia="zh-CN"/>
        </w:rPr>
        <w:t>节，主耶稣说食物都是洁净的，保罗也说各样事物都可以吃，但不一定都有益处。主耶稣要强调的是，不是食物使你不干净，不是那外边进来的，而是那从里面来的，使你不洁净。食物不能影响人心，进入肚腹就出去。法利赛人强调身体，罪在我们的身体，所以认为洁净不洁净和你做什么有关系；但主耶稣强调和你的心有关。法利赛人强调用刀杀人变成罪人，骂人是罪人。圣经不是这样讲，从亚当堕落，人就是罪人，因为人是罪人所以会撒谎、骂人。罪从人的心开始。这个世界也和法利赛人一样。</w:t>
      </w:r>
    </w:p>
    <w:p w14:paraId="78A4DCF7" w14:textId="77777777" w:rsidR="0046414E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法利赛人自己设立很多规条，累积下来，变成遗传。主耶稣说你们骄傲。</w:t>
      </w:r>
    </w:p>
    <w:p w14:paraId="67BDD5B5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我们要对圣经多一些了解，不要被外在的规条影响。改变人的不是外在的规条，人心的改变需要神的话，需要知道只有神有</w:t>
      </w:r>
      <w:r w:rsidRPr="006371F4">
        <w:rPr>
          <w:rFonts w:ascii="SimSun" w:eastAsia="SimSun" w:hAnsi="SimSun" w:hint="eastAsia"/>
          <w:b/>
          <w:bCs/>
          <w:color w:val="000000" w:themeColor="text1"/>
          <w:lang w:eastAsia="zh-CN"/>
        </w:rPr>
        <w:t>赦罪之恩</w:t>
      </w:r>
      <w:r>
        <w:rPr>
          <w:rFonts w:ascii="SimSun" w:eastAsia="SimSun" w:hAnsi="SimSun" w:hint="eastAsia"/>
          <w:color w:val="000000" w:themeColor="text1"/>
          <w:lang w:eastAsia="zh-CN"/>
        </w:rPr>
        <w:t>，只有主耶稣能改变人心。世界越来越黑暗，因为想要用外表的东西改变人，把人关起来是改变不了的。我们需要主耶稣。</w:t>
      </w:r>
    </w:p>
    <w:p w14:paraId="22436631" w14:textId="2DED01AE" w:rsidR="0046414E" w:rsidRDefault="0046414E" w:rsidP="007911F9">
      <w:pPr>
        <w:pStyle w:val="ListBullet"/>
        <w:numPr>
          <w:ilvl w:val="0"/>
          <w:numId w:val="0"/>
        </w:numPr>
        <w:ind w:left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78664327" w14:textId="062B324C" w:rsidR="007911F9" w:rsidRDefault="007911F9" w:rsidP="007911F9">
      <w:pPr>
        <w:pStyle w:val="ListBullet"/>
        <w:numPr>
          <w:ilvl w:val="0"/>
          <w:numId w:val="0"/>
        </w:numPr>
        <w:ind w:left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42353C4A" w14:textId="77777777" w:rsidR="007911F9" w:rsidRDefault="007911F9" w:rsidP="007911F9">
      <w:pPr>
        <w:pStyle w:val="ListBullet"/>
        <w:numPr>
          <w:ilvl w:val="0"/>
          <w:numId w:val="0"/>
        </w:numPr>
        <w:ind w:left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7018FEAF" w14:textId="697BC74A" w:rsidR="0046414E" w:rsidRDefault="0046414E" w:rsidP="007911F9">
      <w:pPr>
        <w:pStyle w:val="ListBullet"/>
        <w:numPr>
          <w:ilvl w:val="0"/>
          <w:numId w:val="0"/>
        </w:numPr>
        <w:ind w:left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4C9942EA" w14:textId="2EA8ED77" w:rsidR="007911F9" w:rsidRDefault="007911F9" w:rsidP="007911F9">
      <w:pPr>
        <w:pStyle w:val="ListBullet"/>
        <w:numPr>
          <w:ilvl w:val="0"/>
          <w:numId w:val="0"/>
        </w:numPr>
        <w:ind w:left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21AABBA2" w14:textId="77777777" w:rsidR="007911F9" w:rsidRPr="007911F9" w:rsidRDefault="007911F9" w:rsidP="007911F9">
      <w:pPr>
        <w:pStyle w:val="ListBullet"/>
        <w:numPr>
          <w:ilvl w:val="0"/>
          <w:numId w:val="0"/>
        </w:numPr>
        <w:ind w:left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3507E9E3" w14:textId="6117B167" w:rsidR="0046414E" w:rsidRDefault="0046414E" w:rsidP="007911F9">
      <w:pPr>
        <w:pStyle w:val="ListBullet"/>
        <w:numPr>
          <w:ilvl w:val="0"/>
          <w:numId w:val="0"/>
        </w:numPr>
        <w:ind w:left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64FDAE02" w14:textId="73096AA6" w:rsidR="00835165" w:rsidRDefault="00835165" w:rsidP="007911F9">
      <w:pPr>
        <w:pStyle w:val="ListBullet"/>
        <w:numPr>
          <w:ilvl w:val="0"/>
          <w:numId w:val="0"/>
        </w:numPr>
        <w:ind w:left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4B4D6009" w14:textId="77777777" w:rsidR="00835165" w:rsidRPr="007911F9" w:rsidRDefault="00835165" w:rsidP="007911F9">
      <w:pPr>
        <w:pStyle w:val="ListBullet"/>
        <w:numPr>
          <w:ilvl w:val="0"/>
          <w:numId w:val="0"/>
        </w:numPr>
        <w:ind w:left="432"/>
        <w:jc w:val="both"/>
        <w:rPr>
          <w:rFonts w:ascii="SimSun" w:eastAsia="SimSun" w:hAnsi="SimSun" w:hint="eastAsia"/>
          <w:color w:val="000000" w:themeColor="text1"/>
          <w:lang w:eastAsia="zh-CN"/>
        </w:rPr>
      </w:pPr>
    </w:p>
    <w:p w14:paraId="0BA48A80" w14:textId="04ACE367" w:rsidR="0046414E" w:rsidRPr="006F3E79" w:rsidRDefault="0046414E" w:rsidP="0046414E">
      <w:pPr>
        <w:pStyle w:val="Heading1"/>
        <w:rPr>
          <w:rFonts w:ascii="SimSun" w:eastAsia="SimSun" w:hAnsi="SimSun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bookmarkStart w:id="75" w:name="_Toc180860590"/>
      <w:r w:rsidRPr="007911F9">
        <w:rPr>
          <w:rFonts w:hint="eastAsia"/>
          <w:lang w:eastAsia="zh-CN"/>
        </w:rPr>
        <w:lastRenderedPageBreak/>
        <w:t>基督的生平</w:t>
      </w:r>
      <w:r w:rsidR="007911F9">
        <w:rPr>
          <w:rFonts w:hint="eastAsia"/>
          <w:lang w:eastAsia="zh-CN"/>
        </w:rPr>
        <w:t>与教导</w:t>
      </w:r>
      <w:r w:rsidRPr="007911F9">
        <w:rPr>
          <w:rFonts w:hint="eastAsia"/>
          <w:lang w:eastAsia="zh-CN"/>
        </w:rPr>
        <w:t>（五十一）</w:t>
      </w:r>
      <w:r w:rsidRPr="007911F9">
        <w:rPr>
          <w:rFonts w:hint="eastAsia"/>
          <w:lang w:eastAsia="zh-CN"/>
        </w:rPr>
        <w:t xml:space="preserve">: </w:t>
      </w:r>
      <w:r w:rsidRPr="007911F9">
        <w:rPr>
          <w:rFonts w:hint="eastAsia"/>
          <w:lang w:eastAsia="zh-CN"/>
        </w:rPr>
        <w:t>拿儿女的饼丢给狗吃</w:t>
      </w:r>
      <w:bookmarkEnd w:id="75"/>
    </w:p>
    <w:p w14:paraId="42620C98" w14:textId="77777777" w:rsidR="0046414E" w:rsidRPr="002C6ECD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时间2</w:t>
      </w:r>
      <w:r w:rsidRPr="002C6ECD">
        <w:rPr>
          <w:rFonts w:ascii="SimSun" w:eastAsia="SimSun" w:hAnsi="SimSun"/>
          <w:color w:val="000000" w:themeColor="text1"/>
          <w:lang w:eastAsia="zh-CN"/>
        </w:rPr>
        <w:t>02</w:t>
      </w:r>
      <w:r>
        <w:rPr>
          <w:rFonts w:ascii="SimSun" w:eastAsia="SimSun" w:hAnsi="SimSun"/>
          <w:color w:val="000000" w:themeColor="text1"/>
          <w:lang w:eastAsia="zh-CN"/>
        </w:rPr>
        <w:t>4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年</w:t>
      </w:r>
      <w:r>
        <w:rPr>
          <w:rFonts w:ascii="SimSun" w:eastAsia="SimSun" w:hAnsi="SimSun"/>
          <w:color w:val="000000" w:themeColor="text1"/>
          <w:lang w:eastAsia="zh-CN"/>
        </w:rPr>
        <w:t>1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月</w:t>
      </w:r>
      <w:r>
        <w:rPr>
          <w:rFonts w:ascii="SimSun" w:eastAsia="SimSun" w:hAnsi="SimSun"/>
          <w:color w:val="000000" w:themeColor="text1"/>
          <w:lang w:eastAsia="zh-CN"/>
        </w:rPr>
        <w:t>6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日</w:t>
      </w:r>
    </w:p>
    <w:p w14:paraId="4689F09F" w14:textId="77777777" w:rsidR="0046414E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相关经文：</w:t>
      </w:r>
      <w:r w:rsidRPr="005D4BFC">
        <w:rPr>
          <w:rFonts w:ascii="SimSun" w:eastAsia="SimSun" w:hAnsi="SimSun" w:hint="eastAsia"/>
          <w:color w:val="000000" w:themeColor="text1"/>
          <w:lang w:eastAsia="zh-CN"/>
        </w:rPr>
        <w:t>马太福音</w:t>
      </w:r>
      <w:r w:rsidRPr="005D4BFC">
        <w:rPr>
          <w:rFonts w:ascii="SimSun" w:eastAsia="SimSun" w:hAnsi="SimSun"/>
          <w:color w:val="000000" w:themeColor="text1"/>
          <w:lang w:eastAsia="zh-CN"/>
        </w:rPr>
        <w:t>15:21-28</w:t>
      </w:r>
      <w:r w:rsidRPr="005C19E5">
        <w:rPr>
          <w:rFonts w:ascii="SimSun" w:eastAsia="SimSun" w:hAnsi="SimSun" w:hint="eastAsia"/>
          <w:color w:val="000000" w:themeColor="text1"/>
          <w:lang w:eastAsia="zh-CN"/>
        </w:rPr>
        <w:t>、</w:t>
      </w:r>
      <w:r w:rsidRPr="005D4BFC">
        <w:rPr>
          <w:rFonts w:ascii="SimSun" w:eastAsia="SimSun" w:hAnsi="SimSun" w:hint="eastAsia"/>
          <w:color w:val="000000" w:themeColor="text1"/>
          <w:lang w:eastAsia="zh-CN"/>
        </w:rPr>
        <w:t>马可福音</w:t>
      </w:r>
      <w:r w:rsidRPr="005D4BFC">
        <w:rPr>
          <w:rFonts w:ascii="SimSun" w:eastAsia="SimSun" w:hAnsi="SimSun"/>
          <w:color w:val="000000" w:themeColor="text1"/>
          <w:lang w:eastAsia="zh-CN"/>
        </w:rPr>
        <w:t>7:31-37</w:t>
      </w:r>
      <w:r w:rsidRPr="005D4BFC">
        <w:rPr>
          <w:rFonts w:ascii="SimSun" w:eastAsia="SimSun" w:hAnsi="SimSun" w:hint="eastAsia"/>
          <w:color w:val="000000" w:themeColor="text1"/>
          <w:lang w:eastAsia="zh-CN"/>
        </w:rPr>
        <w:t>、马太福音</w:t>
      </w:r>
      <w:r w:rsidRPr="005D4BFC">
        <w:rPr>
          <w:rFonts w:ascii="SimSun" w:eastAsia="SimSun" w:hAnsi="SimSun"/>
          <w:color w:val="000000" w:themeColor="text1"/>
          <w:lang w:eastAsia="zh-CN"/>
        </w:rPr>
        <w:t>15:29-39</w:t>
      </w:r>
      <w:r>
        <w:rPr>
          <w:rFonts w:ascii="SimSun" w:eastAsia="SimSun" w:hAnsi="SimSun" w:hint="eastAsia"/>
          <w:color w:val="000000" w:themeColor="text1"/>
          <w:lang w:eastAsia="zh-CN"/>
        </w:rPr>
        <w:t>。</w:t>
      </w:r>
    </w:p>
    <w:p w14:paraId="34E0CF97" w14:textId="77777777" w:rsidR="0046414E" w:rsidRPr="005D4BFC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我们按照时间顺序来看，主耶稣在地上的三十年。</w:t>
      </w:r>
    </w:p>
    <w:p w14:paraId="2F88A6CD" w14:textId="77777777" w:rsidR="0046414E" w:rsidRPr="005D4BFC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5D4BFC">
        <w:rPr>
          <w:rFonts w:ascii="SimSun" w:eastAsia="SimSun" w:hAnsi="SimSun" w:hint="eastAsia"/>
          <w:b/>
          <w:bCs/>
          <w:color w:val="000000" w:themeColor="text1"/>
          <w:lang w:eastAsia="zh-CN"/>
        </w:rPr>
        <w:t>一．马太</w:t>
      </w:r>
      <w:r w:rsidRPr="005D4BFC">
        <w:rPr>
          <w:rFonts w:ascii="SimSun" w:eastAsia="SimSun" w:hAnsi="SimSun"/>
          <w:b/>
          <w:bCs/>
          <w:color w:val="000000" w:themeColor="text1"/>
          <w:lang w:eastAsia="zh-CN"/>
        </w:rPr>
        <w:t>15:21-28</w:t>
      </w:r>
      <w:r w:rsidRPr="005D4BFC">
        <w:rPr>
          <w:rFonts w:ascii="SimSun" w:eastAsia="SimSun" w:hAnsi="SimSun" w:hint="eastAsia"/>
          <w:b/>
          <w:bCs/>
          <w:color w:val="000000" w:themeColor="text1"/>
          <w:lang w:eastAsia="zh-CN"/>
        </w:rPr>
        <w:t>，主耶稣的怜悯临到一个迦南妇人</w:t>
      </w:r>
    </w:p>
    <w:p w14:paraId="2873E33C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这段真实的故事，重点是我们要能看到主耶稣的怜悯。那妇人喊叫“可怜我”吧！神有怜悯、慈爱，不要忘记神的属性，还有公义。我们到底关心不关心周遭的人，他们还没有听到福音，我们心里有没有怜悯？</w:t>
      </w:r>
    </w:p>
    <w:p w14:paraId="00E149B2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怜悯，耶利米哀歌3</w:t>
      </w:r>
      <w:r>
        <w:rPr>
          <w:rFonts w:ascii="SimSun" w:eastAsia="SimSun" w:hAnsi="SimSun"/>
          <w:color w:val="000000" w:themeColor="text1"/>
          <w:lang w:eastAsia="zh-CN"/>
        </w:rPr>
        <w:t>:22</w:t>
      </w:r>
      <w:r>
        <w:rPr>
          <w:rFonts w:ascii="SimSun" w:eastAsia="SimSun" w:hAnsi="SimSun" w:hint="eastAsia"/>
          <w:color w:val="000000" w:themeColor="text1"/>
          <w:lang w:eastAsia="zh-CN"/>
        </w:rPr>
        <w:t>，</w:t>
      </w:r>
      <w:r>
        <w:rPr>
          <w:rFonts w:ascii="SimSun" w:eastAsia="SimSun" w:hAnsi="SimSun"/>
          <w:color w:val="000000" w:themeColor="text1"/>
          <w:lang w:eastAsia="zh-CN"/>
        </w:rPr>
        <w:t>“</w:t>
      </w:r>
      <w:r>
        <w:rPr>
          <w:rFonts w:ascii="SimSun" w:eastAsia="SimSun" w:hAnsi="SimSun" w:hint="eastAsia"/>
          <w:color w:val="000000" w:themeColor="text1"/>
          <w:lang w:eastAsia="zh-CN"/>
        </w:rPr>
        <w:t>我们不至消灭，是出于耶和华诸般的慈爱；是因他的怜悯不至断绝”；诗篇1</w:t>
      </w:r>
      <w:r>
        <w:rPr>
          <w:rFonts w:ascii="SimSun" w:eastAsia="SimSun" w:hAnsi="SimSun"/>
          <w:color w:val="000000" w:themeColor="text1"/>
          <w:lang w:eastAsia="zh-CN"/>
        </w:rPr>
        <w:t>45:8</w:t>
      </w:r>
      <w:r>
        <w:rPr>
          <w:rFonts w:ascii="SimSun" w:eastAsia="SimSun" w:hAnsi="SimSun" w:hint="eastAsia"/>
          <w:color w:val="000000" w:themeColor="text1"/>
          <w:lang w:eastAsia="zh-CN"/>
        </w:rPr>
        <w:t>，“耶和华有恩惠，有怜悯，不轻易发怒，大有慈爱”。从旧约到新约，要认识我们的神有怜悯，我们不管落到何等光景，我们可以回来，认罪、亲近他。马太福音中，怜悯出现在很多地方，主耶稣看到很多人有怜悯。</w:t>
      </w:r>
    </w:p>
    <w:p w14:paraId="5DD4DD6C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1</w:t>
      </w:r>
      <w:r>
        <w:rPr>
          <w:rFonts w:ascii="SimSun" w:eastAsia="SimSun" w:hAnsi="SimSun" w:hint="eastAsia"/>
          <w:color w:val="000000" w:themeColor="text1"/>
          <w:lang w:eastAsia="zh-CN"/>
        </w:rPr>
        <w:t>节，为什么选这个迦南的妇人？主耶稣从加利利湖往西北走到很远，推罗、西顿的境内，现在是黎巴嫩境内。妇女，在主耶稣时代没什么地位。迦南人，参见创世记9</w:t>
      </w:r>
      <w:r>
        <w:rPr>
          <w:rFonts w:ascii="SimSun" w:eastAsia="SimSun" w:hAnsi="SimSun"/>
          <w:color w:val="000000" w:themeColor="text1"/>
          <w:lang w:eastAsia="zh-CN"/>
        </w:rPr>
        <w:t>:25</w:t>
      </w:r>
      <w:r>
        <w:rPr>
          <w:rFonts w:ascii="SimSun" w:eastAsia="SimSun" w:hAnsi="SimSun" w:hint="eastAsia"/>
          <w:color w:val="000000" w:themeColor="text1"/>
          <w:lang w:eastAsia="zh-CN"/>
        </w:rPr>
        <w:t>，“迦南当受咒诅”。神为什么吩咐以色列人进入迦南，杀掉所有迦南人？因为他们非常腐败，拜偶像很多，神给他们几百年时间要他们悔改，他们也不悔改。</w:t>
      </w:r>
    </w:p>
    <w:p w14:paraId="4A3F5512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主耶稣走很远到迦南找一个妇女。要看到神的怜悯，迦南人并没有全部被灭掉，还是留下一些。创世记1</w:t>
      </w:r>
      <w:r>
        <w:rPr>
          <w:rFonts w:ascii="SimSun" w:eastAsia="SimSun" w:hAnsi="SimSun"/>
          <w:color w:val="000000" w:themeColor="text1"/>
          <w:lang w:eastAsia="zh-CN"/>
        </w:rPr>
        <w:t>2:3</w:t>
      </w:r>
      <w:r>
        <w:rPr>
          <w:rFonts w:ascii="SimSun" w:eastAsia="SimSun" w:hAnsi="SimSun" w:hint="eastAsia"/>
          <w:color w:val="000000" w:themeColor="text1"/>
          <w:lang w:eastAsia="zh-CN"/>
        </w:rPr>
        <w:t>“那咒诅你的，我必咒诅他。地上的万族都要因你得福”。当时7</w:t>
      </w:r>
      <w:r>
        <w:rPr>
          <w:rFonts w:ascii="SimSun" w:eastAsia="SimSun" w:hAnsi="SimSun"/>
          <w:color w:val="000000" w:themeColor="text1"/>
          <w:lang w:eastAsia="zh-CN"/>
        </w:rPr>
        <w:t>0</w:t>
      </w:r>
      <w:r>
        <w:rPr>
          <w:rFonts w:ascii="SimSun" w:eastAsia="SimSun" w:hAnsi="SimSun" w:hint="eastAsia"/>
          <w:color w:val="000000" w:themeColor="text1"/>
          <w:lang w:eastAsia="zh-CN"/>
        </w:rPr>
        <w:t>个国家，每一个都有神拣选的人。</w:t>
      </w:r>
    </w:p>
    <w:p w14:paraId="7AAF7ADD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2</w:t>
      </w:r>
      <w:r>
        <w:rPr>
          <w:rFonts w:ascii="SimSun" w:eastAsia="SimSun" w:hAnsi="SimSun" w:hint="eastAsia"/>
          <w:color w:val="000000" w:themeColor="text1"/>
          <w:lang w:eastAsia="zh-CN"/>
        </w:rPr>
        <w:t>节，那个妇人认识主耶稣，她喊“主啊，大卫的子孙”。</w:t>
      </w:r>
    </w:p>
    <w:p w14:paraId="39095CA2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3</w:t>
      </w:r>
      <w:r>
        <w:rPr>
          <w:rFonts w:ascii="SimSun" w:eastAsia="SimSun" w:hAnsi="SimSun" w:hint="eastAsia"/>
          <w:color w:val="000000" w:themeColor="text1"/>
          <w:lang w:eastAsia="zh-CN"/>
        </w:rPr>
        <w:t>节，主耶稣没有回应，门徒的回应是“请打发她走吧”。马太1</w:t>
      </w:r>
      <w:r>
        <w:rPr>
          <w:rFonts w:ascii="SimSun" w:eastAsia="SimSun" w:hAnsi="SimSun"/>
          <w:color w:val="000000" w:themeColor="text1"/>
          <w:lang w:eastAsia="zh-CN"/>
        </w:rPr>
        <w:t>4:15</w:t>
      </w:r>
      <w:r>
        <w:rPr>
          <w:rFonts w:ascii="SimSun" w:eastAsia="SimSun" w:hAnsi="SimSun" w:hint="eastAsia"/>
          <w:color w:val="000000" w:themeColor="text1"/>
          <w:lang w:eastAsia="zh-CN"/>
        </w:rPr>
        <w:t>，门徒叫众人散开，和这里一样的反应；马太1</w:t>
      </w:r>
      <w:r>
        <w:rPr>
          <w:rFonts w:ascii="SimSun" w:eastAsia="SimSun" w:hAnsi="SimSun"/>
          <w:color w:val="000000" w:themeColor="text1"/>
          <w:lang w:eastAsia="zh-CN"/>
        </w:rPr>
        <w:t>9:13</w:t>
      </w:r>
      <w:r>
        <w:rPr>
          <w:rFonts w:ascii="SimSun" w:eastAsia="SimSun" w:hAnsi="SimSun" w:hint="eastAsia"/>
          <w:color w:val="000000" w:themeColor="text1"/>
          <w:lang w:eastAsia="zh-CN"/>
        </w:rPr>
        <w:t>，门徒就责备那些人。</w:t>
      </w:r>
    </w:p>
    <w:p w14:paraId="37337F81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4</w:t>
      </w:r>
      <w:r>
        <w:rPr>
          <w:rFonts w:ascii="SimSun" w:eastAsia="SimSun" w:hAnsi="SimSun" w:hint="eastAsia"/>
          <w:color w:val="000000" w:themeColor="text1"/>
          <w:lang w:eastAsia="zh-CN"/>
        </w:rPr>
        <w:t>节，主耶稣说，“我奉差遣不过是到以色列家迷失的羊那里去”。参见约翰福音1：1</w:t>
      </w:r>
      <w:r>
        <w:rPr>
          <w:rFonts w:ascii="SimSun" w:eastAsia="SimSun" w:hAnsi="SimSun"/>
          <w:color w:val="000000" w:themeColor="text1"/>
          <w:lang w:eastAsia="zh-CN"/>
        </w:rPr>
        <w:t>1</w:t>
      </w:r>
      <w:r>
        <w:rPr>
          <w:rFonts w:ascii="SimSun" w:eastAsia="SimSun" w:hAnsi="SimSun" w:hint="eastAsia"/>
          <w:color w:val="000000" w:themeColor="text1"/>
          <w:lang w:eastAsia="zh-CN"/>
        </w:rPr>
        <w:t>，“他到自己的地方来，自己的人倒不接待他”；约</w:t>
      </w: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翰福音4</w:t>
      </w:r>
      <w:r>
        <w:rPr>
          <w:rFonts w:ascii="SimSun" w:eastAsia="SimSun" w:hAnsi="SimSun"/>
          <w:color w:val="000000" w:themeColor="text1"/>
          <w:lang w:eastAsia="zh-CN"/>
        </w:rPr>
        <w:t>:22</w:t>
      </w:r>
      <w:r>
        <w:rPr>
          <w:rFonts w:ascii="SimSun" w:eastAsia="SimSun" w:hAnsi="SimSun" w:hint="eastAsia"/>
          <w:color w:val="000000" w:themeColor="text1"/>
          <w:lang w:eastAsia="zh-CN"/>
        </w:rPr>
        <w:t>，主耶稣对撒马利亚人说，福音是从犹太人开始。现在主耶稣去迦南，主要是外邦人的地方，试炼妇人，同时也在教导门徒。主耶稣要让门徒清楚，包括今天的犹太人知道，救恩是从犹太人开始，主耶稣是犹太人的弥赛亚。</w:t>
      </w:r>
    </w:p>
    <w:p w14:paraId="4DAF4ABC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25</w:t>
      </w:r>
      <w:r>
        <w:rPr>
          <w:rFonts w:ascii="SimSun" w:eastAsia="SimSun" w:hAnsi="SimSun" w:hint="eastAsia"/>
          <w:color w:val="000000" w:themeColor="text1"/>
          <w:lang w:eastAsia="zh-CN"/>
        </w:rPr>
        <w:t>节，这个妇人真的知道，她也接受。拜他，是俯伏在他的脚前，表示她的谦卑。还说，“主啊，帮助我”。我们如果真的认识主耶稣的怜悯，就会像这个妇人，不需要说很多、做很多。</w:t>
      </w:r>
    </w:p>
    <w:p w14:paraId="58D2E417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6</w:t>
      </w:r>
      <w:r>
        <w:rPr>
          <w:rFonts w:ascii="SimSun" w:eastAsia="SimSun" w:hAnsi="SimSun" w:hint="eastAsia"/>
          <w:color w:val="000000" w:themeColor="text1"/>
          <w:lang w:eastAsia="zh-CN"/>
        </w:rPr>
        <w:t>节，“不好拿儿女的饼丢给狗吃”。主耶稣时代的背景，犹太人看外邦人是狗。儿女，是犹太人。</w:t>
      </w:r>
    </w:p>
    <w:p w14:paraId="2D851F5F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7</w:t>
      </w:r>
      <w:r>
        <w:rPr>
          <w:rFonts w:ascii="SimSun" w:eastAsia="SimSun" w:hAnsi="SimSun" w:hint="eastAsia"/>
          <w:color w:val="000000" w:themeColor="text1"/>
          <w:lang w:eastAsia="zh-CN"/>
        </w:rPr>
        <w:t>节，妇人接受，她知道自己不配的。这里的狗用的词，是可爱的小狗，宠物狗。有一些希腊抄本，说前边主耶稣说的狗是野狗。妇人说自己是可爱的小狗，只要一些碎渣就够了，她知道神的恩典够她用，以色列人的恩典也会临到她。</w:t>
      </w:r>
    </w:p>
    <w:p w14:paraId="67115142" w14:textId="77777777" w:rsidR="0046414E" w:rsidRPr="00EB631C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28</w:t>
      </w:r>
      <w:r>
        <w:rPr>
          <w:rFonts w:ascii="SimSun" w:eastAsia="SimSun" w:hAnsi="SimSun" w:hint="eastAsia"/>
          <w:color w:val="000000" w:themeColor="text1"/>
          <w:lang w:eastAsia="zh-CN"/>
        </w:rPr>
        <w:t>节，妇人认识主耶稣，知道她是大卫的子孙。她知道主耶稣有怜悯，虽然我是迦南人，但是我也有份的。</w:t>
      </w:r>
    </w:p>
    <w:p w14:paraId="1E673156" w14:textId="77777777" w:rsidR="0046414E" w:rsidRPr="009F02CB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9F02CB">
        <w:rPr>
          <w:rFonts w:ascii="SimSun" w:eastAsia="SimSun" w:hAnsi="SimSun" w:hint="eastAsia"/>
          <w:b/>
          <w:bCs/>
          <w:color w:val="000000" w:themeColor="text1"/>
          <w:lang w:eastAsia="zh-CN"/>
        </w:rPr>
        <w:t>二．马可</w:t>
      </w:r>
      <w:r w:rsidRPr="009F02CB">
        <w:rPr>
          <w:rFonts w:ascii="SimSun" w:eastAsia="SimSun" w:hAnsi="SimSun"/>
          <w:b/>
          <w:bCs/>
          <w:color w:val="000000" w:themeColor="text1"/>
          <w:lang w:eastAsia="zh-CN"/>
        </w:rPr>
        <w:t>7:31-37</w:t>
      </w:r>
      <w:r w:rsidRPr="009F02CB">
        <w:rPr>
          <w:rFonts w:ascii="SimSun" w:eastAsia="SimSun" w:hAnsi="SimSun" w:hint="eastAsia"/>
          <w:b/>
          <w:bCs/>
          <w:color w:val="000000" w:themeColor="text1"/>
          <w:lang w:eastAsia="zh-CN"/>
        </w:rPr>
        <w:t>，主耶稣的怜悯临到一个耳聋舌结的人</w:t>
      </w:r>
    </w:p>
    <w:p w14:paraId="77DC7A58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1</w:t>
      </w:r>
      <w:r>
        <w:rPr>
          <w:rFonts w:ascii="SimSun" w:eastAsia="SimSun" w:hAnsi="SimSun" w:hint="eastAsia"/>
          <w:color w:val="000000" w:themeColor="text1"/>
          <w:lang w:eastAsia="zh-CN"/>
        </w:rPr>
        <w:t>节，低加波利境内，罗马帝国把很多外邦人挪到那里，那里主要是外邦人地方。</w:t>
      </w:r>
    </w:p>
    <w:p w14:paraId="604E7475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32</w:t>
      </w:r>
      <w:r>
        <w:rPr>
          <w:rFonts w:ascii="SimSun" w:eastAsia="SimSun" w:hAnsi="SimSun" w:hint="eastAsia"/>
          <w:color w:val="000000" w:themeColor="text1"/>
          <w:lang w:eastAsia="zh-CN"/>
        </w:rPr>
        <w:t>节，有人，没有说名字，他们可能听说了主耶稣的事迹。“求他按手在他身上”。</w:t>
      </w:r>
    </w:p>
    <w:p w14:paraId="3CD69B53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3</w:t>
      </w:r>
      <w:r>
        <w:rPr>
          <w:rFonts w:ascii="SimSun" w:eastAsia="SimSun" w:hAnsi="SimSun" w:hint="eastAsia"/>
          <w:color w:val="000000" w:themeColor="text1"/>
          <w:lang w:eastAsia="zh-CN"/>
        </w:rPr>
        <w:t>节，主耶稣似乎不听他们的要求，他在地上不是要满足人的要求。主耶稣要单独和这个耳聋舌结的人在一起。主耶稣每次医病赶鬼的方式是不一样的，否则别人会跟他学。主耶稣是怜悯他，用手语和这个人讲话。主耶稣是那么的爱他，是那么的怜悯。</w:t>
      </w:r>
    </w:p>
    <w:p w14:paraId="10118B6F" w14:textId="77777777" w:rsidR="0046414E" w:rsidRPr="00C31B1F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4-35</w:t>
      </w:r>
      <w:r>
        <w:rPr>
          <w:rFonts w:ascii="SimSun" w:eastAsia="SimSun" w:hAnsi="SimSun" w:hint="eastAsia"/>
          <w:color w:val="000000" w:themeColor="text1"/>
          <w:lang w:eastAsia="zh-CN"/>
        </w:rPr>
        <w:t>节，以法大，开了吧！这是主耶稣的话语医治了，不是靠前面的动作医治他。主耶稣的话语带着能力。神用话语创造了世界，他的话有权柄。</w:t>
      </w:r>
    </w:p>
    <w:p w14:paraId="0C1ED15B" w14:textId="77777777" w:rsidR="0046414E" w:rsidRPr="009F02CB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9F02CB">
        <w:rPr>
          <w:rFonts w:ascii="SimSun" w:eastAsia="SimSun" w:hAnsi="SimSun" w:hint="eastAsia"/>
          <w:b/>
          <w:bCs/>
          <w:color w:val="000000" w:themeColor="text1"/>
          <w:lang w:eastAsia="zh-CN"/>
        </w:rPr>
        <w:t>三．马太</w:t>
      </w:r>
      <w:r w:rsidRPr="009F02CB">
        <w:rPr>
          <w:rFonts w:ascii="SimSun" w:eastAsia="SimSun" w:hAnsi="SimSun"/>
          <w:b/>
          <w:bCs/>
          <w:color w:val="000000" w:themeColor="text1"/>
          <w:lang w:eastAsia="zh-CN"/>
        </w:rPr>
        <w:t>15:29-31</w:t>
      </w:r>
      <w:r w:rsidRPr="009F02CB">
        <w:rPr>
          <w:rFonts w:ascii="SimSun" w:eastAsia="SimSun" w:hAnsi="SimSun" w:hint="eastAsia"/>
          <w:b/>
          <w:bCs/>
          <w:color w:val="000000" w:themeColor="text1"/>
          <w:lang w:eastAsia="zh-CN"/>
        </w:rPr>
        <w:t>，主耶稣的怜悯临到需要被医治的众人</w:t>
      </w:r>
    </w:p>
    <w:p w14:paraId="15525419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这里发生的事接着前面的故事。</w:t>
      </w:r>
    </w:p>
    <w:p w14:paraId="1270F3DD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0</w:t>
      </w:r>
      <w:r>
        <w:rPr>
          <w:rFonts w:ascii="SimSun" w:eastAsia="SimSun" w:hAnsi="SimSun" w:hint="eastAsia"/>
          <w:color w:val="000000" w:themeColor="text1"/>
          <w:lang w:eastAsia="zh-CN"/>
        </w:rPr>
        <w:t>节，众人看见那耳聋舌结的人被医好，觉得希奇，把消息传开，把所有的病人都带来了。“放在”，其实是丢在他脚前。但是主耶稣有怜悯，就医治他们。</w:t>
      </w:r>
    </w:p>
    <w:p w14:paraId="12482248" w14:textId="77777777" w:rsidR="0046414E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31</w:t>
      </w:r>
      <w:r>
        <w:rPr>
          <w:rFonts w:ascii="SimSun" w:eastAsia="SimSun" w:hAnsi="SimSun" w:hint="eastAsia"/>
          <w:color w:val="000000" w:themeColor="text1"/>
          <w:lang w:eastAsia="zh-CN"/>
        </w:rPr>
        <w:t>节，弥赛亚来就是要做这些，所以你们看见这些，应该认识主耶稣。</w:t>
      </w:r>
    </w:p>
    <w:p w14:paraId="7457D216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主耶稣从推罗、西顿回来，给他们看神迹。主耶稣是以色列的神，我们应该感恩，这福分我们也有份。</w:t>
      </w:r>
    </w:p>
    <w:p w14:paraId="68237D17" w14:textId="77777777" w:rsidR="0046414E" w:rsidRPr="009F02CB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9F02CB">
        <w:rPr>
          <w:rFonts w:ascii="SimSun" w:eastAsia="SimSun" w:hAnsi="SimSun" w:hint="eastAsia"/>
          <w:b/>
          <w:bCs/>
          <w:color w:val="000000" w:themeColor="text1"/>
          <w:lang w:eastAsia="zh-CN"/>
        </w:rPr>
        <w:t>四．马太</w:t>
      </w:r>
      <w:r w:rsidRPr="009F02CB">
        <w:rPr>
          <w:rFonts w:ascii="SimSun" w:eastAsia="SimSun" w:hAnsi="SimSun"/>
          <w:b/>
          <w:bCs/>
          <w:color w:val="000000" w:themeColor="text1"/>
          <w:lang w:eastAsia="zh-CN"/>
        </w:rPr>
        <w:t>15:32-39</w:t>
      </w:r>
      <w:r w:rsidRPr="009F02CB">
        <w:rPr>
          <w:rFonts w:ascii="SimSun" w:eastAsia="SimSun" w:hAnsi="SimSun" w:hint="eastAsia"/>
          <w:b/>
          <w:bCs/>
          <w:color w:val="000000" w:themeColor="text1"/>
          <w:lang w:eastAsia="zh-CN"/>
        </w:rPr>
        <w:t>，主耶稣的怜悯临到饥饿的众人</w:t>
      </w:r>
    </w:p>
    <w:p w14:paraId="3482D929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2</w:t>
      </w:r>
      <w:r>
        <w:rPr>
          <w:rFonts w:ascii="SimSun" w:eastAsia="SimSun" w:hAnsi="SimSun" w:hint="eastAsia"/>
          <w:color w:val="000000" w:themeColor="text1"/>
          <w:lang w:eastAsia="zh-CN"/>
        </w:rPr>
        <w:t>节，五饼二鱼的故事应该在伯赛大，约旦河的东边，加利利湖的东北边。七个饼几条鱼的故事，在迦百农附近。这是两个不同的故事。主耶稣的怜悯临到饥饿的人。主耶稣要告诉门徒，要有怜悯的心。怜悯，希腊文是指心肠、内脏。我们人最深处的地方。保罗讲过，腓立比书1</w:t>
      </w:r>
      <w:r>
        <w:rPr>
          <w:rFonts w:ascii="SimSun" w:eastAsia="SimSun" w:hAnsi="SimSun"/>
          <w:color w:val="000000" w:themeColor="text1"/>
          <w:lang w:eastAsia="zh-CN"/>
        </w:rPr>
        <w:t>:8</w:t>
      </w:r>
      <w:r>
        <w:rPr>
          <w:rFonts w:ascii="SimSun" w:eastAsia="SimSun" w:hAnsi="SimSun" w:hint="eastAsia"/>
          <w:color w:val="000000" w:themeColor="text1"/>
          <w:lang w:eastAsia="zh-CN"/>
        </w:rPr>
        <w:t>，他体会基督的心肠。他不止爱神，他也爱人。</w:t>
      </w:r>
    </w:p>
    <w:p w14:paraId="1AD1D2C3" w14:textId="77777777" w:rsidR="0046414E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33</w:t>
      </w:r>
      <w:r>
        <w:rPr>
          <w:rFonts w:ascii="SimSun" w:eastAsia="SimSun" w:hAnsi="SimSun" w:hint="eastAsia"/>
          <w:color w:val="000000" w:themeColor="text1"/>
          <w:lang w:eastAsia="zh-CN"/>
        </w:rPr>
        <w:t>节，但门徒没有学到功课。</w:t>
      </w:r>
    </w:p>
    <w:p w14:paraId="7E8F46A5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34</w:t>
      </w:r>
      <w:r>
        <w:rPr>
          <w:rFonts w:ascii="SimSun" w:eastAsia="SimSun" w:hAnsi="SimSun" w:hint="eastAsia"/>
          <w:color w:val="000000" w:themeColor="text1"/>
          <w:lang w:eastAsia="zh-CN"/>
        </w:rPr>
        <w:t>节，菲力是伯赛大人，主耶稣这次没有问他，所以这件事不是在伯赛大发生的。</w:t>
      </w:r>
    </w:p>
    <w:p w14:paraId="599636E7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37</w:t>
      </w:r>
      <w:r>
        <w:rPr>
          <w:rFonts w:ascii="SimSun" w:eastAsia="SimSun" w:hAnsi="SimSun" w:hint="eastAsia"/>
          <w:color w:val="000000" w:themeColor="text1"/>
          <w:lang w:eastAsia="zh-CN"/>
        </w:rPr>
        <w:t>节，筐子是外邦人用的，很大的。保罗在大马士革，逃走时就坐很大的筐子，哥林多后书1</w:t>
      </w:r>
      <w:r>
        <w:rPr>
          <w:rFonts w:ascii="SimSun" w:eastAsia="SimSun" w:hAnsi="SimSun"/>
          <w:color w:val="000000" w:themeColor="text1"/>
          <w:lang w:eastAsia="zh-CN"/>
        </w:rPr>
        <w:t>1:32-33</w:t>
      </w:r>
      <w:r>
        <w:rPr>
          <w:rFonts w:ascii="SimSun" w:eastAsia="SimSun" w:hAnsi="SimSun" w:hint="eastAsia"/>
          <w:color w:val="000000" w:themeColor="text1"/>
          <w:lang w:eastAsia="zh-CN"/>
        </w:rPr>
        <w:t>。</w:t>
      </w:r>
    </w:p>
    <w:p w14:paraId="72C52BA2" w14:textId="77777777" w:rsidR="0046414E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8</w:t>
      </w:r>
      <w:r>
        <w:rPr>
          <w:rFonts w:ascii="SimSun" w:eastAsia="SimSun" w:hAnsi="SimSun" w:hint="eastAsia"/>
          <w:color w:val="000000" w:themeColor="text1"/>
          <w:lang w:eastAsia="zh-CN"/>
        </w:rPr>
        <w:t>节，吃的人不止4</w:t>
      </w:r>
      <w:r>
        <w:rPr>
          <w:rFonts w:ascii="SimSun" w:eastAsia="SimSun" w:hAnsi="SimSun"/>
          <w:color w:val="000000" w:themeColor="text1"/>
          <w:lang w:eastAsia="zh-CN"/>
        </w:rPr>
        <w:t>000</w:t>
      </w:r>
      <w:r>
        <w:rPr>
          <w:rFonts w:ascii="SimSun" w:eastAsia="SimSun" w:hAnsi="SimSun" w:hint="eastAsia"/>
          <w:color w:val="000000" w:themeColor="text1"/>
          <w:lang w:eastAsia="zh-CN"/>
        </w:rPr>
        <w:t>人。</w:t>
      </w:r>
    </w:p>
    <w:p w14:paraId="1127DF63" w14:textId="77777777" w:rsidR="0046414E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9</w:t>
      </w:r>
      <w:r>
        <w:rPr>
          <w:rFonts w:ascii="SimSun" w:eastAsia="SimSun" w:hAnsi="SimSun" w:hint="eastAsia"/>
          <w:color w:val="000000" w:themeColor="text1"/>
          <w:lang w:eastAsia="zh-CN"/>
        </w:rPr>
        <w:t>节，五饼二鱼的后面不是这样的。马加丹就是抹大拉。</w:t>
      </w:r>
    </w:p>
    <w:p w14:paraId="41B1A46B" w14:textId="77777777" w:rsidR="0046414E" w:rsidRPr="00321558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这些神迹都是要指出主耶稣的怜悯，要有怜悯才有事工。怜悯要从心灵深处发出。只有有主耶稣怜悯的心肠，才有动力把福音带给周遭的人。我们要知道神的属性，有怜悯、慈爱，还有公义。神的爱是有分别的，所以我们要会分辨善恶。要问自己，学到神的怜悯了吗？</w:t>
      </w:r>
    </w:p>
    <w:p w14:paraId="56FD7356" w14:textId="77777777" w:rsidR="0046414E" w:rsidRPr="00C23DF3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 w:hint="eastAsia"/>
          <w:color w:val="000000" w:themeColor="text1"/>
          <w:lang w:eastAsia="zh-CN"/>
        </w:rPr>
      </w:pPr>
    </w:p>
    <w:p w14:paraId="543E9B9C" w14:textId="77777777" w:rsidR="0046414E" w:rsidRPr="00A82BB3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A82BB3">
        <w:rPr>
          <w:rFonts w:ascii="SimSun" w:eastAsia="SimSun" w:hAnsi="SimSun" w:hint="eastAsia"/>
          <w:b/>
          <w:bCs/>
          <w:color w:val="000000" w:themeColor="text1"/>
          <w:lang w:eastAsia="zh-CN"/>
        </w:rPr>
        <w:t>问题与分享：</w:t>
      </w:r>
    </w:p>
    <w:p w14:paraId="00E482B2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1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使四千人吃饱那个故事，他们带的东西不够吃三天？这个故事很温暖，有时我们查经聚会，迟来的人还有吃的喝的，这个心肠是从主来的。</w:t>
      </w:r>
    </w:p>
    <w:p w14:paraId="5976A407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应该是不够多，他们的主要食物是面包。那里很多是旷野，真的是没有吃的。</w:t>
      </w:r>
    </w:p>
    <w:p w14:paraId="377F97AE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以法大是什么意思？</w:t>
      </w:r>
    </w:p>
    <w:p w14:paraId="34EACC2C" w14:textId="77777777" w:rsidR="0046414E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就是后面解释的，开了吧！</w:t>
      </w:r>
    </w:p>
    <w:p w14:paraId="2EA78548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怜悯，在一般人理解中是居高临下的，我们世人平等，怎么怜悯别人呢？</w:t>
      </w:r>
    </w:p>
    <w:p w14:paraId="6BB0F811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真有爱的怜悯，不会居高临下的。约翰一书3</w:t>
      </w:r>
      <w:r>
        <w:rPr>
          <w:rFonts w:ascii="SimSun" w:eastAsia="SimSun" w:hAnsi="SimSun"/>
          <w:color w:val="000000" w:themeColor="text1"/>
          <w:lang w:eastAsia="zh-CN"/>
        </w:rPr>
        <w:t>:17-18</w:t>
      </w:r>
      <w:r>
        <w:rPr>
          <w:rFonts w:ascii="SimSun" w:eastAsia="SimSun" w:hAnsi="SimSun" w:hint="eastAsia"/>
          <w:color w:val="000000" w:themeColor="text1"/>
          <w:lang w:eastAsia="zh-CN"/>
        </w:rPr>
        <w:t>，怜悯要有行动。怜悯在英文中是compassion，更多是同情心，不是施舍的意思。基督道成肉身，他是完全的人，是真人。他会痛，他不是高高在上的神。就福音来说，我们有福音，别人没有福音，不是地位高低，在这个意义上我们要怜悯那没有听到福音的人。</w:t>
      </w:r>
    </w:p>
    <w:p w14:paraId="7F298701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4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看到门徒的表现，心里挺安慰的，他们的成长也是需要时间的，何况我们。</w:t>
      </w:r>
    </w:p>
    <w:p w14:paraId="772D21AE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5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法利赛人和文士是社会的上层，但不信耶稣，迦南人是最底层，还有那些身体有残缺的人，只要他们寻找，就可以获得救恩。这个还是很安慰的。</w:t>
      </w:r>
    </w:p>
    <w:p w14:paraId="1971F4D8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五饼二鱼是给犹太人看的，这里七个饼的故事，是给外邦人看的。</w:t>
      </w:r>
    </w:p>
    <w:p w14:paraId="43CAB3D9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6.</w:t>
      </w:r>
      <w:r>
        <w:rPr>
          <w:rFonts w:ascii="SimSun" w:eastAsia="SimSun" w:hAnsi="SimSun" w:hint="eastAsia"/>
          <w:color w:val="000000" w:themeColor="text1"/>
          <w:lang w:eastAsia="zh-CN"/>
        </w:rPr>
        <w:t>那时行神迹的人多吗？行神迹不让传出去是为什么？</w:t>
      </w:r>
    </w:p>
    <w:p w14:paraId="52625A35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多。因为时候还没有到，主耶稣不要别人误解。上十字架的时候，时候到了。</w:t>
      </w:r>
    </w:p>
    <w:p w14:paraId="222B7CF2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7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读到一本书，1</w:t>
      </w:r>
      <w:r>
        <w:rPr>
          <w:rFonts w:ascii="SimSun" w:eastAsia="SimSun" w:hAnsi="SimSun"/>
          <w:color w:val="000000" w:themeColor="text1"/>
          <w:lang w:eastAsia="zh-CN"/>
        </w:rPr>
        <w:t>892</w:t>
      </w:r>
      <w:r>
        <w:rPr>
          <w:rFonts w:ascii="SimSun" w:eastAsia="SimSun" w:hAnsi="SimSun" w:hint="eastAsia"/>
          <w:color w:val="000000" w:themeColor="text1"/>
          <w:lang w:eastAsia="zh-CN"/>
        </w:rPr>
        <w:t>年，一位犹太人中的拉比，成为基督徒，他这一讲解被犹太人深恶痛绝。</w:t>
      </w:r>
    </w:p>
    <w:p w14:paraId="2EF0CCBD" w14:textId="0D0BFF7E" w:rsidR="0046414E" w:rsidRDefault="0046414E" w:rsidP="00D3186A">
      <w:pPr>
        <w:pStyle w:val="ListBullet"/>
        <w:numPr>
          <w:ilvl w:val="0"/>
          <w:numId w:val="0"/>
        </w:numPr>
        <w:ind w:left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244EBE80" w14:textId="77777777" w:rsidR="00D3186A" w:rsidRDefault="00D3186A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 w:hint="eastAsia"/>
          <w:color w:val="000000" w:themeColor="text1"/>
          <w:lang w:eastAsia="zh-CN"/>
        </w:rPr>
      </w:pPr>
    </w:p>
    <w:p w14:paraId="66EB486C" w14:textId="55BFAA26" w:rsidR="0046414E" w:rsidRDefault="0046414E" w:rsidP="0046414E">
      <w:pPr>
        <w:pStyle w:val="Heading1"/>
        <w:rPr>
          <w:rFonts w:ascii="SimSun" w:eastAsia="SimSun" w:hAnsi="SimSun"/>
          <w:color w:val="000000" w:themeColor="text1"/>
          <w:lang w:eastAsia="zh-CN"/>
        </w:rPr>
      </w:pPr>
      <w:bookmarkStart w:id="76" w:name="_Toc180860591"/>
      <w:r w:rsidRPr="00D3186A">
        <w:rPr>
          <w:rFonts w:hint="eastAsia"/>
          <w:lang w:eastAsia="zh-CN"/>
        </w:rPr>
        <w:lastRenderedPageBreak/>
        <w:t>基督的生平</w:t>
      </w:r>
      <w:r w:rsidR="00D3186A">
        <w:rPr>
          <w:rFonts w:hint="eastAsia"/>
          <w:lang w:eastAsia="zh-CN"/>
        </w:rPr>
        <w:t>与教导</w:t>
      </w:r>
      <w:r w:rsidRPr="00D3186A">
        <w:rPr>
          <w:rFonts w:hint="eastAsia"/>
          <w:lang w:eastAsia="zh-CN"/>
        </w:rPr>
        <w:t>（五十二）</w:t>
      </w:r>
      <w:r w:rsidRPr="00D3186A">
        <w:rPr>
          <w:rFonts w:hint="eastAsia"/>
          <w:lang w:eastAsia="zh-CN"/>
        </w:rPr>
        <w:t xml:space="preserve">: </w:t>
      </w:r>
      <w:r w:rsidRPr="00D3186A">
        <w:rPr>
          <w:rFonts w:hint="eastAsia"/>
          <w:lang w:eastAsia="zh-CN"/>
        </w:rPr>
        <w:t>真正的门徒</w:t>
      </w:r>
      <w:bookmarkEnd w:id="76"/>
    </w:p>
    <w:p w14:paraId="6B46484D" w14:textId="77777777" w:rsidR="0046414E" w:rsidRPr="002C6ECD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时间2</w:t>
      </w:r>
      <w:r w:rsidRPr="002C6ECD">
        <w:rPr>
          <w:rFonts w:ascii="SimSun" w:eastAsia="SimSun" w:hAnsi="SimSun"/>
          <w:color w:val="000000" w:themeColor="text1"/>
          <w:lang w:eastAsia="zh-CN"/>
        </w:rPr>
        <w:t>02</w:t>
      </w:r>
      <w:r>
        <w:rPr>
          <w:rFonts w:ascii="SimSun" w:eastAsia="SimSun" w:hAnsi="SimSun"/>
          <w:color w:val="000000" w:themeColor="text1"/>
          <w:lang w:eastAsia="zh-CN"/>
        </w:rPr>
        <w:t>4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年</w:t>
      </w:r>
      <w:r>
        <w:rPr>
          <w:rFonts w:ascii="SimSun" w:eastAsia="SimSun" w:hAnsi="SimSun"/>
          <w:color w:val="000000" w:themeColor="text1"/>
          <w:lang w:eastAsia="zh-CN"/>
        </w:rPr>
        <w:t>1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月</w:t>
      </w:r>
      <w:r>
        <w:rPr>
          <w:rFonts w:ascii="SimSun" w:eastAsia="SimSun" w:hAnsi="SimSun"/>
          <w:color w:val="000000" w:themeColor="text1"/>
          <w:lang w:eastAsia="zh-CN"/>
        </w:rPr>
        <w:t>20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日</w:t>
      </w:r>
    </w:p>
    <w:p w14:paraId="02508F7D" w14:textId="77777777" w:rsidR="0046414E" w:rsidRPr="00431999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相关经文：</w:t>
      </w:r>
      <w:r w:rsidRPr="00431999">
        <w:rPr>
          <w:rFonts w:ascii="SimSun" w:eastAsia="SimSun" w:hAnsi="SimSun" w:hint="eastAsia"/>
          <w:color w:val="000000" w:themeColor="text1"/>
          <w:lang w:eastAsia="zh-CN"/>
        </w:rPr>
        <w:t>马可福音</w:t>
      </w:r>
      <w:r w:rsidRPr="00431999">
        <w:rPr>
          <w:rFonts w:ascii="SimSun" w:eastAsia="SimSun" w:hAnsi="SimSun"/>
          <w:color w:val="000000" w:themeColor="text1"/>
          <w:lang w:eastAsia="zh-CN"/>
        </w:rPr>
        <w:t>8:11-30</w:t>
      </w:r>
      <w:r w:rsidRPr="00431999">
        <w:rPr>
          <w:rFonts w:ascii="SimSun" w:eastAsia="SimSun" w:hAnsi="SimSun" w:hint="eastAsia"/>
          <w:color w:val="000000" w:themeColor="text1"/>
          <w:lang w:eastAsia="zh-CN"/>
        </w:rPr>
        <w:t>；路加福音</w:t>
      </w:r>
      <w:r w:rsidRPr="00431999">
        <w:rPr>
          <w:rFonts w:ascii="SimSun" w:eastAsia="SimSun" w:hAnsi="SimSun"/>
          <w:color w:val="000000" w:themeColor="text1"/>
          <w:lang w:eastAsia="zh-CN"/>
        </w:rPr>
        <w:t xml:space="preserve">9:18-27 </w:t>
      </w:r>
    </w:p>
    <w:p w14:paraId="679D55E5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我们要省察、衡量自己，是否是真正的门徒。主耶稣在讲这段话的时候，门徒还不是很认识他，要等他复活了，门徒才真正认识他。我们今天有全本圣经可以看，我们知道历史，知道主耶稣复活了，现在天父的右边，是我们的大祭司。我们比两千年的门徒应有更大的信心。</w:t>
      </w:r>
    </w:p>
    <w:p w14:paraId="19F527D5" w14:textId="77777777" w:rsidR="0046414E" w:rsidRPr="004832D2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4832D2">
        <w:rPr>
          <w:rFonts w:ascii="SimSun" w:eastAsia="SimSun" w:hAnsi="SimSun" w:hint="eastAsia"/>
          <w:b/>
          <w:bCs/>
          <w:color w:val="000000" w:themeColor="text1"/>
          <w:lang w:eastAsia="zh-CN"/>
        </w:rPr>
        <w:t>【马可福音</w:t>
      </w:r>
      <w:r w:rsidRPr="004832D2">
        <w:rPr>
          <w:rFonts w:ascii="SimSun" w:eastAsia="SimSun" w:hAnsi="SimSun"/>
          <w:b/>
          <w:bCs/>
          <w:color w:val="000000" w:themeColor="text1"/>
          <w:lang w:eastAsia="zh-CN"/>
        </w:rPr>
        <w:t>8:11-30</w:t>
      </w:r>
      <w:r w:rsidRPr="004832D2">
        <w:rPr>
          <w:rFonts w:ascii="SimSun" w:eastAsia="SimSun" w:hAnsi="SimSun" w:hint="eastAsia"/>
          <w:b/>
          <w:bCs/>
          <w:color w:val="000000" w:themeColor="text1"/>
          <w:lang w:eastAsia="zh-CN"/>
        </w:rPr>
        <w:t>】</w:t>
      </w:r>
      <w:r w:rsidRPr="004832D2">
        <w:rPr>
          <w:rFonts w:ascii="SimSun" w:eastAsia="SimSun" w:hAnsi="SimSun"/>
          <w:b/>
          <w:bCs/>
          <w:color w:val="000000" w:themeColor="text1"/>
          <w:lang w:eastAsia="zh-CN"/>
        </w:rPr>
        <w:t xml:space="preserve"> </w:t>
      </w:r>
    </w:p>
    <w:p w14:paraId="6D05E799" w14:textId="77777777" w:rsidR="0046414E" w:rsidRPr="004832D2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4832D2">
        <w:rPr>
          <w:rFonts w:ascii="SimSun" w:eastAsia="SimSun" w:hAnsi="SimSun" w:hint="eastAsia"/>
          <w:b/>
          <w:bCs/>
          <w:color w:val="000000" w:themeColor="text1"/>
          <w:lang w:eastAsia="zh-CN"/>
        </w:rPr>
        <w:t>一．马可</w:t>
      </w:r>
      <w:r w:rsidRPr="004832D2">
        <w:rPr>
          <w:rFonts w:ascii="SimSun" w:eastAsia="SimSun" w:hAnsi="SimSun"/>
          <w:b/>
          <w:bCs/>
          <w:color w:val="000000" w:themeColor="text1"/>
          <w:lang w:eastAsia="zh-CN"/>
        </w:rPr>
        <w:t>8:11-13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，</w:t>
      </w:r>
      <w:r w:rsidRPr="004832D2">
        <w:rPr>
          <w:rFonts w:ascii="SimSun" w:eastAsia="SimSun" w:hAnsi="SimSun" w:hint="eastAsia"/>
          <w:b/>
          <w:bCs/>
          <w:color w:val="000000" w:themeColor="text1"/>
          <w:lang w:eastAsia="zh-CN"/>
        </w:rPr>
        <w:t>法利赛人求看神迹</w:t>
      </w:r>
    </w:p>
    <w:p w14:paraId="1692D4E4" w14:textId="77777777" w:rsidR="0046414E" w:rsidRPr="002B065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11</w:t>
      </w:r>
      <w:r>
        <w:rPr>
          <w:rFonts w:ascii="SimSun" w:eastAsia="SimSun" w:hAnsi="SimSun" w:hint="eastAsia"/>
          <w:color w:val="000000" w:themeColor="text1"/>
          <w:lang w:eastAsia="zh-CN"/>
        </w:rPr>
        <w:t>节，今天的人都喜欢看神迹。当时已经有了很多神迹，五饼二鱼、七饼几条小鱼的神迹已经过了，但他们还是不信。真正的门徒不看神迹。因为神迹不可靠，人会被迷惑。主耶稣到抹大拉，从伯赛大到迦百农，七饼小鱼的神迹后，法利赛人还是要求看神迹，所以主耶稣深深地叹息。</w:t>
      </w:r>
    </w:p>
    <w:p w14:paraId="19FDEF7E" w14:textId="77777777" w:rsidR="0046414E" w:rsidRPr="00431999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4832D2">
        <w:rPr>
          <w:rFonts w:ascii="SimSun" w:eastAsia="SimSun" w:hAnsi="SimSun" w:hint="eastAsia"/>
          <w:b/>
          <w:bCs/>
          <w:color w:val="000000" w:themeColor="text1"/>
          <w:lang w:eastAsia="zh-CN"/>
        </w:rPr>
        <w:t>二．马可</w:t>
      </w:r>
      <w:r w:rsidRPr="004832D2">
        <w:rPr>
          <w:rFonts w:ascii="SimSun" w:eastAsia="SimSun" w:hAnsi="SimSun"/>
          <w:b/>
          <w:bCs/>
          <w:color w:val="000000" w:themeColor="text1"/>
          <w:lang w:eastAsia="zh-CN"/>
        </w:rPr>
        <w:t>8:14-21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，</w:t>
      </w:r>
      <w:r w:rsidRPr="004832D2">
        <w:rPr>
          <w:rFonts w:ascii="SimSun" w:eastAsia="SimSun" w:hAnsi="SimSun" w:hint="eastAsia"/>
          <w:b/>
          <w:bCs/>
          <w:color w:val="000000" w:themeColor="text1"/>
          <w:lang w:eastAsia="zh-CN"/>
        </w:rPr>
        <w:t>门徒在理解上的挣扎</w:t>
      </w:r>
      <w:r w:rsidRPr="00431999">
        <w:rPr>
          <w:rFonts w:ascii="SimSun" w:eastAsia="SimSun" w:hAnsi="SimSun"/>
          <w:color w:val="000000" w:themeColor="text1"/>
          <w:lang w:eastAsia="zh-CN"/>
        </w:rPr>
        <w:t xml:space="preserve"> </w:t>
      </w:r>
    </w:p>
    <w:p w14:paraId="3DD9853F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4</w:t>
      </w:r>
      <w:r>
        <w:rPr>
          <w:rFonts w:ascii="SimSun" w:eastAsia="SimSun" w:hAnsi="SimSun" w:hint="eastAsia"/>
          <w:color w:val="000000" w:themeColor="text1"/>
          <w:lang w:eastAsia="zh-CN"/>
        </w:rPr>
        <w:t>节，门徒不理解主耶稣在讲什么，他们有困惑、有挣扎。他们心里有可能有点慌，忘了带饼。</w:t>
      </w:r>
    </w:p>
    <w:p w14:paraId="5CD99EDF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5</w:t>
      </w:r>
      <w:r>
        <w:rPr>
          <w:rFonts w:ascii="SimSun" w:eastAsia="SimSun" w:hAnsi="SimSun" w:hint="eastAsia"/>
          <w:color w:val="000000" w:themeColor="text1"/>
          <w:lang w:eastAsia="zh-CN"/>
        </w:rPr>
        <w:t>-1</w:t>
      </w:r>
      <w:r>
        <w:rPr>
          <w:rFonts w:ascii="SimSun" w:eastAsia="SimSun" w:hAnsi="SimSun"/>
          <w:color w:val="000000" w:themeColor="text1"/>
          <w:lang w:eastAsia="zh-CN"/>
        </w:rPr>
        <w:t>6</w:t>
      </w:r>
      <w:r>
        <w:rPr>
          <w:rFonts w:ascii="SimSun" w:eastAsia="SimSun" w:hAnsi="SimSun" w:hint="eastAsia"/>
          <w:color w:val="000000" w:themeColor="text1"/>
          <w:lang w:eastAsia="zh-CN"/>
        </w:rPr>
        <w:t>节，主耶稣提醒不要被希律、法利赛人影响。门徒不能理解，这是因为我们没有带饼吗？可以看出，门徒也被宗教领袖的教导和世人的信息影响了。他们想的还是物质的东西，关心的是看得见的、外表的东西，没有看到人更重要的需要。之前主耶稣已经行了五饼二鱼的神迹，主要让门徒看到，主耶稣关心的是人的灵魂，要世人得到救赎，得到永恒的生命和生命的粮。</w:t>
      </w:r>
    </w:p>
    <w:p w14:paraId="23B0BAD0" w14:textId="77777777" w:rsidR="0046414E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7</w:t>
      </w:r>
      <w:r>
        <w:rPr>
          <w:rFonts w:ascii="SimSun" w:eastAsia="SimSun" w:hAnsi="SimSun" w:hint="eastAsia"/>
          <w:color w:val="000000" w:themeColor="text1"/>
          <w:lang w:eastAsia="zh-CN"/>
        </w:rPr>
        <w:t>节，主要原因是你们还不信。你们有眼睛看不见，有耳朵听不见吗？</w:t>
      </w:r>
    </w:p>
    <w:p w14:paraId="4DFB8352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还有一点很重要，也不记得吗？我们人很健忘。2</w:t>
      </w:r>
      <w:r>
        <w:rPr>
          <w:rFonts w:ascii="SimSun" w:eastAsia="SimSun" w:hAnsi="SimSun"/>
          <w:color w:val="000000" w:themeColor="text1"/>
          <w:lang w:eastAsia="zh-CN"/>
        </w:rPr>
        <w:t>024</w:t>
      </w:r>
      <w:r>
        <w:rPr>
          <w:rFonts w:ascii="SimSun" w:eastAsia="SimSun" w:hAnsi="SimSun" w:hint="eastAsia"/>
          <w:color w:val="000000" w:themeColor="text1"/>
          <w:lang w:eastAsia="zh-CN"/>
        </w:rPr>
        <w:t>年将是很混乱的一年。二战期间6</w:t>
      </w:r>
      <w:r>
        <w:rPr>
          <w:rFonts w:ascii="SimSun" w:eastAsia="SimSun" w:hAnsi="SimSun"/>
          <w:color w:val="000000" w:themeColor="text1"/>
          <w:lang w:eastAsia="zh-CN"/>
        </w:rPr>
        <w:t>00</w:t>
      </w:r>
      <w:r>
        <w:rPr>
          <w:rFonts w:ascii="SimSun" w:eastAsia="SimSun" w:hAnsi="SimSun" w:hint="eastAsia"/>
          <w:color w:val="000000" w:themeColor="text1"/>
          <w:lang w:eastAsia="zh-CN"/>
        </w:rPr>
        <w:t>万犹太人被杀，有人说没有这回事；9·</w:t>
      </w:r>
      <w:r>
        <w:rPr>
          <w:rFonts w:ascii="SimSun" w:eastAsia="SimSun" w:hAnsi="SimSun"/>
          <w:color w:val="000000" w:themeColor="text1"/>
          <w:lang w:eastAsia="zh-CN"/>
        </w:rPr>
        <w:t>11</w:t>
      </w:r>
      <w:r>
        <w:rPr>
          <w:rFonts w:ascii="SimSun" w:eastAsia="SimSun" w:hAnsi="SimSun" w:hint="eastAsia"/>
          <w:color w:val="000000" w:themeColor="text1"/>
          <w:lang w:eastAsia="zh-CN"/>
        </w:rPr>
        <w:t>两座大楼倒塌，有人说没有这回事；哈马斯所做的事，也有人说没有这回事。</w:t>
      </w:r>
    </w:p>
    <w:p w14:paraId="44E9BEC0" w14:textId="2A46A5CD" w:rsidR="0046414E" w:rsidRPr="00F100C3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主耶稣帮助他们回忆神迹，记下这些事，也是为了让世人记得。约翰</w:t>
      </w:r>
      <w:r>
        <w:rPr>
          <w:rFonts w:ascii="SimSun" w:eastAsia="SimSun" w:hAnsi="SimSun"/>
          <w:color w:val="000000" w:themeColor="text1"/>
          <w:lang w:eastAsia="zh-CN"/>
        </w:rPr>
        <w:t>6</w:t>
      </w:r>
      <w:r>
        <w:rPr>
          <w:rFonts w:ascii="SimSun" w:eastAsia="SimSun" w:hAnsi="SimSun" w:hint="eastAsia"/>
          <w:color w:val="000000" w:themeColor="text1"/>
          <w:lang w:eastAsia="zh-CN"/>
        </w:rPr>
        <w:t>：3</w:t>
      </w:r>
      <w:r>
        <w:rPr>
          <w:rFonts w:ascii="SimSun" w:eastAsia="SimSun" w:hAnsi="SimSun"/>
          <w:color w:val="000000" w:themeColor="text1"/>
          <w:lang w:eastAsia="zh-CN"/>
        </w:rPr>
        <w:t>1-32</w:t>
      </w:r>
      <w:r>
        <w:rPr>
          <w:rFonts w:ascii="SimSun" w:eastAsia="SimSun" w:hAnsi="SimSun" w:hint="eastAsia"/>
          <w:color w:val="000000" w:themeColor="text1"/>
          <w:lang w:eastAsia="zh-CN"/>
        </w:rPr>
        <w:t>。主耶稣要门徒明白，神迹是为了让他们知道我就是生命的粮。伯利恒的意思是面包城，主耶稣没有诞生前就是这个名字，主耶稣选了这个城，让人知道他就是生命的粮。</w:t>
      </w:r>
    </w:p>
    <w:p w14:paraId="56479D0C" w14:textId="77777777" w:rsidR="0046414E" w:rsidRPr="004832D2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4832D2">
        <w:rPr>
          <w:rFonts w:ascii="SimSun" w:eastAsia="SimSun" w:hAnsi="SimSun" w:hint="eastAsia"/>
          <w:b/>
          <w:bCs/>
          <w:color w:val="000000" w:themeColor="text1"/>
          <w:lang w:eastAsia="zh-CN"/>
        </w:rPr>
        <w:t>三．马可</w:t>
      </w:r>
      <w:r w:rsidRPr="004832D2">
        <w:rPr>
          <w:rFonts w:ascii="SimSun" w:eastAsia="SimSun" w:hAnsi="SimSun"/>
          <w:b/>
          <w:bCs/>
          <w:color w:val="000000" w:themeColor="text1"/>
          <w:lang w:eastAsia="zh-CN"/>
        </w:rPr>
        <w:t>8:22-26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，</w:t>
      </w:r>
      <w:r w:rsidRPr="004832D2">
        <w:rPr>
          <w:rFonts w:ascii="SimSun" w:eastAsia="SimSun" w:hAnsi="SimSun" w:hint="eastAsia"/>
          <w:b/>
          <w:bCs/>
          <w:color w:val="000000" w:themeColor="text1"/>
          <w:lang w:eastAsia="zh-CN"/>
        </w:rPr>
        <w:t>必须相信耶稣的能力</w:t>
      </w:r>
      <w:r w:rsidRPr="004832D2">
        <w:rPr>
          <w:rFonts w:ascii="SimSun" w:eastAsia="SimSun" w:hAnsi="SimSun"/>
          <w:b/>
          <w:bCs/>
          <w:color w:val="000000" w:themeColor="text1"/>
          <w:lang w:eastAsia="zh-CN"/>
        </w:rPr>
        <w:t xml:space="preserve"> </w:t>
      </w:r>
    </w:p>
    <w:p w14:paraId="1460B246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真正的门徒不要看神迹，他们就是相信主耶稣的能力。</w:t>
      </w:r>
    </w:p>
    <w:p w14:paraId="5CA3E3E5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2</w:t>
      </w:r>
      <w:r>
        <w:rPr>
          <w:rFonts w:ascii="SimSun" w:eastAsia="SimSun" w:hAnsi="SimSun" w:hint="eastAsia"/>
          <w:color w:val="000000" w:themeColor="text1"/>
          <w:lang w:eastAsia="zh-CN"/>
        </w:rPr>
        <w:t>节，伯赛大在加利利湖的西北边。来的那些人是相信主耶稣的。</w:t>
      </w:r>
    </w:p>
    <w:p w14:paraId="166AB870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3-24</w:t>
      </w:r>
      <w:r>
        <w:rPr>
          <w:rFonts w:ascii="SimSun" w:eastAsia="SimSun" w:hAnsi="SimSun" w:hint="eastAsia"/>
          <w:color w:val="000000" w:themeColor="text1"/>
          <w:lang w:eastAsia="zh-CN"/>
        </w:rPr>
        <w:t>节，这是不寻常的，是主耶稣第一次这样医治，因为他认识那瞎子，知道瞎子是不信他的，是别人把他带来的。那些人知道瞎子需要主耶稣。主耶稣这样的医治是为了给门徒讲话。</w:t>
      </w:r>
    </w:p>
    <w:p w14:paraId="173257EA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5</w:t>
      </w:r>
      <w:r>
        <w:rPr>
          <w:rFonts w:ascii="SimSun" w:eastAsia="SimSun" w:hAnsi="SimSun" w:hint="eastAsia"/>
          <w:color w:val="000000" w:themeColor="text1"/>
          <w:lang w:eastAsia="zh-CN"/>
        </w:rPr>
        <w:t>节，“复了原”，是说他以前是看的见的，不是天生瞎眼。所以主耶稣用这样的方式，帮助他能够认识自己。我们有眼睛，不一定看的清楚，我们需要主耶稣的触摸，开我们的眼睛。</w:t>
      </w:r>
    </w:p>
    <w:p w14:paraId="01635A78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主耶稣让我们提防法利赛人的教导，只关注物质的、看的见的东西。</w:t>
      </w:r>
    </w:p>
    <w:p w14:paraId="5B925262" w14:textId="77777777" w:rsidR="0046414E" w:rsidRPr="00431999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6</w:t>
      </w:r>
      <w:r>
        <w:rPr>
          <w:rFonts w:ascii="SimSun" w:eastAsia="SimSun" w:hAnsi="SimSun" w:hint="eastAsia"/>
          <w:color w:val="000000" w:themeColor="text1"/>
          <w:lang w:eastAsia="zh-CN"/>
        </w:rPr>
        <w:t>节，主耶稣让他不要乱讲话。</w:t>
      </w:r>
    </w:p>
    <w:p w14:paraId="176F5A90" w14:textId="77777777" w:rsidR="0046414E" w:rsidRPr="004832D2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4832D2">
        <w:rPr>
          <w:rFonts w:ascii="SimSun" w:eastAsia="SimSun" w:hAnsi="SimSun" w:hint="eastAsia"/>
          <w:b/>
          <w:bCs/>
          <w:color w:val="000000" w:themeColor="text1"/>
          <w:lang w:eastAsia="zh-CN"/>
        </w:rPr>
        <w:t>四．马可</w:t>
      </w:r>
      <w:r w:rsidRPr="004832D2">
        <w:rPr>
          <w:rFonts w:ascii="SimSun" w:eastAsia="SimSun" w:hAnsi="SimSun"/>
          <w:b/>
          <w:bCs/>
          <w:color w:val="000000" w:themeColor="text1"/>
          <w:lang w:eastAsia="zh-CN"/>
        </w:rPr>
        <w:t>8:27-30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，</w:t>
      </w:r>
      <w:r w:rsidRPr="004832D2">
        <w:rPr>
          <w:rFonts w:ascii="SimSun" w:eastAsia="SimSun" w:hAnsi="SimSun" w:hint="eastAsia"/>
          <w:b/>
          <w:bCs/>
          <w:color w:val="000000" w:themeColor="text1"/>
          <w:lang w:eastAsia="zh-CN"/>
        </w:rPr>
        <w:t>必须相信耶稣是谁</w:t>
      </w:r>
      <w:r w:rsidRPr="004832D2">
        <w:rPr>
          <w:rFonts w:ascii="SimSun" w:eastAsia="SimSun" w:hAnsi="SimSun"/>
          <w:b/>
          <w:bCs/>
          <w:color w:val="000000" w:themeColor="text1"/>
          <w:lang w:eastAsia="zh-CN"/>
        </w:rPr>
        <w:t xml:space="preserve"> </w:t>
      </w:r>
    </w:p>
    <w:p w14:paraId="25F206E7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7</w:t>
      </w:r>
      <w:r>
        <w:rPr>
          <w:rFonts w:ascii="SimSun" w:eastAsia="SimSun" w:hAnsi="SimSun" w:hint="eastAsia"/>
          <w:color w:val="000000" w:themeColor="text1"/>
          <w:lang w:eastAsia="zh-CN"/>
        </w:rPr>
        <w:t>节，他们从加利利湖的东北边，向以色列最北边的地方走。凯撒利亚·腓立比在黑蒙山下，现在在打仗的地方。当时是罗马帝国掌管，腓立比是凯撒。黑蒙山常年积雪，很多水流。罗马帝国时代，那里有很多希腊文化。因为有水，就有人来拜，所以这里是多神地区，有很多庙，世人来拜神。主耶稣特意带门徒，走这么远的路来到这里。</w:t>
      </w:r>
    </w:p>
    <w:p w14:paraId="50FF956C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8</w:t>
      </w:r>
      <w:r>
        <w:rPr>
          <w:rFonts w:ascii="SimSun" w:eastAsia="SimSun" w:hAnsi="SimSun" w:hint="eastAsia"/>
          <w:color w:val="000000" w:themeColor="text1"/>
          <w:lang w:eastAsia="zh-CN"/>
        </w:rPr>
        <w:t>节，有人说是先知里的一位，参见申命记1</w:t>
      </w:r>
      <w:r>
        <w:rPr>
          <w:rFonts w:ascii="SimSun" w:eastAsia="SimSun" w:hAnsi="SimSun"/>
          <w:color w:val="000000" w:themeColor="text1"/>
          <w:lang w:eastAsia="zh-CN"/>
        </w:rPr>
        <w:t>8:18</w:t>
      </w:r>
      <w:r>
        <w:rPr>
          <w:rFonts w:ascii="SimSun" w:eastAsia="SimSun" w:hAnsi="SimSun" w:hint="eastAsia"/>
          <w:color w:val="000000" w:themeColor="text1"/>
          <w:lang w:eastAsia="zh-CN"/>
        </w:rPr>
        <w:t>，摩西告诉以色列人，神对他说，“我必在他们弟兄中间给他们兴起一位先知，像你”。</w:t>
      </w:r>
    </w:p>
    <w:p w14:paraId="78143157" w14:textId="65B367CD" w:rsidR="0046414E" w:rsidRDefault="0046414E">
      <w:pPr>
        <w:pStyle w:val="ListBullet"/>
        <w:numPr>
          <w:ilvl w:val="0"/>
          <w:numId w:val="65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世人说我是谁不重要，你们呢？</w:t>
      </w:r>
    </w:p>
    <w:p w14:paraId="16DBE849" w14:textId="77777777" w:rsidR="00835165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0</w:t>
      </w:r>
      <w:r>
        <w:rPr>
          <w:rFonts w:ascii="SimSun" w:eastAsia="SimSun" w:hAnsi="SimSun" w:hint="eastAsia"/>
          <w:color w:val="000000" w:themeColor="text1"/>
          <w:lang w:eastAsia="zh-CN"/>
        </w:rPr>
        <w:t>节，那时是罗马帝国，他们自己对主耶稣认识不清楚，犹太人都在等待弥赛亚来救他们脱离罗马帝国，所以说不要告诉别人。</w:t>
      </w:r>
    </w:p>
    <w:p w14:paraId="41072983" w14:textId="0F67A970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参见马太福音1</w:t>
      </w:r>
      <w:r>
        <w:rPr>
          <w:rFonts w:ascii="SimSun" w:eastAsia="SimSun" w:hAnsi="SimSun"/>
          <w:color w:val="000000" w:themeColor="text1"/>
          <w:lang w:eastAsia="zh-CN"/>
        </w:rPr>
        <w:t>6:15-16</w:t>
      </w:r>
      <w:r>
        <w:rPr>
          <w:rFonts w:ascii="SimSun" w:eastAsia="SimSun" w:hAnsi="SimSun" w:hint="eastAsia"/>
          <w:color w:val="000000" w:themeColor="text1"/>
          <w:lang w:eastAsia="zh-CN"/>
        </w:rPr>
        <w:t>，写的更清楚。真正的门徒应该相信主耶稣。1</w:t>
      </w:r>
      <w:r>
        <w:rPr>
          <w:rFonts w:ascii="SimSun" w:eastAsia="SimSun" w:hAnsi="SimSun"/>
          <w:color w:val="000000" w:themeColor="text1"/>
          <w:lang w:eastAsia="zh-CN"/>
        </w:rPr>
        <w:t>7</w:t>
      </w:r>
      <w:r>
        <w:rPr>
          <w:rFonts w:ascii="SimSun" w:eastAsia="SimSun" w:hAnsi="SimSun" w:hint="eastAsia"/>
          <w:color w:val="000000" w:themeColor="text1"/>
          <w:lang w:eastAsia="zh-CN"/>
        </w:rPr>
        <w:t>节，主耶稣知道彼得的回答不是从他自己来的，而是从天父那里来的。主耶稣知道要等他复活，他们才相信。</w:t>
      </w:r>
    </w:p>
    <w:p w14:paraId="4AD051E4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30</w:t>
      </w:r>
      <w:r>
        <w:rPr>
          <w:rFonts w:ascii="SimSun" w:eastAsia="SimSun" w:hAnsi="SimSun" w:hint="eastAsia"/>
          <w:color w:val="000000" w:themeColor="text1"/>
          <w:lang w:eastAsia="zh-CN"/>
        </w:rPr>
        <w:t>节，主耶稣就禁戒他们。很多时候主耶稣禁戒人，或者因为时候没有到，或者因为怕别人误解，传也传不清楚，当时的人期待真正的弥赛亚。</w:t>
      </w:r>
    </w:p>
    <w:p w14:paraId="34E286B9" w14:textId="77777777" w:rsidR="0046414E" w:rsidRPr="00FA4E19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4832D2">
        <w:rPr>
          <w:rFonts w:ascii="SimSun" w:eastAsia="SimSun" w:hAnsi="SimSun" w:hint="eastAsia"/>
          <w:b/>
          <w:bCs/>
          <w:color w:val="000000" w:themeColor="text1"/>
          <w:lang w:eastAsia="zh-CN"/>
        </w:rPr>
        <w:t>【路加福音</w:t>
      </w:r>
      <w:r w:rsidRPr="004832D2">
        <w:rPr>
          <w:rFonts w:ascii="SimSun" w:eastAsia="SimSun" w:hAnsi="SimSun"/>
          <w:b/>
          <w:bCs/>
          <w:color w:val="000000" w:themeColor="text1"/>
          <w:lang w:eastAsia="zh-CN"/>
        </w:rPr>
        <w:t>9:18-27</w:t>
      </w:r>
      <w:r w:rsidRPr="004832D2">
        <w:rPr>
          <w:rFonts w:ascii="SimSun" w:eastAsia="SimSun" w:hAnsi="SimSun" w:hint="eastAsia"/>
          <w:b/>
          <w:bCs/>
          <w:color w:val="000000" w:themeColor="text1"/>
          <w:lang w:eastAsia="zh-CN"/>
        </w:rPr>
        <w:t>】</w:t>
      </w:r>
    </w:p>
    <w:p w14:paraId="71573A73" w14:textId="77777777" w:rsidR="0046414E" w:rsidRPr="004832D2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4832D2">
        <w:rPr>
          <w:rFonts w:ascii="SimSun" w:eastAsia="SimSun" w:hAnsi="SimSun" w:hint="eastAsia"/>
          <w:b/>
          <w:bCs/>
          <w:color w:val="000000" w:themeColor="text1"/>
          <w:lang w:eastAsia="zh-CN"/>
        </w:rPr>
        <w:t>五．路加9</w:t>
      </w:r>
      <w:r w:rsidRPr="004832D2">
        <w:rPr>
          <w:rFonts w:ascii="SimSun" w:eastAsia="SimSun" w:hAnsi="SimSun"/>
          <w:b/>
          <w:bCs/>
          <w:color w:val="000000" w:themeColor="text1"/>
          <w:lang w:eastAsia="zh-CN"/>
        </w:rPr>
        <w:t>:18-22</w:t>
      </w:r>
      <w:r w:rsidRPr="004832D2">
        <w:rPr>
          <w:rFonts w:ascii="SimSun" w:eastAsia="SimSun" w:hAnsi="SimSun" w:hint="eastAsia"/>
          <w:b/>
          <w:bCs/>
          <w:color w:val="000000" w:themeColor="text1"/>
          <w:lang w:eastAsia="zh-CN"/>
        </w:rPr>
        <w:t>，必须对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主</w:t>
      </w:r>
      <w:r w:rsidRPr="004832D2">
        <w:rPr>
          <w:rFonts w:ascii="SimSun" w:eastAsia="SimSun" w:hAnsi="SimSun" w:hint="eastAsia"/>
          <w:b/>
          <w:bCs/>
          <w:color w:val="000000" w:themeColor="text1"/>
          <w:lang w:eastAsia="zh-CN"/>
        </w:rPr>
        <w:t>耶稣基督有完全的委身</w:t>
      </w:r>
    </w:p>
    <w:p w14:paraId="3A6A466A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我们一般对主耶稣的教导会有挣扎，但真正的门徒相信主耶稣有能力，不需要看，而对自己的救恩有确据，知道只有主耶稣能够救自己，他是救主。信耶稣是容易的，得救是容易的，但是成为真正的门徒不容易。</w:t>
      </w:r>
    </w:p>
    <w:p w14:paraId="1A1C1512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8-20</w:t>
      </w:r>
      <w:r>
        <w:rPr>
          <w:rFonts w:ascii="SimSun" w:eastAsia="SimSun" w:hAnsi="SimSun" w:hint="eastAsia"/>
          <w:color w:val="000000" w:themeColor="text1"/>
          <w:lang w:eastAsia="zh-CN"/>
        </w:rPr>
        <w:t>节，这里重复了这个情节，说明很重要。很多人信耶稣，不认识耶稣。如果是这样的话，他的信是有问题的，不能成长的。</w:t>
      </w:r>
    </w:p>
    <w:p w14:paraId="42610EBC" w14:textId="77777777" w:rsidR="0046414E" w:rsidRPr="00A159A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1-22</w:t>
      </w:r>
      <w:r>
        <w:rPr>
          <w:rFonts w:ascii="SimSun" w:eastAsia="SimSun" w:hAnsi="SimSun" w:hint="eastAsia"/>
          <w:color w:val="000000" w:themeColor="text1"/>
          <w:lang w:eastAsia="zh-CN"/>
        </w:rPr>
        <w:t>节，人子必须受苦，被钉十字架。真正的门徒认识主耶稣是谁，要真正认识，才能够委身。犹太人不能接受人子被钉死。这是福音。主耶稣必须死，为我们的罪代替我们死，才能够成为我们的中保。这是保罗所传的福音，哥林多前书1</w:t>
      </w:r>
      <w:r>
        <w:rPr>
          <w:rFonts w:ascii="SimSun" w:eastAsia="SimSun" w:hAnsi="SimSun"/>
          <w:color w:val="000000" w:themeColor="text1"/>
          <w:lang w:eastAsia="zh-CN"/>
        </w:rPr>
        <w:t>5</w:t>
      </w:r>
      <w:r>
        <w:rPr>
          <w:rFonts w:ascii="SimSun" w:eastAsia="SimSun" w:hAnsi="SimSun" w:hint="eastAsia"/>
          <w:color w:val="000000" w:themeColor="text1"/>
          <w:lang w:eastAsia="zh-CN"/>
        </w:rPr>
        <w:t>：3</w:t>
      </w:r>
      <w:r>
        <w:rPr>
          <w:rFonts w:ascii="SimSun" w:eastAsia="SimSun" w:hAnsi="SimSun"/>
          <w:color w:val="000000" w:themeColor="text1"/>
          <w:lang w:eastAsia="zh-CN"/>
        </w:rPr>
        <w:t>-4</w:t>
      </w:r>
      <w:r>
        <w:rPr>
          <w:rFonts w:ascii="SimSun" w:eastAsia="SimSun" w:hAnsi="SimSun" w:hint="eastAsia"/>
          <w:color w:val="000000" w:themeColor="text1"/>
          <w:lang w:eastAsia="zh-CN"/>
        </w:rPr>
        <w:t>；约翰福音3</w:t>
      </w:r>
      <w:r>
        <w:rPr>
          <w:rFonts w:ascii="SimSun" w:eastAsia="SimSun" w:hAnsi="SimSun"/>
          <w:color w:val="000000" w:themeColor="text1"/>
          <w:lang w:eastAsia="zh-CN"/>
        </w:rPr>
        <w:t>:14-18</w:t>
      </w:r>
      <w:r>
        <w:rPr>
          <w:rFonts w:ascii="SimSun" w:eastAsia="SimSun" w:hAnsi="SimSun" w:hint="eastAsia"/>
          <w:color w:val="000000" w:themeColor="text1"/>
          <w:lang w:eastAsia="zh-CN"/>
        </w:rPr>
        <w:t>，“摩西在旷野怎样举蛇，人子也必照样被举起来”。犹太人熟悉摩西时代。1</w:t>
      </w:r>
      <w:r>
        <w:rPr>
          <w:rFonts w:ascii="SimSun" w:eastAsia="SimSun" w:hAnsi="SimSun"/>
          <w:color w:val="000000" w:themeColor="text1"/>
          <w:lang w:eastAsia="zh-CN"/>
        </w:rPr>
        <w:t>0:11“</w:t>
      </w:r>
      <w:r>
        <w:rPr>
          <w:rFonts w:ascii="SimSun" w:eastAsia="SimSun" w:hAnsi="SimSun" w:hint="eastAsia"/>
          <w:color w:val="000000" w:themeColor="text1"/>
          <w:lang w:eastAsia="zh-CN"/>
        </w:rPr>
        <w:t>好牧人为羊舍命”，1</w:t>
      </w:r>
      <w:r>
        <w:rPr>
          <w:rFonts w:ascii="SimSun" w:eastAsia="SimSun" w:hAnsi="SimSun"/>
          <w:color w:val="000000" w:themeColor="text1"/>
          <w:lang w:eastAsia="zh-CN"/>
        </w:rPr>
        <w:t>0:17-18</w:t>
      </w:r>
      <w:r>
        <w:rPr>
          <w:rFonts w:ascii="SimSun" w:eastAsia="SimSun" w:hAnsi="SimSun" w:hint="eastAsia"/>
          <w:color w:val="000000" w:themeColor="text1"/>
          <w:lang w:eastAsia="zh-CN"/>
        </w:rPr>
        <w:t>，</w:t>
      </w:r>
      <w:r>
        <w:rPr>
          <w:rFonts w:ascii="SimSun" w:eastAsia="SimSun" w:hAnsi="SimSun"/>
          <w:color w:val="000000" w:themeColor="text1"/>
          <w:lang w:eastAsia="zh-CN"/>
        </w:rPr>
        <w:t>“</w:t>
      </w:r>
      <w:r>
        <w:rPr>
          <w:rFonts w:ascii="SimSun" w:eastAsia="SimSun" w:hAnsi="SimSun" w:hint="eastAsia"/>
          <w:color w:val="000000" w:themeColor="text1"/>
          <w:lang w:eastAsia="zh-CN"/>
        </w:rPr>
        <w:t>没有人夺我的命去，是我自己舍的。我有权柄舍了，也有权柄取回来。这是我从我父所受的命令</w:t>
      </w:r>
      <w:r>
        <w:rPr>
          <w:rFonts w:ascii="SimSun" w:eastAsia="SimSun" w:hAnsi="SimSun"/>
          <w:color w:val="000000" w:themeColor="text1"/>
          <w:lang w:eastAsia="zh-CN"/>
        </w:rPr>
        <w:t>”</w:t>
      </w:r>
      <w:r>
        <w:rPr>
          <w:rFonts w:ascii="SimSun" w:eastAsia="SimSun" w:hAnsi="SimSun" w:hint="eastAsia"/>
          <w:color w:val="000000" w:themeColor="text1"/>
          <w:lang w:eastAsia="zh-CN"/>
        </w:rPr>
        <w:t>。这才是福音。</w:t>
      </w:r>
    </w:p>
    <w:p w14:paraId="207F08CF" w14:textId="77777777" w:rsidR="0046414E" w:rsidRPr="004832D2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4832D2">
        <w:rPr>
          <w:rFonts w:ascii="SimSun" w:eastAsia="SimSun" w:hAnsi="SimSun" w:hint="eastAsia"/>
          <w:b/>
          <w:bCs/>
          <w:color w:val="000000" w:themeColor="text1"/>
          <w:lang w:eastAsia="zh-CN"/>
        </w:rPr>
        <w:t>六．路加9</w:t>
      </w:r>
      <w:r w:rsidRPr="004832D2">
        <w:rPr>
          <w:rFonts w:ascii="SimSun" w:eastAsia="SimSun" w:hAnsi="SimSun"/>
          <w:b/>
          <w:bCs/>
          <w:color w:val="000000" w:themeColor="text1"/>
          <w:lang w:eastAsia="zh-CN"/>
        </w:rPr>
        <w:t>:23</w:t>
      </w:r>
      <w:r w:rsidRPr="004832D2">
        <w:rPr>
          <w:rFonts w:ascii="SimSun" w:eastAsia="SimSun" w:hAnsi="SimSun" w:hint="eastAsia"/>
          <w:b/>
          <w:bCs/>
          <w:color w:val="000000" w:themeColor="text1"/>
          <w:lang w:eastAsia="zh-CN"/>
        </w:rPr>
        <w:t>，真正门徒的先决条件</w:t>
      </w:r>
      <w:r w:rsidRPr="004832D2">
        <w:rPr>
          <w:rFonts w:ascii="SimSun" w:eastAsia="SimSun" w:hAnsi="SimSun"/>
          <w:b/>
          <w:bCs/>
          <w:color w:val="000000" w:themeColor="text1"/>
          <w:lang w:eastAsia="zh-CN"/>
        </w:rPr>
        <w:t xml:space="preserve"> </w:t>
      </w:r>
    </w:p>
    <w:p w14:paraId="44819DC1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3</w:t>
      </w:r>
      <w:r>
        <w:rPr>
          <w:rFonts w:ascii="SimSun" w:eastAsia="SimSun" w:hAnsi="SimSun" w:hint="eastAsia"/>
          <w:color w:val="000000" w:themeColor="text1"/>
          <w:lang w:eastAsia="zh-CN"/>
        </w:rPr>
        <w:t>节，有三点，一舍己。原义是能够把自己的欲望、自己喜欢的东西放下。或者暂时放下，把主耶稣的事情放在前面。我们生活需要钱，但是要把物质排在后面。身体很重要，不是不需要照顾身体，而是真正的门徒有优先次序。这些东西都要赐给你们了。提摩太前书4</w:t>
      </w:r>
      <w:r>
        <w:rPr>
          <w:rFonts w:ascii="SimSun" w:eastAsia="SimSun" w:hAnsi="SimSun"/>
          <w:color w:val="000000" w:themeColor="text1"/>
          <w:lang w:eastAsia="zh-CN"/>
        </w:rPr>
        <w:t>:8-10</w:t>
      </w:r>
      <w:r>
        <w:rPr>
          <w:rFonts w:ascii="SimSun" w:eastAsia="SimSun" w:hAnsi="SimSun" w:hint="eastAsia"/>
          <w:color w:val="000000" w:themeColor="text1"/>
          <w:lang w:eastAsia="zh-CN"/>
        </w:rPr>
        <w:t>，主耶稣是生命的粮。很多人花很多的时间、金钱在自己的身体上，关心吃什么、操练什么，所以神的事情没有时间了。天国的事、神的事是第一位的。</w:t>
      </w:r>
    </w:p>
    <w:p w14:paraId="3B8DC390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二是背起十字架，牺牲自己的愿望和目标。加拉太书2</w:t>
      </w:r>
      <w:r>
        <w:rPr>
          <w:rFonts w:ascii="SimSun" w:eastAsia="SimSun" w:hAnsi="SimSun"/>
          <w:color w:val="000000" w:themeColor="text1"/>
          <w:lang w:eastAsia="zh-CN"/>
        </w:rPr>
        <w:t>:20-21</w:t>
      </w:r>
      <w:r>
        <w:rPr>
          <w:rFonts w:ascii="SimSun" w:eastAsia="SimSun" w:hAnsi="SimSun" w:hint="eastAsia"/>
          <w:color w:val="000000" w:themeColor="text1"/>
          <w:lang w:eastAsia="zh-CN"/>
        </w:rPr>
        <w:t>，“乃是基督在我里面活着”，保罗的一生，已经与基督同钉十字架。我们的目</w:t>
      </w: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标应是从神来的目标。神有永恒的计划，很清楚的。我们需要目标，是神的使命摆在第一位。加拉太书6</w:t>
      </w:r>
      <w:r>
        <w:rPr>
          <w:rFonts w:ascii="SimSun" w:eastAsia="SimSun" w:hAnsi="SimSun"/>
          <w:color w:val="000000" w:themeColor="text1"/>
          <w:lang w:eastAsia="zh-CN"/>
        </w:rPr>
        <w:t>:14</w:t>
      </w:r>
      <w:r>
        <w:rPr>
          <w:rFonts w:ascii="SimSun" w:eastAsia="SimSun" w:hAnsi="SimSun" w:hint="eastAsia"/>
          <w:color w:val="000000" w:themeColor="text1"/>
          <w:lang w:eastAsia="zh-CN"/>
        </w:rPr>
        <w:t>，只夸我们主耶稣基督的十字架。</w:t>
      </w:r>
    </w:p>
    <w:p w14:paraId="48944BF8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当时罗马帝国要钉死囚犯，囚犯要自己背十字架，只有一个方向，只有一条路可走，就是死路一条。跟从主耶稣就是这样，要舍己，背十字架。保罗就是这样，为主耶稣死。</w:t>
      </w:r>
    </w:p>
    <w:p w14:paraId="7C334F11" w14:textId="77777777" w:rsidR="0046414E" w:rsidRPr="00457AA7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三是跟从，过敬虔的生活，跟从主耶稣，就有真正的平安，不受环境影响。</w:t>
      </w:r>
    </w:p>
    <w:p w14:paraId="576D478B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4832D2">
        <w:rPr>
          <w:rFonts w:ascii="SimSun" w:eastAsia="SimSun" w:hAnsi="SimSun" w:hint="eastAsia"/>
          <w:b/>
          <w:bCs/>
          <w:color w:val="000000" w:themeColor="text1"/>
          <w:lang w:eastAsia="zh-CN"/>
        </w:rPr>
        <w:t>七．路加9</w:t>
      </w:r>
      <w:r w:rsidRPr="004832D2">
        <w:rPr>
          <w:rFonts w:ascii="SimSun" w:eastAsia="SimSun" w:hAnsi="SimSun"/>
          <w:b/>
          <w:bCs/>
          <w:color w:val="000000" w:themeColor="text1"/>
          <w:lang w:eastAsia="zh-CN"/>
        </w:rPr>
        <w:t>:24-27</w:t>
      </w:r>
      <w:r w:rsidRPr="004832D2">
        <w:rPr>
          <w:rFonts w:ascii="SimSun" w:eastAsia="SimSun" w:hAnsi="SimSun" w:hint="eastAsia"/>
          <w:b/>
          <w:bCs/>
          <w:color w:val="000000" w:themeColor="text1"/>
          <w:lang w:eastAsia="zh-CN"/>
        </w:rPr>
        <w:t>，真正门徒所得到的结果</w:t>
      </w:r>
    </w:p>
    <w:p w14:paraId="165E8FD1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4</w:t>
      </w:r>
      <w:r>
        <w:rPr>
          <w:rFonts w:ascii="SimSun" w:eastAsia="SimSun" w:hAnsi="SimSun" w:hint="eastAsia"/>
          <w:color w:val="000000" w:themeColor="text1"/>
          <w:lang w:eastAsia="zh-CN"/>
        </w:rPr>
        <w:t>节，门徒的结果是得到永生。我们为了基督，为了福音，我们传福音，在世人眼中好像牺牲时间，牺牲自己，这是真正的门徒，为了耶稣基督。</w:t>
      </w:r>
    </w:p>
    <w:p w14:paraId="44C0031E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5</w:t>
      </w:r>
      <w:r>
        <w:rPr>
          <w:rFonts w:ascii="SimSun" w:eastAsia="SimSun" w:hAnsi="SimSun" w:hint="eastAsia"/>
          <w:color w:val="000000" w:themeColor="text1"/>
          <w:lang w:eastAsia="zh-CN"/>
        </w:rPr>
        <w:t>节，人若赚得全世界，却丧了自己，赔上自己，有什么益处呢？真正的门徒，会达到从神来的目标，像保罗向着标杆直跑，直到生命的尽头，得到神的奖赏。</w:t>
      </w:r>
    </w:p>
    <w:p w14:paraId="15446699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26</w:t>
      </w:r>
      <w:r>
        <w:rPr>
          <w:rFonts w:ascii="SimSun" w:eastAsia="SimSun" w:hAnsi="SimSun" w:hint="eastAsia"/>
          <w:color w:val="000000" w:themeColor="text1"/>
          <w:lang w:eastAsia="zh-CN"/>
        </w:rPr>
        <w:t>节，我们无论在怎样的环境，要敢承认我们是耶稣的门徒。</w:t>
      </w:r>
    </w:p>
    <w:p w14:paraId="7C20C71B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27</w:t>
      </w:r>
      <w:r>
        <w:rPr>
          <w:rFonts w:ascii="SimSun" w:eastAsia="SimSun" w:hAnsi="SimSun" w:hint="eastAsia"/>
          <w:color w:val="000000" w:themeColor="text1"/>
          <w:lang w:eastAsia="zh-CN"/>
        </w:rPr>
        <w:t>节，后面</w:t>
      </w:r>
      <w:r>
        <w:rPr>
          <w:rFonts w:ascii="SimSun" w:eastAsia="SimSun" w:hAnsi="SimSun"/>
          <w:color w:val="000000" w:themeColor="text1"/>
          <w:lang w:eastAsia="zh-CN"/>
        </w:rPr>
        <w:t>28</w:t>
      </w:r>
      <w:r>
        <w:rPr>
          <w:rFonts w:ascii="SimSun" w:eastAsia="SimSun" w:hAnsi="SimSun" w:hint="eastAsia"/>
          <w:color w:val="000000" w:themeColor="text1"/>
          <w:lang w:eastAsia="zh-CN"/>
        </w:rPr>
        <w:t>节可以看到，至少有三个门徒上了黑蒙山，主耶稣显荣耀给他们看。真正的门徒有属灵的眼光，能够看到天国。真正委身神的话语，会有属灵的看见。我们肉眼看不到的，属灵的眼光可以看见。我们从神的话，就可以体会到天国的荣耀。亚伯拉罕有这样的看见，他看到那有根基的城，所以在世上过寄居的生活。</w:t>
      </w:r>
    </w:p>
    <w:p w14:paraId="10835A9C" w14:textId="77777777" w:rsidR="0046414E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 w:hint="eastAsia"/>
          <w:color w:val="000000" w:themeColor="text1"/>
          <w:lang w:eastAsia="zh-CN"/>
        </w:rPr>
      </w:pPr>
    </w:p>
    <w:p w14:paraId="1A37D9A2" w14:textId="77777777" w:rsidR="0046414E" w:rsidRPr="006E69C0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6E69C0">
        <w:rPr>
          <w:rFonts w:ascii="SimSun" w:eastAsia="SimSun" w:hAnsi="SimSun" w:hint="eastAsia"/>
          <w:b/>
          <w:bCs/>
          <w:color w:val="000000" w:themeColor="text1"/>
          <w:lang w:eastAsia="zh-CN"/>
        </w:rPr>
        <w:t>问题与分享：</w:t>
      </w:r>
    </w:p>
    <w:p w14:paraId="6BA4CFD9" w14:textId="77777777" w:rsidR="0046414E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如果在极端环境下，可能很难摆好这个优先次序。</w:t>
      </w:r>
    </w:p>
    <w:p w14:paraId="2CC6BA49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这里是属灵原则的问题，我们如果有了主耶稣，就有了其他，如果我们没有主耶稣，就没有其他。很多宣教士的孩子也走这一条路，神都特别祝福。很多时候我们旁观就会觉得很辛苦。物质上可能贫苦，但心灵上的满足相信超过百万富翁。</w:t>
      </w:r>
    </w:p>
    <w:p w14:paraId="5EE53F23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跟从主耶稣容易，要得到神应许给我们的奖赏，那就不容易了。主耶稣一直要我们警醒，主耶稣快来了，我们要交账了。</w:t>
      </w:r>
    </w:p>
    <w:p w14:paraId="1BB3F989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2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有一个小细节想分享，我从上周开始，在一个固定时间祷告。有一个感想，中国人说尽人事听天命，就感觉和我们所说的靠神、顺从神的带领不一样，前者感觉无依无靠，很虚，后者感觉更有依靠和信心。</w:t>
      </w:r>
    </w:p>
    <w:p w14:paraId="6278ABBF" w14:textId="77777777" w:rsidR="0046414E" w:rsidRDefault="0046414E">
      <w:pPr>
        <w:pStyle w:val="ListBullet"/>
        <w:numPr>
          <w:ilvl w:val="0"/>
          <w:numId w:val="53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跟着黄牧师学习这段时间，对很多问题更有把握了。</w:t>
      </w:r>
    </w:p>
    <w:p w14:paraId="27B93284" w14:textId="0D6B04A6" w:rsidR="0046414E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5D9E1CC2" w14:textId="05A75B49" w:rsidR="00835165" w:rsidRDefault="00835165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0065B04D" w14:textId="5172B9AB" w:rsidR="00835165" w:rsidRDefault="00835165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3949A7C5" w14:textId="0571C2F1" w:rsidR="00835165" w:rsidRDefault="00835165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78505C1B" w14:textId="051E58B6" w:rsidR="00835165" w:rsidRDefault="00835165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783E0452" w14:textId="0CF00657" w:rsidR="00835165" w:rsidRDefault="00835165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6F2FE5E9" w14:textId="4C857CE4" w:rsidR="00835165" w:rsidRDefault="00835165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38150B46" w14:textId="37169857" w:rsidR="00835165" w:rsidRDefault="00835165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78DF24BC" w14:textId="0FEC6DB7" w:rsidR="00835165" w:rsidRDefault="00835165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7C39BA4D" w14:textId="0519E40A" w:rsidR="00835165" w:rsidRDefault="00835165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4D4E065C" w14:textId="595A1D1E" w:rsidR="00835165" w:rsidRDefault="00835165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711BF6DD" w14:textId="60EBA578" w:rsidR="00835165" w:rsidRDefault="00835165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4B37E30E" w14:textId="0EA7813A" w:rsidR="00835165" w:rsidRDefault="00835165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4B155746" w14:textId="3BA3BE23" w:rsidR="00835165" w:rsidRDefault="00835165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13C21F02" w14:textId="4BAAA597" w:rsidR="00835165" w:rsidRDefault="00835165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6C9F6ED7" w14:textId="27A88E98" w:rsidR="00835165" w:rsidRDefault="00835165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08732E85" w14:textId="20D24FC8" w:rsidR="00835165" w:rsidRDefault="00835165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3F4B62E1" w14:textId="77777777" w:rsidR="00835165" w:rsidRPr="008E145C" w:rsidRDefault="00835165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 w:hint="eastAsia"/>
          <w:color w:val="000000" w:themeColor="text1"/>
          <w:lang w:eastAsia="zh-CN"/>
        </w:rPr>
      </w:pPr>
    </w:p>
    <w:p w14:paraId="06D3AECC" w14:textId="38CD8ED6" w:rsidR="0046414E" w:rsidRPr="008E145C" w:rsidRDefault="0046414E" w:rsidP="0046414E">
      <w:pPr>
        <w:pStyle w:val="Heading1"/>
        <w:rPr>
          <w:lang w:eastAsia="zh-CN"/>
        </w:rPr>
      </w:pPr>
      <w:bookmarkStart w:id="77" w:name="_Toc180860592"/>
      <w:r w:rsidRPr="008E145C">
        <w:rPr>
          <w:rFonts w:hint="eastAsia"/>
          <w:lang w:eastAsia="zh-CN"/>
        </w:rPr>
        <w:lastRenderedPageBreak/>
        <w:t>基督的生平</w:t>
      </w:r>
      <w:r w:rsidR="008E145C">
        <w:rPr>
          <w:rFonts w:hint="eastAsia"/>
          <w:lang w:eastAsia="zh-CN"/>
        </w:rPr>
        <w:t>与教导</w:t>
      </w:r>
      <w:r w:rsidRPr="008E145C">
        <w:rPr>
          <w:rFonts w:hint="eastAsia"/>
          <w:lang w:eastAsia="zh-CN"/>
        </w:rPr>
        <w:t>（五十三）</w:t>
      </w:r>
      <w:r w:rsidRPr="008E145C">
        <w:rPr>
          <w:rFonts w:hint="eastAsia"/>
          <w:lang w:eastAsia="zh-CN"/>
        </w:rPr>
        <w:t xml:space="preserve">: </w:t>
      </w:r>
      <w:r w:rsidRPr="008E145C">
        <w:rPr>
          <w:rFonts w:hint="eastAsia"/>
          <w:lang w:eastAsia="zh-CN"/>
        </w:rPr>
        <w:t>基督在我生命中的位置</w:t>
      </w:r>
      <w:bookmarkEnd w:id="77"/>
    </w:p>
    <w:p w14:paraId="01E58E79" w14:textId="77777777" w:rsidR="0046414E" w:rsidRPr="002C6ECD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时间2</w:t>
      </w:r>
      <w:r w:rsidRPr="002C6ECD">
        <w:rPr>
          <w:rFonts w:ascii="SimSun" w:eastAsia="SimSun" w:hAnsi="SimSun"/>
          <w:color w:val="000000" w:themeColor="text1"/>
          <w:lang w:eastAsia="zh-CN"/>
        </w:rPr>
        <w:t>02</w:t>
      </w:r>
      <w:r>
        <w:rPr>
          <w:rFonts w:ascii="SimSun" w:eastAsia="SimSun" w:hAnsi="SimSun"/>
          <w:color w:val="000000" w:themeColor="text1"/>
          <w:lang w:eastAsia="zh-CN"/>
        </w:rPr>
        <w:t>4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年</w:t>
      </w:r>
      <w:r>
        <w:rPr>
          <w:rFonts w:ascii="SimSun" w:eastAsia="SimSun" w:hAnsi="SimSun"/>
          <w:color w:val="000000" w:themeColor="text1"/>
          <w:lang w:eastAsia="zh-CN"/>
        </w:rPr>
        <w:t>2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月</w:t>
      </w:r>
      <w:r>
        <w:rPr>
          <w:rFonts w:ascii="SimSun" w:eastAsia="SimSun" w:hAnsi="SimSun"/>
          <w:color w:val="000000" w:themeColor="text1"/>
          <w:lang w:eastAsia="zh-CN"/>
        </w:rPr>
        <w:t>3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日</w:t>
      </w:r>
    </w:p>
    <w:p w14:paraId="5E975A93" w14:textId="77777777" w:rsidR="0046414E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相关经文：</w:t>
      </w:r>
      <w:r w:rsidRPr="00431999">
        <w:rPr>
          <w:rFonts w:ascii="SimSun" w:eastAsia="SimSun" w:hAnsi="SimSun" w:hint="eastAsia"/>
          <w:color w:val="000000" w:themeColor="text1"/>
          <w:lang w:eastAsia="zh-CN"/>
        </w:rPr>
        <w:t>马可福音</w:t>
      </w:r>
      <w:r>
        <w:rPr>
          <w:rFonts w:ascii="SimSun" w:eastAsia="SimSun" w:hAnsi="SimSun"/>
          <w:color w:val="000000" w:themeColor="text1"/>
          <w:lang w:eastAsia="zh-CN"/>
        </w:rPr>
        <w:t>9</w:t>
      </w:r>
      <w:r w:rsidRPr="00431999">
        <w:rPr>
          <w:rFonts w:ascii="SimSun" w:eastAsia="SimSun" w:hAnsi="SimSun"/>
          <w:color w:val="000000" w:themeColor="text1"/>
          <w:lang w:eastAsia="zh-CN"/>
        </w:rPr>
        <w:t>:1-</w:t>
      </w:r>
      <w:r>
        <w:rPr>
          <w:rFonts w:ascii="SimSun" w:eastAsia="SimSun" w:hAnsi="SimSun"/>
          <w:color w:val="000000" w:themeColor="text1"/>
          <w:lang w:eastAsia="zh-CN"/>
        </w:rPr>
        <w:t>1</w:t>
      </w:r>
      <w:r w:rsidRPr="00431999">
        <w:rPr>
          <w:rFonts w:ascii="SimSun" w:eastAsia="SimSun" w:hAnsi="SimSun"/>
          <w:color w:val="000000" w:themeColor="text1"/>
          <w:lang w:eastAsia="zh-CN"/>
        </w:rPr>
        <w:t>3</w:t>
      </w:r>
    </w:p>
    <w:p w14:paraId="6F7A9018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我们对耶稣的认识和看法，决定我们今天的生活有没有力量，我们是否可以面对今天这个邪恶的世代。我们今天比当年的三个门徒和十二个门徒更有信心，因为我们有整本圣经。</w:t>
      </w:r>
    </w:p>
    <w:p w14:paraId="4BF6DFA1" w14:textId="77777777" w:rsidR="0046414E" w:rsidRPr="003F1B89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今天的查经，注意第8节，把主耶稣放在一个正确的地位上，不是行一些宗教的仪式就能满足神的心意，不是的。教导三个门徒，主耶稣的正确位置在哪里？七个金灯台，主耶稣在中间行走，他掌控一切，他是教会的头。今天的很多教会把传道人、长老当作头，基督不是头。</w:t>
      </w:r>
    </w:p>
    <w:p w14:paraId="58EE0784" w14:textId="77777777" w:rsidR="0046414E" w:rsidRPr="00BD4565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996322">
        <w:rPr>
          <w:rFonts w:ascii="SimSun" w:eastAsia="SimSun" w:hAnsi="SimSun" w:hint="eastAsia"/>
          <w:b/>
          <w:bCs/>
          <w:color w:val="000000" w:themeColor="text1"/>
          <w:lang w:eastAsia="zh-CN"/>
        </w:rPr>
        <w:t>一．登山变像的应许</w:t>
      </w:r>
    </w:p>
    <w:p w14:paraId="3EA33F99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1节，主耶稣应许什么？真正的门徒要有属灵的眼光，不止看到道成肉身的耶稣，也要看到耶稣的荣耀、天国的荣耀。</w:t>
      </w:r>
    </w:p>
    <w:p w14:paraId="17CBB8F6" w14:textId="77777777" w:rsidR="0046414E" w:rsidRPr="00996322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关于“有人在没尝死味以前，必要看见神的国大有能力临到”的解释，有人说是指耶路撒冷圣殿被毁掉的时候，第二个说法是指主耶稣被钉十字架，第三天复活；第三个说法是指主耶稣第二次回到地上，在将来。这个不大可能，因为那个时候门徒应该都死了。我支持第四个说法，就是指下面讲的登山变像，三个门徒经历了天国。</w:t>
      </w:r>
    </w:p>
    <w:p w14:paraId="7D8369D0" w14:textId="77777777" w:rsidR="0046414E" w:rsidRPr="00996322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996322">
        <w:rPr>
          <w:rFonts w:ascii="SimSun" w:eastAsia="SimSun" w:hAnsi="SimSun" w:hint="eastAsia"/>
          <w:b/>
          <w:bCs/>
          <w:color w:val="000000" w:themeColor="text1"/>
          <w:lang w:eastAsia="zh-CN"/>
        </w:rPr>
        <w:t>二．登山变像的本质</w:t>
      </w:r>
    </w:p>
    <w:p w14:paraId="357F5676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2节，高山，指黑蒙山，凯撒利亚腓利比。今天去以色列，他们会带你去加利利湖南边，也是拿撒勒南边的他伯山，耶西列平原的南边，米基多平原，这是传统说的主耶稣登山的地方。但不是的。应该在黑蒙山。</w:t>
      </w:r>
    </w:p>
    <w:p w14:paraId="7124B71E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主耶稣的外表改变了。因为里面变，影响到了外形。这种改变如同从毛虫到蛹，再到漂亮的蝴蝶。外面的荣耀来自里面的改变。</w:t>
      </w:r>
    </w:p>
    <w:p w14:paraId="2891FA54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“变了形象”在圣经中出现三次。罗马书1</w:t>
      </w:r>
      <w:r>
        <w:rPr>
          <w:rFonts w:ascii="SimSun" w:eastAsia="SimSun" w:hAnsi="SimSun"/>
          <w:color w:val="000000" w:themeColor="text1"/>
          <w:lang w:eastAsia="zh-CN"/>
        </w:rPr>
        <w:t>2</w:t>
      </w:r>
      <w:r>
        <w:rPr>
          <w:rFonts w:ascii="SimSun" w:eastAsia="SimSun" w:hAnsi="SimSun" w:hint="eastAsia"/>
          <w:color w:val="000000" w:themeColor="text1"/>
          <w:lang w:eastAsia="zh-CN"/>
        </w:rPr>
        <w:t>：2，“不要效法这个世界，只要心意更新而变化，叫你们察验何为神的善良、纯全、可喜悦的旨意”。保罗在说我们经历了新生命，有了改变。里面变化，外面才会变化；哥林多后书3</w:t>
      </w:r>
      <w:r>
        <w:rPr>
          <w:rFonts w:ascii="SimSun" w:eastAsia="SimSun" w:hAnsi="SimSun"/>
          <w:color w:val="000000" w:themeColor="text1"/>
          <w:lang w:eastAsia="zh-CN"/>
        </w:rPr>
        <w:t>:18</w:t>
      </w:r>
      <w:r>
        <w:rPr>
          <w:rFonts w:ascii="SimSun" w:eastAsia="SimSun" w:hAnsi="SimSun" w:hint="eastAsia"/>
          <w:color w:val="000000" w:themeColor="text1"/>
          <w:lang w:eastAsia="zh-CN"/>
        </w:rPr>
        <w:t>，“就变成主的形状，荣上加荣，如同从主的灵变成的”；腓立比书3</w:t>
      </w:r>
      <w:r>
        <w:rPr>
          <w:rFonts w:ascii="SimSun" w:eastAsia="SimSun" w:hAnsi="SimSun"/>
          <w:color w:val="000000" w:themeColor="text1"/>
          <w:lang w:eastAsia="zh-CN"/>
        </w:rPr>
        <w:t>:21</w:t>
      </w:r>
      <w:r>
        <w:rPr>
          <w:rFonts w:ascii="SimSun" w:eastAsia="SimSun" w:hAnsi="SimSun" w:hint="eastAsia"/>
          <w:color w:val="000000" w:themeColor="text1"/>
          <w:lang w:eastAsia="zh-CN"/>
        </w:rPr>
        <w:t>，“将我们这卑贱的身体改变形状，和他自己荣耀的身体相似”。将来主耶稣来接我们的时候，我们的身体都要改变形状，和主耶稣的身体接近。</w:t>
      </w:r>
    </w:p>
    <w:p w14:paraId="033D28E2" w14:textId="77777777" w:rsidR="0046414E" w:rsidRPr="00996322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3节，马太福音1</w:t>
      </w:r>
      <w:r>
        <w:rPr>
          <w:rFonts w:ascii="SimSun" w:eastAsia="SimSun" w:hAnsi="SimSun"/>
          <w:color w:val="000000" w:themeColor="text1"/>
          <w:lang w:eastAsia="zh-CN"/>
        </w:rPr>
        <w:t>7:2</w:t>
      </w:r>
      <w:r>
        <w:rPr>
          <w:rFonts w:ascii="SimSun" w:eastAsia="SimSun" w:hAnsi="SimSun" w:hint="eastAsia"/>
          <w:color w:val="000000" w:themeColor="text1"/>
          <w:lang w:eastAsia="zh-CN"/>
        </w:rPr>
        <w:t>，说的更详细，“就在他们面前变了形象，脸面明亮如日头”。神就是光，将来的新耶路撒冷不需要日头、月亮，神就是光。彼得、雅各真的看见，看到主耶稣的荣耀，基督的天堂。雅各很早就死掉了，但是彼得提到这件事情，参见彼得后书1</w:t>
      </w:r>
      <w:r>
        <w:rPr>
          <w:rFonts w:ascii="SimSun" w:eastAsia="SimSun" w:hAnsi="SimSun"/>
          <w:color w:val="000000" w:themeColor="text1"/>
          <w:lang w:eastAsia="zh-CN"/>
        </w:rPr>
        <w:t>:16-18</w:t>
      </w:r>
      <w:r>
        <w:rPr>
          <w:rFonts w:ascii="SimSun" w:eastAsia="SimSun" w:hAnsi="SimSun" w:hint="eastAsia"/>
          <w:color w:val="000000" w:themeColor="text1"/>
          <w:lang w:eastAsia="zh-CN"/>
        </w:rPr>
        <w:t>，“我们从前将我们主耶稣基督的大能和他降临的事告诉你们，并不是随从乖巧捏造的虚言，乃是亲眼见过他的威容”。这是彼得亲口的见证，因为他看见。参见约翰福音1</w:t>
      </w:r>
      <w:r>
        <w:rPr>
          <w:rFonts w:ascii="SimSun" w:eastAsia="SimSun" w:hAnsi="SimSun"/>
          <w:color w:val="000000" w:themeColor="text1"/>
          <w:lang w:eastAsia="zh-CN"/>
        </w:rPr>
        <w:t>:14</w:t>
      </w:r>
      <w:r>
        <w:rPr>
          <w:rFonts w:ascii="SimSun" w:eastAsia="SimSun" w:hAnsi="SimSun" w:hint="eastAsia"/>
          <w:color w:val="000000" w:themeColor="text1"/>
          <w:lang w:eastAsia="zh-CN"/>
        </w:rPr>
        <w:t>，“道成了肉身，住在我们中间，充充满满地有恩典有真理。我们也见过他的荣光，正是父独生子的荣光”。因为他见过。</w:t>
      </w:r>
    </w:p>
    <w:p w14:paraId="5C561AB3" w14:textId="77777777" w:rsidR="0046414E" w:rsidRPr="00996322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996322">
        <w:rPr>
          <w:rFonts w:ascii="SimSun" w:eastAsia="SimSun" w:hAnsi="SimSun" w:hint="eastAsia"/>
          <w:b/>
          <w:bCs/>
          <w:color w:val="000000" w:themeColor="text1"/>
          <w:lang w:eastAsia="zh-CN"/>
        </w:rPr>
        <w:t>三．对基督登山变像的回应</w:t>
      </w:r>
    </w:p>
    <w:p w14:paraId="6E4B327F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4节，主耶稣要告诉我们读的人什么？以利亚和摩西已经离开几百年，一千多年了。神在告诉我们，那些圣徒，离开世界的人，他们是醒着的，不是什么都没有了，什么都不知道的。此外，告诉我们，那些死的人还可以认得的。这是我们的盼望。记得财主和拉撒路的故事，死了还可以认得。我们知道人离开这个世界，没有身体了，是灵魂。天使显现的时候，是有身体的。扫罗召撒母耳，是有显现的身体的。</w:t>
      </w:r>
    </w:p>
    <w:p w14:paraId="55DD3170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4节这里没有讲以利亚、摩西和主耶稣的谈话内容，但路加福音谈到主耶稣将在耶路撒冷发生的事，被钉死，将要复活。主耶稣时常提到律法书、先知书，摩西代表律法书，以利亚代表先知书。这里告诉我们旧约先知书、律法书所预告主耶稣的事，必定要应验。主耶稣复活后，两个门徒离开耶路撒冷去往以马忤斯，路加2</w:t>
      </w:r>
      <w:r>
        <w:rPr>
          <w:rFonts w:ascii="SimSun" w:eastAsia="SimSun" w:hAnsi="SimSun"/>
          <w:color w:val="000000" w:themeColor="text1"/>
          <w:lang w:eastAsia="zh-CN"/>
        </w:rPr>
        <w:t>4:25-27</w:t>
      </w:r>
      <w:r>
        <w:rPr>
          <w:rFonts w:ascii="SimSun" w:eastAsia="SimSun" w:hAnsi="SimSun" w:hint="eastAsia"/>
          <w:color w:val="000000" w:themeColor="text1"/>
          <w:lang w:eastAsia="zh-CN"/>
        </w:rPr>
        <w:t>，主耶稣对他们显现说，“无知的人啊，先知所说的一切话，你们的心信得太迟钝了。基督这样</w:t>
      </w: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受害，又进入他的荣耀，岂不是应当的吗？于是从摩西和众先知起，凡经上所指着自己的话都给他们讲解明白了”。</w:t>
      </w:r>
    </w:p>
    <w:p w14:paraId="21BE86E8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5</w:t>
      </w:r>
      <w:r>
        <w:rPr>
          <w:rFonts w:ascii="SimSun" w:eastAsia="SimSun" w:hAnsi="SimSun"/>
          <w:color w:val="000000" w:themeColor="text1"/>
          <w:lang w:eastAsia="zh-CN"/>
        </w:rPr>
        <w:t>-6</w:t>
      </w:r>
      <w:r>
        <w:rPr>
          <w:rFonts w:ascii="SimSun" w:eastAsia="SimSun" w:hAnsi="SimSun" w:hint="eastAsia"/>
          <w:color w:val="000000" w:themeColor="text1"/>
          <w:lang w:eastAsia="zh-CN"/>
        </w:rPr>
        <w:t>节，彼得反应很快，不愧是领袖。他的意思是这地方太好了，我们要住下来了。彼得这个人一定要讲话，但又不知道说什么好。</w:t>
      </w:r>
    </w:p>
    <w:p w14:paraId="254A375E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7节，看天父的反应，这个重要。天父的回应，是告诉三个门徒，主耶稣和天父之间的关系——这是我的爱子。此外你们要听他。先听，慢慢揣摩，以后经历他，就会听他。他是万王之王，万主之主。</w:t>
      </w:r>
    </w:p>
    <w:p w14:paraId="2B3AD6C2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我们的生活里要摆正主耶稣的位置。今天的基督徒有很多种，他们的一举一动，他们的生活，能看出主耶稣的位置摆在哪里。</w:t>
      </w:r>
    </w:p>
    <w:p w14:paraId="0B4DA081" w14:textId="77777777" w:rsidR="0046414E" w:rsidRPr="00C212A3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8节，强调主耶稣应该在我们家庭、教会的中间，让他掌权。我们的生命就有影响力。不管世界怎样糟糕，我们可以站立得稳。</w:t>
      </w:r>
    </w:p>
    <w:p w14:paraId="3C13280A" w14:textId="77777777" w:rsidR="0046414E" w:rsidRDefault="0046414E">
      <w:pPr>
        <w:pStyle w:val="ListBullet"/>
        <w:numPr>
          <w:ilvl w:val="0"/>
          <w:numId w:val="55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996322">
        <w:rPr>
          <w:rFonts w:ascii="SimSun" w:eastAsia="SimSun" w:hAnsi="SimSun" w:hint="eastAsia"/>
          <w:b/>
          <w:bCs/>
          <w:color w:val="000000" w:themeColor="text1"/>
          <w:lang w:eastAsia="zh-CN"/>
        </w:rPr>
        <w:t>登山变像后基督给门徒的指示和教导</w:t>
      </w:r>
    </w:p>
    <w:p w14:paraId="45F3E3CB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9节，不要告诉人，目的何在？主耶稣在准备他们。先给他们看到神国的荣耀，听到天父的声音，告诉他们要听他。</w:t>
      </w:r>
    </w:p>
    <w:p w14:paraId="3876CC9F" w14:textId="77777777" w:rsidR="0046414E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10</w:t>
      </w:r>
      <w:r>
        <w:rPr>
          <w:rFonts w:ascii="SimSun" w:eastAsia="SimSun" w:hAnsi="SimSun" w:hint="eastAsia"/>
          <w:color w:val="000000" w:themeColor="text1"/>
          <w:lang w:eastAsia="zh-CN"/>
        </w:rPr>
        <w:t>节，门徒不明白“死里复活”，彼此议论。</w:t>
      </w:r>
    </w:p>
    <w:p w14:paraId="4094BC7D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1</w:t>
      </w:r>
      <w:r>
        <w:rPr>
          <w:rFonts w:ascii="SimSun" w:eastAsia="SimSun" w:hAnsi="SimSun" w:hint="eastAsia"/>
          <w:color w:val="000000" w:themeColor="text1"/>
          <w:lang w:eastAsia="zh-CN"/>
        </w:rPr>
        <w:t>节，门徒不明白，他们在想，主耶稣登山变像时，看到以利亚。文士讲过，天国来临前，以利亚先出现。玛拉基书4</w:t>
      </w:r>
      <w:r>
        <w:rPr>
          <w:rFonts w:ascii="SimSun" w:eastAsia="SimSun" w:hAnsi="SimSun"/>
          <w:color w:val="000000" w:themeColor="text1"/>
          <w:lang w:eastAsia="zh-CN"/>
        </w:rPr>
        <w:t>:5-6</w:t>
      </w:r>
      <w:r>
        <w:rPr>
          <w:rFonts w:ascii="SimSun" w:eastAsia="SimSun" w:hAnsi="SimSun" w:hint="eastAsia"/>
          <w:color w:val="000000" w:themeColor="text1"/>
          <w:lang w:eastAsia="zh-CN"/>
        </w:rPr>
        <w:t>，“看哪，耶和华大而可畏之日未到以前，我必差遣先知以利亚到你们那里去”。主耶稣第二次回来之前，以利亚先来，预备人心。</w:t>
      </w:r>
    </w:p>
    <w:p w14:paraId="250FE140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2</w:t>
      </w:r>
      <w:r>
        <w:rPr>
          <w:rFonts w:ascii="SimSun" w:eastAsia="SimSun" w:hAnsi="SimSun" w:hint="eastAsia"/>
          <w:color w:val="000000" w:themeColor="text1"/>
          <w:lang w:eastAsia="zh-CN"/>
        </w:rPr>
        <w:t>节，看主耶稣怎样回答。你们说的是对的，但是耶稣加了一点。提醒他们，旧约讲到，人子要受很多的苦。诗篇2</w:t>
      </w:r>
      <w:r>
        <w:rPr>
          <w:rFonts w:ascii="SimSun" w:eastAsia="SimSun" w:hAnsi="SimSun"/>
          <w:color w:val="000000" w:themeColor="text1"/>
          <w:lang w:eastAsia="zh-CN"/>
        </w:rPr>
        <w:t>2</w:t>
      </w:r>
      <w:r>
        <w:rPr>
          <w:rFonts w:ascii="SimSun" w:eastAsia="SimSun" w:hAnsi="SimSun" w:hint="eastAsia"/>
          <w:color w:val="000000" w:themeColor="text1"/>
          <w:lang w:eastAsia="zh-CN"/>
        </w:rPr>
        <w:t>，和6</w:t>
      </w:r>
      <w:r>
        <w:rPr>
          <w:rFonts w:ascii="SimSun" w:eastAsia="SimSun" w:hAnsi="SimSun"/>
          <w:color w:val="000000" w:themeColor="text1"/>
          <w:lang w:eastAsia="zh-CN"/>
        </w:rPr>
        <w:t>9</w:t>
      </w:r>
      <w:r>
        <w:rPr>
          <w:rFonts w:ascii="SimSun" w:eastAsia="SimSun" w:hAnsi="SimSun" w:hint="eastAsia"/>
          <w:color w:val="000000" w:themeColor="text1"/>
          <w:lang w:eastAsia="zh-CN"/>
        </w:rPr>
        <w:t>：2</w:t>
      </w:r>
      <w:r>
        <w:rPr>
          <w:rFonts w:ascii="SimSun" w:eastAsia="SimSun" w:hAnsi="SimSun"/>
          <w:color w:val="000000" w:themeColor="text1"/>
          <w:lang w:eastAsia="zh-CN"/>
        </w:rPr>
        <w:t>0-21</w:t>
      </w:r>
      <w:r>
        <w:rPr>
          <w:rFonts w:ascii="SimSun" w:eastAsia="SimSun" w:hAnsi="SimSun" w:hint="eastAsia"/>
          <w:color w:val="000000" w:themeColor="text1"/>
          <w:lang w:eastAsia="zh-CN"/>
        </w:rPr>
        <w:t>，“辱骂伤破了我的心，我又满了忧愁”，“他们拿苦胆给我当食物，我渴了，他们拿醋给我喝”。预告人子来要受苦的。</w:t>
      </w:r>
    </w:p>
    <w:p w14:paraId="6D4125EB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3</w:t>
      </w:r>
      <w:r>
        <w:rPr>
          <w:rFonts w:ascii="SimSun" w:eastAsia="SimSun" w:hAnsi="SimSun" w:hint="eastAsia"/>
          <w:color w:val="000000" w:themeColor="text1"/>
          <w:lang w:eastAsia="zh-CN"/>
        </w:rPr>
        <w:t>节，以利亚已经来了，他们也任意待他。参见列王纪上1</w:t>
      </w:r>
      <w:r>
        <w:rPr>
          <w:rFonts w:ascii="SimSun" w:eastAsia="SimSun" w:hAnsi="SimSun"/>
          <w:color w:val="000000" w:themeColor="text1"/>
          <w:lang w:eastAsia="zh-CN"/>
        </w:rPr>
        <w:t>9</w:t>
      </w:r>
      <w:r>
        <w:rPr>
          <w:rFonts w:ascii="SimSun" w:eastAsia="SimSun" w:hAnsi="SimSun" w:hint="eastAsia"/>
          <w:color w:val="000000" w:themeColor="text1"/>
          <w:lang w:eastAsia="zh-CN"/>
        </w:rPr>
        <w:t>中记载的亚哈王的故事。此外，路加福音1</w:t>
      </w:r>
      <w:r>
        <w:rPr>
          <w:rFonts w:ascii="SimSun" w:eastAsia="SimSun" w:hAnsi="SimSun"/>
          <w:color w:val="000000" w:themeColor="text1"/>
          <w:lang w:eastAsia="zh-CN"/>
        </w:rPr>
        <w:t>:16-17</w:t>
      </w:r>
      <w:r>
        <w:rPr>
          <w:rFonts w:ascii="SimSun" w:eastAsia="SimSun" w:hAnsi="SimSun" w:hint="eastAsia"/>
          <w:color w:val="000000" w:themeColor="text1"/>
          <w:lang w:eastAsia="zh-CN"/>
        </w:rPr>
        <w:t>，“他要使许多以色列人回转，归于主</w:t>
      </w:r>
      <w:r>
        <w:rPr>
          <w:rFonts w:ascii="SimSun" w:eastAsia="SimSun" w:hAnsi="SimSun"/>
          <w:color w:val="000000" w:themeColor="text1"/>
          <w:lang w:eastAsia="zh-CN"/>
        </w:rPr>
        <w:t>-</w:t>
      </w:r>
      <w:r>
        <w:rPr>
          <w:rFonts w:ascii="SimSun" w:eastAsia="SimSun" w:hAnsi="SimSun" w:hint="eastAsia"/>
          <w:color w:val="000000" w:themeColor="text1"/>
          <w:lang w:eastAsia="zh-CN"/>
        </w:rPr>
        <w:t>他们的神。他必有以利亚的心志能力，行在主的前面”。这段故事提到施洗约翰，有以利亚的心志和灵。主耶稣第一次来，那个以利亚是施洗约翰，主耶稣第二次来，以利亚还会出现。参加启示录1</w:t>
      </w:r>
      <w:r>
        <w:rPr>
          <w:rFonts w:ascii="SimSun" w:eastAsia="SimSun" w:hAnsi="SimSun"/>
          <w:color w:val="000000" w:themeColor="text1"/>
          <w:lang w:eastAsia="zh-CN"/>
        </w:rPr>
        <w:t>1:5-</w:t>
      </w:r>
      <w:r>
        <w:rPr>
          <w:rFonts w:ascii="SimSun" w:eastAsia="SimSun" w:hAnsi="SimSun"/>
          <w:color w:val="000000" w:themeColor="text1"/>
          <w:lang w:eastAsia="zh-CN"/>
        </w:rPr>
        <w:lastRenderedPageBreak/>
        <w:t>6</w:t>
      </w:r>
      <w:r>
        <w:rPr>
          <w:rFonts w:ascii="SimSun" w:eastAsia="SimSun" w:hAnsi="SimSun" w:hint="eastAsia"/>
          <w:color w:val="000000" w:themeColor="text1"/>
          <w:lang w:eastAsia="zh-CN"/>
        </w:rPr>
        <w:t>，在耶和华大而可畏的日子到来以先，摩西和以利亚还会出现。摩西让血变成酒，以利亚让天不下雨。</w:t>
      </w:r>
    </w:p>
    <w:p w14:paraId="7758A81F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回想一下，列王记上1</w:t>
      </w:r>
      <w:r>
        <w:rPr>
          <w:rFonts w:ascii="SimSun" w:eastAsia="SimSun" w:hAnsi="SimSun"/>
          <w:color w:val="000000" w:themeColor="text1"/>
          <w:lang w:eastAsia="zh-CN"/>
        </w:rPr>
        <w:t>9</w:t>
      </w:r>
      <w:r>
        <w:rPr>
          <w:rFonts w:ascii="SimSun" w:eastAsia="SimSun" w:hAnsi="SimSun" w:hint="eastAsia"/>
          <w:color w:val="000000" w:themeColor="text1"/>
          <w:lang w:eastAsia="zh-CN"/>
        </w:rPr>
        <w:t>，以利亚挑战4</w:t>
      </w:r>
      <w:r>
        <w:rPr>
          <w:rFonts w:ascii="SimSun" w:eastAsia="SimSun" w:hAnsi="SimSun"/>
          <w:color w:val="000000" w:themeColor="text1"/>
          <w:lang w:eastAsia="zh-CN"/>
        </w:rPr>
        <w:t>00</w:t>
      </w:r>
      <w:r>
        <w:rPr>
          <w:rFonts w:ascii="SimSun" w:eastAsia="SimSun" w:hAnsi="SimSun" w:hint="eastAsia"/>
          <w:color w:val="000000" w:themeColor="text1"/>
          <w:lang w:eastAsia="zh-CN"/>
        </w:rPr>
        <w:t>多个巴力先知，然后以利亚逃。主耶稣第一次来之前，施洗约翰也是这样，为主耶稣预备道路，最后被砍头了。他们也任意待他。主耶稣说，我需要先死，被人厌弃，被钉死，复活了，才有荣耀，我还会再回来。</w:t>
      </w:r>
    </w:p>
    <w:p w14:paraId="1F36A1ED" w14:textId="77777777" w:rsidR="0046414E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我们要把主耶稣放在生活的中间位置。</w:t>
      </w:r>
    </w:p>
    <w:p w14:paraId="0DEED3E6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538D56FC" w14:textId="04C01902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 w:hint="eastAsia"/>
          <w:color w:val="000000" w:themeColor="text1"/>
          <w:lang w:eastAsia="zh-CN"/>
        </w:rPr>
      </w:pPr>
    </w:p>
    <w:p w14:paraId="1D3A6B84" w14:textId="2BF88C05" w:rsidR="0046414E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7920573B" w14:textId="2E2B958F" w:rsidR="00835165" w:rsidRDefault="00835165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5915650A" w14:textId="7F0C6D67" w:rsidR="00835165" w:rsidRDefault="00835165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1ACE112A" w14:textId="483EBFB6" w:rsidR="00835165" w:rsidRDefault="00835165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2A4D89C7" w14:textId="500FB4D6" w:rsidR="00835165" w:rsidRDefault="00835165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05995A60" w14:textId="27144EB6" w:rsidR="00835165" w:rsidRDefault="00835165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511C5F7A" w14:textId="7F63F48D" w:rsidR="00835165" w:rsidRDefault="00835165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38A9CC05" w14:textId="79143A76" w:rsidR="00835165" w:rsidRDefault="00835165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1813B070" w14:textId="4954EDD4" w:rsidR="00835165" w:rsidRDefault="00835165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5A34B8AD" w14:textId="3AA05D1C" w:rsidR="00835165" w:rsidRDefault="00835165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3520C68D" w14:textId="3F2C4586" w:rsidR="00835165" w:rsidRDefault="00835165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20740CEF" w14:textId="3D0C357E" w:rsidR="00835165" w:rsidRDefault="00835165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186D0455" w14:textId="77777777" w:rsidR="00835165" w:rsidRPr="00835165" w:rsidRDefault="00835165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 w:hint="eastAsia"/>
          <w:color w:val="000000" w:themeColor="text1"/>
          <w:lang w:eastAsia="zh-CN"/>
        </w:rPr>
      </w:pPr>
    </w:p>
    <w:p w14:paraId="6D2E7232" w14:textId="375B23CA" w:rsidR="0046414E" w:rsidRPr="00DE7332" w:rsidRDefault="0046414E" w:rsidP="0046414E">
      <w:pPr>
        <w:pStyle w:val="Heading1"/>
        <w:rPr>
          <w:rFonts w:ascii="SimSun" w:eastAsia="SimSun" w:hAnsi="SimSun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bookmarkStart w:id="78" w:name="_Toc180860593"/>
      <w:r w:rsidRPr="00724B63">
        <w:rPr>
          <w:rFonts w:hint="eastAsia"/>
          <w:lang w:eastAsia="zh-CN"/>
        </w:rPr>
        <w:lastRenderedPageBreak/>
        <w:t>基督的生平</w:t>
      </w:r>
      <w:r w:rsidR="00724B63">
        <w:rPr>
          <w:rFonts w:hint="eastAsia"/>
          <w:lang w:eastAsia="zh-CN"/>
        </w:rPr>
        <w:t>与教导</w:t>
      </w:r>
      <w:r w:rsidRPr="00724B63">
        <w:rPr>
          <w:rFonts w:hint="eastAsia"/>
          <w:lang w:eastAsia="zh-CN"/>
        </w:rPr>
        <w:t>（五十四）</w:t>
      </w:r>
      <w:r w:rsidRPr="00724B63">
        <w:rPr>
          <w:rFonts w:hint="eastAsia"/>
          <w:lang w:eastAsia="zh-CN"/>
        </w:rPr>
        <w:t xml:space="preserve">: </w:t>
      </w:r>
      <w:r w:rsidRPr="00724B63">
        <w:rPr>
          <w:rFonts w:hint="eastAsia"/>
          <w:lang w:eastAsia="zh-CN"/>
        </w:rPr>
        <w:t>没有难成的事</w:t>
      </w:r>
      <w:bookmarkEnd w:id="78"/>
    </w:p>
    <w:p w14:paraId="29DFD0EA" w14:textId="77777777" w:rsidR="0046414E" w:rsidRPr="002C6ECD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时间</w:t>
      </w:r>
      <w:r>
        <w:rPr>
          <w:rFonts w:ascii="SimSun" w:eastAsia="SimSun" w:hAnsi="SimSun" w:hint="eastAsia"/>
          <w:color w:val="000000" w:themeColor="text1"/>
          <w:lang w:eastAsia="zh-CN"/>
        </w:rPr>
        <w:t>：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2</w:t>
      </w:r>
      <w:r w:rsidRPr="002C6ECD">
        <w:rPr>
          <w:rFonts w:ascii="SimSun" w:eastAsia="SimSun" w:hAnsi="SimSun"/>
          <w:color w:val="000000" w:themeColor="text1"/>
          <w:lang w:eastAsia="zh-CN"/>
        </w:rPr>
        <w:t>02</w:t>
      </w:r>
      <w:r>
        <w:rPr>
          <w:rFonts w:ascii="SimSun" w:eastAsia="SimSun" w:hAnsi="SimSun"/>
          <w:color w:val="000000" w:themeColor="text1"/>
          <w:lang w:eastAsia="zh-CN"/>
        </w:rPr>
        <w:t>4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年</w:t>
      </w:r>
      <w:r>
        <w:rPr>
          <w:rFonts w:ascii="SimSun" w:eastAsia="SimSun" w:hAnsi="SimSun"/>
          <w:color w:val="000000" w:themeColor="text1"/>
          <w:lang w:eastAsia="zh-CN"/>
        </w:rPr>
        <w:t>2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月</w:t>
      </w:r>
      <w:r>
        <w:rPr>
          <w:rFonts w:ascii="SimSun" w:eastAsia="SimSun" w:hAnsi="SimSun"/>
          <w:color w:val="000000" w:themeColor="text1"/>
          <w:lang w:eastAsia="zh-CN"/>
        </w:rPr>
        <w:t>17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日</w:t>
      </w:r>
    </w:p>
    <w:p w14:paraId="0A5E7874" w14:textId="77777777" w:rsidR="0046414E" w:rsidRPr="00DE7332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相关经文</w:t>
      </w:r>
      <w:r>
        <w:rPr>
          <w:rFonts w:ascii="SimSun" w:eastAsia="SimSun" w:hAnsi="SimSun" w:hint="eastAsia"/>
          <w:color w:val="000000" w:themeColor="text1"/>
          <w:lang w:eastAsia="zh-CN"/>
        </w:rPr>
        <w:t>：</w:t>
      </w:r>
      <w:r w:rsidRPr="00DE7332">
        <w:rPr>
          <w:rFonts w:ascii="SimSun" w:eastAsia="SimSun" w:hAnsi="SimSun" w:hint="eastAsia"/>
          <w:color w:val="000000" w:themeColor="text1"/>
          <w:lang w:eastAsia="zh-CN"/>
        </w:rPr>
        <w:t>马太福音</w:t>
      </w:r>
      <w:r w:rsidRPr="00DE7332">
        <w:rPr>
          <w:rFonts w:ascii="SimSun" w:eastAsia="SimSun" w:hAnsi="SimSun"/>
          <w:color w:val="000000" w:themeColor="text1"/>
          <w:lang w:eastAsia="zh-CN"/>
        </w:rPr>
        <w:t xml:space="preserve">17:14-27 </w:t>
      </w:r>
    </w:p>
    <w:p w14:paraId="653FACA4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有些事我们觉得对我们很难，对主耶稣也难，对神也难。所以今天我们来看主耶稣要通过例子教导我们什么。</w:t>
      </w:r>
    </w:p>
    <w:p w14:paraId="56CEF9C0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最后那段故事，很多人不相信。但是这是圣经，每一句话都是真实的，是神自己默示，牵着人的手写出来的，圣经的话是神口中的气。</w:t>
      </w:r>
    </w:p>
    <w:p w14:paraId="5D502359" w14:textId="77777777" w:rsidR="0046414E" w:rsidRPr="00A529B4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A529B4">
        <w:rPr>
          <w:rFonts w:ascii="SimSun" w:eastAsia="SimSun" w:hAnsi="SimSun" w:hint="eastAsia"/>
          <w:b/>
          <w:bCs/>
          <w:color w:val="000000" w:themeColor="text1"/>
          <w:lang w:eastAsia="zh-CN"/>
        </w:rPr>
        <w:t>一．马太福音</w:t>
      </w:r>
      <w:r w:rsidRPr="00A529B4">
        <w:rPr>
          <w:rFonts w:ascii="SimSun" w:eastAsia="SimSun" w:hAnsi="SimSun"/>
          <w:b/>
          <w:bCs/>
          <w:color w:val="000000" w:themeColor="text1"/>
          <w:lang w:eastAsia="zh-CN"/>
        </w:rPr>
        <w:t>17:14</w:t>
      </w:r>
      <w:r w:rsidRPr="00A529B4">
        <w:rPr>
          <w:rFonts w:ascii="SimSun" w:eastAsia="SimSun" w:hAnsi="SimSun" w:hint="eastAsia"/>
          <w:b/>
          <w:bCs/>
          <w:color w:val="000000" w:themeColor="text1"/>
          <w:lang w:eastAsia="zh-CN"/>
        </w:rPr>
        <w:t>，当时文士的问题使门徒们质疑基督的身份和在他是没有难成的事</w:t>
      </w:r>
    </w:p>
    <w:p w14:paraId="6668FD0C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上一次讲的，主耶稣上了黑门山（暗暗地上了高山），不是导游带去的他泊山。现在主耶稣和彼得、约翰、雅各下了山。</w:t>
      </w:r>
    </w:p>
    <w:p w14:paraId="64C0AEE4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文士做了什么，使得门徒怀疑主耶稣的身份和他是无所不能的？当时法利赛人和文士不能接受主耶稣说自己是从天上来的。吗哪预表主耶稣是天上的粮。文士和门徒们在辩论主耶稣的身份，不相信耶稣是从天上来的，他们在影响众人。参见马可福音</w:t>
      </w:r>
      <w:r>
        <w:rPr>
          <w:rFonts w:ascii="SimSun" w:eastAsia="SimSun" w:hAnsi="SimSun"/>
          <w:color w:val="000000" w:themeColor="text1"/>
          <w:lang w:eastAsia="zh-CN"/>
        </w:rPr>
        <w:t>9:14-16</w:t>
      </w:r>
      <w:r>
        <w:rPr>
          <w:rFonts w:ascii="SimSun" w:eastAsia="SimSun" w:hAnsi="SimSun" w:hint="eastAsia"/>
          <w:color w:val="000000" w:themeColor="text1"/>
          <w:lang w:eastAsia="zh-CN"/>
        </w:rPr>
        <w:t>，一样的事情，但多一些信息。解经一定要在上下文中理解，要参考一样的故事、一样的背景，解经不要跳跃。</w:t>
      </w:r>
    </w:p>
    <w:p w14:paraId="4F02527E" w14:textId="77777777" w:rsidR="0046414E" w:rsidRPr="00DE7332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几天前，主耶稣问“人说我是谁”？在凯撒利亚腓立比，是信多神的，在黑门山上有很多庙，现在还有。那里很多水从洞里流出来，他们认为水就是生命，那里的神很灵。当时文士的怀疑已经影响到门徒了。今天教会里也有很多的文士，在影响着我们，不要惊讶。他们背后是魔鬼，让我们怀疑主耶稣是谁。</w:t>
      </w:r>
    </w:p>
    <w:p w14:paraId="27239AAB" w14:textId="77777777" w:rsidR="0046414E" w:rsidRPr="00DE7332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A529B4">
        <w:rPr>
          <w:rFonts w:ascii="SimSun" w:eastAsia="SimSun" w:hAnsi="SimSun" w:hint="eastAsia"/>
          <w:b/>
          <w:bCs/>
          <w:color w:val="000000" w:themeColor="text1"/>
          <w:lang w:eastAsia="zh-CN"/>
        </w:rPr>
        <w:t>二．马太福音</w:t>
      </w:r>
      <w:r w:rsidRPr="00A529B4">
        <w:rPr>
          <w:rFonts w:ascii="SimSun" w:eastAsia="SimSun" w:hAnsi="SimSun"/>
          <w:b/>
          <w:bCs/>
          <w:color w:val="000000" w:themeColor="text1"/>
          <w:lang w:eastAsia="zh-CN"/>
        </w:rPr>
        <w:t>17:</w:t>
      </w:r>
      <w:r w:rsidRPr="00DE7332">
        <w:rPr>
          <w:rFonts w:ascii="SimSun" w:eastAsia="SimSun" w:hAnsi="SimSun"/>
          <w:b/>
          <w:bCs/>
          <w:color w:val="000000" w:themeColor="text1"/>
          <w:lang w:eastAsia="zh-CN"/>
        </w:rPr>
        <w:t>15-16</w:t>
      </w:r>
      <w:r w:rsidRPr="00A529B4">
        <w:rPr>
          <w:rFonts w:ascii="SimSun" w:eastAsia="SimSun" w:hAnsi="SimSun" w:hint="eastAsia"/>
          <w:b/>
          <w:bCs/>
          <w:color w:val="000000" w:themeColor="text1"/>
          <w:lang w:eastAsia="zh-CN"/>
        </w:rPr>
        <w:t>，</w:t>
      </w:r>
      <w:r w:rsidRPr="00DE7332">
        <w:rPr>
          <w:rFonts w:ascii="SimSun" w:eastAsia="SimSun" w:hAnsi="SimSun" w:hint="eastAsia"/>
          <w:b/>
          <w:bCs/>
          <w:color w:val="000000" w:themeColor="text1"/>
          <w:lang w:eastAsia="zh-CN"/>
        </w:rPr>
        <w:t>某人对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主</w:t>
      </w:r>
      <w:r w:rsidRPr="00DE7332">
        <w:rPr>
          <w:rFonts w:ascii="SimSun" w:eastAsia="SimSun" w:hAnsi="SimSun" w:hint="eastAsia"/>
          <w:b/>
          <w:bCs/>
          <w:color w:val="000000" w:themeColor="text1"/>
          <w:lang w:eastAsia="zh-CN"/>
        </w:rPr>
        <w:t>耶稣的恳求透露出有些事情似乎是不可能做到</w:t>
      </w:r>
    </w:p>
    <w:p w14:paraId="1BF1655E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跪下，和敬拜一个意思。他恳求主耶稣。癫痫和lunar，和月亮有关系，和神明有关系。路加福音9</w:t>
      </w:r>
      <w:r>
        <w:rPr>
          <w:rFonts w:ascii="SimSun" w:eastAsia="SimSun" w:hAnsi="SimSun"/>
          <w:color w:val="000000" w:themeColor="text1"/>
          <w:lang w:eastAsia="zh-CN"/>
        </w:rPr>
        <w:t>:38</w:t>
      </w:r>
      <w:r>
        <w:rPr>
          <w:rFonts w:ascii="SimSun" w:eastAsia="SimSun" w:hAnsi="SimSun" w:hint="eastAsia"/>
          <w:color w:val="000000" w:themeColor="text1"/>
          <w:lang w:eastAsia="zh-CN"/>
        </w:rPr>
        <w:t>-</w:t>
      </w:r>
      <w:r>
        <w:rPr>
          <w:rFonts w:ascii="SimSun" w:eastAsia="SimSun" w:hAnsi="SimSun"/>
          <w:color w:val="000000" w:themeColor="text1"/>
          <w:lang w:eastAsia="zh-CN"/>
        </w:rPr>
        <w:t>39</w:t>
      </w:r>
      <w:r>
        <w:rPr>
          <w:rFonts w:ascii="SimSun" w:eastAsia="SimSun" w:hAnsi="SimSun" w:hint="eastAsia"/>
          <w:color w:val="000000" w:themeColor="text1"/>
          <w:lang w:eastAsia="zh-CN"/>
        </w:rPr>
        <w:t>，独生子，主耶稣是神独生的儿子，唯一的。</w:t>
      </w:r>
    </w:p>
    <w:p w14:paraId="16CA996C" w14:textId="77777777" w:rsidR="0046414E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1</w:t>
      </w:r>
      <w:r>
        <w:rPr>
          <w:rFonts w:ascii="SimSun" w:eastAsia="SimSun" w:hAnsi="SimSun"/>
          <w:color w:val="000000" w:themeColor="text1"/>
          <w:lang w:eastAsia="zh-CN"/>
        </w:rPr>
        <w:t>5</w:t>
      </w:r>
      <w:r>
        <w:rPr>
          <w:rFonts w:ascii="SimSun" w:eastAsia="SimSun" w:hAnsi="SimSun" w:hint="eastAsia"/>
          <w:color w:val="000000" w:themeColor="text1"/>
          <w:lang w:eastAsia="zh-CN"/>
        </w:rPr>
        <w:t>节，病情使他不能控制自己了，光景很难。</w:t>
      </w:r>
    </w:p>
    <w:p w14:paraId="756C88A4" w14:textId="77777777" w:rsidR="0046414E" w:rsidRPr="00DE7332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6</w:t>
      </w:r>
      <w:r>
        <w:rPr>
          <w:rFonts w:ascii="SimSun" w:eastAsia="SimSun" w:hAnsi="SimSun" w:hint="eastAsia"/>
          <w:color w:val="000000" w:themeColor="text1"/>
          <w:lang w:eastAsia="zh-CN"/>
        </w:rPr>
        <w:t>节，门徒不能医治他。记得主耶稣之前差派他们，给他们能力，使他们能医病赶鬼，参见马太1</w:t>
      </w:r>
      <w:r>
        <w:rPr>
          <w:rFonts w:ascii="SimSun" w:eastAsia="SimSun" w:hAnsi="SimSun"/>
          <w:color w:val="000000" w:themeColor="text1"/>
          <w:lang w:eastAsia="zh-CN"/>
        </w:rPr>
        <w:t>0:5-8</w:t>
      </w:r>
      <w:r>
        <w:rPr>
          <w:rFonts w:ascii="SimSun" w:eastAsia="SimSun" w:hAnsi="SimSun" w:hint="eastAsia"/>
          <w:color w:val="000000" w:themeColor="text1"/>
          <w:lang w:eastAsia="zh-CN"/>
        </w:rPr>
        <w:t>。但现在无法医治孩子了，问题在哪里？似乎这事情非常难。</w:t>
      </w:r>
    </w:p>
    <w:p w14:paraId="5FC2F58F" w14:textId="77777777" w:rsidR="0046414E" w:rsidRPr="00DE7332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33344B">
        <w:rPr>
          <w:rFonts w:ascii="SimSun" w:eastAsia="SimSun" w:hAnsi="SimSun" w:hint="eastAsia"/>
          <w:b/>
          <w:bCs/>
          <w:color w:val="000000" w:themeColor="text1"/>
          <w:lang w:eastAsia="zh-CN"/>
        </w:rPr>
        <w:t>三．马太福音</w:t>
      </w:r>
      <w:r w:rsidRPr="0033344B">
        <w:rPr>
          <w:rFonts w:ascii="SimSun" w:eastAsia="SimSun" w:hAnsi="SimSun"/>
          <w:b/>
          <w:bCs/>
          <w:color w:val="000000" w:themeColor="text1"/>
          <w:lang w:eastAsia="zh-CN"/>
        </w:rPr>
        <w:t>17:</w:t>
      </w:r>
      <w:r w:rsidRPr="00DE7332">
        <w:rPr>
          <w:rFonts w:ascii="SimSun" w:eastAsia="SimSun" w:hAnsi="SimSun"/>
          <w:b/>
          <w:bCs/>
          <w:color w:val="000000" w:themeColor="text1"/>
          <w:lang w:eastAsia="zh-CN"/>
        </w:rPr>
        <w:t>1</w:t>
      </w:r>
      <w:r w:rsidRPr="0033344B">
        <w:rPr>
          <w:rFonts w:ascii="SimSun" w:eastAsia="SimSun" w:hAnsi="SimSun"/>
          <w:b/>
          <w:bCs/>
          <w:color w:val="000000" w:themeColor="text1"/>
          <w:lang w:eastAsia="zh-CN"/>
        </w:rPr>
        <w:t>7</w:t>
      </w:r>
      <w:r w:rsidRPr="00DE7332">
        <w:rPr>
          <w:rFonts w:ascii="SimSun" w:eastAsia="SimSun" w:hAnsi="SimSun"/>
          <w:b/>
          <w:bCs/>
          <w:color w:val="000000" w:themeColor="text1"/>
          <w:lang w:eastAsia="zh-CN"/>
        </w:rPr>
        <w:t>-18</w:t>
      </w:r>
      <w:r w:rsidRPr="0033344B">
        <w:rPr>
          <w:rFonts w:ascii="SimSun" w:eastAsia="SimSun" w:hAnsi="SimSun" w:hint="eastAsia"/>
          <w:b/>
          <w:bCs/>
          <w:color w:val="000000" w:themeColor="text1"/>
          <w:lang w:eastAsia="zh-CN"/>
        </w:rPr>
        <w:t>，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主</w:t>
      </w:r>
      <w:r w:rsidRPr="00DE7332">
        <w:rPr>
          <w:rFonts w:ascii="SimSun" w:eastAsia="SimSun" w:hAnsi="SimSun" w:hint="eastAsia"/>
          <w:b/>
          <w:bCs/>
          <w:color w:val="000000" w:themeColor="text1"/>
          <w:lang w:eastAsia="zh-CN"/>
        </w:rPr>
        <w:t>耶稣基督的能力告诉我们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，</w:t>
      </w:r>
      <w:r w:rsidRPr="00DE7332">
        <w:rPr>
          <w:rFonts w:ascii="SimSun" w:eastAsia="SimSun" w:hAnsi="SimSun" w:hint="eastAsia"/>
          <w:b/>
          <w:bCs/>
          <w:color w:val="000000" w:themeColor="text1"/>
          <w:lang w:eastAsia="zh-CN"/>
        </w:rPr>
        <w:t>在</w:t>
      </w:r>
      <w:r w:rsidRPr="0033344B">
        <w:rPr>
          <w:rFonts w:ascii="SimSun" w:eastAsia="SimSun" w:hAnsi="SimSun" w:hint="eastAsia"/>
          <w:b/>
          <w:bCs/>
          <w:color w:val="000000" w:themeColor="text1"/>
          <w:lang w:eastAsia="zh-CN"/>
        </w:rPr>
        <w:t>他</w:t>
      </w:r>
      <w:r w:rsidRPr="00DE7332">
        <w:rPr>
          <w:rFonts w:ascii="SimSun" w:eastAsia="SimSun" w:hAnsi="SimSun" w:hint="eastAsia"/>
          <w:b/>
          <w:bCs/>
          <w:color w:val="000000" w:themeColor="text1"/>
          <w:lang w:eastAsia="zh-CN"/>
        </w:rPr>
        <w:t>是没有难成的事</w:t>
      </w:r>
      <w:r w:rsidRPr="00DE7332">
        <w:rPr>
          <w:rFonts w:ascii="SimSun" w:eastAsia="SimSun" w:hAnsi="SimSun"/>
          <w:b/>
          <w:bCs/>
          <w:color w:val="000000" w:themeColor="text1"/>
          <w:lang w:eastAsia="zh-CN"/>
        </w:rPr>
        <w:t xml:space="preserve"> </w:t>
      </w:r>
    </w:p>
    <w:p w14:paraId="55536410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7</w:t>
      </w:r>
      <w:r>
        <w:rPr>
          <w:rFonts w:ascii="SimSun" w:eastAsia="SimSun" w:hAnsi="SimSun" w:hint="eastAsia"/>
          <w:color w:val="000000" w:themeColor="text1"/>
          <w:lang w:eastAsia="zh-CN"/>
        </w:rPr>
        <w:t>节，每个时代其实差不多一样，悖逆，诺亚时代和今天差不多一样。</w:t>
      </w:r>
    </w:p>
    <w:p w14:paraId="7B328FFA" w14:textId="77777777" w:rsidR="0046414E" w:rsidRPr="00DE7332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18</w:t>
      </w:r>
      <w:r>
        <w:rPr>
          <w:rFonts w:ascii="SimSun" w:eastAsia="SimSun" w:hAnsi="SimSun" w:hint="eastAsia"/>
          <w:color w:val="000000" w:themeColor="text1"/>
          <w:lang w:eastAsia="zh-CN"/>
        </w:rPr>
        <w:t>节，斥责这个字，和主耶稣在加利利湖斥责风浪，风浪就停了，是一样的。这里告诉我们主耶稣的能力，在他没有难成的事情。</w:t>
      </w:r>
    </w:p>
    <w:p w14:paraId="5DCA65AD" w14:textId="77777777" w:rsidR="0046414E" w:rsidRPr="00DE7332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0622C7">
        <w:rPr>
          <w:rFonts w:ascii="SimSun" w:eastAsia="SimSun" w:hAnsi="SimSun" w:hint="eastAsia"/>
          <w:b/>
          <w:bCs/>
          <w:color w:val="000000" w:themeColor="text1"/>
          <w:lang w:eastAsia="zh-CN"/>
        </w:rPr>
        <w:t>四．马太福音</w:t>
      </w:r>
      <w:r w:rsidRPr="000622C7">
        <w:rPr>
          <w:rFonts w:ascii="SimSun" w:eastAsia="SimSun" w:hAnsi="SimSun"/>
          <w:b/>
          <w:bCs/>
          <w:color w:val="000000" w:themeColor="text1"/>
          <w:lang w:eastAsia="zh-CN"/>
        </w:rPr>
        <w:t>17:</w:t>
      </w:r>
      <w:r w:rsidRPr="00DE7332">
        <w:rPr>
          <w:rFonts w:ascii="SimSun" w:eastAsia="SimSun" w:hAnsi="SimSun"/>
          <w:b/>
          <w:bCs/>
          <w:color w:val="000000" w:themeColor="text1"/>
          <w:lang w:eastAsia="zh-CN"/>
        </w:rPr>
        <w:t>19-21</w:t>
      </w:r>
      <w:r w:rsidRPr="000622C7">
        <w:rPr>
          <w:rFonts w:ascii="SimSun" w:eastAsia="SimSun" w:hAnsi="SimSun" w:hint="eastAsia"/>
          <w:b/>
          <w:bCs/>
          <w:color w:val="000000" w:themeColor="text1"/>
          <w:lang w:eastAsia="zh-CN"/>
        </w:rPr>
        <w:t>，</w:t>
      </w:r>
      <w:r w:rsidRPr="00DE7332">
        <w:rPr>
          <w:rFonts w:ascii="SimSun" w:eastAsia="SimSun" w:hAnsi="SimSun" w:hint="eastAsia"/>
          <w:b/>
          <w:bCs/>
          <w:color w:val="000000" w:themeColor="text1"/>
          <w:lang w:eastAsia="zh-CN"/>
        </w:rPr>
        <w:t>门徒们所遭遇到的问题提醒我们，生活中有些事情似乎不可能解决的原因</w:t>
      </w:r>
    </w:p>
    <w:p w14:paraId="38AB816E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相信每一个人都有一些经历，或者正在经历似乎很难解决的问题。像主耶稣的门徒面对这个生病的孩子。</w:t>
      </w:r>
    </w:p>
    <w:p w14:paraId="26911BCD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9</w:t>
      </w:r>
      <w:r>
        <w:rPr>
          <w:rFonts w:ascii="SimSun" w:eastAsia="SimSun" w:hAnsi="SimSun" w:hint="eastAsia"/>
          <w:color w:val="000000" w:themeColor="text1"/>
          <w:lang w:eastAsia="zh-CN"/>
        </w:rPr>
        <w:t>节，暗暗地，不是在众人面前。强调的是“我们”，门徒的眼睛焦点在“我们”。</w:t>
      </w:r>
    </w:p>
    <w:p w14:paraId="27E43BD9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20</w:t>
      </w:r>
      <w:r>
        <w:rPr>
          <w:rFonts w:ascii="SimSun" w:eastAsia="SimSun" w:hAnsi="SimSun" w:hint="eastAsia"/>
          <w:color w:val="000000" w:themeColor="text1"/>
          <w:lang w:eastAsia="zh-CN"/>
        </w:rPr>
        <w:t>节，信心小，原意没有“小”，是指不信。是因为你们的不信。像一粒芥菜种，芥菜种在当时以色列地是最小的种子，长起来像一棵大树。高山是犹太人的俗语，不是指真的高山，是指任何很难的事。遇到很难的事，不可能的事，就是你的高山。只要有正确的信心，就可以做那看起来不可能的事情。</w:t>
      </w:r>
    </w:p>
    <w:p w14:paraId="79D8CC65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之前门徒刚离开主耶稣时，是可以医病赶鬼的，现在不能了，是因为他们以为自己可以了。正确的信心，就是知道主耶稣是谁。这时门徒还不认识耶稣，要等耶稣复活，他们才真的信。我们不能靠神迹，神迹不能使一个人的信心增多，我们要靠主耶稣。</w:t>
      </w:r>
    </w:p>
    <w:p w14:paraId="0D26335C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1</w:t>
      </w:r>
      <w:r>
        <w:rPr>
          <w:rFonts w:ascii="SimSun" w:eastAsia="SimSun" w:hAnsi="SimSun" w:hint="eastAsia"/>
          <w:color w:val="000000" w:themeColor="text1"/>
          <w:lang w:eastAsia="zh-CN"/>
        </w:rPr>
        <w:t>节，主耶稣给出答案。祷告、禁食什么意思？很多版本没有这节经文。摩西五经，神的选民一年一次禁食，利未记记载，赎罪日要禁食。在耶稣时代，法利赛人一礼拜要禁食好几次，他们责备主耶稣的门徒不禁食，参见马太6</w:t>
      </w:r>
      <w:r>
        <w:rPr>
          <w:rFonts w:ascii="SimSun" w:eastAsia="SimSun" w:hAnsi="SimSun"/>
          <w:color w:val="000000" w:themeColor="text1"/>
          <w:lang w:eastAsia="zh-CN"/>
        </w:rPr>
        <w:t>:16</w:t>
      </w:r>
      <w:r>
        <w:rPr>
          <w:rFonts w:ascii="SimSun" w:eastAsia="SimSun" w:hAnsi="SimSun" w:hint="eastAsia"/>
          <w:color w:val="000000" w:themeColor="text1"/>
          <w:lang w:eastAsia="zh-CN"/>
        </w:rPr>
        <w:t>，只叫你暗中的父看见。主耶稣自己有禁食祷告的。</w:t>
      </w:r>
    </w:p>
    <w:p w14:paraId="0D8CFCDC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祷告、禁食代表什么？是要完全地定睛在主耶稣身上，承认不能靠自己，表示完全依靠主耶稣，把心掏出来给神，我属于你，我需要你，我每时需要你的帮助，甚至不需要吃东西，忘记吃饭了，因为是那么迫切需要神。</w:t>
      </w:r>
      <w:r w:rsidRPr="004470E0">
        <w:rPr>
          <w:rFonts w:ascii="SimSun" w:eastAsia="SimSun" w:hAnsi="SimSun" w:hint="eastAsia"/>
          <w:b/>
          <w:bCs/>
          <w:color w:val="000000" w:themeColor="text1"/>
          <w:lang w:eastAsia="zh-CN"/>
        </w:rPr>
        <w:t>禁食是依靠神的副产品。</w:t>
      </w:r>
      <w:r>
        <w:rPr>
          <w:rFonts w:ascii="SimSun" w:eastAsia="SimSun" w:hAnsi="SimSun" w:hint="eastAsia"/>
          <w:color w:val="000000" w:themeColor="text1"/>
          <w:lang w:eastAsia="zh-CN"/>
        </w:rPr>
        <w:t>今天很多教会的做法，定一个日子一起禁食，就像2</w:t>
      </w:r>
      <w:r>
        <w:rPr>
          <w:rFonts w:ascii="SimSun" w:eastAsia="SimSun" w:hAnsi="SimSun"/>
          <w:color w:val="000000" w:themeColor="text1"/>
          <w:lang w:eastAsia="zh-CN"/>
        </w:rPr>
        <w:t>000</w:t>
      </w:r>
      <w:r>
        <w:rPr>
          <w:rFonts w:ascii="SimSun" w:eastAsia="SimSun" w:hAnsi="SimSun" w:hint="eastAsia"/>
          <w:color w:val="000000" w:themeColor="text1"/>
          <w:lang w:eastAsia="zh-CN"/>
        </w:rPr>
        <w:t>年前的法利赛人。他们还夸口，你们都不禁食，但主耶稣说没有用，是假冒为善。</w:t>
      </w:r>
    </w:p>
    <w:p w14:paraId="74CD2C61" w14:textId="77777777" w:rsidR="0046414E" w:rsidRPr="00DE7332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我们活在这个地上，不管光景如何，只要还有生命气息，神可以用我们。神要我们经历，在他没有难成的事情。我们要有正确的信心，不要被不信的世界影响，今天的世界想要靠自己，没有神。</w:t>
      </w:r>
    </w:p>
    <w:p w14:paraId="7E2C88BC" w14:textId="77777777" w:rsidR="0046414E" w:rsidRPr="00DE7332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0622C7">
        <w:rPr>
          <w:rFonts w:ascii="SimSun" w:eastAsia="SimSun" w:hAnsi="SimSun" w:hint="eastAsia"/>
          <w:b/>
          <w:bCs/>
          <w:color w:val="000000" w:themeColor="text1"/>
          <w:lang w:eastAsia="zh-CN"/>
        </w:rPr>
        <w:t>五．马太福音</w:t>
      </w:r>
      <w:r w:rsidRPr="000622C7">
        <w:rPr>
          <w:rFonts w:ascii="SimSun" w:eastAsia="SimSun" w:hAnsi="SimSun"/>
          <w:b/>
          <w:bCs/>
          <w:color w:val="000000" w:themeColor="text1"/>
          <w:lang w:eastAsia="zh-CN"/>
        </w:rPr>
        <w:t>17:</w:t>
      </w:r>
      <w:r w:rsidRPr="00DE7332">
        <w:rPr>
          <w:rFonts w:ascii="SimSun" w:eastAsia="SimSun" w:hAnsi="SimSun"/>
          <w:b/>
          <w:bCs/>
          <w:color w:val="000000" w:themeColor="text1"/>
          <w:lang w:eastAsia="zh-CN"/>
        </w:rPr>
        <w:t>22-23</w:t>
      </w:r>
      <w:r w:rsidRPr="000622C7">
        <w:rPr>
          <w:rFonts w:ascii="SimSun" w:eastAsia="SimSun" w:hAnsi="SimSun" w:hint="eastAsia"/>
          <w:b/>
          <w:bCs/>
          <w:color w:val="000000" w:themeColor="text1"/>
          <w:lang w:eastAsia="zh-CN"/>
        </w:rPr>
        <w:t>，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主</w:t>
      </w:r>
      <w:r w:rsidRPr="00DE7332">
        <w:rPr>
          <w:rFonts w:ascii="SimSun" w:eastAsia="SimSun" w:hAnsi="SimSun" w:hint="eastAsia"/>
          <w:b/>
          <w:bCs/>
          <w:color w:val="000000" w:themeColor="text1"/>
          <w:lang w:eastAsia="zh-CN"/>
        </w:rPr>
        <w:t>耶稣有关</w:t>
      </w:r>
      <w:r w:rsidRPr="000622C7">
        <w:rPr>
          <w:rFonts w:ascii="SimSun" w:eastAsia="SimSun" w:hAnsi="SimSun" w:hint="eastAsia"/>
          <w:b/>
          <w:bCs/>
          <w:color w:val="000000" w:themeColor="text1"/>
          <w:lang w:eastAsia="zh-CN"/>
        </w:rPr>
        <w:t>他</w:t>
      </w:r>
      <w:r w:rsidRPr="00DE7332">
        <w:rPr>
          <w:rFonts w:ascii="SimSun" w:eastAsia="SimSun" w:hAnsi="SimSun" w:hint="eastAsia"/>
          <w:b/>
          <w:bCs/>
          <w:color w:val="000000" w:themeColor="text1"/>
          <w:lang w:eastAsia="zh-CN"/>
        </w:rPr>
        <w:t>自己的预言对门徒来说似乎是不可能发生的</w:t>
      </w:r>
    </w:p>
    <w:p w14:paraId="0D868C1C" w14:textId="77777777" w:rsidR="0046414E" w:rsidRPr="00DE7332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主耶稣不是第一次和他们讲，刚刚几天前也讲过，马太1</w:t>
      </w:r>
      <w:r>
        <w:rPr>
          <w:rFonts w:ascii="SimSun" w:eastAsia="SimSun" w:hAnsi="SimSun"/>
          <w:color w:val="000000" w:themeColor="text1"/>
          <w:lang w:eastAsia="zh-CN"/>
        </w:rPr>
        <w:t>6:21</w:t>
      </w:r>
      <w:r>
        <w:rPr>
          <w:rFonts w:ascii="SimSun" w:eastAsia="SimSun" w:hAnsi="SimSun" w:hint="eastAsia"/>
          <w:color w:val="000000" w:themeColor="text1"/>
          <w:lang w:eastAsia="zh-CN"/>
        </w:rPr>
        <w:t>-</w:t>
      </w:r>
      <w:r>
        <w:rPr>
          <w:rFonts w:ascii="SimSun" w:eastAsia="SimSun" w:hAnsi="SimSun"/>
          <w:color w:val="000000" w:themeColor="text1"/>
          <w:lang w:eastAsia="zh-CN"/>
        </w:rPr>
        <w:t>22</w:t>
      </w:r>
      <w:r>
        <w:rPr>
          <w:rFonts w:ascii="SimSun" w:eastAsia="SimSun" w:hAnsi="SimSun" w:hint="eastAsia"/>
          <w:color w:val="000000" w:themeColor="text1"/>
          <w:lang w:eastAsia="zh-CN"/>
        </w:rPr>
        <w:t>。主耶稣的教导重点，你们信我吗？在我没有难成的事。主耶稣预言，我要到耶路撒冷，人子要被交到人手里。</w:t>
      </w:r>
    </w:p>
    <w:p w14:paraId="7DB9D2BA" w14:textId="77777777" w:rsidR="0046414E" w:rsidRPr="00DE7332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0622C7">
        <w:rPr>
          <w:rFonts w:ascii="SimSun" w:eastAsia="SimSun" w:hAnsi="SimSun" w:hint="eastAsia"/>
          <w:b/>
          <w:bCs/>
          <w:color w:val="000000" w:themeColor="text1"/>
          <w:lang w:eastAsia="zh-CN"/>
        </w:rPr>
        <w:t>六．马太福音</w:t>
      </w:r>
      <w:r w:rsidRPr="000622C7">
        <w:rPr>
          <w:rFonts w:ascii="SimSun" w:eastAsia="SimSun" w:hAnsi="SimSun"/>
          <w:b/>
          <w:bCs/>
          <w:color w:val="000000" w:themeColor="text1"/>
          <w:lang w:eastAsia="zh-CN"/>
        </w:rPr>
        <w:t>17:</w:t>
      </w:r>
      <w:r w:rsidRPr="00DE7332">
        <w:rPr>
          <w:rFonts w:ascii="SimSun" w:eastAsia="SimSun" w:hAnsi="SimSun"/>
          <w:b/>
          <w:bCs/>
          <w:color w:val="000000" w:themeColor="text1"/>
          <w:lang w:eastAsia="zh-CN"/>
        </w:rPr>
        <w:t>24-27</w:t>
      </w:r>
      <w:r w:rsidRPr="000622C7">
        <w:rPr>
          <w:rFonts w:ascii="SimSun" w:eastAsia="SimSun" w:hAnsi="SimSun" w:hint="eastAsia"/>
          <w:b/>
          <w:bCs/>
          <w:color w:val="000000" w:themeColor="text1"/>
          <w:lang w:eastAsia="zh-CN"/>
        </w:rPr>
        <w:t>，</w:t>
      </w:r>
      <w:r w:rsidRPr="00DE7332">
        <w:rPr>
          <w:rFonts w:ascii="SimSun" w:eastAsia="SimSun" w:hAnsi="SimSun" w:hint="eastAsia"/>
          <w:b/>
          <w:bCs/>
          <w:color w:val="000000" w:themeColor="text1"/>
          <w:lang w:eastAsia="zh-CN"/>
        </w:rPr>
        <w:t>圣殿税的缴纳清楚地表明，在基督是没有难成的事</w:t>
      </w:r>
    </w:p>
    <w:p w14:paraId="5CD6317D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主耶稣举了一个例子，行了神迹给他们看。在人的角度看，不可能。</w:t>
      </w:r>
    </w:p>
    <w:p w14:paraId="2035756F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4</w:t>
      </w:r>
      <w:r>
        <w:rPr>
          <w:rFonts w:ascii="SimSun" w:eastAsia="SimSun" w:hAnsi="SimSun" w:hint="eastAsia"/>
          <w:color w:val="000000" w:themeColor="text1"/>
          <w:lang w:eastAsia="zh-CN"/>
        </w:rPr>
        <w:t>节，这里的税不是一般的税，是圣殿的税。在逾越节前一个月，他们收这个税。圣殿被毁后，罗马帝国还在收圣殿的税。</w:t>
      </w:r>
    </w:p>
    <w:p w14:paraId="3DE6E1D1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25</w:t>
      </w:r>
      <w:r>
        <w:rPr>
          <w:rFonts w:ascii="SimSun" w:eastAsia="SimSun" w:hAnsi="SimSun" w:hint="eastAsia"/>
          <w:color w:val="000000" w:themeColor="text1"/>
          <w:lang w:eastAsia="zh-CN"/>
        </w:rPr>
        <w:t>节，彼得有这个观念，主耶稣不会纳这个税。因为主耶稣一直讲，他是圣殿的主人，他就是那位神，是弥赛亚，神的儿子。</w:t>
      </w:r>
    </w:p>
    <w:p w14:paraId="5D71D522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6-27</w:t>
      </w:r>
      <w:r>
        <w:rPr>
          <w:rFonts w:ascii="SimSun" w:eastAsia="SimSun" w:hAnsi="SimSun" w:hint="eastAsia"/>
          <w:color w:val="000000" w:themeColor="text1"/>
          <w:lang w:eastAsia="zh-CN"/>
        </w:rPr>
        <w:t>节，罗马人不需要交这个税。主耶稣也不需要交，但恐怕绊倒他们。主耶稣要教导门徒什么叫自由，自由和责任。保罗也曾在书信中说，什么叫真正的自由。</w:t>
      </w:r>
    </w:p>
    <w:p w14:paraId="730A5AC1" w14:textId="77777777" w:rsidR="0046414E" w:rsidRPr="00C06255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主耶稣叫彼得去钓鱼，彼得会怎样想？如果是你，你去钓鱼吗？主耶稣在教导彼得什么叫信心。</w:t>
      </w:r>
    </w:p>
    <w:p w14:paraId="6F48A368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“这是我的爱子，你们要听他”，这叫信心。神讲什么，我们就做什么，明白不明白是另外一回事。这个故事让彼得和门徒们认识神是谁，他是</w:t>
      </w: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创造宇宙万物的神，他是创造鱼的神，一切都在他的掌控下，他叫你我听他的话。我们学到这个，就可以做那不可能的事情，我们要完全依靠他，禁食祷告，主耶稣我需要你，每时每刻需要你。我们要从门徒那里得到提醒，因为我们很容易被教会里的文士影响，使我们对主耶稣的认识模糊了。信心没有大小，是要正确，就是信心在神的身上。我们认识他，就可以面对一切，匍匐在他的面前。</w:t>
      </w:r>
    </w:p>
    <w:p w14:paraId="50B1D261" w14:textId="77777777" w:rsidR="0046414E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 w:hint="eastAsia"/>
          <w:color w:val="000000" w:themeColor="text1"/>
          <w:lang w:eastAsia="zh-CN"/>
        </w:rPr>
      </w:pPr>
    </w:p>
    <w:p w14:paraId="50E0A7FB" w14:textId="77777777" w:rsidR="0046414E" w:rsidRPr="00E12B65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E12B65">
        <w:rPr>
          <w:rFonts w:ascii="SimSun" w:eastAsia="SimSun" w:hAnsi="SimSun" w:hint="eastAsia"/>
          <w:b/>
          <w:bCs/>
          <w:color w:val="000000" w:themeColor="text1"/>
          <w:lang w:eastAsia="zh-CN"/>
        </w:rPr>
        <w:t>问题与分享：</w:t>
      </w:r>
    </w:p>
    <w:p w14:paraId="559932BB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彼得的专长是钓鱼，主耶稣就让他去钓鱼。我们不是要放下世界的东西，是要被主所用。所以不是我们苦苦地努力，而是照神的意思，第一条鱼就够了。如果不是这样，要反省是神要用我的专长，还是我要用。</w:t>
      </w:r>
    </w:p>
    <w:p w14:paraId="713C1502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按照专长来服事神，我们有时候会希望多一点祝福，神在某件事上让我受益，是让我经历他、服事他，还是说让我顺服神，荣耀神？</w:t>
      </w:r>
    </w:p>
    <w:p w14:paraId="28FEEF34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要小心，如果有了一些成就，可能会觉得是自己的能力。</w:t>
      </w:r>
    </w:p>
    <w:p w14:paraId="572B72EF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怎样知道什么时候是自己努力的结果，还是神给的结果呢？</w:t>
      </w:r>
    </w:p>
    <w:p w14:paraId="38E51AE2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门徒一开始驱病赶鬼，越做越兴奋，直到自己以为自己行了，其实不靠神是做不到的。</w:t>
      </w:r>
    </w:p>
    <w:p w14:paraId="484524B2" w14:textId="77777777" w:rsidR="0046414E" w:rsidRPr="008578F2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4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黄牧师补充，马可9</w:t>
      </w:r>
      <w:r>
        <w:rPr>
          <w:rFonts w:ascii="SimSun" w:eastAsia="SimSun" w:hAnsi="SimSun"/>
          <w:color w:val="000000" w:themeColor="text1"/>
          <w:lang w:eastAsia="zh-CN"/>
        </w:rPr>
        <w:t>:24</w:t>
      </w:r>
      <w:r>
        <w:rPr>
          <w:rFonts w:ascii="SimSun" w:eastAsia="SimSun" w:hAnsi="SimSun" w:hint="eastAsia"/>
          <w:color w:val="000000" w:themeColor="text1"/>
          <w:lang w:eastAsia="zh-CN"/>
        </w:rPr>
        <w:t>，孩子的父亲说我信，但是求主帮助我胜过我的不信。不认识主耶稣是谁，你怎样信？我们也要像那位父亲的祷告。信心要有对象，你认识那个对象吗？今天我们有这本圣经，我们可以听。</w:t>
      </w:r>
    </w:p>
    <w:p w14:paraId="316314C8" w14:textId="4C41CCA8" w:rsidR="0046414E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13552B1E" w14:textId="56AC9842" w:rsidR="00835165" w:rsidRDefault="00835165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365A0A59" w14:textId="1CEB283E" w:rsidR="00835165" w:rsidRDefault="00835165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04739896" w14:textId="510C8BE3" w:rsidR="00835165" w:rsidRDefault="00835165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695F5835" w14:textId="14F3B057" w:rsidR="00835165" w:rsidRDefault="00835165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63C0A849" w14:textId="77777777" w:rsidR="00835165" w:rsidRPr="00835165" w:rsidRDefault="00835165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 w:hint="eastAsia"/>
          <w:color w:val="000000" w:themeColor="text1"/>
          <w:lang w:eastAsia="zh-CN"/>
        </w:rPr>
      </w:pPr>
    </w:p>
    <w:p w14:paraId="4121099C" w14:textId="6F7014C4" w:rsidR="0046414E" w:rsidRPr="000C4742" w:rsidRDefault="0046414E" w:rsidP="0046414E">
      <w:pPr>
        <w:pStyle w:val="Heading1"/>
        <w:rPr>
          <w:lang w:eastAsia="zh-CN"/>
        </w:rPr>
      </w:pPr>
      <w:bookmarkStart w:id="79" w:name="_Toc180860594"/>
      <w:r w:rsidRPr="000C4742">
        <w:rPr>
          <w:rFonts w:hint="eastAsia"/>
          <w:lang w:eastAsia="zh-CN"/>
        </w:rPr>
        <w:lastRenderedPageBreak/>
        <w:t>基督的生平</w:t>
      </w:r>
      <w:r w:rsidR="000C4742">
        <w:rPr>
          <w:rFonts w:hint="eastAsia"/>
          <w:lang w:eastAsia="zh-CN"/>
        </w:rPr>
        <w:t>与教导</w:t>
      </w:r>
      <w:r w:rsidRPr="000C4742">
        <w:rPr>
          <w:rFonts w:hint="eastAsia"/>
          <w:lang w:eastAsia="zh-CN"/>
        </w:rPr>
        <w:t>（五十五）</w:t>
      </w:r>
      <w:r w:rsidRPr="000C4742">
        <w:rPr>
          <w:rFonts w:hint="eastAsia"/>
          <w:lang w:eastAsia="zh-CN"/>
        </w:rPr>
        <w:t xml:space="preserve">: </w:t>
      </w:r>
      <w:r w:rsidRPr="000C4742">
        <w:rPr>
          <w:rFonts w:hint="eastAsia"/>
          <w:lang w:eastAsia="zh-CN"/>
        </w:rPr>
        <w:t>基督来地上的目的</w:t>
      </w:r>
      <w:bookmarkEnd w:id="79"/>
    </w:p>
    <w:p w14:paraId="2B7A6E0E" w14:textId="77777777" w:rsidR="0046414E" w:rsidRPr="002C6ECD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时间</w:t>
      </w:r>
      <w:r>
        <w:rPr>
          <w:rFonts w:ascii="SimSun" w:eastAsia="SimSun" w:hAnsi="SimSun" w:hint="eastAsia"/>
          <w:color w:val="000000" w:themeColor="text1"/>
          <w:lang w:eastAsia="zh-CN"/>
        </w:rPr>
        <w:t>：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2</w:t>
      </w:r>
      <w:r w:rsidRPr="002C6ECD">
        <w:rPr>
          <w:rFonts w:ascii="SimSun" w:eastAsia="SimSun" w:hAnsi="SimSun"/>
          <w:color w:val="000000" w:themeColor="text1"/>
          <w:lang w:eastAsia="zh-CN"/>
        </w:rPr>
        <w:t>02</w:t>
      </w:r>
      <w:r>
        <w:rPr>
          <w:rFonts w:ascii="SimSun" w:eastAsia="SimSun" w:hAnsi="SimSun"/>
          <w:color w:val="000000" w:themeColor="text1"/>
          <w:lang w:eastAsia="zh-CN"/>
        </w:rPr>
        <w:t>4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年</w:t>
      </w:r>
      <w:r>
        <w:rPr>
          <w:rFonts w:ascii="SimSun" w:eastAsia="SimSun" w:hAnsi="SimSun"/>
          <w:color w:val="000000" w:themeColor="text1"/>
          <w:lang w:eastAsia="zh-CN"/>
        </w:rPr>
        <w:t>2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月</w:t>
      </w:r>
      <w:r>
        <w:rPr>
          <w:rFonts w:ascii="SimSun" w:eastAsia="SimSun" w:hAnsi="SimSun"/>
          <w:color w:val="000000" w:themeColor="text1"/>
          <w:lang w:eastAsia="zh-CN"/>
        </w:rPr>
        <w:t>24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日</w:t>
      </w:r>
    </w:p>
    <w:p w14:paraId="12DCD466" w14:textId="77777777" w:rsidR="0046414E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相关经文</w:t>
      </w:r>
      <w:r>
        <w:rPr>
          <w:rFonts w:ascii="SimSun" w:eastAsia="SimSun" w:hAnsi="SimSun" w:hint="eastAsia"/>
          <w:color w:val="000000" w:themeColor="text1"/>
          <w:lang w:eastAsia="zh-CN"/>
        </w:rPr>
        <w:t>：</w:t>
      </w:r>
      <w:r w:rsidRPr="00982268">
        <w:rPr>
          <w:rFonts w:ascii="SimSun" w:eastAsia="SimSun" w:hAnsi="SimSun" w:hint="eastAsia"/>
          <w:color w:val="000000" w:themeColor="text1"/>
          <w:lang w:eastAsia="zh-CN"/>
        </w:rPr>
        <w:t>马太福音</w:t>
      </w:r>
      <w:r w:rsidRPr="00982268">
        <w:rPr>
          <w:rFonts w:ascii="SimSun" w:eastAsia="SimSun" w:hAnsi="SimSun"/>
          <w:color w:val="000000" w:themeColor="text1"/>
          <w:lang w:eastAsia="zh-CN"/>
        </w:rPr>
        <w:t>18:1-5</w:t>
      </w:r>
      <w:r w:rsidRPr="00982268">
        <w:rPr>
          <w:rFonts w:ascii="SimSun" w:eastAsia="SimSun" w:hAnsi="SimSun" w:hint="eastAsia"/>
          <w:color w:val="000000" w:themeColor="text1"/>
          <w:lang w:eastAsia="zh-CN"/>
        </w:rPr>
        <w:t>；路加福音</w:t>
      </w:r>
      <w:r w:rsidRPr="00982268">
        <w:rPr>
          <w:rFonts w:ascii="SimSun" w:eastAsia="SimSun" w:hAnsi="SimSun"/>
          <w:color w:val="000000" w:themeColor="text1"/>
          <w:lang w:eastAsia="zh-CN"/>
        </w:rPr>
        <w:t>9:49-50</w:t>
      </w:r>
      <w:r w:rsidRPr="00982268">
        <w:rPr>
          <w:rFonts w:ascii="SimSun" w:eastAsia="SimSun" w:hAnsi="SimSun" w:hint="eastAsia"/>
          <w:color w:val="000000" w:themeColor="text1"/>
          <w:lang w:eastAsia="zh-CN"/>
        </w:rPr>
        <w:t>；马太福音</w:t>
      </w:r>
      <w:r w:rsidRPr="00982268">
        <w:rPr>
          <w:rFonts w:ascii="SimSun" w:eastAsia="SimSun" w:hAnsi="SimSun"/>
          <w:color w:val="000000" w:themeColor="text1"/>
          <w:lang w:eastAsia="zh-CN"/>
        </w:rPr>
        <w:t xml:space="preserve">18:6-14 </w:t>
      </w:r>
    </w:p>
    <w:p w14:paraId="3CCD0135" w14:textId="77777777" w:rsidR="0046414E" w:rsidRPr="003901D7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3901D7">
        <w:rPr>
          <w:rFonts w:ascii="SimSun" w:eastAsia="SimSun" w:hAnsi="SimSun" w:hint="eastAsia"/>
          <w:color w:val="000000" w:themeColor="text1"/>
          <w:lang w:eastAsia="zh-CN"/>
        </w:rPr>
        <w:t>我们是按照时间顺序来安排的，</w:t>
      </w:r>
      <w:r>
        <w:rPr>
          <w:rFonts w:ascii="SimSun" w:eastAsia="SimSun" w:hAnsi="SimSun" w:hint="eastAsia"/>
          <w:color w:val="000000" w:themeColor="text1"/>
          <w:lang w:eastAsia="zh-CN"/>
        </w:rPr>
        <w:t>每一本福音书有不同的排版、故事和重点，每一本要表达的有所不同。在每一个时段，主耶稣去哪里，会做这个事情，是要表达什么，我们要认识，要认识耶稣的事工，以及耶稣是谁。</w:t>
      </w:r>
    </w:p>
    <w:p w14:paraId="1FB411EB" w14:textId="77777777" w:rsidR="0046414E" w:rsidRPr="00707F99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707F99">
        <w:rPr>
          <w:rFonts w:ascii="SimSun" w:eastAsia="SimSun" w:hAnsi="SimSun" w:hint="eastAsia"/>
          <w:b/>
          <w:bCs/>
          <w:color w:val="000000" w:themeColor="text1"/>
          <w:lang w:eastAsia="zh-CN"/>
        </w:rPr>
        <w:t>【马太福音</w:t>
      </w:r>
      <w:r w:rsidRPr="00707F99">
        <w:rPr>
          <w:rFonts w:ascii="SimSun" w:eastAsia="SimSun" w:hAnsi="SimSun"/>
          <w:b/>
          <w:bCs/>
          <w:color w:val="000000" w:themeColor="text1"/>
          <w:lang w:eastAsia="zh-CN"/>
        </w:rPr>
        <w:t>18:1-5</w:t>
      </w:r>
      <w:r w:rsidRPr="00707F99">
        <w:rPr>
          <w:rFonts w:ascii="SimSun" w:eastAsia="SimSun" w:hAnsi="SimSun" w:hint="eastAsia"/>
          <w:b/>
          <w:bCs/>
          <w:color w:val="000000" w:themeColor="text1"/>
          <w:lang w:eastAsia="zh-CN"/>
        </w:rPr>
        <w:t>】</w:t>
      </w:r>
      <w:r w:rsidRPr="00707F99">
        <w:rPr>
          <w:rFonts w:ascii="SimSun" w:eastAsia="SimSun" w:hAnsi="SimSun"/>
          <w:b/>
          <w:bCs/>
          <w:color w:val="000000" w:themeColor="text1"/>
          <w:lang w:eastAsia="zh-CN"/>
        </w:rPr>
        <w:t xml:space="preserve"> </w:t>
      </w:r>
    </w:p>
    <w:p w14:paraId="5A2018AB" w14:textId="77777777" w:rsidR="0046414E" w:rsidRPr="00707F99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707F99">
        <w:rPr>
          <w:rFonts w:ascii="SimSun" w:eastAsia="SimSun" w:hAnsi="SimSun" w:hint="eastAsia"/>
          <w:b/>
          <w:bCs/>
          <w:color w:val="000000" w:themeColor="text1"/>
          <w:lang w:eastAsia="zh-CN"/>
        </w:rPr>
        <w:t>一．马太福音</w:t>
      </w:r>
      <w:r w:rsidRPr="00707F99">
        <w:rPr>
          <w:rFonts w:ascii="SimSun" w:eastAsia="SimSun" w:hAnsi="SimSun"/>
          <w:b/>
          <w:bCs/>
          <w:color w:val="000000" w:themeColor="text1"/>
          <w:lang w:eastAsia="zh-CN"/>
        </w:rPr>
        <w:t>18:1</w:t>
      </w:r>
      <w:r w:rsidRPr="00707F99">
        <w:rPr>
          <w:rFonts w:ascii="SimSun" w:eastAsia="SimSun" w:hAnsi="SimSun" w:hint="eastAsia"/>
          <w:b/>
          <w:bCs/>
          <w:color w:val="000000" w:themeColor="text1"/>
          <w:lang w:eastAsia="zh-CN"/>
        </w:rPr>
        <w:t>，门徒们所关心的事</w:t>
      </w:r>
      <w:r w:rsidRPr="00707F99">
        <w:rPr>
          <w:rFonts w:ascii="SimSun" w:eastAsia="SimSun" w:hAnsi="SimSun"/>
          <w:b/>
          <w:bCs/>
          <w:color w:val="000000" w:themeColor="text1"/>
          <w:lang w:eastAsia="zh-CN"/>
        </w:rPr>
        <w:t xml:space="preserve"> </w:t>
      </w:r>
    </w:p>
    <w:p w14:paraId="1C5F5015" w14:textId="77777777" w:rsidR="0046414E" w:rsidRPr="00513875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“当时”，记得上次讲到主耶稣登山变相，从北边下来，耶稣叫彼得去海边钓鱼，因为有税吏要收丁税。门徒关心的和现在世人关心的是一样的，关心吃饱，当时被罗马帝国管辖，他们关心是不是主耶稣会来，建立国度，他们关心在天国中谁最大。参见马太福音2</w:t>
      </w:r>
      <w:r>
        <w:rPr>
          <w:rFonts w:ascii="SimSun" w:eastAsia="SimSun" w:hAnsi="SimSun"/>
          <w:color w:val="000000" w:themeColor="text1"/>
          <w:lang w:eastAsia="zh-CN"/>
        </w:rPr>
        <w:t>0:20-28</w:t>
      </w:r>
      <w:r>
        <w:rPr>
          <w:rFonts w:ascii="SimSun" w:eastAsia="SimSun" w:hAnsi="SimSun" w:hint="eastAsia"/>
          <w:color w:val="000000" w:themeColor="text1"/>
          <w:lang w:eastAsia="zh-CN"/>
        </w:rPr>
        <w:t>，连妈妈也出面了，求主耶稣一件事情，两个儿子坐在主耶稣左右。可见，这是门徒中的一件大事。跟着主耶稣，能得到什么？地位在哪里？“喝的杯”，指的是被钉死。注意2</w:t>
      </w:r>
      <w:r>
        <w:rPr>
          <w:rFonts w:ascii="SimSun" w:eastAsia="SimSun" w:hAnsi="SimSun"/>
          <w:color w:val="000000" w:themeColor="text1"/>
          <w:lang w:eastAsia="zh-CN"/>
        </w:rPr>
        <w:t>4</w:t>
      </w:r>
      <w:r>
        <w:rPr>
          <w:rFonts w:ascii="SimSun" w:eastAsia="SimSun" w:hAnsi="SimSun" w:hint="eastAsia"/>
          <w:color w:val="000000" w:themeColor="text1"/>
          <w:lang w:eastAsia="zh-CN"/>
        </w:rPr>
        <w:t>节，十个门徒恼怒这两兄弟。2</w:t>
      </w:r>
      <w:r>
        <w:rPr>
          <w:rFonts w:ascii="SimSun" w:eastAsia="SimSun" w:hAnsi="SimSun"/>
          <w:color w:val="000000" w:themeColor="text1"/>
          <w:lang w:eastAsia="zh-CN"/>
        </w:rPr>
        <w:t>5</w:t>
      </w:r>
      <w:r>
        <w:rPr>
          <w:rFonts w:ascii="SimSun" w:eastAsia="SimSun" w:hAnsi="SimSun" w:hint="eastAsia"/>
          <w:color w:val="000000" w:themeColor="text1"/>
          <w:lang w:eastAsia="zh-CN"/>
        </w:rPr>
        <w:t>节，主耶稣让两兄弟靠近他然后说，</w:t>
      </w:r>
      <w:r>
        <w:rPr>
          <w:rFonts w:ascii="SimSun" w:eastAsia="SimSun" w:hAnsi="SimSun"/>
          <w:color w:val="000000" w:themeColor="text1"/>
          <w:lang w:eastAsia="zh-CN"/>
        </w:rPr>
        <w:t>26</w:t>
      </w:r>
      <w:r>
        <w:rPr>
          <w:rFonts w:ascii="SimSun" w:eastAsia="SimSun" w:hAnsi="SimSun" w:hint="eastAsia"/>
          <w:color w:val="000000" w:themeColor="text1"/>
          <w:lang w:eastAsia="zh-CN"/>
        </w:rPr>
        <w:t>节，神的国和世上的国不同，谁愿坐第一个位子，就必做人的仆人、奴隶；再看马太2</w:t>
      </w:r>
      <w:r>
        <w:rPr>
          <w:rFonts w:ascii="SimSun" w:eastAsia="SimSun" w:hAnsi="SimSun"/>
          <w:color w:val="000000" w:themeColor="text1"/>
          <w:lang w:eastAsia="zh-CN"/>
        </w:rPr>
        <w:t>3:11</w:t>
      </w:r>
      <w:r>
        <w:rPr>
          <w:rFonts w:ascii="SimSun" w:eastAsia="SimSun" w:hAnsi="SimSun" w:hint="eastAsia"/>
          <w:color w:val="000000" w:themeColor="text1"/>
          <w:lang w:eastAsia="zh-CN"/>
        </w:rPr>
        <w:t>，主耶稣是向宗教领袖讲话，也是对门徒讲；再看马可福音</w:t>
      </w:r>
      <w:r>
        <w:rPr>
          <w:rFonts w:ascii="SimSun" w:eastAsia="SimSun" w:hAnsi="SimSun"/>
          <w:color w:val="000000" w:themeColor="text1"/>
          <w:lang w:eastAsia="zh-CN"/>
        </w:rPr>
        <w:t>9:33-35</w:t>
      </w:r>
      <w:r>
        <w:rPr>
          <w:rFonts w:ascii="SimSun" w:eastAsia="SimSun" w:hAnsi="SimSun" w:hint="eastAsia"/>
          <w:color w:val="000000" w:themeColor="text1"/>
          <w:lang w:eastAsia="zh-CN"/>
        </w:rPr>
        <w:t>，马可1</w:t>
      </w:r>
      <w:r>
        <w:rPr>
          <w:rFonts w:ascii="SimSun" w:eastAsia="SimSun" w:hAnsi="SimSun"/>
          <w:color w:val="000000" w:themeColor="text1"/>
          <w:lang w:eastAsia="zh-CN"/>
        </w:rPr>
        <w:t>0:35-37</w:t>
      </w:r>
      <w:r>
        <w:rPr>
          <w:rFonts w:ascii="SimSun" w:eastAsia="SimSun" w:hAnsi="SimSun" w:hint="eastAsia"/>
          <w:color w:val="000000" w:themeColor="text1"/>
          <w:lang w:eastAsia="zh-CN"/>
        </w:rPr>
        <w:t>，路加9</w:t>
      </w:r>
      <w:r>
        <w:rPr>
          <w:rFonts w:ascii="SimSun" w:eastAsia="SimSun" w:hAnsi="SimSun"/>
          <w:color w:val="000000" w:themeColor="text1"/>
          <w:lang w:eastAsia="zh-CN"/>
        </w:rPr>
        <w:t>:46-48</w:t>
      </w:r>
      <w:r>
        <w:rPr>
          <w:rFonts w:ascii="SimSun" w:eastAsia="SimSun" w:hAnsi="SimSun" w:hint="eastAsia"/>
          <w:color w:val="000000" w:themeColor="text1"/>
          <w:lang w:eastAsia="zh-CN"/>
        </w:rPr>
        <w:t>，路加2</w:t>
      </w:r>
      <w:r>
        <w:rPr>
          <w:rFonts w:ascii="SimSun" w:eastAsia="SimSun" w:hAnsi="SimSun"/>
          <w:color w:val="000000" w:themeColor="text1"/>
          <w:lang w:eastAsia="zh-CN"/>
        </w:rPr>
        <w:t>2:24-27</w:t>
      </w:r>
      <w:r>
        <w:rPr>
          <w:rFonts w:ascii="SimSun" w:eastAsia="SimSun" w:hAnsi="SimSun" w:hint="eastAsia"/>
          <w:color w:val="000000" w:themeColor="text1"/>
          <w:lang w:eastAsia="zh-CN"/>
        </w:rPr>
        <w:t>是在逾越节讲的，在不同时段，这样的事一直发生。门徒跟从主耶稣三年多的时间里，他们一直想什么？他们关心自己，关心自己的位置。想想在教会里，我们是不是也和主耶稣的门徒一样？2</w:t>
      </w:r>
      <w:r>
        <w:rPr>
          <w:rFonts w:ascii="SimSun" w:eastAsia="SimSun" w:hAnsi="SimSun"/>
          <w:color w:val="000000" w:themeColor="text1"/>
          <w:lang w:eastAsia="zh-CN"/>
        </w:rPr>
        <w:t>000</w:t>
      </w:r>
      <w:r>
        <w:rPr>
          <w:rFonts w:ascii="SimSun" w:eastAsia="SimSun" w:hAnsi="SimSun" w:hint="eastAsia"/>
          <w:color w:val="000000" w:themeColor="text1"/>
          <w:lang w:eastAsia="zh-CN"/>
        </w:rPr>
        <w:t>年前，主耶稣在地上的时候，门徒一直在争吵。</w:t>
      </w:r>
    </w:p>
    <w:p w14:paraId="0F90080E" w14:textId="77777777" w:rsidR="0046414E" w:rsidRPr="00707F99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707F99">
        <w:rPr>
          <w:rFonts w:ascii="SimSun" w:eastAsia="SimSun" w:hAnsi="SimSun" w:hint="eastAsia"/>
          <w:b/>
          <w:bCs/>
          <w:color w:val="000000" w:themeColor="text1"/>
          <w:lang w:eastAsia="zh-CN"/>
        </w:rPr>
        <w:t>二．马太福音</w:t>
      </w:r>
      <w:r w:rsidRPr="00707F99">
        <w:rPr>
          <w:rFonts w:ascii="SimSun" w:eastAsia="SimSun" w:hAnsi="SimSun"/>
          <w:b/>
          <w:bCs/>
          <w:color w:val="000000" w:themeColor="text1"/>
          <w:lang w:eastAsia="zh-CN"/>
        </w:rPr>
        <w:t>18:2-5</w:t>
      </w:r>
      <w:r w:rsidRPr="00707F99">
        <w:rPr>
          <w:rFonts w:ascii="SimSun" w:eastAsia="SimSun" w:hAnsi="SimSun" w:hint="eastAsia"/>
          <w:b/>
          <w:bCs/>
          <w:color w:val="000000" w:themeColor="text1"/>
          <w:lang w:eastAsia="zh-CN"/>
        </w:rPr>
        <w:t>，门徒们应该有的特征</w:t>
      </w:r>
    </w:p>
    <w:p w14:paraId="2391AD12" w14:textId="77777777" w:rsidR="0046414E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主耶稣给门徒一些教导。</w:t>
      </w:r>
    </w:p>
    <w:p w14:paraId="26A956EB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2节，“小孩子”，出现在四福音书中很多次，在希腊文中用不同的字，这里是需要被管教的小孩。指向不成熟的小孩，需要父母的管教，从出</w:t>
      </w: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生到六岁以下。参见马太1</w:t>
      </w:r>
      <w:r>
        <w:rPr>
          <w:rFonts w:ascii="SimSun" w:eastAsia="SimSun" w:hAnsi="SimSun"/>
          <w:color w:val="000000" w:themeColor="text1"/>
          <w:lang w:eastAsia="zh-CN"/>
        </w:rPr>
        <w:t>9:13</w:t>
      </w:r>
      <w:r>
        <w:rPr>
          <w:rFonts w:ascii="SimSun" w:eastAsia="SimSun" w:hAnsi="SimSun" w:hint="eastAsia"/>
          <w:color w:val="000000" w:themeColor="text1"/>
          <w:lang w:eastAsia="zh-CN"/>
        </w:rPr>
        <w:t>，一样的字。犹太人会带小孩到拉比的面前，拉比把小孩抱起来，给他祝福。小孩是在天国里的，是得救的，在他还不能做选择的时候，他是得救的。记得大卫的儿子生病，大卫非常伤心，不吃饭，但是儿子死了，他非常高兴，起来吃饭了，他知道小孩到神那里去了。</w:t>
      </w:r>
    </w:p>
    <w:p w14:paraId="497844DF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3节，主耶稣知道门徒们是还不得救的。记得主耶稣诞生的时候，父母把耶稣带到圣殿，路加2</w:t>
      </w:r>
      <w:r>
        <w:rPr>
          <w:rFonts w:ascii="SimSun" w:eastAsia="SimSun" w:hAnsi="SimSun"/>
          <w:color w:val="000000" w:themeColor="text1"/>
          <w:lang w:eastAsia="zh-CN"/>
        </w:rPr>
        <w:t>:25</w:t>
      </w:r>
      <w:r>
        <w:rPr>
          <w:rFonts w:ascii="SimSun" w:eastAsia="SimSun" w:hAnsi="SimSun" w:hint="eastAsia"/>
          <w:color w:val="000000" w:themeColor="text1"/>
          <w:lang w:eastAsia="zh-CN"/>
        </w:rPr>
        <w:t>-</w:t>
      </w:r>
      <w:r>
        <w:rPr>
          <w:rFonts w:ascii="SimSun" w:eastAsia="SimSun" w:hAnsi="SimSun"/>
          <w:color w:val="000000" w:themeColor="text1"/>
          <w:lang w:eastAsia="zh-CN"/>
        </w:rPr>
        <w:t>30</w:t>
      </w:r>
      <w:r>
        <w:rPr>
          <w:rFonts w:ascii="SimSun" w:eastAsia="SimSun" w:hAnsi="SimSun" w:hint="eastAsia"/>
          <w:color w:val="000000" w:themeColor="text1"/>
          <w:lang w:eastAsia="zh-CN"/>
        </w:rPr>
        <w:t>，这里面的小孩子是一样的字。要回转像小孩。主耶稣来地上第一为了救赎，因为人犯了罪，主耶稣是羔羊，为世人赎罪；第二件事，马可福音强调的，就是人怎样进天国。今天教会中的很多人也没有进天国，一样的。世人以为门徒是耶稣的人，但耶稣知道他们还没有进神国。</w:t>
      </w:r>
    </w:p>
    <w:p w14:paraId="25F6EE23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4</w:t>
      </w:r>
      <w:r>
        <w:rPr>
          <w:rFonts w:ascii="SimSun" w:eastAsia="SimSun" w:hAnsi="SimSun" w:hint="eastAsia"/>
          <w:color w:val="000000" w:themeColor="text1"/>
          <w:lang w:eastAsia="zh-CN"/>
        </w:rPr>
        <w:t>节，要变成小孩子，要谦卑。6岁以前的小孩有什么特征呢？依靠父母，因为知道自己无助，需要依靠父母。谦卑是不靠自己，需要主耶稣。</w:t>
      </w:r>
    </w:p>
    <w:p w14:paraId="0D1A875D" w14:textId="77777777" w:rsidR="0046414E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5节，你的心需要谦卑，才能接待小孩。</w:t>
      </w:r>
    </w:p>
    <w:p w14:paraId="4DC7BBAC" w14:textId="77777777" w:rsidR="0046414E" w:rsidRPr="00513875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主耶稣教导门徒，怎样做才能进天国。</w:t>
      </w:r>
    </w:p>
    <w:p w14:paraId="02779ADE" w14:textId="77777777" w:rsidR="0046414E" w:rsidRPr="00707F99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707F99">
        <w:rPr>
          <w:rFonts w:ascii="SimSun" w:eastAsia="SimSun" w:hAnsi="SimSun" w:hint="eastAsia"/>
          <w:b/>
          <w:bCs/>
          <w:color w:val="000000" w:themeColor="text1"/>
          <w:lang w:eastAsia="zh-CN"/>
        </w:rPr>
        <w:t>【路加福音</w:t>
      </w:r>
      <w:r w:rsidRPr="00707F99">
        <w:rPr>
          <w:rFonts w:ascii="SimSun" w:eastAsia="SimSun" w:hAnsi="SimSun"/>
          <w:b/>
          <w:bCs/>
          <w:color w:val="000000" w:themeColor="text1"/>
          <w:lang w:eastAsia="zh-CN"/>
        </w:rPr>
        <w:t>9:49-50</w:t>
      </w:r>
      <w:r w:rsidRPr="00707F99">
        <w:rPr>
          <w:rFonts w:ascii="SimSun" w:eastAsia="SimSun" w:hAnsi="SimSun" w:hint="eastAsia"/>
          <w:b/>
          <w:bCs/>
          <w:color w:val="000000" w:themeColor="text1"/>
          <w:lang w:eastAsia="zh-CN"/>
        </w:rPr>
        <w:t>】</w:t>
      </w:r>
      <w:r w:rsidRPr="00707F99">
        <w:rPr>
          <w:rFonts w:ascii="SimSun" w:eastAsia="SimSun" w:hAnsi="SimSun"/>
          <w:b/>
          <w:bCs/>
          <w:color w:val="000000" w:themeColor="text1"/>
          <w:lang w:eastAsia="zh-CN"/>
        </w:rPr>
        <w:t xml:space="preserve"> </w:t>
      </w:r>
    </w:p>
    <w:p w14:paraId="417CE0E9" w14:textId="77777777" w:rsidR="0046414E" w:rsidRPr="00707F99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707F99">
        <w:rPr>
          <w:rFonts w:ascii="SimSun" w:eastAsia="SimSun" w:hAnsi="SimSun" w:hint="eastAsia"/>
          <w:b/>
          <w:bCs/>
          <w:color w:val="000000" w:themeColor="text1"/>
          <w:lang w:eastAsia="zh-CN"/>
        </w:rPr>
        <w:t>三．路加福音</w:t>
      </w:r>
      <w:r w:rsidRPr="00707F99">
        <w:rPr>
          <w:rFonts w:ascii="SimSun" w:eastAsia="SimSun" w:hAnsi="SimSun"/>
          <w:b/>
          <w:bCs/>
          <w:color w:val="000000" w:themeColor="text1"/>
          <w:lang w:eastAsia="zh-CN"/>
        </w:rPr>
        <w:t>9:49-50</w:t>
      </w:r>
      <w:r w:rsidRPr="00707F99">
        <w:rPr>
          <w:rFonts w:ascii="SimSun" w:eastAsia="SimSun" w:hAnsi="SimSun" w:hint="eastAsia"/>
          <w:b/>
          <w:bCs/>
          <w:color w:val="000000" w:themeColor="text1"/>
          <w:lang w:eastAsia="zh-CN"/>
        </w:rPr>
        <w:t>，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主</w:t>
      </w:r>
      <w:r w:rsidRPr="00707F99">
        <w:rPr>
          <w:rFonts w:ascii="SimSun" w:eastAsia="SimSun" w:hAnsi="SimSun" w:hint="eastAsia"/>
          <w:b/>
          <w:bCs/>
          <w:color w:val="000000" w:themeColor="text1"/>
          <w:lang w:eastAsia="zh-CN"/>
        </w:rPr>
        <w:t>耶稣告诉门徒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他</w:t>
      </w:r>
      <w:r w:rsidRPr="00707F99">
        <w:rPr>
          <w:rFonts w:ascii="SimSun" w:eastAsia="SimSun" w:hAnsi="SimSun" w:hint="eastAsia"/>
          <w:b/>
          <w:bCs/>
          <w:color w:val="000000" w:themeColor="text1"/>
          <w:lang w:eastAsia="zh-CN"/>
        </w:rPr>
        <w:t>来地上的目的</w:t>
      </w:r>
    </w:p>
    <w:p w14:paraId="6ECD0F34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4</w:t>
      </w:r>
      <w:r>
        <w:rPr>
          <w:rFonts w:ascii="SimSun" w:eastAsia="SimSun" w:hAnsi="SimSun"/>
          <w:color w:val="000000" w:themeColor="text1"/>
          <w:lang w:eastAsia="zh-CN"/>
        </w:rPr>
        <w:t>9</w:t>
      </w:r>
      <w:r>
        <w:rPr>
          <w:rFonts w:ascii="SimSun" w:eastAsia="SimSun" w:hAnsi="SimSun" w:hint="eastAsia"/>
          <w:color w:val="000000" w:themeColor="text1"/>
          <w:lang w:eastAsia="zh-CN"/>
        </w:rPr>
        <w:t>节，这赶鬼的人，不属于我们的人，所以就要禁止他。</w:t>
      </w:r>
    </w:p>
    <w:p w14:paraId="4BCD3673" w14:textId="77777777" w:rsidR="0046414E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50</w:t>
      </w:r>
      <w:r>
        <w:rPr>
          <w:rFonts w:ascii="SimSun" w:eastAsia="SimSun" w:hAnsi="SimSun" w:hint="eastAsia"/>
          <w:color w:val="000000" w:themeColor="text1"/>
          <w:lang w:eastAsia="zh-CN"/>
        </w:rPr>
        <w:t>节，主耶稣说不要禁止他。</w:t>
      </w:r>
    </w:p>
    <w:p w14:paraId="1AAEBDA9" w14:textId="77777777" w:rsidR="0046414E" w:rsidRPr="002B478A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当时门徒就有这个问题，那个人不属于他们，就要禁止他。今天我们的教会也有这个问题，路德会的、浸信会、长老会。保罗给了一个很好的例子，腓立比书1</w:t>
      </w:r>
      <w:r>
        <w:rPr>
          <w:rFonts w:ascii="SimSun" w:eastAsia="SimSun" w:hAnsi="SimSun"/>
          <w:color w:val="000000" w:themeColor="text1"/>
          <w:lang w:eastAsia="zh-CN"/>
        </w:rPr>
        <w:t>:15-19</w:t>
      </w:r>
      <w:r>
        <w:rPr>
          <w:rFonts w:ascii="SimSun" w:eastAsia="SimSun" w:hAnsi="SimSun" w:hint="eastAsia"/>
          <w:color w:val="000000" w:themeColor="text1"/>
          <w:lang w:eastAsia="zh-CN"/>
        </w:rPr>
        <w:t>，保罗被逼迫坐监牢，教会为他担心、祷告，他说不需要，说福音传开了，我可以欢喜。主耶稣的门徒当时关心的还是自己，不知道主耶稣到地上的目的，是把福音传开。不管人的动机如何，反正福音传开了。在教会越久的人，越想做大哥，在社会上经历越久的，越想做头。主耶稣说你们要回转，像小孩，谦卑才有希望，依靠神，承认自己不行。记得主耶稣登山变相时，神说这是我的爱子，你们要听他。要听主耶稣的话。</w:t>
      </w:r>
    </w:p>
    <w:p w14:paraId="3CAEB4BE" w14:textId="77777777" w:rsidR="0046414E" w:rsidRPr="00707F99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707F99">
        <w:rPr>
          <w:rFonts w:ascii="SimSun" w:eastAsia="SimSun" w:hAnsi="SimSun" w:hint="eastAsia"/>
          <w:b/>
          <w:bCs/>
          <w:color w:val="000000" w:themeColor="text1"/>
          <w:lang w:eastAsia="zh-CN"/>
        </w:rPr>
        <w:lastRenderedPageBreak/>
        <w:t>【马太福音</w:t>
      </w:r>
      <w:r w:rsidRPr="00707F99">
        <w:rPr>
          <w:rFonts w:ascii="SimSun" w:eastAsia="SimSun" w:hAnsi="SimSun"/>
          <w:b/>
          <w:bCs/>
          <w:color w:val="000000" w:themeColor="text1"/>
          <w:lang w:eastAsia="zh-CN"/>
        </w:rPr>
        <w:t>18:6-14</w:t>
      </w:r>
      <w:r w:rsidRPr="00707F99">
        <w:rPr>
          <w:rFonts w:ascii="SimSun" w:eastAsia="SimSun" w:hAnsi="SimSun" w:hint="eastAsia"/>
          <w:b/>
          <w:bCs/>
          <w:color w:val="000000" w:themeColor="text1"/>
          <w:lang w:eastAsia="zh-CN"/>
        </w:rPr>
        <w:t>】</w:t>
      </w:r>
      <w:r w:rsidRPr="00707F99">
        <w:rPr>
          <w:rFonts w:ascii="SimSun" w:eastAsia="SimSun" w:hAnsi="SimSun"/>
          <w:b/>
          <w:bCs/>
          <w:color w:val="000000" w:themeColor="text1"/>
          <w:lang w:eastAsia="zh-CN"/>
        </w:rPr>
        <w:t xml:space="preserve"> </w:t>
      </w:r>
    </w:p>
    <w:p w14:paraId="1558A748" w14:textId="77777777" w:rsidR="0046414E" w:rsidRPr="00707F99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707F99">
        <w:rPr>
          <w:rFonts w:ascii="SimSun" w:eastAsia="SimSun" w:hAnsi="SimSun" w:hint="eastAsia"/>
          <w:b/>
          <w:bCs/>
          <w:color w:val="000000" w:themeColor="text1"/>
          <w:lang w:eastAsia="zh-CN"/>
        </w:rPr>
        <w:t>四．马太福音</w:t>
      </w:r>
      <w:r w:rsidRPr="00707F99">
        <w:rPr>
          <w:rFonts w:ascii="SimSun" w:eastAsia="SimSun" w:hAnsi="SimSun"/>
          <w:b/>
          <w:bCs/>
          <w:color w:val="000000" w:themeColor="text1"/>
          <w:lang w:eastAsia="zh-CN"/>
        </w:rPr>
        <w:t>18:6-9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，</w:t>
      </w:r>
      <w:r w:rsidRPr="00707F99">
        <w:rPr>
          <w:rFonts w:ascii="SimSun" w:eastAsia="SimSun" w:hAnsi="SimSun" w:hint="eastAsia"/>
          <w:b/>
          <w:bCs/>
          <w:color w:val="000000" w:themeColor="text1"/>
          <w:lang w:eastAsia="zh-CN"/>
        </w:rPr>
        <w:t>使信耶稣的一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个</w:t>
      </w:r>
      <w:r w:rsidRPr="00707F99">
        <w:rPr>
          <w:rFonts w:ascii="SimSun" w:eastAsia="SimSun" w:hAnsi="SimSun" w:hint="eastAsia"/>
          <w:b/>
          <w:bCs/>
          <w:color w:val="000000" w:themeColor="text1"/>
          <w:lang w:eastAsia="zh-CN"/>
        </w:rPr>
        <w:t>小子跌倒的后果</w:t>
      </w:r>
    </w:p>
    <w:p w14:paraId="051628DC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6节，这里的“小子”，指刚刚信耶稣的、刚得救的，需要被教导的。有可能门徒没有耐心教导。使刚信我的人被绊倒的，你们就犯罪了。如果看到你们在争谁大，被绊倒了，这事就严重了。</w:t>
      </w:r>
    </w:p>
    <w:p w14:paraId="3E2A4023" w14:textId="77777777" w:rsidR="0046414E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7节，你们还是属于这个世界，绊倒人的事每天发生。</w:t>
      </w:r>
    </w:p>
    <w:p w14:paraId="75EB4BBD" w14:textId="77777777" w:rsidR="0046414E" w:rsidRPr="00316E4D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8</w:t>
      </w:r>
      <w:r>
        <w:rPr>
          <w:rFonts w:ascii="SimSun" w:eastAsia="SimSun" w:hAnsi="SimSun" w:hint="eastAsia"/>
          <w:color w:val="000000" w:themeColor="text1"/>
          <w:lang w:eastAsia="zh-CN"/>
        </w:rPr>
        <w:t>节，有一天我们要和神交账。任何让你犯罪的事，立刻停止，不要再继续。主耶稣在和门徒讲，有天堂也有地狱。他们跟着主耶稣，还不晓得主耶稣的心。主耶稣行神迹，是要他们认识耶稣是神的儿子，是弥赛亚。</w:t>
      </w:r>
    </w:p>
    <w:p w14:paraId="5EC5875F" w14:textId="77777777" w:rsidR="0046414E" w:rsidRDefault="0046414E">
      <w:pPr>
        <w:pStyle w:val="ListBullet"/>
        <w:numPr>
          <w:ilvl w:val="0"/>
          <w:numId w:val="55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707F99">
        <w:rPr>
          <w:rFonts w:ascii="SimSun" w:eastAsia="SimSun" w:hAnsi="SimSun" w:hint="eastAsia"/>
          <w:b/>
          <w:bCs/>
          <w:color w:val="000000" w:themeColor="text1"/>
          <w:lang w:eastAsia="zh-CN"/>
        </w:rPr>
        <w:t>马太福音</w:t>
      </w:r>
      <w:r w:rsidRPr="00707F99">
        <w:rPr>
          <w:rFonts w:ascii="SimSun" w:eastAsia="SimSun" w:hAnsi="SimSun"/>
          <w:b/>
          <w:bCs/>
          <w:color w:val="000000" w:themeColor="text1"/>
          <w:lang w:eastAsia="zh-CN"/>
        </w:rPr>
        <w:t>18:</w:t>
      </w:r>
      <w:r w:rsidRPr="00982268">
        <w:rPr>
          <w:rFonts w:ascii="SimSun" w:eastAsia="SimSun" w:hAnsi="SimSun"/>
          <w:b/>
          <w:bCs/>
          <w:color w:val="000000" w:themeColor="text1"/>
          <w:lang w:eastAsia="zh-CN"/>
        </w:rPr>
        <w:t>10-1</w:t>
      </w:r>
      <w:r w:rsidRPr="00707F99">
        <w:rPr>
          <w:rFonts w:ascii="SimSun" w:eastAsia="SimSun" w:hAnsi="SimSun"/>
          <w:b/>
          <w:bCs/>
          <w:color w:val="000000" w:themeColor="text1"/>
          <w:lang w:eastAsia="zh-CN"/>
        </w:rPr>
        <w:t>4</w:t>
      </w:r>
      <w:r w:rsidRPr="00707F99">
        <w:rPr>
          <w:rFonts w:ascii="SimSun" w:eastAsia="SimSun" w:hAnsi="SimSun" w:hint="eastAsia"/>
          <w:b/>
          <w:bCs/>
          <w:color w:val="000000" w:themeColor="text1"/>
          <w:lang w:eastAsia="zh-CN"/>
        </w:rPr>
        <w:t>，</w:t>
      </w:r>
      <w:r w:rsidRPr="00982268">
        <w:rPr>
          <w:rFonts w:ascii="SimSun" w:eastAsia="SimSun" w:hAnsi="SimSun" w:hint="eastAsia"/>
          <w:b/>
          <w:bCs/>
          <w:color w:val="000000" w:themeColor="text1"/>
          <w:lang w:eastAsia="zh-CN"/>
        </w:rPr>
        <w:t>天父的关心爱护</w:t>
      </w:r>
    </w:p>
    <w:p w14:paraId="5AE72F23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10</w:t>
      </w:r>
      <w:r>
        <w:rPr>
          <w:rFonts w:ascii="SimSun" w:eastAsia="SimSun" w:hAnsi="SimSun" w:hint="eastAsia"/>
          <w:color w:val="000000" w:themeColor="text1"/>
          <w:lang w:eastAsia="zh-CN"/>
        </w:rPr>
        <w:t>节，不可轻看这些刚信主的人。教会里也会这样。不要藐视、轻看刚刚信主的弟兄姐妹，天父有差派天使保护他们。我们很多时候不知道，神派天使保护我们，有的人不止一个。</w:t>
      </w:r>
    </w:p>
    <w:p w14:paraId="72083392" w14:textId="77777777" w:rsidR="0046414E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1</w:t>
      </w:r>
      <w:r>
        <w:rPr>
          <w:rFonts w:ascii="SimSun" w:eastAsia="SimSun" w:hAnsi="SimSun" w:hint="eastAsia"/>
          <w:color w:val="000000" w:themeColor="text1"/>
          <w:lang w:eastAsia="zh-CN"/>
        </w:rPr>
        <w:t>节，主耶稣来到地上的目的，是寻找迷失的羔羊。</w:t>
      </w:r>
    </w:p>
    <w:p w14:paraId="3FAF4A6C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2</w:t>
      </w:r>
      <w:r>
        <w:rPr>
          <w:rFonts w:ascii="SimSun" w:eastAsia="SimSun" w:hAnsi="SimSun" w:hint="eastAsia"/>
          <w:color w:val="000000" w:themeColor="text1"/>
          <w:lang w:eastAsia="zh-CN"/>
        </w:rPr>
        <w:t>节，牧羊人一般是穷人，替人看羊。走失一只羊，是要赔的。被野兽抓走的，如果找到骨头，拿回去就不要赔了。这个故事，主耶稣是说我是那大牧者，天父的眼里每一只羊都是重要的。</w:t>
      </w:r>
    </w:p>
    <w:p w14:paraId="42C6D7BE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信主的人，每一个都在神的心里。尽管你是刚刚信主的，只要你承认自己是那迷失的，天父都愿意接纳你。</w:t>
      </w:r>
    </w:p>
    <w:p w14:paraId="614F6AF0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今年的经文我们读了，要明白自己是不是已经进了天国，是不是把福音传开。</w:t>
      </w:r>
    </w:p>
    <w:p w14:paraId="3EC66E00" w14:textId="77777777" w:rsidR="0046414E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 w:hint="eastAsia"/>
          <w:color w:val="000000" w:themeColor="text1"/>
          <w:lang w:eastAsia="zh-CN"/>
        </w:rPr>
      </w:pPr>
    </w:p>
    <w:p w14:paraId="5D76D6A8" w14:textId="77777777" w:rsidR="0046414E" w:rsidRPr="00442CA6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442CA6">
        <w:rPr>
          <w:rFonts w:ascii="SimSun" w:eastAsia="SimSun" w:hAnsi="SimSun" w:hint="eastAsia"/>
          <w:b/>
          <w:bCs/>
          <w:color w:val="000000" w:themeColor="text1"/>
          <w:lang w:eastAsia="zh-CN"/>
        </w:rPr>
        <w:t>问题与分享：</w:t>
      </w:r>
    </w:p>
    <w:p w14:paraId="3315D103" w14:textId="77777777" w:rsidR="0046414E" w:rsidRDefault="0046414E">
      <w:pPr>
        <w:pStyle w:val="ListBullet"/>
        <w:numPr>
          <w:ilvl w:val="0"/>
          <w:numId w:val="56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路加2</w:t>
      </w:r>
      <w:r>
        <w:rPr>
          <w:rFonts w:ascii="SimSun" w:eastAsia="SimSun" w:hAnsi="SimSun"/>
          <w:color w:val="000000" w:themeColor="text1"/>
          <w:lang w:eastAsia="zh-CN"/>
        </w:rPr>
        <w:t>:25</w:t>
      </w:r>
      <w:r>
        <w:rPr>
          <w:rFonts w:ascii="SimSun" w:eastAsia="SimSun" w:hAnsi="SimSun" w:hint="eastAsia"/>
          <w:color w:val="000000" w:themeColor="text1"/>
          <w:lang w:eastAsia="zh-CN"/>
        </w:rPr>
        <w:t>，又有圣灵在他身上，圣灵在主耶稣以前就降临了吗？</w:t>
      </w:r>
    </w:p>
    <w:p w14:paraId="67001BBB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教会开始的时候，圣灵内驻。在旧约时代，圣灵没有内驻，圣灵进去又离开，旧约中的先知们都有圣灵的带领，但没有内驻。所以大卫的祷告，求你的圣灵不要离开我。新约时再这样说，是不对的。</w:t>
      </w:r>
    </w:p>
    <w:p w14:paraId="0A34C541" w14:textId="77777777" w:rsidR="0046414E" w:rsidRDefault="0046414E">
      <w:pPr>
        <w:pStyle w:val="ListBullet"/>
        <w:numPr>
          <w:ilvl w:val="0"/>
          <w:numId w:val="56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马太1</w:t>
      </w:r>
      <w:r>
        <w:rPr>
          <w:rFonts w:ascii="SimSun" w:eastAsia="SimSun" w:hAnsi="SimSun"/>
          <w:color w:val="000000" w:themeColor="text1"/>
          <w:lang w:eastAsia="zh-CN"/>
        </w:rPr>
        <w:t>8:3</w:t>
      </w:r>
      <w:r>
        <w:rPr>
          <w:rFonts w:ascii="SimSun" w:eastAsia="SimSun" w:hAnsi="SimSun" w:hint="eastAsia"/>
          <w:color w:val="000000" w:themeColor="text1"/>
          <w:lang w:eastAsia="zh-CN"/>
        </w:rPr>
        <w:t>，另外一节经文又说天国里尽是这样的小孩子。</w:t>
      </w:r>
    </w:p>
    <w:p w14:paraId="25800CCE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天国里就是这样的小孩子。这个年龄段的小孩子依靠父母。再怎样调皮的孩子，如果父母说不要你了，都会受不了。如果一个人不谦卑，怎么可能悔改呢？记得八福，第一个是虚心的人有福了。</w:t>
      </w:r>
    </w:p>
    <w:p w14:paraId="3C780B89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路加9</w:t>
      </w:r>
      <w:r>
        <w:rPr>
          <w:rFonts w:ascii="SimSun" w:eastAsia="SimSun" w:hAnsi="SimSun"/>
          <w:color w:val="000000" w:themeColor="text1"/>
          <w:lang w:eastAsia="zh-CN"/>
        </w:rPr>
        <w:t>:50</w:t>
      </w:r>
      <w:r>
        <w:rPr>
          <w:rFonts w:ascii="SimSun" w:eastAsia="SimSun" w:hAnsi="SimSun" w:hint="eastAsia"/>
          <w:color w:val="000000" w:themeColor="text1"/>
          <w:lang w:eastAsia="zh-CN"/>
        </w:rPr>
        <w:t>，不敌挡你们的，就是帮助你们的，但是天主教，耶和华见证人教怎么解释呢？他们传的不对。</w:t>
      </w:r>
    </w:p>
    <w:p w14:paraId="645F524C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不管人的动机怎样，神可以用的。我们可以阻止吗，我们是谁？如果有认识的朋友信的不对，你可以帮助他。这里的经文，应该指的是那个人传的是对的，但是不属于“我们”。</w:t>
      </w:r>
    </w:p>
    <w:p w14:paraId="37E50B0C" w14:textId="77777777" w:rsidR="0046414E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4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有些人会说，我不反对你们的神，但是我什么都信。</w:t>
      </w:r>
    </w:p>
    <w:p w14:paraId="68E5923D" w14:textId="77777777" w:rsidR="0046414E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翻开圣经，主耶稣是独一真神。</w:t>
      </w:r>
    </w:p>
    <w:p w14:paraId="4A2827EB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5.</w:t>
      </w:r>
      <w:r>
        <w:rPr>
          <w:rFonts w:ascii="SimSun" w:eastAsia="SimSun" w:hAnsi="SimSun" w:hint="eastAsia"/>
          <w:color w:val="000000" w:themeColor="text1"/>
          <w:lang w:eastAsia="zh-CN"/>
        </w:rPr>
        <w:t>前面主耶稣要交税，所以门徒会认为，权力很重要，所以问谁大。主耶稣说当有的态度就是谦卑，是不是这样？</w:t>
      </w:r>
    </w:p>
    <w:p w14:paraId="01904295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主耶稣的意思是你们还没有进天国，你们先回转。所以接下来就讲，不要使人跌倒。</w:t>
      </w:r>
    </w:p>
    <w:p w14:paraId="16570A4D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6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世上的君王没有什么了不起，只要回转像小孩子，在天国里就是最大的。</w:t>
      </w:r>
    </w:p>
    <w:p w14:paraId="2432D9FB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7.</w:t>
      </w:r>
      <w:r>
        <w:rPr>
          <w:rFonts w:ascii="SimSun" w:eastAsia="SimSun" w:hAnsi="SimSun" w:hint="eastAsia"/>
          <w:color w:val="000000" w:themeColor="text1"/>
          <w:lang w:eastAsia="zh-CN"/>
        </w:rPr>
        <w:t>以前困扰很久的事情，今天得释放了。就是教会里，教会和教会之间好复杂，混乱，该归属哪个教会都成问题。今天查经后，心结终于得释放了。不管你是怎样的动机，终究是为了福音能传开。还有，神不会轻看人，他关心每一个得救的人。这也提醒了自己。</w:t>
      </w:r>
    </w:p>
    <w:p w14:paraId="4DE14564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主耶稣把小孩子带到门徒之间，然后紧接着就是小子，主耶稣说你们这样的态度（争谁大），会使人跌倒。要明白主耶稣在地上建立教会的目的，不要把世上的做事态度带到教会里。</w:t>
      </w:r>
    </w:p>
    <w:p w14:paraId="562FEF4C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lastRenderedPageBreak/>
        <w:t>8.</w:t>
      </w:r>
      <w:r>
        <w:rPr>
          <w:rFonts w:ascii="SimSun" w:eastAsia="SimSun" w:hAnsi="SimSun" w:hint="eastAsia"/>
          <w:color w:val="000000" w:themeColor="text1"/>
          <w:lang w:eastAsia="zh-CN"/>
        </w:rPr>
        <w:t>小孩子没有决定权，是主耶稣把他带到门徒中间，所以我们在教会遇到事情不要轻易说话，要等待主耶稣的带领再说话。</w:t>
      </w:r>
    </w:p>
    <w:p w14:paraId="07FC103A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9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到教会来是看神来的，不要看人。</w:t>
      </w:r>
    </w:p>
    <w:p w14:paraId="6C073DD6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但是要注意，还不信的人来的时候，还不会看神，他们就会看人，有时就被绊倒了。</w:t>
      </w:r>
    </w:p>
    <w:p w14:paraId="6CDC207E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我们中国的教会里会有长辈、属灵的前辈这些观念，年轻人来了没有发言权，只有学看的份，然后一代一代地传下来教会的观念，这种情况一定要小心。</w:t>
      </w:r>
    </w:p>
    <w:p w14:paraId="53D77563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迷失的羔羊，就是已经走向世界了，自己还不知道。要认识到自己是迷失的，才会得救。</w:t>
      </w:r>
    </w:p>
    <w:p w14:paraId="0BBF3B4C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0.</w:t>
      </w:r>
      <w:r>
        <w:rPr>
          <w:rFonts w:ascii="SimSun" w:eastAsia="SimSun" w:hAnsi="SimSun" w:hint="eastAsia"/>
          <w:color w:val="000000" w:themeColor="text1"/>
          <w:lang w:eastAsia="zh-CN"/>
        </w:rPr>
        <w:t>上讲台讲道是很重要的，但是有时候讲的有问题。比如，讲的是神是创造天地万物的，我们要学像基督，所以也要创新。</w:t>
      </w:r>
    </w:p>
    <w:p w14:paraId="42528E67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在合适的机会，还是要把看法讲出来。</w:t>
      </w:r>
    </w:p>
    <w:p w14:paraId="10BA3DC5" w14:textId="70E8147B" w:rsidR="0046414E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1266B01E" w14:textId="658E4E50" w:rsidR="00835165" w:rsidRDefault="00835165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1F5F2EC7" w14:textId="76F6692E" w:rsidR="00835165" w:rsidRDefault="00835165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662DF083" w14:textId="12A20870" w:rsidR="00835165" w:rsidRDefault="00835165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6D2A5AB8" w14:textId="7D5086DE" w:rsidR="00835165" w:rsidRDefault="00835165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1552FA7F" w14:textId="2EE2A86F" w:rsidR="00835165" w:rsidRDefault="00835165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48646884" w14:textId="6D030599" w:rsidR="00835165" w:rsidRDefault="00835165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27FAABD4" w14:textId="48EC8E02" w:rsidR="00835165" w:rsidRDefault="00835165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3610B7D9" w14:textId="5F8D75A8" w:rsidR="00835165" w:rsidRDefault="00835165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50E797D4" w14:textId="7C24D624" w:rsidR="00835165" w:rsidRDefault="00835165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2C38265B" w14:textId="0A670453" w:rsidR="00835165" w:rsidRDefault="00835165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2D1D9E13" w14:textId="77777777" w:rsidR="00835165" w:rsidRDefault="00835165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 w:hint="eastAsia"/>
          <w:color w:val="000000" w:themeColor="text1"/>
          <w:lang w:eastAsia="zh-CN"/>
        </w:rPr>
      </w:pPr>
    </w:p>
    <w:p w14:paraId="53E0644A" w14:textId="43327335" w:rsidR="0046414E" w:rsidRPr="00982268" w:rsidRDefault="0046414E" w:rsidP="0046414E">
      <w:pPr>
        <w:pStyle w:val="Heading1"/>
        <w:rPr>
          <w:rFonts w:ascii="SimSun" w:eastAsia="SimSun" w:hAnsi="SimSun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bookmarkStart w:id="80" w:name="_Toc180860595"/>
      <w:r w:rsidRPr="006C0A6E">
        <w:rPr>
          <w:rFonts w:hint="eastAsia"/>
          <w:lang w:eastAsia="zh-CN"/>
        </w:rPr>
        <w:lastRenderedPageBreak/>
        <w:t>基督的生平</w:t>
      </w:r>
      <w:r w:rsidR="006C0A6E">
        <w:rPr>
          <w:rFonts w:hint="eastAsia"/>
          <w:lang w:eastAsia="zh-CN"/>
        </w:rPr>
        <w:t>与教导</w:t>
      </w:r>
      <w:r w:rsidRPr="006C0A6E">
        <w:rPr>
          <w:rFonts w:hint="eastAsia"/>
          <w:lang w:eastAsia="zh-CN"/>
        </w:rPr>
        <w:t>（五十六）</w:t>
      </w:r>
      <w:r w:rsidRPr="006C0A6E">
        <w:rPr>
          <w:rFonts w:hint="eastAsia"/>
          <w:lang w:eastAsia="zh-CN"/>
        </w:rPr>
        <w:t xml:space="preserve">: </w:t>
      </w:r>
      <w:r w:rsidRPr="006C0A6E">
        <w:rPr>
          <w:rFonts w:hint="eastAsia"/>
          <w:lang w:eastAsia="zh-CN"/>
        </w:rPr>
        <w:t>饶恕人的生活方式</w:t>
      </w:r>
      <w:bookmarkEnd w:id="80"/>
    </w:p>
    <w:p w14:paraId="62744DC9" w14:textId="77777777" w:rsidR="0046414E" w:rsidRPr="002C6ECD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时间</w:t>
      </w:r>
      <w:r>
        <w:rPr>
          <w:rFonts w:ascii="SimSun" w:eastAsia="SimSun" w:hAnsi="SimSun" w:hint="eastAsia"/>
          <w:color w:val="000000" w:themeColor="text1"/>
          <w:lang w:eastAsia="zh-CN"/>
        </w:rPr>
        <w:t>：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2</w:t>
      </w:r>
      <w:r w:rsidRPr="002C6ECD">
        <w:rPr>
          <w:rFonts w:ascii="SimSun" w:eastAsia="SimSun" w:hAnsi="SimSun"/>
          <w:color w:val="000000" w:themeColor="text1"/>
          <w:lang w:eastAsia="zh-CN"/>
        </w:rPr>
        <w:t>02</w:t>
      </w:r>
      <w:r>
        <w:rPr>
          <w:rFonts w:ascii="SimSun" w:eastAsia="SimSun" w:hAnsi="SimSun"/>
          <w:color w:val="000000" w:themeColor="text1"/>
          <w:lang w:eastAsia="zh-CN"/>
        </w:rPr>
        <w:t>4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年</w:t>
      </w:r>
      <w:r>
        <w:rPr>
          <w:rFonts w:ascii="SimSun" w:eastAsia="SimSun" w:hAnsi="SimSun"/>
          <w:color w:val="000000" w:themeColor="text1"/>
          <w:lang w:eastAsia="zh-CN"/>
        </w:rPr>
        <w:t>3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月</w:t>
      </w: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日</w:t>
      </w:r>
    </w:p>
    <w:p w14:paraId="22D90F3C" w14:textId="77777777" w:rsidR="0046414E" w:rsidRPr="00004E74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相关经文</w:t>
      </w:r>
      <w:r>
        <w:rPr>
          <w:rFonts w:ascii="SimSun" w:eastAsia="SimSun" w:hAnsi="SimSun" w:hint="eastAsia"/>
          <w:color w:val="000000" w:themeColor="text1"/>
          <w:lang w:eastAsia="zh-CN"/>
        </w:rPr>
        <w:t>：</w:t>
      </w:r>
      <w:r w:rsidRPr="00004E74">
        <w:rPr>
          <w:rFonts w:ascii="SimSun" w:eastAsia="SimSun" w:hAnsi="SimSun" w:hint="eastAsia"/>
          <w:color w:val="000000" w:themeColor="text1"/>
          <w:lang w:eastAsia="zh-CN"/>
        </w:rPr>
        <w:t>马太福音</w:t>
      </w:r>
      <w:r w:rsidRPr="00004E74">
        <w:rPr>
          <w:rFonts w:ascii="SimSun" w:eastAsia="SimSun" w:hAnsi="SimSun"/>
          <w:color w:val="000000" w:themeColor="text1"/>
          <w:lang w:eastAsia="zh-CN"/>
        </w:rPr>
        <w:t xml:space="preserve">18:15-35 </w:t>
      </w:r>
    </w:p>
    <w:p w14:paraId="7C2A23E5" w14:textId="77777777" w:rsidR="0046414E" w:rsidRPr="00B053A7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今天的主题是饶恕。</w:t>
      </w:r>
      <w:r w:rsidRPr="00B053A7">
        <w:rPr>
          <w:rFonts w:ascii="SimSun" w:eastAsia="SimSun" w:hAnsi="SimSun" w:hint="eastAsia"/>
          <w:b/>
          <w:bCs/>
          <w:color w:val="000000" w:themeColor="text1"/>
          <w:lang w:eastAsia="zh-CN"/>
        </w:rPr>
        <w:t>天国的子民应该是饶恕人的人，饶恕应该是我们的生活方式。</w:t>
      </w:r>
    </w:p>
    <w:p w14:paraId="77B003BF" w14:textId="77777777" w:rsidR="0046414E" w:rsidRPr="00B053A7" w:rsidRDefault="0046414E">
      <w:pPr>
        <w:pStyle w:val="ListBullet"/>
        <w:numPr>
          <w:ilvl w:val="0"/>
          <w:numId w:val="57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B053A7">
        <w:rPr>
          <w:rFonts w:ascii="SimSun" w:eastAsia="SimSun" w:hAnsi="SimSun" w:hint="eastAsia"/>
          <w:b/>
          <w:bCs/>
          <w:color w:val="000000" w:themeColor="text1"/>
          <w:lang w:eastAsia="zh-CN"/>
        </w:rPr>
        <w:t>马太福音</w:t>
      </w:r>
      <w:r w:rsidRPr="00B053A7">
        <w:rPr>
          <w:rFonts w:ascii="SimSun" w:eastAsia="SimSun" w:hAnsi="SimSun"/>
          <w:b/>
          <w:bCs/>
          <w:color w:val="000000" w:themeColor="text1"/>
          <w:lang w:eastAsia="zh-CN"/>
        </w:rPr>
        <w:t>18:15</w:t>
      </w:r>
      <w:r w:rsidRPr="00B053A7">
        <w:rPr>
          <w:rFonts w:ascii="SimSun" w:eastAsia="SimSun" w:hAnsi="SimSun" w:hint="eastAsia"/>
          <w:b/>
          <w:bCs/>
          <w:color w:val="000000" w:themeColor="text1"/>
          <w:lang w:eastAsia="zh-CN"/>
        </w:rPr>
        <w:t>，当饶恕的时机来到时我们该有的明确行动</w:t>
      </w:r>
    </w:p>
    <w:p w14:paraId="368CA475" w14:textId="77777777" w:rsidR="0046414E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当神给我们机会，我们有没有抓住机会饶恕人？</w:t>
      </w:r>
    </w:p>
    <w:p w14:paraId="4C8DEFE6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上周我们查的经文马太1</w:t>
      </w:r>
      <w:r>
        <w:rPr>
          <w:rFonts w:ascii="SimSun" w:eastAsia="SimSun" w:hAnsi="SimSun"/>
          <w:color w:val="000000" w:themeColor="text1"/>
          <w:lang w:eastAsia="zh-CN"/>
        </w:rPr>
        <w:t>8:10</w:t>
      </w:r>
      <w:r>
        <w:rPr>
          <w:rFonts w:ascii="SimSun" w:eastAsia="SimSun" w:hAnsi="SimSun" w:hint="eastAsia"/>
          <w:color w:val="000000" w:themeColor="text1"/>
          <w:lang w:eastAsia="zh-CN"/>
        </w:rPr>
        <w:t>，你们要小心，不可轻信这小子里的一个，他们的使者在天上常见我天父的面。这年龄的小孩非常依靠父母，看到自己的无能，需要神。</w:t>
      </w:r>
    </w:p>
    <w:p w14:paraId="7C392AC2" w14:textId="77777777" w:rsidR="0046414E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如果有人得罪你（这里仅针对主内的弟兄姐妹），做法有三个步骤：</w:t>
      </w:r>
    </w:p>
    <w:p w14:paraId="382A5D5F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5</w:t>
      </w:r>
      <w:r>
        <w:rPr>
          <w:rFonts w:ascii="SimSun" w:eastAsia="SimSun" w:hAnsi="SimSun" w:hint="eastAsia"/>
          <w:color w:val="000000" w:themeColor="text1"/>
          <w:lang w:eastAsia="zh-CN"/>
        </w:rPr>
        <w:t>节，有人得罪你，</w:t>
      </w:r>
      <w:r w:rsidRPr="00B34602">
        <w:rPr>
          <w:rFonts w:ascii="SimSun" w:eastAsia="SimSun" w:hAnsi="SimSun" w:hint="eastAsia"/>
          <w:b/>
          <w:bCs/>
          <w:color w:val="000000" w:themeColor="text1"/>
          <w:lang w:eastAsia="zh-CN"/>
        </w:rPr>
        <w:t>第一步不要告诉人。</w:t>
      </w:r>
      <w:r>
        <w:rPr>
          <w:rFonts w:ascii="SimSun" w:eastAsia="SimSun" w:hAnsi="SimSun" w:hint="eastAsia"/>
          <w:color w:val="000000" w:themeColor="text1"/>
          <w:lang w:eastAsia="zh-CN"/>
        </w:rPr>
        <w:t>世人会先去告诉人，天国的子民不是这样。要主动找到这人。先预备好你的心，一对一地，指出他的错来。原文中是带着责备。要把他的罪清楚地讲出来。今天教会中的很多问题，就因为没有按照主耶稣讲的做。提摩太前书5</w:t>
      </w:r>
      <w:r>
        <w:rPr>
          <w:rFonts w:ascii="SimSun" w:eastAsia="SimSun" w:hAnsi="SimSun"/>
          <w:color w:val="000000" w:themeColor="text1"/>
          <w:lang w:eastAsia="zh-CN"/>
        </w:rPr>
        <w:t>:20</w:t>
      </w:r>
      <w:r>
        <w:rPr>
          <w:rFonts w:ascii="SimSun" w:eastAsia="SimSun" w:hAnsi="SimSun" w:hint="eastAsia"/>
          <w:color w:val="000000" w:themeColor="text1"/>
          <w:lang w:eastAsia="zh-CN"/>
        </w:rPr>
        <w:t>，“犯罪的人，当在众人面前责备他，叫其余的人也可以惧怕”；提摩太后书4</w:t>
      </w:r>
      <w:r>
        <w:rPr>
          <w:rFonts w:ascii="SimSun" w:eastAsia="SimSun" w:hAnsi="SimSun"/>
          <w:color w:val="000000" w:themeColor="text1"/>
          <w:lang w:eastAsia="zh-CN"/>
        </w:rPr>
        <w:t>:2</w:t>
      </w:r>
      <w:r>
        <w:rPr>
          <w:rFonts w:ascii="SimSun" w:eastAsia="SimSun" w:hAnsi="SimSun" w:hint="eastAsia"/>
          <w:color w:val="000000" w:themeColor="text1"/>
          <w:lang w:eastAsia="zh-CN"/>
        </w:rPr>
        <w:t>，“务要传道，无论得时不得时总要专心，并用百般的忍耐、各样的教训责备人，警戒人，劝勉人”。责备，一样的字。教会里有属灵层面不同的人，有信主几十年，有刚刚信主的人，我们不要绊倒人。加拉太书6</w:t>
      </w:r>
      <w:r>
        <w:rPr>
          <w:rFonts w:ascii="SimSun" w:eastAsia="SimSun" w:hAnsi="SimSun"/>
          <w:color w:val="000000" w:themeColor="text1"/>
          <w:lang w:eastAsia="zh-CN"/>
        </w:rPr>
        <w:t>:1-2</w:t>
      </w:r>
      <w:r>
        <w:rPr>
          <w:rFonts w:ascii="SimSun" w:eastAsia="SimSun" w:hAnsi="SimSun" w:hint="eastAsia"/>
          <w:color w:val="000000" w:themeColor="text1"/>
          <w:lang w:eastAsia="zh-CN"/>
        </w:rPr>
        <w:t>，用温柔的心把他挽回过来。</w:t>
      </w:r>
    </w:p>
    <w:p w14:paraId="4C4CD9F5" w14:textId="77777777" w:rsidR="0046414E" w:rsidRPr="00B053A7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他若听，你便得了你的弟兄。主要目的是得那个弟兄。腓立比书1</w:t>
      </w:r>
      <w:r>
        <w:rPr>
          <w:rFonts w:ascii="SimSun" w:eastAsia="SimSun" w:hAnsi="SimSun"/>
          <w:color w:val="000000" w:themeColor="text1"/>
          <w:lang w:eastAsia="zh-CN"/>
        </w:rPr>
        <w:t>:21</w:t>
      </w:r>
      <w:r>
        <w:rPr>
          <w:rFonts w:ascii="SimSun" w:eastAsia="SimSun" w:hAnsi="SimSun" w:hint="eastAsia"/>
          <w:color w:val="000000" w:themeColor="text1"/>
          <w:lang w:eastAsia="zh-CN"/>
        </w:rPr>
        <w:t>，“因我活着就是基督，我死了就有益处”；</w:t>
      </w:r>
      <w:r w:rsidRPr="008E2215">
        <w:rPr>
          <w:rFonts w:ascii="SimSun" w:eastAsia="SimSun" w:hAnsi="SimSun" w:hint="eastAsia"/>
          <w:color w:val="000000" w:themeColor="text1"/>
          <w:lang w:eastAsia="zh-CN"/>
        </w:rPr>
        <w:t xml:space="preserve"> </w:t>
      </w:r>
      <w:r>
        <w:rPr>
          <w:rFonts w:ascii="SimSun" w:eastAsia="SimSun" w:hAnsi="SimSun" w:hint="eastAsia"/>
          <w:color w:val="000000" w:themeColor="text1"/>
          <w:lang w:eastAsia="zh-CN"/>
        </w:rPr>
        <w:t>腓立比书3</w:t>
      </w:r>
      <w:r>
        <w:rPr>
          <w:rFonts w:ascii="SimSun" w:eastAsia="SimSun" w:hAnsi="SimSun"/>
          <w:color w:val="000000" w:themeColor="text1"/>
          <w:lang w:eastAsia="zh-CN"/>
        </w:rPr>
        <w:t>:7</w:t>
      </w:r>
      <w:r>
        <w:rPr>
          <w:rFonts w:ascii="SimSun" w:eastAsia="SimSun" w:hAnsi="SimSun" w:hint="eastAsia"/>
          <w:color w:val="000000" w:themeColor="text1"/>
          <w:lang w:eastAsia="zh-CN"/>
        </w:rPr>
        <w:t>，</w:t>
      </w:r>
      <w:r>
        <w:rPr>
          <w:rFonts w:ascii="SimSun" w:eastAsia="SimSun" w:hAnsi="SimSun"/>
          <w:color w:val="000000" w:themeColor="text1"/>
          <w:lang w:eastAsia="zh-CN"/>
        </w:rPr>
        <w:t>“</w:t>
      </w:r>
      <w:r>
        <w:rPr>
          <w:rFonts w:ascii="SimSun" w:eastAsia="SimSun" w:hAnsi="SimSun" w:hint="eastAsia"/>
          <w:color w:val="000000" w:themeColor="text1"/>
          <w:lang w:eastAsia="zh-CN"/>
        </w:rPr>
        <w:t>只是我先前以为与我有益的，我现在因基督都当作有损的”。“有益的”就是“得了”。</w:t>
      </w:r>
    </w:p>
    <w:p w14:paraId="3B525AAE" w14:textId="77777777" w:rsidR="0046414E" w:rsidRPr="00FB55B5" w:rsidRDefault="0046414E">
      <w:pPr>
        <w:pStyle w:val="ListBullet"/>
        <w:numPr>
          <w:ilvl w:val="0"/>
          <w:numId w:val="57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FB55B5">
        <w:rPr>
          <w:rFonts w:ascii="SimSun" w:eastAsia="SimSun" w:hAnsi="SimSun" w:hint="eastAsia"/>
          <w:b/>
          <w:bCs/>
          <w:color w:val="000000" w:themeColor="text1"/>
          <w:lang w:eastAsia="zh-CN"/>
        </w:rPr>
        <w:t>马太福音</w:t>
      </w:r>
      <w:r w:rsidRPr="00FB55B5">
        <w:rPr>
          <w:rFonts w:ascii="SimSun" w:eastAsia="SimSun" w:hAnsi="SimSun"/>
          <w:b/>
          <w:bCs/>
          <w:color w:val="000000" w:themeColor="text1"/>
          <w:lang w:eastAsia="zh-CN"/>
        </w:rPr>
        <w:t>18:16-17</w:t>
      </w:r>
      <w:r w:rsidRPr="00FB55B5">
        <w:rPr>
          <w:rFonts w:ascii="SimSun" w:eastAsia="SimSun" w:hAnsi="SimSun" w:hint="eastAsia"/>
          <w:b/>
          <w:bCs/>
          <w:color w:val="000000" w:themeColor="text1"/>
          <w:lang w:eastAsia="zh-CN"/>
        </w:rPr>
        <w:t>，当我们想要饶恕时可能会出现的阻力</w:t>
      </w:r>
    </w:p>
    <w:p w14:paraId="616D9469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B34602">
        <w:rPr>
          <w:rFonts w:ascii="SimSun" w:eastAsia="SimSun" w:hAnsi="SimSun"/>
          <w:b/>
          <w:bCs/>
          <w:color w:val="000000" w:themeColor="text1"/>
          <w:lang w:eastAsia="zh-CN"/>
        </w:rPr>
        <w:lastRenderedPageBreak/>
        <w:t>16</w:t>
      </w:r>
      <w:r w:rsidRPr="00B34602">
        <w:rPr>
          <w:rFonts w:ascii="SimSun" w:eastAsia="SimSun" w:hAnsi="SimSun" w:hint="eastAsia"/>
          <w:b/>
          <w:bCs/>
          <w:color w:val="000000" w:themeColor="text1"/>
          <w:lang w:eastAsia="zh-CN"/>
        </w:rPr>
        <w:t>节，是第二步。</w:t>
      </w:r>
      <w:r>
        <w:rPr>
          <w:rFonts w:ascii="SimSun" w:eastAsia="SimSun" w:hAnsi="SimSun" w:hint="eastAsia"/>
          <w:color w:val="000000" w:themeColor="text1"/>
          <w:lang w:eastAsia="zh-CN"/>
        </w:rPr>
        <w:t>若不听，就另外带一两个人同去。因为见证人可以听两边。当初主耶稣在地上被审判的时候，他们找了假的见证人，这个更可怕。需要有见证人。申命记1</w:t>
      </w:r>
      <w:r>
        <w:rPr>
          <w:rFonts w:ascii="SimSun" w:eastAsia="SimSun" w:hAnsi="SimSun"/>
          <w:color w:val="000000" w:themeColor="text1"/>
          <w:lang w:eastAsia="zh-CN"/>
        </w:rPr>
        <w:t>9:15</w:t>
      </w:r>
      <w:r>
        <w:rPr>
          <w:rFonts w:ascii="SimSun" w:eastAsia="SimSun" w:hAnsi="SimSun" w:hint="eastAsia"/>
          <w:color w:val="000000" w:themeColor="text1"/>
          <w:lang w:eastAsia="zh-CN"/>
        </w:rPr>
        <w:t>，“不可凭一个人的口做见证，总要凭两三个人的口做见证才可定案”。</w:t>
      </w:r>
    </w:p>
    <w:p w14:paraId="43E359C2" w14:textId="77777777" w:rsidR="0046414E" w:rsidRPr="00004E74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若还是不听，教会应该有领袖团。若是不听教会，就看他像外邦人和税吏一样。神设立教会就是这个目的。哥林多教会里面的问题就跑到外边去了。不是把他赶出去，是要挽回他，为了得到他，为了彼此建立，坏名声不要传出去。圣灵自己做工让他醒过来。哥林多前书5，教会发生淫乱的事，保罗说你们可以处理的。后面保罗又说你们有没有尽力把他带回来。为了得到他。这是教会的益处，是饶恕的最终目的。</w:t>
      </w:r>
    </w:p>
    <w:p w14:paraId="03F74A9C" w14:textId="77777777" w:rsidR="0046414E" w:rsidRPr="00FB55B5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FB55B5">
        <w:rPr>
          <w:rFonts w:ascii="SimSun" w:eastAsia="SimSun" w:hAnsi="SimSun" w:hint="eastAsia"/>
          <w:b/>
          <w:bCs/>
          <w:color w:val="000000" w:themeColor="text1"/>
          <w:lang w:eastAsia="zh-CN"/>
        </w:rPr>
        <w:t>三．马太福音</w:t>
      </w:r>
      <w:r w:rsidRPr="00FB55B5">
        <w:rPr>
          <w:rFonts w:ascii="SimSun" w:eastAsia="SimSun" w:hAnsi="SimSun"/>
          <w:b/>
          <w:bCs/>
          <w:color w:val="000000" w:themeColor="text1"/>
          <w:lang w:eastAsia="zh-CN"/>
        </w:rPr>
        <w:t xml:space="preserve">18:18-20 </w:t>
      </w:r>
      <w:r w:rsidRPr="00FB55B5">
        <w:rPr>
          <w:rFonts w:ascii="SimSun" w:eastAsia="SimSun" w:hAnsi="SimSun" w:hint="eastAsia"/>
          <w:b/>
          <w:bCs/>
          <w:color w:val="000000" w:themeColor="text1"/>
          <w:lang w:eastAsia="zh-CN"/>
        </w:rPr>
        <w:t>，教会是如何才能准确地使用神的旨意和权柄</w:t>
      </w:r>
    </w:p>
    <w:p w14:paraId="40F60210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B34602">
        <w:rPr>
          <w:rFonts w:ascii="SimSun" w:eastAsia="SimSun" w:hAnsi="SimSun" w:hint="eastAsia"/>
          <w:b/>
          <w:bCs/>
          <w:color w:val="000000" w:themeColor="text1"/>
          <w:lang w:eastAsia="zh-CN"/>
        </w:rPr>
        <w:t>1</w:t>
      </w:r>
      <w:r w:rsidRPr="00B34602">
        <w:rPr>
          <w:rFonts w:ascii="SimSun" w:eastAsia="SimSun" w:hAnsi="SimSun"/>
          <w:b/>
          <w:bCs/>
          <w:color w:val="000000" w:themeColor="text1"/>
          <w:lang w:eastAsia="zh-CN"/>
        </w:rPr>
        <w:t>8-19</w:t>
      </w:r>
      <w:r w:rsidRPr="00B34602">
        <w:rPr>
          <w:rFonts w:ascii="SimSun" w:eastAsia="SimSun" w:hAnsi="SimSun" w:hint="eastAsia"/>
          <w:b/>
          <w:bCs/>
          <w:color w:val="000000" w:themeColor="text1"/>
          <w:lang w:eastAsia="zh-CN"/>
        </w:rPr>
        <w:t>节，是第三步。</w:t>
      </w:r>
      <w:r>
        <w:rPr>
          <w:rFonts w:ascii="SimSun" w:eastAsia="SimSun" w:hAnsi="SimSun" w:hint="eastAsia"/>
          <w:color w:val="000000" w:themeColor="text1"/>
          <w:lang w:eastAsia="zh-CN"/>
        </w:rPr>
        <w:t>你们，指教会，两三个人，四五个人。教会要怎样知道神的旨意，怎样使用神所托付的权柄。捆绑，就是定罪。我们人没有权力定罪。第1</w:t>
      </w:r>
      <w:r>
        <w:rPr>
          <w:rFonts w:ascii="SimSun" w:eastAsia="SimSun" w:hAnsi="SimSun"/>
          <w:color w:val="000000" w:themeColor="text1"/>
          <w:lang w:eastAsia="zh-CN"/>
        </w:rPr>
        <w:t>8</w:t>
      </w:r>
      <w:r>
        <w:rPr>
          <w:rFonts w:ascii="SimSun" w:eastAsia="SimSun" w:hAnsi="SimSun" w:hint="eastAsia"/>
          <w:color w:val="000000" w:themeColor="text1"/>
          <w:lang w:eastAsia="zh-CN"/>
        </w:rPr>
        <w:t>节经文是犹太人的俗语。原文是在天上</w:t>
      </w:r>
      <w:r w:rsidRPr="00106ED2">
        <w:rPr>
          <w:rFonts w:ascii="SimSun" w:eastAsia="SimSun" w:hAnsi="SimSun" w:hint="eastAsia"/>
          <w:b/>
          <w:bCs/>
          <w:color w:val="000000" w:themeColor="text1"/>
          <w:lang w:eastAsia="zh-CN"/>
        </w:rPr>
        <w:t>已经</w:t>
      </w:r>
      <w:r>
        <w:rPr>
          <w:rFonts w:ascii="SimSun" w:eastAsia="SimSun" w:hAnsi="SimSun" w:hint="eastAsia"/>
          <w:color w:val="000000" w:themeColor="text1"/>
          <w:lang w:eastAsia="zh-CN"/>
        </w:rPr>
        <w:t>捆绑，在天上</w:t>
      </w:r>
      <w:r w:rsidRPr="00106ED2">
        <w:rPr>
          <w:rFonts w:ascii="SimSun" w:eastAsia="SimSun" w:hAnsi="SimSun" w:hint="eastAsia"/>
          <w:b/>
          <w:bCs/>
          <w:color w:val="000000" w:themeColor="text1"/>
          <w:lang w:eastAsia="zh-CN"/>
        </w:rPr>
        <w:t>已经</w:t>
      </w:r>
      <w:r>
        <w:rPr>
          <w:rFonts w:ascii="SimSun" w:eastAsia="SimSun" w:hAnsi="SimSun" w:hint="eastAsia"/>
          <w:color w:val="000000" w:themeColor="text1"/>
          <w:lang w:eastAsia="zh-CN"/>
        </w:rPr>
        <w:t>释放了。地上的罪，神都知道。我们这样知道天上的事？看1</w:t>
      </w:r>
      <w:r>
        <w:rPr>
          <w:rFonts w:ascii="SimSun" w:eastAsia="SimSun" w:hAnsi="SimSun"/>
          <w:color w:val="000000" w:themeColor="text1"/>
          <w:lang w:eastAsia="zh-CN"/>
        </w:rPr>
        <w:t>9</w:t>
      </w:r>
      <w:r>
        <w:rPr>
          <w:rFonts w:ascii="SimSun" w:eastAsia="SimSun" w:hAnsi="SimSun" w:hint="eastAsia"/>
          <w:color w:val="000000" w:themeColor="text1"/>
          <w:lang w:eastAsia="zh-CN"/>
        </w:rPr>
        <w:t>节，同心合意地求什么事？求的是要知道神的旨意，要了解主耶稣的心，这是第三步。</w:t>
      </w:r>
    </w:p>
    <w:p w14:paraId="38B9ECEA" w14:textId="77777777" w:rsidR="0046414E" w:rsidRPr="00A92022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0</w:t>
      </w:r>
      <w:r>
        <w:rPr>
          <w:rFonts w:ascii="SimSun" w:eastAsia="SimSun" w:hAnsi="SimSun" w:hint="eastAsia"/>
          <w:color w:val="000000" w:themeColor="text1"/>
          <w:lang w:eastAsia="zh-CN"/>
        </w:rPr>
        <w:t>节，“在中间”，参见启示录，七个金灯台，主耶稣在中间行走，一样的字，指的是主耶稣掌权。弟兄姐妹，只要主耶稣掌权，就好办了，就有答案了，就有从神来的权柄，因为有从神来的旨意。</w:t>
      </w:r>
    </w:p>
    <w:p w14:paraId="4FC2A353" w14:textId="77777777" w:rsidR="0046414E" w:rsidRPr="001F5955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1F5955">
        <w:rPr>
          <w:rFonts w:ascii="SimSun" w:eastAsia="SimSun" w:hAnsi="SimSun" w:hint="eastAsia"/>
          <w:b/>
          <w:bCs/>
          <w:color w:val="000000" w:themeColor="text1"/>
          <w:lang w:eastAsia="zh-CN"/>
        </w:rPr>
        <w:t>四．马太福音</w:t>
      </w:r>
      <w:r w:rsidRPr="001F5955">
        <w:rPr>
          <w:rFonts w:ascii="SimSun" w:eastAsia="SimSun" w:hAnsi="SimSun"/>
          <w:b/>
          <w:bCs/>
          <w:color w:val="000000" w:themeColor="text1"/>
          <w:lang w:eastAsia="zh-CN"/>
        </w:rPr>
        <w:t>18:21-22</w:t>
      </w:r>
      <w:r w:rsidRPr="001F5955">
        <w:rPr>
          <w:rFonts w:ascii="SimSun" w:eastAsia="SimSun" w:hAnsi="SimSun" w:hint="eastAsia"/>
          <w:b/>
          <w:bCs/>
          <w:color w:val="000000" w:themeColor="text1"/>
          <w:lang w:eastAsia="zh-CN"/>
        </w:rPr>
        <w:t>，该知道我们自己通常是不愿意饶恕别人的</w:t>
      </w:r>
    </w:p>
    <w:p w14:paraId="79008A94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我们该知道自己通常不愿意饶恕人的，我们觉得自己是对的。</w:t>
      </w:r>
    </w:p>
    <w:p w14:paraId="24D15165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1</w:t>
      </w:r>
      <w:r>
        <w:rPr>
          <w:rFonts w:ascii="SimSun" w:eastAsia="SimSun" w:hAnsi="SimSun" w:hint="eastAsia"/>
          <w:color w:val="000000" w:themeColor="text1"/>
          <w:lang w:eastAsia="zh-CN"/>
        </w:rPr>
        <w:t>节，彼得是一个了不起的人，他是领袖。他有可能觉得主耶稣会夸奖他。“七”在圣经中是一个完整的数字，犹太人拉比的教导，一个人得罪你，饶恕三次就很好。</w:t>
      </w:r>
    </w:p>
    <w:p w14:paraId="0D2C4C76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22</w:t>
      </w:r>
      <w:r>
        <w:rPr>
          <w:rFonts w:ascii="SimSun" w:eastAsia="SimSun" w:hAnsi="SimSun" w:hint="eastAsia"/>
          <w:color w:val="000000" w:themeColor="text1"/>
          <w:lang w:eastAsia="zh-CN"/>
        </w:rPr>
        <w:t>节，我们需要用小簿子记录次数吗？这是打一个比方。如果能到7</w:t>
      </w:r>
      <w:r>
        <w:rPr>
          <w:rFonts w:ascii="SimSun" w:eastAsia="SimSun" w:hAnsi="SimSun"/>
          <w:color w:val="000000" w:themeColor="text1"/>
          <w:lang w:eastAsia="zh-CN"/>
        </w:rPr>
        <w:t>0</w:t>
      </w:r>
      <w:r>
        <w:rPr>
          <w:rFonts w:ascii="SimSun" w:eastAsia="SimSun" w:hAnsi="SimSun" w:hint="eastAsia"/>
          <w:color w:val="000000" w:themeColor="text1"/>
          <w:lang w:eastAsia="zh-CN"/>
        </w:rPr>
        <w:t>个7次也不错了。但还不不够。</w:t>
      </w:r>
    </w:p>
    <w:p w14:paraId="777E0A41" w14:textId="77777777" w:rsidR="0046414E" w:rsidRPr="001F5955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1F5955">
        <w:rPr>
          <w:rFonts w:ascii="SimSun" w:eastAsia="SimSun" w:hAnsi="SimSun" w:hint="eastAsia"/>
          <w:b/>
          <w:bCs/>
          <w:color w:val="000000" w:themeColor="text1"/>
          <w:lang w:eastAsia="zh-CN"/>
        </w:rPr>
        <w:t>五．马太福音</w:t>
      </w:r>
      <w:r w:rsidRPr="001F5955">
        <w:rPr>
          <w:rFonts w:ascii="SimSun" w:eastAsia="SimSun" w:hAnsi="SimSun"/>
          <w:b/>
          <w:bCs/>
          <w:color w:val="000000" w:themeColor="text1"/>
          <w:lang w:eastAsia="zh-CN"/>
        </w:rPr>
        <w:t>18:23-34</w:t>
      </w:r>
      <w:r w:rsidRPr="001F5955">
        <w:rPr>
          <w:rFonts w:ascii="SimSun" w:eastAsia="SimSun" w:hAnsi="SimSun" w:hint="eastAsia"/>
          <w:b/>
          <w:bCs/>
          <w:color w:val="000000" w:themeColor="text1"/>
          <w:lang w:eastAsia="zh-CN"/>
        </w:rPr>
        <w:t>，从天国的比喻来认识和学习饶恕</w:t>
      </w:r>
    </w:p>
    <w:p w14:paraId="395C5314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2</w:t>
      </w:r>
      <w:r>
        <w:rPr>
          <w:rFonts w:ascii="SimSun" w:eastAsia="SimSun" w:hAnsi="SimSun"/>
          <w:color w:val="000000" w:themeColor="text1"/>
          <w:lang w:eastAsia="zh-CN"/>
        </w:rPr>
        <w:t>3</w:t>
      </w:r>
      <w:r>
        <w:rPr>
          <w:rFonts w:ascii="SimSun" w:eastAsia="SimSun" w:hAnsi="SimSun" w:hint="eastAsia"/>
          <w:color w:val="000000" w:themeColor="text1"/>
          <w:lang w:eastAsia="zh-CN"/>
        </w:rPr>
        <w:t>节，主耶稣用天国的比喻来教导。记得上个礼拜我们查的，门徒在争谁大，只有十二个门徒，还要争谁大，主耶稣说天国不是这样。记住一个比喻只有一个重点。</w:t>
      </w:r>
    </w:p>
    <w:p w14:paraId="25EBFCA9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4</w:t>
      </w:r>
      <w:r>
        <w:rPr>
          <w:rFonts w:ascii="SimSun" w:eastAsia="SimSun" w:hAnsi="SimSun" w:hint="eastAsia"/>
          <w:color w:val="000000" w:themeColor="text1"/>
          <w:lang w:eastAsia="zh-CN"/>
        </w:rPr>
        <w:t>-</w:t>
      </w:r>
      <w:r>
        <w:rPr>
          <w:rFonts w:ascii="SimSun" w:eastAsia="SimSun" w:hAnsi="SimSun"/>
          <w:color w:val="000000" w:themeColor="text1"/>
          <w:lang w:eastAsia="zh-CN"/>
        </w:rPr>
        <w:t>27</w:t>
      </w:r>
      <w:r>
        <w:rPr>
          <w:rFonts w:ascii="SimSun" w:eastAsia="SimSun" w:hAnsi="SimSun" w:hint="eastAsia"/>
          <w:color w:val="000000" w:themeColor="text1"/>
          <w:lang w:eastAsia="zh-CN"/>
        </w:rPr>
        <w:t>节，一千万银子，是很大的数字，一辈子也还不清。免了他的债，和主耶稣被钉在十字架上，说免了他们吧，因为他们做的他们不知道，是一样的。免了，就是赦免。我们都是有罪的人，都是欠债的人，主耶稣替我们还清了。</w:t>
      </w:r>
    </w:p>
    <w:p w14:paraId="6948A36D" w14:textId="77777777" w:rsidR="0046414E" w:rsidRPr="00730641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8</w:t>
      </w:r>
      <w:r>
        <w:rPr>
          <w:rFonts w:ascii="SimSun" w:eastAsia="SimSun" w:hAnsi="SimSun" w:hint="eastAsia"/>
          <w:color w:val="000000" w:themeColor="text1"/>
          <w:lang w:eastAsia="zh-CN"/>
        </w:rPr>
        <w:t>节，十两银子，是很小的数字。他刚刚被主人免了债，但是现在追讨别人欠他的债。</w:t>
      </w:r>
    </w:p>
    <w:p w14:paraId="22B28A1B" w14:textId="77777777" w:rsidR="0046414E" w:rsidRPr="001129C5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这里要注意，我们是天国的子民，跟从主耶稣的人，是教会的一分子，天国的一分子。饶恕，为什么这样难呢？需要有慈心。我们要以基督的心为心，我们的心是不是有怜悯</w:t>
      </w:r>
      <w:r>
        <w:rPr>
          <w:rFonts w:ascii="SimSun" w:eastAsia="SimSun" w:hAnsi="SimSun"/>
          <w:color w:val="000000" w:themeColor="text1"/>
          <w:lang w:eastAsia="zh-CN"/>
        </w:rPr>
        <w:t>(Compassion)</w:t>
      </w:r>
      <w:r>
        <w:rPr>
          <w:rFonts w:ascii="SimSun" w:eastAsia="SimSun" w:hAnsi="SimSun" w:hint="eastAsia"/>
          <w:color w:val="000000" w:themeColor="text1"/>
          <w:lang w:eastAsia="zh-CN"/>
        </w:rPr>
        <w:t>。门徒还没有学到功课。我们的心需要被更新，</w:t>
      </w:r>
      <w:r w:rsidRPr="003C22B4">
        <w:rPr>
          <w:rFonts w:ascii="SimSun" w:eastAsia="SimSun" w:hAnsi="SimSun" w:hint="eastAsia"/>
          <w:b/>
          <w:bCs/>
          <w:color w:val="000000" w:themeColor="text1"/>
          <w:lang w:eastAsia="zh-CN"/>
        </w:rPr>
        <w:t>有怜悯的心就需要有破碎的心</w:t>
      </w:r>
      <w:r>
        <w:rPr>
          <w:rFonts w:ascii="SimSun" w:eastAsia="SimSun" w:hAnsi="SimSun" w:hint="eastAsia"/>
          <w:color w:val="000000" w:themeColor="text1"/>
          <w:lang w:eastAsia="zh-CN"/>
        </w:rPr>
        <w:t>，那么一切问题就没有了。不能饶恕，是因为没有主耶稣的心肠，没有谦卑。天国的子民，虚心的人有福了。</w:t>
      </w:r>
    </w:p>
    <w:p w14:paraId="3668EACD" w14:textId="77777777" w:rsidR="0046414E" w:rsidRPr="001F5955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1F5955">
        <w:rPr>
          <w:rFonts w:ascii="SimSun" w:eastAsia="SimSun" w:hAnsi="SimSun" w:hint="eastAsia"/>
          <w:b/>
          <w:bCs/>
          <w:color w:val="000000" w:themeColor="text1"/>
          <w:lang w:eastAsia="zh-CN"/>
        </w:rPr>
        <w:t>六．马太福音</w:t>
      </w:r>
      <w:r w:rsidRPr="001F5955">
        <w:rPr>
          <w:rFonts w:ascii="SimSun" w:eastAsia="SimSun" w:hAnsi="SimSun"/>
          <w:b/>
          <w:bCs/>
          <w:color w:val="000000" w:themeColor="text1"/>
          <w:lang w:eastAsia="zh-CN"/>
        </w:rPr>
        <w:t>18:35</w:t>
      </w:r>
      <w:r w:rsidRPr="001F5955">
        <w:rPr>
          <w:rFonts w:ascii="SimSun" w:eastAsia="SimSun" w:hAnsi="SimSun" w:hint="eastAsia"/>
          <w:b/>
          <w:bCs/>
          <w:color w:val="000000" w:themeColor="text1"/>
          <w:lang w:eastAsia="zh-CN"/>
        </w:rPr>
        <w:t>，</w:t>
      </w:r>
      <w:r w:rsidRPr="00004E74">
        <w:rPr>
          <w:rFonts w:ascii="SimSun" w:eastAsia="SimSun" w:hAnsi="SimSun" w:hint="eastAsia"/>
          <w:b/>
          <w:bCs/>
          <w:color w:val="000000" w:themeColor="text1"/>
          <w:lang w:eastAsia="zh-CN"/>
        </w:rPr>
        <w:t>不饶恕别人将面对的后果</w:t>
      </w:r>
      <w:r w:rsidRPr="00004E74">
        <w:rPr>
          <w:rFonts w:ascii="SimSun" w:eastAsia="SimSun" w:hAnsi="SimSun"/>
          <w:b/>
          <w:bCs/>
          <w:color w:val="000000" w:themeColor="text1"/>
          <w:lang w:eastAsia="zh-CN"/>
        </w:rPr>
        <w:t xml:space="preserve"> </w:t>
      </w:r>
    </w:p>
    <w:p w14:paraId="72048EC4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不能饶恕人，是心的问题。我天父也要这样待你们了。是吗？马太福音6</w:t>
      </w:r>
      <w:r>
        <w:rPr>
          <w:rFonts w:ascii="SimSun" w:eastAsia="SimSun" w:hAnsi="SimSun"/>
          <w:color w:val="000000" w:themeColor="text1"/>
          <w:lang w:eastAsia="zh-CN"/>
        </w:rPr>
        <w:t>:14-15</w:t>
      </w:r>
      <w:r>
        <w:rPr>
          <w:rFonts w:ascii="SimSun" w:eastAsia="SimSun" w:hAnsi="SimSun" w:hint="eastAsia"/>
          <w:color w:val="000000" w:themeColor="text1"/>
          <w:lang w:eastAsia="zh-CN"/>
        </w:rPr>
        <w:t>，“你们不饶恕人的过犯，你们天父也必不饶恕你们的过犯”。主耶稣为什么走上十字架？因为他已经赦免世人的罪，但是如果我们不饶恕人，我们就没有接受神的饶恕，因为你觉得自己没有罪，不需要神的饶恕。真正饶恕的心，才能从神得到释放。我们有圣灵内驻，为什么我们没有主耶稣的心肠呢？我们要问自己，是不是在神国里面。弟兄姐妹，让我们成为饶恕人的人，你身边会有很多朋友。</w:t>
      </w:r>
    </w:p>
    <w:p w14:paraId="33E5DC4E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我们今天看的饶恕，是主内的弟兄姐妹，不能用到国家领袖身上。比如美国非法移民问题，有的人讲要怜悯、有爱心，但是国家领袖有责任照顾你的老百姓，这是神的命令。神会审判，你不是空空的配剑。很多人把教会的教导用在国家上，是行不通的。</w:t>
      </w:r>
    </w:p>
    <w:p w14:paraId="144173C8" w14:textId="77777777" w:rsidR="0046414E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 w:hint="eastAsia"/>
          <w:color w:val="000000" w:themeColor="text1"/>
          <w:lang w:eastAsia="zh-CN"/>
        </w:rPr>
      </w:pPr>
    </w:p>
    <w:p w14:paraId="2E037229" w14:textId="77777777" w:rsidR="0046414E" w:rsidRPr="00CC1D15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CC1D15">
        <w:rPr>
          <w:rFonts w:ascii="SimSun" w:eastAsia="SimSun" w:hAnsi="SimSun" w:hint="eastAsia"/>
          <w:b/>
          <w:bCs/>
          <w:color w:val="000000" w:themeColor="text1"/>
          <w:lang w:eastAsia="zh-CN"/>
        </w:rPr>
        <w:t>问题与分享：</w:t>
      </w:r>
    </w:p>
    <w:p w14:paraId="553F52B4" w14:textId="77777777" w:rsidR="0046414E" w:rsidRPr="00475E25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475E25">
        <w:rPr>
          <w:rFonts w:ascii="SimSun" w:eastAsia="SimSun" w:hAnsi="SimSun" w:hint="eastAsia"/>
          <w:color w:val="000000" w:themeColor="text1"/>
          <w:lang w:eastAsia="zh-CN"/>
        </w:rPr>
        <w:lastRenderedPageBreak/>
        <w:t>1</w:t>
      </w:r>
      <w:r w:rsidRPr="00475E25">
        <w:rPr>
          <w:rFonts w:ascii="SimSun" w:eastAsia="SimSun" w:hAnsi="SimSun"/>
          <w:color w:val="000000" w:themeColor="text1"/>
          <w:lang w:eastAsia="zh-CN"/>
        </w:rPr>
        <w:t>.</w:t>
      </w:r>
      <w:r w:rsidRPr="00475E25">
        <w:rPr>
          <w:rFonts w:ascii="SimSun" w:eastAsia="SimSun" w:hAnsi="SimSun" w:hint="eastAsia"/>
          <w:color w:val="000000" w:themeColor="text1"/>
          <w:lang w:eastAsia="zh-CN"/>
        </w:rPr>
        <w:t>有时不是不饶恕，是因为吸取了教训。</w:t>
      </w:r>
    </w:p>
    <w:p w14:paraId="7954ABFD" w14:textId="77777777" w:rsidR="0046414E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今天说的是有人犯罪。不能不讲，要有行动。</w:t>
      </w:r>
    </w:p>
    <w:p w14:paraId="4056F8A1" w14:textId="77777777" w:rsidR="0046414E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有时教会中会有人搅乱秩序，要慎思明辨，这个人是不是得救的。</w:t>
      </w:r>
    </w:p>
    <w:p w14:paraId="638D0BBB" w14:textId="77777777" w:rsidR="0046414E" w:rsidRDefault="0046414E">
      <w:pPr>
        <w:pStyle w:val="ListBullet"/>
        <w:numPr>
          <w:ilvl w:val="0"/>
          <w:numId w:val="56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今天讲的第1</w:t>
      </w:r>
      <w:r>
        <w:rPr>
          <w:rFonts w:ascii="SimSun" w:eastAsia="SimSun" w:hAnsi="SimSun"/>
          <w:color w:val="000000" w:themeColor="text1"/>
          <w:lang w:eastAsia="zh-CN"/>
        </w:rPr>
        <w:t>8-20</w:t>
      </w:r>
      <w:r>
        <w:rPr>
          <w:rFonts w:ascii="SimSun" w:eastAsia="SimSun" w:hAnsi="SimSun" w:hint="eastAsia"/>
          <w:color w:val="000000" w:themeColor="text1"/>
          <w:lang w:eastAsia="zh-CN"/>
        </w:rPr>
        <w:t>节，可能是属灵的争战。</w:t>
      </w:r>
    </w:p>
    <w:p w14:paraId="3507FD92" w14:textId="77777777" w:rsidR="0046414E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所以要有三个步骤。教会普遍的是，先没有和当事人讲，而是和别人讲。</w:t>
      </w:r>
    </w:p>
    <w:p w14:paraId="0E978E74" w14:textId="77777777" w:rsidR="0046414E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4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有的时候找那个人，是要一个对错，不是建造人。</w:t>
      </w:r>
    </w:p>
    <w:p w14:paraId="6740A565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所以说要预备好心，要有怜悯的心再去找那个人。上文是迷失的羊，中间是彼得进来，然后是天国的比喻。这三个部分是说，我也曾是那迷失的羊，天父饶恕我的。如果带着谦卑的心，饶恕的心，那个人是不是会被感动呢？</w:t>
      </w:r>
    </w:p>
    <w:p w14:paraId="361608CE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  <w:sectPr w:rsidR="0046414E" w:rsidSect="00D41E15">
          <w:footerReference w:type="default" r:id="rId10"/>
          <w:pgSz w:w="12240" w:h="15840"/>
          <w:pgMar w:top="720" w:right="1440" w:bottom="1800" w:left="1440" w:header="720" w:footer="720" w:gutter="0"/>
          <w:cols w:space="720"/>
          <w:titlePg/>
          <w:docGrid w:linePitch="360"/>
        </w:sectPr>
      </w:pPr>
      <w:r>
        <w:rPr>
          <w:rFonts w:ascii="SimSun" w:eastAsia="SimSun" w:hAnsi="SimSun" w:hint="eastAsia"/>
          <w:color w:val="000000" w:themeColor="text1"/>
          <w:lang w:eastAsia="zh-CN"/>
        </w:rPr>
        <w:t>今天我们讲的是在教会里面的，如果不是教会里的弟兄姐妹，我们该怎么做？还是一样要饶恕，只是不是这样的三个步骤，但可能会更难。注意</w:t>
      </w:r>
      <w:r>
        <w:rPr>
          <w:rFonts w:ascii="SimSun" w:eastAsia="SimSun" w:hAnsi="SimSun"/>
          <w:color w:val="000000" w:themeColor="text1"/>
          <w:lang w:eastAsia="zh-CN"/>
        </w:rPr>
        <w:t>forgive</w:t>
      </w:r>
      <w:r>
        <w:rPr>
          <w:rFonts w:ascii="SimSun" w:eastAsia="SimSun" w:hAnsi="SimSun" w:hint="eastAsia"/>
          <w:color w:val="000000" w:themeColor="text1"/>
          <w:lang w:eastAsia="zh-CN"/>
        </w:rPr>
        <w:t>不是</w:t>
      </w:r>
      <w:r>
        <w:rPr>
          <w:rFonts w:ascii="SimSun" w:eastAsia="SimSun" w:hAnsi="SimSun"/>
          <w:color w:val="000000" w:themeColor="text1"/>
          <w:lang w:eastAsia="zh-CN"/>
        </w:rPr>
        <w:t>forget</w:t>
      </w:r>
      <w:r>
        <w:rPr>
          <w:rFonts w:ascii="SimSun" w:eastAsia="SimSun" w:hAnsi="SimSun" w:hint="eastAsia"/>
          <w:color w:val="000000" w:themeColor="text1"/>
          <w:lang w:eastAsia="zh-CN"/>
        </w:rPr>
        <w:t>，伤害你的事不可能忘记，但是你想起那事的时候，不会有任何的情绪，只是你生命中发生的一件事而已。有一个电影叫做“</w:t>
      </w:r>
      <w:r>
        <w:rPr>
          <w:rFonts w:ascii="SimSun" w:eastAsia="SimSun" w:hAnsi="SimSun"/>
          <w:color w:val="000000" w:themeColor="text1"/>
          <w:lang w:eastAsia="zh-CN"/>
        </w:rPr>
        <w:t>I can only imagine”</w:t>
      </w:r>
      <w:r>
        <w:rPr>
          <w:rFonts w:ascii="SimSun" w:eastAsia="SimSun" w:hAnsi="SimSun" w:hint="eastAsia"/>
          <w:color w:val="000000" w:themeColor="text1"/>
          <w:lang w:eastAsia="zh-CN"/>
        </w:rPr>
        <w:t>，很好的电影。我们生命中曾经伤害过我们的人，如何饶恕呢？这是一个功课。</w:t>
      </w:r>
    </w:p>
    <w:p w14:paraId="065C9D02" w14:textId="06448709" w:rsidR="0046414E" w:rsidRPr="006C0A6E" w:rsidRDefault="0046414E" w:rsidP="0046414E">
      <w:pPr>
        <w:pStyle w:val="Heading1"/>
        <w:rPr>
          <w:lang w:eastAsia="zh-CN"/>
        </w:rPr>
      </w:pPr>
      <w:bookmarkStart w:id="81" w:name="_Toc180860596"/>
      <w:r w:rsidRPr="006C0A6E">
        <w:rPr>
          <w:rFonts w:hint="eastAsia"/>
          <w:lang w:eastAsia="zh-CN"/>
        </w:rPr>
        <w:lastRenderedPageBreak/>
        <w:t>基督的生平</w:t>
      </w:r>
      <w:r w:rsidR="006C0A6E">
        <w:rPr>
          <w:rFonts w:hint="eastAsia"/>
          <w:lang w:eastAsia="zh-CN"/>
        </w:rPr>
        <w:t>与教导</w:t>
      </w:r>
      <w:r w:rsidRPr="006C0A6E">
        <w:rPr>
          <w:rFonts w:hint="eastAsia"/>
          <w:lang w:eastAsia="zh-CN"/>
        </w:rPr>
        <w:t>（五十七）</w:t>
      </w:r>
      <w:r w:rsidRPr="006C0A6E">
        <w:rPr>
          <w:rFonts w:hint="eastAsia"/>
          <w:lang w:eastAsia="zh-CN"/>
        </w:rPr>
        <w:t xml:space="preserve">: </w:t>
      </w:r>
      <w:r w:rsidRPr="006C0A6E">
        <w:rPr>
          <w:rFonts w:hint="eastAsia"/>
          <w:lang w:eastAsia="zh-CN"/>
        </w:rPr>
        <w:t>你在跟从耶稣吗？</w:t>
      </w:r>
      <w:bookmarkEnd w:id="81"/>
    </w:p>
    <w:p w14:paraId="2A0004DC" w14:textId="77777777" w:rsidR="0046414E" w:rsidRPr="002C6ECD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时间</w:t>
      </w:r>
      <w:r>
        <w:rPr>
          <w:rFonts w:ascii="SimSun" w:eastAsia="SimSun" w:hAnsi="SimSun" w:hint="eastAsia"/>
          <w:color w:val="000000" w:themeColor="text1"/>
          <w:lang w:eastAsia="zh-CN"/>
        </w:rPr>
        <w:t>：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2</w:t>
      </w:r>
      <w:r w:rsidRPr="002C6ECD">
        <w:rPr>
          <w:rFonts w:ascii="SimSun" w:eastAsia="SimSun" w:hAnsi="SimSun"/>
          <w:color w:val="000000" w:themeColor="text1"/>
          <w:lang w:eastAsia="zh-CN"/>
        </w:rPr>
        <w:t>02</w:t>
      </w:r>
      <w:r>
        <w:rPr>
          <w:rFonts w:ascii="SimSun" w:eastAsia="SimSun" w:hAnsi="SimSun"/>
          <w:color w:val="000000" w:themeColor="text1"/>
          <w:lang w:eastAsia="zh-CN"/>
        </w:rPr>
        <w:t>4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年</w:t>
      </w:r>
      <w:r>
        <w:rPr>
          <w:rFonts w:ascii="SimSun" w:eastAsia="SimSun" w:hAnsi="SimSun"/>
          <w:color w:val="000000" w:themeColor="text1"/>
          <w:lang w:eastAsia="zh-CN"/>
        </w:rPr>
        <w:t>3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月</w:t>
      </w:r>
      <w:r>
        <w:rPr>
          <w:rFonts w:ascii="SimSun" w:eastAsia="SimSun" w:hAnsi="SimSun" w:hint="eastAsia"/>
          <w:color w:val="000000" w:themeColor="text1"/>
          <w:lang w:eastAsia="zh-CN"/>
        </w:rPr>
        <w:t>9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日</w:t>
      </w:r>
    </w:p>
    <w:p w14:paraId="5DC72910" w14:textId="77777777" w:rsidR="0046414E" w:rsidRPr="00004E74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相关经文</w:t>
      </w:r>
      <w:r>
        <w:rPr>
          <w:rFonts w:ascii="SimSun" w:eastAsia="SimSun" w:hAnsi="SimSun" w:hint="eastAsia"/>
          <w:color w:val="000000" w:themeColor="text1"/>
          <w:lang w:eastAsia="zh-CN"/>
        </w:rPr>
        <w:t>：约翰</w:t>
      </w:r>
      <w:r w:rsidRPr="00004E74">
        <w:rPr>
          <w:rFonts w:ascii="SimSun" w:eastAsia="SimSun" w:hAnsi="SimSun" w:hint="eastAsia"/>
          <w:color w:val="000000" w:themeColor="text1"/>
          <w:lang w:eastAsia="zh-CN"/>
        </w:rPr>
        <w:t>福音</w:t>
      </w:r>
      <w:r>
        <w:rPr>
          <w:rFonts w:ascii="SimSun" w:eastAsia="SimSun" w:hAnsi="SimSun" w:hint="eastAsia"/>
          <w:color w:val="000000" w:themeColor="text1"/>
          <w:lang w:eastAsia="zh-CN"/>
        </w:rPr>
        <w:t>7</w:t>
      </w:r>
      <w:r w:rsidRPr="00004E74">
        <w:rPr>
          <w:rFonts w:ascii="SimSun" w:eastAsia="SimSun" w:hAnsi="SimSun"/>
          <w:color w:val="000000" w:themeColor="text1"/>
          <w:lang w:eastAsia="zh-CN"/>
        </w:rPr>
        <w:t>:1-</w:t>
      </w:r>
      <w:r>
        <w:rPr>
          <w:rFonts w:ascii="SimSun" w:eastAsia="SimSun" w:hAnsi="SimSun" w:hint="eastAsia"/>
          <w:color w:val="000000" w:themeColor="text1"/>
          <w:lang w:eastAsia="zh-CN"/>
        </w:rPr>
        <w:t>9；路加福音9:51-62</w:t>
      </w:r>
    </w:p>
    <w:p w14:paraId="3C7F2D0B" w14:textId="77777777" w:rsidR="0046414E" w:rsidRPr="00B053A7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今天的主题是，怎样才是跟从主耶稣？</w:t>
      </w:r>
    </w:p>
    <w:p w14:paraId="75EFDDDA" w14:textId="77777777" w:rsidR="0046414E" w:rsidRPr="00644035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一.约翰福音7:1-9，揭露了主耶稣是完全依赖和委身与父神为他生命所定下的时间表</w:t>
      </w:r>
    </w:p>
    <w:p w14:paraId="0E1EF2C1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犹太人节期中的前四个节期已经全应验在主耶稣的身上，逾越节中主耶稣是羔羊；无酵节中的无酵饼指向主耶稣是无罪的，他献上身体；初熟节是指向主耶稣复活，成为信他的人初熟的果子，信耶稣的人也要复活；五旬节是主耶稣复活后，圣灵降临。今天看的是住棚节，是第七个节期。</w:t>
      </w:r>
    </w:p>
    <w:p w14:paraId="545381A5" w14:textId="77777777" w:rsidR="0046414E" w:rsidRPr="00A06A31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auto"/>
          <w:lang w:eastAsia="zh-CN"/>
        </w:rPr>
      </w:pPr>
      <w:r w:rsidRPr="00766347">
        <w:rPr>
          <w:rFonts w:ascii="SimSun" w:eastAsia="SimSun" w:hAnsi="SimSun" w:hint="eastAsia"/>
          <w:b/>
          <w:bCs/>
          <w:color w:val="000000" w:themeColor="text1"/>
          <w:lang w:eastAsia="zh-CN"/>
        </w:rPr>
        <w:t>1节</w:t>
      </w:r>
      <w:r>
        <w:rPr>
          <w:rFonts w:ascii="SimSun" w:eastAsia="SimSun" w:hAnsi="SimSun" w:hint="eastAsia"/>
          <w:color w:val="000000" w:themeColor="text1"/>
          <w:lang w:eastAsia="zh-CN"/>
        </w:rPr>
        <w:t>，约翰福音的记载从五旬节直接到住棚节，跳了七个月，没有记载主耶稣的行迹。它的重点是介绍主耶稣是神的儿子，是受膏者，是旧约所预告的弥赛亚，是耶稣基督。这七个月间，主耶稣在栽培门徒，上周我们看到主耶稣教导门徒要彼此饶恕，要谦卑，不要彼此轻看，这些约翰福音没有介绍。这段经文直接到了住棚节，主耶稣“不愿在犹太游行，</w:t>
      </w:r>
      <w:r w:rsidRPr="00A06A31">
        <w:rPr>
          <w:rFonts w:ascii="SimSun" w:eastAsia="SimSun" w:hAnsi="SimSun" w:hint="eastAsia"/>
          <w:color w:val="auto"/>
          <w:lang w:eastAsia="zh-CN"/>
        </w:rPr>
        <w:t>因为犹太人想要杀他</w:t>
      </w:r>
      <w:r>
        <w:rPr>
          <w:rFonts w:ascii="SimSun" w:eastAsia="SimSun" w:hAnsi="SimSun" w:hint="eastAsia"/>
          <w:color w:val="000000" w:themeColor="text1"/>
          <w:lang w:eastAsia="zh-CN"/>
        </w:rPr>
        <w:t>”。</w:t>
      </w:r>
      <w:r w:rsidRPr="00A06A31">
        <w:rPr>
          <w:rFonts w:ascii="SimSun" w:eastAsia="SimSun" w:hAnsi="SimSun" w:hint="eastAsia"/>
          <w:color w:val="auto"/>
          <w:lang w:eastAsia="zh-CN"/>
        </w:rPr>
        <w:t>犹太是耶路撒冷所在地，这里的犹太人前面有个定冠词，指的是宗教领袖，因为</w:t>
      </w:r>
      <w:r>
        <w:rPr>
          <w:rFonts w:ascii="SimSun" w:eastAsia="SimSun" w:hAnsi="SimSun" w:hint="eastAsia"/>
          <w:color w:val="auto"/>
          <w:lang w:eastAsia="zh-CN"/>
        </w:rPr>
        <w:t>主</w:t>
      </w:r>
      <w:r w:rsidRPr="00A06A31">
        <w:rPr>
          <w:rFonts w:ascii="SimSun" w:eastAsia="SimSun" w:hAnsi="SimSun" w:hint="eastAsia"/>
          <w:color w:val="auto"/>
          <w:lang w:eastAsia="zh-CN"/>
        </w:rPr>
        <w:t>耶稣没有按照他们的要求行</w:t>
      </w:r>
      <w:r>
        <w:rPr>
          <w:rFonts w:ascii="SimSun" w:eastAsia="SimSun" w:hAnsi="SimSun" w:hint="eastAsia"/>
          <w:color w:val="auto"/>
          <w:lang w:eastAsia="zh-CN"/>
        </w:rPr>
        <w:t>安息日</w:t>
      </w:r>
      <w:r w:rsidRPr="00A06A31">
        <w:rPr>
          <w:rFonts w:ascii="SimSun" w:eastAsia="SimSun" w:hAnsi="SimSun" w:hint="eastAsia"/>
          <w:color w:val="auto"/>
          <w:lang w:eastAsia="zh-CN"/>
        </w:rPr>
        <w:t>。约翰福音5章，在毕士大池边治好了一个三十八年的病人。约翰福音7:19，7:15,8:37,8:40，8:59,10:31,11:53，都</w:t>
      </w:r>
      <w:r>
        <w:rPr>
          <w:rFonts w:ascii="SimSun" w:eastAsia="SimSun" w:hAnsi="SimSun" w:hint="eastAsia"/>
          <w:color w:val="auto"/>
          <w:lang w:eastAsia="zh-CN"/>
        </w:rPr>
        <w:t>在</w:t>
      </w:r>
      <w:r w:rsidRPr="00A06A31">
        <w:rPr>
          <w:rFonts w:ascii="SimSun" w:eastAsia="SimSun" w:hAnsi="SimSun" w:hint="eastAsia"/>
          <w:color w:val="auto"/>
          <w:lang w:eastAsia="zh-CN"/>
        </w:rPr>
        <w:t>说犹太人要杀</w:t>
      </w:r>
      <w:r>
        <w:rPr>
          <w:rFonts w:ascii="SimSun" w:eastAsia="SimSun" w:hAnsi="SimSun" w:hint="eastAsia"/>
          <w:color w:val="auto"/>
          <w:lang w:eastAsia="zh-CN"/>
        </w:rPr>
        <w:t>主</w:t>
      </w:r>
      <w:r w:rsidRPr="00A06A31">
        <w:rPr>
          <w:rFonts w:ascii="SimSun" w:eastAsia="SimSun" w:hAnsi="SimSun" w:hint="eastAsia"/>
          <w:color w:val="auto"/>
          <w:lang w:eastAsia="zh-CN"/>
        </w:rPr>
        <w:t>耶稣。</w:t>
      </w:r>
    </w:p>
    <w:p w14:paraId="22A1853D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auto"/>
          <w:lang w:eastAsia="zh-CN"/>
        </w:rPr>
      </w:pPr>
      <w:r w:rsidRPr="00766347">
        <w:rPr>
          <w:rFonts w:ascii="SimSun" w:eastAsia="SimSun" w:hAnsi="SimSun" w:hint="eastAsia"/>
          <w:b/>
          <w:bCs/>
          <w:color w:val="auto"/>
          <w:lang w:eastAsia="zh-CN"/>
        </w:rPr>
        <w:t>2节</w:t>
      </w:r>
      <w:r>
        <w:rPr>
          <w:rFonts w:ascii="SimSun" w:eastAsia="SimSun" w:hAnsi="SimSun" w:hint="eastAsia"/>
          <w:color w:val="auto"/>
          <w:lang w:eastAsia="zh-CN"/>
        </w:rPr>
        <w:t>，犹太人的住棚节到了，按照摩西律法，犹太人20岁以上的男丁一定要在</w:t>
      </w:r>
      <w:bookmarkStart w:id="82" w:name="_Hlk160878660"/>
      <w:r w:rsidRPr="00A06A31">
        <w:rPr>
          <w:rFonts w:ascii="SimSun" w:eastAsia="SimSun" w:hAnsi="SimSun" w:hint="eastAsia"/>
          <w:color w:val="auto"/>
          <w:lang w:eastAsia="zh-CN"/>
        </w:rPr>
        <w:t>逾越节</w:t>
      </w:r>
      <w:r>
        <w:rPr>
          <w:rFonts w:ascii="SimSun" w:eastAsia="SimSun" w:hAnsi="SimSun" w:hint="eastAsia"/>
          <w:color w:val="auto"/>
          <w:lang w:eastAsia="zh-CN"/>
        </w:rPr>
        <w:t>、</w:t>
      </w:r>
      <w:r w:rsidRPr="00A06A31">
        <w:rPr>
          <w:rFonts w:ascii="SimSun" w:eastAsia="SimSun" w:hAnsi="SimSun" w:hint="eastAsia"/>
          <w:color w:val="auto"/>
          <w:lang w:eastAsia="zh-CN"/>
        </w:rPr>
        <w:t>五旬节</w:t>
      </w:r>
      <w:r>
        <w:rPr>
          <w:rFonts w:ascii="SimSun" w:eastAsia="SimSun" w:hAnsi="SimSun" w:hint="eastAsia"/>
          <w:color w:val="auto"/>
          <w:lang w:eastAsia="zh-CN"/>
        </w:rPr>
        <w:t>和住棚节</w:t>
      </w:r>
      <w:bookmarkEnd w:id="82"/>
      <w:r>
        <w:rPr>
          <w:rFonts w:ascii="SimSun" w:eastAsia="SimSun" w:hAnsi="SimSun" w:hint="eastAsia"/>
          <w:color w:val="auto"/>
          <w:lang w:eastAsia="zh-CN"/>
        </w:rPr>
        <w:t>到耶路撒冷圣殿朝见，世界各地的犹太人都要回到耶路撒冷，人会很多。申命记16:13-17记载了这些要求。住棚节既是回顾纪念过去，摩西带领犹太人在旷野四十年，住在帐篷里，神与他们同在，也指向将来耶稣-那位耶稣要回到地上建立千禧年国度。</w:t>
      </w:r>
    </w:p>
    <w:p w14:paraId="29813706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auto"/>
          <w:lang w:eastAsia="zh-CN"/>
        </w:rPr>
      </w:pPr>
      <w:r w:rsidRPr="00644035">
        <w:rPr>
          <w:rFonts w:ascii="SimSun" w:eastAsia="SimSun" w:hAnsi="SimSun" w:hint="eastAsia"/>
          <w:b/>
          <w:bCs/>
          <w:color w:val="auto"/>
          <w:lang w:eastAsia="zh-CN"/>
        </w:rPr>
        <w:t>3-5</w:t>
      </w:r>
      <w:r>
        <w:rPr>
          <w:rFonts w:ascii="SimSun" w:eastAsia="SimSun" w:hAnsi="SimSun" w:hint="eastAsia"/>
          <w:color w:val="auto"/>
          <w:lang w:eastAsia="zh-CN"/>
        </w:rPr>
        <w:t>节，他的弟兄看到耶稣和他们一样也是木匠，所以不信他，不相信耶稣是弥撒亚。他们希望有政治领袖弥赛亚来，消灭罗马帝国。他们认</w:t>
      </w:r>
      <w:r>
        <w:rPr>
          <w:rFonts w:ascii="SimSun" w:eastAsia="SimSun" w:hAnsi="SimSun" w:hint="eastAsia"/>
          <w:color w:val="auto"/>
          <w:lang w:eastAsia="zh-CN"/>
        </w:rPr>
        <w:lastRenderedPageBreak/>
        <w:t>为耶稣如果是弥赛亚，就应该显扬自己，让世人知道。马太福音6中写明主耶稣是有弟兄姐妹的，耶稣是童女马利亚受圣灵感孕而生，后来马利亚和约瑟生了其他儿女。天主教说马利亚一生都是童女，不符合圣经。</w:t>
      </w:r>
    </w:p>
    <w:p w14:paraId="5D28AE0E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auto"/>
          <w:lang w:eastAsia="zh-CN"/>
        </w:rPr>
      </w:pPr>
      <w:r w:rsidRPr="00644035">
        <w:rPr>
          <w:rFonts w:ascii="SimSun" w:eastAsia="SimSun" w:hAnsi="SimSun" w:hint="eastAsia"/>
          <w:b/>
          <w:bCs/>
          <w:color w:val="auto"/>
          <w:lang w:eastAsia="zh-CN"/>
        </w:rPr>
        <w:t>6</w:t>
      </w:r>
      <w:r>
        <w:rPr>
          <w:rFonts w:ascii="SimSun" w:eastAsia="SimSun" w:hAnsi="SimSun" w:hint="eastAsia"/>
          <w:color w:val="auto"/>
          <w:lang w:eastAsia="zh-CN"/>
        </w:rPr>
        <w:t>节，希腊文“时候”这个词有两个意思，一是指一天——如主耶稣钉十字架的时候，另一个是指一段时间。这里是指一段时间，不是一天。这里可以看到主耶稣严格按照神的时间表行事，主耶稣说“你们的时候常是方便的”，是说他们可以随时信耶稣。</w:t>
      </w:r>
    </w:p>
    <w:p w14:paraId="7CAA36DC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auto"/>
          <w:lang w:eastAsia="zh-CN"/>
        </w:rPr>
      </w:pPr>
      <w:r w:rsidRPr="00644035">
        <w:rPr>
          <w:rFonts w:ascii="SimSun" w:eastAsia="SimSun" w:hAnsi="SimSun" w:hint="eastAsia"/>
          <w:b/>
          <w:bCs/>
          <w:color w:val="auto"/>
          <w:lang w:eastAsia="zh-CN"/>
        </w:rPr>
        <w:t>7-8</w:t>
      </w:r>
      <w:r>
        <w:rPr>
          <w:rFonts w:ascii="SimSun" w:eastAsia="SimSun" w:hAnsi="SimSun" w:hint="eastAsia"/>
          <w:color w:val="auto"/>
          <w:lang w:eastAsia="zh-CN"/>
        </w:rPr>
        <w:t>节，主耶稣说世人恨他，是因为他“指正他们所做的事是恶的”。犹太人一直在找时机杀掉主耶稣，主耶稣根据神的时间表决定什么时候上去耶路撒冷。主耶稣在一次婚宴上把水变成酒，玛丽亚找耶稣，耶稣也说“我的时候还没有到”。可见主耶稣是完全的委身，完全听从神的吩咐。接下来主耶稣升天了，他给门徒的嘱咐，要门徒也听从他。</w:t>
      </w:r>
    </w:p>
    <w:p w14:paraId="290785B7" w14:textId="77777777" w:rsidR="0046414E" w:rsidRPr="0027252F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auto"/>
          <w:lang w:eastAsia="zh-CN"/>
        </w:rPr>
      </w:pPr>
      <w:r w:rsidRPr="00A06A31">
        <w:rPr>
          <w:rFonts w:ascii="SimSun" w:eastAsia="SimSun" w:hAnsi="SimSun" w:hint="eastAsia"/>
          <w:b/>
          <w:bCs/>
          <w:color w:val="auto"/>
          <w:lang w:eastAsia="zh-CN"/>
        </w:rPr>
        <w:t>9节</w:t>
      </w:r>
      <w:r>
        <w:rPr>
          <w:rFonts w:ascii="SimSun" w:eastAsia="SimSun" w:hAnsi="SimSun" w:hint="eastAsia"/>
          <w:color w:val="auto"/>
          <w:lang w:eastAsia="zh-CN"/>
        </w:rPr>
        <w:t>，主耶稣后来也上去犹太了，我们都知道。</w:t>
      </w:r>
      <w:r>
        <w:rPr>
          <w:rFonts w:ascii="SimSun" w:eastAsia="SimSun" w:hAnsi="SimSun" w:hint="eastAsia"/>
          <w:color w:val="000000" w:themeColor="text1"/>
          <w:lang w:eastAsia="zh-CN"/>
        </w:rPr>
        <w:t>加利利虽然在北边，耶路撒冷在南边，但由于耶路撒冷地势高，所以是“上”耶路撒冷。</w:t>
      </w:r>
    </w:p>
    <w:p w14:paraId="20A1979F" w14:textId="77777777" w:rsidR="0046414E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 w:rsidRPr="00A06A31">
        <w:rPr>
          <w:rFonts w:ascii="SimSun" w:eastAsia="SimSun" w:hAnsi="SimSun" w:hint="eastAsia"/>
          <w:b/>
          <w:bCs/>
          <w:color w:val="000000" w:themeColor="text1"/>
          <w:lang w:eastAsia="zh-CN"/>
        </w:rPr>
        <w:t>二.路加福音9:51-56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，揭示了人子到地上来的主要目的</w:t>
      </w:r>
    </w:p>
    <w:p w14:paraId="724275F1" w14:textId="77777777" w:rsidR="0046414E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这一段主要介绍主耶稣是人子，他来到地上的主要目的。</w:t>
      </w:r>
    </w:p>
    <w:p w14:paraId="7AB38DD1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A06A31">
        <w:rPr>
          <w:rFonts w:ascii="SimSun" w:eastAsia="SimSun" w:hAnsi="SimSun" w:hint="eastAsia"/>
          <w:b/>
          <w:bCs/>
          <w:color w:val="000000" w:themeColor="text1"/>
          <w:lang w:eastAsia="zh-CN"/>
        </w:rPr>
        <w:t>51节</w:t>
      </w:r>
      <w:r>
        <w:rPr>
          <w:rFonts w:ascii="SimSun" w:eastAsia="SimSun" w:hAnsi="SimSun" w:hint="eastAsia"/>
          <w:color w:val="000000" w:themeColor="text1"/>
          <w:lang w:eastAsia="zh-CN"/>
        </w:rPr>
        <w:t>，“耶稣被接上升的日子将到”，“定意”是因为他知道自己的时候到了，决定去耶稣撒冷。主耶稣事工的重点改变了，以前他重点围绕加利利湖，现在他的时候到了下一个阶段，他的重点转到了耶路撒冷。上一段是住棚节，下一个节日是逾越节，主耶稣是神的羔羊，要在这个时候去救人赎罪，要被钉死，逾越节将要应验。过去几个月他栽培门徒——“人问我是谁，你们说我是谁”。</w:t>
      </w:r>
    </w:p>
    <w:p w14:paraId="55548116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A06A31">
        <w:rPr>
          <w:rFonts w:ascii="SimSun" w:eastAsia="SimSun" w:hAnsi="SimSun" w:hint="eastAsia"/>
          <w:b/>
          <w:bCs/>
          <w:color w:val="000000" w:themeColor="text1"/>
          <w:lang w:eastAsia="zh-CN"/>
        </w:rPr>
        <w:t>52节</w:t>
      </w:r>
      <w:r>
        <w:rPr>
          <w:rFonts w:ascii="SimSun" w:eastAsia="SimSun" w:hAnsi="SimSun" w:hint="eastAsia"/>
          <w:color w:val="000000" w:themeColor="text1"/>
          <w:lang w:eastAsia="zh-CN"/>
        </w:rPr>
        <w:t>，主耶稣经过撒玛利亚上耶路撒冷是比较短的一条路。在亚述时代，亚述攻打撒玛利亚（</w:t>
      </w:r>
      <w:r w:rsidRPr="000B346B">
        <w:rPr>
          <w:rFonts w:ascii="SimSun" w:eastAsia="SimSun" w:hAnsi="SimSun" w:hint="eastAsia"/>
          <w:color w:val="000000" w:themeColor="text1"/>
          <w:lang w:eastAsia="zh-CN"/>
        </w:rPr>
        <w:t>所罗门死后，</w:t>
      </w:r>
      <w:r>
        <w:rPr>
          <w:rFonts w:ascii="SimSun" w:eastAsia="SimSun" w:hAnsi="SimSun" w:hint="eastAsia"/>
          <w:color w:val="000000" w:themeColor="text1"/>
          <w:lang w:eastAsia="zh-CN"/>
        </w:rPr>
        <w:t>以色列分裂成两个国家，北边的叫以色列，就是撒玛利亚，南边是犹大国），掳走了一些人，又把一些亚述人送到撒玛利亚，双方通婚的后代就是撒玛利亚人。南边犹大国的犹太人藐视撒玛利亚人。</w:t>
      </w:r>
    </w:p>
    <w:p w14:paraId="25E91411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A06A31">
        <w:rPr>
          <w:rFonts w:ascii="SimSun" w:eastAsia="SimSun" w:hAnsi="SimSun" w:hint="eastAsia"/>
          <w:b/>
          <w:bCs/>
          <w:color w:val="000000" w:themeColor="text1"/>
          <w:lang w:eastAsia="zh-CN"/>
        </w:rPr>
        <w:lastRenderedPageBreak/>
        <w:t>53节</w:t>
      </w:r>
      <w:r>
        <w:rPr>
          <w:rFonts w:ascii="SimSun" w:eastAsia="SimSun" w:hAnsi="SimSun" w:hint="eastAsia"/>
          <w:color w:val="000000" w:themeColor="text1"/>
          <w:lang w:eastAsia="zh-CN"/>
        </w:rPr>
        <w:t>，“那里的人不接待他”，因为撒玛利亚人在</w:t>
      </w:r>
      <w:r w:rsidRPr="00A06A31">
        <w:rPr>
          <w:rFonts w:ascii="SimSun" w:eastAsia="SimSun" w:hAnsi="SimSun" w:hint="eastAsia"/>
          <w:color w:val="auto"/>
          <w:lang w:eastAsia="zh-CN"/>
        </w:rPr>
        <w:t>基利心山</w:t>
      </w:r>
      <w:r>
        <w:rPr>
          <w:rFonts w:ascii="SimSun" w:eastAsia="SimSun" w:hAnsi="SimSun" w:hint="eastAsia"/>
          <w:color w:val="000000" w:themeColor="text1"/>
          <w:lang w:eastAsia="zh-CN"/>
        </w:rPr>
        <w:t>祭拜神，而主耶稣是面向耶路撒冷去。参见约翰福音4:19，妇人说“</w:t>
      </w:r>
      <w:r w:rsidRPr="002C5B60">
        <w:rPr>
          <w:rFonts w:ascii="SimSun" w:eastAsia="SimSun" w:hAnsi="SimSun" w:hint="eastAsia"/>
          <w:color w:val="000000" w:themeColor="text1"/>
          <w:lang w:eastAsia="zh-CN"/>
        </w:rPr>
        <w:t>我们的祖宗在</w:t>
      </w:r>
      <w:r>
        <w:rPr>
          <w:rFonts w:ascii="SimSun" w:eastAsia="SimSun" w:hAnsi="SimSun" w:hint="eastAsia"/>
          <w:color w:val="000000" w:themeColor="text1"/>
          <w:lang w:eastAsia="zh-CN"/>
        </w:rPr>
        <w:t>这</w:t>
      </w:r>
      <w:r w:rsidRPr="002C5B60">
        <w:rPr>
          <w:rFonts w:ascii="SimSun" w:eastAsia="SimSun" w:hAnsi="SimSun" w:hint="eastAsia"/>
          <w:color w:val="000000" w:themeColor="text1"/>
          <w:lang w:eastAsia="zh-CN"/>
        </w:rPr>
        <w:t>山上礼拜</w:t>
      </w:r>
      <w:r>
        <w:rPr>
          <w:rFonts w:ascii="SimSun" w:eastAsia="SimSun" w:hAnsi="SimSun" w:hint="eastAsia"/>
          <w:color w:val="000000" w:themeColor="text1"/>
          <w:lang w:eastAsia="zh-CN"/>
        </w:rPr>
        <w:t>”，他们在</w:t>
      </w:r>
      <w:r w:rsidRPr="00A06A31">
        <w:rPr>
          <w:rFonts w:ascii="SimSun" w:eastAsia="SimSun" w:hAnsi="SimSun" w:hint="eastAsia"/>
          <w:color w:val="auto"/>
          <w:lang w:eastAsia="zh-CN"/>
        </w:rPr>
        <w:t>基利心山（</w:t>
      </w:r>
      <w:r>
        <w:rPr>
          <w:rFonts w:ascii="SimSun" w:eastAsia="SimSun" w:hAnsi="SimSun" w:hint="eastAsia"/>
          <w:color w:val="000000" w:themeColor="text1"/>
          <w:lang w:eastAsia="zh-CN"/>
        </w:rPr>
        <w:t>叙加雅各井）。主耶稣途径却没有在这里停留，所以撒玛利亚人不高兴，就不欢迎他。</w:t>
      </w:r>
    </w:p>
    <w:p w14:paraId="79B3994D" w14:textId="77777777" w:rsidR="0046414E" w:rsidRPr="00654EA0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A06A31">
        <w:rPr>
          <w:rFonts w:ascii="SimSun" w:eastAsia="SimSun" w:hAnsi="SimSun" w:hint="eastAsia"/>
          <w:b/>
          <w:bCs/>
          <w:color w:val="000000" w:themeColor="text1"/>
          <w:lang w:eastAsia="zh-CN"/>
        </w:rPr>
        <w:t>54-56节</w:t>
      </w:r>
      <w:r>
        <w:rPr>
          <w:rFonts w:ascii="SimSun" w:eastAsia="SimSun" w:hAnsi="SimSun" w:hint="eastAsia"/>
          <w:color w:val="000000" w:themeColor="text1"/>
          <w:lang w:eastAsia="zh-CN"/>
        </w:rPr>
        <w:t>，雅各、约翰因为撒玛利亚人不接待主耶稣而生气，要像以利亚降下天火那样，如列王纪下1:10-12，以利亚从天火烧灭五十夫长和他那五十人。主耶稣责备他们，“人子来不是要灭人的命，是要救人的性命”。这里不是说以利亚做错了，而是时代不同，在以利亚的时代，神是以色列国的神，他们应该听神的话，但是他们不听，他们的王还要拜偶像，以利亚是带着神的权柄去劝告王，但是王不听。这一段经文说明了主耶稣在两千年前来到的地上的目的是救人，把福音带给世人，让他们得救，而不是灭人。约翰福音3:14-18，“因为神差他的儿子降世，不是要定人的罪，乃是要叫世人因他得救”。我们要明白神的心意，神爱世人。主耶稣还没有回来，是神在宽容世人，如果耶稣现在回来，会有很多人进入大灾难，神不想让世人沉沦。所以耶稣对他的弟兄说“你们的时候是方便的”，随时都可以信，不需要等到明天，而主耶稣他自己的“时候是还没有到。”</w:t>
      </w:r>
    </w:p>
    <w:p w14:paraId="7A0D29F6" w14:textId="77777777" w:rsidR="0046414E" w:rsidRPr="000463C7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0463C7">
        <w:rPr>
          <w:rFonts w:ascii="SimSun" w:eastAsia="SimSun" w:hAnsi="SimSun" w:hint="eastAsia"/>
          <w:b/>
          <w:bCs/>
          <w:color w:val="000000" w:themeColor="text1"/>
          <w:lang w:eastAsia="zh-CN"/>
        </w:rPr>
        <w:t>三.路加福音9:57-62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，</w:t>
      </w:r>
      <w:r w:rsidRPr="000463C7">
        <w:rPr>
          <w:rFonts w:ascii="SimSun" w:eastAsia="SimSun" w:hAnsi="SimSun" w:hint="eastAsia"/>
          <w:b/>
          <w:bCs/>
          <w:color w:val="000000" w:themeColor="text1"/>
          <w:lang w:eastAsia="zh-CN"/>
        </w:rPr>
        <w:t>跟从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主</w:t>
      </w:r>
      <w:r w:rsidRPr="000463C7">
        <w:rPr>
          <w:rFonts w:ascii="SimSun" w:eastAsia="SimSun" w:hAnsi="SimSun" w:hint="eastAsia"/>
          <w:b/>
          <w:bCs/>
          <w:color w:val="000000" w:themeColor="text1"/>
          <w:lang w:eastAsia="zh-CN"/>
        </w:rPr>
        <w:t>耶稣意味着什么的三个例子</w:t>
      </w:r>
    </w:p>
    <w:p w14:paraId="660FC078" w14:textId="77777777" w:rsidR="0046414E" w:rsidRPr="00654EA0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信耶稣很容易，是白白的恩典。但为什么很多人不信，是因为太简单了。但是跟从主耶稣是要付出代价的。主耶稣给了三个例子，面对三个不同的人，给予不同的回答。</w:t>
      </w:r>
    </w:p>
    <w:p w14:paraId="0557B069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0463C7">
        <w:rPr>
          <w:rFonts w:ascii="SimSun" w:eastAsia="SimSun" w:hAnsi="SimSun" w:hint="eastAsia"/>
          <w:b/>
          <w:bCs/>
          <w:color w:val="000000" w:themeColor="text1"/>
          <w:lang w:eastAsia="zh-CN"/>
        </w:rPr>
        <w:t>57-58节</w:t>
      </w:r>
      <w:r>
        <w:rPr>
          <w:rFonts w:ascii="SimSun" w:eastAsia="SimSun" w:hAnsi="SimSun" w:hint="eastAsia"/>
          <w:color w:val="000000" w:themeColor="text1"/>
          <w:lang w:eastAsia="zh-CN"/>
        </w:rPr>
        <w:t>，有个人说“你无论往哪里去，我要跟从你”。但是真的吗？主耶稣说“人子没有枕头的地方”，这里是强调，跟从主耶稣会影响你的安全，要去哪里需要完全的跟从主耶稣，相信他会看顾我，爱我，不会放弃我，我的生命在他手中。每个人都需要安全感，跟从主耶稣就是把安全放到耶稣手中。我们看看彼得的例子，约翰福音13:36-38，路加福音22:33-34,彼得说自己“愿意舍命”，但主耶稣预言他鸡叫以先，你要三次不认主；约翰一书2:15-17，“不要爱世界和世界上的事，人若爱世界，爱父的心就不在他里面了”。这段经文是世人的光景，也影</w:t>
      </w: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响到当时的门徒和今天的我们；马太福音6:19-24，“因为你的财宝在哪里，你的心也在那里。……一个人不能事奉两个主……你们不能又侍奉神，又侍奉玛门。”我们现在应该投资在天上，投资在永恒。</w:t>
      </w:r>
    </w:p>
    <w:p w14:paraId="10176671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0463C7">
        <w:rPr>
          <w:rFonts w:ascii="SimSun" w:eastAsia="SimSun" w:hAnsi="SimSun" w:hint="eastAsia"/>
          <w:b/>
          <w:bCs/>
          <w:color w:val="000000" w:themeColor="text1"/>
          <w:lang w:eastAsia="zh-CN"/>
        </w:rPr>
        <w:t>59-60节</w:t>
      </w:r>
      <w:r>
        <w:rPr>
          <w:rFonts w:ascii="SimSun" w:eastAsia="SimSun" w:hAnsi="SimSun" w:hint="eastAsia"/>
          <w:color w:val="000000" w:themeColor="text1"/>
          <w:lang w:eastAsia="zh-CN"/>
        </w:rPr>
        <w:t>，“又对一个人说”，这是另外一个人，是不同的人。主耶稣强调“传扬神国的道”，投资将来的事，这是我们的优先次序。每一个人在地上，都有优先次序，跟从主耶稣，需要有改变，完全委身，像主耶稣委身于父神，按照父神给他的时间表做事。主耶稣经常举例子，用非常极端的话语表达他真正的意思。听起来可能不舒服，但是用来敲醒我们。“任凭死人埋葬他们的死人”，听起来好像主耶稣无情不孝，但他是用这种极端的话敲醒我们。“容我先回去埋葬我的父亲”，这其实是犹太人的俗语，是指要侍奉孝敬父母，是要花一段时间。主耶稣是说尽管有其他重要的事，但跟从我就要把我放在第一。主耶稣说过“爱我要超过父母儿女”，是优先次序的问题，把神放在首位，神就会为你开路，神会给我们爱父母兄弟的时间和机会。跟从主耶稣意味着完全委身，没有别的。第五条诫命就是“孝敬父母”，神的话不应该互相矛盾。这里不是说不孝敬父母，而是要把神放在首位。</w:t>
      </w:r>
    </w:p>
    <w:p w14:paraId="6CC1BCAA" w14:textId="77777777" w:rsidR="0046414E" w:rsidRPr="00654EA0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A06A31">
        <w:rPr>
          <w:rFonts w:ascii="SimSun" w:eastAsia="SimSun" w:hAnsi="SimSun" w:hint="eastAsia"/>
          <w:b/>
          <w:bCs/>
          <w:color w:val="000000" w:themeColor="text1"/>
          <w:lang w:eastAsia="zh-CN"/>
        </w:rPr>
        <w:t>61-62节</w:t>
      </w:r>
      <w:r>
        <w:rPr>
          <w:rFonts w:ascii="SimSun" w:eastAsia="SimSun" w:hAnsi="SimSun" w:hint="eastAsia"/>
          <w:color w:val="000000" w:themeColor="text1"/>
          <w:lang w:eastAsia="zh-CN"/>
        </w:rPr>
        <w:t>，“又有一人说”，“辞别我家里的人”，这里的教导是，跟从主耶稣会影响到我们在地上和其他人的人际关系。我们是否把和主耶稣的关系放到最亲密的关系？旧约中的故事，天使救路得一家，路得的太太回头看变成盐柱，她舍不得。腓立比书3:13-14：“我只有一件事，就是忘记背后，努力面前的，向着标杆跑”，保罗用赛跑来作比喻，主耶稣就是标杆。</w:t>
      </w:r>
    </w:p>
    <w:p w14:paraId="5F6FA7C3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 w:hint="eastAsia"/>
          <w:color w:val="000000" w:themeColor="text1"/>
          <w:lang w:eastAsia="zh-CN"/>
        </w:rPr>
      </w:pPr>
    </w:p>
    <w:p w14:paraId="5983D428" w14:textId="77777777" w:rsidR="0046414E" w:rsidRPr="00FD450F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问答与分享：</w:t>
      </w:r>
    </w:p>
    <w:p w14:paraId="316EE716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auto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1.申命记</w:t>
      </w:r>
      <w:r>
        <w:rPr>
          <w:rFonts w:ascii="SimSun" w:eastAsia="SimSun" w:hAnsi="SimSun" w:hint="eastAsia"/>
          <w:color w:val="auto"/>
          <w:lang w:eastAsia="zh-CN"/>
        </w:rPr>
        <w:t>16:13-17说，除酵节、七七节和住棚节和牧师说的</w:t>
      </w:r>
      <w:r w:rsidRPr="00A06A31">
        <w:rPr>
          <w:rFonts w:ascii="SimSun" w:eastAsia="SimSun" w:hAnsi="SimSun" w:hint="eastAsia"/>
          <w:color w:val="auto"/>
          <w:lang w:eastAsia="zh-CN"/>
        </w:rPr>
        <w:t>逾越节五旬节和住棚节</w:t>
      </w:r>
      <w:r>
        <w:rPr>
          <w:rFonts w:ascii="SimSun" w:eastAsia="SimSun" w:hAnsi="SimSun" w:hint="eastAsia"/>
          <w:color w:val="auto"/>
          <w:lang w:eastAsia="zh-CN"/>
        </w:rPr>
        <w:t>是不是一样的？</w:t>
      </w:r>
    </w:p>
    <w:p w14:paraId="06A407B2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auto"/>
          <w:lang w:eastAsia="zh-CN"/>
        </w:rPr>
      </w:pPr>
      <w:r>
        <w:rPr>
          <w:rFonts w:ascii="SimSun" w:eastAsia="SimSun" w:hAnsi="SimSun" w:hint="eastAsia"/>
          <w:color w:val="auto"/>
          <w:lang w:eastAsia="zh-CN"/>
        </w:rPr>
        <w:t>是一样的，逾越节、无酵节和初熟节都是在一起的，五旬节也叫七七节，也是旧约中神颁布律法的时间，新约是圣灵降临。</w:t>
      </w:r>
    </w:p>
    <w:p w14:paraId="5DC7DCD4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auto"/>
          <w:lang w:eastAsia="zh-CN"/>
        </w:rPr>
      </w:pPr>
      <w:r>
        <w:rPr>
          <w:rFonts w:ascii="SimSun" w:eastAsia="SimSun" w:hAnsi="SimSun" w:hint="eastAsia"/>
          <w:color w:val="auto"/>
          <w:lang w:eastAsia="zh-CN"/>
        </w:rPr>
        <w:lastRenderedPageBreak/>
        <w:t>2.三个例子中，第一个人是比较主动的，主耶稣没有召唤他。他很主动。第二个人是主在呼召他。这有什么差别吗？</w:t>
      </w:r>
    </w:p>
    <w:p w14:paraId="576F8E73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auto"/>
          <w:lang w:eastAsia="zh-CN"/>
        </w:rPr>
      </w:pPr>
      <w:r>
        <w:rPr>
          <w:rFonts w:ascii="SimSun" w:eastAsia="SimSun" w:hAnsi="SimSun" w:hint="eastAsia"/>
          <w:color w:val="auto"/>
          <w:lang w:eastAsia="zh-CN"/>
        </w:rPr>
        <w:t>有些人凭着自己的血气，很难支撑下去。可是如果清楚知道是神要你做的，就是比较理性的。</w:t>
      </w:r>
    </w:p>
    <w:p w14:paraId="6DB8BF05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auto"/>
          <w:lang w:eastAsia="zh-CN"/>
        </w:rPr>
      </w:pPr>
      <w:r>
        <w:rPr>
          <w:rFonts w:ascii="SimSun" w:eastAsia="SimSun" w:hAnsi="SimSun" w:hint="eastAsia"/>
          <w:color w:val="auto"/>
          <w:lang w:eastAsia="zh-CN"/>
        </w:rPr>
        <w:t>3.信耶稣得永生是恩典。有些人只是信，没有付代价，就得了永生。有的人要付出代价。这有什么区别吗？</w:t>
      </w:r>
    </w:p>
    <w:p w14:paraId="63851C93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auto"/>
          <w:lang w:eastAsia="zh-CN"/>
        </w:rPr>
      </w:pPr>
      <w:r>
        <w:rPr>
          <w:rFonts w:ascii="SimSun" w:eastAsia="SimSun" w:hAnsi="SimSun" w:hint="eastAsia"/>
          <w:color w:val="auto"/>
          <w:lang w:eastAsia="zh-CN"/>
        </w:rPr>
        <w:t>在十字架上面的强盗会得永生吗？差别在于我们的生命有没有力量，平安喜乐丰盛的生命。将来的奖赏不一样的。将来在基督台前交账，不付代价就没有什么可交，就像打拼的和得过且过的肯定不一样。主耶稣有很多地方提到奖赏，冠冕啊。我们在地上，以肉身有限的头脑，很难想象。</w:t>
      </w:r>
    </w:p>
    <w:p w14:paraId="04A613B0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4.现在在地上的人做事也是为了奖赏，信耶稣也是为了得奖赏，这是不是太功利的，是不是不对？</w:t>
      </w:r>
    </w:p>
    <w:p w14:paraId="724E0A12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没有不对。只是我们不是为了得地上的奖赏，而是得神的奖赏。要得神的奖赏就要了解神的旨意。神讲公义，但每个人是不一样的。今生付什么代价，奖赏一定是不一样的。主耶稣也说过，保罗也说过，因为他们知道人需要功利。世上的奖赏和天上的奖赏是没有可比性的，完全不是我们能想象的结果。很多人说宣教士也生病，也受罪，这种想法根本不知道神的旨意是超越人所能理解的。</w:t>
      </w:r>
    </w:p>
    <w:p w14:paraId="36E54B27" w14:textId="77777777" w:rsidR="0046414E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 w:hint="eastAsia"/>
          <w:color w:val="000000" w:themeColor="text1"/>
          <w:lang w:eastAsia="zh-CN"/>
        </w:rPr>
      </w:pPr>
    </w:p>
    <w:p w14:paraId="7724FD34" w14:textId="74192DB5" w:rsidR="0046414E" w:rsidRDefault="0046414E" w:rsidP="003B33C2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04FB64F4" w14:textId="3B5CA335" w:rsidR="00835165" w:rsidRDefault="00835165" w:rsidP="003B33C2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6BEDF56D" w14:textId="0FDFF3AD" w:rsidR="00835165" w:rsidRDefault="00835165" w:rsidP="003B33C2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1D93E8D3" w14:textId="4628DC47" w:rsidR="00835165" w:rsidRDefault="00835165" w:rsidP="003B33C2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289761D7" w14:textId="3D2E46AD" w:rsidR="00835165" w:rsidRDefault="00835165" w:rsidP="003B33C2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335A3B95" w14:textId="77777777" w:rsidR="00835165" w:rsidRDefault="00835165" w:rsidP="003B33C2">
      <w:pPr>
        <w:pStyle w:val="ListBullet"/>
        <w:numPr>
          <w:ilvl w:val="0"/>
          <w:numId w:val="0"/>
        </w:numPr>
        <w:jc w:val="both"/>
        <w:rPr>
          <w:rFonts w:ascii="SimSun" w:eastAsia="SimSun" w:hAnsi="SimSun" w:hint="eastAsia"/>
          <w:color w:val="000000" w:themeColor="text1"/>
          <w:lang w:eastAsia="zh-CN"/>
        </w:rPr>
      </w:pPr>
    </w:p>
    <w:p w14:paraId="6112B7C3" w14:textId="505E2EE8" w:rsidR="0046414E" w:rsidRPr="003B33C2" w:rsidRDefault="0046414E" w:rsidP="0046414E">
      <w:pPr>
        <w:pStyle w:val="Heading1"/>
        <w:rPr>
          <w:lang w:eastAsia="zh-CN"/>
        </w:rPr>
      </w:pPr>
      <w:bookmarkStart w:id="83" w:name="_Toc180860597"/>
      <w:r w:rsidRPr="003B33C2">
        <w:rPr>
          <w:rFonts w:hint="eastAsia"/>
          <w:lang w:eastAsia="zh-CN"/>
        </w:rPr>
        <w:lastRenderedPageBreak/>
        <w:t>基督的生平</w:t>
      </w:r>
      <w:r w:rsidR="003B33C2">
        <w:rPr>
          <w:rFonts w:hint="eastAsia"/>
          <w:lang w:eastAsia="zh-CN"/>
        </w:rPr>
        <w:t>与教导</w:t>
      </w:r>
      <w:r w:rsidRPr="003B33C2">
        <w:rPr>
          <w:rFonts w:hint="eastAsia"/>
          <w:lang w:eastAsia="zh-CN"/>
        </w:rPr>
        <w:t>（五十八）</w:t>
      </w:r>
      <w:r w:rsidRPr="003B33C2">
        <w:rPr>
          <w:rFonts w:hint="eastAsia"/>
          <w:lang w:eastAsia="zh-CN"/>
        </w:rPr>
        <w:t xml:space="preserve">: </w:t>
      </w:r>
      <w:r w:rsidRPr="003B33C2">
        <w:rPr>
          <w:rFonts w:hint="eastAsia"/>
          <w:lang w:eastAsia="zh-CN"/>
        </w:rPr>
        <w:t>活水的江河</w:t>
      </w:r>
      <w:bookmarkEnd w:id="83"/>
    </w:p>
    <w:p w14:paraId="2620A80E" w14:textId="77777777" w:rsidR="0046414E" w:rsidRPr="002C6ECD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时间</w:t>
      </w:r>
      <w:r>
        <w:rPr>
          <w:rFonts w:ascii="SimSun" w:eastAsia="SimSun" w:hAnsi="SimSun" w:hint="eastAsia"/>
          <w:color w:val="000000" w:themeColor="text1"/>
          <w:lang w:eastAsia="zh-CN"/>
        </w:rPr>
        <w:t>：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2</w:t>
      </w:r>
      <w:r w:rsidRPr="002C6ECD">
        <w:rPr>
          <w:rFonts w:ascii="SimSun" w:eastAsia="SimSun" w:hAnsi="SimSun"/>
          <w:color w:val="000000" w:themeColor="text1"/>
          <w:lang w:eastAsia="zh-CN"/>
        </w:rPr>
        <w:t>02</w:t>
      </w:r>
      <w:r>
        <w:rPr>
          <w:rFonts w:ascii="SimSun" w:eastAsia="SimSun" w:hAnsi="SimSun"/>
          <w:color w:val="000000" w:themeColor="text1"/>
          <w:lang w:eastAsia="zh-CN"/>
        </w:rPr>
        <w:t>4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年</w:t>
      </w:r>
      <w:r>
        <w:rPr>
          <w:rFonts w:ascii="SimSun" w:eastAsia="SimSun" w:hAnsi="SimSun"/>
          <w:color w:val="000000" w:themeColor="text1"/>
          <w:lang w:eastAsia="zh-CN"/>
        </w:rPr>
        <w:t>3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月</w:t>
      </w:r>
      <w:r>
        <w:rPr>
          <w:rFonts w:ascii="SimSun" w:eastAsia="SimSun" w:hAnsi="SimSun"/>
          <w:color w:val="000000" w:themeColor="text1"/>
          <w:lang w:eastAsia="zh-CN"/>
        </w:rPr>
        <w:t>16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日</w:t>
      </w:r>
    </w:p>
    <w:p w14:paraId="4DDBF05C" w14:textId="77777777" w:rsidR="0046414E" w:rsidRPr="0056707C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相关经文</w:t>
      </w:r>
      <w:r>
        <w:rPr>
          <w:rFonts w:ascii="SimSun" w:eastAsia="SimSun" w:hAnsi="SimSun" w:hint="eastAsia"/>
          <w:color w:val="000000" w:themeColor="text1"/>
          <w:lang w:eastAsia="zh-CN"/>
        </w:rPr>
        <w:t>：</w:t>
      </w:r>
      <w:r w:rsidRPr="0056707C">
        <w:rPr>
          <w:rFonts w:ascii="SimSun" w:eastAsia="SimSun" w:hAnsi="SimSun" w:hint="eastAsia"/>
          <w:color w:val="000000" w:themeColor="text1"/>
          <w:lang w:eastAsia="zh-CN"/>
        </w:rPr>
        <w:t>约翰福音</w:t>
      </w:r>
      <w:r w:rsidRPr="0056707C">
        <w:rPr>
          <w:rFonts w:ascii="SimSun" w:eastAsia="SimSun" w:hAnsi="SimSun"/>
          <w:color w:val="000000" w:themeColor="text1"/>
          <w:lang w:eastAsia="zh-CN"/>
        </w:rPr>
        <w:t>7:10-53</w:t>
      </w:r>
    </w:p>
    <w:p w14:paraId="09A0DA02" w14:textId="77777777" w:rsidR="0046414E" w:rsidRPr="00AC5430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标题来自约翰福音7</w:t>
      </w:r>
      <w:r>
        <w:rPr>
          <w:rFonts w:ascii="SimSun" w:eastAsia="SimSun" w:hAnsi="SimSun"/>
          <w:color w:val="000000" w:themeColor="text1"/>
          <w:lang w:eastAsia="zh-CN"/>
        </w:rPr>
        <w:t>:</w:t>
      </w: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8</w:t>
      </w:r>
      <w:r>
        <w:rPr>
          <w:rFonts w:ascii="SimSun" w:eastAsia="SimSun" w:hAnsi="SimSun" w:hint="eastAsia"/>
          <w:color w:val="000000" w:themeColor="text1"/>
          <w:lang w:eastAsia="zh-CN"/>
        </w:rPr>
        <w:t>节，</w:t>
      </w:r>
      <w:r>
        <w:rPr>
          <w:rFonts w:ascii="SimSun" w:eastAsia="SimSun" w:hAnsi="SimSun"/>
          <w:color w:val="000000" w:themeColor="text1"/>
          <w:lang w:eastAsia="zh-CN"/>
        </w:rPr>
        <w:t>“</w:t>
      </w:r>
      <w:r>
        <w:rPr>
          <w:rFonts w:ascii="SimSun" w:eastAsia="SimSun" w:hAnsi="SimSun" w:hint="eastAsia"/>
          <w:color w:val="000000" w:themeColor="text1"/>
          <w:lang w:eastAsia="zh-CN"/>
        </w:rPr>
        <w:t>信我的人就如经上所说，‘从他腹中要流出活水的江河’”。今天要讲的第</w:t>
      </w:r>
      <w:r>
        <w:rPr>
          <w:rFonts w:ascii="SimSun" w:eastAsia="SimSun" w:hAnsi="SimSun"/>
          <w:color w:val="000000" w:themeColor="text1"/>
          <w:lang w:eastAsia="zh-CN"/>
        </w:rPr>
        <w:t>53</w:t>
      </w:r>
      <w:r>
        <w:rPr>
          <w:rFonts w:ascii="SimSun" w:eastAsia="SimSun" w:hAnsi="SimSun" w:hint="eastAsia"/>
          <w:color w:val="000000" w:themeColor="text1"/>
          <w:lang w:eastAsia="zh-CN"/>
        </w:rPr>
        <w:t>节，就是中文和合本8</w:t>
      </w:r>
      <w:r>
        <w:rPr>
          <w:rFonts w:ascii="SimSun" w:eastAsia="SimSun" w:hAnsi="SimSun"/>
          <w:color w:val="000000" w:themeColor="text1"/>
          <w:lang w:eastAsia="zh-CN"/>
        </w:rPr>
        <w:t>:1</w:t>
      </w:r>
      <w:r>
        <w:rPr>
          <w:rFonts w:ascii="SimSun" w:eastAsia="SimSun" w:hAnsi="SimSun" w:hint="eastAsia"/>
          <w:color w:val="000000" w:themeColor="text1"/>
          <w:lang w:eastAsia="zh-CN"/>
        </w:rPr>
        <w:t>节。</w:t>
      </w:r>
    </w:p>
    <w:p w14:paraId="7AD8375E" w14:textId="77777777" w:rsidR="0046414E" w:rsidRPr="00ED5CE1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ED5CE1">
        <w:rPr>
          <w:rFonts w:ascii="SimSun" w:eastAsia="SimSun" w:hAnsi="SimSun" w:hint="eastAsia"/>
          <w:b/>
          <w:bCs/>
          <w:color w:val="000000" w:themeColor="text1"/>
          <w:lang w:eastAsia="zh-CN"/>
        </w:rPr>
        <w:t>一．约翰福音</w:t>
      </w:r>
      <w:r w:rsidRPr="00ED5CE1">
        <w:rPr>
          <w:rFonts w:ascii="SimSun" w:eastAsia="SimSun" w:hAnsi="SimSun"/>
          <w:b/>
          <w:bCs/>
          <w:color w:val="000000" w:themeColor="text1"/>
          <w:lang w:eastAsia="zh-CN"/>
        </w:rPr>
        <w:t>7:10-13</w:t>
      </w:r>
      <w:r w:rsidRPr="00ED5CE1">
        <w:rPr>
          <w:rFonts w:ascii="SimSun" w:eastAsia="SimSun" w:hAnsi="SimSun" w:hint="eastAsia"/>
          <w:b/>
          <w:bCs/>
          <w:color w:val="000000" w:themeColor="text1"/>
          <w:lang w:eastAsia="zh-CN"/>
        </w:rPr>
        <w:t>，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主</w:t>
      </w:r>
      <w:r w:rsidRPr="00ED5CE1">
        <w:rPr>
          <w:rFonts w:ascii="SimSun" w:eastAsia="SimSun" w:hAnsi="SimSun" w:hint="eastAsia"/>
          <w:b/>
          <w:bCs/>
          <w:color w:val="000000" w:themeColor="text1"/>
          <w:lang w:eastAsia="zh-CN"/>
        </w:rPr>
        <w:t>耶稣来到耶路撒冷的情况</w:t>
      </w:r>
    </w:p>
    <w:p w14:paraId="53D11DA3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这件事是在住棚节，2</w:t>
      </w:r>
      <w:r>
        <w:rPr>
          <w:rFonts w:ascii="SimSun" w:eastAsia="SimSun" w:hAnsi="SimSun"/>
          <w:color w:val="000000" w:themeColor="text1"/>
          <w:lang w:eastAsia="zh-CN"/>
        </w:rPr>
        <w:t>0</w:t>
      </w:r>
      <w:r>
        <w:rPr>
          <w:rFonts w:ascii="SimSun" w:eastAsia="SimSun" w:hAnsi="SimSun" w:hint="eastAsia"/>
          <w:color w:val="000000" w:themeColor="text1"/>
          <w:lang w:eastAsia="zh-CN"/>
        </w:rPr>
        <w:t>岁以上的犹太人男丁，一年要去三次耶路撒冷，逾越节、五旬节和住棚节，那时耶路撒冷人口至少增加三倍。</w:t>
      </w:r>
    </w:p>
    <w:p w14:paraId="186AE63C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这时主耶稣还在自己的家乡，他的兄弟说你是神就该去耶路撒冷，在众人面前显出你的神迹。上面第8节主耶稣说，“我现在不上去过这节，因为我的时候还没有满”，意思是不公开和你们一起上去。所以主耶稣是暗暗地上去。还有一个原因，是宗教领袖要杀他，第1</w:t>
      </w:r>
      <w:r>
        <w:rPr>
          <w:rFonts w:ascii="SimSun" w:eastAsia="SimSun" w:hAnsi="SimSun"/>
          <w:color w:val="000000" w:themeColor="text1"/>
          <w:lang w:eastAsia="zh-CN"/>
        </w:rPr>
        <w:t>1</w:t>
      </w:r>
      <w:r>
        <w:rPr>
          <w:rFonts w:ascii="SimSun" w:eastAsia="SimSun" w:hAnsi="SimSun" w:hint="eastAsia"/>
          <w:color w:val="000000" w:themeColor="text1"/>
          <w:lang w:eastAsia="zh-CN"/>
        </w:rPr>
        <w:t>节，犹太人寻找耶稣。</w:t>
      </w:r>
    </w:p>
    <w:p w14:paraId="580F547A" w14:textId="77777777" w:rsidR="0046414E" w:rsidRPr="00C46DC5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13</w:t>
      </w:r>
      <w:r>
        <w:rPr>
          <w:rFonts w:ascii="SimSun" w:eastAsia="SimSun" w:hAnsi="SimSun" w:hint="eastAsia"/>
          <w:color w:val="000000" w:themeColor="text1"/>
          <w:lang w:eastAsia="zh-CN"/>
        </w:rPr>
        <w:t>节，为什么怕犹太人？参见约翰福音9</w:t>
      </w:r>
      <w:r>
        <w:rPr>
          <w:rFonts w:ascii="SimSun" w:eastAsia="SimSun" w:hAnsi="SimSun"/>
          <w:color w:val="000000" w:themeColor="text1"/>
          <w:lang w:eastAsia="zh-CN"/>
        </w:rPr>
        <w:t>:22</w:t>
      </w:r>
      <w:r>
        <w:rPr>
          <w:rFonts w:ascii="SimSun" w:eastAsia="SimSun" w:hAnsi="SimSun" w:hint="eastAsia"/>
          <w:color w:val="000000" w:themeColor="text1"/>
          <w:lang w:eastAsia="zh-CN"/>
        </w:rPr>
        <w:t>，“他父母说这话，是怕犹太人”。犹太人前面有一个定冠词，不是一般的老百姓，是宗教领袖；约翰福音1</w:t>
      </w:r>
      <w:r>
        <w:rPr>
          <w:rFonts w:ascii="SimSun" w:eastAsia="SimSun" w:hAnsi="SimSun"/>
          <w:color w:val="000000" w:themeColor="text1"/>
          <w:lang w:eastAsia="zh-CN"/>
        </w:rPr>
        <w:t>2:42</w:t>
      </w:r>
      <w:r>
        <w:rPr>
          <w:rFonts w:ascii="SimSun" w:eastAsia="SimSun" w:hAnsi="SimSun" w:hint="eastAsia"/>
          <w:color w:val="000000" w:themeColor="text1"/>
          <w:lang w:eastAsia="zh-CN"/>
        </w:rPr>
        <w:t>，“恐怕被赶出会堂”；约翰福音1</w:t>
      </w:r>
      <w:r>
        <w:rPr>
          <w:rFonts w:ascii="SimSun" w:eastAsia="SimSun" w:hAnsi="SimSun"/>
          <w:color w:val="000000" w:themeColor="text1"/>
          <w:lang w:eastAsia="zh-CN"/>
        </w:rPr>
        <w:t>9:38</w:t>
      </w:r>
      <w:r>
        <w:rPr>
          <w:rFonts w:ascii="SimSun" w:eastAsia="SimSun" w:hAnsi="SimSun" w:hint="eastAsia"/>
          <w:color w:val="000000" w:themeColor="text1"/>
          <w:lang w:eastAsia="zh-CN"/>
        </w:rPr>
        <w:t>，“只因怕犹太人”。这些经文告诉我们，犹太老百姓如果信耶稣，就会被赶出会堂。2</w:t>
      </w:r>
      <w:r>
        <w:rPr>
          <w:rFonts w:ascii="SimSun" w:eastAsia="SimSun" w:hAnsi="SimSun"/>
          <w:color w:val="000000" w:themeColor="text1"/>
          <w:lang w:eastAsia="zh-CN"/>
        </w:rPr>
        <w:t>000</w:t>
      </w:r>
      <w:r>
        <w:rPr>
          <w:rFonts w:ascii="SimSun" w:eastAsia="SimSun" w:hAnsi="SimSun" w:hint="eastAsia"/>
          <w:color w:val="000000" w:themeColor="text1"/>
          <w:lang w:eastAsia="zh-CN"/>
        </w:rPr>
        <w:t>年前，犹太人的生活范围都围绕着会堂，被赶出会堂就很难生活。</w:t>
      </w:r>
    </w:p>
    <w:p w14:paraId="5F28AD80" w14:textId="77777777" w:rsidR="0046414E" w:rsidRPr="00ED5CE1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ED5CE1">
        <w:rPr>
          <w:rFonts w:ascii="SimSun" w:eastAsia="SimSun" w:hAnsi="SimSun" w:hint="eastAsia"/>
          <w:b/>
          <w:bCs/>
          <w:color w:val="000000" w:themeColor="text1"/>
          <w:lang w:eastAsia="zh-CN"/>
        </w:rPr>
        <w:t>二．约翰福音</w:t>
      </w:r>
      <w:r w:rsidRPr="00ED5CE1">
        <w:rPr>
          <w:rFonts w:ascii="SimSun" w:eastAsia="SimSun" w:hAnsi="SimSun"/>
          <w:b/>
          <w:bCs/>
          <w:color w:val="000000" w:themeColor="text1"/>
          <w:lang w:eastAsia="zh-CN"/>
        </w:rPr>
        <w:t>7:14-24</w:t>
      </w:r>
      <w:r w:rsidRPr="00ED5CE1">
        <w:rPr>
          <w:rFonts w:ascii="SimSun" w:eastAsia="SimSun" w:hAnsi="SimSun" w:hint="eastAsia"/>
          <w:b/>
          <w:bCs/>
          <w:color w:val="000000" w:themeColor="text1"/>
          <w:lang w:eastAsia="zh-CN"/>
        </w:rPr>
        <w:t>，耶稣在住棚节与犹太领袖的冲突</w:t>
      </w:r>
    </w:p>
    <w:p w14:paraId="3694F7E5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主耶稣这时已经离开加利利，过去两年的主要事工都在北边，围绕加利利湖，基地是迦百农。现在离开了，再过几个月就要走向十字架。现在多数时候是在耶路撒冷。</w:t>
      </w:r>
    </w:p>
    <w:p w14:paraId="0BF6D15B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5</w:t>
      </w:r>
      <w:r>
        <w:rPr>
          <w:rFonts w:ascii="SimSun" w:eastAsia="SimSun" w:hAnsi="SimSun" w:hint="eastAsia"/>
          <w:color w:val="000000" w:themeColor="text1"/>
          <w:lang w:eastAsia="zh-CN"/>
        </w:rPr>
        <w:t>节，犹太人就稀奇，因为主耶稣“没有学过”。2</w:t>
      </w:r>
      <w:r>
        <w:rPr>
          <w:rFonts w:ascii="SimSun" w:eastAsia="SimSun" w:hAnsi="SimSun"/>
          <w:color w:val="000000" w:themeColor="text1"/>
          <w:lang w:eastAsia="zh-CN"/>
        </w:rPr>
        <w:t>000</w:t>
      </w:r>
      <w:r>
        <w:rPr>
          <w:rFonts w:ascii="SimSun" w:eastAsia="SimSun" w:hAnsi="SimSun" w:hint="eastAsia"/>
          <w:color w:val="000000" w:themeColor="text1"/>
          <w:lang w:eastAsia="zh-CN"/>
        </w:rPr>
        <w:t>多年前，有两间拉比学校，如果教导圣经，要经过拉比学校。</w:t>
      </w:r>
    </w:p>
    <w:p w14:paraId="16CA3646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lastRenderedPageBreak/>
        <w:t>16</w:t>
      </w:r>
      <w:r>
        <w:rPr>
          <w:rFonts w:ascii="SimSun" w:eastAsia="SimSun" w:hAnsi="SimSun" w:hint="eastAsia"/>
          <w:color w:val="000000" w:themeColor="text1"/>
          <w:lang w:eastAsia="zh-CN"/>
        </w:rPr>
        <w:t>节，主耶稣非常清楚，我的教导来自天父，你们的教训是从你们自己来的。</w:t>
      </w:r>
    </w:p>
    <w:p w14:paraId="6690E754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7</w:t>
      </w:r>
      <w:r>
        <w:rPr>
          <w:rFonts w:ascii="SimSun" w:eastAsia="SimSun" w:hAnsi="SimSun" w:hint="eastAsia"/>
          <w:color w:val="000000" w:themeColor="text1"/>
          <w:lang w:eastAsia="zh-CN"/>
        </w:rPr>
        <w:t>节，你们若真的听天父的旨意，就知道我的教导是来自神的。2</w:t>
      </w:r>
      <w:r>
        <w:rPr>
          <w:rFonts w:ascii="SimSun" w:eastAsia="SimSun" w:hAnsi="SimSun"/>
          <w:color w:val="000000" w:themeColor="text1"/>
          <w:lang w:eastAsia="zh-CN"/>
        </w:rPr>
        <w:t>000</w:t>
      </w:r>
      <w:r>
        <w:rPr>
          <w:rFonts w:ascii="SimSun" w:eastAsia="SimSun" w:hAnsi="SimSun" w:hint="eastAsia"/>
          <w:color w:val="000000" w:themeColor="text1"/>
          <w:lang w:eastAsia="zh-CN"/>
        </w:rPr>
        <w:t>年前犹太人有很多自己的传统，自己解经。</w:t>
      </w:r>
    </w:p>
    <w:p w14:paraId="600781CB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8</w:t>
      </w:r>
      <w:r>
        <w:rPr>
          <w:rFonts w:ascii="SimSun" w:eastAsia="SimSun" w:hAnsi="SimSun" w:hint="eastAsia"/>
          <w:color w:val="000000" w:themeColor="text1"/>
          <w:lang w:eastAsia="zh-CN"/>
        </w:rPr>
        <w:t>节，主耶稣的意思是我是要荣耀神的。我们在教会也要这样，不要凭自己的理解，不明白就是不明白。解释圣经要上下文联系得很紧，不要按灵异解经。圣经是给一般的人读的，一定要按字面去解释圣经。</w:t>
      </w:r>
    </w:p>
    <w:p w14:paraId="1B0B2164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9</w:t>
      </w:r>
      <w:r>
        <w:rPr>
          <w:rFonts w:ascii="SimSun" w:eastAsia="SimSun" w:hAnsi="SimSun" w:hint="eastAsia"/>
          <w:color w:val="000000" w:themeColor="text1"/>
          <w:lang w:eastAsia="zh-CN"/>
        </w:rPr>
        <w:t>节，神借着摩西把律法传给我们，主耶稣要点出他们的问题了——你们没有一个人守律法。为什么要杀我呢？第6条诫命，不能杀人。</w:t>
      </w:r>
    </w:p>
    <w:p w14:paraId="150CA83C" w14:textId="77777777" w:rsidR="0046414E" w:rsidRPr="000E4A5D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1-24</w:t>
      </w:r>
      <w:r>
        <w:rPr>
          <w:rFonts w:ascii="SimSun" w:eastAsia="SimSun" w:hAnsi="SimSun" w:hint="eastAsia"/>
          <w:color w:val="000000" w:themeColor="text1"/>
          <w:lang w:eastAsia="zh-CN"/>
        </w:rPr>
        <w:t>节，主耶稣要指出他们的问题。“我做了一件事”，我们知道主耶稣做了很多事，但他说做了一件事，是指在耶路撒冷做的一件事，其他的事都是在耶路撒冷以外的地方做的。这件事就是那个瘫痪3</w:t>
      </w:r>
      <w:r>
        <w:rPr>
          <w:rFonts w:ascii="SimSun" w:eastAsia="SimSun" w:hAnsi="SimSun"/>
          <w:color w:val="000000" w:themeColor="text1"/>
          <w:lang w:eastAsia="zh-CN"/>
        </w:rPr>
        <w:t>8</w:t>
      </w:r>
      <w:r>
        <w:rPr>
          <w:rFonts w:ascii="SimSun" w:eastAsia="SimSun" w:hAnsi="SimSun" w:hint="eastAsia"/>
          <w:color w:val="000000" w:themeColor="text1"/>
          <w:lang w:eastAsia="zh-CN"/>
        </w:rPr>
        <w:t>年的人，主耶稣叫他起来行走。主耶稣选在安息日医病，犹太人因此控告他。但是，从亚伯拉罕开始行割礼，在安息日行割礼，这是做工。为什么在安息日可以行割礼，我不能在安息日医病？2</w:t>
      </w:r>
      <w:r>
        <w:rPr>
          <w:rFonts w:ascii="SimSun" w:eastAsia="SimSun" w:hAnsi="SimSun"/>
          <w:color w:val="000000" w:themeColor="text1"/>
          <w:lang w:eastAsia="zh-CN"/>
        </w:rPr>
        <w:t>4</w:t>
      </w:r>
      <w:r>
        <w:rPr>
          <w:rFonts w:ascii="SimSun" w:eastAsia="SimSun" w:hAnsi="SimSun" w:hint="eastAsia"/>
          <w:color w:val="000000" w:themeColor="text1"/>
          <w:lang w:eastAsia="zh-CN"/>
        </w:rPr>
        <w:t>节，主耶稣指出他们的假冒为善。安息日如果牛羊牲畜掉在井里，可以把他救出来，为什么不可以医病赶鬼？</w:t>
      </w:r>
    </w:p>
    <w:p w14:paraId="219ED466" w14:textId="77777777" w:rsidR="0046414E" w:rsidRPr="00ED5CE1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ED5CE1">
        <w:rPr>
          <w:rFonts w:ascii="SimSun" w:eastAsia="SimSun" w:hAnsi="SimSun" w:hint="eastAsia"/>
          <w:b/>
          <w:bCs/>
          <w:color w:val="000000" w:themeColor="text1"/>
          <w:lang w:eastAsia="zh-CN"/>
        </w:rPr>
        <w:t>三．约翰福音</w:t>
      </w:r>
      <w:r w:rsidRPr="00ED5CE1">
        <w:rPr>
          <w:rFonts w:ascii="SimSun" w:eastAsia="SimSun" w:hAnsi="SimSun"/>
          <w:b/>
          <w:bCs/>
          <w:color w:val="000000" w:themeColor="text1"/>
          <w:lang w:eastAsia="zh-CN"/>
        </w:rPr>
        <w:t>7:25-31</w:t>
      </w:r>
      <w:r w:rsidRPr="00ED5CE1">
        <w:rPr>
          <w:rFonts w:ascii="SimSun" w:eastAsia="SimSun" w:hAnsi="SimSun" w:hint="eastAsia"/>
          <w:b/>
          <w:bCs/>
          <w:color w:val="000000" w:themeColor="text1"/>
          <w:lang w:eastAsia="zh-CN"/>
        </w:rPr>
        <w:t>，人们对杀害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主</w:t>
      </w:r>
      <w:r w:rsidRPr="00ED5CE1">
        <w:rPr>
          <w:rFonts w:ascii="SimSun" w:eastAsia="SimSun" w:hAnsi="SimSun" w:hint="eastAsia"/>
          <w:b/>
          <w:bCs/>
          <w:color w:val="000000" w:themeColor="text1"/>
          <w:lang w:eastAsia="zh-CN"/>
        </w:rPr>
        <w:t>耶稣的企图以及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主</w:t>
      </w:r>
      <w:r w:rsidRPr="00ED5CE1">
        <w:rPr>
          <w:rFonts w:ascii="SimSun" w:eastAsia="SimSun" w:hAnsi="SimSun" w:hint="eastAsia"/>
          <w:b/>
          <w:bCs/>
          <w:color w:val="000000" w:themeColor="text1"/>
          <w:lang w:eastAsia="zh-CN"/>
        </w:rPr>
        <w:t>耶稣的身份纠纷和议论</w:t>
      </w:r>
    </w:p>
    <w:p w14:paraId="65471549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26-</w:t>
      </w: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7</w:t>
      </w:r>
      <w:r>
        <w:rPr>
          <w:rFonts w:ascii="SimSun" w:eastAsia="SimSun" w:hAnsi="SimSun" w:hint="eastAsia"/>
          <w:color w:val="000000" w:themeColor="text1"/>
          <w:lang w:eastAsia="zh-CN"/>
        </w:rPr>
        <w:t>节，众人在议论主耶稣是不是基督。主耶稣长大在拿撒勒，是一个木匠。所以他们说，我们知道“这个人从哪里来”。但拉比的教导，在耶稣来之前，以利亚应该出现，来介绍耶稣。逾越节结束前，犹太人都要叫小孩子到门口看以利亚来没来。先知记载，伯利恒以法他，弥赛亚要诞生。所以他们说“基督来的时候，没有人知道他从哪里来”。</w:t>
      </w:r>
    </w:p>
    <w:p w14:paraId="73086F41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8-29</w:t>
      </w:r>
      <w:r>
        <w:rPr>
          <w:rFonts w:ascii="SimSun" w:eastAsia="SimSun" w:hAnsi="SimSun" w:hint="eastAsia"/>
          <w:color w:val="000000" w:themeColor="text1"/>
          <w:lang w:eastAsia="zh-CN"/>
        </w:rPr>
        <w:t>节，主耶稣要在节期公开他的身份。在第6章中，最少7次，主耶稣说我是从天上来的。吗哪，不是从天上降下来的，是父降下来的，我是天上的粮。</w:t>
      </w:r>
    </w:p>
    <w:p w14:paraId="25A0F35F" w14:textId="77777777" w:rsidR="0046414E" w:rsidRPr="0056707C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3</w:t>
      </w:r>
      <w:r>
        <w:rPr>
          <w:rFonts w:ascii="SimSun" w:eastAsia="SimSun" w:hAnsi="SimSun"/>
          <w:color w:val="000000" w:themeColor="text1"/>
          <w:lang w:eastAsia="zh-CN"/>
        </w:rPr>
        <w:t>1</w:t>
      </w:r>
      <w:r>
        <w:rPr>
          <w:rFonts w:ascii="SimSun" w:eastAsia="SimSun" w:hAnsi="SimSun" w:hint="eastAsia"/>
          <w:color w:val="000000" w:themeColor="text1"/>
          <w:lang w:eastAsia="zh-CN"/>
        </w:rPr>
        <w:t>节，有人信他。约翰福音2</w:t>
      </w:r>
      <w:r>
        <w:rPr>
          <w:rFonts w:ascii="SimSun" w:eastAsia="SimSun" w:hAnsi="SimSun"/>
          <w:color w:val="000000" w:themeColor="text1"/>
          <w:lang w:eastAsia="zh-CN"/>
        </w:rPr>
        <w:t>0:30-31</w:t>
      </w:r>
      <w:r>
        <w:rPr>
          <w:rFonts w:ascii="SimSun" w:eastAsia="SimSun" w:hAnsi="SimSun" w:hint="eastAsia"/>
          <w:color w:val="000000" w:themeColor="text1"/>
          <w:lang w:eastAsia="zh-CN"/>
        </w:rPr>
        <w:t>，这是整本约翰福音的重点。要叫你们信基督，就可以因他的名得生命。</w:t>
      </w:r>
    </w:p>
    <w:p w14:paraId="2AA54693" w14:textId="77777777" w:rsidR="0046414E" w:rsidRPr="00ED5CE1" w:rsidRDefault="0046414E" w:rsidP="00835165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ED5CE1">
        <w:rPr>
          <w:rFonts w:ascii="SimSun" w:eastAsia="SimSun" w:hAnsi="SimSun" w:hint="eastAsia"/>
          <w:b/>
          <w:bCs/>
          <w:color w:val="000000" w:themeColor="text1"/>
          <w:lang w:eastAsia="zh-CN"/>
        </w:rPr>
        <w:t>四．约翰福音</w:t>
      </w:r>
      <w:r w:rsidRPr="00ED5CE1">
        <w:rPr>
          <w:rFonts w:ascii="SimSun" w:eastAsia="SimSun" w:hAnsi="SimSun"/>
          <w:b/>
          <w:bCs/>
          <w:color w:val="000000" w:themeColor="text1"/>
          <w:lang w:eastAsia="zh-CN"/>
        </w:rPr>
        <w:t>7:32-36</w:t>
      </w:r>
      <w:r w:rsidRPr="00ED5CE1">
        <w:rPr>
          <w:rFonts w:ascii="SimSun" w:eastAsia="SimSun" w:hAnsi="SimSun" w:hint="eastAsia"/>
          <w:b/>
          <w:bCs/>
          <w:color w:val="000000" w:themeColor="text1"/>
          <w:lang w:eastAsia="zh-CN"/>
        </w:rPr>
        <w:t>，犹太公会打发差役去捉拿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主</w:t>
      </w:r>
      <w:r w:rsidRPr="00ED5CE1">
        <w:rPr>
          <w:rFonts w:ascii="SimSun" w:eastAsia="SimSun" w:hAnsi="SimSun" w:hint="eastAsia"/>
          <w:b/>
          <w:bCs/>
          <w:color w:val="000000" w:themeColor="text1"/>
          <w:lang w:eastAsia="zh-CN"/>
        </w:rPr>
        <w:t>耶稣</w:t>
      </w:r>
    </w:p>
    <w:p w14:paraId="21913EAF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3-34</w:t>
      </w:r>
      <w:r>
        <w:rPr>
          <w:rFonts w:ascii="SimSun" w:eastAsia="SimSun" w:hAnsi="SimSun" w:hint="eastAsia"/>
          <w:color w:val="000000" w:themeColor="text1"/>
          <w:lang w:eastAsia="zh-CN"/>
        </w:rPr>
        <w:t>节，圣殿的警察来，使命是来抓主耶稣。主耶稣说我还有不多的时间和你们同在。3</w:t>
      </w:r>
      <w:r>
        <w:rPr>
          <w:rFonts w:ascii="SimSun" w:eastAsia="SimSun" w:hAnsi="SimSun"/>
          <w:color w:val="000000" w:themeColor="text1"/>
          <w:lang w:eastAsia="zh-CN"/>
        </w:rPr>
        <w:t>4</w:t>
      </w:r>
      <w:r>
        <w:rPr>
          <w:rFonts w:ascii="SimSun" w:eastAsia="SimSun" w:hAnsi="SimSun" w:hint="eastAsia"/>
          <w:color w:val="000000" w:themeColor="text1"/>
          <w:lang w:eastAsia="zh-CN"/>
        </w:rPr>
        <w:t>节，主耶稣在提醒他们。在旧约，神已经在预告这件事。箴言1</w:t>
      </w:r>
      <w:r>
        <w:rPr>
          <w:rFonts w:ascii="SimSun" w:eastAsia="SimSun" w:hAnsi="SimSun"/>
          <w:color w:val="000000" w:themeColor="text1"/>
          <w:lang w:eastAsia="zh-CN"/>
        </w:rPr>
        <w:t>:28-29</w:t>
      </w:r>
      <w:r>
        <w:rPr>
          <w:rFonts w:ascii="SimSun" w:eastAsia="SimSun" w:hAnsi="SimSun" w:hint="eastAsia"/>
          <w:color w:val="000000" w:themeColor="text1"/>
          <w:lang w:eastAsia="zh-CN"/>
        </w:rPr>
        <w:t>，“那时，你们必呼求我，我却不答应，恳切地寻找我，却寻不见”。箴言整本是在讲智慧，智慧指向耶稣；以赛亚书5</w:t>
      </w:r>
      <w:r>
        <w:rPr>
          <w:rFonts w:ascii="SimSun" w:eastAsia="SimSun" w:hAnsi="SimSun"/>
          <w:color w:val="000000" w:themeColor="text1"/>
          <w:lang w:eastAsia="zh-CN"/>
        </w:rPr>
        <w:t>5:6-11</w:t>
      </w:r>
      <w:r>
        <w:rPr>
          <w:rFonts w:ascii="SimSun" w:eastAsia="SimSun" w:hAnsi="SimSun" w:hint="eastAsia"/>
          <w:color w:val="000000" w:themeColor="text1"/>
          <w:lang w:eastAsia="zh-CN"/>
        </w:rPr>
        <w:t>，“当趁耶和华可寻找的时候寻找他，相近的时候求告他”。所以主耶稣是引用旧约的经文，我还在，是你们的机会，我要离开了，你们就找不到我。</w:t>
      </w:r>
    </w:p>
    <w:p w14:paraId="5C1E8BC6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5-36</w:t>
      </w:r>
      <w:r>
        <w:rPr>
          <w:rFonts w:ascii="SimSun" w:eastAsia="SimSun" w:hAnsi="SimSun" w:hint="eastAsia"/>
          <w:color w:val="000000" w:themeColor="text1"/>
          <w:lang w:eastAsia="zh-CN"/>
        </w:rPr>
        <w:t>节，犹太人彼此对问，用自己的意思在猜。主耶稣是引用圣经，但他们是按照自己的意思解释圣经。所以很多时候，我们看到周遭的环境我们不明白。</w:t>
      </w:r>
    </w:p>
    <w:p w14:paraId="1AE520B8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“</w:t>
      </w:r>
      <w:r>
        <w:rPr>
          <w:rFonts w:ascii="SimSun" w:eastAsia="SimSun" w:hAnsi="SimSun" w:hint="eastAsia"/>
          <w:color w:val="000000" w:themeColor="text1"/>
          <w:lang w:eastAsia="zh-CN"/>
        </w:rPr>
        <w:t>散住”，2</w:t>
      </w:r>
      <w:r>
        <w:rPr>
          <w:rFonts w:ascii="SimSun" w:eastAsia="SimSun" w:hAnsi="SimSun"/>
          <w:color w:val="000000" w:themeColor="text1"/>
          <w:lang w:eastAsia="zh-CN"/>
        </w:rPr>
        <w:t>000</w:t>
      </w:r>
      <w:r>
        <w:rPr>
          <w:rFonts w:ascii="SimSun" w:eastAsia="SimSun" w:hAnsi="SimSun" w:hint="eastAsia"/>
          <w:color w:val="000000" w:themeColor="text1"/>
          <w:lang w:eastAsia="zh-CN"/>
        </w:rPr>
        <w:t>年前的旧约时代，北国以色列被亚述掳去，后来犹大被巴比伦掳去。主耶稣被钉之后，犹太人灭国，被打散到世界各地。散住，只用在犹太人。雅各书1</w:t>
      </w:r>
      <w:r>
        <w:rPr>
          <w:rFonts w:ascii="SimSun" w:eastAsia="SimSun" w:hAnsi="SimSun"/>
          <w:color w:val="000000" w:themeColor="text1"/>
          <w:lang w:eastAsia="zh-CN"/>
        </w:rPr>
        <w:t>:1</w:t>
      </w:r>
      <w:r>
        <w:rPr>
          <w:rFonts w:ascii="SimSun" w:eastAsia="SimSun" w:hAnsi="SimSun" w:hint="eastAsia"/>
          <w:color w:val="000000" w:themeColor="text1"/>
          <w:lang w:eastAsia="zh-CN"/>
        </w:rPr>
        <w:t>，“作神和主耶稣基督仆人的雅各请散住在十二个支派之人的安”；彼得前书1</w:t>
      </w:r>
      <w:r>
        <w:rPr>
          <w:rFonts w:ascii="SimSun" w:eastAsia="SimSun" w:hAnsi="SimSun"/>
          <w:color w:val="000000" w:themeColor="text1"/>
          <w:lang w:eastAsia="zh-CN"/>
        </w:rPr>
        <w:t>:1</w:t>
      </w:r>
      <w:r>
        <w:rPr>
          <w:rFonts w:ascii="SimSun" w:eastAsia="SimSun" w:hAnsi="SimSun" w:hint="eastAsia"/>
          <w:color w:val="000000" w:themeColor="text1"/>
          <w:lang w:eastAsia="zh-CN"/>
        </w:rPr>
        <w:t>，分散，一样的字。</w:t>
      </w:r>
    </w:p>
    <w:p w14:paraId="6324FAFF" w14:textId="77777777" w:rsidR="0046414E" w:rsidRPr="0001693B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6</w:t>
      </w:r>
      <w:r>
        <w:rPr>
          <w:rFonts w:ascii="SimSun" w:eastAsia="SimSun" w:hAnsi="SimSun" w:hint="eastAsia"/>
          <w:color w:val="000000" w:themeColor="text1"/>
          <w:lang w:eastAsia="zh-CN"/>
        </w:rPr>
        <w:t>节，他们不明白，因为他们不信。信我的人，就能找到我。</w:t>
      </w:r>
    </w:p>
    <w:p w14:paraId="1CBE05C5" w14:textId="77777777" w:rsidR="0046414E" w:rsidRPr="00ED5CE1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ED5CE1">
        <w:rPr>
          <w:rFonts w:ascii="SimSun" w:eastAsia="SimSun" w:hAnsi="SimSun" w:hint="eastAsia"/>
          <w:b/>
          <w:bCs/>
          <w:color w:val="000000" w:themeColor="text1"/>
          <w:lang w:eastAsia="zh-CN"/>
        </w:rPr>
        <w:t>五．约翰福音</w:t>
      </w:r>
      <w:r w:rsidRPr="00ED5CE1">
        <w:rPr>
          <w:rFonts w:ascii="SimSun" w:eastAsia="SimSun" w:hAnsi="SimSun"/>
          <w:b/>
          <w:bCs/>
          <w:color w:val="000000" w:themeColor="text1"/>
          <w:lang w:eastAsia="zh-CN"/>
        </w:rPr>
        <w:t>7:37-39</w:t>
      </w:r>
      <w:r w:rsidRPr="00ED5CE1">
        <w:rPr>
          <w:rFonts w:ascii="SimSun" w:eastAsia="SimSun" w:hAnsi="SimSun" w:hint="eastAsia"/>
          <w:b/>
          <w:bCs/>
          <w:color w:val="000000" w:themeColor="text1"/>
          <w:lang w:eastAsia="zh-CN"/>
        </w:rPr>
        <w:t>，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主</w:t>
      </w:r>
      <w:r w:rsidRPr="00ED5CE1">
        <w:rPr>
          <w:rFonts w:ascii="SimSun" w:eastAsia="SimSun" w:hAnsi="SimSun" w:hint="eastAsia"/>
          <w:b/>
          <w:bCs/>
          <w:color w:val="000000" w:themeColor="text1"/>
          <w:lang w:eastAsia="zh-CN"/>
        </w:rPr>
        <w:t>耶稣在住棚节的末日给众人的挑战</w:t>
      </w:r>
    </w:p>
    <w:p w14:paraId="40F01714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7</w:t>
      </w:r>
      <w:r>
        <w:rPr>
          <w:rFonts w:ascii="SimSun" w:eastAsia="SimSun" w:hAnsi="SimSun" w:hint="eastAsia"/>
          <w:color w:val="000000" w:themeColor="text1"/>
          <w:lang w:eastAsia="zh-CN"/>
        </w:rPr>
        <w:t>节，住棚节的高潮，节期的末日，就是最大之日。住棚节总共前后8天，第一和最后一天都是安息日，利未记中有记载。中间有7天他们要欢乐，纪念他们在旷野4</w:t>
      </w:r>
      <w:r>
        <w:rPr>
          <w:rFonts w:ascii="SimSun" w:eastAsia="SimSun" w:hAnsi="SimSun"/>
          <w:color w:val="000000" w:themeColor="text1"/>
          <w:lang w:eastAsia="zh-CN"/>
        </w:rPr>
        <w:t>0</w:t>
      </w:r>
      <w:r>
        <w:rPr>
          <w:rFonts w:ascii="SimSun" w:eastAsia="SimSun" w:hAnsi="SimSun" w:hint="eastAsia"/>
          <w:color w:val="000000" w:themeColor="text1"/>
          <w:lang w:eastAsia="zh-CN"/>
        </w:rPr>
        <w:t>年的生活，纪念神从天上降下吗哪，让磐石出水。住棚节更重要指向将来的千禧年，神要永远和他们同在。哈马斯就是在住棚节，在犹太人欢乐的时候，进攻他们。</w:t>
      </w:r>
    </w:p>
    <w:p w14:paraId="55B2432A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“最后一天”，那时圣殿还在，希律王用4</w:t>
      </w:r>
      <w:r>
        <w:rPr>
          <w:rFonts w:ascii="SimSun" w:eastAsia="SimSun" w:hAnsi="SimSun"/>
          <w:color w:val="000000" w:themeColor="text1"/>
          <w:lang w:eastAsia="zh-CN"/>
        </w:rPr>
        <w:t>6</w:t>
      </w:r>
      <w:r>
        <w:rPr>
          <w:rFonts w:ascii="SimSun" w:eastAsia="SimSun" w:hAnsi="SimSun" w:hint="eastAsia"/>
          <w:color w:val="000000" w:themeColor="text1"/>
          <w:lang w:eastAsia="zh-CN"/>
        </w:rPr>
        <w:t>年重修所罗门圣殿。祭司每一天都要走下来，圣殿山是最高的地方，祭司要走下来拿水，在希罗亚池。现在考古还在挖这个池。祭司要下来7次，拿水，到圣殿，倒在祭坛旁边的池。主耶稣说信他的人，要从他腹中流出活水的江河。腹中，</w:t>
      </w: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原义是心。不仅满足自己，还可以分给其他人。水，指圣灵。以赛亚书1</w:t>
      </w:r>
      <w:r>
        <w:rPr>
          <w:rFonts w:ascii="SimSun" w:eastAsia="SimSun" w:hAnsi="SimSun"/>
          <w:color w:val="000000" w:themeColor="text1"/>
          <w:lang w:eastAsia="zh-CN"/>
        </w:rPr>
        <w:t>2:3</w:t>
      </w:r>
      <w:r>
        <w:rPr>
          <w:rFonts w:ascii="SimSun" w:eastAsia="SimSun" w:hAnsi="SimSun" w:hint="eastAsia"/>
          <w:color w:val="000000" w:themeColor="text1"/>
          <w:lang w:eastAsia="zh-CN"/>
        </w:rPr>
        <w:t>，“所以你们必从救恩的泉源欢然取水”。信主耶稣，圣灵内驻。诗篇1</w:t>
      </w:r>
      <w:r>
        <w:rPr>
          <w:rFonts w:ascii="SimSun" w:eastAsia="SimSun" w:hAnsi="SimSun"/>
          <w:color w:val="000000" w:themeColor="text1"/>
          <w:lang w:eastAsia="zh-CN"/>
        </w:rPr>
        <w:t>18:26</w:t>
      </w:r>
      <w:r>
        <w:rPr>
          <w:rFonts w:ascii="SimSun" w:eastAsia="SimSun" w:hAnsi="SimSun" w:hint="eastAsia"/>
          <w:color w:val="000000" w:themeColor="text1"/>
          <w:lang w:eastAsia="zh-CN"/>
        </w:rPr>
        <w:t>，“奉耶和华名来的是应当称颂的！我们从耶和华的殿中为你们祝福”。</w:t>
      </w:r>
    </w:p>
    <w:p w14:paraId="32C7877D" w14:textId="77777777" w:rsidR="0046414E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今天很多人不觉得饥渴，所以不信主耶稣。今天为什么这样多灾难，因为神要人信主耶稣。</w:t>
      </w:r>
    </w:p>
    <w:p w14:paraId="2BA58919" w14:textId="77777777" w:rsidR="0046414E" w:rsidRPr="00BE7D15" w:rsidRDefault="0046414E" w:rsidP="00835165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哥林多前书1</w:t>
      </w:r>
      <w:r>
        <w:rPr>
          <w:rFonts w:ascii="SimSun" w:eastAsia="SimSun" w:hAnsi="SimSun"/>
          <w:color w:val="000000" w:themeColor="text1"/>
          <w:lang w:eastAsia="zh-CN"/>
        </w:rPr>
        <w:t>0:1-4</w:t>
      </w:r>
      <w:r>
        <w:rPr>
          <w:rFonts w:ascii="SimSun" w:eastAsia="SimSun" w:hAnsi="SimSun" w:hint="eastAsia"/>
          <w:color w:val="000000" w:themeColor="text1"/>
          <w:lang w:eastAsia="zh-CN"/>
        </w:rPr>
        <w:t>，“也都喝了一样的灵水。所喝的，是出于随着他们的灵磐石；那磐石就是基督”，水是圣灵。</w:t>
      </w:r>
    </w:p>
    <w:p w14:paraId="088950E3" w14:textId="77777777" w:rsidR="0046414E" w:rsidRPr="0056707C" w:rsidRDefault="0046414E" w:rsidP="001727FC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ED5CE1">
        <w:rPr>
          <w:rFonts w:ascii="SimSun" w:eastAsia="SimSun" w:hAnsi="SimSun" w:hint="eastAsia"/>
          <w:b/>
          <w:bCs/>
          <w:color w:val="000000" w:themeColor="text1"/>
          <w:lang w:eastAsia="zh-CN"/>
        </w:rPr>
        <w:t>六．约翰福音</w:t>
      </w:r>
      <w:r w:rsidRPr="00ED5CE1">
        <w:rPr>
          <w:rFonts w:ascii="SimSun" w:eastAsia="SimSun" w:hAnsi="SimSun"/>
          <w:b/>
          <w:bCs/>
          <w:color w:val="000000" w:themeColor="text1"/>
          <w:lang w:eastAsia="zh-CN"/>
        </w:rPr>
        <w:t>7:40-44</w:t>
      </w:r>
      <w:r w:rsidRPr="00ED5CE1">
        <w:rPr>
          <w:rFonts w:ascii="SimSun" w:eastAsia="SimSun" w:hAnsi="SimSun" w:hint="eastAsia"/>
          <w:b/>
          <w:bCs/>
          <w:color w:val="000000" w:themeColor="text1"/>
          <w:lang w:eastAsia="zh-CN"/>
        </w:rPr>
        <w:t>，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主</w:t>
      </w:r>
      <w:r w:rsidRPr="00ED5CE1">
        <w:rPr>
          <w:rFonts w:ascii="SimSun" w:eastAsia="SimSun" w:hAnsi="SimSun" w:hint="eastAsia"/>
          <w:b/>
          <w:bCs/>
          <w:color w:val="000000" w:themeColor="text1"/>
          <w:lang w:eastAsia="zh-CN"/>
        </w:rPr>
        <w:t>耶稣的挑战引起众人的困惑</w:t>
      </w:r>
    </w:p>
    <w:p w14:paraId="16F0CEE9" w14:textId="77777777" w:rsidR="0046414E" w:rsidRPr="0056707C" w:rsidRDefault="0046414E" w:rsidP="001727FC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4</w:t>
      </w:r>
      <w:r>
        <w:rPr>
          <w:rFonts w:ascii="SimSun" w:eastAsia="SimSun" w:hAnsi="SimSun"/>
          <w:color w:val="000000" w:themeColor="text1"/>
          <w:lang w:eastAsia="zh-CN"/>
        </w:rPr>
        <w:t>2</w:t>
      </w:r>
      <w:r>
        <w:rPr>
          <w:rFonts w:ascii="SimSun" w:eastAsia="SimSun" w:hAnsi="SimSun" w:hint="eastAsia"/>
          <w:color w:val="000000" w:themeColor="text1"/>
          <w:lang w:eastAsia="zh-CN"/>
        </w:rPr>
        <w:t>节，主耶稣就出生在伯利恒，但他们还是怀疑，因为拉比的教导。</w:t>
      </w:r>
    </w:p>
    <w:p w14:paraId="2F3E8E32" w14:textId="77777777" w:rsidR="0046414E" w:rsidRDefault="0046414E" w:rsidP="001727FC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ED5CE1">
        <w:rPr>
          <w:rFonts w:ascii="SimSun" w:eastAsia="SimSun" w:hAnsi="SimSun" w:hint="eastAsia"/>
          <w:b/>
          <w:bCs/>
          <w:color w:val="000000" w:themeColor="text1"/>
          <w:lang w:eastAsia="zh-CN"/>
        </w:rPr>
        <w:t>七．约翰福音</w:t>
      </w:r>
      <w:r w:rsidRPr="00ED5CE1">
        <w:rPr>
          <w:rFonts w:ascii="SimSun" w:eastAsia="SimSun" w:hAnsi="SimSun"/>
          <w:b/>
          <w:bCs/>
          <w:color w:val="000000" w:themeColor="text1"/>
          <w:lang w:eastAsia="zh-CN"/>
        </w:rPr>
        <w:t>7:</w:t>
      </w:r>
      <w:r w:rsidRPr="0056707C">
        <w:rPr>
          <w:rFonts w:ascii="SimSun" w:eastAsia="SimSun" w:hAnsi="SimSun"/>
          <w:b/>
          <w:bCs/>
          <w:color w:val="000000" w:themeColor="text1"/>
          <w:lang w:eastAsia="zh-CN"/>
        </w:rPr>
        <w:t>45-53</w:t>
      </w:r>
      <w:r w:rsidRPr="00ED5CE1">
        <w:rPr>
          <w:rFonts w:ascii="SimSun" w:eastAsia="SimSun" w:hAnsi="SimSun" w:hint="eastAsia"/>
          <w:b/>
          <w:bCs/>
          <w:color w:val="000000" w:themeColor="text1"/>
          <w:lang w:eastAsia="zh-CN"/>
        </w:rPr>
        <w:t>，</w:t>
      </w:r>
      <w:r w:rsidRPr="0056707C">
        <w:rPr>
          <w:rFonts w:ascii="SimSun" w:eastAsia="SimSun" w:hAnsi="SimSun" w:hint="eastAsia"/>
          <w:b/>
          <w:bCs/>
          <w:color w:val="000000" w:themeColor="text1"/>
          <w:lang w:eastAsia="zh-CN"/>
        </w:rPr>
        <w:t>犹太公会中对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主</w:t>
      </w:r>
      <w:r w:rsidRPr="0056707C">
        <w:rPr>
          <w:rFonts w:ascii="SimSun" w:eastAsia="SimSun" w:hAnsi="SimSun" w:hint="eastAsia"/>
          <w:b/>
          <w:bCs/>
          <w:color w:val="000000" w:themeColor="text1"/>
          <w:lang w:eastAsia="zh-CN"/>
        </w:rPr>
        <w:t>耶稣的争议</w:t>
      </w:r>
    </w:p>
    <w:p w14:paraId="0DE1EDEE" w14:textId="77777777" w:rsidR="0046414E" w:rsidRDefault="0046414E" w:rsidP="001727FC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4</w:t>
      </w:r>
      <w:r>
        <w:rPr>
          <w:rFonts w:ascii="SimSun" w:eastAsia="SimSun" w:hAnsi="SimSun"/>
          <w:color w:val="000000" w:themeColor="text1"/>
          <w:lang w:eastAsia="zh-CN"/>
        </w:rPr>
        <w:t>6</w:t>
      </w:r>
      <w:r>
        <w:rPr>
          <w:rFonts w:ascii="SimSun" w:eastAsia="SimSun" w:hAnsi="SimSun" w:hint="eastAsia"/>
          <w:color w:val="000000" w:themeColor="text1"/>
          <w:lang w:eastAsia="zh-CN"/>
        </w:rPr>
        <w:t>节，他们糊涂了。</w:t>
      </w:r>
    </w:p>
    <w:p w14:paraId="2F718E2A" w14:textId="77777777" w:rsidR="0046414E" w:rsidRDefault="0046414E" w:rsidP="001727FC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4</w:t>
      </w:r>
      <w:r>
        <w:rPr>
          <w:rFonts w:ascii="SimSun" w:eastAsia="SimSun" w:hAnsi="SimSun"/>
          <w:color w:val="000000" w:themeColor="text1"/>
          <w:lang w:eastAsia="zh-CN"/>
        </w:rPr>
        <w:t>7</w:t>
      </w:r>
      <w:r>
        <w:rPr>
          <w:rFonts w:ascii="SimSun" w:eastAsia="SimSun" w:hAnsi="SimSun" w:hint="eastAsia"/>
          <w:color w:val="000000" w:themeColor="text1"/>
          <w:lang w:eastAsia="zh-CN"/>
        </w:rPr>
        <w:t>节，法利赛人教训他们。</w:t>
      </w:r>
    </w:p>
    <w:p w14:paraId="3267BEC5" w14:textId="77777777" w:rsidR="0046414E" w:rsidRDefault="0046414E" w:rsidP="001727FC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50</w:t>
      </w:r>
      <w:r>
        <w:rPr>
          <w:rFonts w:ascii="SimSun" w:eastAsia="SimSun" w:hAnsi="SimSun" w:hint="eastAsia"/>
          <w:color w:val="000000" w:themeColor="text1"/>
          <w:lang w:eastAsia="zh-CN"/>
        </w:rPr>
        <w:t>节，尼哥底母终于讲话了，他讲的是对的。但拉比的教导很多是按照自己的解释。</w:t>
      </w:r>
    </w:p>
    <w:p w14:paraId="510E596B" w14:textId="77777777" w:rsidR="0046414E" w:rsidRDefault="0046414E" w:rsidP="001727FC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52</w:t>
      </w:r>
      <w:r>
        <w:rPr>
          <w:rFonts w:ascii="SimSun" w:eastAsia="SimSun" w:hAnsi="SimSun" w:hint="eastAsia"/>
          <w:color w:val="000000" w:themeColor="text1"/>
          <w:lang w:eastAsia="zh-CN"/>
        </w:rPr>
        <w:t>节，法利赛人说加利利没有出过先知，其实旧约的先知很多就出于加利利。</w:t>
      </w:r>
    </w:p>
    <w:p w14:paraId="2E892D26" w14:textId="77777777" w:rsidR="0046414E" w:rsidRDefault="0046414E" w:rsidP="001727FC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人只有信主耶稣，才可能找到他，和主耶稣永远同在，才能圣灵内驻。在心灵最深的地方流出活水的江河，不仅自己够用，还能影响周遭的人。</w:t>
      </w:r>
    </w:p>
    <w:p w14:paraId="5F95C506" w14:textId="77777777" w:rsidR="0046414E" w:rsidRDefault="0046414E" w:rsidP="001727FC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 w:hint="eastAsia"/>
          <w:color w:val="000000" w:themeColor="text1"/>
          <w:lang w:eastAsia="zh-CN"/>
        </w:rPr>
      </w:pPr>
    </w:p>
    <w:p w14:paraId="0FB45631" w14:textId="77777777" w:rsidR="0046414E" w:rsidRPr="009A24CE" w:rsidRDefault="0046414E" w:rsidP="001727FC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9A24CE">
        <w:rPr>
          <w:rFonts w:ascii="SimSun" w:eastAsia="SimSun" w:hAnsi="SimSun" w:hint="eastAsia"/>
          <w:b/>
          <w:bCs/>
          <w:color w:val="000000" w:themeColor="text1"/>
          <w:lang w:eastAsia="zh-CN"/>
        </w:rPr>
        <w:t>问题与分享：</w:t>
      </w:r>
    </w:p>
    <w:p w14:paraId="145B5591" w14:textId="77777777" w:rsidR="0046414E" w:rsidRPr="005E0243" w:rsidRDefault="0046414E" w:rsidP="001727FC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哈马斯故意挑住棚节最后一天。是不是敌人会通常在节日来攻击？</w:t>
      </w:r>
    </w:p>
    <w:p w14:paraId="0EEE6542" w14:textId="77777777" w:rsidR="0046414E" w:rsidRDefault="0046414E" w:rsidP="001727FC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是的，特别是安息日，以色列人不做工，以前安息日他们都不打仗的，但这次是没办法了。</w:t>
      </w:r>
      <w:r w:rsidRPr="0093380B">
        <w:rPr>
          <w:rFonts w:ascii="SimSun" w:eastAsia="SimSun" w:hAnsi="SimSun" w:hint="eastAsia"/>
          <w:color w:val="000000" w:themeColor="text1"/>
          <w:lang w:eastAsia="zh-CN"/>
        </w:rPr>
        <w:t>这也让犹太人学功课，让我们也学功课，要警醒。</w:t>
      </w:r>
    </w:p>
    <w:p w14:paraId="1C02F0CF" w14:textId="77777777" w:rsidR="00C22E48" w:rsidRDefault="00C22E48" w:rsidP="00C22E48">
      <w:pPr>
        <w:pStyle w:val="ListBullet"/>
        <w:numPr>
          <w:ilvl w:val="0"/>
          <w:numId w:val="0"/>
        </w:numPr>
        <w:jc w:val="both"/>
        <w:rPr>
          <w:rFonts w:ascii="SimSun" w:eastAsia="SimSun" w:hAnsi="SimSun" w:hint="eastAsia"/>
          <w:color w:val="000000" w:themeColor="text1"/>
          <w:lang w:eastAsia="zh-CN"/>
        </w:rPr>
      </w:pPr>
    </w:p>
    <w:p w14:paraId="6F7CD8CA" w14:textId="42B2923F" w:rsidR="0046414E" w:rsidRPr="00C22E48" w:rsidRDefault="0046414E" w:rsidP="0046414E">
      <w:pPr>
        <w:pStyle w:val="Heading1"/>
        <w:rPr>
          <w:lang w:eastAsia="zh-CN"/>
        </w:rPr>
      </w:pPr>
      <w:bookmarkStart w:id="84" w:name="_Toc180860598"/>
      <w:r w:rsidRPr="00C22E48">
        <w:rPr>
          <w:rFonts w:hint="eastAsia"/>
          <w:lang w:eastAsia="zh-CN"/>
        </w:rPr>
        <w:lastRenderedPageBreak/>
        <w:t>基督的生平</w:t>
      </w:r>
      <w:r w:rsidR="00C22E48">
        <w:rPr>
          <w:rFonts w:hint="eastAsia"/>
          <w:lang w:eastAsia="zh-CN"/>
        </w:rPr>
        <w:t>与教导</w:t>
      </w:r>
      <w:r w:rsidRPr="00C22E48">
        <w:rPr>
          <w:rFonts w:hint="eastAsia"/>
          <w:lang w:eastAsia="zh-CN"/>
        </w:rPr>
        <w:t>（五十九）</w:t>
      </w:r>
      <w:r w:rsidRPr="00C22E48">
        <w:rPr>
          <w:rFonts w:hint="eastAsia"/>
          <w:lang w:eastAsia="zh-CN"/>
        </w:rPr>
        <w:t xml:space="preserve">: </w:t>
      </w:r>
      <w:r w:rsidRPr="00C22E48">
        <w:rPr>
          <w:rFonts w:hint="eastAsia"/>
          <w:lang w:eastAsia="zh-CN"/>
        </w:rPr>
        <w:t>从此不要再犯罪了</w:t>
      </w:r>
      <w:bookmarkEnd w:id="84"/>
    </w:p>
    <w:p w14:paraId="2395AC34" w14:textId="77777777" w:rsidR="0046414E" w:rsidRPr="002C6ECD" w:rsidRDefault="0046414E" w:rsidP="001F10B6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时间</w:t>
      </w:r>
      <w:r>
        <w:rPr>
          <w:rFonts w:ascii="SimSun" w:eastAsia="SimSun" w:hAnsi="SimSun" w:hint="eastAsia"/>
          <w:color w:val="000000" w:themeColor="text1"/>
          <w:lang w:eastAsia="zh-CN"/>
        </w:rPr>
        <w:t>：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2</w:t>
      </w:r>
      <w:r w:rsidRPr="002C6ECD">
        <w:rPr>
          <w:rFonts w:ascii="SimSun" w:eastAsia="SimSun" w:hAnsi="SimSun"/>
          <w:color w:val="000000" w:themeColor="text1"/>
          <w:lang w:eastAsia="zh-CN"/>
        </w:rPr>
        <w:t>02</w:t>
      </w:r>
      <w:r>
        <w:rPr>
          <w:rFonts w:ascii="SimSun" w:eastAsia="SimSun" w:hAnsi="SimSun"/>
          <w:color w:val="000000" w:themeColor="text1"/>
          <w:lang w:eastAsia="zh-CN"/>
        </w:rPr>
        <w:t>4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年</w:t>
      </w:r>
      <w:r>
        <w:rPr>
          <w:rFonts w:ascii="SimSun" w:eastAsia="SimSun" w:hAnsi="SimSun"/>
          <w:color w:val="000000" w:themeColor="text1"/>
          <w:lang w:eastAsia="zh-CN"/>
        </w:rPr>
        <w:t>3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月</w:t>
      </w:r>
      <w:r>
        <w:rPr>
          <w:rFonts w:ascii="SimSun" w:eastAsia="SimSun" w:hAnsi="SimSun"/>
          <w:color w:val="000000" w:themeColor="text1"/>
          <w:lang w:eastAsia="zh-CN"/>
        </w:rPr>
        <w:t>23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日</w:t>
      </w:r>
    </w:p>
    <w:p w14:paraId="3FFC133E" w14:textId="77777777" w:rsidR="0046414E" w:rsidRDefault="0046414E" w:rsidP="001F10B6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相关经文</w:t>
      </w:r>
      <w:r>
        <w:rPr>
          <w:rFonts w:ascii="SimSun" w:eastAsia="SimSun" w:hAnsi="SimSun" w:hint="eastAsia"/>
          <w:color w:val="000000" w:themeColor="text1"/>
          <w:lang w:eastAsia="zh-CN"/>
        </w:rPr>
        <w:t>：</w:t>
      </w:r>
      <w:r w:rsidRPr="0056707C">
        <w:rPr>
          <w:rFonts w:ascii="SimSun" w:eastAsia="SimSun" w:hAnsi="SimSun" w:hint="eastAsia"/>
          <w:color w:val="000000" w:themeColor="text1"/>
          <w:lang w:eastAsia="zh-CN"/>
        </w:rPr>
        <w:t>约翰福音</w:t>
      </w:r>
      <w:r w:rsidRPr="002D7FFC">
        <w:rPr>
          <w:rFonts w:ascii="SimSun" w:eastAsia="SimSun" w:hAnsi="SimSun"/>
          <w:color w:val="000000" w:themeColor="text1"/>
          <w:lang w:eastAsia="zh-CN"/>
        </w:rPr>
        <w:t>8:1-11</w:t>
      </w:r>
    </w:p>
    <w:p w14:paraId="447B0EE2" w14:textId="77777777" w:rsidR="0046414E" w:rsidRPr="001C5A71" w:rsidRDefault="0046414E" w:rsidP="001F10B6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1C5A71">
        <w:rPr>
          <w:rFonts w:ascii="SimSun" w:eastAsia="SimSun" w:hAnsi="SimSun" w:hint="eastAsia"/>
          <w:b/>
          <w:bCs/>
          <w:color w:val="000000" w:themeColor="text1"/>
          <w:lang w:eastAsia="zh-CN"/>
        </w:rPr>
        <w:t>一．约翰福音</w:t>
      </w:r>
      <w:r w:rsidRPr="001C5A71">
        <w:rPr>
          <w:rFonts w:ascii="SimSun" w:eastAsia="SimSun" w:hAnsi="SimSun"/>
          <w:b/>
          <w:bCs/>
          <w:color w:val="000000" w:themeColor="text1"/>
          <w:lang w:eastAsia="zh-CN"/>
        </w:rPr>
        <w:t>8:1-2</w:t>
      </w:r>
      <w:r w:rsidRPr="001C5A71">
        <w:rPr>
          <w:rFonts w:ascii="SimSun" w:eastAsia="SimSun" w:hAnsi="SimSun" w:hint="eastAsia"/>
          <w:b/>
          <w:bCs/>
          <w:color w:val="000000" w:themeColor="text1"/>
          <w:lang w:eastAsia="zh-CN"/>
        </w:rPr>
        <w:t>，了解当时的背景</w:t>
      </w:r>
      <w:r w:rsidRPr="001C5A71">
        <w:rPr>
          <w:rFonts w:ascii="SimSun" w:eastAsia="SimSun" w:hAnsi="SimSun"/>
          <w:b/>
          <w:bCs/>
          <w:color w:val="000000" w:themeColor="text1"/>
          <w:lang w:eastAsia="zh-CN"/>
        </w:rPr>
        <w:t xml:space="preserve"> </w:t>
      </w:r>
    </w:p>
    <w:p w14:paraId="3FF6DA61" w14:textId="77777777" w:rsidR="0046414E" w:rsidRDefault="0046414E" w:rsidP="001F10B6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上文是住棚节，第7章要结束的时候，就是第8章的开始。当时宗教领袖在争论，他们非常生气，因为犹太人的公会差派差役逮捕主耶稣，但是差役没有把主耶稣带回来，因为没有人像他那样说话的。尼哥底母出来说话了，用律法提醒他们，他们非常生气。于是不欢而散，各人都回家去了。但是主耶稣却没有地方去，“狐狸有洞，人子却没有枕头的地方”，他往橄榄山去了。</w:t>
      </w:r>
    </w:p>
    <w:p w14:paraId="7C2492C0" w14:textId="77777777" w:rsidR="0046414E" w:rsidRPr="002D7FFC" w:rsidRDefault="0046414E" w:rsidP="00F30FFF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这时是住棚节的第七天，是最高潮。住棚节是神给犹太人的最后一个节期，是一个欢乐的日子，指向在旷野的4</w:t>
      </w:r>
      <w:r>
        <w:rPr>
          <w:rFonts w:ascii="SimSun" w:eastAsia="SimSun" w:hAnsi="SimSun"/>
          <w:color w:val="000000" w:themeColor="text1"/>
          <w:lang w:eastAsia="zh-CN"/>
        </w:rPr>
        <w:t>0</w:t>
      </w:r>
      <w:r>
        <w:rPr>
          <w:rFonts w:ascii="SimSun" w:eastAsia="SimSun" w:hAnsi="SimSun" w:hint="eastAsia"/>
          <w:color w:val="000000" w:themeColor="text1"/>
          <w:lang w:eastAsia="zh-CN"/>
        </w:rPr>
        <w:t>年，神供应他们的需要，神与他们同在，指向神在地上建立国度进入千禧年。住棚节第一和第八天是安息日，有圣会，向神献祭、感恩。犹太人2</w:t>
      </w:r>
      <w:r>
        <w:rPr>
          <w:rFonts w:ascii="SimSun" w:eastAsia="SimSun" w:hAnsi="SimSun"/>
          <w:color w:val="000000" w:themeColor="text1"/>
          <w:lang w:eastAsia="zh-CN"/>
        </w:rPr>
        <w:t>0</w:t>
      </w:r>
      <w:r>
        <w:rPr>
          <w:rFonts w:ascii="SimSun" w:eastAsia="SimSun" w:hAnsi="SimSun" w:hint="eastAsia"/>
          <w:color w:val="000000" w:themeColor="text1"/>
          <w:lang w:eastAsia="zh-CN"/>
        </w:rPr>
        <w:t>岁以上的成年男子一年三次要到耶路撒冷，历史学家约瑟夫说，每一年到逾越节、五旬节、住棚节时，耶路撒冷的人口要增加2</w:t>
      </w:r>
      <w:r>
        <w:rPr>
          <w:rFonts w:ascii="SimSun" w:eastAsia="SimSun" w:hAnsi="SimSun"/>
          <w:color w:val="000000" w:themeColor="text1"/>
          <w:lang w:eastAsia="zh-CN"/>
        </w:rPr>
        <w:t>-3</w:t>
      </w:r>
      <w:r>
        <w:rPr>
          <w:rFonts w:ascii="SimSun" w:eastAsia="SimSun" w:hAnsi="SimSun" w:hint="eastAsia"/>
          <w:color w:val="000000" w:themeColor="text1"/>
          <w:lang w:eastAsia="zh-CN"/>
        </w:rPr>
        <w:t>倍，有2</w:t>
      </w:r>
      <w:r>
        <w:rPr>
          <w:rFonts w:ascii="SimSun" w:eastAsia="SimSun" w:hAnsi="SimSun"/>
          <w:color w:val="000000" w:themeColor="text1"/>
          <w:lang w:eastAsia="zh-CN"/>
        </w:rPr>
        <w:t>00-300</w:t>
      </w:r>
      <w:r>
        <w:rPr>
          <w:rFonts w:ascii="SimSun" w:eastAsia="SimSun" w:hAnsi="SimSun" w:hint="eastAsia"/>
          <w:color w:val="000000" w:themeColor="text1"/>
          <w:lang w:eastAsia="zh-CN"/>
        </w:rPr>
        <w:t>万人口。那时圣殿还在，耶路撒冷是非常拥挤的。外来的人很多，他们住在棚里欢乐，大街小巷都是棚子。这些男人离家很长时间，这时淫乱的事情非常普遍。</w:t>
      </w:r>
    </w:p>
    <w:p w14:paraId="221ED5F3" w14:textId="77777777" w:rsidR="0046414E" w:rsidRPr="005149D0" w:rsidRDefault="0046414E" w:rsidP="00F30FFF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主耶稣在前一天曾宣告“人若渴了，可以到我这里来喝。信我的人就如经上所说：‘从他腹中要流出活水的江河来’”（约翰福音7</w:t>
      </w:r>
      <w:r>
        <w:rPr>
          <w:rFonts w:ascii="SimSun" w:eastAsia="SimSun" w:hAnsi="SimSun"/>
          <w:color w:val="000000" w:themeColor="text1"/>
          <w:lang w:eastAsia="zh-CN"/>
        </w:rPr>
        <w:t>:</w:t>
      </w: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7</w:t>
      </w:r>
      <w:r>
        <w:rPr>
          <w:rFonts w:ascii="SimSun" w:eastAsia="SimSun" w:hAnsi="SimSun" w:hint="eastAsia"/>
          <w:color w:val="000000" w:themeColor="text1"/>
          <w:lang w:eastAsia="zh-CN"/>
        </w:rPr>
        <w:t>）。所以隔天很多人就跟着主耶稣去往圣殿，继续听他讲。</w:t>
      </w:r>
    </w:p>
    <w:p w14:paraId="14028B0B" w14:textId="77777777" w:rsidR="0046414E" w:rsidRPr="001C5A71" w:rsidRDefault="0046414E" w:rsidP="00F30FFF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1C5A71">
        <w:rPr>
          <w:rFonts w:ascii="SimSun" w:eastAsia="SimSun" w:hAnsi="SimSun" w:hint="eastAsia"/>
          <w:b/>
          <w:bCs/>
          <w:color w:val="000000" w:themeColor="text1"/>
          <w:lang w:eastAsia="zh-CN"/>
        </w:rPr>
        <w:t>二．约翰福音</w:t>
      </w:r>
      <w:r w:rsidRPr="001C5A71">
        <w:rPr>
          <w:rFonts w:ascii="SimSun" w:eastAsia="SimSun" w:hAnsi="SimSun"/>
          <w:b/>
          <w:bCs/>
          <w:color w:val="000000" w:themeColor="text1"/>
          <w:lang w:eastAsia="zh-CN"/>
        </w:rPr>
        <w:t>8:3-5</w:t>
      </w:r>
      <w:r w:rsidRPr="001C5A71">
        <w:rPr>
          <w:rFonts w:ascii="SimSun" w:eastAsia="SimSun" w:hAnsi="SimSun" w:hint="eastAsia"/>
          <w:b/>
          <w:bCs/>
          <w:color w:val="000000" w:themeColor="text1"/>
          <w:lang w:eastAsia="zh-CN"/>
        </w:rPr>
        <w:t>，文士和法利赛人指控一个正在行淫之时被拿的妇人</w:t>
      </w:r>
      <w:r w:rsidRPr="001C5A71">
        <w:rPr>
          <w:rFonts w:ascii="SimSun" w:eastAsia="SimSun" w:hAnsi="SimSun"/>
          <w:b/>
          <w:bCs/>
          <w:color w:val="000000" w:themeColor="text1"/>
          <w:lang w:eastAsia="zh-CN"/>
        </w:rPr>
        <w:t xml:space="preserve"> </w:t>
      </w:r>
    </w:p>
    <w:p w14:paraId="409CEE93" w14:textId="77777777" w:rsidR="0046414E" w:rsidRPr="00A20A05" w:rsidRDefault="0046414E" w:rsidP="00F30FFF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这些宗教领袖前一天非常生气，因为差役不敢抓主耶稣。他们有可能一晚上没睡觉，在想怎么害耶稣。他们要抓一个行淫的人是很容易的。</w:t>
      </w:r>
    </w:p>
    <w:p w14:paraId="5F79657A" w14:textId="77777777" w:rsidR="0046414E" w:rsidRPr="001C5A71" w:rsidRDefault="0046414E" w:rsidP="00F30FFF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1C5A71">
        <w:rPr>
          <w:rFonts w:ascii="SimSun" w:eastAsia="SimSun" w:hAnsi="SimSun" w:hint="eastAsia"/>
          <w:b/>
          <w:bCs/>
          <w:color w:val="000000" w:themeColor="text1"/>
          <w:lang w:eastAsia="zh-CN"/>
        </w:rPr>
        <w:t>三．约翰福音</w:t>
      </w:r>
      <w:r w:rsidRPr="001C5A71">
        <w:rPr>
          <w:rFonts w:ascii="SimSun" w:eastAsia="SimSun" w:hAnsi="SimSun"/>
          <w:b/>
          <w:bCs/>
          <w:color w:val="000000" w:themeColor="text1"/>
          <w:lang w:eastAsia="zh-CN"/>
        </w:rPr>
        <w:t>8:6a</w:t>
      </w:r>
      <w:r w:rsidRPr="001C5A71">
        <w:rPr>
          <w:rFonts w:ascii="SimSun" w:eastAsia="SimSun" w:hAnsi="SimSun" w:hint="eastAsia"/>
          <w:b/>
          <w:bCs/>
          <w:color w:val="000000" w:themeColor="text1"/>
          <w:lang w:eastAsia="zh-CN"/>
        </w:rPr>
        <w:t>，文士和法利赛人试图要试探主耶稣</w:t>
      </w:r>
    </w:p>
    <w:p w14:paraId="4F36DE9F" w14:textId="77777777" w:rsidR="0046414E" w:rsidRDefault="0046414E" w:rsidP="00F30FFF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6节的前半句提示我们，法利赛人的目的是要抓住主耶稣的把柄。</w:t>
      </w:r>
    </w:p>
    <w:p w14:paraId="070769C9" w14:textId="77777777" w:rsidR="0046414E" w:rsidRDefault="0046414E" w:rsidP="00F30FFF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这一天是第8天，应该是安息日，到圣殿敬拜神的，但是他们却抓了一个行淫的妇人来到主耶稣面前。</w:t>
      </w:r>
    </w:p>
    <w:p w14:paraId="4271E656" w14:textId="77777777" w:rsidR="0046414E" w:rsidRPr="005803B3" w:rsidRDefault="0046414E" w:rsidP="00F30FFF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看申命记</w:t>
      </w:r>
      <w:r>
        <w:rPr>
          <w:rFonts w:ascii="SimSun" w:eastAsia="SimSun" w:hAnsi="SimSun"/>
          <w:color w:val="000000" w:themeColor="text1"/>
          <w:lang w:eastAsia="zh-CN"/>
        </w:rPr>
        <w:t>22:22-29</w:t>
      </w:r>
      <w:r>
        <w:rPr>
          <w:rFonts w:ascii="SimSun" w:eastAsia="SimSun" w:hAnsi="SimSun" w:hint="eastAsia"/>
          <w:color w:val="000000" w:themeColor="text1"/>
          <w:lang w:eastAsia="zh-CN"/>
        </w:rPr>
        <w:t>，对行淫有非常清楚的教导；利未记2</w:t>
      </w:r>
      <w:r>
        <w:rPr>
          <w:rFonts w:ascii="SimSun" w:eastAsia="SimSun" w:hAnsi="SimSun"/>
          <w:color w:val="000000" w:themeColor="text1"/>
          <w:lang w:eastAsia="zh-CN"/>
        </w:rPr>
        <w:t>0:10</w:t>
      </w:r>
      <w:r>
        <w:rPr>
          <w:rFonts w:ascii="SimSun" w:eastAsia="SimSun" w:hAnsi="SimSun" w:hint="eastAsia"/>
          <w:color w:val="000000" w:themeColor="text1"/>
          <w:lang w:eastAsia="zh-CN"/>
        </w:rPr>
        <w:t>。对男和女都有惩罚，但是注意，此时法利赛人只抓住妇人，没有带男的来，是为了得着控告主耶稣的把柄。</w:t>
      </w:r>
    </w:p>
    <w:p w14:paraId="269E526D" w14:textId="77777777" w:rsidR="0046414E" w:rsidRPr="002D58CF" w:rsidRDefault="0046414E" w:rsidP="00F30FFF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2D58CF">
        <w:rPr>
          <w:rFonts w:ascii="SimSun" w:eastAsia="SimSun" w:hAnsi="SimSun" w:hint="eastAsia"/>
          <w:b/>
          <w:bCs/>
          <w:color w:val="000000" w:themeColor="text1"/>
          <w:lang w:eastAsia="zh-CN"/>
        </w:rPr>
        <w:t>四．约翰福音</w:t>
      </w:r>
      <w:r w:rsidRPr="002D58CF">
        <w:rPr>
          <w:rFonts w:ascii="SimSun" w:eastAsia="SimSun" w:hAnsi="SimSun"/>
          <w:b/>
          <w:bCs/>
          <w:color w:val="000000" w:themeColor="text1"/>
          <w:lang w:eastAsia="zh-CN"/>
        </w:rPr>
        <w:t>8:6b</w:t>
      </w:r>
      <w:r w:rsidRPr="002D58CF">
        <w:rPr>
          <w:rFonts w:ascii="SimSun" w:eastAsia="SimSun" w:hAnsi="SimSun" w:hint="eastAsia"/>
          <w:b/>
          <w:bCs/>
          <w:color w:val="000000" w:themeColor="text1"/>
          <w:lang w:eastAsia="zh-CN"/>
        </w:rPr>
        <w:t>，主耶稣采取的行动</w:t>
      </w:r>
    </w:p>
    <w:p w14:paraId="22CCE9A1" w14:textId="77777777" w:rsidR="0046414E" w:rsidRDefault="0046414E" w:rsidP="00F30FFF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主耶稣一直在讲，我来是为罪人来的，如果定这个女人的罪，那么很多人就会说你不是说你是为罪人来的吗？而且罗马帝国管辖的时候，犹太人是没有权力杀人的，参看约翰福音1</w:t>
      </w:r>
      <w:r>
        <w:rPr>
          <w:rFonts w:ascii="SimSun" w:eastAsia="SimSun" w:hAnsi="SimSun"/>
          <w:color w:val="000000" w:themeColor="text1"/>
          <w:lang w:eastAsia="zh-CN"/>
        </w:rPr>
        <w:t>8:31</w:t>
      </w:r>
      <w:r>
        <w:rPr>
          <w:rFonts w:ascii="SimSun" w:eastAsia="SimSun" w:hAnsi="SimSun" w:hint="eastAsia"/>
          <w:color w:val="000000" w:themeColor="text1"/>
          <w:lang w:eastAsia="zh-CN"/>
        </w:rPr>
        <w:t>，需要经过罗马人。</w:t>
      </w:r>
    </w:p>
    <w:p w14:paraId="2A2B8AA6" w14:textId="77777777" w:rsidR="0046414E" w:rsidRPr="002D7FFC" w:rsidRDefault="0046414E" w:rsidP="00F30FFF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此时就看主耶稣要怎样解决。主耶稣好像没有听到他们在问他，或许在让他们思考。</w:t>
      </w:r>
    </w:p>
    <w:p w14:paraId="6372CEE1" w14:textId="77777777" w:rsidR="0046414E" w:rsidRPr="000F6024" w:rsidRDefault="0046414E" w:rsidP="00F30FFF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0F6024">
        <w:rPr>
          <w:rFonts w:ascii="SimSun" w:eastAsia="SimSun" w:hAnsi="SimSun" w:hint="eastAsia"/>
          <w:b/>
          <w:bCs/>
          <w:color w:val="000000" w:themeColor="text1"/>
          <w:lang w:eastAsia="zh-CN"/>
        </w:rPr>
        <w:t>五．约翰福音</w:t>
      </w:r>
      <w:r w:rsidRPr="000F6024">
        <w:rPr>
          <w:rFonts w:ascii="SimSun" w:eastAsia="SimSun" w:hAnsi="SimSun"/>
          <w:b/>
          <w:bCs/>
          <w:color w:val="000000" w:themeColor="text1"/>
          <w:lang w:eastAsia="zh-CN"/>
        </w:rPr>
        <w:t>8:7-8</w:t>
      </w:r>
      <w:r w:rsidRPr="000F6024">
        <w:rPr>
          <w:rFonts w:ascii="SimSun" w:eastAsia="SimSun" w:hAnsi="SimSun" w:hint="eastAsia"/>
          <w:b/>
          <w:bCs/>
          <w:color w:val="000000" w:themeColor="text1"/>
          <w:lang w:eastAsia="zh-CN"/>
        </w:rPr>
        <w:t>，主耶稣的回答和行动</w:t>
      </w:r>
    </w:p>
    <w:p w14:paraId="46778001" w14:textId="77777777" w:rsidR="0046414E" w:rsidRDefault="0046414E" w:rsidP="00F30FFF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到底主耶稣在写什么字呢？圣经讲了两次主耶稣用指头画字，却没有讲是什么字。</w:t>
      </w:r>
    </w:p>
    <w:p w14:paraId="71768046" w14:textId="77777777" w:rsidR="0046414E" w:rsidRPr="002D7FFC" w:rsidRDefault="0046414E" w:rsidP="00F30FFF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参见出埃及记3</w:t>
      </w:r>
      <w:r>
        <w:rPr>
          <w:rFonts w:ascii="SimSun" w:eastAsia="SimSun" w:hAnsi="SimSun"/>
          <w:color w:val="000000" w:themeColor="text1"/>
          <w:lang w:eastAsia="zh-CN"/>
        </w:rPr>
        <w:t>1:18</w:t>
      </w:r>
      <w:r>
        <w:rPr>
          <w:rFonts w:ascii="SimSun" w:eastAsia="SimSun" w:hAnsi="SimSun" w:hint="eastAsia"/>
          <w:color w:val="000000" w:themeColor="text1"/>
          <w:lang w:eastAsia="zh-CN"/>
        </w:rPr>
        <w:t>，“就把两块法版交给他，是神用指头写的石版”；雅各书4</w:t>
      </w:r>
      <w:r>
        <w:rPr>
          <w:rFonts w:ascii="SimSun" w:eastAsia="SimSun" w:hAnsi="SimSun"/>
          <w:color w:val="000000" w:themeColor="text1"/>
          <w:lang w:eastAsia="zh-CN"/>
        </w:rPr>
        <w:t>:12</w:t>
      </w:r>
      <w:r>
        <w:rPr>
          <w:rFonts w:ascii="SimSun" w:eastAsia="SimSun" w:hAnsi="SimSun" w:hint="eastAsia"/>
          <w:color w:val="000000" w:themeColor="text1"/>
          <w:lang w:eastAsia="zh-CN"/>
        </w:rPr>
        <w:t>，“设立律法和判断人的，只有一位，就是那能救人也能灭人的。你是谁，竟敢论断别人呢？”有人说在写第7条诫命，有人说在写那个行奸淫的男人的名字。相信主耶稣在画字，大家在看，这是提醒他们，神是怎样把十条诫命赐给他们的，是用指头写下的。</w:t>
      </w:r>
    </w:p>
    <w:p w14:paraId="6A23FC6E" w14:textId="77777777" w:rsidR="0046414E" w:rsidRPr="002D7FFC" w:rsidRDefault="0046414E">
      <w:pPr>
        <w:pStyle w:val="ListBullet"/>
        <w:numPr>
          <w:ilvl w:val="0"/>
          <w:numId w:val="55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0F6024">
        <w:rPr>
          <w:rFonts w:ascii="SimSun" w:eastAsia="SimSun" w:hAnsi="SimSun" w:hint="eastAsia"/>
          <w:b/>
          <w:bCs/>
          <w:color w:val="000000" w:themeColor="text1"/>
          <w:lang w:eastAsia="zh-CN"/>
        </w:rPr>
        <w:t>约翰福音</w:t>
      </w:r>
      <w:r w:rsidRPr="000F6024">
        <w:rPr>
          <w:rFonts w:ascii="SimSun" w:eastAsia="SimSun" w:hAnsi="SimSun"/>
          <w:b/>
          <w:bCs/>
          <w:color w:val="000000" w:themeColor="text1"/>
          <w:lang w:eastAsia="zh-CN"/>
        </w:rPr>
        <w:t>8:9</w:t>
      </w:r>
      <w:r w:rsidRPr="000F6024">
        <w:rPr>
          <w:rFonts w:ascii="SimSun" w:eastAsia="SimSun" w:hAnsi="SimSun" w:hint="eastAsia"/>
          <w:b/>
          <w:bCs/>
          <w:color w:val="000000" w:themeColor="text1"/>
          <w:lang w:eastAsia="zh-CN"/>
        </w:rPr>
        <w:t>，主</w:t>
      </w:r>
      <w:r w:rsidRPr="002D7FFC">
        <w:rPr>
          <w:rFonts w:ascii="SimSun" w:eastAsia="SimSun" w:hAnsi="SimSun" w:hint="eastAsia"/>
          <w:b/>
          <w:bCs/>
          <w:color w:val="000000" w:themeColor="text1"/>
          <w:lang w:eastAsia="zh-CN"/>
        </w:rPr>
        <w:t>耶稣的回答和行动对那些控告之人的影响</w:t>
      </w:r>
    </w:p>
    <w:p w14:paraId="019803AC" w14:textId="77777777" w:rsidR="0046414E" w:rsidRDefault="0046414E" w:rsidP="00F30FFF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他们听见主耶稣的话，就从老到少一个一个出去了，离开了，这些人的回应不是因为主耶稣在写什么。犹太人是这样，老的先离开，年轻人跟着。有可能老的在世上时间长，犯罪多，也有可能是更有智慧，快点走。</w:t>
      </w:r>
    </w:p>
    <w:p w14:paraId="3FD18CB1" w14:textId="77777777" w:rsidR="0046414E" w:rsidRPr="001D67F1" w:rsidRDefault="0046414E" w:rsidP="00F30FFF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众人离开了，只剩下主耶稣一个人和这个妇人。犹太人一个男人不能和一个女人单独在一起，主耶稣不怕，记得主耶稣曾找撒马利亚妇人，也是单独一个人。</w:t>
      </w:r>
    </w:p>
    <w:p w14:paraId="650F2669" w14:textId="77777777" w:rsidR="0046414E" w:rsidRPr="000F6024" w:rsidRDefault="0046414E" w:rsidP="00F30FFF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0F6024">
        <w:rPr>
          <w:rFonts w:ascii="SimSun" w:eastAsia="SimSun" w:hAnsi="SimSun" w:hint="eastAsia"/>
          <w:b/>
          <w:bCs/>
          <w:color w:val="000000" w:themeColor="text1"/>
          <w:lang w:eastAsia="zh-CN"/>
        </w:rPr>
        <w:lastRenderedPageBreak/>
        <w:t>七．约翰福音</w:t>
      </w:r>
      <w:r w:rsidRPr="000F6024">
        <w:rPr>
          <w:rFonts w:ascii="SimSun" w:eastAsia="SimSun" w:hAnsi="SimSun"/>
          <w:b/>
          <w:bCs/>
          <w:color w:val="000000" w:themeColor="text1"/>
          <w:lang w:eastAsia="zh-CN"/>
        </w:rPr>
        <w:t>8:10-11</w:t>
      </w:r>
      <w:r w:rsidRPr="000F6024">
        <w:rPr>
          <w:rFonts w:ascii="SimSun" w:eastAsia="SimSun" w:hAnsi="SimSun" w:hint="eastAsia"/>
          <w:b/>
          <w:bCs/>
          <w:color w:val="000000" w:themeColor="text1"/>
          <w:lang w:eastAsia="zh-CN"/>
        </w:rPr>
        <w:t>，主</w:t>
      </w:r>
      <w:r w:rsidRPr="002D7FFC">
        <w:rPr>
          <w:rFonts w:ascii="SimSun" w:eastAsia="SimSun" w:hAnsi="SimSun" w:hint="eastAsia"/>
          <w:b/>
          <w:bCs/>
          <w:color w:val="000000" w:themeColor="text1"/>
          <w:lang w:eastAsia="zh-CN"/>
        </w:rPr>
        <w:t>耶稣如何接纳这行淫的妇人</w:t>
      </w:r>
    </w:p>
    <w:p w14:paraId="114173B9" w14:textId="77777777" w:rsidR="0046414E" w:rsidRPr="001D67F1" w:rsidRDefault="0046414E" w:rsidP="00F30FFF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主耶稣关心这个妇人，他爱罪人。</w:t>
      </w:r>
    </w:p>
    <w:p w14:paraId="17013110" w14:textId="77777777" w:rsidR="0046414E" w:rsidRDefault="0046414E" w:rsidP="00F30FFF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“主啊”，意思是权力都在你，我是仆人。罗马书1</w:t>
      </w:r>
      <w:r>
        <w:rPr>
          <w:rFonts w:ascii="SimSun" w:eastAsia="SimSun" w:hAnsi="SimSun"/>
          <w:color w:val="000000" w:themeColor="text1"/>
          <w:lang w:eastAsia="zh-CN"/>
        </w:rPr>
        <w:t>0:9-10</w:t>
      </w:r>
      <w:r>
        <w:rPr>
          <w:rFonts w:ascii="SimSun" w:eastAsia="SimSun" w:hAnsi="SimSun" w:hint="eastAsia"/>
          <w:color w:val="000000" w:themeColor="text1"/>
          <w:lang w:eastAsia="zh-CN"/>
        </w:rPr>
        <w:t>，“你若口里认耶稣为主，心里信神叫他从死里复活，就必得救”。</w:t>
      </w:r>
    </w:p>
    <w:p w14:paraId="23C3F6C6" w14:textId="77777777" w:rsidR="0046414E" w:rsidRDefault="0046414E" w:rsidP="00F30FFF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从此不要再犯罪，原文是现在式的动词。约翰福音3</w:t>
      </w:r>
      <w:r>
        <w:rPr>
          <w:rFonts w:ascii="SimSun" w:eastAsia="SimSun" w:hAnsi="SimSun"/>
          <w:color w:val="000000" w:themeColor="text1"/>
          <w:lang w:eastAsia="zh-CN"/>
        </w:rPr>
        <w:t>:16-18</w:t>
      </w:r>
      <w:r>
        <w:rPr>
          <w:rFonts w:ascii="SimSun" w:eastAsia="SimSun" w:hAnsi="SimSun" w:hint="eastAsia"/>
          <w:color w:val="000000" w:themeColor="text1"/>
          <w:lang w:eastAsia="zh-CN"/>
        </w:rPr>
        <w:t>，“神差他的儿子降世，不是要定世人的罪，乃是要叫世人因他得救。信他的人，不被定罪；不信的人，罪已经定了”。主耶稣真的有怜悯，了解这个妇人，但是教育妇人不要再犯罪。</w:t>
      </w:r>
    </w:p>
    <w:p w14:paraId="2FDEDA1B" w14:textId="77777777" w:rsidR="0046414E" w:rsidRDefault="0046414E" w:rsidP="00F30FFF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新约时代行奸淫是神不喜悦的。在主耶稣时代，行奸淫是非常普遍的，加拉太书5</w:t>
      </w:r>
      <w:r>
        <w:rPr>
          <w:rFonts w:ascii="SimSun" w:eastAsia="SimSun" w:hAnsi="SimSun"/>
          <w:color w:val="000000" w:themeColor="text1"/>
          <w:lang w:eastAsia="zh-CN"/>
        </w:rPr>
        <w:t>:19-21</w:t>
      </w:r>
      <w:r>
        <w:rPr>
          <w:rFonts w:ascii="SimSun" w:eastAsia="SimSun" w:hAnsi="SimSun" w:hint="eastAsia"/>
          <w:color w:val="000000" w:themeColor="text1"/>
          <w:lang w:eastAsia="zh-CN"/>
        </w:rPr>
        <w:t>，“情欲的事都是显而易见的……行这样事的人必不能承受神的国”；以弗所书5</w:t>
      </w:r>
      <w:r>
        <w:rPr>
          <w:rFonts w:ascii="SimSun" w:eastAsia="SimSun" w:hAnsi="SimSun"/>
          <w:color w:val="000000" w:themeColor="text1"/>
          <w:lang w:eastAsia="zh-CN"/>
        </w:rPr>
        <w:t>:5</w:t>
      </w:r>
      <w:r>
        <w:rPr>
          <w:rFonts w:ascii="SimSun" w:eastAsia="SimSun" w:hAnsi="SimSun" w:hint="eastAsia"/>
          <w:color w:val="000000" w:themeColor="text1"/>
          <w:lang w:eastAsia="zh-CN"/>
        </w:rPr>
        <w:t>，“无论是淫乱的，是污秽的，是有贪心的，在基督和在神的国里都是无份的”；希伯来书13</w:t>
      </w:r>
      <w:r>
        <w:rPr>
          <w:rFonts w:ascii="SimSun" w:eastAsia="SimSun" w:hAnsi="SimSun"/>
          <w:color w:val="000000" w:themeColor="text1"/>
          <w:lang w:eastAsia="zh-CN"/>
        </w:rPr>
        <w:t>:4</w:t>
      </w:r>
      <w:r>
        <w:rPr>
          <w:rFonts w:ascii="SimSun" w:eastAsia="SimSun" w:hAnsi="SimSun" w:hint="eastAsia"/>
          <w:color w:val="000000" w:themeColor="text1"/>
          <w:lang w:eastAsia="zh-CN"/>
        </w:rPr>
        <w:t>，“苟合行淫的人，神必要审判”；启示录2</w:t>
      </w:r>
      <w:r>
        <w:rPr>
          <w:rFonts w:ascii="SimSun" w:eastAsia="SimSun" w:hAnsi="SimSun"/>
          <w:color w:val="000000" w:themeColor="text1"/>
          <w:lang w:eastAsia="zh-CN"/>
        </w:rPr>
        <w:t>:21-22</w:t>
      </w:r>
      <w:r>
        <w:rPr>
          <w:rFonts w:ascii="SimSun" w:eastAsia="SimSun" w:hAnsi="SimSun" w:hint="eastAsia"/>
          <w:color w:val="000000" w:themeColor="text1"/>
          <w:lang w:eastAsia="zh-CN"/>
        </w:rPr>
        <w:t>，“那些与她行淫的人，若不悔改所行的，我也要叫他们同受大患难”；启示录2</w:t>
      </w:r>
      <w:r>
        <w:rPr>
          <w:rFonts w:ascii="SimSun" w:eastAsia="SimSun" w:hAnsi="SimSun"/>
          <w:color w:val="000000" w:themeColor="text1"/>
          <w:lang w:eastAsia="zh-CN"/>
        </w:rPr>
        <w:t>2:15</w:t>
      </w:r>
      <w:r>
        <w:rPr>
          <w:rFonts w:ascii="SimSun" w:eastAsia="SimSun" w:hAnsi="SimSun" w:hint="eastAsia"/>
          <w:color w:val="000000" w:themeColor="text1"/>
          <w:lang w:eastAsia="zh-CN"/>
        </w:rPr>
        <w:t>，“城外有那些犬类、行邪术的、淫乱的、杀人的、拜偶像的”，这些都是天国以外的，新天新地以外，在神的国是没有份的。</w:t>
      </w:r>
    </w:p>
    <w:p w14:paraId="1361FEED" w14:textId="77777777" w:rsidR="0046414E" w:rsidRDefault="0046414E" w:rsidP="00F30FFF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主耶稣赦免、饶恕这妇人。哥林多前书6</w:t>
      </w:r>
      <w:r>
        <w:rPr>
          <w:rFonts w:ascii="SimSun" w:eastAsia="SimSun" w:hAnsi="SimSun"/>
          <w:color w:val="000000" w:themeColor="text1"/>
          <w:lang w:eastAsia="zh-CN"/>
        </w:rPr>
        <w:t>:9-11</w:t>
      </w:r>
      <w:r>
        <w:rPr>
          <w:rFonts w:ascii="SimSun" w:eastAsia="SimSun" w:hAnsi="SimSun" w:hint="eastAsia"/>
          <w:color w:val="000000" w:themeColor="text1"/>
          <w:lang w:eastAsia="zh-CN"/>
        </w:rPr>
        <w:t>，“但如今你们奉主耶稣基督的名，并藉着我们神的灵，已经洗净，成圣，称义了”。我们悔改信主耶稣，我们的罪被洗净了。在神的眼中，我们已经在地位上被称义了，我们可以敬拜神，罪人不能敬拜神。感谢主！从此以后不要再犯罪了。</w:t>
      </w:r>
    </w:p>
    <w:p w14:paraId="317D77A8" w14:textId="77777777" w:rsidR="0046414E" w:rsidRDefault="0046414E" w:rsidP="00F30FFF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 w:hint="eastAsia"/>
          <w:color w:val="000000" w:themeColor="text1"/>
          <w:lang w:eastAsia="zh-CN"/>
        </w:rPr>
      </w:pPr>
    </w:p>
    <w:p w14:paraId="35642C4B" w14:textId="77777777" w:rsidR="0046414E" w:rsidRPr="0031199D" w:rsidRDefault="0046414E" w:rsidP="00F30FFF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31199D">
        <w:rPr>
          <w:rFonts w:ascii="SimSun" w:eastAsia="SimSun" w:hAnsi="SimSun" w:hint="eastAsia"/>
          <w:b/>
          <w:bCs/>
          <w:color w:val="000000" w:themeColor="text1"/>
          <w:lang w:eastAsia="zh-CN"/>
        </w:rPr>
        <w:t>问题与分享：</w:t>
      </w:r>
    </w:p>
    <w:p w14:paraId="5F03FEEE" w14:textId="77777777" w:rsidR="0046414E" w:rsidRDefault="0046414E" w:rsidP="00F30FFF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您强调这些坏事是当时人的生活方式，而不是说这是犯罪，为什么？</w:t>
      </w:r>
    </w:p>
    <w:p w14:paraId="3757C774" w14:textId="77777777" w:rsidR="0046414E" w:rsidRDefault="0046414E" w:rsidP="00F30FFF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行奸淫是当时生活的一部分，社会就是很腐败。所以这样的基督徒要自己省察，到底是不是基督徒。这样的人在天国是没有份的。</w:t>
      </w:r>
    </w:p>
    <w:p w14:paraId="738CBADB" w14:textId="2F0394E4" w:rsidR="000F0D46" w:rsidRPr="00F30FFF" w:rsidRDefault="0046414E" w:rsidP="00F30FFF">
      <w:pPr>
        <w:pStyle w:val="ListBullet"/>
        <w:numPr>
          <w:ilvl w:val="0"/>
          <w:numId w:val="52"/>
        </w:numPr>
        <w:jc w:val="both"/>
        <w:rPr>
          <w:rFonts w:ascii="SimSun" w:eastAsia="SimSun" w:hAnsi="SimSun" w:hint="eastAsia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我们不定罪，不惩罚人，但是要会分辨。</w:t>
      </w:r>
    </w:p>
    <w:p w14:paraId="605ADBD8" w14:textId="5335A3A1" w:rsidR="0046414E" w:rsidRPr="00982268" w:rsidRDefault="0046414E" w:rsidP="0046414E">
      <w:pPr>
        <w:pStyle w:val="Heading1"/>
        <w:rPr>
          <w:rFonts w:ascii="SimSun" w:eastAsia="SimSun" w:hAnsi="SimSun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bookmarkStart w:id="85" w:name="_Toc180860599"/>
      <w:r w:rsidRPr="000F0D46">
        <w:rPr>
          <w:rFonts w:hint="eastAsia"/>
          <w:lang w:eastAsia="zh-CN"/>
        </w:rPr>
        <w:lastRenderedPageBreak/>
        <w:t>基督的生平</w:t>
      </w:r>
      <w:r w:rsidR="000F0D46">
        <w:rPr>
          <w:rFonts w:hint="eastAsia"/>
          <w:lang w:eastAsia="zh-CN"/>
        </w:rPr>
        <w:t>与教导</w:t>
      </w:r>
      <w:r w:rsidRPr="000F0D46">
        <w:rPr>
          <w:rFonts w:hint="eastAsia"/>
          <w:lang w:eastAsia="zh-CN"/>
        </w:rPr>
        <w:t>（六十）</w:t>
      </w:r>
      <w:r w:rsidRPr="000F0D46">
        <w:rPr>
          <w:rFonts w:hint="eastAsia"/>
          <w:lang w:eastAsia="zh-CN"/>
        </w:rPr>
        <w:t xml:space="preserve">: </w:t>
      </w:r>
      <w:r w:rsidRPr="000F0D46">
        <w:rPr>
          <w:rFonts w:hint="eastAsia"/>
          <w:lang w:eastAsia="zh-CN"/>
        </w:rPr>
        <w:t>基督是世界的光</w:t>
      </w:r>
      <w:bookmarkEnd w:id="85"/>
    </w:p>
    <w:p w14:paraId="18B0D3E6" w14:textId="77777777" w:rsidR="0046414E" w:rsidRPr="002C6ECD" w:rsidRDefault="0046414E" w:rsidP="007C4117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时间</w:t>
      </w:r>
      <w:r>
        <w:rPr>
          <w:rFonts w:ascii="SimSun" w:eastAsia="SimSun" w:hAnsi="SimSun" w:hint="eastAsia"/>
          <w:color w:val="000000" w:themeColor="text1"/>
          <w:lang w:eastAsia="zh-CN"/>
        </w:rPr>
        <w:t>：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2</w:t>
      </w:r>
      <w:r w:rsidRPr="002C6ECD">
        <w:rPr>
          <w:rFonts w:ascii="SimSun" w:eastAsia="SimSun" w:hAnsi="SimSun"/>
          <w:color w:val="000000" w:themeColor="text1"/>
          <w:lang w:eastAsia="zh-CN"/>
        </w:rPr>
        <w:t>02</w:t>
      </w:r>
      <w:r>
        <w:rPr>
          <w:rFonts w:ascii="SimSun" w:eastAsia="SimSun" w:hAnsi="SimSun"/>
          <w:color w:val="000000" w:themeColor="text1"/>
          <w:lang w:eastAsia="zh-CN"/>
        </w:rPr>
        <w:t>4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年</w:t>
      </w:r>
      <w:r>
        <w:rPr>
          <w:rFonts w:ascii="SimSun" w:eastAsia="SimSun" w:hAnsi="SimSun"/>
          <w:color w:val="000000" w:themeColor="text1"/>
          <w:lang w:eastAsia="zh-CN"/>
        </w:rPr>
        <w:t>3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月</w:t>
      </w:r>
      <w:r>
        <w:rPr>
          <w:rFonts w:ascii="SimSun" w:eastAsia="SimSun" w:hAnsi="SimSun"/>
          <w:color w:val="000000" w:themeColor="text1"/>
          <w:lang w:eastAsia="zh-CN"/>
        </w:rPr>
        <w:t>30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日</w:t>
      </w:r>
    </w:p>
    <w:p w14:paraId="52BDDDA5" w14:textId="77777777" w:rsidR="0046414E" w:rsidRDefault="0046414E" w:rsidP="007C4117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相关经文</w:t>
      </w:r>
      <w:r>
        <w:rPr>
          <w:rFonts w:ascii="SimSun" w:eastAsia="SimSun" w:hAnsi="SimSun" w:hint="eastAsia"/>
          <w:color w:val="000000" w:themeColor="text1"/>
          <w:lang w:eastAsia="zh-CN"/>
        </w:rPr>
        <w:t>：</w:t>
      </w:r>
      <w:r w:rsidRPr="0056707C">
        <w:rPr>
          <w:rFonts w:ascii="SimSun" w:eastAsia="SimSun" w:hAnsi="SimSun" w:hint="eastAsia"/>
          <w:color w:val="000000" w:themeColor="text1"/>
          <w:lang w:eastAsia="zh-CN"/>
        </w:rPr>
        <w:t>约翰福音</w:t>
      </w:r>
      <w:r w:rsidRPr="002D7FFC">
        <w:rPr>
          <w:rFonts w:ascii="SimSun" w:eastAsia="SimSun" w:hAnsi="SimSun"/>
          <w:color w:val="000000" w:themeColor="text1"/>
          <w:lang w:eastAsia="zh-CN"/>
        </w:rPr>
        <w:t>8:1</w:t>
      </w:r>
      <w:r>
        <w:rPr>
          <w:rFonts w:ascii="SimSun" w:eastAsia="SimSun" w:hAnsi="SimSun"/>
          <w:color w:val="000000" w:themeColor="text1"/>
          <w:lang w:eastAsia="zh-CN"/>
        </w:rPr>
        <w:t>2</w:t>
      </w:r>
      <w:r w:rsidRPr="002D7FFC">
        <w:rPr>
          <w:rFonts w:ascii="SimSun" w:eastAsia="SimSun" w:hAnsi="SimSun"/>
          <w:color w:val="000000" w:themeColor="text1"/>
          <w:lang w:eastAsia="zh-CN"/>
        </w:rPr>
        <w:t>-</w:t>
      </w:r>
      <w:r>
        <w:rPr>
          <w:rFonts w:ascii="SimSun" w:eastAsia="SimSun" w:hAnsi="SimSun"/>
          <w:color w:val="000000" w:themeColor="text1"/>
          <w:lang w:eastAsia="zh-CN"/>
        </w:rPr>
        <w:t>29</w:t>
      </w:r>
    </w:p>
    <w:p w14:paraId="58ECDA88" w14:textId="77777777" w:rsidR="0046414E" w:rsidRDefault="0046414E">
      <w:pPr>
        <w:pStyle w:val="ListBullet"/>
        <w:numPr>
          <w:ilvl w:val="0"/>
          <w:numId w:val="58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907DB4">
        <w:rPr>
          <w:rFonts w:ascii="SimSun" w:eastAsia="SimSun" w:hAnsi="SimSun" w:hint="eastAsia"/>
          <w:b/>
          <w:bCs/>
          <w:color w:val="000000" w:themeColor="text1"/>
          <w:lang w:eastAsia="zh-CN"/>
        </w:rPr>
        <w:t>约翰福音</w:t>
      </w:r>
      <w:r w:rsidRPr="00907DB4">
        <w:rPr>
          <w:rFonts w:ascii="SimSun" w:eastAsia="SimSun" w:hAnsi="SimSun"/>
          <w:b/>
          <w:bCs/>
          <w:color w:val="000000" w:themeColor="text1"/>
          <w:lang w:eastAsia="zh-CN"/>
        </w:rPr>
        <w:t>8:</w:t>
      </w:r>
      <w:r w:rsidRPr="00907DB4">
        <w:rPr>
          <w:rFonts w:ascii="SimSun" w:eastAsia="SimSun" w:hAnsi="SimSun" w:hint="eastAsia"/>
          <w:b/>
          <w:bCs/>
          <w:color w:val="000000" w:themeColor="text1"/>
          <w:lang w:eastAsia="zh-CN"/>
        </w:rPr>
        <w:t>1</w:t>
      </w:r>
      <w:r w:rsidRPr="00907DB4">
        <w:rPr>
          <w:rFonts w:ascii="SimSun" w:eastAsia="SimSun" w:hAnsi="SimSun"/>
          <w:b/>
          <w:bCs/>
          <w:color w:val="000000" w:themeColor="text1"/>
          <w:lang w:eastAsia="zh-CN"/>
        </w:rPr>
        <w:t>2-20</w:t>
      </w:r>
      <w:r w:rsidRPr="00907DB4">
        <w:rPr>
          <w:rFonts w:ascii="SimSun" w:eastAsia="SimSun" w:hAnsi="SimSun" w:hint="eastAsia"/>
          <w:b/>
          <w:bCs/>
          <w:color w:val="000000" w:themeColor="text1"/>
          <w:lang w:eastAsia="zh-CN"/>
        </w:rPr>
        <w:t>，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主</w:t>
      </w:r>
      <w:r w:rsidRPr="00907DB4">
        <w:rPr>
          <w:rFonts w:ascii="SimSun" w:eastAsia="SimSun" w:hAnsi="SimSun" w:hint="eastAsia"/>
          <w:b/>
          <w:bCs/>
          <w:color w:val="000000" w:themeColor="text1"/>
          <w:lang w:eastAsia="zh-CN"/>
        </w:rPr>
        <w:t>耶</w:t>
      </w:r>
      <w:r w:rsidRPr="00AA7DAC">
        <w:rPr>
          <w:rFonts w:ascii="SimSun" w:eastAsia="SimSun" w:hAnsi="SimSun" w:hint="eastAsia"/>
          <w:b/>
          <w:bCs/>
          <w:color w:val="000000" w:themeColor="text1"/>
          <w:lang w:eastAsia="zh-CN"/>
        </w:rPr>
        <w:t>稣基督向众人宣告他的身份</w:t>
      </w:r>
    </w:p>
    <w:p w14:paraId="11887A36" w14:textId="77777777" w:rsidR="0046414E" w:rsidRDefault="0046414E" w:rsidP="007C4117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 w:rsidRPr="00187A5D">
        <w:rPr>
          <w:rFonts w:ascii="SimSun" w:eastAsia="SimSun" w:hAnsi="SimSun" w:hint="eastAsia"/>
          <w:color w:val="000000" w:themeColor="text1"/>
          <w:lang w:eastAsia="zh-CN"/>
        </w:rPr>
        <w:t>现在是住棚节第八天，是安息日，七天的欢乐过去了，很多人去会堂听教导。</w:t>
      </w:r>
      <w:r>
        <w:rPr>
          <w:rFonts w:ascii="SimSun" w:eastAsia="SimSun" w:hAnsi="SimSun"/>
          <w:color w:val="000000" w:themeColor="text1"/>
          <w:lang w:eastAsia="zh-CN"/>
        </w:rPr>
        <w:t>20</w:t>
      </w:r>
      <w:r>
        <w:rPr>
          <w:rFonts w:ascii="SimSun" w:eastAsia="SimSun" w:hAnsi="SimSun" w:hint="eastAsia"/>
          <w:color w:val="000000" w:themeColor="text1"/>
          <w:lang w:eastAsia="zh-CN"/>
        </w:rPr>
        <w:t>节，告诉我们背景，主耶稣在库房（妇女院），中心是圣所、至圣所，还有男人的地方，库房是奉献的地方、算账的地方。住棚节有很高的烛台，点着了很亮，怀想他们在旷野中，神用火柱来带领他们。</w:t>
      </w:r>
    </w:p>
    <w:p w14:paraId="3BC52530" w14:textId="77777777" w:rsidR="0046414E" w:rsidRDefault="0046414E" w:rsidP="007C4117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今天世界上很多地方在纪念主耶稣受难，可能很多人还不明白其中的意义。</w:t>
      </w:r>
    </w:p>
    <w:p w14:paraId="1530656D" w14:textId="77777777" w:rsidR="0046414E" w:rsidRDefault="0046414E" w:rsidP="007C4117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住棚节第八天是圣日，约翰福音记载7个“我是”，生命的粮、世界的光。英文是“</w:t>
      </w:r>
      <w:r>
        <w:rPr>
          <w:rFonts w:ascii="SimSun" w:eastAsia="SimSun" w:hAnsi="SimSun"/>
          <w:color w:val="000000" w:themeColor="text1"/>
          <w:lang w:eastAsia="zh-CN"/>
        </w:rPr>
        <w:t>I am</w:t>
      </w:r>
      <w:r>
        <w:rPr>
          <w:rFonts w:ascii="SimSun" w:eastAsia="SimSun" w:hAnsi="SimSun" w:hint="eastAsia"/>
          <w:color w:val="000000" w:themeColor="text1"/>
          <w:lang w:eastAsia="zh-CN"/>
        </w:rPr>
        <w:t>”，希伯来文是“我是自有、永有”，参见出埃及记3</w:t>
      </w:r>
      <w:r>
        <w:rPr>
          <w:rFonts w:ascii="SimSun" w:eastAsia="SimSun" w:hAnsi="SimSun"/>
          <w:color w:val="000000" w:themeColor="text1"/>
          <w:lang w:eastAsia="zh-CN"/>
        </w:rPr>
        <w:t>:13-14</w:t>
      </w:r>
      <w:r>
        <w:rPr>
          <w:rFonts w:ascii="SimSun" w:eastAsia="SimSun" w:hAnsi="SimSun" w:hint="eastAsia"/>
          <w:color w:val="000000" w:themeColor="text1"/>
          <w:lang w:eastAsia="zh-CN"/>
        </w:rPr>
        <w:t>，“我是自有永有的”。今天犹太人不直接说神的名字。约翰福音4</w:t>
      </w:r>
      <w:r>
        <w:rPr>
          <w:rFonts w:ascii="SimSun" w:eastAsia="SimSun" w:hAnsi="SimSun"/>
          <w:color w:val="000000" w:themeColor="text1"/>
          <w:lang w:eastAsia="zh-CN"/>
        </w:rPr>
        <w:t>:25-26</w:t>
      </w:r>
      <w:r>
        <w:rPr>
          <w:rFonts w:ascii="SimSun" w:eastAsia="SimSun" w:hAnsi="SimSun" w:hint="eastAsia"/>
          <w:color w:val="000000" w:themeColor="text1"/>
          <w:lang w:eastAsia="zh-CN"/>
        </w:rPr>
        <w:t>，“这和你说话的就是他”，6</w:t>
      </w:r>
      <w:r>
        <w:rPr>
          <w:rFonts w:ascii="SimSun" w:eastAsia="SimSun" w:hAnsi="SimSun"/>
          <w:color w:val="000000" w:themeColor="text1"/>
          <w:lang w:eastAsia="zh-CN"/>
        </w:rPr>
        <w:t>:41</w:t>
      </w:r>
      <w:r>
        <w:rPr>
          <w:rFonts w:ascii="SimSun" w:eastAsia="SimSun" w:hAnsi="SimSun" w:hint="eastAsia"/>
          <w:color w:val="000000" w:themeColor="text1"/>
          <w:lang w:eastAsia="zh-CN"/>
        </w:rPr>
        <w:t>，“我是天上降下的粮”，6</w:t>
      </w:r>
      <w:r>
        <w:rPr>
          <w:rFonts w:ascii="SimSun" w:eastAsia="SimSun" w:hAnsi="SimSun"/>
          <w:color w:val="000000" w:themeColor="text1"/>
          <w:lang w:eastAsia="zh-CN"/>
        </w:rPr>
        <w:t>:48“</w:t>
      </w:r>
      <w:r>
        <w:rPr>
          <w:rFonts w:ascii="SimSun" w:eastAsia="SimSun" w:hAnsi="SimSun" w:hint="eastAsia"/>
          <w:color w:val="000000" w:themeColor="text1"/>
          <w:lang w:eastAsia="zh-CN"/>
        </w:rPr>
        <w:t>我就是生命的粮”，6</w:t>
      </w:r>
      <w:r>
        <w:rPr>
          <w:rFonts w:ascii="SimSun" w:eastAsia="SimSun" w:hAnsi="SimSun"/>
          <w:color w:val="000000" w:themeColor="text1"/>
          <w:lang w:eastAsia="zh-CN"/>
        </w:rPr>
        <w:t>:51</w:t>
      </w:r>
      <w:r>
        <w:rPr>
          <w:rFonts w:ascii="SimSun" w:eastAsia="SimSun" w:hAnsi="SimSun" w:hint="eastAsia"/>
          <w:color w:val="000000" w:themeColor="text1"/>
          <w:lang w:eastAsia="zh-CN"/>
        </w:rPr>
        <w:t>。</w:t>
      </w:r>
    </w:p>
    <w:p w14:paraId="7CAFC8E8" w14:textId="77777777" w:rsidR="0046414E" w:rsidRDefault="0046414E" w:rsidP="007C4117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2</w:t>
      </w:r>
      <w:r>
        <w:rPr>
          <w:rFonts w:ascii="SimSun" w:eastAsia="SimSun" w:hAnsi="SimSun" w:hint="eastAsia"/>
          <w:color w:val="000000" w:themeColor="text1"/>
          <w:lang w:eastAsia="zh-CN"/>
        </w:rPr>
        <w:t>节，“我是世界的光”，同时在宣告这个世界是黑暗的，在魔鬼管辖下。以赛亚书9</w:t>
      </w:r>
      <w:r>
        <w:rPr>
          <w:rFonts w:ascii="SimSun" w:eastAsia="SimSun" w:hAnsi="SimSun"/>
          <w:color w:val="000000" w:themeColor="text1"/>
          <w:lang w:eastAsia="zh-CN"/>
        </w:rPr>
        <w:t>:1-2</w:t>
      </w:r>
      <w:r>
        <w:rPr>
          <w:rFonts w:ascii="SimSun" w:eastAsia="SimSun" w:hAnsi="SimSun" w:hint="eastAsia"/>
          <w:color w:val="000000" w:themeColor="text1"/>
          <w:lang w:eastAsia="zh-CN"/>
        </w:rPr>
        <w:t>，“在黑暗中行走的百姓看见了大光”。主前7</w:t>
      </w:r>
      <w:r>
        <w:rPr>
          <w:rFonts w:ascii="SimSun" w:eastAsia="SimSun" w:hAnsi="SimSun"/>
          <w:color w:val="000000" w:themeColor="text1"/>
          <w:lang w:eastAsia="zh-CN"/>
        </w:rPr>
        <w:t>00</w:t>
      </w:r>
      <w:r>
        <w:rPr>
          <w:rFonts w:ascii="SimSun" w:eastAsia="SimSun" w:hAnsi="SimSun" w:hint="eastAsia"/>
          <w:color w:val="000000" w:themeColor="text1"/>
          <w:lang w:eastAsia="zh-CN"/>
        </w:rPr>
        <w:t>年，预告在加利利，弥赛亚要来。但是光来到他们中间，他们不接受那光；以赛亚书4</w:t>
      </w:r>
      <w:r>
        <w:rPr>
          <w:rFonts w:ascii="SimSun" w:eastAsia="SimSun" w:hAnsi="SimSun"/>
          <w:color w:val="000000" w:themeColor="text1"/>
          <w:lang w:eastAsia="zh-CN"/>
        </w:rPr>
        <w:t>2:6</w:t>
      </w:r>
      <w:r>
        <w:rPr>
          <w:rFonts w:ascii="SimSun" w:eastAsia="SimSun" w:hAnsi="SimSun" w:hint="eastAsia"/>
          <w:color w:val="000000" w:themeColor="text1"/>
          <w:lang w:eastAsia="zh-CN"/>
        </w:rPr>
        <w:t>，“使你作众民的中保，作外邦人的光”；以赛亚书4</w:t>
      </w:r>
      <w:r>
        <w:rPr>
          <w:rFonts w:ascii="SimSun" w:eastAsia="SimSun" w:hAnsi="SimSun"/>
          <w:color w:val="000000" w:themeColor="text1"/>
          <w:lang w:eastAsia="zh-CN"/>
        </w:rPr>
        <w:t>9:6</w:t>
      </w:r>
      <w:r>
        <w:rPr>
          <w:rFonts w:ascii="SimSun" w:eastAsia="SimSun" w:hAnsi="SimSun" w:hint="eastAsia"/>
          <w:color w:val="000000" w:themeColor="text1"/>
          <w:lang w:eastAsia="zh-CN"/>
        </w:rPr>
        <w:t>-</w:t>
      </w:r>
      <w:r>
        <w:rPr>
          <w:rFonts w:ascii="SimSun" w:eastAsia="SimSun" w:hAnsi="SimSun"/>
          <w:color w:val="000000" w:themeColor="text1"/>
          <w:lang w:eastAsia="zh-CN"/>
        </w:rPr>
        <w:t>7</w:t>
      </w:r>
      <w:r>
        <w:rPr>
          <w:rFonts w:ascii="SimSun" w:eastAsia="SimSun" w:hAnsi="SimSun" w:hint="eastAsia"/>
          <w:color w:val="000000" w:themeColor="text1"/>
          <w:lang w:eastAsia="zh-CN"/>
        </w:rPr>
        <w:t>。主耶稣就是救赎者，当他说“我是世界的光”，他宣告他就是那神；路加福音2</w:t>
      </w:r>
      <w:r>
        <w:rPr>
          <w:rFonts w:ascii="SimSun" w:eastAsia="SimSun" w:hAnsi="SimSun"/>
          <w:color w:val="000000" w:themeColor="text1"/>
          <w:lang w:eastAsia="zh-CN"/>
        </w:rPr>
        <w:t>:25-32</w:t>
      </w:r>
      <w:r>
        <w:rPr>
          <w:rFonts w:ascii="SimSun" w:eastAsia="SimSun" w:hAnsi="SimSun" w:hint="eastAsia"/>
          <w:color w:val="000000" w:themeColor="text1"/>
          <w:lang w:eastAsia="zh-CN"/>
        </w:rPr>
        <w:t>，“因为我的眼睛已经看见你的救恩”。</w:t>
      </w:r>
    </w:p>
    <w:p w14:paraId="7EBB62F7" w14:textId="77777777" w:rsidR="0046414E" w:rsidRDefault="0046414E" w:rsidP="007C4117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2</w:t>
      </w:r>
      <w:r>
        <w:rPr>
          <w:rFonts w:ascii="SimSun" w:eastAsia="SimSun" w:hAnsi="SimSun" w:hint="eastAsia"/>
          <w:color w:val="000000" w:themeColor="text1"/>
          <w:lang w:eastAsia="zh-CN"/>
        </w:rPr>
        <w:t>节，“不在黑暗里走”，就是得到新生命，被拯救。约翰一书1</w:t>
      </w:r>
      <w:r>
        <w:rPr>
          <w:rFonts w:ascii="SimSun" w:eastAsia="SimSun" w:hAnsi="SimSun"/>
          <w:color w:val="000000" w:themeColor="text1"/>
          <w:lang w:eastAsia="zh-CN"/>
        </w:rPr>
        <w:t>:5-7</w:t>
      </w:r>
      <w:r>
        <w:rPr>
          <w:rFonts w:ascii="SimSun" w:eastAsia="SimSun" w:hAnsi="SimSun" w:hint="eastAsia"/>
          <w:color w:val="000000" w:themeColor="text1"/>
          <w:lang w:eastAsia="zh-CN"/>
        </w:rPr>
        <w:t>，“神就是光”，“我们若在光明中行，如同神在光明中，就彼此相交，他儿子耶稣的血也洗净我们一切的罪”。</w:t>
      </w:r>
    </w:p>
    <w:p w14:paraId="75D09324" w14:textId="77777777" w:rsidR="0046414E" w:rsidRDefault="0046414E" w:rsidP="007C4117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1</w:t>
      </w:r>
      <w:r>
        <w:rPr>
          <w:rFonts w:ascii="SimSun" w:eastAsia="SimSun" w:hAnsi="SimSun"/>
          <w:color w:val="000000" w:themeColor="text1"/>
          <w:lang w:eastAsia="zh-CN"/>
        </w:rPr>
        <w:t>3</w:t>
      </w:r>
      <w:r>
        <w:rPr>
          <w:rFonts w:ascii="SimSun" w:eastAsia="SimSun" w:hAnsi="SimSun" w:hint="eastAsia"/>
          <w:color w:val="000000" w:themeColor="text1"/>
          <w:lang w:eastAsia="zh-CN"/>
        </w:rPr>
        <w:t>节，法利赛人听到了，说主耶稣是为自己作见证，是指你的宣告不可靠，因为需要有见证人。约翰福音</w:t>
      </w:r>
      <w:r>
        <w:rPr>
          <w:rFonts w:ascii="SimSun" w:eastAsia="SimSun" w:hAnsi="SimSun"/>
          <w:color w:val="000000" w:themeColor="text1"/>
          <w:lang w:eastAsia="zh-CN"/>
        </w:rPr>
        <w:t>5:31-32</w:t>
      </w:r>
      <w:r>
        <w:rPr>
          <w:rFonts w:ascii="SimSun" w:eastAsia="SimSun" w:hAnsi="SimSun" w:hint="eastAsia"/>
          <w:color w:val="000000" w:themeColor="text1"/>
          <w:lang w:eastAsia="zh-CN"/>
        </w:rPr>
        <w:t>，“另一位给我作见证，我也知道他给我作的见证是真的”。</w:t>
      </w:r>
    </w:p>
    <w:p w14:paraId="5DA9BE31" w14:textId="77777777" w:rsidR="0046414E" w:rsidRDefault="0046414E" w:rsidP="007C4117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4</w:t>
      </w:r>
      <w:r>
        <w:rPr>
          <w:rFonts w:ascii="SimSun" w:eastAsia="SimSun" w:hAnsi="SimSun" w:hint="eastAsia"/>
          <w:color w:val="000000" w:themeColor="text1"/>
          <w:lang w:eastAsia="zh-CN"/>
        </w:rPr>
        <w:t>节，主耶稣的意思是真理就是真理。</w:t>
      </w:r>
    </w:p>
    <w:p w14:paraId="53F25037" w14:textId="77777777" w:rsidR="0046414E" w:rsidRDefault="0046414E" w:rsidP="007C4117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5</w:t>
      </w:r>
      <w:r>
        <w:rPr>
          <w:rFonts w:ascii="SimSun" w:eastAsia="SimSun" w:hAnsi="SimSun" w:hint="eastAsia"/>
          <w:color w:val="000000" w:themeColor="text1"/>
          <w:lang w:eastAsia="zh-CN"/>
        </w:rPr>
        <w:t>节，主耶稣指出他们的问题，你们是以外貌判断人，看不到我的心。</w:t>
      </w:r>
    </w:p>
    <w:p w14:paraId="11FC35D6" w14:textId="77777777" w:rsidR="0046414E" w:rsidRDefault="0046414E" w:rsidP="007C4117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8</w:t>
      </w:r>
      <w:r>
        <w:rPr>
          <w:rFonts w:ascii="SimSun" w:eastAsia="SimSun" w:hAnsi="SimSun" w:hint="eastAsia"/>
          <w:color w:val="000000" w:themeColor="text1"/>
          <w:lang w:eastAsia="zh-CN"/>
        </w:rPr>
        <w:t>节，主耶稣是父差派来的，他是按照父的旨意和时间表做事。</w:t>
      </w:r>
    </w:p>
    <w:p w14:paraId="13A9FCC8" w14:textId="77777777" w:rsidR="0046414E" w:rsidRDefault="0046414E" w:rsidP="007C4117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9</w:t>
      </w:r>
      <w:r>
        <w:rPr>
          <w:rFonts w:ascii="SimSun" w:eastAsia="SimSun" w:hAnsi="SimSun" w:hint="eastAsia"/>
          <w:color w:val="000000" w:themeColor="text1"/>
          <w:lang w:eastAsia="zh-CN"/>
        </w:rPr>
        <w:t>节，法利赛人听到父，眼睛就亮起来了，这对犹太人是很重要的。犹太人的传统，最可靠的见证人是他的父亲。约翰福音9，主耶稣医好一个瞎眼的，他们找来父母作见证，但父母因为害怕没有讲他是从小就瞎眼的。他们认识耶稣，还有和玛丽亚、约瑟。约瑟已经不在了。耶稣的回答是回到了天上的父。</w:t>
      </w:r>
    </w:p>
    <w:p w14:paraId="7B53344F" w14:textId="77777777" w:rsidR="0046414E" w:rsidRPr="00BF4DC0" w:rsidRDefault="0046414E" w:rsidP="007C4117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0</w:t>
      </w:r>
      <w:r>
        <w:rPr>
          <w:rFonts w:ascii="SimSun" w:eastAsia="SimSun" w:hAnsi="SimSun" w:hint="eastAsia"/>
          <w:color w:val="000000" w:themeColor="text1"/>
          <w:lang w:eastAsia="zh-CN"/>
        </w:rPr>
        <w:t>节，安息日有很多人，很热闹的，点烛台，很亮。主耶稣在这样一个地方宣告，我是世界的光。记得住棚节时祭司每天下来取水，上去倒水，那时主耶稣宣告，信我的人，要从腹中流出活水的江河。主耶稣不失去每一个好机会，来宣告自己的身份。</w:t>
      </w:r>
    </w:p>
    <w:p w14:paraId="420AA89F" w14:textId="77777777" w:rsidR="0046414E" w:rsidRPr="00AA7DAC" w:rsidRDefault="0046414E" w:rsidP="007C4117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AA7DAC">
        <w:rPr>
          <w:rFonts w:ascii="SimSun" w:eastAsia="SimSun" w:hAnsi="SimSun" w:hint="eastAsia"/>
          <w:b/>
          <w:bCs/>
          <w:color w:val="000000" w:themeColor="text1"/>
          <w:lang w:eastAsia="zh-CN"/>
        </w:rPr>
        <w:t>二．</w:t>
      </w:r>
      <w:r w:rsidRPr="00F834C4">
        <w:rPr>
          <w:rFonts w:ascii="SimSun" w:eastAsia="SimSun" w:hAnsi="SimSun" w:hint="eastAsia"/>
          <w:b/>
          <w:bCs/>
          <w:color w:val="000000" w:themeColor="text1"/>
          <w:lang w:eastAsia="zh-CN"/>
        </w:rPr>
        <w:t>约翰福音</w:t>
      </w:r>
      <w:r w:rsidRPr="00F834C4">
        <w:rPr>
          <w:rFonts w:ascii="SimSun" w:eastAsia="SimSun" w:hAnsi="SimSun"/>
          <w:b/>
          <w:bCs/>
          <w:color w:val="000000" w:themeColor="text1"/>
          <w:lang w:eastAsia="zh-CN"/>
        </w:rPr>
        <w:t>8:21-29</w:t>
      </w:r>
      <w:r w:rsidRPr="00F834C4">
        <w:rPr>
          <w:rFonts w:ascii="SimSun" w:eastAsia="SimSun" w:hAnsi="SimSun" w:hint="eastAsia"/>
          <w:b/>
          <w:bCs/>
          <w:color w:val="000000" w:themeColor="text1"/>
          <w:lang w:eastAsia="zh-CN"/>
        </w:rPr>
        <w:t>，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主</w:t>
      </w:r>
      <w:r w:rsidRPr="00AA7DAC">
        <w:rPr>
          <w:rFonts w:ascii="SimSun" w:eastAsia="SimSun" w:hAnsi="SimSun" w:hint="eastAsia"/>
          <w:b/>
          <w:bCs/>
          <w:color w:val="000000" w:themeColor="text1"/>
          <w:lang w:eastAsia="zh-CN"/>
        </w:rPr>
        <w:t>耶稣基督警告那些不信他的宣告的人会遭遇的后果</w:t>
      </w:r>
    </w:p>
    <w:p w14:paraId="2DF3A139" w14:textId="77777777" w:rsidR="0046414E" w:rsidRDefault="0046414E" w:rsidP="007C4117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1</w:t>
      </w:r>
      <w:r>
        <w:rPr>
          <w:rFonts w:ascii="SimSun" w:eastAsia="SimSun" w:hAnsi="SimSun" w:hint="eastAsia"/>
          <w:color w:val="000000" w:themeColor="text1"/>
          <w:lang w:eastAsia="zh-CN"/>
        </w:rPr>
        <w:t>节，主耶稣说要离开了。主耶稣说你们找不到我，并且死在罪中。你们找我是要杀我，不是要听我的道。“罪”，前面有定冠词，单数的，“</w:t>
      </w:r>
      <w:r>
        <w:rPr>
          <w:rFonts w:ascii="SimSun" w:eastAsia="SimSun" w:hAnsi="SimSun"/>
          <w:color w:val="000000" w:themeColor="text1"/>
          <w:lang w:eastAsia="zh-CN"/>
        </w:rPr>
        <w:t>the sin”</w:t>
      </w:r>
      <w:r>
        <w:rPr>
          <w:rFonts w:ascii="SimSun" w:eastAsia="SimSun" w:hAnsi="SimSun" w:hint="eastAsia"/>
          <w:color w:val="000000" w:themeColor="text1"/>
          <w:lang w:eastAsia="zh-CN"/>
        </w:rPr>
        <w:t>是指你们不信我的罪，你们不信，所以你们要死；2</w:t>
      </w:r>
      <w:r>
        <w:rPr>
          <w:rFonts w:ascii="SimSun" w:eastAsia="SimSun" w:hAnsi="SimSun"/>
          <w:color w:val="000000" w:themeColor="text1"/>
          <w:lang w:eastAsia="zh-CN"/>
        </w:rPr>
        <w:t>4</w:t>
      </w:r>
      <w:r>
        <w:rPr>
          <w:rFonts w:ascii="SimSun" w:eastAsia="SimSun" w:hAnsi="SimSun" w:hint="eastAsia"/>
          <w:color w:val="000000" w:themeColor="text1"/>
          <w:lang w:eastAsia="zh-CN"/>
        </w:rPr>
        <w:t>节那个“罪”是复数的，是指人都要犯罪，一般意义上的罪。</w:t>
      </w:r>
    </w:p>
    <w:p w14:paraId="767CC9CA" w14:textId="77777777" w:rsidR="0046414E" w:rsidRDefault="0046414E" w:rsidP="007C4117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主耶稣知道自己会回到天上。</w:t>
      </w:r>
    </w:p>
    <w:p w14:paraId="2C565287" w14:textId="77777777" w:rsidR="0046414E" w:rsidRDefault="0046414E" w:rsidP="007C4117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2</w:t>
      </w:r>
      <w:r>
        <w:rPr>
          <w:rFonts w:ascii="SimSun" w:eastAsia="SimSun" w:hAnsi="SimSun" w:hint="eastAsia"/>
          <w:color w:val="000000" w:themeColor="text1"/>
          <w:lang w:eastAsia="zh-CN"/>
        </w:rPr>
        <w:t>节，犹太人的传统，犹太教的教导，如果有人可以到天堂，法利赛人肯定可以去。他们觉得自己肯定能到天堂，主耶稣不能去，肯定是下地狱，他们认为自杀的人会下地狱。圣经没有讲自杀的人下地狱，是不信的人下地狱。</w:t>
      </w:r>
    </w:p>
    <w:p w14:paraId="06A8E089" w14:textId="77777777" w:rsidR="0046414E" w:rsidRPr="00AA7DAC" w:rsidRDefault="0046414E" w:rsidP="007C4117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2</w:t>
      </w:r>
      <w:r>
        <w:rPr>
          <w:rFonts w:ascii="SimSun" w:eastAsia="SimSun" w:hAnsi="SimSun"/>
          <w:color w:val="000000" w:themeColor="text1"/>
          <w:lang w:eastAsia="zh-CN"/>
        </w:rPr>
        <w:t>3</w:t>
      </w:r>
      <w:r>
        <w:rPr>
          <w:rFonts w:ascii="SimSun" w:eastAsia="SimSun" w:hAnsi="SimSun" w:hint="eastAsia"/>
          <w:color w:val="000000" w:themeColor="text1"/>
          <w:lang w:eastAsia="zh-CN"/>
        </w:rPr>
        <w:t>节，主耶稣知道他们不懂。主耶稣说你们是从下头来的，原义指地狱，魔鬼住的地方。你们是属这个世界的，我不是属这个世界的。弟兄姐妹，我们是天国的子民，腓立比书3</w:t>
      </w:r>
      <w:r>
        <w:rPr>
          <w:rFonts w:ascii="SimSun" w:eastAsia="SimSun" w:hAnsi="SimSun"/>
          <w:color w:val="000000" w:themeColor="text1"/>
          <w:lang w:eastAsia="zh-CN"/>
        </w:rPr>
        <w:t>:20</w:t>
      </w:r>
      <w:r>
        <w:rPr>
          <w:rFonts w:ascii="SimSun" w:eastAsia="SimSun" w:hAnsi="SimSun" w:hint="eastAsia"/>
          <w:color w:val="000000" w:themeColor="text1"/>
          <w:lang w:eastAsia="zh-CN"/>
        </w:rPr>
        <w:t>，</w:t>
      </w:r>
      <w:r>
        <w:rPr>
          <w:rFonts w:ascii="SimSun" w:eastAsia="SimSun" w:hAnsi="SimSun"/>
          <w:color w:val="000000" w:themeColor="text1"/>
          <w:lang w:eastAsia="zh-CN"/>
        </w:rPr>
        <w:t>“</w:t>
      </w:r>
      <w:r>
        <w:rPr>
          <w:rFonts w:ascii="SimSun" w:eastAsia="SimSun" w:hAnsi="SimSun" w:hint="eastAsia"/>
          <w:color w:val="000000" w:themeColor="text1"/>
          <w:lang w:eastAsia="zh-CN"/>
        </w:rPr>
        <w:t>我们却是天上的国民”。</w:t>
      </w:r>
    </w:p>
    <w:p w14:paraId="17BA92EE" w14:textId="77777777" w:rsidR="0046414E" w:rsidRDefault="0046414E" w:rsidP="007C4117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24</w:t>
      </w:r>
      <w:r>
        <w:rPr>
          <w:rFonts w:ascii="SimSun" w:eastAsia="SimSun" w:hAnsi="SimSun" w:hint="eastAsia"/>
          <w:color w:val="000000" w:themeColor="text1"/>
          <w:lang w:eastAsia="zh-CN"/>
        </w:rPr>
        <w:t>节，他们所要面对的审判。罪使人与神隔绝。</w:t>
      </w:r>
    </w:p>
    <w:p w14:paraId="6BA37FE9" w14:textId="77777777" w:rsidR="0046414E" w:rsidRDefault="0046414E" w:rsidP="007C4117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5-29</w:t>
      </w:r>
      <w:r>
        <w:rPr>
          <w:rFonts w:ascii="SimSun" w:eastAsia="SimSun" w:hAnsi="SimSun" w:hint="eastAsia"/>
          <w:color w:val="000000" w:themeColor="text1"/>
          <w:lang w:eastAsia="zh-CN"/>
        </w:rPr>
        <w:t>节，他们的问题。主耶稣把他来到地上，他的信心、使命告诉他们，但他们不明白主耶稣的教训。他们不相信主耶稣，也不认识天父。</w:t>
      </w:r>
    </w:p>
    <w:p w14:paraId="7A6F0A79" w14:textId="77777777" w:rsidR="0046414E" w:rsidRDefault="0046414E" w:rsidP="007C4117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8</w:t>
      </w:r>
      <w:r>
        <w:rPr>
          <w:rFonts w:ascii="SimSun" w:eastAsia="SimSun" w:hAnsi="SimSun" w:hint="eastAsia"/>
          <w:color w:val="000000" w:themeColor="text1"/>
          <w:lang w:eastAsia="zh-CN"/>
        </w:rPr>
        <w:t>节，主耶稣主要讲他在地上的使命，除了我的教导，为让你们认识我，认识父，真正的使命是被钉十字架。约翰福音3</w:t>
      </w:r>
      <w:r>
        <w:rPr>
          <w:rFonts w:ascii="SimSun" w:eastAsia="SimSun" w:hAnsi="SimSun"/>
          <w:color w:val="000000" w:themeColor="text1"/>
          <w:lang w:eastAsia="zh-CN"/>
        </w:rPr>
        <w:t>:14</w:t>
      </w:r>
      <w:r>
        <w:rPr>
          <w:rFonts w:ascii="SimSun" w:eastAsia="SimSun" w:hAnsi="SimSun" w:hint="eastAsia"/>
          <w:color w:val="000000" w:themeColor="text1"/>
          <w:lang w:eastAsia="zh-CN"/>
        </w:rPr>
        <w:t>，“摩西在旷野怎样举蛇，人子也照样被举起来”，被钉十字架；约翰福音1</w:t>
      </w:r>
      <w:r>
        <w:rPr>
          <w:rFonts w:ascii="SimSun" w:eastAsia="SimSun" w:hAnsi="SimSun"/>
          <w:color w:val="000000" w:themeColor="text1"/>
          <w:lang w:eastAsia="zh-CN"/>
        </w:rPr>
        <w:t>2:32</w:t>
      </w:r>
      <w:r>
        <w:rPr>
          <w:rFonts w:ascii="SimSun" w:eastAsia="SimSun" w:hAnsi="SimSun" w:hint="eastAsia"/>
          <w:color w:val="000000" w:themeColor="text1"/>
          <w:lang w:eastAsia="zh-CN"/>
        </w:rPr>
        <w:t>，“我若在地上被举起来，就要吸引万人来归我”。</w:t>
      </w:r>
    </w:p>
    <w:p w14:paraId="10F1B57A" w14:textId="77777777" w:rsidR="0046414E" w:rsidRDefault="0046414E" w:rsidP="007C4117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9</w:t>
      </w:r>
      <w:r>
        <w:rPr>
          <w:rFonts w:ascii="SimSun" w:eastAsia="SimSun" w:hAnsi="SimSun" w:hint="eastAsia"/>
          <w:color w:val="000000" w:themeColor="text1"/>
          <w:lang w:eastAsia="zh-CN"/>
        </w:rPr>
        <w:t>节，他们不明白主耶稣在地上事奉三年多的动机是什么。主耶稣所做的一切是讨神的喜悦，荣耀神。主耶稣说你们是世上的盐，是光。现在的世界是非常黑暗、邪恶的，所以需要光，我们本身没有光，我们反射主耶稣的光。</w:t>
      </w:r>
    </w:p>
    <w:p w14:paraId="23CBC3FE" w14:textId="77777777" w:rsidR="0046414E" w:rsidRDefault="0046414E" w:rsidP="007C4117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 w:hint="eastAsia"/>
          <w:color w:val="000000" w:themeColor="text1"/>
          <w:lang w:eastAsia="zh-CN"/>
        </w:rPr>
      </w:pPr>
    </w:p>
    <w:p w14:paraId="5B2AA35D" w14:textId="77777777" w:rsidR="0046414E" w:rsidRPr="00695DC9" w:rsidRDefault="0046414E" w:rsidP="007C4117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695DC9">
        <w:rPr>
          <w:rFonts w:ascii="SimSun" w:eastAsia="SimSun" w:hAnsi="SimSun" w:hint="eastAsia"/>
          <w:b/>
          <w:bCs/>
          <w:color w:val="000000" w:themeColor="text1"/>
          <w:lang w:eastAsia="zh-CN"/>
        </w:rPr>
        <w:t>问题与分享：</w:t>
      </w:r>
    </w:p>
    <w:p w14:paraId="0DCA1A8E" w14:textId="77777777" w:rsidR="0046414E" w:rsidRDefault="0046414E" w:rsidP="007C4117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当时的人，很多都吃了五饼二鱼，但是还是不信，他们真的是死的不冤；而且主耶稣担负了极端的不公，我们平常受了冤屈，也没什么了不起。</w:t>
      </w:r>
    </w:p>
    <w:p w14:paraId="1D695F0D" w14:textId="77777777" w:rsidR="0046414E" w:rsidRDefault="0046414E" w:rsidP="007C4117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黄牧师提问：主耶稣为我们死，这个死只是肉体的死吗，还是有属灵上的意义？</w:t>
      </w:r>
      <w:r w:rsidRPr="00667997">
        <w:rPr>
          <w:rFonts w:ascii="SimSun" w:eastAsia="SimSun" w:hAnsi="SimSun" w:hint="eastAsia"/>
          <w:color w:val="000000" w:themeColor="text1"/>
          <w:lang w:eastAsia="zh-CN"/>
        </w:rPr>
        <w:t>亚当的悖逆，他的死有两个层面，一是与神隔绝，几百年后，他的肉身死了。</w:t>
      </w:r>
      <w:r>
        <w:rPr>
          <w:rFonts w:ascii="SimSun" w:eastAsia="SimSun" w:hAnsi="SimSun" w:hint="eastAsia"/>
          <w:color w:val="000000" w:themeColor="text1"/>
          <w:lang w:eastAsia="zh-CN"/>
        </w:rPr>
        <w:t>肉体的死还简单，诗篇上说我的神啊，为什么离弃我？这是与神隔绝，那个才痛苦。所以主耶稣的死是两个层面，亚当的死也是两个层面。</w:t>
      </w:r>
    </w:p>
    <w:p w14:paraId="6E7048AA" w14:textId="77777777" w:rsidR="0046414E" w:rsidRDefault="0046414E" w:rsidP="007C4117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主耶稣在客西马尼园的痛苦，肯定不如被钉十字架上所背负的痛苦更大，因为世人的罪都压在主耶稣的身上。相信希伯来书5</w:t>
      </w:r>
      <w:r>
        <w:rPr>
          <w:rFonts w:ascii="SimSun" w:eastAsia="SimSun" w:hAnsi="SimSun"/>
          <w:color w:val="000000" w:themeColor="text1"/>
          <w:lang w:eastAsia="zh-CN"/>
        </w:rPr>
        <w:t>:</w:t>
      </w:r>
      <w:r>
        <w:rPr>
          <w:rFonts w:ascii="SimSun" w:eastAsia="SimSun" w:hAnsi="SimSun" w:hint="eastAsia"/>
          <w:color w:val="000000" w:themeColor="text1"/>
          <w:lang w:eastAsia="zh-CN"/>
        </w:rPr>
        <w:t>7</w:t>
      </w:r>
      <w:r>
        <w:rPr>
          <w:rFonts w:ascii="SimSun" w:eastAsia="SimSun" w:hAnsi="SimSun"/>
          <w:color w:val="000000" w:themeColor="text1"/>
          <w:lang w:eastAsia="zh-CN"/>
        </w:rPr>
        <w:t>-8</w:t>
      </w:r>
      <w:r>
        <w:rPr>
          <w:rFonts w:ascii="SimSun" w:eastAsia="SimSun" w:hAnsi="SimSun" w:hint="eastAsia"/>
          <w:color w:val="000000" w:themeColor="text1"/>
          <w:lang w:eastAsia="zh-CN"/>
        </w:rPr>
        <w:t>讲的是客西马尼园，“基督在肉体的时候，既大声哀哭，流泪祷告，恳求那能救他免死的主，就因他的虔诚蒙了应允”。这是客西马尼园。英文可以看出，</w:t>
      </w: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“蒙了应允”是神听到主耶稣的祷告，但并不是答应他。这里的死指的是肉身死。所以在客西马尼园的痛苦是肉身的死，在十字架上是灵命的死，众人的罪压在他身上。主耶稣担负了众人与神隔绝的罪，并不是他与神隔绝。</w:t>
      </w:r>
    </w:p>
    <w:p w14:paraId="64A0A4E1" w14:textId="77777777" w:rsidR="0046414E" w:rsidRDefault="0046414E" w:rsidP="007C4117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3.</w:t>
      </w:r>
      <w:r>
        <w:rPr>
          <w:rFonts w:ascii="SimSun" w:eastAsia="SimSun" w:hAnsi="SimSun" w:hint="eastAsia"/>
          <w:color w:val="000000" w:themeColor="text1"/>
          <w:lang w:eastAsia="zh-CN"/>
        </w:rPr>
        <w:t>主耶稣受难，几乎没有讲他怎样痛苦，大多是讲别人怎么羞辱他，苦待他。</w:t>
      </w:r>
    </w:p>
    <w:p w14:paraId="01E24726" w14:textId="77777777" w:rsidR="0046414E" w:rsidRDefault="0046414E" w:rsidP="007C4117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以赛亚书5</w:t>
      </w:r>
      <w:r>
        <w:rPr>
          <w:rFonts w:ascii="SimSun" w:eastAsia="SimSun" w:hAnsi="SimSun"/>
          <w:color w:val="000000" w:themeColor="text1"/>
          <w:lang w:eastAsia="zh-CN"/>
        </w:rPr>
        <w:t>3</w:t>
      </w:r>
      <w:r>
        <w:rPr>
          <w:rFonts w:ascii="SimSun" w:eastAsia="SimSun" w:hAnsi="SimSun" w:hint="eastAsia"/>
          <w:color w:val="000000" w:themeColor="text1"/>
          <w:lang w:eastAsia="zh-CN"/>
        </w:rPr>
        <w:t>说了很多，形容得非常仔细。罗马兵鞭打他，整身都是血，被人吐唾沫，被人笑，不是一会儿，而是整个晚上。回想一下主耶稣所受的痛苦，我们要问为什么？因为人犯罪，在神的眼中是那么严重。</w:t>
      </w:r>
    </w:p>
    <w:p w14:paraId="60D0367F" w14:textId="77777777" w:rsidR="0046414E" w:rsidRDefault="0046414E" w:rsidP="007C4117">
      <w:pPr>
        <w:pStyle w:val="ListBullet"/>
        <w:numPr>
          <w:ilvl w:val="0"/>
          <w:numId w:val="0"/>
        </w:numPr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4.</w:t>
      </w:r>
      <w:r>
        <w:rPr>
          <w:rFonts w:ascii="SimSun" w:eastAsia="SimSun" w:hAnsi="SimSun" w:hint="eastAsia"/>
          <w:color w:val="000000" w:themeColor="text1"/>
          <w:lang w:eastAsia="zh-CN"/>
        </w:rPr>
        <w:t>主耶稣为什么要受这样肉身的痛苦？</w:t>
      </w:r>
    </w:p>
    <w:p w14:paraId="2EC7A119" w14:textId="77777777" w:rsidR="0046414E" w:rsidRPr="00667997" w:rsidRDefault="0046414E" w:rsidP="007C4117">
      <w:pPr>
        <w:pStyle w:val="ListBullet"/>
        <w:numPr>
          <w:ilvl w:val="0"/>
          <w:numId w:val="0"/>
        </w:numPr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不仅仅是因为爱，是神的公义要得到满足，人犯罪，在眼中是多么的严重。说到爱，要很小心，今天的教会很喜欢讲爱，因为人很喜欢听。如果只是因为爱，主耶稣就不需要死了。神的律法是罪的工价乃是死，所以主耶稣需要死。人的罪，需要那个没有犯过罪的耶稣的血来洗净。要完整了解神的属性，不能只强调其中之一。</w:t>
      </w:r>
    </w:p>
    <w:p w14:paraId="2B6CC613" w14:textId="5B1960EB" w:rsidR="007C4117" w:rsidRPr="007C4117" w:rsidRDefault="007C4117" w:rsidP="007C4117">
      <w:pPr>
        <w:pStyle w:val="ListBullet"/>
        <w:numPr>
          <w:ilvl w:val="0"/>
          <w:numId w:val="0"/>
        </w:numPr>
        <w:jc w:val="both"/>
        <w:rPr>
          <w:rFonts w:hint="eastAsia"/>
          <w:lang w:eastAsia="zh-CN"/>
        </w:rPr>
        <w:sectPr w:rsidR="007C4117" w:rsidRPr="007C4117" w:rsidSect="00EC493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F79B6D" w14:textId="77777777" w:rsidR="0046414E" w:rsidRPr="000F0D46" w:rsidRDefault="0046414E" w:rsidP="000F0D46">
      <w:pPr>
        <w:pStyle w:val="Heading1"/>
        <w:rPr>
          <w:lang w:eastAsia="zh-CN"/>
        </w:rPr>
      </w:pPr>
      <w:bookmarkStart w:id="86" w:name="_Toc180846468"/>
      <w:bookmarkStart w:id="87" w:name="_Toc180860600"/>
      <w:r w:rsidRPr="000F0D46">
        <w:rPr>
          <w:rFonts w:hint="eastAsia"/>
          <w:lang w:eastAsia="zh-CN"/>
        </w:rPr>
        <w:lastRenderedPageBreak/>
        <w:t>基督的生平与教导（六十一）</w:t>
      </w:r>
      <w:r w:rsidRPr="000F0D46">
        <w:rPr>
          <w:rFonts w:hint="eastAsia"/>
          <w:lang w:eastAsia="zh-CN"/>
        </w:rPr>
        <w:t>:</w:t>
      </w:r>
      <w:r w:rsidRPr="000F0D46">
        <w:rPr>
          <w:lang w:eastAsia="zh-CN"/>
        </w:rPr>
        <w:t xml:space="preserve"> </w:t>
      </w:r>
      <w:r w:rsidRPr="000F0D46">
        <w:rPr>
          <w:rFonts w:hint="eastAsia"/>
          <w:lang w:eastAsia="zh-CN"/>
        </w:rPr>
        <w:t>真理必叫你得以自由</w:t>
      </w:r>
      <w:bookmarkEnd w:id="86"/>
      <w:bookmarkEnd w:id="87"/>
    </w:p>
    <w:p w14:paraId="641253E0" w14:textId="77777777" w:rsidR="0046414E" w:rsidRPr="002C6ECD" w:rsidRDefault="0046414E" w:rsidP="007C4117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时间2</w:t>
      </w:r>
      <w:r w:rsidRPr="002C6ECD">
        <w:rPr>
          <w:rFonts w:ascii="SimSun" w:eastAsia="SimSun" w:hAnsi="SimSun"/>
          <w:color w:val="000000" w:themeColor="text1"/>
          <w:lang w:eastAsia="zh-CN"/>
        </w:rPr>
        <w:t>02</w:t>
      </w:r>
      <w:r>
        <w:rPr>
          <w:rFonts w:ascii="SimSun" w:eastAsia="SimSun" w:hAnsi="SimSun"/>
          <w:color w:val="000000" w:themeColor="text1"/>
          <w:lang w:eastAsia="zh-CN"/>
        </w:rPr>
        <w:t>4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年</w:t>
      </w:r>
      <w:r>
        <w:rPr>
          <w:rFonts w:ascii="SimSun" w:eastAsia="SimSun" w:hAnsi="SimSun"/>
          <w:color w:val="000000" w:themeColor="text1"/>
          <w:lang w:eastAsia="zh-CN"/>
        </w:rPr>
        <w:t>4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月</w:t>
      </w:r>
      <w:r>
        <w:rPr>
          <w:rFonts w:ascii="SimSun" w:eastAsia="SimSun" w:hAnsi="SimSun"/>
          <w:color w:val="000000" w:themeColor="text1"/>
          <w:lang w:eastAsia="zh-CN"/>
        </w:rPr>
        <w:t>6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日</w:t>
      </w:r>
    </w:p>
    <w:p w14:paraId="2E28A9D1" w14:textId="77777777" w:rsidR="0046414E" w:rsidRPr="007E01E8" w:rsidRDefault="0046414E" w:rsidP="007C4117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相关经文：</w:t>
      </w:r>
      <w:r w:rsidRPr="007E01E8">
        <w:rPr>
          <w:rFonts w:ascii="SimSun" w:eastAsia="SimSun" w:hAnsi="SimSun" w:hint="eastAsia"/>
          <w:color w:val="000000" w:themeColor="text1"/>
          <w:lang w:eastAsia="zh-CN"/>
        </w:rPr>
        <w:t>约翰福音</w:t>
      </w:r>
      <w:r w:rsidRPr="007E01E8">
        <w:rPr>
          <w:rFonts w:ascii="SimSun" w:eastAsia="SimSun" w:hAnsi="SimSun"/>
          <w:color w:val="000000" w:themeColor="text1"/>
          <w:lang w:eastAsia="zh-CN"/>
        </w:rPr>
        <w:t xml:space="preserve">8:30-47 </w:t>
      </w:r>
    </w:p>
    <w:p w14:paraId="690790EA" w14:textId="77777777" w:rsidR="0046414E" w:rsidRPr="007E01E8" w:rsidRDefault="0046414E" w:rsidP="007C4117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今天的经文主要讲自由，世人在喊叫自由，但是他们可以在政治上得到自由，却在道德上被约束，被捆绑，到底真正的自由是什么？</w:t>
      </w:r>
    </w:p>
    <w:p w14:paraId="624F409D" w14:textId="77777777" w:rsidR="0046414E" w:rsidRPr="009F1208" w:rsidRDefault="0046414E" w:rsidP="007C4117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9F1208">
        <w:rPr>
          <w:rFonts w:ascii="SimSun" w:eastAsia="SimSun" w:hAnsi="SimSun" w:hint="eastAsia"/>
          <w:b/>
          <w:bCs/>
          <w:color w:val="000000" w:themeColor="text1"/>
          <w:lang w:eastAsia="zh-CN"/>
        </w:rPr>
        <w:t>一．约翰福音</w:t>
      </w:r>
      <w:r w:rsidRPr="009F1208">
        <w:rPr>
          <w:rFonts w:ascii="SimSun" w:eastAsia="SimSun" w:hAnsi="SimSun"/>
          <w:b/>
          <w:bCs/>
          <w:color w:val="000000" w:themeColor="text1"/>
          <w:lang w:eastAsia="zh-CN"/>
        </w:rPr>
        <w:t>8:30-32</w:t>
      </w:r>
      <w:r w:rsidRPr="009F1208">
        <w:rPr>
          <w:rFonts w:ascii="SimSun" w:eastAsia="SimSun" w:hAnsi="SimSun" w:hint="eastAsia"/>
          <w:b/>
          <w:bCs/>
          <w:color w:val="000000" w:themeColor="text1"/>
          <w:lang w:eastAsia="zh-CN"/>
        </w:rPr>
        <w:t>，真正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主</w:t>
      </w:r>
      <w:r w:rsidRPr="009F1208">
        <w:rPr>
          <w:rFonts w:ascii="SimSun" w:eastAsia="SimSun" w:hAnsi="SimSun" w:hint="eastAsia"/>
          <w:b/>
          <w:bCs/>
          <w:color w:val="000000" w:themeColor="text1"/>
          <w:lang w:eastAsia="zh-CN"/>
        </w:rPr>
        <w:t>耶稣门徒的特征</w:t>
      </w:r>
    </w:p>
    <w:p w14:paraId="156EBE8C" w14:textId="77777777" w:rsidR="0046414E" w:rsidRDefault="0046414E" w:rsidP="007C4117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谁才是真正的门徒？主耶稣说这话的时候，刚刚过了住棚节。前面主耶稣刚刚宣告我是天上的粮、世界的光、我是那活水，我才能给你们活水。</w:t>
      </w:r>
    </w:p>
    <w:p w14:paraId="5490CFD5" w14:textId="77777777" w:rsidR="0046414E" w:rsidRDefault="0046414E" w:rsidP="007C4117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0</w:t>
      </w:r>
      <w:r>
        <w:rPr>
          <w:rFonts w:ascii="SimSun" w:eastAsia="SimSun" w:hAnsi="SimSun" w:hint="eastAsia"/>
          <w:color w:val="000000" w:themeColor="text1"/>
          <w:lang w:eastAsia="zh-CN"/>
        </w:rPr>
        <w:t>节，当时很多法利赛人、门徒跟着他，就有很多人信他。约翰福音2</w:t>
      </w:r>
      <w:r>
        <w:rPr>
          <w:rFonts w:ascii="SimSun" w:eastAsia="SimSun" w:hAnsi="SimSun"/>
          <w:color w:val="000000" w:themeColor="text1"/>
          <w:lang w:eastAsia="zh-CN"/>
        </w:rPr>
        <w:t>:23-24</w:t>
      </w:r>
      <w:r>
        <w:rPr>
          <w:rFonts w:ascii="SimSun" w:eastAsia="SimSun" w:hAnsi="SimSun" w:hint="eastAsia"/>
          <w:color w:val="000000" w:themeColor="text1"/>
          <w:lang w:eastAsia="zh-CN"/>
        </w:rPr>
        <w:t>，“有许多人看见他所行的神迹，就信了他的名。耶稣却不将自己交托他们；因为他知道万人”。今天教会里的人是不是知道自己信什么？你问他信耶稣吗，有人会回答说我受洗了。</w:t>
      </w:r>
    </w:p>
    <w:p w14:paraId="52820973" w14:textId="77777777" w:rsidR="0046414E" w:rsidRDefault="0046414E" w:rsidP="007C4117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1</w:t>
      </w:r>
      <w:r>
        <w:rPr>
          <w:rFonts w:ascii="SimSun" w:eastAsia="SimSun" w:hAnsi="SimSun" w:hint="eastAsia"/>
          <w:color w:val="000000" w:themeColor="text1"/>
          <w:lang w:eastAsia="zh-CN"/>
        </w:rPr>
        <w:t>节，主耶稣说真正的门徒的标准，是常常遵守我的道，原义是神的话成为你日常生活的重要标准。当你遇到问题时，你会问神，查考圣经怎样说。今天很多人说我是基督徒，但从来不看圣经，没有祷告。真正的门徒是，第一信主耶稣是救主，二是每日生活中以圣经为标准。约翰福音4</w:t>
      </w:r>
      <w:r>
        <w:rPr>
          <w:rFonts w:ascii="SimSun" w:eastAsia="SimSun" w:hAnsi="SimSun"/>
          <w:color w:val="000000" w:themeColor="text1"/>
          <w:lang w:eastAsia="zh-CN"/>
        </w:rPr>
        <w:t>:15</w:t>
      </w:r>
      <w:r>
        <w:rPr>
          <w:rFonts w:ascii="SimSun" w:eastAsia="SimSun" w:hAnsi="SimSun" w:hint="eastAsia"/>
          <w:color w:val="000000" w:themeColor="text1"/>
          <w:lang w:eastAsia="zh-CN"/>
        </w:rPr>
        <w:t>，1</w:t>
      </w:r>
      <w:r>
        <w:rPr>
          <w:rFonts w:ascii="SimSun" w:eastAsia="SimSun" w:hAnsi="SimSun"/>
          <w:color w:val="000000" w:themeColor="text1"/>
          <w:lang w:eastAsia="zh-CN"/>
        </w:rPr>
        <w:t>4:</w:t>
      </w: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3</w:t>
      </w:r>
      <w:r>
        <w:rPr>
          <w:rFonts w:ascii="SimSun" w:eastAsia="SimSun" w:hAnsi="SimSun" w:hint="eastAsia"/>
          <w:color w:val="000000" w:themeColor="text1"/>
          <w:lang w:eastAsia="zh-CN"/>
        </w:rPr>
        <w:t>节，“人若爱我，就必遵守我的道”；约翰福音1</w:t>
      </w:r>
      <w:r>
        <w:rPr>
          <w:rFonts w:ascii="SimSun" w:eastAsia="SimSun" w:hAnsi="SimSun"/>
          <w:color w:val="000000" w:themeColor="text1"/>
          <w:lang w:eastAsia="zh-CN"/>
        </w:rPr>
        <w:t>5:7</w:t>
      </w:r>
      <w:r>
        <w:rPr>
          <w:rFonts w:ascii="SimSun" w:eastAsia="SimSun" w:hAnsi="SimSun" w:hint="eastAsia"/>
          <w:color w:val="000000" w:themeColor="text1"/>
          <w:lang w:eastAsia="zh-CN"/>
        </w:rPr>
        <w:t>，“你们若常在我里面，我的话也常在你们里面，凡你们所愿意的，祈求，就给你们成就”，1</w:t>
      </w:r>
      <w:r>
        <w:rPr>
          <w:rFonts w:ascii="SimSun" w:eastAsia="SimSun" w:hAnsi="SimSun"/>
          <w:color w:val="000000" w:themeColor="text1"/>
          <w:lang w:eastAsia="zh-CN"/>
        </w:rPr>
        <w:t>5:</w:t>
      </w: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0</w:t>
      </w:r>
      <w:r>
        <w:rPr>
          <w:rFonts w:ascii="SimSun" w:eastAsia="SimSun" w:hAnsi="SimSun" w:hint="eastAsia"/>
          <w:color w:val="000000" w:themeColor="text1"/>
          <w:lang w:eastAsia="zh-CN"/>
        </w:rPr>
        <w:t>，“你们若遵守我的命令，就常在我的爱里”。</w:t>
      </w:r>
    </w:p>
    <w:p w14:paraId="61B17045" w14:textId="77777777" w:rsidR="0046414E" w:rsidRPr="00B26136" w:rsidRDefault="0046414E" w:rsidP="007C4117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2</w:t>
      </w:r>
      <w:r>
        <w:rPr>
          <w:rFonts w:ascii="SimSun" w:eastAsia="SimSun" w:hAnsi="SimSun" w:hint="eastAsia"/>
          <w:color w:val="000000" w:themeColor="text1"/>
          <w:lang w:eastAsia="zh-CN"/>
        </w:rPr>
        <w:t>节，真正的自由是知道真理。约翰福音</w:t>
      </w:r>
      <w:r>
        <w:rPr>
          <w:rFonts w:ascii="SimSun" w:eastAsia="SimSun" w:hAnsi="SimSun"/>
          <w:color w:val="000000" w:themeColor="text1"/>
          <w:lang w:eastAsia="zh-CN"/>
        </w:rPr>
        <w:t>14:6</w:t>
      </w:r>
      <w:r>
        <w:rPr>
          <w:rFonts w:ascii="SimSun" w:eastAsia="SimSun" w:hAnsi="SimSun" w:hint="eastAsia"/>
          <w:color w:val="000000" w:themeColor="text1"/>
          <w:lang w:eastAsia="zh-CN"/>
        </w:rPr>
        <w:t>，“我就是道路、真理、生命；若不是藉着我，没有人能到父那里去”。认识真理才能得到真正的自由。美国有很多有名的大学，校园中有“真理叫你得自由”，但今天很多都被涂掉了。</w:t>
      </w:r>
    </w:p>
    <w:p w14:paraId="6F2CEBB1" w14:textId="77777777" w:rsidR="0046414E" w:rsidRPr="009F1208" w:rsidRDefault="0046414E" w:rsidP="007C4117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9F1208">
        <w:rPr>
          <w:rFonts w:ascii="SimSun" w:eastAsia="SimSun" w:hAnsi="SimSun" w:hint="eastAsia"/>
          <w:b/>
          <w:bCs/>
          <w:color w:val="000000" w:themeColor="text1"/>
          <w:lang w:eastAsia="zh-CN"/>
        </w:rPr>
        <w:t>二．约翰福音</w:t>
      </w:r>
      <w:r w:rsidRPr="009F1208">
        <w:rPr>
          <w:rFonts w:ascii="SimSun" w:eastAsia="SimSun" w:hAnsi="SimSun"/>
          <w:b/>
          <w:bCs/>
          <w:color w:val="000000" w:themeColor="text1"/>
          <w:lang w:eastAsia="zh-CN"/>
        </w:rPr>
        <w:t>8:33-36</w:t>
      </w:r>
      <w:r w:rsidRPr="009F1208">
        <w:rPr>
          <w:rFonts w:ascii="SimSun" w:eastAsia="SimSun" w:hAnsi="SimSun" w:hint="eastAsia"/>
          <w:b/>
          <w:bCs/>
          <w:color w:val="000000" w:themeColor="text1"/>
          <w:lang w:eastAsia="zh-CN"/>
        </w:rPr>
        <w:t>，犹太人对主耶稣讲论自由的反应</w:t>
      </w:r>
    </w:p>
    <w:p w14:paraId="295AE355" w14:textId="77777777" w:rsidR="0046414E" w:rsidRDefault="0046414E" w:rsidP="007C4117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3</w:t>
      </w:r>
      <w:r>
        <w:rPr>
          <w:rFonts w:ascii="SimSun" w:eastAsia="SimSun" w:hAnsi="SimSun"/>
          <w:color w:val="000000" w:themeColor="text1"/>
          <w:lang w:eastAsia="zh-CN"/>
        </w:rPr>
        <w:t>3</w:t>
      </w:r>
      <w:r>
        <w:rPr>
          <w:rFonts w:ascii="SimSun" w:eastAsia="SimSun" w:hAnsi="SimSun" w:hint="eastAsia"/>
          <w:color w:val="000000" w:themeColor="text1"/>
          <w:lang w:eastAsia="zh-CN"/>
        </w:rPr>
        <w:t>节，上文告诉我们，“他们”应该是法利赛人。他们说“从来没有作过谁的奴仆”，这是在讲谝话。因为他们曾被埃及、亚述、巴比伦人管过，现在在罗马帝国的管辖下。</w:t>
      </w:r>
    </w:p>
    <w:p w14:paraId="1ECFFB70" w14:textId="77777777" w:rsidR="0046414E" w:rsidRDefault="0046414E" w:rsidP="007C4117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4</w:t>
      </w:r>
      <w:r>
        <w:rPr>
          <w:rFonts w:ascii="SimSun" w:eastAsia="SimSun" w:hAnsi="SimSun" w:hint="eastAsia"/>
          <w:color w:val="000000" w:themeColor="text1"/>
          <w:lang w:eastAsia="zh-CN"/>
        </w:rPr>
        <w:t>节，主耶稣说“我实实在在告诉你”，这是最重要的话，我们要听。主耶稣把自由加深到属灵的层面，世人都犯了罪，亏缺了神的荣耀。所有犯罪的，都是罪的奴仆。罗马书6</w:t>
      </w:r>
      <w:r>
        <w:rPr>
          <w:rFonts w:ascii="SimSun" w:eastAsia="SimSun" w:hAnsi="SimSun"/>
          <w:color w:val="000000" w:themeColor="text1"/>
          <w:lang w:eastAsia="zh-CN"/>
        </w:rPr>
        <w:t>:14-23</w:t>
      </w:r>
      <w:r>
        <w:rPr>
          <w:rFonts w:ascii="SimSun" w:eastAsia="SimSun" w:hAnsi="SimSun" w:hint="eastAsia"/>
          <w:color w:val="000000" w:themeColor="text1"/>
          <w:lang w:eastAsia="zh-CN"/>
        </w:rPr>
        <w:t>，“罪必不能作你们的主；因你们不在律法之下，乃在恩典之下”。主耶稣说今天的人，不是义的奴仆，就是魔鬼的奴仆，没有中间阶段。不信耶稣的人，就是被魔鬼管辖；作义的奴仆，就有永生，得自由。</w:t>
      </w:r>
    </w:p>
    <w:p w14:paraId="2BEDBD13" w14:textId="77777777" w:rsidR="0046414E" w:rsidRDefault="0046414E" w:rsidP="007C4117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5</w:t>
      </w:r>
      <w:r>
        <w:rPr>
          <w:rFonts w:ascii="SimSun" w:eastAsia="SimSun" w:hAnsi="SimSun" w:hint="eastAsia"/>
          <w:color w:val="000000" w:themeColor="text1"/>
          <w:lang w:eastAsia="zh-CN"/>
        </w:rPr>
        <w:t>节，回到2</w:t>
      </w:r>
      <w:r>
        <w:rPr>
          <w:rFonts w:ascii="SimSun" w:eastAsia="SimSun" w:hAnsi="SimSun"/>
          <w:color w:val="000000" w:themeColor="text1"/>
          <w:lang w:eastAsia="zh-CN"/>
        </w:rPr>
        <w:t>000</w:t>
      </w:r>
      <w:r>
        <w:rPr>
          <w:rFonts w:ascii="SimSun" w:eastAsia="SimSun" w:hAnsi="SimSun" w:hint="eastAsia"/>
          <w:color w:val="000000" w:themeColor="text1"/>
          <w:lang w:eastAsia="zh-CN"/>
        </w:rPr>
        <w:t>年前罗马帝国时代，奴隶非常普遍，到处可以买卖。“儿子是永远住在家里”，是指家里的儿子是承受产业的人。当时的罗马帝国，主人可以领养仆人，经过一些仪式，要付代价。被领养后的仆人，可以承受产业。</w:t>
      </w:r>
    </w:p>
    <w:p w14:paraId="5A7B3D05" w14:textId="77777777" w:rsidR="0046414E" w:rsidRDefault="0046414E" w:rsidP="007C4117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儿子当然承接父亲的产业，但是如果儿子还小，父亲可以指定某年某日，儿子才可以承受产业，那时儿子就有权力把产业分给仆人。加拉太书4</w:t>
      </w:r>
      <w:r>
        <w:rPr>
          <w:rFonts w:ascii="SimSun" w:eastAsia="SimSun" w:hAnsi="SimSun"/>
          <w:color w:val="000000" w:themeColor="text1"/>
          <w:lang w:eastAsia="zh-CN"/>
        </w:rPr>
        <w:t>:1-4</w:t>
      </w:r>
      <w:r>
        <w:rPr>
          <w:rFonts w:ascii="SimSun" w:eastAsia="SimSun" w:hAnsi="SimSun" w:hint="eastAsia"/>
          <w:color w:val="000000" w:themeColor="text1"/>
          <w:lang w:eastAsia="zh-CN"/>
        </w:rPr>
        <w:t>，</w:t>
      </w:r>
      <w:r>
        <w:rPr>
          <w:rFonts w:ascii="SimSun" w:eastAsia="SimSun" w:hAnsi="SimSun"/>
          <w:color w:val="000000" w:themeColor="text1"/>
          <w:lang w:eastAsia="zh-CN"/>
        </w:rPr>
        <w:t>“</w:t>
      </w:r>
      <w:r>
        <w:rPr>
          <w:rFonts w:ascii="SimSun" w:eastAsia="SimSun" w:hAnsi="SimSun" w:hint="eastAsia"/>
          <w:color w:val="000000" w:themeColor="text1"/>
          <w:lang w:eastAsia="zh-CN"/>
        </w:rPr>
        <w:t>但为孩童的时候却与奴仆毫无分别”，3</w:t>
      </w:r>
      <w:r>
        <w:rPr>
          <w:rFonts w:ascii="SimSun" w:eastAsia="SimSun" w:hAnsi="SimSun"/>
          <w:color w:val="000000" w:themeColor="text1"/>
          <w:lang w:eastAsia="zh-CN"/>
        </w:rPr>
        <w:t>:24</w:t>
      </w:r>
      <w:r>
        <w:rPr>
          <w:rFonts w:ascii="SimSun" w:eastAsia="SimSun" w:hAnsi="SimSun" w:hint="eastAsia"/>
          <w:color w:val="000000" w:themeColor="text1"/>
          <w:lang w:eastAsia="zh-CN"/>
        </w:rPr>
        <w:t>，</w:t>
      </w:r>
      <w:r>
        <w:rPr>
          <w:rFonts w:ascii="SimSun" w:eastAsia="SimSun" w:hAnsi="SimSun"/>
          <w:color w:val="000000" w:themeColor="text1"/>
          <w:lang w:eastAsia="zh-CN"/>
        </w:rPr>
        <w:t>“</w:t>
      </w:r>
      <w:r>
        <w:rPr>
          <w:rFonts w:ascii="SimSun" w:eastAsia="SimSun" w:hAnsi="SimSun" w:hint="eastAsia"/>
          <w:color w:val="000000" w:themeColor="text1"/>
          <w:lang w:eastAsia="zh-CN"/>
        </w:rPr>
        <w:t>律法是我们训蒙的师傅”，主耶稣还没有来的时候，律法是我们的师傅；4</w:t>
      </w:r>
      <w:r>
        <w:rPr>
          <w:rFonts w:ascii="SimSun" w:eastAsia="SimSun" w:hAnsi="SimSun"/>
          <w:color w:val="000000" w:themeColor="text1"/>
          <w:lang w:eastAsia="zh-CN"/>
        </w:rPr>
        <w:t>:4</w:t>
      </w:r>
      <w:r>
        <w:rPr>
          <w:rFonts w:ascii="SimSun" w:eastAsia="SimSun" w:hAnsi="SimSun" w:hint="eastAsia"/>
          <w:color w:val="000000" w:themeColor="text1"/>
          <w:lang w:eastAsia="zh-CN"/>
        </w:rPr>
        <w:t>，</w:t>
      </w:r>
      <w:r>
        <w:rPr>
          <w:rFonts w:ascii="SimSun" w:eastAsia="SimSun" w:hAnsi="SimSun"/>
          <w:color w:val="000000" w:themeColor="text1"/>
          <w:lang w:eastAsia="zh-CN"/>
        </w:rPr>
        <w:t>“</w:t>
      </w:r>
      <w:r>
        <w:rPr>
          <w:rFonts w:ascii="SimSun" w:eastAsia="SimSun" w:hAnsi="SimSun" w:hint="eastAsia"/>
          <w:color w:val="000000" w:themeColor="text1"/>
          <w:lang w:eastAsia="zh-CN"/>
        </w:rPr>
        <w:t>及至时候满足，神就差遣他的儿子，为女子所生，且生在律法以下，要把律法以下的人赎出来，叫我们得着儿子的名分”。父神先赐下律法，时候到了，他差遣儿子来到地上，领养我们，使我们得到自由。</w:t>
      </w:r>
    </w:p>
    <w:p w14:paraId="44E0CEB8" w14:textId="77777777" w:rsidR="0046414E" w:rsidRPr="00BC4194" w:rsidRDefault="0046414E" w:rsidP="007C4117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36</w:t>
      </w:r>
      <w:r>
        <w:rPr>
          <w:rFonts w:ascii="SimSun" w:eastAsia="SimSun" w:hAnsi="SimSun" w:hint="eastAsia"/>
          <w:color w:val="000000" w:themeColor="text1"/>
          <w:lang w:eastAsia="zh-CN"/>
        </w:rPr>
        <w:t>节，天父很早就定下日子，差派主耶稣来，领养我们。儿子承受了父亲的产业，就有资格领养家里的仆人。我们因此承受天父的产业，和主耶稣一样，承受天上的产业，这才是真正的自由。只有信主耶稣的人，才能得到真正的自由。</w:t>
      </w:r>
    </w:p>
    <w:p w14:paraId="7F6743E1" w14:textId="77777777" w:rsidR="0046414E" w:rsidRPr="009F1208" w:rsidRDefault="0046414E" w:rsidP="007C4117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9F1208">
        <w:rPr>
          <w:rFonts w:ascii="SimSun" w:eastAsia="SimSun" w:hAnsi="SimSun" w:hint="eastAsia"/>
          <w:b/>
          <w:bCs/>
          <w:color w:val="000000" w:themeColor="text1"/>
          <w:lang w:eastAsia="zh-CN"/>
        </w:rPr>
        <w:t>三．约翰福音</w:t>
      </w:r>
      <w:r w:rsidRPr="009F1208">
        <w:rPr>
          <w:rFonts w:ascii="SimSun" w:eastAsia="SimSun" w:hAnsi="SimSun"/>
          <w:b/>
          <w:bCs/>
          <w:color w:val="000000" w:themeColor="text1"/>
          <w:lang w:eastAsia="zh-CN"/>
        </w:rPr>
        <w:t>8:37-40</w:t>
      </w:r>
      <w:r w:rsidRPr="009F1208">
        <w:rPr>
          <w:rFonts w:ascii="SimSun" w:eastAsia="SimSun" w:hAnsi="SimSun" w:hint="eastAsia"/>
          <w:b/>
          <w:bCs/>
          <w:color w:val="000000" w:themeColor="text1"/>
          <w:lang w:eastAsia="zh-CN"/>
        </w:rPr>
        <w:t>，他们的行为与他们所宣告的不一致</w:t>
      </w:r>
    </w:p>
    <w:p w14:paraId="37A4032D" w14:textId="77777777" w:rsidR="0046414E" w:rsidRDefault="0046414E" w:rsidP="007C4117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7</w:t>
      </w:r>
      <w:r>
        <w:rPr>
          <w:rFonts w:ascii="SimSun" w:eastAsia="SimSun" w:hAnsi="SimSun" w:hint="eastAsia"/>
          <w:color w:val="000000" w:themeColor="text1"/>
          <w:lang w:eastAsia="zh-CN"/>
        </w:rPr>
        <w:t>节，他们的口所宣告的，和他们的行为不一致。我们只能自己省察，到底我在跟从主耶稣吗？</w:t>
      </w:r>
    </w:p>
    <w:p w14:paraId="2A1AB9AE" w14:textId="77777777" w:rsidR="0046414E" w:rsidRDefault="0046414E" w:rsidP="007C4117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3</w:t>
      </w:r>
      <w:r>
        <w:rPr>
          <w:rFonts w:ascii="SimSun" w:eastAsia="SimSun" w:hAnsi="SimSun"/>
          <w:color w:val="000000" w:themeColor="text1"/>
          <w:lang w:eastAsia="zh-CN"/>
        </w:rPr>
        <w:t>8</w:t>
      </w:r>
      <w:r>
        <w:rPr>
          <w:rFonts w:ascii="SimSun" w:eastAsia="SimSun" w:hAnsi="SimSun" w:hint="eastAsia"/>
          <w:color w:val="000000" w:themeColor="text1"/>
          <w:lang w:eastAsia="zh-CN"/>
        </w:rPr>
        <w:t>节，他们一直讲亚伯拉罕是他们的父，主耶稣要把他们的父指出来，他知道他们不信亚伯拉罕，只是在撒谎。</w:t>
      </w:r>
    </w:p>
    <w:p w14:paraId="5E520401" w14:textId="77777777" w:rsidR="0046414E" w:rsidRPr="007E01E8" w:rsidRDefault="0046414E" w:rsidP="007C4117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9-40</w:t>
      </w:r>
      <w:r>
        <w:rPr>
          <w:rFonts w:ascii="SimSun" w:eastAsia="SimSun" w:hAnsi="SimSun" w:hint="eastAsia"/>
          <w:color w:val="000000" w:themeColor="text1"/>
          <w:lang w:eastAsia="zh-CN"/>
        </w:rPr>
        <w:t>，主耶稣指出他们讲的和他们的行为不一致。</w:t>
      </w:r>
    </w:p>
    <w:p w14:paraId="0B707242" w14:textId="77777777" w:rsidR="0046414E" w:rsidRPr="009F1208" w:rsidRDefault="0046414E" w:rsidP="007C4117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9F1208">
        <w:rPr>
          <w:rFonts w:ascii="SimSun" w:eastAsia="SimSun" w:hAnsi="SimSun" w:hint="eastAsia"/>
          <w:b/>
          <w:bCs/>
          <w:color w:val="000000" w:themeColor="text1"/>
          <w:lang w:eastAsia="zh-CN"/>
        </w:rPr>
        <w:t>四．约翰福音</w:t>
      </w:r>
      <w:r w:rsidRPr="009F1208">
        <w:rPr>
          <w:rFonts w:ascii="SimSun" w:eastAsia="SimSun" w:hAnsi="SimSun"/>
          <w:b/>
          <w:bCs/>
          <w:color w:val="000000" w:themeColor="text1"/>
          <w:lang w:eastAsia="zh-CN"/>
        </w:rPr>
        <w:t>8:41</w:t>
      </w:r>
      <w:r w:rsidRPr="009F1208">
        <w:rPr>
          <w:rFonts w:ascii="SimSun" w:eastAsia="SimSun" w:hAnsi="SimSun" w:hint="eastAsia"/>
          <w:b/>
          <w:bCs/>
          <w:color w:val="000000" w:themeColor="text1"/>
          <w:lang w:eastAsia="zh-CN"/>
        </w:rPr>
        <w:t>，法利赛人自己的结论</w:t>
      </w:r>
    </w:p>
    <w:p w14:paraId="73DC03EC" w14:textId="77777777" w:rsidR="0046414E" w:rsidRDefault="0046414E" w:rsidP="007C4117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4</w:t>
      </w:r>
      <w:r>
        <w:rPr>
          <w:rFonts w:ascii="SimSun" w:eastAsia="SimSun" w:hAnsi="SimSun"/>
          <w:color w:val="000000" w:themeColor="text1"/>
          <w:lang w:eastAsia="zh-CN"/>
        </w:rPr>
        <w:t>1</w:t>
      </w:r>
      <w:r>
        <w:rPr>
          <w:rFonts w:ascii="SimSun" w:eastAsia="SimSun" w:hAnsi="SimSun" w:hint="eastAsia"/>
          <w:color w:val="000000" w:themeColor="text1"/>
          <w:lang w:eastAsia="zh-CN"/>
        </w:rPr>
        <w:t>节，主耶稣指出他们的父是魔鬼。魔鬼是撒谎的。他们回答说不是从淫乱生的，因为亚伯拉罕有两个儿子，一个是从使女夏甲出来，是行奸淫，生出以实玛利。他们的意思是不是夏甲的后裔，是从撒拉的儿子以撒出来。加拉太书4</w:t>
      </w:r>
      <w:r>
        <w:rPr>
          <w:rFonts w:ascii="SimSun" w:eastAsia="SimSun" w:hAnsi="SimSun"/>
          <w:color w:val="000000" w:themeColor="text1"/>
          <w:lang w:eastAsia="zh-CN"/>
        </w:rPr>
        <w:t>:21-24</w:t>
      </w:r>
      <w:r>
        <w:rPr>
          <w:rFonts w:ascii="SimSun" w:eastAsia="SimSun" w:hAnsi="SimSun" w:hint="eastAsia"/>
          <w:color w:val="000000" w:themeColor="text1"/>
          <w:lang w:eastAsia="zh-CN"/>
        </w:rPr>
        <w:t>，“那使女所生的是按着血气生的；那自主之妇人所生的是凭着应许生的……生子为奴，乃是夏甲”。</w:t>
      </w:r>
    </w:p>
    <w:p w14:paraId="5A8F6C8B" w14:textId="77777777" w:rsidR="0046414E" w:rsidRDefault="0046414E" w:rsidP="007C4117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法利赛人对旧约很熟的，但是他们不信主耶稣。</w:t>
      </w:r>
    </w:p>
    <w:p w14:paraId="4B43FB6B" w14:textId="77777777" w:rsidR="0046414E" w:rsidRPr="007E01E8" w:rsidRDefault="0046414E" w:rsidP="007C4117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仆人只有被主人领养，才能得到自由，主耶稣领养了我们这些信他的人，我们就能得到自由。</w:t>
      </w:r>
    </w:p>
    <w:p w14:paraId="0A11196E" w14:textId="77777777" w:rsidR="0046414E" w:rsidRPr="002C5409" w:rsidRDefault="0046414E" w:rsidP="007C4117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9F1208">
        <w:rPr>
          <w:rFonts w:ascii="SimSun" w:eastAsia="SimSun" w:hAnsi="SimSun" w:hint="eastAsia"/>
          <w:b/>
          <w:bCs/>
          <w:color w:val="000000" w:themeColor="text1"/>
          <w:lang w:eastAsia="zh-CN"/>
        </w:rPr>
        <w:t>五．约翰福音</w:t>
      </w:r>
      <w:r w:rsidRPr="009F1208">
        <w:rPr>
          <w:rFonts w:ascii="SimSun" w:eastAsia="SimSun" w:hAnsi="SimSun"/>
          <w:b/>
          <w:bCs/>
          <w:color w:val="000000" w:themeColor="text1"/>
          <w:lang w:eastAsia="zh-CN"/>
        </w:rPr>
        <w:t>8:</w:t>
      </w:r>
      <w:r w:rsidRPr="002C5409">
        <w:rPr>
          <w:rFonts w:ascii="SimSun" w:eastAsia="SimSun" w:hAnsi="SimSun"/>
          <w:b/>
          <w:bCs/>
          <w:color w:val="000000" w:themeColor="text1"/>
          <w:lang w:eastAsia="zh-CN"/>
        </w:rPr>
        <w:t>42-47</w:t>
      </w:r>
      <w:r w:rsidRPr="009F1208">
        <w:rPr>
          <w:rFonts w:ascii="SimSun" w:eastAsia="SimSun" w:hAnsi="SimSun" w:hint="eastAsia"/>
          <w:b/>
          <w:bCs/>
          <w:color w:val="000000" w:themeColor="text1"/>
          <w:lang w:eastAsia="zh-CN"/>
        </w:rPr>
        <w:t>，</w:t>
      </w:r>
      <w:r w:rsidRPr="002C5409">
        <w:rPr>
          <w:rFonts w:ascii="SimSun" w:eastAsia="SimSun" w:hAnsi="SimSun" w:hint="eastAsia"/>
          <w:b/>
          <w:bCs/>
          <w:color w:val="000000" w:themeColor="text1"/>
          <w:lang w:eastAsia="zh-CN"/>
        </w:rPr>
        <w:t>他们缺乏理解的真正原因</w:t>
      </w:r>
    </w:p>
    <w:p w14:paraId="4D095778" w14:textId="77777777" w:rsidR="0046414E" w:rsidRDefault="0046414E" w:rsidP="007C4117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4</w:t>
      </w:r>
      <w:r>
        <w:rPr>
          <w:rFonts w:ascii="SimSun" w:eastAsia="SimSun" w:hAnsi="SimSun"/>
          <w:color w:val="000000" w:themeColor="text1"/>
          <w:lang w:eastAsia="zh-CN"/>
        </w:rPr>
        <w:t>2</w:t>
      </w:r>
      <w:r>
        <w:rPr>
          <w:rFonts w:ascii="SimSun" w:eastAsia="SimSun" w:hAnsi="SimSun" w:hint="eastAsia"/>
          <w:color w:val="000000" w:themeColor="text1"/>
          <w:lang w:eastAsia="zh-CN"/>
        </w:rPr>
        <w:t>节，主耶稣说如果你们的父是神，你们必爱我。</w:t>
      </w:r>
    </w:p>
    <w:p w14:paraId="7A6D6D82" w14:textId="77777777" w:rsidR="0046414E" w:rsidRPr="007E01E8" w:rsidRDefault="0046414E" w:rsidP="007C4117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4</w:t>
      </w:r>
      <w:r>
        <w:rPr>
          <w:rFonts w:ascii="SimSun" w:eastAsia="SimSun" w:hAnsi="SimSun"/>
          <w:color w:val="000000" w:themeColor="text1"/>
          <w:lang w:eastAsia="zh-CN"/>
        </w:rPr>
        <w:t>3</w:t>
      </w:r>
      <w:r>
        <w:rPr>
          <w:rFonts w:ascii="SimSun" w:eastAsia="SimSun" w:hAnsi="SimSun" w:hint="eastAsia"/>
          <w:color w:val="000000" w:themeColor="text1"/>
          <w:lang w:eastAsia="zh-CN"/>
        </w:rPr>
        <w:t>节，主耶稣指出他们的问题，其实你们对旧约圣经很熟悉，不明白我的话，无非是因为你们听不进去我的道。</w:t>
      </w:r>
    </w:p>
    <w:p w14:paraId="530F090A" w14:textId="77777777" w:rsidR="0046414E" w:rsidRDefault="0046414E" w:rsidP="007C4117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44</w:t>
      </w:r>
      <w:r>
        <w:rPr>
          <w:rFonts w:ascii="SimSun" w:eastAsia="SimSun" w:hAnsi="SimSun" w:hint="eastAsia"/>
          <w:color w:val="000000" w:themeColor="text1"/>
          <w:lang w:eastAsia="zh-CN"/>
        </w:rPr>
        <w:t>节，你们的父是魔鬼。</w:t>
      </w:r>
    </w:p>
    <w:p w14:paraId="02DAA55F" w14:textId="77777777" w:rsidR="0046414E" w:rsidRDefault="0046414E" w:rsidP="007C4117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4</w:t>
      </w:r>
      <w:r>
        <w:rPr>
          <w:rFonts w:ascii="SimSun" w:eastAsia="SimSun" w:hAnsi="SimSun"/>
          <w:color w:val="000000" w:themeColor="text1"/>
          <w:lang w:eastAsia="zh-CN"/>
        </w:rPr>
        <w:t>7</w:t>
      </w:r>
      <w:r>
        <w:rPr>
          <w:rFonts w:ascii="SimSun" w:eastAsia="SimSun" w:hAnsi="SimSun" w:hint="eastAsia"/>
          <w:color w:val="000000" w:themeColor="text1"/>
          <w:lang w:eastAsia="zh-CN"/>
        </w:rPr>
        <w:t>节，主耶稣解释他们为什么不回应，因为不是出于神。</w:t>
      </w:r>
    </w:p>
    <w:p w14:paraId="1906CDBC" w14:textId="77777777" w:rsidR="0046414E" w:rsidRDefault="0046414E" w:rsidP="007C4117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弟兄姐妹，让我们思考一下，重点是我在跟从主耶稣，我是主耶稣的门徒，第一是信他是救主，是唯一神差来的中保，为我的罪死的；二，神的道成为我生活的标准。这样的人是自由的。</w:t>
      </w:r>
    </w:p>
    <w:p w14:paraId="350F5CD2" w14:textId="77777777" w:rsidR="0046414E" w:rsidRDefault="0046414E" w:rsidP="007C4117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 w:hint="eastAsia"/>
          <w:color w:val="000000" w:themeColor="text1"/>
          <w:lang w:eastAsia="zh-CN"/>
        </w:rPr>
      </w:pPr>
    </w:p>
    <w:p w14:paraId="2968C59F" w14:textId="77777777" w:rsidR="0046414E" w:rsidRPr="00DA7772" w:rsidRDefault="0046414E" w:rsidP="007C4117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DA7772">
        <w:rPr>
          <w:rFonts w:ascii="SimSun" w:eastAsia="SimSun" w:hAnsi="SimSun" w:hint="eastAsia"/>
          <w:b/>
          <w:bCs/>
          <w:color w:val="000000" w:themeColor="text1"/>
          <w:lang w:eastAsia="zh-CN"/>
        </w:rPr>
        <w:t>问题与分享：</w:t>
      </w:r>
    </w:p>
    <w:p w14:paraId="33723CBB" w14:textId="77777777" w:rsidR="0046414E" w:rsidRDefault="0046414E" w:rsidP="007C4117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1.41</w:t>
      </w:r>
      <w:r>
        <w:rPr>
          <w:rFonts w:ascii="SimSun" w:eastAsia="SimSun" w:hAnsi="SimSun" w:hint="eastAsia"/>
          <w:color w:val="000000" w:themeColor="text1"/>
          <w:lang w:eastAsia="zh-CN"/>
        </w:rPr>
        <w:t>节，有人解释说他们这么说是故意贬低主耶稣。</w:t>
      </w:r>
    </w:p>
    <w:p w14:paraId="40908EDA" w14:textId="77777777" w:rsidR="0046414E" w:rsidRDefault="0046414E" w:rsidP="007C4117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上下文背景来看，他们是在回应主耶稣，主耶稣说他们的父不是神，他们就回应说我们不是从淫乱来的。</w:t>
      </w:r>
    </w:p>
    <w:p w14:paraId="04C50E86" w14:textId="77777777" w:rsidR="0046414E" w:rsidRDefault="0046414E" w:rsidP="007C4117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3</w:t>
      </w:r>
      <w:r>
        <w:rPr>
          <w:rFonts w:ascii="SimSun" w:eastAsia="SimSun" w:hAnsi="SimSun"/>
          <w:color w:val="000000" w:themeColor="text1"/>
          <w:lang w:eastAsia="zh-CN"/>
        </w:rPr>
        <w:t>5</w:t>
      </w:r>
      <w:r>
        <w:rPr>
          <w:rFonts w:ascii="SimSun" w:eastAsia="SimSun" w:hAnsi="SimSun" w:hint="eastAsia"/>
          <w:color w:val="000000" w:themeColor="text1"/>
          <w:lang w:eastAsia="zh-CN"/>
        </w:rPr>
        <w:t>节，奴仆不能永远住在家里。主耶稣在讲承受产业，奴仆成为承受产业的人，必须是要经过主人的领养。</w:t>
      </w:r>
    </w:p>
    <w:p w14:paraId="5F98A958" w14:textId="3558B3CF" w:rsidR="0046414E" w:rsidRDefault="0046414E" w:rsidP="007C4117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26F6EE6F" w14:textId="6A25D0D1" w:rsidR="007C4117" w:rsidRDefault="007C4117" w:rsidP="007C4117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47C8E07B" w14:textId="0058A082" w:rsidR="007C4117" w:rsidRDefault="007C4117" w:rsidP="007C4117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63125C30" w14:textId="526789C9" w:rsidR="007C4117" w:rsidRDefault="007C4117" w:rsidP="007C4117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691DBEE8" w14:textId="3531B0C9" w:rsidR="007C4117" w:rsidRDefault="007C4117" w:rsidP="007C4117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4E57D514" w14:textId="1A9633BD" w:rsidR="007C4117" w:rsidRDefault="007C4117" w:rsidP="007C4117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0F4B9A7A" w14:textId="6271F25D" w:rsidR="007C4117" w:rsidRDefault="007C4117" w:rsidP="007C4117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486BD4E4" w14:textId="6BD31960" w:rsidR="007C4117" w:rsidRDefault="007C4117" w:rsidP="007C4117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1C815CF5" w14:textId="29D7D7D4" w:rsidR="007C4117" w:rsidRDefault="007C4117" w:rsidP="007C4117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587FBC07" w14:textId="375D347B" w:rsidR="007C4117" w:rsidRDefault="007C4117" w:rsidP="007C4117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0DB327A8" w14:textId="2D050AC2" w:rsidR="007C4117" w:rsidRDefault="007C4117" w:rsidP="007C4117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357A8D31" w14:textId="39876D0A" w:rsidR="007C4117" w:rsidRDefault="007C4117" w:rsidP="007C4117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1B6EE31D" w14:textId="080B9825" w:rsidR="007C4117" w:rsidRDefault="007C4117" w:rsidP="007C4117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3FD8774B" w14:textId="6E654665" w:rsidR="007C4117" w:rsidRDefault="007C4117" w:rsidP="007C4117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3E4A7BD7" w14:textId="4A7DB75A" w:rsidR="007C4117" w:rsidRDefault="007C4117" w:rsidP="007C4117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53EFE624" w14:textId="355CC2E1" w:rsidR="007C4117" w:rsidRDefault="007C4117" w:rsidP="007C4117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42ACF65F" w14:textId="0074830A" w:rsidR="007C4117" w:rsidRDefault="007C4117" w:rsidP="007C4117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10D3D906" w14:textId="77777777" w:rsidR="007C4117" w:rsidRPr="007C4117" w:rsidRDefault="007C4117" w:rsidP="007C4117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 w:hint="eastAsia"/>
          <w:color w:val="000000" w:themeColor="text1"/>
          <w:lang w:eastAsia="zh-CN"/>
        </w:rPr>
      </w:pPr>
    </w:p>
    <w:p w14:paraId="0C11F521" w14:textId="77777777" w:rsidR="0046414E" w:rsidRPr="000F0D46" w:rsidRDefault="0046414E" w:rsidP="000F0D46">
      <w:pPr>
        <w:pStyle w:val="ListBullet"/>
        <w:numPr>
          <w:ilvl w:val="0"/>
          <w:numId w:val="0"/>
        </w:numPr>
        <w:spacing w:afterLines="50"/>
        <w:ind w:left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27F5B933" w14:textId="77777777" w:rsidR="0046414E" w:rsidRPr="000F0D46" w:rsidRDefault="0046414E" w:rsidP="000F0D46">
      <w:pPr>
        <w:pStyle w:val="Heading1"/>
        <w:rPr>
          <w:lang w:eastAsia="zh-CN"/>
        </w:rPr>
      </w:pPr>
      <w:bookmarkStart w:id="88" w:name="_Toc180846469"/>
      <w:bookmarkStart w:id="89" w:name="_Toc180860601"/>
      <w:r w:rsidRPr="000F0D46">
        <w:rPr>
          <w:rFonts w:hint="eastAsia"/>
          <w:lang w:eastAsia="zh-CN"/>
        </w:rPr>
        <w:lastRenderedPageBreak/>
        <w:t>基督的生平与教导（六十二）</w:t>
      </w:r>
      <w:r w:rsidRPr="000F0D46">
        <w:rPr>
          <w:rFonts w:hint="eastAsia"/>
          <w:lang w:eastAsia="zh-CN"/>
        </w:rPr>
        <w:t>:</w:t>
      </w:r>
      <w:r w:rsidRPr="000F0D46">
        <w:rPr>
          <w:lang w:eastAsia="zh-CN"/>
        </w:rPr>
        <w:t xml:space="preserve"> </w:t>
      </w:r>
      <w:r w:rsidRPr="000F0D46">
        <w:rPr>
          <w:rFonts w:hint="eastAsia"/>
          <w:lang w:eastAsia="zh-CN"/>
        </w:rPr>
        <w:t>自有永有的神</w:t>
      </w:r>
      <w:bookmarkEnd w:id="88"/>
      <w:bookmarkEnd w:id="89"/>
    </w:p>
    <w:p w14:paraId="18CE9493" w14:textId="77777777" w:rsidR="0046414E" w:rsidRPr="002C6ECD" w:rsidRDefault="0046414E" w:rsidP="007C4117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时间2</w:t>
      </w:r>
      <w:r w:rsidRPr="002C6ECD">
        <w:rPr>
          <w:rFonts w:ascii="SimSun" w:eastAsia="SimSun" w:hAnsi="SimSun"/>
          <w:color w:val="000000" w:themeColor="text1"/>
          <w:lang w:eastAsia="zh-CN"/>
        </w:rPr>
        <w:t>02</w:t>
      </w:r>
      <w:r>
        <w:rPr>
          <w:rFonts w:ascii="SimSun" w:eastAsia="SimSun" w:hAnsi="SimSun"/>
          <w:color w:val="000000" w:themeColor="text1"/>
          <w:lang w:eastAsia="zh-CN"/>
        </w:rPr>
        <w:t>4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年</w:t>
      </w:r>
      <w:r>
        <w:rPr>
          <w:rFonts w:ascii="SimSun" w:eastAsia="SimSun" w:hAnsi="SimSun"/>
          <w:color w:val="000000" w:themeColor="text1"/>
          <w:lang w:eastAsia="zh-CN"/>
        </w:rPr>
        <w:t>4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月</w:t>
      </w:r>
      <w:r>
        <w:rPr>
          <w:rFonts w:ascii="SimSun" w:eastAsia="SimSun" w:hAnsi="SimSun"/>
          <w:color w:val="000000" w:themeColor="text1"/>
          <w:lang w:eastAsia="zh-CN"/>
        </w:rPr>
        <w:t>13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日</w:t>
      </w:r>
    </w:p>
    <w:p w14:paraId="482683F9" w14:textId="77777777" w:rsidR="0046414E" w:rsidRDefault="0046414E" w:rsidP="007C4117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相关经文：</w:t>
      </w:r>
      <w:r w:rsidRPr="0081314C">
        <w:rPr>
          <w:rFonts w:ascii="SimSun" w:eastAsia="SimSun" w:hAnsi="SimSun" w:hint="eastAsia"/>
          <w:color w:val="000000" w:themeColor="text1"/>
          <w:lang w:eastAsia="zh-CN"/>
        </w:rPr>
        <w:t>约翰福音</w:t>
      </w:r>
      <w:r w:rsidRPr="0081314C">
        <w:rPr>
          <w:rFonts w:ascii="SimSun" w:eastAsia="SimSun" w:hAnsi="SimSun"/>
          <w:color w:val="000000" w:themeColor="text1"/>
          <w:lang w:eastAsia="zh-CN"/>
        </w:rPr>
        <w:t xml:space="preserve">8:48-59 </w:t>
      </w:r>
    </w:p>
    <w:p w14:paraId="08A1C69F" w14:textId="77777777" w:rsidR="0046414E" w:rsidRPr="0081314C" w:rsidRDefault="0046414E" w:rsidP="007C4117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住棚节是七天，第八天是安息日，他们要读摩西五经，住棚节刚好读完。安息日他们应该在会堂听拉比的教导，但是那一天他们抓了正在行淫的妇人；今天经文里的事情同样是在安息日，他们要拿石头打主耶稣。他们只是会背诵摩西五经，但自己行不出来；而且，他们用自己的想法和文化背景来解释神的话。我们需要圣灵的带领，回到当时的文化背景，才能很好的解经，应用在我们的生活中。</w:t>
      </w:r>
    </w:p>
    <w:p w14:paraId="414D6919" w14:textId="77777777" w:rsidR="0046414E" w:rsidRPr="008A62B2" w:rsidRDefault="0046414E" w:rsidP="007C4117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5B502F">
        <w:rPr>
          <w:rFonts w:ascii="SimSun" w:eastAsia="SimSun" w:hAnsi="SimSun" w:hint="eastAsia"/>
          <w:b/>
          <w:bCs/>
          <w:color w:val="000000" w:themeColor="text1"/>
          <w:lang w:eastAsia="zh-CN"/>
        </w:rPr>
        <w:t>一．约翰福音</w:t>
      </w:r>
      <w:r w:rsidRPr="005B502F">
        <w:rPr>
          <w:rFonts w:ascii="SimSun" w:eastAsia="SimSun" w:hAnsi="SimSun"/>
          <w:b/>
          <w:bCs/>
          <w:color w:val="000000" w:themeColor="text1"/>
          <w:lang w:eastAsia="zh-CN"/>
        </w:rPr>
        <w:t>8:48-51</w:t>
      </w:r>
      <w:r w:rsidRPr="005B502F">
        <w:rPr>
          <w:rFonts w:ascii="SimSun" w:eastAsia="SimSun" w:hAnsi="SimSun" w:hint="eastAsia"/>
          <w:b/>
          <w:bCs/>
          <w:color w:val="000000" w:themeColor="text1"/>
          <w:lang w:eastAsia="zh-CN"/>
        </w:rPr>
        <w:t>，犹太人试图抹黑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主</w:t>
      </w:r>
      <w:r w:rsidRPr="005B502F">
        <w:rPr>
          <w:rFonts w:ascii="SimSun" w:eastAsia="SimSun" w:hAnsi="SimSun" w:hint="eastAsia"/>
          <w:b/>
          <w:bCs/>
          <w:color w:val="000000" w:themeColor="text1"/>
          <w:lang w:eastAsia="zh-CN"/>
        </w:rPr>
        <w:t>耶稣为自己做的见证</w:t>
      </w:r>
    </w:p>
    <w:p w14:paraId="51C5CBC8" w14:textId="77777777" w:rsidR="0046414E" w:rsidRDefault="0046414E" w:rsidP="007C4117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4</w:t>
      </w:r>
      <w:r>
        <w:rPr>
          <w:rFonts w:ascii="SimSun" w:eastAsia="SimSun" w:hAnsi="SimSun"/>
          <w:color w:val="000000" w:themeColor="text1"/>
          <w:lang w:eastAsia="zh-CN"/>
        </w:rPr>
        <w:t>8</w:t>
      </w:r>
      <w:r>
        <w:rPr>
          <w:rFonts w:ascii="SimSun" w:eastAsia="SimSun" w:hAnsi="SimSun" w:hint="eastAsia"/>
          <w:color w:val="000000" w:themeColor="text1"/>
          <w:lang w:eastAsia="zh-CN"/>
        </w:rPr>
        <w:t>节，这些犹太人，就是宗教领袖。主耶稣曾在雅各井旁，找撒玛利亚妇人。犹太人藐视撒玛利亚人，看他们像狗，不干净。他们和撒玛利亚人争论谁才是亚伯拉罕的后裔。因为他们不信主耶稣对自己的宣告，所以说你是撒玛利亚人。</w:t>
      </w:r>
    </w:p>
    <w:p w14:paraId="2C27A07C" w14:textId="77777777" w:rsidR="0046414E" w:rsidRDefault="0046414E" w:rsidP="007C4117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4</w:t>
      </w:r>
      <w:r>
        <w:rPr>
          <w:rFonts w:ascii="SimSun" w:eastAsia="SimSun" w:hAnsi="SimSun"/>
          <w:color w:val="000000" w:themeColor="text1"/>
          <w:lang w:eastAsia="zh-CN"/>
        </w:rPr>
        <w:t>9</w:t>
      </w:r>
      <w:r>
        <w:rPr>
          <w:rFonts w:ascii="SimSun" w:eastAsia="SimSun" w:hAnsi="SimSun" w:hint="eastAsia"/>
          <w:color w:val="000000" w:themeColor="text1"/>
          <w:lang w:eastAsia="zh-CN"/>
        </w:rPr>
        <w:t>节，主耶稣在宣告他在地上的使命，他的动机是尊敬父。</w:t>
      </w:r>
    </w:p>
    <w:p w14:paraId="07446CF2" w14:textId="77777777" w:rsidR="0046414E" w:rsidRDefault="0046414E" w:rsidP="007C4117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5</w:t>
      </w:r>
      <w:r>
        <w:rPr>
          <w:rFonts w:ascii="SimSun" w:eastAsia="SimSun" w:hAnsi="SimSun"/>
          <w:color w:val="000000" w:themeColor="text1"/>
          <w:lang w:eastAsia="zh-CN"/>
        </w:rPr>
        <w:t>0</w:t>
      </w:r>
      <w:r>
        <w:rPr>
          <w:rFonts w:ascii="SimSun" w:eastAsia="SimSun" w:hAnsi="SimSun" w:hint="eastAsia"/>
          <w:color w:val="000000" w:themeColor="text1"/>
          <w:lang w:eastAsia="zh-CN"/>
        </w:rPr>
        <w:t>节，主耶稣说我在地上，我只是荣耀我的父。虽然父差派他的使命是走向十字架，但是主耶稣也为荣耀天父，天父就会荣耀主耶稣。约翰福音1</w:t>
      </w:r>
      <w:r>
        <w:rPr>
          <w:rFonts w:ascii="SimSun" w:eastAsia="SimSun" w:hAnsi="SimSun"/>
          <w:color w:val="000000" w:themeColor="text1"/>
          <w:lang w:eastAsia="zh-CN"/>
        </w:rPr>
        <w:t>7:4-5</w:t>
      </w:r>
      <w:r>
        <w:rPr>
          <w:rFonts w:ascii="SimSun" w:eastAsia="SimSun" w:hAnsi="SimSun" w:hint="eastAsia"/>
          <w:color w:val="000000" w:themeColor="text1"/>
          <w:lang w:eastAsia="zh-CN"/>
        </w:rPr>
        <w:t>，“我在地上已经荣耀你，你所托付我的事，我已成全了。父啊，现在求你使我同你享荣耀，就是未有世界以先，我同你所有的荣耀。”今天一样的，不认识神的人，在人面前都要夸口，为荣耀自己。我们也被世界影响，今天很多弟兄姐妹想要荣耀自己。</w:t>
      </w:r>
    </w:p>
    <w:p w14:paraId="671446B8" w14:textId="77777777" w:rsidR="0046414E" w:rsidRDefault="0046414E" w:rsidP="007C4117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5</w:t>
      </w:r>
      <w:r>
        <w:rPr>
          <w:rFonts w:ascii="SimSun" w:eastAsia="SimSun" w:hAnsi="SimSun"/>
          <w:color w:val="000000" w:themeColor="text1"/>
          <w:lang w:eastAsia="zh-CN"/>
        </w:rPr>
        <w:t>1</w:t>
      </w:r>
      <w:r>
        <w:rPr>
          <w:rFonts w:ascii="SimSun" w:eastAsia="SimSun" w:hAnsi="SimSun" w:hint="eastAsia"/>
          <w:color w:val="000000" w:themeColor="text1"/>
          <w:lang w:eastAsia="zh-CN"/>
        </w:rPr>
        <w:t>节，主耶稣一直告诉他们，他是从天上来的，世界的光，生命的粮。这里主耶稣讲出自己的权力和超越性。</w:t>
      </w:r>
    </w:p>
    <w:p w14:paraId="0FE9F3A3" w14:textId="77777777" w:rsidR="0046414E" w:rsidRPr="005B502F" w:rsidRDefault="0046414E" w:rsidP="007C4117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5B502F">
        <w:rPr>
          <w:rFonts w:ascii="SimSun" w:eastAsia="SimSun" w:hAnsi="SimSun" w:hint="eastAsia"/>
          <w:b/>
          <w:bCs/>
          <w:color w:val="000000" w:themeColor="text1"/>
          <w:lang w:eastAsia="zh-CN"/>
        </w:rPr>
        <w:t>二．约翰福音</w:t>
      </w:r>
      <w:r w:rsidRPr="005B502F">
        <w:rPr>
          <w:rFonts w:ascii="SimSun" w:eastAsia="SimSun" w:hAnsi="SimSun"/>
          <w:b/>
          <w:bCs/>
          <w:color w:val="000000" w:themeColor="text1"/>
          <w:lang w:eastAsia="zh-CN"/>
        </w:rPr>
        <w:t>8:5</w:t>
      </w:r>
      <w:r>
        <w:rPr>
          <w:rFonts w:ascii="SimSun" w:eastAsia="SimSun" w:hAnsi="SimSun"/>
          <w:b/>
          <w:bCs/>
          <w:color w:val="000000" w:themeColor="text1"/>
          <w:lang w:eastAsia="zh-CN"/>
        </w:rPr>
        <w:t>2</w:t>
      </w:r>
      <w:r w:rsidRPr="005B502F">
        <w:rPr>
          <w:rFonts w:ascii="SimSun" w:eastAsia="SimSun" w:hAnsi="SimSun"/>
          <w:b/>
          <w:bCs/>
          <w:color w:val="000000" w:themeColor="text1"/>
          <w:lang w:eastAsia="zh-CN"/>
        </w:rPr>
        <w:t>-56</w:t>
      </w:r>
      <w:r w:rsidRPr="005B502F">
        <w:rPr>
          <w:rFonts w:ascii="SimSun" w:eastAsia="SimSun" w:hAnsi="SimSun" w:hint="eastAsia"/>
          <w:b/>
          <w:bCs/>
          <w:color w:val="000000" w:themeColor="text1"/>
          <w:lang w:eastAsia="zh-CN"/>
        </w:rPr>
        <w:t>，犹太人试图贬低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主</w:t>
      </w:r>
      <w:r w:rsidRPr="005B502F">
        <w:rPr>
          <w:rFonts w:ascii="SimSun" w:eastAsia="SimSun" w:hAnsi="SimSun" w:hint="eastAsia"/>
          <w:b/>
          <w:bCs/>
          <w:color w:val="000000" w:themeColor="text1"/>
          <w:lang w:eastAsia="zh-CN"/>
        </w:rPr>
        <w:t>耶稣的地位和超越性</w:t>
      </w:r>
    </w:p>
    <w:p w14:paraId="1D34722F" w14:textId="77777777" w:rsidR="0046414E" w:rsidRPr="0081314C" w:rsidRDefault="0046414E" w:rsidP="007C4117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5</w:t>
      </w:r>
      <w:r>
        <w:rPr>
          <w:rFonts w:ascii="SimSun" w:eastAsia="SimSun" w:hAnsi="SimSun"/>
          <w:color w:val="000000" w:themeColor="text1"/>
          <w:lang w:eastAsia="zh-CN"/>
        </w:rPr>
        <w:t>2-53</w:t>
      </w:r>
      <w:r>
        <w:rPr>
          <w:rFonts w:ascii="SimSun" w:eastAsia="SimSun" w:hAnsi="SimSun" w:hint="eastAsia"/>
          <w:color w:val="000000" w:themeColor="text1"/>
          <w:lang w:eastAsia="zh-CN"/>
        </w:rPr>
        <w:t>节，犹太人明显误解主耶稣的意思，要贬低主耶稣的超越性。他们想的是肉身的死，但主耶稣不是只讲肉身不死。这些人不是一般的人，</w:t>
      </w: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是宗教领袖，是有文化的人，他们可以把摩西五经背下来，但是他们不明白主耶稣的意思。哥林多前书2</w:t>
      </w:r>
      <w:r>
        <w:rPr>
          <w:rFonts w:ascii="SimSun" w:eastAsia="SimSun" w:hAnsi="SimSun"/>
          <w:color w:val="000000" w:themeColor="text1"/>
          <w:lang w:eastAsia="zh-CN"/>
        </w:rPr>
        <w:t>:14-15</w:t>
      </w:r>
      <w:r>
        <w:rPr>
          <w:rFonts w:ascii="SimSun" w:eastAsia="SimSun" w:hAnsi="SimSun" w:hint="eastAsia"/>
          <w:color w:val="000000" w:themeColor="text1"/>
          <w:lang w:eastAsia="zh-CN"/>
        </w:rPr>
        <w:t>，“属血气的人不领会神（圣）灵的事，反倒以为愚拙”。因为他们不信，没有圣灵的帮助，所以不能明白主耶稣的话。</w:t>
      </w:r>
    </w:p>
    <w:p w14:paraId="000D30DF" w14:textId="77777777" w:rsidR="0046414E" w:rsidRDefault="0046414E" w:rsidP="007C4117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5</w:t>
      </w:r>
      <w:r>
        <w:rPr>
          <w:rFonts w:ascii="SimSun" w:eastAsia="SimSun" w:hAnsi="SimSun"/>
          <w:color w:val="000000" w:themeColor="text1"/>
          <w:lang w:eastAsia="zh-CN"/>
        </w:rPr>
        <w:t>4-55</w:t>
      </w:r>
      <w:r>
        <w:rPr>
          <w:rFonts w:ascii="SimSun" w:eastAsia="SimSun" w:hAnsi="SimSun" w:hint="eastAsia"/>
          <w:color w:val="000000" w:themeColor="text1"/>
          <w:lang w:eastAsia="zh-CN"/>
        </w:rPr>
        <w:t>节，主耶稣说是父荣耀我，他讲的是真话。主耶稣尊敬天父，在地上把一切归给他，天父也荣耀他。参见约翰福音1</w:t>
      </w:r>
      <w:r>
        <w:rPr>
          <w:rFonts w:ascii="SimSun" w:eastAsia="SimSun" w:hAnsi="SimSun"/>
          <w:color w:val="000000" w:themeColor="text1"/>
          <w:lang w:eastAsia="zh-CN"/>
        </w:rPr>
        <w:t>7</w:t>
      </w:r>
      <w:r>
        <w:rPr>
          <w:rFonts w:ascii="SimSun" w:eastAsia="SimSun" w:hAnsi="SimSun" w:hint="eastAsia"/>
          <w:color w:val="000000" w:themeColor="text1"/>
          <w:lang w:eastAsia="zh-CN"/>
        </w:rPr>
        <w:t>：4</w:t>
      </w:r>
      <w:r>
        <w:rPr>
          <w:rFonts w:ascii="SimSun" w:eastAsia="SimSun" w:hAnsi="SimSun"/>
          <w:color w:val="000000" w:themeColor="text1"/>
          <w:lang w:eastAsia="zh-CN"/>
        </w:rPr>
        <w:t>-5</w:t>
      </w:r>
      <w:r>
        <w:rPr>
          <w:rFonts w:ascii="SimSun" w:eastAsia="SimSun" w:hAnsi="SimSun" w:hint="eastAsia"/>
          <w:color w:val="000000" w:themeColor="text1"/>
          <w:lang w:eastAsia="zh-CN"/>
        </w:rPr>
        <w:t>，在世界万有以先，主耶稣尊敬天父，天父荣耀主耶稣；马太福音3</w:t>
      </w:r>
      <w:r>
        <w:rPr>
          <w:rFonts w:ascii="SimSun" w:eastAsia="SimSun" w:hAnsi="SimSun"/>
          <w:color w:val="000000" w:themeColor="text1"/>
          <w:lang w:eastAsia="zh-CN"/>
        </w:rPr>
        <w:t>:16-17</w:t>
      </w:r>
      <w:r>
        <w:rPr>
          <w:rFonts w:ascii="SimSun" w:eastAsia="SimSun" w:hAnsi="SimSun" w:hint="eastAsia"/>
          <w:color w:val="000000" w:themeColor="text1"/>
          <w:lang w:eastAsia="zh-CN"/>
        </w:rPr>
        <w:t>，主耶稣受洗的时候，天父讲话了，“这是我的爱子，我所喜悦的”；黑蒙山登山变相时，天父加了一句“你们要听他”；约翰福音2</w:t>
      </w:r>
      <w:r>
        <w:rPr>
          <w:rFonts w:ascii="SimSun" w:eastAsia="SimSun" w:hAnsi="SimSun"/>
          <w:color w:val="000000" w:themeColor="text1"/>
          <w:lang w:eastAsia="zh-CN"/>
        </w:rPr>
        <w:t>0:30-31</w:t>
      </w:r>
      <w:r>
        <w:rPr>
          <w:rFonts w:ascii="SimSun" w:eastAsia="SimSun" w:hAnsi="SimSun" w:hint="eastAsia"/>
          <w:color w:val="000000" w:themeColor="text1"/>
          <w:lang w:eastAsia="zh-CN"/>
        </w:rPr>
        <w:t>，“但记这些事要叫你们信耶稣是基督，是神的儿子，并且叫你们信了他，就可以因他的名得生命”。</w:t>
      </w:r>
    </w:p>
    <w:p w14:paraId="15188C8B" w14:textId="77777777" w:rsidR="0046414E" w:rsidRDefault="0046414E" w:rsidP="007C4117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神使主耶稣在地上行了很多神迹，让世人认识他，他是那救赎者。我们在服事的路途中也许会受伤，我们会陷入低潮，但是想主耶稣会让我们再次起来。主耶稣怎样完成他的使命，我们的使命和目标也是一样，传福音的目标是尊敬天父，荣耀天父。我们不需要自己求荣耀，只要我们做的事是为了荣耀父，天父肯定会使我们得荣耀。</w:t>
      </w:r>
    </w:p>
    <w:p w14:paraId="69D46672" w14:textId="77777777" w:rsidR="0046414E" w:rsidRDefault="0046414E" w:rsidP="00FE57E0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56</w:t>
      </w:r>
      <w:r>
        <w:rPr>
          <w:rFonts w:ascii="SimSun" w:eastAsia="SimSun" w:hAnsi="SimSun" w:hint="eastAsia"/>
          <w:color w:val="000000" w:themeColor="text1"/>
          <w:lang w:eastAsia="zh-CN"/>
        </w:rPr>
        <w:t>节，他们认为他们的祖宗亚伯拉罕是最大的，但主耶稣说亚伯拉罕等候我，他看见我就快乐。一种解释是他用信心的眼睛看见主耶稣，创世记1</w:t>
      </w:r>
      <w:r>
        <w:rPr>
          <w:rFonts w:ascii="SimSun" w:eastAsia="SimSun" w:hAnsi="SimSun"/>
          <w:color w:val="000000" w:themeColor="text1"/>
          <w:lang w:eastAsia="zh-CN"/>
        </w:rPr>
        <w:t>8:1-15</w:t>
      </w:r>
      <w:r>
        <w:rPr>
          <w:rFonts w:ascii="SimSun" w:eastAsia="SimSun" w:hAnsi="SimSun" w:hint="eastAsia"/>
          <w:color w:val="000000" w:themeColor="text1"/>
          <w:lang w:eastAsia="zh-CN"/>
        </w:rPr>
        <w:t>，三个人中的一个是道成肉身之前的主耶稣。亚伯拉罕凭着信心的眼光，看见主耶稣。从他的一个后裔，使万国蒙福；罗马书4</w:t>
      </w:r>
      <w:r>
        <w:rPr>
          <w:rFonts w:ascii="SimSun" w:eastAsia="SimSun" w:hAnsi="SimSun"/>
          <w:color w:val="000000" w:themeColor="text1"/>
          <w:lang w:eastAsia="zh-CN"/>
        </w:rPr>
        <w:t>:19-22</w:t>
      </w:r>
      <w:r>
        <w:rPr>
          <w:rFonts w:ascii="SimSun" w:eastAsia="SimSun" w:hAnsi="SimSun" w:hint="eastAsia"/>
          <w:color w:val="000000" w:themeColor="text1"/>
          <w:lang w:eastAsia="zh-CN"/>
        </w:rPr>
        <w:t>，亚伯拉罕因着信心，相信神的应许，神让他献出他的爱子以撒，他相信神如果把以撒杀死了，以撒一定复活，以后有一个后裔从他而出。希伯来书1</w:t>
      </w:r>
      <w:r>
        <w:rPr>
          <w:rFonts w:ascii="SimSun" w:eastAsia="SimSun" w:hAnsi="SimSun"/>
          <w:color w:val="000000" w:themeColor="text1"/>
          <w:lang w:eastAsia="zh-CN"/>
        </w:rPr>
        <w:t>1:13-19</w:t>
      </w:r>
      <w:r>
        <w:rPr>
          <w:rFonts w:ascii="SimSun" w:eastAsia="SimSun" w:hAnsi="SimSun" w:hint="eastAsia"/>
          <w:color w:val="000000" w:themeColor="text1"/>
          <w:lang w:eastAsia="zh-CN"/>
        </w:rPr>
        <w:t>，“这些人都是存着信心死的，却从远处望见，且欢喜迎接，又承认自己在世上是客旅，是寄居的”。亚伯拉罕亲眼看过道成肉身之前的主耶稣，就快乐；创世记1</w:t>
      </w:r>
      <w:r>
        <w:rPr>
          <w:rFonts w:ascii="SimSun" w:eastAsia="SimSun" w:hAnsi="SimSun"/>
          <w:color w:val="000000" w:themeColor="text1"/>
          <w:lang w:eastAsia="zh-CN"/>
        </w:rPr>
        <w:t>4:17-20</w:t>
      </w:r>
      <w:r>
        <w:rPr>
          <w:rFonts w:ascii="SimSun" w:eastAsia="SimSun" w:hAnsi="SimSun" w:hint="eastAsia"/>
          <w:color w:val="000000" w:themeColor="text1"/>
          <w:lang w:eastAsia="zh-CN"/>
        </w:rPr>
        <w:t>，撒冷王（耶路撒冷王）麦基洗德是至高神的祭司，他为亚伯拉罕祝福，当时的传统是身份大的给身份小的祝福。这里是圣经中第一次提出十分之一的奉献，亚伯拉罕拿出最好的十分之一给麦基洗德，麦基洗德肯定比亚伯拉罕还大。希伯来书7</w:t>
      </w:r>
      <w:r>
        <w:rPr>
          <w:rFonts w:ascii="SimSun" w:eastAsia="SimSun" w:hAnsi="SimSun"/>
          <w:color w:val="000000" w:themeColor="text1"/>
          <w:lang w:eastAsia="zh-CN"/>
        </w:rPr>
        <w:t>:1-7</w:t>
      </w:r>
      <w:r>
        <w:rPr>
          <w:rFonts w:ascii="SimSun" w:eastAsia="SimSun" w:hAnsi="SimSun" w:hint="eastAsia"/>
          <w:color w:val="000000" w:themeColor="text1"/>
          <w:lang w:eastAsia="zh-CN"/>
        </w:rPr>
        <w:t>，这里的解释，让我们知道创世记的麦基洗德是谁，在地上的王有哪一个是长远的祭司，哪一个是平安王呢，他无父无母无族</w:t>
      </w: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谱，所以麦基洗德是道成肉身之前的主耶稣。犹太人却说耶稣你不会比我们的祖宗亚伯拉罕还大吧？</w:t>
      </w:r>
    </w:p>
    <w:p w14:paraId="146B0285" w14:textId="77777777" w:rsidR="0046414E" w:rsidRPr="009A730C" w:rsidRDefault="0046414E" w:rsidP="00FE57E0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回到5</w:t>
      </w:r>
      <w:r>
        <w:rPr>
          <w:rFonts w:ascii="SimSun" w:eastAsia="SimSun" w:hAnsi="SimSun"/>
          <w:color w:val="000000" w:themeColor="text1"/>
          <w:lang w:eastAsia="zh-CN"/>
        </w:rPr>
        <w:t>6</w:t>
      </w:r>
      <w:r>
        <w:rPr>
          <w:rFonts w:ascii="SimSun" w:eastAsia="SimSun" w:hAnsi="SimSun" w:hint="eastAsia"/>
          <w:color w:val="000000" w:themeColor="text1"/>
          <w:lang w:eastAsia="zh-CN"/>
        </w:rPr>
        <w:t>节，主耶稣说亚伯拉罕欢欢喜喜地仰望我，指的是亚伯拉罕仰望道成肉身前的主耶稣。</w:t>
      </w:r>
    </w:p>
    <w:p w14:paraId="684C672E" w14:textId="77777777" w:rsidR="0046414E" w:rsidRPr="005B502F" w:rsidRDefault="0046414E" w:rsidP="00FE57E0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5B502F">
        <w:rPr>
          <w:rFonts w:ascii="SimSun" w:eastAsia="SimSun" w:hAnsi="SimSun" w:hint="eastAsia"/>
          <w:b/>
          <w:bCs/>
          <w:color w:val="000000" w:themeColor="text1"/>
          <w:lang w:eastAsia="zh-CN"/>
        </w:rPr>
        <w:t>三．约翰福音</w:t>
      </w:r>
      <w:r w:rsidRPr="005B502F">
        <w:rPr>
          <w:rFonts w:ascii="SimSun" w:eastAsia="SimSun" w:hAnsi="SimSun"/>
          <w:b/>
          <w:bCs/>
          <w:color w:val="000000" w:themeColor="text1"/>
          <w:lang w:eastAsia="zh-CN"/>
        </w:rPr>
        <w:t>8:57-59</w:t>
      </w:r>
      <w:r w:rsidRPr="005B502F">
        <w:rPr>
          <w:rFonts w:ascii="SimSun" w:eastAsia="SimSun" w:hAnsi="SimSun" w:hint="eastAsia"/>
          <w:b/>
          <w:bCs/>
          <w:color w:val="000000" w:themeColor="text1"/>
          <w:lang w:eastAsia="zh-CN"/>
        </w:rPr>
        <w:t>，犹太人试图完全否认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主</w:t>
      </w:r>
      <w:r w:rsidRPr="005B502F">
        <w:rPr>
          <w:rFonts w:ascii="SimSun" w:eastAsia="SimSun" w:hAnsi="SimSun" w:hint="eastAsia"/>
          <w:b/>
          <w:bCs/>
          <w:color w:val="000000" w:themeColor="text1"/>
          <w:lang w:eastAsia="zh-CN"/>
        </w:rPr>
        <w:t>耶稣对自己的宣告</w:t>
      </w:r>
    </w:p>
    <w:p w14:paraId="561F38C2" w14:textId="77777777" w:rsidR="0046414E" w:rsidRDefault="0046414E" w:rsidP="00FE57E0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5</w:t>
      </w:r>
      <w:r>
        <w:rPr>
          <w:rFonts w:ascii="SimSun" w:eastAsia="SimSun" w:hAnsi="SimSun"/>
          <w:color w:val="000000" w:themeColor="text1"/>
          <w:lang w:eastAsia="zh-CN"/>
        </w:rPr>
        <w:t>7</w:t>
      </w:r>
      <w:r>
        <w:rPr>
          <w:rFonts w:ascii="SimSun" w:eastAsia="SimSun" w:hAnsi="SimSun" w:hint="eastAsia"/>
          <w:color w:val="000000" w:themeColor="text1"/>
          <w:lang w:eastAsia="zh-CN"/>
        </w:rPr>
        <w:t>节，主耶稣讲的多么清楚，犹太人还是否认。犹太人，特别是作祭司的，他们5</w:t>
      </w:r>
      <w:r>
        <w:rPr>
          <w:rFonts w:ascii="SimSun" w:eastAsia="SimSun" w:hAnsi="SimSun"/>
          <w:color w:val="000000" w:themeColor="text1"/>
          <w:lang w:eastAsia="zh-CN"/>
        </w:rPr>
        <w:t>0</w:t>
      </w:r>
      <w:r>
        <w:rPr>
          <w:rFonts w:ascii="SimSun" w:eastAsia="SimSun" w:hAnsi="SimSun" w:hint="eastAsia"/>
          <w:color w:val="000000" w:themeColor="text1"/>
          <w:lang w:eastAsia="zh-CN"/>
        </w:rPr>
        <w:t>岁就退休了，从祭司岗位下来了。</w:t>
      </w:r>
    </w:p>
    <w:p w14:paraId="06D15DA5" w14:textId="77777777" w:rsidR="0046414E" w:rsidRDefault="0046414E" w:rsidP="00FE57E0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5</w:t>
      </w:r>
      <w:r>
        <w:rPr>
          <w:rFonts w:ascii="SimSun" w:eastAsia="SimSun" w:hAnsi="SimSun"/>
          <w:color w:val="000000" w:themeColor="text1"/>
          <w:lang w:eastAsia="zh-CN"/>
        </w:rPr>
        <w:t>8</w:t>
      </w:r>
      <w:r>
        <w:rPr>
          <w:rFonts w:ascii="SimSun" w:eastAsia="SimSun" w:hAnsi="SimSun" w:hint="eastAsia"/>
          <w:color w:val="000000" w:themeColor="text1"/>
          <w:lang w:eastAsia="zh-CN"/>
        </w:rPr>
        <w:t>节，主耶稣讲话我们要听，如果说“我实实在在告诉你们”，就更要听。主耶稣曾讲我是生命的粮，我是世界的光。出埃及记3：1</w:t>
      </w:r>
      <w:r>
        <w:rPr>
          <w:rFonts w:ascii="SimSun" w:eastAsia="SimSun" w:hAnsi="SimSun"/>
          <w:color w:val="000000" w:themeColor="text1"/>
          <w:lang w:eastAsia="zh-CN"/>
        </w:rPr>
        <w:t>4</w:t>
      </w:r>
      <w:r>
        <w:rPr>
          <w:rFonts w:ascii="SimSun" w:eastAsia="SimSun" w:hAnsi="SimSun" w:hint="eastAsia"/>
          <w:color w:val="000000" w:themeColor="text1"/>
          <w:lang w:eastAsia="zh-CN"/>
        </w:rPr>
        <w:t>，摩西在米甸看羊，作牧羊人。他以前在王宫，以为自己了不起，神不用他，但是他在旷野牧羊4</w:t>
      </w:r>
      <w:r>
        <w:rPr>
          <w:rFonts w:ascii="SimSun" w:eastAsia="SimSun" w:hAnsi="SimSun"/>
          <w:color w:val="000000" w:themeColor="text1"/>
          <w:lang w:eastAsia="zh-CN"/>
        </w:rPr>
        <w:t>0</w:t>
      </w:r>
      <w:r>
        <w:rPr>
          <w:rFonts w:ascii="SimSun" w:eastAsia="SimSun" w:hAnsi="SimSun" w:hint="eastAsia"/>
          <w:color w:val="000000" w:themeColor="text1"/>
          <w:lang w:eastAsia="zh-CN"/>
        </w:rPr>
        <w:t>年，神用他了。神对摩西说：“我是自有永有的”。再来看主耶稣怎样介绍自己，“还没有亚伯拉罕就有了我”，</w:t>
      </w:r>
      <w:r>
        <w:rPr>
          <w:rFonts w:ascii="SimSun" w:eastAsia="SimSun" w:hAnsi="SimSun"/>
          <w:color w:val="000000" w:themeColor="text1"/>
          <w:lang w:eastAsia="zh-CN"/>
        </w:rPr>
        <w:t>I am</w:t>
      </w:r>
      <w:r>
        <w:rPr>
          <w:rFonts w:ascii="SimSun" w:eastAsia="SimSun" w:hAnsi="SimSun" w:hint="eastAsia"/>
          <w:color w:val="000000" w:themeColor="text1"/>
          <w:lang w:eastAsia="zh-CN"/>
        </w:rPr>
        <w:t>，意思是我是自有永有的，不受时空的限制，可以在里面也可以在外面，他充满宇宙万有。他太伟大了。来看旧约圣经，以赛亚书5</w:t>
      </w:r>
      <w:r>
        <w:rPr>
          <w:rFonts w:ascii="SimSun" w:eastAsia="SimSun" w:hAnsi="SimSun"/>
          <w:color w:val="000000" w:themeColor="text1"/>
          <w:lang w:eastAsia="zh-CN"/>
        </w:rPr>
        <w:t>7:15</w:t>
      </w:r>
      <w:r>
        <w:rPr>
          <w:rFonts w:ascii="SimSun" w:eastAsia="SimSun" w:hAnsi="SimSun" w:hint="eastAsia"/>
          <w:color w:val="000000" w:themeColor="text1"/>
          <w:lang w:eastAsia="zh-CN"/>
        </w:rPr>
        <w:t>，“那至高至上，永远长存名为圣者的如此说”，他无所不在；诗篇9</w:t>
      </w:r>
      <w:r>
        <w:rPr>
          <w:rFonts w:ascii="SimSun" w:eastAsia="SimSun" w:hAnsi="SimSun"/>
          <w:color w:val="000000" w:themeColor="text1"/>
          <w:lang w:eastAsia="zh-CN"/>
        </w:rPr>
        <w:t>0:1-2</w:t>
      </w:r>
      <w:r>
        <w:rPr>
          <w:rFonts w:ascii="SimSun" w:eastAsia="SimSun" w:hAnsi="SimSun" w:hint="eastAsia"/>
          <w:color w:val="000000" w:themeColor="text1"/>
          <w:lang w:eastAsia="zh-CN"/>
        </w:rPr>
        <w:t>，“诸山未曾生出，地与世界你未曾造成，从亘古到永远，你是神”，与约翰福音8</w:t>
      </w:r>
      <w:r>
        <w:rPr>
          <w:rFonts w:ascii="SimSun" w:eastAsia="SimSun" w:hAnsi="SimSun"/>
          <w:color w:val="000000" w:themeColor="text1"/>
          <w:lang w:eastAsia="zh-CN"/>
        </w:rPr>
        <w:t>:58</w:t>
      </w:r>
      <w:r>
        <w:rPr>
          <w:rFonts w:ascii="SimSun" w:eastAsia="SimSun" w:hAnsi="SimSun" w:hint="eastAsia"/>
          <w:color w:val="000000" w:themeColor="text1"/>
          <w:lang w:eastAsia="zh-CN"/>
        </w:rPr>
        <w:t>节对应来看，还没有亚伯拉罕，还没有诸山，就有主耶稣。</w:t>
      </w:r>
    </w:p>
    <w:p w14:paraId="29023D63" w14:textId="77777777" w:rsidR="0046414E" w:rsidRDefault="0046414E" w:rsidP="00FE57E0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再回到5</w:t>
      </w:r>
      <w:r>
        <w:rPr>
          <w:rFonts w:ascii="SimSun" w:eastAsia="SimSun" w:hAnsi="SimSun"/>
          <w:color w:val="000000" w:themeColor="text1"/>
          <w:lang w:eastAsia="zh-CN"/>
        </w:rPr>
        <w:t>1</w:t>
      </w:r>
      <w:r>
        <w:rPr>
          <w:rFonts w:ascii="SimSun" w:eastAsia="SimSun" w:hAnsi="SimSun" w:hint="eastAsia"/>
          <w:color w:val="000000" w:themeColor="text1"/>
          <w:lang w:eastAsia="zh-CN"/>
        </w:rPr>
        <w:t>节，永远不见死，是两个层面的死，更重要的是属灵层面的死。我们信主耶稣，就永远不死，教会被提了，主耶稣把我们接走，即便肉身死，也会复活。5</w:t>
      </w:r>
      <w:r>
        <w:rPr>
          <w:rFonts w:ascii="SimSun" w:eastAsia="SimSun" w:hAnsi="SimSun"/>
          <w:color w:val="000000" w:themeColor="text1"/>
          <w:lang w:eastAsia="zh-CN"/>
        </w:rPr>
        <w:t>6</w:t>
      </w:r>
      <w:r>
        <w:rPr>
          <w:rFonts w:ascii="SimSun" w:eastAsia="SimSun" w:hAnsi="SimSun" w:hint="eastAsia"/>
          <w:color w:val="000000" w:themeColor="text1"/>
          <w:lang w:eastAsia="zh-CN"/>
        </w:rPr>
        <w:t>节，5</w:t>
      </w:r>
      <w:r>
        <w:rPr>
          <w:rFonts w:ascii="SimSun" w:eastAsia="SimSun" w:hAnsi="SimSun"/>
          <w:color w:val="000000" w:themeColor="text1"/>
          <w:lang w:eastAsia="zh-CN"/>
        </w:rPr>
        <w:t>8</w:t>
      </w:r>
      <w:r>
        <w:rPr>
          <w:rFonts w:ascii="SimSun" w:eastAsia="SimSun" w:hAnsi="SimSun" w:hint="eastAsia"/>
          <w:color w:val="000000" w:themeColor="text1"/>
          <w:lang w:eastAsia="zh-CN"/>
        </w:rPr>
        <w:t>节，主耶稣比亚伯拉罕早，亚伯拉罕离开了，他还在那个地方。他是神，我们如果有一天离开，也会见他。</w:t>
      </w:r>
    </w:p>
    <w:p w14:paraId="55F9CC84" w14:textId="77777777" w:rsidR="0046414E" w:rsidRDefault="0046414E" w:rsidP="00FE57E0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5</w:t>
      </w:r>
      <w:r>
        <w:rPr>
          <w:rFonts w:ascii="SimSun" w:eastAsia="SimSun" w:hAnsi="SimSun"/>
          <w:color w:val="000000" w:themeColor="text1"/>
          <w:lang w:eastAsia="zh-CN"/>
        </w:rPr>
        <w:t>9</w:t>
      </w:r>
      <w:r>
        <w:rPr>
          <w:rFonts w:ascii="SimSun" w:eastAsia="SimSun" w:hAnsi="SimSun" w:hint="eastAsia"/>
          <w:color w:val="000000" w:themeColor="text1"/>
          <w:lang w:eastAsia="zh-CN"/>
        </w:rPr>
        <w:t>节，他们听懂主耶稣的意思，但是他们不相信。主耶稣说自己是神，他们受不了，于是用石头打他。他的死期没有到，没人可以下手的。让我们信耶稣，生命才有力量，和亚伯拉罕一样欢欢喜喜仰望主耶稣再来，我们可以用信心的眼光来看。</w:t>
      </w:r>
    </w:p>
    <w:p w14:paraId="6B27BDB7" w14:textId="77777777" w:rsidR="0046414E" w:rsidRDefault="0046414E" w:rsidP="00FE57E0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 w:hint="eastAsia"/>
          <w:color w:val="000000" w:themeColor="text1"/>
          <w:lang w:eastAsia="zh-CN"/>
        </w:rPr>
      </w:pPr>
    </w:p>
    <w:p w14:paraId="6EA6068B" w14:textId="77777777" w:rsidR="0046414E" w:rsidRPr="00C27776" w:rsidRDefault="0046414E" w:rsidP="00FE57E0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C27776">
        <w:rPr>
          <w:rFonts w:ascii="SimSun" w:eastAsia="SimSun" w:hAnsi="SimSun" w:hint="eastAsia"/>
          <w:b/>
          <w:bCs/>
          <w:color w:val="000000" w:themeColor="text1"/>
          <w:lang w:eastAsia="zh-CN"/>
        </w:rPr>
        <w:t>问题与分享：</w:t>
      </w:r>
    </w:p>
    <w:p w14:paraId="72560671" w14:textId="77777777" w:rsidR="0046414E" w:rsidRDefault="0046414E">
      <w:pPr>
        <w:pStyle w:val="ListBullet"/>
        <w:numPr>
          <w:ilvl w:val="0"/>
          <w:numId w:val="59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创世记1</w:t>
      </w:r>
      <w:r>
        <w:rPr>
          <w:rFonts w:ascii="SimSun" w:eastAsia="SimSun" w:hAnsi="SimSun"/>
          <w:color w:val="000000" w:themeColor="text1"/>
          <w:lang w:eastAsia="zh-CN"/>
        </w:rPr>
        <w:t>8</w:t>
      </w:r>
      <w:r>
        <w:rPr>
          <w:rFonts w:ascii="SimSun" w:eastAsia="SimSun" w:hAnsi="SimSun" w:hint="eastAsia"/>
          <w:color w:val="000000" w:themeColor="text1"/>
          <w:lang w:eastAsia="zh-CN"/>
        </w:rPr>
        <w:t>章，三个人中一个是耶和华，一个是耶稣，另一个是谁？</w:t>
      </w:r>
    </w:p>
    <w:p w14:paraId="6942184E" w14:textId="77777777" w:rsidR="0046414E" w:rsidRDefault="0046414E" w:rsidP="00FE57E0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一个是道成肉身前的主耶稣，另外两个是天使。</w:t>
      </w:r>
    </w:p>
    <w:p w14:paraId="27AB60E6" w14:textId="77777777" w:rsidR="0046414E" w:rsidRDefault="0046414E" w:rsidP="00FE57E0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一个朋友的疑虑，一是关于自由意志和神的约束，既然神给我们自由意志，为什么还要给我们这么多的规定、律法？二是耶稣以死为我们赎罪，他知道自己要复活，这还算牺牲吗？三是既然神是大能的，他只要想，就还可以有其他的儿子，所以牺牲耶稣，感觉也不是不可挽回的损失。</w:t>
      </w:r>
    </w:p>
    <w:p w14:paraId="74B114FE" w14:textId="77777777" w:rsidR="0046414E" w:rsidRDefault="0046414E" w:rsidP="00FE57E0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第一个问题，律法不是来管人的，一是要让我们知道自己有罪。人知道那些律法，但是自己做不到，从而知道自己有罪；二是要把人引到基督面前，让我们认识主耶稣，我们被称义。加拉太书，罗马书7，很多经文讲律法的功用。看到自己的需要，加拉太书3</w:t>
      </w:r>
      <w:r>
        <w:rPr>
          <w:rFonts w:ascii="SimSun" w:eastAsia="SimSun" w:hAnsi="SimSun"/>
          <w:color w:val="000000" w:themeColor="text1"/>
          <w:lang w:eastAsia="zh-CN"/>
        </w:rPr>
        <w:t>:24</w:t>
      </w:r>
      <w:r>
        <w:rPr>
          <w:rFonts w:ascii="SimSun" w:eastAsia="SimSun" w:hAnsi="SimSun" w:hint="eastAsia"/>
          <w:color w:val="000000" w:themeColor="text1"/>
          <w:lang w:eastAsia="zh-CN"/>
        </w:rPr>
        <w:t>-</w:t>
      </w:r>
      <w:r>
        <w:rPr>
          <w:rFonts w:ascii="SimSun" w:eastAsia="SimSun" w:hAnsi="SimSun"/>
          <w:color w:val="000000" w:themeColor="text1"/>
          <w:lang w:eastAsia="zh-CN"/>
        </w:rPr>
        <w:t>25</w:t>
      </w:r>
      <w:r>
        <w:rPr>
          <w:rFonts w:ascii="SimSun" w:eastAsia="SimSun" w:hAnsi="SimSun" w:hint="eastAsia"/>
          <w:color w:val="000000" w:themeColor="text1"/>
          <w:lang w:eastAsia="zh-CN"/>
        </w:rPr>
        <w:t>，“律法是我们训蒙的师傅，（引我们）到基督那里，使我们因信称义”。</w:t>
      </w:r>
    </w:p>
    <w:p w14:paraId="487F5261" w14:textId="77777777" w:rsidR="0046414E" w:rsidRDefault="0046414E" w:rsidP="00FE57E0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第二个问题，耶稣道成肉身是完全的人，腓立比书3，亚当没有堕落之前是完全的人。道成肉身的耶稣有感情，会疼痛。他愿意顺服天父来到地上，活在律法的下面，和你我一样。他活在地上3</w:t>
      </w:r>
      <w:r>
        <w:rPr>
          <w:rFonts w:ascii="SimSun" w:eastAsia="SimSun" w:hAnsi="SimSun"/>
          <w:color w:val="000000" w:themeColor="text1"/>
          <w:lang w:eastAsia="zh-CN"/>
        </w:rPr>
        <w:t>3</w:t>
      </w:r>
      <w:r>
        <w:rPr>
          <w:rFonts w:ascii="SimSun" w:eastAsia="SimSun" w:hAnsi="SimSun" w:hint="eastAsia"/>
          <w:color w:val="000000" w:themeColor="text1"/>
          <w:lang w:eastAsia="zh-CN"/>
        </w:rPr>
        <w:t>年，要被人卖，被人厌弃，被人鞭打，被人钉死，他是完全的人。人犯罪，需要人代替人赎罪。这个人必须是不犯罪的人。希伯来书5：7</w:t>
      </w:r>
      <w:r>
        <w:rPr>
          <w:rFonts w:ascii="SimSun" w:eastAsia="SimSun" w:hAnsi="SimSun"/>
          <w:color w:val="000000" w:themeColor="text1"/>
          <w:lang w:eastAsia="zh-CN"/>
        </w:rPr>
        <w:t>-9</w:t>
      </w:r>
      <w:r>
        <w:rPr>
          <w:rFonts w:ascii="SimSun" w:eastAsia="SimSun" w:hAnsi="SimSun" w:hint="eastAsia"/>
          <w:color w:val="000000" w:themeColor="text1"/>
          <w:lang w:eastAsia="zh-CN"/>
        </w:rPr>
        <w:t>，看主耶稣要走上十字架，他是那么的痛苦。他有挣扎的，他是完全的人。主耶稣走上十字架，为了成就救赎的计划，不是为了让人有亏欠感。主耶稣的牺牲太伟大了，他要承受所有的不公和羞耻，赤身裸体被挂在十字架。想想在客西马尼园祷告时，他流汗不止。不仅是受刑罚，他所担负的罪是摧毁性的，不仅是肉体，还有心灵的痛苦。而且他完全放弃自己的权利。人很多时候不能接受各种情况，是因为我们不愿放下自己的权利。</w:t>
      </w:r>
    </w:p>
    <w:p w14:paraId="578821B0" w14:textId="77777777" w:rsidR="0046414E" w:rsidRDefault="0046414E" w:rsidP="00FE57E0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哥林多前书1</w:t>
      </w:r>
      <w:r>
        <w:rPr>
          <w:rFonts w:ascii="SimSun" w:eastAsia="SimSun" w:hAnsi="SimSun"/>
          <w:color w:val="000000" w:themeColor="text1"/>
          <w:lang w:eastAsia="zh-CN"/>
        </w:rPr>
        <w:t>:18-25</w:t>
      </w:r>
      <w:r>
        <w:rPr>
          <w:rFonts w:ascii="SimSun" w:eastAsia="SimSun" w:hAnsi="SimSun" w:hint="eastAsia"/>
          <w:color w:val="000000" w:themeColor="text1"/>
          <w:lang w:eastAsia="zh-CN"/>
        </w:rPr>
        <w:t>，很多人会问神是无所不能，为什么主耶稣非要死？为了显出神的智慧。</w:t>
      </w:r>
    </w:p>
    <w:p w14:paraId="1C813D99" w14:textId="77777777" w:rsidR="0046414E" w:rsidRDefault="0046414E" w:rsidP="00FE57E0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当时犹太人是献祭赎罪，替罪羔羊，用此来赎罪。主耶稣如何解释神国的道理呢？解释不通。所以主耶稣道成肉身来到地上。为什么要走上十字架呢？因为赎罪需要献祭，所以主耶稣要走上十字架，用自己献祭。</w:t>
      </w:r>
    </w:p>
    <w:p w14:paraId="2524D633" w14:textId="77777777" w:rsidR="0046414E" w:rsidRDefault="0046414E" w:rsidP="00FE57E0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神不需要用牺牲证明他的伟大，神创造一切伟大，他行神迹伟大，他宣告、他预言都是伟大。主耶稣的死就是要成就神的伟大计划，并不是要证明自己伟大。</w:t>
      </w:r>
    </w:p>
    <w:p w14:paraId="113A1E2C" w14:textId="77777777" w:rsidR="0046414E" w:rsidRDefault="0046414E" w:rsidP="00FE57E0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更重要的，是人的罪的问题，神爱罪人，他要把人带回来，与他和好。人如果不认识罪的话，就不理解主耶稣的死。</w:t>
      </w:r>
    </w:p>
    <w:p w14:paraId="7DA447EF" w14:textId="77777777" w:rsidR="0046414E" w:rsidRDefault="0046414E" w:rsidP="00FE57E0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律法不是法律，是神给我们的教导，如果人完全按照律法活着，也是可以活在神的面前的，但没有人做到，所以我们需要主耶稣替我们赎罪。罗马书2，人犯罪，神任凭他们。</w:t>
      </w:r>
    </w:p>
    <w:p w14:paraId="2268A6BE" w14:textId="77777777" w:rsidR="0046414E" w:rsidRDefault="0046414E" w:rsidP="00FE57E0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第三个问题，造天地万物那么伟大，神从那么尊贵降卑为人。要与人和好，就要主耶稣来赎罪。没错，神有很多方法，但是他就是没有用，就用了这个方法。主耶稣来，是要我们认识神的属性，神是爱、是圣洁、是公义，不是来认识他的伟大。</w:t>
      </w:r>
    </w:p>
    <w:p w14:paraId="23D197E0" w14:textId="77777777" w:rsidR="0046414E" w:rsidRDefault="0046414E" w:rsidP="00FE57E0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罪要流血来赎罪，而且是他亲自来，不是派其他人来，更显出我们的圣洁、神的公义，和这种方式的唯一性。</w:t>
      </w:r>
    </w:p>
    <w:p w14:paraId="3ABC1F7A" w14:textId="77777777" w:rsidR="0046414E" w:rsidRDefault="0046414E" w:rsidP="00FE57E0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从神的大能爱他，是从客观的角度来认识；从主观出来的对神的爱，需要先认识自己，认识自己是罪人。要真正看到自己的情况，很不容易。越看到自己里面的情况，才越有发自内心的对神的感激。有病的人才会找医生。主耶稣说我来是为罪人来。罗马书5</w:t>
      </w:r>
      <w:r>
        <w:rPr>
          <w:rFonts w:ascii="SimSun" w:eastAsia="SimSun" w:hAnsi="SimSun"/>
          <w:color w:val="000000" w:themeColor="text1"/>
          <w:lang w:eastAsia="zh-CN"/>
        </w:rPr>
        <w:t>:6-8</w:t>
      </w:r>
      <w:r>
        <w:rPr>
          <w:rFonts w:ascii="SimSun" w:eastAsia="SimSun" w:hAnsi="SimSun" w:hint="eastAsia"/>
          <w:color w:val="000000" w:themeColor="text1"/>
          <w:lang w:eastAsia="zh-CN"/>
        </w:rPr>
        <w:t>，为罪人死。爱，希腊文有四个层面，神的爱是最高等次的，是连自己都牺牲掉的爱。所以神牺牲的伟大不仅是牺牲本身，更是因为他是为罪人牺牲，我们把自己归为罪人，才能感受到神牺牲的伟大。而且神与我们的联系不是那一次就结束了，而是不断地。参见希伯来书7</w:t>
      </w:r>
      <w:r>
        <w:rPr>
          <w:rFonts w:ascii="SimSun" w:eastAsia="SimSun" w:hAnsi="SimSun"/>
          <w:color w:val="000000" w:themeColor="text1"/>
          <w:lang w:eastAsia="zh-CN"/>
        </w:rPr>
        <w:t>:25</w:t>
      </w:r>
      <w:r>
        <w:rPr>
          <w:rFonts w:ascii="SimSun" w:eastAsia="SimSun" w:hAnsi="SimSun" w:hint="eastAsia"/>
          <w:color w:val="000000" w:themeColor="text1"/>
          <w:lang w:eastAsia="zh-CN"/>
        </w:rPr>
        <w:t>，拯救我们到底，他永远活在神的右边，替我们祈求。他没有停止。</w:t>
      </w:r>
    </w:p>
    <w:p w14:paraId="7B163B4A" w14:textId="4D084C77" w:rsidR="0046414E" w:rsidRDefault="0046414E" w:rsidP="000F0D46">
      <w:pPr>
        <w:pStyle w:val="ListBullet"/>
        <w:numPr>
          <w:ilvl w:val="0"/>
          <w:numId w:val="0"/>
        </w:numPr>
        <w:spacing w:afterLines="50"/>
        <w:ind w:left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526A5183" w14:textId="505FB464" w:rsidR="000F0D46" w:rsidRDefault="000F0D46" w:rsidP="000F0D46">
      <w:pPr>
        <w:pStyle w:val="ListBullet"/>
        <w:numPr>
          <w:ilvl w:val="0"/>
          <w:numId w:val="0"/>
        </w:numPr>
        <w:spacing w:afterLines="50"/>
        <w:ind w:left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02983048" w14:textId="12AFB2AE" w:rsidR="000F0D46" w:rsidRDefault="000F0D46" w:rsidP="000F0D46">
      <w:pPr>
        <w:pStyle w:val="ListBullet"/>
        <w:numPr>
          <w:ilvl w:val="0"/>
          <w:numId w:val="0"/>
        </w:numPr>
        <w:spacing w:afterLines="50"/>
        <w:ind w:left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79668464" w14:textId="41B03450" w:rsidR="000F0D46" w:rsidRDefault="000F0D46" w:rsidP="000F0D46">
      <w:pPr>
        <w:pStyle w:val="ListBullet"/>
        <w:numPr>
          <w:ilvl w:val="0"/>
          <w:numId w:val="0"/>
        </w:numPr>
        <w:spacing w:afterLines="50"/>
        <w:ind w:left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19BD0640" w14:textId="77777777" w:rsidR="000F0D46" w:rsidRDefault="000F0D46" w:rsidP="000F0D46">
      <w:pPr>
        <w:pStyle w:val="ListBullet"/>
        <w:numPr>
          <w:ilvl w:val="0"/>
          <w:numId w:val="0"/>
        </w:numPr>
        <w:spacing w:afterLines="50"/>
        <w:ind w:left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1EED83D7" w14:textId="77777777" w:rsidR="0046414E" w:rsidRPr="000F0D46" w:rsidRDefault="0046414E" w:rsidP="000F0D46">
      <w:pPr>
        <w:pStyle w:val="Heading1"/>
        <w:rPr>
          <w:lang w:eastAsia="zh-CN"/>
        </w:rPr>
      </w:pPr>
      <w:bookmarkStart w:id="90" w:name="_Toc180846470"/>
      <w:bookmarkStart w:id="91" w:name="_Toc180860602"/>
      <w:r w:rsidRPr="000F0D46">
        <w:rPr>
          <w:rFonts w:hint="eastAsia"/>
          <w:lang w:eastAsia="zh-CN"/>
        </w:rPr>
        <w:lastRenderedPageBreak/>
        <w:t>基督的生平与教导（六十三）</w:t>
      </w:r>
      <w:r w:rsidRPr="000F0D46">
        <w:rPr>
          <w:rFonts w:hint="eastAsia"/>
          <w:lang w:eastAsia="zh-CN"/>
        </w:rPr>
        <w:t>:</w:t>
      </w:r>
      <w:r w:rsidRPr="000F0D46">
        <w:rPr>
          <w:lang w:eastAsia="zh-CN"/>
        </w:rPr>
        <w:t xml:space="preserve"> </w:t>
      </w:r>
      <w:r w:rsidRPr="000F0D46">
        <w:rPr>
          <w:rFonts w:hint="eastAsia"/>
          <w:lang w:eastAsia="zh-CN"/>
        </w:rPr>
        <w:t>你也是瞎眼的</w:t>
      </w:r>
      <w:bookmarkEnd w:id="90"/>
      <w:bookmarkEnd w:id="91"/>
    </w:p>
    <w:p w14:paraId="18E78F9F" w14:textId="77777777" w:rsidR="0046414E" w:rsidRPr="002C6ECD" w:rsidRDefault="0046414E" w:rsidP="00046FA4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时间2</w:t>
      </w:r>
      <w:r w:rsidRPr="002C6ECD">
        <w:rPr>
          <w:rFonts w:ascii="SimSun" w:eastAsia="SimSun" w:hAnsi="SimSun"/>
          <w:color w:val="000000" w:themeColor="text1"/>
          <w:lang w:eastAsia="zh-CN"/>
        </w:rPr>
        <w:t>02</w:t>
      </w:r>
      <w:r>
        <w:rPr>
          <w:rFonts w:ascii="SimSun" w:eastAsia="SimSun" w:hAnsi="SimSun"/>
          <w:color w:val="000000" w:themeColor="text1"/>
          <w:lang w:eastAsia="zh-CN"/>
        </w:rPr>
        <w:t>4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年</w:t>
      </w:r>
      <w:r>
        <w:rPr>
          <w:rFonts w:ascii="SimSun" w:eastAsia="SimSun" w:hAnsi="SimSun"/>
          <w:color w:val="000000" w:themeColor="text1"/>
          <w:lang w:eastAsia="zh-CN"/>
        </w:rPr>
        <w:t>4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月</w:t>
      </w:r>
      <w:r>
        <w:rPr>
          <w:rFonts w:ascii="SimSun" w:eastAsia="SimSun" w:hAnsi="SimSun"/>
          <w:color w:val="000000" w:themeColor="text1"/>
          <w:lang w:eastAsia="zh-CN"/>
        </w:rPr>
        <w:t>20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日</w:t>
      </w:r>
    </w:p>
    <w:p w14:paraId="067D894D" w14:textId="77777777" w:rsidR="0046414E" w:rsidRPr="0040303A" w:rsidRDefault="0046414E" w:rsidP="00046FA4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相关经文：</w:t>
      </w:r>
      <w:r w:rsidRPr="0040303A">
        <w:rPr>
          <w:rFonts w:ascii="SimSun" w:eastAsia="SimSun" w:hAnsi="SimSun" w:hint="eastAsia"/>
          <w:color w:val="000000" w:themeColor="text1"/>
          <w:lang w:eastAsia="zh-CN"/>
        </w:rPr>
        <w:t>约翰福音</w:t>
      </w:r>
      <w:r w:rsidRPr="0040303A">
        <w:rPr>
          <w:rFonts w:ascii="SimSun" w:eastAsia="SimSun" w:hAnsi="SimSun"/>
          <w:color w:val="000000" w:themeColor="text1"/>
          <w:lang w:eastAsia="zh-CN"/>
        </w:rPr>
        <w:t xml:space="preserve">9:1-41 </w:t>
      </w:r>
    </w:p>
    <w:p w14:paraId="19090DD7" w14:textId="77777777" w:rsidR="0046414E" w:rsidRPr="002971FA" w:rsidRDefault="0046414E" w:rsidP="00046FA4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2971FA">
        <w:rPr>
          <w:rFonts w:ascii="SimSun" w:eastAsia="SimSun" w:hAnsi="SimSun" w:hint="eastAsia"/>
          <w:b/>
          <w:bCs/>
          <w:color w:val="000000" w:themeColor="text1"/>
          <w:lang w:eastAsia="zh-CN"/>
        </w:rPr>
        <w:t>一．约翰福音</w:t>
      </w:r>
      <w:r w:rsidRPr="002971FA">
        <w:rPr>
          <w:rFonts w:ascii="SimSun" w:eastAsia="SimSun" w:hAnsi="SimSun"/>
          <w:b/>
          <w:bCs/>
          <w:color w:val="000000" w:themeColor="text1"/>
          <w:lang w:eastAsia="zh-CN"/>
        </w:rPr>
        <w:t>9:1</w:t>
      </w:r>
      <w:r w:rsidRPr="002971FA">
        <w:rPr>
          <w:rFonts w:ascii="SimSun" w:eastAsia="SimSun" w:hAnsi="SimSun" w:hint="eastAsia"/>
          <w:b/>
          <w:bCs/>
          <w:color w:val="000000" w:themeColor="text1"/>
          <w:lang w:eastAsia="zh-CN"/>
        </w:rPr>
        <w:t>，这男人的状况和主耶稣的怜悯</w:t>
      </w:r>
    </w:p>
    <w:p w14:paraId="0B64B3CC" w14:textId="77777777" w:rsidR="0046414E" w:rsidRDefault="0046414E" w:rsidP="00046FA4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此时刚刚过了住棚节。这一章一直在强调“生来瞎眼的”，不要停留在物质层面，到底主耶稣要让我们知道什么？自从亚当、夏娃堕落以后，人类都是生来就是瞎眼的。瞎眼的，一是肉体层面，二是属灵层面。有些人对很多看不见的事情不了解，因为属灵生命是死的，和神是隔绝的。哥林多后书4</w:t>
      </w:r>
      <w:r>
        <w:rPr>
          <w:rFonts w:ascii="SimSun" w:eastAsia="SimSun" w:hAnsi="SimSun"/>
          <w:color w:val="000000" w:themeColor="text1"/>
          <w:lang w:eastAsia="zh-CN"/>
        </w:rPr>
        <w:t>:3-4</w:t>
      </w:r>
      <w:r>
        <w:rPr>
          <w:rFonts w:ascii="SimSun" w:eastAsia="SimSun" w:hAnsi="SimSun" w:hint="eastAsia"/>
          <w:color w:val="000000" w:themeColor="text1"/>
          <w:lang w:eastAsia="zh-CN"/>
        </w:rPr>
        <w:t>，“此等不信之人被这世界的神弄瞎了心眼，不叫基督荣耀福音的光照着他们。基督本是神的像”；约翰一书2</w:t>
      </w:r>
      <w:r>
        <w:rPr>
          <w:rFonts w:ascii="SimSun" w:eastAsia="SimSun" w:hAnsi="SimSun"/>
          <w:color w:val="000000" w:themeColor="text1"/>
          <w:lang w:eastAsia="zh-CN"/>
        </w:rPr>
        <w:t>:11</w:t>
      </w:r>
      <w:r>
        <w:rPr>
          <w:rFonts w:ascii="SimSun" w:eastAsia="SimSun" w:hAnsi="SimSun" w:hint="eastAsia"/>
          <w:color w:val="000000" w:themeColor="text1"/>
          <w:lang w:eastAsia="zh-CN"/>
        </w:rPr>
        <w:t>，“因为黑暗叫他眼睛瞎了”。如果没有光的话，我们不知道自己走向哪里，魔鬼蒙蔽了人的眼睛。</w:t>
      </w:r>
    </w:p>
    <w:p w14:paraId="31523F8C" w14:textId="77777777" w:rsidR="0046414E" w:rsidRDefault="0046414E" w:rsidP="00046FA4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主耶稣知道人都是生来瞎眼的，这一节他“看见”，让我们看到他的怜悯。马太福音8：1</w:t>
      </w:r>
      <w:r>
        <w:rPr>
          <w:rFonts w:ascii="SimSun" w:eastAsia="SimSun" w:hAnsi="SimSun"/>
          <w:color w:val="000000" w:themeColor="text1"/>
          <w:lang w:eastAsia="zh-CN"/>
        </w:rPr>
        <w:t>4-17</w:t>
      </w:r>
      <w:r>
        <w:rPr>
          <w:rFonts w:ascii="SimSun" w:eastAsia="SimSun" w:hAnsi="SimSun" w:hint="eastAsia"/>
          <w:color w:val="000000" w:themeColor="text1"/>
          <w:lang w:eastAsia="zh-CN"/>
        </w:rPr>
        <w:t>，他“看见”彼得的岳母害热病躺着，“他代替我们的软弱，担当我们的疾病”；马太福音</w:t>
      </w:r>
      <w:r>
        <w:rPr>
          <w:rFonts w:ascii="SimSun" w:eastAsia="SimSun" w:hAnsi="SimSun"/>
          <w:color w:val="000000" w:themeColor="text1"/>
          <w:lang w:eastAsia="zh-CN"/>
        </w:rPr>
        <w:t>9:2</w:t>
      </w:r>
      <w:r>
        <w:rPr>
          <w:rFonts w:ascii="SimSun" w:eastAsia="SimSun" w:hAnsi="SimSun" w:hint="eastAsia"/>
          <w:color w:val="000000" w:themeColor="text1"/>
          <w:lang w:eastAsia="zh-CN"/>
        </w:rPr>
        <w:t>，耶稣“见”他们的信心；2</w:t>
      </w:r>
      <w:r>
        <w:rPr>
          <w:rFonts w:ascii="SimSun" w:eastAsia="SimSun" w:hAnsi="SimSun"/>
          <w:color w:val="000000" w:themeColor="text1"/>
          <w:lang w:eastAsia="zh-CN"/>
        </w:rPr>
        <w:t>2</w:t>
      </w:r>
      <w:r>
        <w:rPr>
          <w:rFonts w:ascii="SimSun" w:eastAsia="SimSun" w:hAnsi="SimSun" w:hint="eastAsia"/>
          <w:color w:val="000000" w:themeColor="text1"/>
          <w:lang w:eastAsia="zh-CN"/>
        </w:rPr>
        <w:t>节，耶稣转过来，“看见”她；3</w:t>
      </w:r>
      <w:r>
        <w:rPr>
          <w:rFonts w:ascii="SimSun" w:eastAsia="SimSun" w:hAnsi="SimSun"/>
          <w:color w:val="000000" w:themeColor="text1"/>
          <w:lang w:eastAsia="zh-CN"/>
        </w:rPr>
        <w:t>6</w:t>
      </w:r>
      <w:r>
        <w:rPr>
          <w:rFonts w:ascii="SimSun" w:eastAsia="SimSun" w:hAnsi="SimSun" w:hint="eastAsia"/>
          <w:color w:val="000000" w:themeColor="text1"/>
          <w:lang w:eastAsia="zh-CN"/>
        </w:rPr>
        <w:t>节，他“看见”许多的人，就怜悯他们。主耶稣看见，只要我们认识自己，意识到自己生来是瞎眼的。</w:t>
      </w:r>
    </w:p>
    <w:p w14:paraId="3B5CBEAB" w14:textId="77777777" w:rsidR="0046414E" w:rsidRPr="00C60270" w:rsidRDefault="0046414E" w:rsidP="00046FA4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从约翰福音9</w:t>
      </w:r>
      <w:r>
        <w:rPr>
          <w:rFonts w:ascii="SimSun" w:eastAsia="SimSun" w:hAnsi="SimSun"/>
          <w:color w:val="000000" w:themeColor="text1"/>
          <w:lang w:eastAsia="zh-CN"/>
        </w:rPr>
        <w:t>:8</w:t>
      </w:r>
      <w:r>
        <w:rPr>
          <w:rFonts w:ascii="SimSun" w:eastAsia="SimSun" w:hAnsi="SimSun" w:hint="eastAsia"/>
          <w:color w:val="000000" w:themeColor="text1"/>
          <w:lang w:eastAsia="zh-CN"/>
        </w:rPr>
        <w:t>可知，他不仅生来瞎眼，而且是讨饭的，说明我们不仅需要光，还需要粮。主耶稣是世界的光，生命的粮。</w:t>
      </w:r>
    </w:p>
    <w:p w14:paraId="700B73AB" w14:textId="77777777" w:rsidR="0046414E" w:rsidRPr="002971FA" w:rsidRDefault="0046414E" w:rsidP="00046FA4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2971FA">
        <w:rPr>
          <w:rFonts w:ascii="SimSun" w:eastAsia="SimSun" w:hAnsi="SimSun" w:hint="eastAsia"/>
          <w:b/>
          <w:bCs/>
          <w:color w:val="000000" w:themeColor="text1"/>
          <w:lang w:eastAsia="zh-CN"/>
        </w:rPr>
        <w:t>二．约翰福音</w:t>
      </w:r>
      <w:r w:rsidRPr="002971FA">
        <w:rPr>
          <w:rFonts w:ascii="SimSun" w:eastAsia="SimSun" w:hAnsi="SimSun"/>
          <w:b/>
          <w:bCs/>
          <w:color w:val="000000" w:themeColor="text1"/>
          <w:lang w:eastAsia="zh-CN"/>
        </w:rPr>
        <w:t>9:2-3</w:t>
      </w:r>
      <w:r w:rsidRPr="002971FA">
        <w:rPr>
          <w:rFonts w:ascii="SimSun" w:eastAsia="SimSun" w:hAnsi="SimSun" w:hint="eastAsia"/>
          <w:b/>
          <w:bCs/>
          <w:color w:val="000000" w:themeColor="text1"/>
          <w:lang w:eastAsia="zh-CN"/>
        </w:rPr>
        <w:t>，导致他病情的原因</w:t>
      </w:r>
    </w:p>
    <w:p w14:paraId="02616741" w14:textId="77777777" w:rsidR="0046414E" w:rsidRDefault="0046414E" w:rsidP="00046FA4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2节，又强调这人是生来瞎眼的。这节反映了犹太人拉比当时的神学观——看见一个人生病，是因为他犯罪。今天很多教会也有这样的观念。</w:t>
      </w:r>
    </w:p>
    <w:p w14:paraId="6DC2CD1A" w14:textId="77777777" w:rsidR="0046414E" w:rsidRDefault="0046414E" w:rsidP="00046FA4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3节，主耶稣的回答是标准答案。今天人的病和面对的灾难，这一切都是从罪来的，自从亚当夏娃犯罪，地被咒诅了。但一个人生病，不一定是他或者他父母犯罪。不过，有些病是从罪来的，圣经有记载。哥林多</w:t>
      </w: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前书1</w:t>
      </w:r>
      <w:r>
        <w:rPr>
          <w:rFonts w:ascii="SimSun" w:eastAsia="SimSun" w:hAnsi="SimSun"/>
          <w:color w:val="000000" w:themeColor="text1"/>
          <w:lang w:eastAsia="zh-CN"/>
        </w:rPr>
        <w:t>1:29-30</w:t>
      </w:r>
      <w:r>
        <w:rPr>
          <w:rFonts w:ascii="SimSun" w:eastAsia="SimSun" w:hAnsi="SimSun" w:hint="eastAsia"/>
          <w:color w:val="000000" w:themeColor="text1"/>
          <w:lang w:eastAsia="zh-CN"/>
        </w:rPr>
        <w:t>，讲到掰饼的事情，“因为人吃喝，若不分辩是（主的）身体，就是吃喝自己的罪了。因此，在你们中间有好些软弱的与患病的，死的也不少”；约翰一书5</w:t>
      </w:r>
      <w:r>
        <w:rPr>
          <w:rFonts w:ascii="SimSun" w:eastAsia="SimSun" w:hAnsi="SimSun"/>
          <w:color w:val="000000" w:themeColor="text1"/>
          <w:lang w:eastAsia="zh-CN"/>
        </w:rPr>
        <w:t>:16</w:t>
      </w:r>
      <w:r>
        <w:rPr>
          <w:rFonts w:ascii="SimSun" w:eastAsia="SimSun" w:hAnsi="SimSun" w:hint="eastAsia"/>
          <w:color w:val="000000" w:themeColor="text1"/>
          <w:lang w:eastAsia="zh-CN"/>
        </w:rPr>
        <w:t>，“人若看见弟兄犯了不至于死的罪，就当为他祈求，（神）必将生命赐给他；有至于死的罪，我不说当为这罪祈求”。主耶稣医好很多病人，最后说你以后不要再犯罪。所以我们需要分辨不同情况。</w:t>
      </w:r>
    </w:p>
    <w:p w14:paraId="654349E5" w14:textId="77777777" w:rsidR="0046414E" w:rsidRPr="0040303A" w:rsidRDefault="0046414E" w:rsidP="00046FA4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参见出埃及记4</w:t>
      </w:r>
      <w:r>
        <w:rPr>
          <w:rFonts w:ascii="SimSun" w:eastAsia="SimSun" w:hAnsi="SimSun"/>
          <w:color w:val="000000" w:themeColor="text1"/>
          <w:lang w:eastAsia="zh-CN"/>
        </w:rPr>
        <w:t>:10-11</w:t>
      </w:r>
      <w:r>
        <w:rPr>
          <w:rFonts w:ascii="SimSun" w:eastAsia="SimSun" w:hAnsi="SimSun" w:hint="eastAsia"/>
          <w:color w:val="000000" w:themeColor="text1"/>
          <w:lang w:eastAsia="zh-CN"/>
        </w:rPr>
        <w:t>，“谁造人的口呢？谁使人口哑、耳聋、目明、眼瞎呢？岂不是我耶和华吗？”再回到这第3节，是要显出神的作为来。</w:t>
      </w:r>
    </w:p>
    <w:p w14:paraId="6176B2E0" w14:textId="77777777" w:rsidR="0046414E" w:rsidRPr="002971FA" w:rsidRDefault="0046414E" w:rsidP="00046FA4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2971FA">
        <w:rPr>
          <w:rFonts w:ascii="SimSun" w:eastAsia="SimSun" w:hAnsi="SimSun" w:hint="eastAsia"/>
          <w:b/>
          <w:bCs/>
          <w:color w:val="000000" w:themeColor="text1"/>
          <w:lang w:eastAsia="zh-CN"/>
        </w:rPr>
        <w:t>三．约翰福音</w:t>
      </w:r>
      <w:r w:rsidRPr="002971FA">
        <w:rPr>
          <w:rFonts w:ascii="SimSun" w:eastAsia="SimSun" w:hAnsi="SimSun"/>
          <w:b/>
          <w:bCs/>
          <w:color w:val="000000" w:themeColor="text1"/>
          <w:lang w:eastAsia="zh-CN"/>
        </w:rPr>
        <w:t>9:4-5</w:t>
      </w:r>
      <w:r w:rsidRPr="002971FA">
        <w:rPr>
          <w:rFonts w:ascii="SimSun" w:eastAsia="SimSun" w:hAnsi="SimSun" w:hint="eastAsia"/>
          <w:b/>
          <w:bCs/>
          <w:color w:val="000000" w:themeColor="text1"/>
          <w:lang w:eastAsia="zh-CN"/>
        </w:rPr>
        <w:t>，主耶稣形容他自己对神的委身和使命</w:t>
      </w:r>
    </w:p>
    <w:p w14:paraId="21B92FAA" w14:textId="77777777" w:rsidR="0046414E" w:rsidRDefault="0046414E" w:rsidP="00046FA4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“趁着白日”，指主耶稣在地上事工的时间段。“我们”原义是“我”，指主耶稣。神给主耶稣有时间表，主耶稣在地上要医病赶鬼；“黑夜将到”，指他要离开的。</w:t>
      </w:r>
    </w:p>
    <w:p w14:paraId="58666300" w14:textId="77777777" w:rsidR="0046414E" w:rsidRDefault="0046414E" w:rsidP="00046FA4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这一段有两个信息，主耶稣来是有时间表的，是父差他来，要证明他是弥赛亚；主耶稣在地上的时间是有限制的，不是永远在地上的；二是他是生命的粮，世界的光。光指向生命，黑夜指向死亡。约翰福音1</w:t>
      </w:r>
      <w:r>
        <w:rPr>
          <w:rFonts w:ascii="SimSun" w:eastAsia="SimSun" w:hAnsi="SimSun"/>
          <w:color w:val="000000" w:themeColor="text1"/>
          <w:lang w:eastAsia="zh-CN"/>
        </w:rPr>
        <w:t>:4-9</w:t>
      </w:r>
      <w:r>
        <w:rPr>
          <w:rFonts w:ascii="SimSun" w:eastAsia="SimSun" w:hAnsi="SimSun" w:hint="eastAsia"/>
          <w:color w:val="000000" w:themeColor="text1"/>
          <w:lang w:eastAsia="zh-CN"/>
        </w:rPr>
        <w:t>，“这生命在他里头，这生命就是人的光”；约翰福音1</w:t>
      </w:r>
      <w:r>
        <w:rPr>
          <w:rFonts w:ascii="SimSun" w:eastAsia="SimSun" w:hAnsi="SimSun"/>
          <w:color w:val="000000" w:themeColor="text1"/>
          <w:lang w:eastAsia="zh-CN"/>
        </w:rPr>
        <w:t>2:35-36</w:t>
      </w:r>
      <w:r>
        <w:rPr>
          <w:rFonts w:ascii="SimSun" w:eastAsia="SimSun" w:hAnsi="SimSun" w:hint="eastAsia"/>
          <w:color w:val="000000" w:themeColor="text1"/>
          <w:lang w:eastAsia="zh-CN"/>
        </w:rPr>
        <w:t>，“光在你们中间还有不多的时候，应当趁着有光行走，免得黑暗临到你们；那在黑暗里行走的，不知道往何处去”。</w:t>
      </w:r>
    </w:p>
    <w:p w14:paraId="6AF0D376" w14:textId="77777777" w:rsidR="0046414E" w:rsidRPr="00EB2CB8" w:rsidRDefault="0046414E" w:rsidP="00046FA4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今天地上那么多灾难，但人还以为在地上还有很多时间。</w:t>
      </w:r>
    </w:p>
    <w:p w14:paraId="33ED3541" w14:textId="77777777" w:rsidR="0046414E" w:rsidRPr="00E34B24" w:rsidRDefault="0046414E" w:rsidP="00046FA4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E34B24">
        <w:rPr>
          <w:rFonts w:ascii="SimSun" w:eastAsia="SimSun" w:hAnsi="SimSun" w:hint="eastAsia"/>
          <w:b/>
          <w:bCs/>
          <w:color w:val="000000" w:themeColor="text1"/>
          <w:lang w:eastAsia="zh-CN"/>
        </w:rPr>
        <w:t>四．约翰福音</w:t>
      </w:r>
      <w:r w:rsidRPr="00E34B24">
        <w:rPr>
          <w:rFonts w:ascii="SimSun" w:eastAsia="SimSun" w:hAnsi="SimSun"/>
          <w:b/>
          <w:bCs/>
          <w:color w:val="000000" w:themeColor="text1"/>
          <w:lang w:eastAsia="zh-CN"/>
        </w:rPr>
        <w:t>9:6-7,14</w:t>
      </w:r>
      <w:r w:rsidRPr="00E34B24">
        <w:rPr>
          <w:rFonts w:ascii="SimSun" w:eastAsia="SimSun" w:hAnsi="SimSun" w:hint="eastAsia"/>
          <w:b/>
          <w:bCs/>
          <w:color w:val="000000" w:themeColor="text1"/>
          <w:lang w:eastAsia="zh-CN"/>
        </w:rPr>
        <w:t>，主耶稣选择这特别的日子和方式，为什么？</w:t>
      </w:r>
    </w:p>
    <w:p w14:paraId="2E20BAEF" w14:textId="77777777" w:rsidR="0046414E" w:rsidRPr="00E34B24" w:rsidRDefault="0046414E" w:rsidP="00046FA4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1</w:t>
      </w:r>
      <w:r>
        <w:rPr>
          <w:rFonts w:ascii="SimSun" w:eastAsia="SimSun" w:hAnsi="SimSun"/>
          <w:b/>
          <w:bCs/>
          <w:color w:val="000000" w:themeColor="text1"/>
          <w:lang w:eastAsia="zh-CN"/>
        </w:rPr>
        <w:t>.</w:t>
      </w:r>
      <w:r w:rsidRPr="00E34B24">
        <w:rPr>
          <w:rFonts w:ascii="SimSun" w:eastAsia="SimSun" w:hAnsi="SimSun" w:hint="eastAsia"/>
          <w:b/>
          <w:bCs/>
          <w:color w:val="000000" w:themeColor="text1"/>
          <w:lang w:eastAsia="zh-CN"/>
        </w:rPr>
        <w:t>为什么在安息日？</w:t>
      </w:r>
    </w:p>
    <w:p w14:paraId="38B01EC5" w14:textId="77777777" w:rsidR="0046414E" w:rsidRDefault="0046414E" w:rsidP="00046FA4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6节，很多人在看，但瞎眼的人看不到，主耶稣为了让他有感觉，用唾沫和泥。主耶稣行神迹的时候，很多时候选在安息日，因为许多人对安息日有误解的。今天以色列也是一样的。如果安息日，外邦人在开店，犹太人会在店门口唱歌责备，要他关店。根据拉比的教导、浓厚的犹太传统，安息日不能用泥和唾沫搅在一起，这个算做工。主耶稣这样做，是要证明他是安息日的主人，他来决定安息日可以做什么，不可以做什么。</w:t>
      </w:r>
    </w:p>
    <w:p w14:paraId="57992B08" w14:textId="77777777" w:rsidR="0046414E" w:rsidRPr="00423D05" w:rsidRDefault="0046414E" w:rsidP="00046FA4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lastRenderedPageBreak/>
        <w:t>2</w:t>
      </w:r>
      <w:r>
        <w:rPr>
          <w:rFonts w:ascii="SimSun" w:eastAsia="SimSun" w:hAnsi="SimSun"/>
          <w:b/>
          <w:bCs/>
          <w:color w:val="000000" w:themeColor="text1"/>
          <w:lang w:eastAsia="zh-CN"/>
        </w:rPr>
        <w:t>.</w:t>
      </w:r>
      <w:r w:rsidRPr="00423D05">
        <w:rPr>
          <w:rFonts w:ascii="SimSun" w:eastAsia="SimSun" w:hAnsi="SimSun" w:hint="eastAsia"/>
          <w:b/>
          <w:bCs/>
          <w:color w:val="000000" w:themeColor="text1"/>
          <w:lang w:eastAsia="zh-CN"/>
        </w:rPr>
        <w:t>为什么去西罗亚池？</w:t>
      </w:r>
    </w:p>
    <w:p w14:paraId="2A14A5FA" w14:textId="77777777" w:rsidR="0046414E" w:rsidRDefault="0046414E" w:rsidP="00046FA4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7节，当时主耶稣在圣殿山，从圣殿山走到西罗亚池很远的，至少走2</w:t>
      </w:r>
      <w:r>
        <w:rPr>
          <w:rFonts w:ascii="SimSun" w:eastAsia="SimSun" w:hAnsi="SimSun"/>
          <w:color w:val="000000" w:themeColor="text1"/>
          <w:lang w:eastAsia="zh-CN"/>
        </w:rPr>
        <w:t>0</w:t>
      </w:r>
      <w:r>
        <w:rPr>
          <w:rFonts w:ascii="SimSun" w:eastAsia="SimSun" w:hAnsi="SimSun" w:hint="eastAsia"/>
          <w:color w:val="000000" w:themeColor="text1"/>
          <w:lang w:eastAsia="zh-CN"/>
        </w:rPr>
        <w:t>分钟到半小时。西罗亚池在圣殿山的最南边，而毕士大池在北边，很近，五分钟。西罗亚池，和住棚节有关。在七天里的每一天，祭司都要从圣殿走下来，到西罗亚池取水，倒在圣殿旁的池子里。约翰福音7</w:t>
      </w:r>
      <w:r>
        <w:rPr>
          <w:rFonts w:ascii="SimSun" w:eastAsia="SimSun" w:hAnsi="SimSun"/>
          <w:color w:val="000000" w:themeColor="text1"/>
          <w:lang w:eastAsia="zh-CN"/>
        </w:rPr>
        <w:t>:37</w:t>
      </w:r>
      <w:r>
        <w:rPr>
          <w:rFonts w:ascii="SimSun" w:eastAsia="SimSun" w:hAnsi="SimSun" w:hint="eastAsia"/>
          <w:color w:val="000000" w:themeColor="text1"/>
          <w:lang w:eastAsia="zh-CN"/>
        </w:rPr>
        <w:t>，这个水指向活水，只有主耶稣能给这活水，他给撒马利亚妇人活水。3</w:t>
      </w:r>
      <w:r>
        <w:rPr>
          <w:rFonts w:ascii="SimSun" w:eastAsia="SimSun" w:hAnsi="SimSun"/>
          <w:color w:val="000000" w:themeColor="text1"/>
          <w:lang w:eastAsia="zh-CN"/>
        </w:rPr>
        <w:t>9</w:t>
      </w:r>
      <w:r>
        <w:rPr>
          <w:rFonts w:ascii="SimSun" w:eastAsia="SimSun" w:hAnsi="SimSun" w:hint="eastAsia"/>
          <w:color w:val="000000" w:themeColor="text1"/>
          <w:lang w:eastAsia="zh-CN"/>
        </w:rPr>
        <w:t>节，活水指向圣灵。住棚节是为了纪念犹太人在旷野搭棚4</w:t>
      </w:r>
      <w:r>
        <w:rPr>
          <w:rFonts w:ascii="SimSun" w:eastAsia="SimSun" w:hAnsi="SimSun"/>
          <w:color w:val="000000" w:themeColor="text1"/>
          <w:lang w:eastAsia="zh-CN"/>
        </w:rPr>
        <w:t>0</w:t>
      </w:r>
      <w:r>
        <w:rPr>
          <w:rFonts w:ascii="SimSun" w:eastAsia="SimSun" w:hAnsi="SimSun" w:hint="eastAsia"/>
          <w:color w:val="000000" w:themeColor="text1"/>
          <w:lang w:eastAsia="zh-CN"/>
        </w:rPr>
        <w:t>年，旷野中的水从哪里来？磐石。磐石指向主耶稣。</w:t>
      </w:r>
    </w:p>
    <w:p w14:paraId="75303A04" w14:textId="77777777" w:rsidR="0046414E" w:rsidRPr="0040303A" w:rsidRDefault="0046414E" w:rsidP="00046FA4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相信有很多人跟着这瞎眼的人，可能越走人越多，跟着他去西罗亚池，用水一洗，他就看见了！</w:t>
      </w:r>
    </w:p>
    <w:p w14:paraId="562E8F42" w14:textId="77777777" w:rsidR="0046414E" w:rsidRPr="00E34B24" w:rsidRDefault="0046414E" w:rsidP="00046FA4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E34B24">
        <w:rPr>
          <w:rFonts w:ascii="SimSun" w:eastAsia="SimSun" w:hAnsi="SimSun" w:hint="eastAsia"/>
          <w:b/>
          <w:bCs/>
          <w:color w:val="000000" w:themeColor="text1"/>
          <w:lang w:eastAsia="zh-CN"/>
        </w:rPr>
        <w:t>五．约翰福音</w:t>
      </w:r>
      <w:r w:rsidRPr="00E34B24">
        <w:rPr>
          <w:rFonts w:ascii="SimSun" w:eastAsia="SimSun" w:hAnsi="SimSun"/>
          <w:b/>
          <w:bCs/>
          <w:color w:val="000000" w:themeColor="text1"/>
          <w:lang w:eastAsia="zh-CN"/>
        </w:rPr>
        <w:t>9:8-12</w:t>
      </w:r>
      <w:r w:rsidRPr="00E34B24">
        <w:rPr>
          <w:rFonts w:ascii="SimSun" w:eastAsia="SimSun" w:hAnsi="SimSun" w:hint="eastAsia"/>
          <w:b/>
          <w:bCs/>
          <w:color w:val="000000" w:themeColor="text1"/>
          <w:lang w:eastAsia="zh-CN"/>
        </w:rPr>
        <w:t>，他邻舍们和素常见他之人因见他的医治而产生的困惑</w:t>
      </w:r>
    </w:p>
    <w:p w14:paraId="533AAEB7" w14:textId="77777777" w:rsidR="0046414E" w:rsidRDefault="0046414E" w:rsidP="00046FA4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8节，这些人看着这人到西罗亚池，看到他眼睛好了，他们看见了，但还是困惑、怀疑。相信这人此时神采奕奕，看上去，人整个变了。让我们认识到一点，主耶稣医治人是完全的。今天很多人学主耶稣，作先知，给人医病。但主耶稣的医治是完全的。</w:t>
      </w:r>
    </w:p>
    <w:p w14:paraId="0D4D9739" w14:textId="77777777" w:rsidR="0046414E" w:rsidRPr="009974EF" w:rsidRDefault="0046414E" w:rsidP="00046FA4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1</w:t>
      </w:r>
      <w:r>
        <w:rPr>
          <w:rFonts w:ascii="SimSun" w:eastAsia="SimSun" w:hAnsi="SimSun" w:hint="eastAsia"/>
          <w:color w:val="000000" w:themeColor="text1"/>
          <w:lang w:eastAsia="zh-CN"/>
        </w:rPr>
        <w:t>节，这人作见证了。但还有人不信。圣经一直讲，神迹不能救一个人。神迹是一个指标（</w:t>
      </w:r>
      <w:r>
        <w:rPr>
          <w:rFonts w:ascii="SimSun" w:eastAsia="SimSun" w:hAnsi="SimSun"/>
          <w:color w:val="000000" w:themeColor="text1"/>
          <w:lang w:eastAsia="zh-CN"/>
        </w:rPr>
        <w:t>sign</w:t>
      </w:r>
      <w:r>
        <w:rPr>
          <w:rFonts w:ascii="SimSun" w:eastAsia="SimSun" w:hAnsi="SimSun" w:hint="eastAsia"/>
          <w:color w:val="000000" w:themeColor="text1"/>
          <w:lang w:eastAsia="zh-CN"/>
        </w:rPr>
        <w:t>），神迹指向行神迹的人，不要停在神迹本身。</w:t>
      </w:r>
    </w:p>
    <w:p w14:paraId="74AF1908" w14:textId="77777777" w:rsidR="0046414E" w:rsidRPr="00E34B24" w:rsidRDefault="0046414E" w:rsidP="00046FA4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E34B24">
        <w:rPr>
          <w:rFonts w:ascii="SimSun" w:eastAsia="SimSun" w:hAnsi="SimSun" w:hint="eastAsia"/>
          <w:b/>
          <w:bCs/>
          <w:color w:val="000000" w:themeColor="text1"/>
          <w:lang w:eastAsia="zh-CN"/>
        </w:rPr>
        <w:t>六．约翰福音</w:t>
      </w:r>
      <w:r w:rsidRPr="00E34B24">
        <w:rPr>
          <w:rFonts w:ascii="SimSun" w:eastAsia="SimSun" w:hAnsi="SimSun"/>
          <w:b/>
          <w:bCs/>
          <w:color w:val="000000" w:themeColor="text1"/>
          <w:lang w:eastAsia="zh-CN"/>
        </w:rPr>
        <w:t>9:13-17</w:t>
      </w:r>
      <w:r w:rsidRPr="00E34B24">
        <w:rPr>
          <w:rFonts w:ascii="SimSun" w:eastAsia="SimSun" w:hAnsi="SimSun" w:hint="eastAsia"/>
          <w:b/>
          <w:bCs/>
          <w:color w:val="000000" w:themeColor="text1"/>
          <w:lang w:eastAsia="zh-CN"/>
        </w:rPr>
        <w:t>，法利赛人对被医好之人的反应</w:t>
      </w:r>
    </w:p>
    <w:p w14:paraId="7C603200" w14:textId="77777777" w:rsidR="0046414E" w:rsidRDefault="0046414E" w:rsidP="00656525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相信这个瞎眼的人已经相信了，2</w:t>
      </w:r>
      <w:r>
        <w:rPr>
          <w:rFonts w:ascii="SimSun" w:eastAsia="SimSun" w:hAnsi="SimSun"/>
          <w:color w:val="000000" w:themeColor="text1"/>
          <w:lang w:eastAsia="zh-CN"/>
        </w:rPr>
        <w:t>7</w:t>
      </w:r>
      <w:r>
        <w:rPr>
          <w:rFonts w:ascii="SimSun" w:eastAsia="SimSun" w:hAnsi="SimSun" w:hint="eastAsia"/>
          <w:color w:val="000000" w:themeColor="text1"/>
          <w:lang w:eastAsia="zh-CN"/>
        </w:rPr>
        <w:t>节，他已经被问得不耐烦了。</w:t>
      </w:r>
    </w:p>
    <w:p w14:paraId="116B31FF" w14:textId="77777777" w:rsidR="0046414E" w:rsidRDefault="0046414E" w:rsidP="00656525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13</w:t>
      </w:r>
      <w:r>
        <w:rPr>
          <w:rFonts w:ascii="SimSun" w:eastAsia="SimSun" w:hAnsi="SimSun" w:hint="eastAsia"/>
          <w:color w:val="000000" w:themeColor="text1"/>
          <w:lang w:eastAsia="zh-CN"/>
        </w:rPr>
        <w:t>节，因为他们都怕法利赛人。</w:t>
      </w:r>
    </w:p>
    <w:p w14:paraId="5869D130" w14:textId="77777777" w:rsidR="0046414E" w:rsidRDefault="0046414E" w:rsidP="00656525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15</w:t>
      </w:r>
      <w:r>
        <w:rPr>
          <w:rFonts w:ascii="SimSun" w:eastAsia="SimSun" w:hAnsi="SimSun" w:hint="eastAsia"/>
          <w:color w:val="000000" w:themeColor="text1"/>
          <w:lang w:eastAsia="zh-CN"/>
        </w:rPr>
        <w:t>节，瞎眼的人作了最简单的见证，他本人就是见证。</w:t>
      </w:r>
    </w:p>
    <w:p w14:paraId="6E8AF833" w14:textId="77777777" w:rsidR="0046414E" w:rsidRDefault="0046414E" w:rsidP="00656525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6</w:t>
      </w:r>
      <w:r>
        <w:rPr>
          <w:rFonts w:ascii="SimSun" w:eastAsia="SimSun" w:hAnsi="SimSun" w:hint="eastAsia"/>
          <w:color w:val="000000" w:themeColor="text1"/>
          <w:lang w:eastAsia="zh-CN"/>
        </w:rPr>
        <w:t>节，他们不明白了，就起了纷争。</w:t>
      </w:r>
    </w:p>
    <w:p w14:paraId="6460AD98" w14:textId="77777777" w:rsidR="0046414E" w:rsidRPr="006C678C" w:rsidRDefault="0046414E" w:rsidP="00656525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7</w:t>
      </w:r>
      <w:r>
        <w:rPr>
          <w:rFonts w:ascii="SimSun" w:eastAsia="SimSun" w:hAnsi="SimSun" w:hint="eastAsia"/>
          <w:color w:val="000000" w:themeColor="text1"/>
          <w:lang w:eastAsia="zh-CN"/>
        </w:rPr>
        <w:t>节，很有意思，这些人看得见，是有眼睛的人，却问一个瞎子，你是怎样被医好的。</w:t>
      </w:r>
    </w:p>
    <w:p w14:paraId="6BF07DCD" w14:textId="77777777" w:rsidR="0046414E" w:rsidRPr="00E34B24" w:rsidRDefault="0046414E" w:rsidP="00656525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E34B24">
        <w:rPr>
          <w:rFonts w:ascii="SimSun" w:eastAsia="SimSun" w:hAnsi="SimSun" w:hint="eastAsia"/>
          <w:b/>
          <w:bCs/>
          <w:color w:val="000000" w:themeColor="text1"/>
          <w:lang w:eastAsia="zh-CN"/>
        </w:rPr>
        <w:t>七．约翰福音</w:t>
      </w:r>
      <w:r w:rsidRPr="00E34B24">
        <w:rPr>
          <w:rFonts w:ascii="SimSun" w:eastAsia="SimSun" w:hAnsi="SimSun"/>
          <w:b/>
          <w:bCs/>
          <w:color w:val="000000" w:themeColor="text1"/>
          <w:lang w:eastAsia="zh-CN"/>
        </w:rPr>
        <w:t>9:18-23</w:t>
      </w:r>
      <w:r w:rsidRPr="00E34B24">
        <w:rPr>
          <w:rFonts w:ascii="SimSun" w:eastAsia="SimSun" w:hAnsi="SimSun" w:hint="eastAsia"/>
          <w:b/>
          <w:bCs/>
          <w:color w:val="000000" w:themeColor="text1"/>
          <w:lang w:eastAsia="zh-CN"/>
        </w:rPr>
        <w:t>，被医好之人父母的谨慎回应</w:t>
      </w:r>
    </w:p>
    <w:p w14:paraId="04171CA9" w14:textId="77777777" w:rsidR="0046414E" w:rsidRDefault="0046414E" w:rsidP="00656525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8-19</w:t>
      </w:r>
      <w:r>
        <w:rPr>
          <w:rFonts w:ascii="SimSun" w:eastAsia="SimSun" w:hAnsi="SimSun" w:hint="eastAsia"/>
          <w:color w:val="000000" w:themeColor="text1"/>
          <w:lang w:eastAsia="zh-CN"/>
        </w:rPr>
        <w:t>节，他们看见了，但还是不相信。</w:t>
      </w:r>
    </w:p>
    <w:p w14:paraId="05B32430" w14:textId="77777777" w:rsidR="0046414E" w:rsidRDefault="0046414E" w:rsidP="00656525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lastRenderedPageBreak/>
        <w:t>20-21</w:t>
      </w:r>
      <w:r>
        <w:rPr>
          <w:rFonts w:ascii="SimSun" w:eastAsia="SimSun" w:hAnsi="SimSun" w:hint="eastAsia"/>
          <w:color w:val="000000" w:themeColor="text1"/>
          <w:lang w:eastAsia="zh-CN"/>
        </w:rPr>
        <w:t>节，这人的父母讲谝话。</w:t>
      </w:r>
    </w:p>
    <w:p w14:paraId="44800008" w14:textId="77777777" w:rsidR="0046414E" w:rsidRPr="00C93EB9" w:rsidRDefault="0046414E" w:rsidP="00656525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2</w:t>
      </w:r>
      <w:r>
        <w:rPr>
          <w:rFonts w:ascii="SimSun" w:eastAsia="SimSun" w:hAnsi="SimSun" w:hint="eastAsia"/>
          <w:color w:val="000000" w:themeColor="text1"/>
          <w:lang w:eastAsia="zh-CN"/>
        </w:rPr>
        <w:t>节，当时犹太人生活的圈子都围绕会堂，可以做买卖、生活，被赶出会堂是很严重的。这里说的“怕”，希腊文的语法是继续地怕。圣经很多怕法利赛人的例子，约翰福音7</w:t>
      </w:r>
      <w:r>
        <w:rPr>
          <w:rFonts w:ascii="SimSun" w:eastAsia="SimSun" w:hAnsi="SimSun"/>
          <w:color w:val="000000" w:themeColor="text1"/>
          <w:lang w:eastAsia="zh-CN"/>
        </w:rPr>
        <w:t>:13</w:t>
      </w:r>
      <w:r>
        <w:rPr>
          <w:rFonts w:ascii="SimSun" w:eastAsia="SimSun" w:hAnsi="SimSun" w:hint="eastAsia"/>
          <w:color w:val="000000" w:themeColor="text1"/>
          <w:lang w:eastAsia="zh-CN"/>
        </w:rPr>
        <w:t>，1</w:t>
      </w:r>
      <w:r>
        <w:rPr>
          <w:rFonts w:ascii="SimSun" w:eastAsia="SimSun" w:hAnsi="SimSun"/>
          <w:color w:val="000000" w:themeColor="text1"/>
          <w:lang w:eastAsia="zh-CN"/>
        </w:rPr>
        <w:t>2:42</w:t>
      </w:r>
      <w:r>
        <w:rPr>
          <w:rFonts w:ascii="SimSun" w:eastAsia="SimSun" w:hAnsi="SimSun" w:hint="eastAsia"/>
          <w:color w:val="000000" w:themeColor="text1"/>
          <w:lang w:eastAsia="zh-CN"/>
        </w:rPr>
        <w:t>。</w:t>
      </w:r>
    </w:p>
    <w:p w14:paraId="7D8E0E64" w14:textId="77777777" w:rsidR="0046414E" w:rsidRPr="003D5A6E" w:rsidRDefault="0046414E" w:rsidP="00656525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3D5A6E">
        <w:rPr>
          <w:rFonts w:ascii="SimSun" w:eastAsia="SimSun" w:hAnsi="SimSun" w:hint="eastAsia"/>
          <w:b/>
          <w:bCs/>
          <w:color w:val="000000" w:themeColor="text1"/>
          <w:lang w:eastAsia="zh-CN"/>
        </w:rPr>
        <w:t>八．约翰福音</w:t>
      </w:r>
      <w:r w:rsidRPr="003D5A6E">
        <w:rPr>
          <w:rFonts w:ascii="SimSun" w:eastAsia="SimSun" w:hAnsi="SimSun"/>
          <w:b/>
          <w:bCs/>
          <w:color w:val="000000" w:themeColor="text1"/>
          <w:lang w:eastAsia="zh-CN"/>
        </w:rPr>
        <w:t>9:24-34</w:t>
      </w:r>
      <w:r w:rsidRPr="003D5A6E">
        <w:rPr>
          <w:rFonts w:ascii="SimSun" w:eastAsia="SimSun" w:hAnsi="SimSun" w:hint="eastAsia"/>
          <w:b/>
          <w:bCs/>
          <w:color w:val="000000" w:themeColor="text1"/>
          <w:lang w:eastAsia="zh-CN"/>
        </w:rPr>
        <w:t>，法利赛人对那人的严厉质问</w:t>
      </w:r>
    </w:p>
    <w:p w14:paraId="4DCB0A36" w14:textId="77777777" w:rsidR="0046414E" w:rsidRDefault="0046414E" w:rsidP="00656525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4</w:t>
      </w:r>
      <w:r>
        <w:rPr>
          <w:rFonts w:ascii="SimSun" w:eastAsia="SimSun" w:hAnsi="SimSun" w:hint="eastAsia"/>
          <w:color w:val="000000" w:themeColor="text1"/>
          <w:lang w:eastAsia="zh-CN"/>
        </w:rPr>
        <w:t>节，法利赛人严厉质问。记得摩西时代，可拉造反摩西，神就惩罚可拉。法利赛人是学这个，但他们是假冒伪善。</w:t>
      </w:r>
    </w:p>
    <w:p w14:paraId="0153AB70" w14:textId="77777777" w:rsidR="0046414E" w:rsidRDefault="0046414E" w:rsidP="00656525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5</w:t>
      </w:r>
      <w:r>
        <w:rPr>
          <w:rFonts w:ascii="SimSun" w:eastAsia="SimSun" w:hAnsi="SimSun" w:hint="eastAsia"/>
          <w:color w:val="000000" w:themeColor="text1"/>
          <w:lang w:eastAsia="zh-CN"/>
        </w:rPr>
        <w:t>节，相信这个人已经知道治好他病的人是谁，只是不说。</w:t>
      </w:r>
    </w:p>
    <w:p w14:paraId="01E497CC" w14:textId="77777777" w:rsidR="0046414E" w:rsidRDefault="0046414E" w:rsidP="00656525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8-29</w:t>
      </w:r>
      <w:r>
        <w:rPr>
          <w:rFonts w:ascii="SimSun" w:eastAsia="SimSun" w:hAnsi="SimSun" w:hint="eastAsia"/>
          <w:color w:val="000000" w:themeColor="text1"/>
          <w:lang w:eastAsia="zh-CN"/>
        </w:rPr>
        <w:t>节，法利赛人在讲谝话。今天很多人也是这样的。但神留下这本圣经，世人没有借口的。</w:t>
      </w:r>
    </w:p>
    <w:p w14:paraId="39A011C0" w14:textId="77777777" w:rsidR="0046414E" w:rsidRDefault="0046414E" w:rsidP="00656525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4</w:t>
      </w:r>
      <w:r>
        <w:rPr>
          <w:rFonts w:ascii="SimSun" w:eastAsia="SimSun" w:hAnsi="SimSun" w:hint="eastAsia"/>
          <w:color w:val="000000" w:themeColor="text1"/>
          <w:lang w:eastAsia="zh-CN"/>
        </w:rPr>
        <w:t>节，当时要把人赶出会堂要有三个步骤，但是他们没有经过这些步骤，这是犯了律法。和今天的那些政治领袖是一样的。</w:t>
      </w:r>
    </w:p>
    <w:p w14:paraId="4CD5D145" w14:textId="77777777" w:rsidR="0046414E" w:rsidRPr="0040303A" w:rsidRDefault="0046414E" w:rsidP="00656525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法利赛人自己不信，有眼睛看不见，有耳朵却听不见。我们生来就是瞎眼的，如果不认识主耶稣，我们还活在黑暗中。</w:t>
      </w:r>
    </w:p>
    <w:p w14:paraId="41CA1F7B" w14:textId="77777777" w:rsidR="0046414E" w:rsidRPr="00014413" w:rsidRDefault="0046414E" w:rsidP="00656525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9E7808">
        <w:rPr>
          <w:rFonts w:ascii="SimSun" w:eastAsia="SimSun" w:hAnsi="SimSun" w:hint="eastAsia"/>
          <w:b/>
          <w:bCs/>
          <w:color w:val="000000" w:themeColor="text1"/>
          <w:lang w:eastAsia="zh-CN"/>
        </w:rPr>
        <w:t>九．约翰福音</w:t>
      </w:r>
      <w:r w:rsidRPr="009E7808">
        <w:rPr>
          <w:rFonts w:ascii="SimSun" w:eastAsia="SimSun" w:hAnsi="SimSun"/>
          <w:b/>
          <w:bCs/>
          <w:color w:val="000000" w:themeColor="text1"/>
          <w:lang w:eastAsia="zh-CN"/>
        </w:rPr>
        <w:t>9:</w:t>
      </w:r>
      <w:r w:rsidRPr="00014413">
        <w:rPr>
          <w:rFonts w:ascii="SimSun" w:eastAsia="SimSun" w:hAnsi="SimSun"/>
          <w:b/>
          <w:bCs/>
          <w:color w:val="000000" w:themeColor="text1"/>
          <w:lang w:eastAsia="zh-CN"/>
        </w:rPr>
        <w:t>35-41</w:t>
      </w:r>
      <w:r w:rsidRPr="009E7808">
        <w:rPr>
          <w:rFonts w:ascii="SimSun" w:eastAsia="SimSun" w:hAnsi="SimSun" w:hint="eastAsia"/>
          <w:b/>
          <w:bCs/>
          <w:color w:val="000000" w:themeColor="text1"/>
          <w:lang w:eastAsia="zh-CN"/>
        </w:rPr>
        <w:t>，</w:t>
      </w:r>
      <w:r w:rsidRPr="00014413">
        <w:rPr>
          <w:rFonts w:ascii="SimSun" w:eastAsia="SimSun" w:hAnsi="SimSun" w:hint="eastAsia"/>
          <w:b/>
          <w:bCs/>
          <w:color w:val="000000" w:themeColor="text1"/>
          <w:lang w:eastAsia="zh-CN"/>
        </w:rPr>
        <w:t>这特殊神迹的后果</w:t>
      </w:r>
    </w:p>
    <w:p w14:paraId="02267C3E" w14:textId="77777777" w:rsidR="0046414E" w:rsidRDefault="0046414E" w:rsidP="00656525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5</w:t>
      </w:r>
      <w:r>
        <w:rPr>
          <w:rFonts w:ascii="SimSun" w:eastAsia="SimSun" w:hAnsi="SimSun" w:hint="eastAsia"/>
          <w:color w:val="000000" w:themeColor="text1"/>
          <w:lang w:eastAsia="zh-CN"/>
        </w:rPr>
        <w:t>节，是主耶稣去找到那人，不是普通的遇到。约翰福音6</w:t>
      </w:r>
      <w:r>
        <w:rPr>
          <w:rFonts w:ascii="SimSun" w:eastAsia="SimSun" w:hAnsi="SimSun"/>
          <w:color w:val="000000" w:themeColor="text1"/>
          <w:lang w:eastAsia="zh-CN"/>
        </w:rPr>
        <w:t>:37</w:t>
      </w:r>
      <w:r>
        <w:rPr>
          <w:rFonts w:ascii="SimSun" w:eastAsia="SimSun" w:hAnsi="SimSun" w:hint="eastAsia"/>
          <w:color w:val="000000" w:themeColor="text1"/>
          <w:lang w:eastAsia="zh-CN"/>
        </w:rPr>
        <w:t>,</w:t>
      </w:r>
      <w:r>
        <w:rPr>
          <w:rFonts w:ascii="SimSun" w:eastAsia="SimSun" w:hAnsi="SimSun"/>
          <w:color w:val="000000" w:themeColor="text1"/>
          <w:lang w:eastAsia="zh-CN"/>
        </w:rPr>
        <w:t>“</w:t>
      </w:r>
      <w:r>
        <w:rPr>
          <w:rFonts w:ascii="SimSun" w:eastAsia="SimSun" w:hAnsi="SimSun" w:hint="eastAsia"/>
          <w:color w:val="000000" w:themeColor="text1"/>
          <w:lang w:eastAsia="zh-CN"/>
        </w:rPr>
        <w:t>凡父所赐给我的人，我总不丢弃他”。</w:t>
      </w:r>
    </w:p>
    <w:p w14:paraId="1978FFBD" w14:textId="77777777" w:rsidR="0046414E" w:rsidRDefault="0046414E" w:rsidP="00656525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“你信神的儿子吗？”意思是“你信神的儿子，是不是？”主耶稣知道人心。</w:t>
      </w:r>
    </w:p>
    <w:p w14:paraId="51F7A564" w14:textId="77777777" w:rsidR="0046414E" w:rsidRDefault="0046414E" w:rsidP="00656525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一个生来瞎眼的，他真的看见主耶稣，他就得到救赎。以赛亚书1</w:t>
      </w:r>
      <w:r>
        <w:rPr>
          <w:rFonts w:ascii="SimSun" w:eastAsia="SimSun" w:hAnsi="SimSun"/>
          <w:color w:val="000000" w:themeColor="text1"/>
          <w:lang w:eastAsia="zh-CN"/>
        </w:rPr>
        <w:t>2:3</w:t>
      </w:r>
      <w:r>
        <w:rPr>
          <w:rFonts w:ascii="SimSun" w:eastAsia="SimSun" w:hAnsi="SimSun" w:hint="eastAsia"/>
          <w:color w:val="000000" w:themeColor="text1"/>
          <w:lang w:eastAsia="zh-CN"/>
        </w:rPr>
        <w:t>，指向西罗亚池的水。主耶稣是活水的泉源，救恩从他那里来。</w:t>
      </w:r>
    </w:p>
    <w:p w14:paraId="2490D2DC" w14:textId="77777777" w:rsidR="0046414E" w:rsidRDefault="0046414E" w:rsidP="00656525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39</w:t>
      </w:r>
      <w:r>
        <w:rPr>
          <w:rFonts w:ascii="SimSun" w:eastAsia="SimSun" w:hAnsi="SimSun" w:hint="eastAsia"/>
          <w:color w:val="000000" w:themeColor="text1"/>
          <w:lang w:eastAsia="zh-CN"/>
        </w:rPr>
        <w:t>节，人子来到地上，是要寻找那失散的人，参见路加福音1</w:t>
      </w:r>
      <w:r>
        <w:rPr>
          <w:rFonts w:ascii="SimSun" w:eastAsia="SimSun" w:hAnsi="SimSun"/>
          <w:color w:val="000000" w:themeColor="text1"/>
          <w:lang w:eastAsia="zh-CN"/>
        </w:rPr>
        <w:t>9:10</w:t>
      </w:r>
      <w:r>
        <w:rPr>
          <w:rFonts w:ascii="SimSun" w:eastAsia="SimSun" w:hAnsi="SimSun" w:hint="eastAsia"/>
          <w:color w:val="000000" w:themeColor="text1"/>
          <w:lang w:eastAsia="zh-CN"/>
        </w:rPr>
        <w:t>。主耶稣曾宣告，我是从天上来的，我是弥赛亚，我是神的儿子。如果你认罪，就有希望。今天很多人觉得他知道。</w:t>
      </w:r>
    </w:p>
    <w:p w14:paraId="62F5FA1E" w14:textId="77777777" w:rsidR="0046414E" w:rsidRDefault="0046414E" w:rsidP="00656525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第9章专门讲瞎眼、生来瞎眼，相信是对每一个人讲，我们要真正认识神永恒的计划，诗篇1</w:t>
      </w:r>
      <w:r>
        <w:rPr>
          <w:rFonts w:ascii="SimSun" w:eastAsia="SimSun" w:hAnsi="SimSun"/>
          <w:color w:val="000000" w:themeColor="text1"/>
          <w:lang w:eastAsia="zh-CN"/>
        </w:rPr>
        <w:t>19:105</w:t>
      </w:r>
      <w:r>
        <w:rPr>
          <w:rFonts w:ascii="SimSun" w:eastAsia="SimSun" w:hAnsi="SimSun" w:hint="eastAsia"/>
          <w:color w:val="000000" w:themeColor="text1"/>
          <w:lang w:eastAsia="zh-CN"/>
        </w:rPr>
        <w:t>，神的话是我脚前的灯，路上的光。无论</w:t>
      </w: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我们境况如何，主耶稣看见，主耶稣知道。承认我们的罪，我们的需要，他总不撇下我们，他开我们的眼睛，让我们看见。</w:t>
      </w:r>
    </w:p>
    <w:p w14:paraId="11893395" w14:textId="77777777" w:rsidR="0046414E" w:rsidRDefault="0046414E" w:rsidP="00656525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 w:hint="eastAsia"/>
          <w:color w:val="000000" w:themeColor="text1"/>
          <w:lang w:eastAsia="zh-CN"/>
        </w:rPr>
      </w:pPr>
    </w:p>
    <w:p w14:paraId="578C9712" w14:textId="77777777" w:rsidR="0046414E" w:rsidRPr="005D03AA" w:rsidRDefault="0046414E" w:rsidP="00656525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5D03AA">
        <w:rPr>
          <w:rFonts w:ascii="SimSun" w:eastAsia="SimSun" w:hAnsi="SimSun" w:hint="eastAsia"/>
          <w:b/>
          <w:bCs/>
          <w:color w:val="000000" w:themeColor="text1"/>
          <w:lang w:eastAsia="zh-CN"/>
        </w:rPr>
        <w:t>问题与分享：</w:t>
      </w:r>
    </w:p>
    <w:p w14:paraId="478C735E" w14:textId="77777777" w:rsidR="0046414E" w:rsidRDefault="0046414E" w:rsidP="00656525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到西罗亚池走路要2</w:t>
      </w:r>
      <w:r>
        <w:rPr>
          <w:rFonts w:ascii="SimSun" w:eastAsia="SimSun" w:hAnsi="SimSun"/>
          <w:color w:val="000000" w:themeColor="text1"/>
          <w:lang w:eastAsia="zh-CN"/>
        </w:rPr>
        <w:t>0</w:t>
      </w:r>
      <w:r>
        <w:rPr>
          <w:rFonts w:ascii="SimSun" w:eastAsia="SimSun" w:hAnsi="SimSun" w:hint="eastAsia"/>
          <w:color w:val="000000" w:themeColor="text1"/>
          <w:lang w:eastAsia="zh-CN"/>
        </w:rPr>
        <w:t>多分钟，是不是安息日有规定，不能走路超过多少？</w:t>
      </w:r>
    </w:p>
    <w:p w14:paraId="7232B137" w14:textId="77777777" w:rsidR="0046414E" w:rsidRDefault="0046414E" w:rsidP="00656525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那段路还算可以，只是很难走，很陡的坡。西罗亚池是活水，一直在挖，挖得越来越大。</w:t>
      </w:r>
    </w:p>
    <w:p w14:paraId="1DC5838B" w14:textId="77777777" w:rsidR="0046414E" w:rsidRDefault="0046414E" w:rsidP="00656525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主耶稣看见这个瞎眼讨饭的人，应该是表现出很强的关注，才会被门徒们关注。</w:t>
      </w:r>
    </w:p>
    <w:p w14:paraId="3D542903" w14:textId="77777777" w:rsidR="0046414E" w:rsidRDefault="0046414E" w:rsidP="00656525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瞎眼人走那么远，是很不容易，哪怕有人扶着他、牵着他。但是他愿意走。他很顺服。</w:t>
      </w:r>
    </w:p>
    <w:p w14:paraId="60B636CC" w14:textId="77777777" w:rsidR="0046414E" w:rsidRDefault="0046414E" w:rsidP="00656525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记得乃缦的故事，他长大麻风，先知让他去约旦河去洗七次，就得洁净。但他说大马士革的河比以色列的河水更好。仆人劝说后，他去约旦河洗了七回，就洁净了。参见王下5：1</w:t>
      </w:r>
      <w:r>
        <w:rPr>
          <w:rFonts w:ascii="SimSun" w:eastAsia="SimSun" w:hAnsi="SimSun"/>
          <w:color w:val="000000" w:themeColor="text1"/>
          <w:lang w:eastAsia="zh-CN"/>
        </w:rPr>
        <w:t>0-14</w:t>
      </w:r>
      <w:r>
        <w:rPr>
          <w:rFonts w:ascii="SimSun" w:eastAsia="SimSun" w:hAnsi="SimSun" w:hint="eastAsia"/>
          <w:color w:val="000000" w:themeColor="text1"/>
          <w:lang w:eastAsia="zh-CN"/>
        </w:rPr>
        <w:t>。</w:t>
      </w:r>
    </w:p>
    <w:p w14:paraId="496120BA" w14:textId="77777777" w:rsidR="0046414E" w:rsidRDefault="0046414E" w:rsidP="00656525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4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所以有一些不好的经历，是要我们</w:t>
      </w:r>
      <w:r>
        <w:rPr>
          <w:rFonts w:ascii="Cambria" w:eastAsia="SimSun" w:hAnsi="Cambria" w:cs="Cambria" w:hint="eastAsia"/>
          <w:color w:val="000000" w:themeColor="text1"/>
          <w:lang w:eastAsia="zh-CN"/>
        </w:rPr>
        <w:t>得益处。</w:t>
      </w:r>
      <w:r>
        <w:rPr>
          <w:rFonts w:ascii="SimSun" w:eastAsia="SimSun" w:hAnsi="SimSun" w:hint="eastAsia"/>
          <w:color w:val="000000" w:themeColor="text1"/>
          <w:lang w:eastAsia="zh-CN"/>
        </w:rPr>
        <w:t>罗马书8</w:t>
      </w:r>
      <w:r>
        <w:rPr>
          <w:rFonts w:ascii="SimSun" w:eastAsia="SimSun" w:hAnsi="SimSun"/>
          <w:color w:val="000000" w:themeColor="text1"/>
          <w:lang w:eastAsia="zh-CN"/>
        </w:rPr>
        <w:t>:28</w:t>
      </w:r>
      <w:r>
        <w:rPr>
          <w:rFonts w:ascii="SimSun" w:eastAsia="SimSun" w:hAnsi="SimSun" w:hint="eastAsia"/>
          <w:color w:val="000000" w:themeColor="text1"/>
          <w:lang w:eastAsia="zh-CN"/>
        </w:rPr>
        <w:t>，都是要爱神的人得益处的。</w:t>
      </w:r>
    </w:p>
    <w:p w14:paraId="2E3159A3" w14:textId="4A78D4BB" w:rsidR="0046414E" w:rsidRDefault="0046414E" w:rsidP="00656525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656525">
        <w:rPr>
          <w:rFonts w:ascii="SimSun" w:eastAsia="SimSun" w:hAnsi="SimSun"/>
          <w:color w:val="000000" w:themeColor="text1"/>
          <w:lang w:eastAsia="zh-CN"/>
        </w:rPr>
        <w:t>5.</w:t>
      </w:r>
      <w:r w:rsidRPr="00656525">
        <w:rPr>
          <w:rFonts w:ascii="SimSun" w:eastAsia="SimSun" w:hAnsi="SimSun" w:hint="eastAsia"/>
          <w:color w:val="000000" w:themeColor="text1"/>
          <w:lang w:eastAsia="zh-CN"/>
        </w:rPr>
        <w:t>主耶稣让那人到西罗亚去洗，法利赛人知道西罗亚池的意义，他就是要告诉那些人，这个瞎眼的人会得到救恩。</w:t>
      </w:r>
    </w:p>
    <w:p w14:paraId="1885E7AC" w14:textId="1A6FA904" w:rsidR="00656525" w:rsidRDefault="00656525" w:rsidP="00656525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48B3AC89" w14:textId="066516A7" w:rsidR="00656525" w:rsidRDefault="00656525" w:rsidP="00656525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6F22C16F" w14:textId="3D335535" w:rsidR="00656525" w:rsidRDefault="00656525" w:rsidP="00656525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7558AD70" w14:textId="77777777" w:rsidR="00656525" w:rsidRPr="00656525" w:rsidRDefault="00656525" w:rsidP="00656525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 w:hint="eastAsia"/>
          <w:color w:val="000000" w:themeColor="text1"/>
          <w:lang w:eastAsia="zh-CN"/>
        </w:rPr>
      </w:pPr>
    </w:p>
    <w:p w14:paraId="28FB5327" w14:textId="77777777" w:rsidR="0046414E" w:rsidRPr="000F0D46" w:rsidRDefault="0046414E" w:rsidP="000F0D46">
      <w:pPr>
        <w:pStyle w:val="Heading1"/>
        <w:rPr>
          <w:lang w:eastAsia="zh-CN"/>
        </w:rPr>
      </w:pPr>
      <w:bookmarkStart w:id="92" w:name="_Toc180846471"/>
      <w:bookmarkStart w:id="93" w:name="_Toc180860603"/>
      <w:r w:rsidRPr="000F0D46">
        <w:rPr>
          <w:rFonts w:hint="eastAsia"/>
          <w:lang w:eastAsia="zh-CN"/>
        </w:rPr>
        <w:lastRenderedPageBreak/>
        <w:t>基督的生平与教导（六十四）</w:t>
      </w:r>
      <w:r w:rsidRPr="000F0D46">
        <w:rPr>
          <w:rFonts w:hint="eastAsia"/>
          <w:lang w:eastAsia="zh-CN"/>
        </w:rPr>
        <w:t>:</w:t>
      </w:r>
      <w:r w:rsidRPr="000F0D46">
        <w:rPr>
          <w:lang w:eastAsia="zh-CN"/>
        </w:rPr>
        <w:t xml:space="preserve"> </w:t>
      </w:r>
      <w:r w:rsidRPr="000F0D46">
        <w:rPr>
          <w:rFonts w:hint="eastAsia"/>
          <w:lang w:eastAsia="zh-CN"/>
        </w:rPr>
        <w:t>我是好牧人</w:t>
      </w:r>
      <w:bookmarkEnd w:id="92"/>
      <w:bookmarkEnd w:id="93"/>
    </w:p>
    <w:p w14:paraId="4CB1B950" w14:textId="77777777" w:rsidR="0046414E" w:rsidRPr="002C6ECD" w:rsidRDefault="0046414E" w:rsidP="00656525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时间2</w:t>
      </w:r>
      <w:r w:rsidRPr="002C6ECD">
        <w:rPr>
          <w:rFonts w:ascii="SimSun" w:eastAsia="SimSun" w:hAnsi="SimSun"/>
          <w:color w:val="000000" w:themeColor="text1"/>
          <w:lang w:eastAsia="zh-CN"/>
        </w:rPr>
        <w:t>02</w:t>
      </w:r>
      <w:r>
        <w:rPr>
          <w:rFonts w:ascii="SimSun" w:eastAsia="SimSun" w:hAnsi="SimSun"/>
          <w:color w:val="000000" w:themeColor="text1"/>
          <w:lang w:eastAsia="zh-CN"/>
        </w:rPr>
        <w:t>4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年</w:t>
      </w:r>
      <w:r>
        <w:rPr>
          <w:rFonts w:ascii="SimSun" w:eastAsia="SimSun" w:hAnsi="SimSun"/>
          <w:color w:val="000000" w:themeColor="text1"/>
          <w:lang w:eastAsia="zh-CN"/>
        </w:rPr>
        <w:t>4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月</w:t>
      </w:r>
      <w:r>
        <w:rPr>
          <w:rFonts w:ascii="SimSun" w:eastAsia="SimSun" w:hAnsi="SimSun"/>
          <w:color w:val="000000" w:themeColor="text1"/>
          <w:lang w:eastAsia="zh-CN"/>
        </w:rPr>
        <w:t>27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日</w:t>
      </w:r>
    </w:p>
    <w:p w14:paraId="591F0A1A" w14:textId="77777777" w:rsidR="0046414E" w:rsidRDefault="0046414E" w:rsidP="00656525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相关经文：</w:t>
      </w:r>
      <w:r w:rsidRPr="0040303A">
        <w:rPr>
          <w:rFonts w:ascii="SimSun" w:eastAsia="SimSun" w:hAnsi="SimSun" w:hint="eastAsia"/>
          <w:color w:val="000000" w:themeColor="text1"/>
          <w:lang w:eastAsia="zh-CN"/>
        </w:rPr>
        <w:t>约翰福音</w:t>
      </w:r>
      <w:r>
        <w:rPr>
          <w:rFonts w:ascii="SimSun" w:eastAsia="SimSun" w:hAnsi="SimSun"/>
          <w:color w:val="000000" w:themeColor="text1"/>
          <w:lang w:eastAsia="zh-CN"/>
        </w:rPr>
        <w:t>10</w:t>
      </w:r>
      <w:r w:rsidRPr="0040303A">
        <w:rPr>
          <w:rFonts w:ascii="SimSun" w:eastAsia="SimSun" w:hAnsi="SimSun"/>
          <w:color w:val="000000" w:themeColor="text1"/>
          <w:lang w:eastAsia="zh-CN"/>
        </w:rPr>
        <w:t>:1-</w:t>
      </w:r>
      <w:r>
        <w:rPr>
          <w:rFonts w:ascii="SimSun" w:eastAsia="SimSun" w:hAnsi="SimSun"/>
          <w:color w:val="000000" w:themeColor="text1"/>
          <w:lang w:eastAsia="zh-CN"/>
        </w:rPr>
        <w:t>2</w:t>
      </w:r>
      <w:r w:rsidRPr="0040303A">
        <w:rPr>
          <w:rFonts w:ascii="SimSun" w:eastAsia="SimSun" w:hAnsi="SimSun"/>
          <w:color w:val="000000" w:themeColor="text1"/>
          <w:lang w:eastAsia="zh-CN"/>
        </w:rPr>
        <w:t xml:space="preserve">1 </w:t>
      </w:r>
    </w:p>
    <w:p w14:paraId="16D371B2" w14:textId="77777777" w:rsidR="0046414E" w:rsidRPr="0040303A" w:rsidRDefault="0046414E" w:rsidP="00656525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这段经文似乎很容易明白，但是我们有可能还没有和主耶稣建立个人的关系。特别是从小在基督教家庭长大的孩子，还有社会上也有很多人听到过主耶稣，但是不一定和主耶稣建立密切的关系。</w:t>
      </w:r>
    </w:p>
    <w:p w14:paraId="48BD82DE" w14:textId="77777777" w:rsidR="0046414E" w:rsidRPr="00053C39" w:rsidRDefault="0046414E" w:rsidP="00656525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053C39">
        <w:rPr>
          <w:rFonts w:ascii="SimSun" w:eastAsia="SimSun" w:hAnsi="SimSun" w:hint="eastAsia"/>
          <w:b/>
          <w:bCs/>
          <w:color w:val="000000" w:themeColor="text1"/>
          <w:lang w:eastAsia="zh-CN"/>
        </w:rPr>
        <w:t>一．约翰福音</w:t>
      </w:r>
      <w:r w:rsidRPr="00053C39">
        <w:rPr>
          <w:rFonts w:ascii="SimSun" w:eastAsia="SimSun" w:hAnsi="SimSun"/>
          <w:b/>
          <w:bCs/>
          <w:color w:val="000000" w:themeColor="text1"/>
          <w:lang w:eastAsia="zh-CN"/>
        </w:rPr>
        <w:t>10:1-6</w:t>
      </w:r>
      <w:r w:rsidRPr="00053C39">
        <w:rPr>
          <w:rFonts w:ascii="SimSun" w:eastAsia="SimSun" w:hAnsi="SimSun" w:hint="eastAsia"/>
          <w:b/>
          <w:bCs/>
          <w:color w:val="000000" w:themeColor="text1"/>
          <w:lang w:eastAsia="zh-CN"/>
        </w:rPr>
        <w:t>，主耶稣用这个“比喻”要教导什么？对象是谁？</w:t>
      </w:r>
      <w:r w:rsidRPr="00053C39">
        <w:rPr>
          <w:rFonts w:ascii="SimSun" w:eastAsia="SimSun" w:hAnsi="SimSun"/>
          <w:b/>
          <w:bCs/>
          <w:color w:val="000000" w:themeColor="text1"/>
          <w:lang w:eastAsia="zh-CN"/>
        </w:rPr>
        <w:t xml:space="preserve"> </w:t>
      </w:r>
    </w:p>
    <w:p w14:paraId="29526A3F" w14:textId="77777777" w:rsidR="0046414E" w:rsidRDefault="0046414E" w:rsidP="00656525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中文翻译成“比喻”，约翰福音中没有任何比喻，路加福音有2</w:t>
      </w:r>
      <w:r>
        <w:rPr>
          <w:rFonts w:ascii="SimSun" w:eastAsia="SimSun" w:hAnsi="SimSun"/>
          <w:color w:val="000000" w:themeColor="text1"/>
          <w:lang w:eastAsia="zh-CN"/>
        </w:rPr>
        <w:t>6</w:t>
      </w:r>
      <w:r>
        <w:rPr>
          <w:rFonts w:ascii="SimSun" w:eastAsia="SimSun" w:hAnsi="SimSun" w:hint="eastAsia"/>
          <w:color w:val="000000" w:themeColor="text1"/>
          <w:lang w:eastAsia="zh-CN"/>
        </w:rPr>
        <w:t>、7个比喻，用生活中看得到的事情比喻天国的道理。这里的比喻不是一般意义的比喻，应为“例子”。</w:t>
      </w:r>
    </w:p>
    <w:p w14:paraId="59C2C66E" w14:textId="77777777" w:rsidR="0046414E" w:rsidRDefault="0046414E" w:rsidP="00656525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主耶稣用这个例子，要教导法利赛人、宗教领袖。让他们再次认识，唯有主耶稣能够救他们。</w:t>
      </w:r>
    </w:p>
    <w:p w14:paraId="2043581C" w14:textId="77777777" w:rsidR="0046414E" w:rsidRDefault="0046414E" w:rsidP="00656525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节，实实在在地告诉你们，是提醒他们注意。羊圈是很大的围起来的地方，旧约中约瑟是牧人，带羊群到处走，雅各还要叫儿子们到处去找。那里很多狂野，要找到水更难。牧羊人不是每天可以回家的，要带羊去有草有水的地方。晚上需要羊圈，一两里的地方就有一个羊圈，羊圈里不止有一个牧羊人的羊，是不同牧羊人的羊掺在一起的。羊圈都有围墙，很高，防备野兽，有一个门。牧羊人把羊放到里面，自己睡在门口。每一个羊圈有看门的人。</w:t>
      </w:r>
    </w:p>
    <w:p w14:paraId="5297DE19" w14:textId="77777777" w:rsidR="0046414E" w:rsidRDefault="0046414E" w:rsidP="00656525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不是盗贼就是强盗，指的是那些法利赛人、宗教领袖。他们不是好的牧羊人，是坏的牧羊人。这里羊圈指的不是教会，是指犹太教。</w:t>
      </w:r>
    </w:p>
    <w:p w14:paraId="27303A34" w14:textId="77777777" w:rsidR="0046414E" w:rsidRPr="00D31AF2" w:rsidRDefault="0046414E" w:rsidP="00656525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用羊圈的例子要教导三点：一是牧羊人和羊的关系，参见2、3节。以色列地、巴勒斯坦地，羊和牧羊人的关系很密切，没人管的话，很快被动物咬死。牧羊人只要叫自己的羊的名字，这些羊就会跟着他走。看门的人，属灵的意义相信是指向施洗约翰。他为主耶稣开路，指向耶稣基督。羊圈里什么人都有，什么教派都有，施洗约翰把他们指向主耶稣。</w:t>
      </w: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真正是主耶稣的羊就会跟着他出来。如何应用？教会里什么教派都有，牧羊人也很多，但只有一个是真的。只有主耶稣能把犹太教中的羊领向基督。主耶稣留下这本圣经让我们认识他。约翰福音1</w:t>
      </w:r>
      <w:r>
        <w:rPr>
          <w:rFonts w:ascii="SimSun" w:eastAsia="SimSun" w:hAnsi="SimSun"/>
          <w:color w:val="000000" w:themeColor="text1"/>
          <w:lang w:eastAsia="zh-CN"/>
        </w:rPr>
        <w:t>:11</w:t>
      </w:r>
      <w:r>
        <w:rPr>
          <w:rFonts w:ascii="SimSun" w:eastAsia="SimSun" w:hAnsi="SimSun" w:hint="eastAsia"/>
          <w:color w:val="000000" w:themeColor="text1"/>
          <w:lang w:eastAsia="zh-CN"/>
        </w:rPr>
        <w:t>，“他到自己的地方来，自己的人倒不接待他”。主耶稣来到自己的家，为了要拯救，先是犹太人后是希里尼人。但他们不相信施洗约翰是那个看门的人，只有他能让真正的牧羊人进来；二是强调声音，参见4、5节，我们需要问自己，我们渴慕听他的声音吗？要认识主耶稣的声音，要读圣经；三是还有人不听他的话。“羊圈”在应用时可以指教会，解经时不可以。教会里的人包括领袖也有不听他话的。</w:t>
      </w:r>
    </w:p>
    <w:p w14:paraId="00359D8F" w14:textId="77777777" w:rsidR="0046414E" w:rsidRPr="00053C39" w:rsidRDefault="0046414E" w:rsidP="00D031EC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053C39">
        <w:rPr>
          <w:rFonts w:ascii="SimSun" w:eastAsia="SimSun" w:hAnsi="SimSun" w:hint="eastAsia"/>
          <w:b/>
          <w:bCs/>
          <w:color w:val="000000" w:themeColor="text1"/>
          <w:lang w:eastAsia="zh-CN"/>
        </w:rPr>
        <w:t>二. 约翰福音</w:t>
      </w:r>
      <w:r w:rsidRPr="00053C39">
        <w:rPr>
          <w:rFonts w:ascii="SimSun" w:eastAsia="SimSun" w:hAnsi="SimSun"/>
          <w:b/>
          <w:bCs/>
          <w:color w:val="000000" w:themeColor="text1"/>
          <w:lang w:eastAsia="zh-CN"/>
        </w:rPr>
        <w:t>10:7-10</w:t>
      </w:r>
      <w:r w:rsidRPr="00053C39">
        <w:rPr>
          <w:rFonts w:ascii="SimSun" w:eastAsia="SimSun" w:hAnsi="SimSun" w:hint="eastAsia"/>
          <w:b/>
          <w:bCs/>
          <w:color w:val="000000" w:themeColor="text1"/>
          <w:lang w:eastAsia="zh-CN"/>
        </w:rPr>
        <w:t>，主耶稣说</w:t>
      </w:r>
      <w:r w:rsidRPr="00053C39">
        <w:rPr>
          <w:rFonts w:ascii="SimSun" w:eastAsia="SimSun" w:hAnsi="SimSun"/>
          <w:b/>
          <w:bCs/>
          <w:color w:val="000000" w:themeColor="text1"/>
          <w:lang w:eastAsia="zh-CN"/>
        </w:rPr>
        <w:t>“</w:t>
      </w:r>
      <w:r w:rsidRPr="00053C39">
        <w:rPr>
          <w:rFonts w:ascii="SimSun" w:eastAsia="SimSun" w:hAnsi="SimSun" w:hint="eastAsia"/>
          <w:b/>
          <w:bCs/>
          <w:color w:val="000000" w:themeColor="text1"/>
          <w:lang w:eastAsia="zh-CN"/>
        </w:rPr>
        <w:t>我就是羊的门</w:t>
      </w:r>
      <w:r w:rsidRPr="00053C39">
        <w:rPr>
          <w:rFonts w:ascii="SimSun" w:eastAsia="SimSun" w:hAnsi="SimSun"/>
          <w:b/>
          <w:bCs/>
          <w:color w:val="000000" w:themeColor="text1"/>
          <w:lang w:eastAsia="zh-CN"/>
        </w:rPr>
        <w:t>”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，</w:t>
      </w:r>
      <w:r w:rsidRPr="00053C39">
        <w:rPr>
          <w:rFonts w:ascii="SimSun" w:eastAsia="SimSun" w:hAnsi="SimSun" w:hint="eastAsia"/>
          <w:b/>
          <w:bCs/>
          <w:color w:val="000000" w:themeColor="text1"/>
          <w:lang w:eastAsia="zh-CN"/>
        </w:rPr>
        <w:t>是什么意思？</w:t>
      </w:r>
    </w:p>
    <w:p w14:paraId="23EA2110" w14:textId="77777777" w:rsidR="0046414E" w:rsidRDefault="0046414E" w:rsidP="00D031EC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8节，在我以先来的，指宗教领袖。</w:t>
      </w:r>
    </w:p>
    <w:p w14:paraId="6803196F" w14:textId="77777777" w:rsidR="0046414E" w:rsidRDefault="0046414E" w:rsidP="00D031EC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9</w:t>
      </w:r>
      <w:r>
        <w:rPr>
          <w:rFonts w:ascii="SimSun" w:eastAsia="SimSun" w:hAnsi="SimSun" w:hint="eastAsia"/>
          <w:color w:val="000000" w:themeColor="text1"/>
          <w:lang w:eastAsia="zh-CN"/>
        </w:rPr>
        <w:t>节，“我就是门”，指他的地位，他的权柄，他是神指定的那位弥赛亚。相信现在看门的是圣灵。圣灵把人指向主耶稣。从犹太教经过耶稣可以走到这一边。主耶稣是神定下的，真理、道路、生命。</w:t>
      </w:r>
    </w:p>
    <w:p w14:paraId="59F3AF82" w14:textId="77777777" w:rsidR="0046414E" w:rsidRDefault="0046414E" w:rsidP="00D031EC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“凡从我进来的”，应许什么？我们必然得救，并且出入得草吃。能够得救，能够得永生。约翰福音1</w:t>
      </w:r>
      <w:r>
        <w:rPr>
          <w:rFonts w:ascii="SimSun" w:eastAsia="SimSun" w:hAnsi="SimSun"/>
          <w:color w:val="000000" w:themeColor="text1"/>
          <w:lang w:eastAsia="zh-CN"/>
        </w:rPr>
        <w:t>5:5</w:t>
      </w:r>
      <w:r>
        <w:rPr>
          <w:rFonts w:ascii="SimSun" w:eastAsia="SimSun" w:hAnsi="SimSun" w:hint="eastAsia"/>
          <w:color w:val="000000" w:themeColor="text1"/>
          <w:lang w:eastAsia="zh-CN"/>
        </w:rPr>
        <w:t>，我是葡萄树，你们是枝子；约翰福音6</w:t>
      </w:r>
      <w:r>
        <w:rPr>
          <w:rFonts w:ascii="SimSun" w:eastAsia="SimSun" w:hAnsi="SimSun"/>
          <w:color w:val="000000" w:themeColor="text1"/>
          <w:lang w:eastAsia="zh-CN"/>
        </w:rPr>
        <w:t>:44</w:t>
      </w:r>
      <w:r>
        <w:rPr>
          <w:rFonts w:ascii="SimSun" w:eastAsia="SimSun" w:hAnsi="SimSun" w:hint="eastAsia"/>
          <w:color w:val="000000" w:themeColor="text1"/>
          <w:lang w:eastAsia="zh-CN"/>
        </w:rPr>
        <w:t>，若不是差我来的父吸引你们。父怎样吸引？用圣灵。两千年前是施洗约翰吸引人，把人指向主耶稣，现在是用圣灵让人看到自己可怜，自己需要，把人指向主耶稣。</w:t>
      </w:r>
    </w:p>
    <w:p w14:paraId="5DF90E91" w14:textId="6EC019B0" w:rsidR="0046414E" w:rsidRPr="00170AC5" w:rsidRDefault="0046414E" w:rsidP="00D031EC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10</w:t>
      </w:r>
      <w:r>
        <w:rPr>
          <w:rFonts w:ascii="SimSun" w:eastAsia="SimSun" w:hAnsi="SimSun" w:hint="eastAsia"/>
          <w:color w:val="000000" w:themeColor="text1"/>
          <w:lang w:eastAsia="zh-CN"/>
        </w:rPr>
        <w:t>节，参看</w:t>
      </w:r>
      <w:r>
        <w:rPr>
          <w:rFonts w:ascii="SimSun" w:eastAsia="SimSun" w:hAnsi="SimSun"/>
          <w:color w:val="000000" w:themeColor="text1"/>
          <w:lang w:eastAsia="zh-CN"/>
        </w:rPr>
        <w:t>28</w:t>
      </w:r>
      <w:r>
        <w:rPr>
          <w:rFonts w:ascii="SimSun" w:eastAsia="SimSun" w:hAnsi="SimSun" w:hint="eastAsia"/>
          <w:color w:val="000000" w:themeColor="text1"/>
          <w:lang w:eastAsia="zh-CN"/>
        </w:rPr>
        <w:t>节，“我又赐给他们永生；他们永不灭亡”。我们有主耶稣，将来得奖赏，今生得力量，得祝福，影响周遭的人。总结，回想一下2</w:t>
      </w:r>
      <w:r>
        <w:rPr>
          <w:rFonts w:ascii="SimSun" w:eastAsia="SimSun" w:hAnsi="SimSun"/>
          <w:color w:val="000000" w:themeColor="text1"/>
          <w:lang w:eastAsia="zh-CN"/>
        </w:rPr>
        <w:t>000</w:t>
      </w:r>
      <w:r>
        <w:rPr>
          <w:rFonts w:ascii="SimSun" w:eastAsia="SimSun" w:hAnsi="SimSun" w:hint="eastAsia"/>
          <w:color w:val="000000" w:themeColor="text1"/>
          <w:lang w:eastAsia="zh-CN"/>
        </w:rPr>
        <w:t>年前的羊圈，有牧羊人，有看门的人。主耶稣来到羊圈——指犹太教，有看门的人，预备看门人施洗约翰，他指向主耶稣，他喊叫“看哪，他是真的弥赛亚”，只有他才能把他的羊领出来。那些法利赛人不是他的羊，所以听不懂他的声音，不跟着他走。那些被带离的羊，能够得到真正的真理。</w:t>
      </w:r>
    </w:p>
    <w:p w14:paraId="36B0C3B1" w14:textId="77777777" w:rsidR="0046414E" w:rsidRPr="00053C39" w:rsidRDefault="0046414E" w:rsidP="00D031EC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053C39">
        <w:rPr>
          <w:rFonts w:ascii="SimSun" w:eastAsia="SimSun" w:hAnsi="SimSun" w:hint="eastAsia"/>
          <w:b/>
          <w:bCs/>
          <w:color w:val="000000" w:themeColor="text1"/>
          <w:lang w:eastAsia="zh-CN"/>
        </w:rPr>
        <w:t>三．约翰福音</w:t>
      </w:r>
      <w:r w:rsidRPr="00053C39">
        <w:rPr>
          <w:rFonts w:ascii="SimSun" w:eastAsia="SimSun" w:hAnsi="SimSun"/>
          <w:b/>
          <w:bCs/>
          <w:color w:val="000000" w:themeColor="text1"/>
          <w:lang w:eastAsia="zh-CN"/>
        </w:rPr>
        <w:t>10:11-18</w:t>
      </w:r>
      <w:r w:rsidRPr="00053C39">
        <w:rPr>
          <w:rFonts w:ascii="SimSun" w:eastAsia="SimSun" w:hAnsi="SimSun" w:hint="eastAsia"/>
          <w:b/>
          <w:bCs/>
          <w:color w:val="000000" w:themeColor="text1"/>
          <w:lang w:eastAsia="zh-CN"/>
        </w:rPr>
        <w:t>，主耶稣说</w:t>
      </w:r>
      <w:r w:rsidRPr="00053C39">
        <w:rPr>
          <w:rFonts w:ascii="SimSun" w:eastAsia="SimSun" w:hAnsi="SimSun"/>
          <w:b/>
          <w:bCs/>
          <w:color w:val="000000" w:themeColor="text1"/>
          <w:lang w:eastAsia="zh-CN"/>
        </w:rPr>
        <w:t>“</w:t>
      </w:r>
      <w:r w:rsidRPr="00053C39">
        <w:rPr>
          <w:rFonts w:ascii="SimSun" w:eastAsia="SimSun" w:hAnsi="SimSun" w:hint="eastAsia"/>
          <w:b/>
          <w:bCs/>
          <w:color w:val="000000" w:themeColor="text1"/>
          <w:lang w:eastAsia="zh-CN"/>
        </w:rPr>
        <w:t>我是好牧人</w:t>
      </w:r>
      <w:r w:rsidRPr="00053C39">
        <w:rPr>
          <w:rFonts w:ascii="SimSun" w:eastAsia="SimSun" w:hAnsi="SimSun"/>
          <w:b/>
          <w:bCs/>
          <w:color w:val="000000" w:themeColor="text1"/>
          <w:lang w:eastAsia="zh-CN"/>
        </w:rPr>
        <w:t>”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，</w:t>
      </w:r>
      <w:r w:rsidRPr="00053C39">
        <w:rPr>
          <w:rFonts w:ascii="SimSun" w:eastAsia="SimSun" w:hAnsi="SimSun" w:hint="eastAsia"/>
          <w:b/>
          <w:bCs/>
          <w:color w:val="000000" w:themeColor="text1"/>
          <w:lang w:eastAsia="zh-CN"/>
        </w:rPr>
        <w:t>是什么意思？</w:t>
      </w:r>
      <w:r w:rsidRPr="00053C39">
        <w:rPr>
          <w:rFonts w:ascii="SimSun" w:eastAsia="SimSun" w:hAnsi="SimSun"/>
          <w:b/>
          <w:bCs/>
          <w:color w:val="000000" w:themeColor="text1"/>
          <w:lang w:eastAsia="zh-CN"/>
        </w:rPr>
        <w:t xml:space="preserve"> </w:t>
      </w:r>
    </w:p>
    <w:p w14:paraId="3650302C" w14:textId="77777777" w:rsidR="0046414E" w:rsidRDefault="0046414E" w:rsidP="00D031EC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1</w:t>
      </w:r>
      <w:r>
        <w:rPr>
          <w:rFonts w:ascii="SimSun" w:eastAsia="SimSun" w:hAnsi="SimSun" w:hint="eastAsia"/>
          <w:color w:val="000000" w:themeColor="text1"/>
          <w:lang w:eastAsia="zh-CN"/>
        </w:rPr>
        <w:t>节，“好牧人”，新约讲到牧人，有三个形容：</w:t>
      </w:r>
    </w:p>
    <w:p w14:paraId="3D54DDC7" w14:textId="77777777" w:rsidR="0046414E" w:rsidRDefault="0046414E" w:rsidP="00D031EC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一是他是好牧人，约翰福音1</w:t>
      </w:r>
      <w:r>
        <w:rPr>
          <w:rFonts w:ascii="SimSun" w:eastAsia="SimSun" w:hAnsi="SimSun"/>
          <w:color w:val="000000" w:themeColor="text1"/>
          <w:lang w:eastAsia="zh-CN"/>
        </w:rPr>
        <w:t>0:11</w:t>
      </w:r>
      <w:r>
        <w:rPr>
          <w:rFonts w:ascii="SimSun" w:eastAsia="SimSun" w:hAnsi="SimSun" w:hint="eastAsia"/>
          <w:color w:val="000000" w:themeColor="text1"/>
          <w:lang w:eastAsia="zh-CN"/>
        </w:rPr>
        <w:t>，好牧人保护羊，让他们不失落生命。旧约中有很多坏牧人，以西结3</w:t>
      </w:r>
      <w:r>
        <w:rPr>
          <w:rFonts w:ascii="SimSun" w:eastAsia="SimSun" w:hAnsi="SimSun"/>
          <w:color w:val="000000" w:themeColor="text1"/>
          <w:lang w:eastAsia="zh-CN"/>
        </w:rPr>
        <w:t>4:1-6</w:t>
      </w:r>
      <w:r>
        <w:rPr>
          <w:rFonts w:ascii="SimSun" w:eastAsia="SimSun" w:hAnsi="SimSun" w:hint="eastAsia"/>
          <w:color w:val="000000" w:themeColor="text1"/>
          <w:lang w:eastAsia="zh-CN"/>
        </w:rPr>
        <w:t>，“瘦弱的，你们没有养壮；有病的，你们没有医治；受伤的，你们没有缠裹；被逐的，你们没有领回；失丧的，你们没有寻找”。旧约时代有坏牧人，今天教会里也有的，这个世代也有很多的。只牧养自己，但他的羊有病的，有受伤的，没有缠裹。羊就分散了，作了野兽的食物；耶利米书2</w:t>
      </w:r>
      <w:r>
        <w:rPr>
          <w:rFonts w:ascii="SimSun" w:eastAsia="SimSun" w:hAnsi="SimSun"/>
          <w:color w:val="000000" w:themeColor="text1"/>
          <w:lang w:eastAsia="zh-CN"/>
        </w:rPr>
        <w:t>3:1-6</w:t>
      </w:r>
      <w:r>
        <w:rPr>
          <w:rFonts w:ascii="SimSun" w:eastAsia="SimSun" w:hAnsi="SimSun" w:hint="eastAsia"/>
          <w:color w:val="000000" w:themeColor="text1"/>
          <w:lang w:eastAsia="zh-CN"/>
        </w:rPr>
        <w:t>，“你们赶散我的羊，并没有看顾他们”。日子将到，还在将来，耶稣基督是我们真正的大牧者。当时都是野地，很荒凉，牧羊人一不注意，野兽就把它们叼走了。今天也一样，魔鬼像吼叫的狮子，牧羊人没有注意，羊就会被吞吃；</w:t>
      </w:r>
    </w:p>
    <w:p w14:paraId="7BCCF44E" w14:textId="77777777" w:rsidR="0046414E" w:rsidRDefault="0046414E" w:rsidP="00DA0F83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二是他是大牧者。希伯来书1</w:t>
      </w:r>
      <w:r>
        <w:rPr>
          <w:rFonts w:ascii="SimSun" w:eastAsia="SimSun" w:hAnsi="SimSun"/>
          <w:color w:val="000000" w:themeColor="text1"/>
          <w:lang w:eastAsia="zh-CN"/>
        </w:rPr>
        <w:t>3:20</w:t>
      </w:r>
      <w:r>
        <w:rPr>
          <w:rFonts w:ascii="SimSun" w:eastAsia="SimSun" w:hAnsi="SimSun" w:hint="eastAsia"/>
          <w:color w:val="000000" w:themeColor="text1"/>
          <w:lang w:eastAsia="zh-CN"/>
        </w:rPr>
        <w:t>，“但愿赐平安的神，就是那凭永约之血、使群羊的大牧人-我主耶稣从死里复活的神”。</w:t>
      </w:r>
    </w:p>
    <w:p w14:paraId="00C54C73" w14:textId="77777777" w:rsidR="0046414E" w:rsidRDefault="0046414E" w:rsidP="00DA0F83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三是他是牧长，他是主要的、他是头。因为他还要再回来。彼得前书5</w:t>
      </w:r>
      <w:r>
        <w:rPr>
          <w:rFonts w:ascii="SimSun" w:eastAsia="SimSun" w:hAnsi="SimSun"/>
          <w:color w:val="000000" w:themeColor="text1"/>
          <w:lang w:eastAsia="zh-CN"/>
        </w:rPr>
        <w:t>:4</w:t>
      </w:r>
      <w:r>
        <w:rPr>
          <w:rFonts w:ascii="SimSun" w:eastAsia="SimSun" w:hAnsi="SimSun" w:hint="eastAsia"/>
          <w:color w:val="000000" w:themeColor="text1"/>
          <w:lang w:eastAsia="zh-CN"/>
        </w:rPr>
        <w:t>，“到了牧长显现的时候，你们必得那永不衰残的荣耀冠冕”。</w:t>
      </w:r>
    </w:p>
    <w:p w14:paraId="2C1291D9" w14:textId="77777777" w:rsidR="0046414E" w:rsidRDefault="0046414E" w:rsidP="00DA0F83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诗篇2</w:t>
      </w:r>
      <w:r>
        <w:rPr>
          <w:rFonts w:ascii="SimSun" w:eastAsia="SimSun" w:hAnsi="SimSun"/>
          <w:color w:val="000000" w:themeColor="text1"/>
          <w:lang w:eastAsia="zh-CN"/>
        </w:rPr>
        <w:t>3:1-6</w:t>
      </w:r>
      <w:r>
        <w:rPr>
          <w:rFonts w:ascii="SimSun" w:eastAsia="SimSun" w:hAnsi="SimSun" w:hint="eastAsia"/>
          <w:color w:val="000000" w:themeColor="text1"/>
          <w:lang w:eastAsia="zh-CN"/>
        </w:rPr>
        <w:t>，“耶和华是我的牧者，我必不至缺乏。他使我躺卧在青草地，领我在可安歇的水边。他使我的灵魂苏醒，为自己的名引导我走义路”。</w:t>
      </w:r>
    </w:p>
    <w:p w14:paraId="5F7202E7" w14:textId="77777777" w:rsidR="0046414E" w:rsidRDefault="0046414E" w:rsidP="00DA0F83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好牧人为羊舍命。今天有些牧人，野兽来，他自己跑了。</w:t>
      </w:r>
    </w:p>
    <w:p w14:paraId="33E651CA" w14:textId="77777777" w:rsidR="0046414E" w:rsidRDefault="0046414E" w:rsidP="00DA0F83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2-13</w:t>
      </w:r>
      <w:r>
        <w:rPr>
          <w:rFonts w:ascii="SimSun" w:eastAsia="SimSun" w:hAnsi="SimSun" w:hint="eastAsia"/>
          <w:color w:val="000000" w:themeColor="text1"/>
          <w:lang w:eastAsia="zh-CN"/>
        </w:rPr>
        <w:t>节，这是事实，我们看得见。</w:t>
      </w:r>
    </w:p>
    <w:p w14:paraId="25DC89E7" w14:textId="77777777" w:rsidR="0046414E" w:rsidRDefault="0046414E" w:rsidP="00DA0F83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14</w:t>
      </w:r>
      <w:r>
        <w:rPr>
          <w:rFonts w:ascii="SimSun" w:eastAsia="SimSun" w:hAnsi="SimSun" w:hint="eastAsia"/>
          <w:color w:val="000000" w:themeColor="text1"/>
          <w:lang w:eastAsia="zh-CN"/>
        </w:rPr>
        <w:t>节，再次强调我是好牧人。认识是指“照顾”，不见看见，而且了解。人不了解我们无所谓，主耶稣基督了解我们，我们可以得到安慰。他照顾我们，他为我们舍命。</w:t>
      </w:r>
    </w:p>
    <w:p w14:paraId="18A31C64" w14:textId="77777777" w:rsidR="0046414E" w:rsidRDefault="0046414E" w:rsidP="00DA0F83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主耶稣认识我们，如果我们不认识他，是我们的问题。</w:t>
      </w:r>
    </w:p>
    <w:p w14:paraId="4484E804" w14:textId="77777777" w:rsidR="0046414E" w:rsidRDefault="0046414E" w:rsidP="00DA0F83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16</w:t>
      </w:r>
      <w:r>
        <w:rPr>
          <w:rFonts w:ascii="SimSun" w:eastAsia="SimSun" w:hAnsi="SimSun" w:hint="eastAsia"/>
          <w:color w:val="000000" w:themeColor="text1"/>
          <w:lang w:eastAsia="zh-CN"/>
        </w:rPr>
        <w:t>节，“我另外有羊”，指外邦人，认识主耶稣的，承认耶稣是救主的；“这圈里的”，指的是犹太教里的。法利赛人在听，羊圈里认识他声音的，就是接受他是弥赛亚的，那些羊会出来跟着他，和我们这些外邦人，信他名的人，合并在一起成为一群，成立教会，归于一个牧人。</w:t>
      </w:r>
    </w:p>
    <w:p w14:paraId="39C5CA6E" w14:textId="77777777" w:rsidR="0046414E" w:rsidRPr="008F26DA" w:rsidRDefault="0046414E" w:rsidP="00DA0F83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7-18</w:t>
      </w:r>
      <w:r>
        <w:rPr>
          <w:rFonts w:ascii="SimSun" w:eastAsia="SimSun" w:hAnsi="SimSun" w:hint="eastAsia"/>
          <w:color w:val="000000" w:themeColor="text1"/>
          <w:lang w:eastAsia="zh-CN"/>
        </w:rPr>
        <w:t>节，主耶稣的生命在他的掌控之下，死亡和复活都在他的掌控之下。这里有三点，一是他的死，是他自己愿意的；二是1</w:t>
      </w:r>
      <w:r>
        <w:rPr>
          <w:rFonts w:ascii="SimSun" w:eastAsia="SimSun" w:hAnsi="SimSun"/>
          <w:color w:val="000000" w:themeColor="text1"/>
          <w:lang w:eastAsia="zh-CN"/>
        </w:rPr>
        <w:t>5</w:t>
      </w:r>
      <w:r>
        <w:rPr>
          <w:rFonts w:ascii="SimSun" w:eastAsia="SimSun" w:hAnsi="SimSun" w:hint="eastAsia"/>
          <w:color w:val="000000" w:themeColor="text1"/>
          <w:lang w:eastAsia="zh-CN"/>
        </w:rPr>
        <w:t>节，他的死</w:t>
      </w: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能够代替我们的罪；三是他死了会复活，他得到一切荣耀，死亡不能胜过他。他是羊的门，他是好牧人。</w:t>
      </w:r>
    </w:p>
    <w:p w14:paraId="73F3A3CB" w14:textId="77777777" w:rsidR="0046414E" w:rsidRPr="00053C39" w:rsidRDefault="0046414E" w:rsidP="00DA0F83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053C39">
        <w:rPr>
          <w:rFonts w:ascii="SimSun" w:eastAsia="SimSun" w:hAnsi="SimSun" w:hint="eastAsia"/>
          <w:b/>
          <w:bCs/>
          <w:color w:val="000000" w:themeColor="text1"/>
          <w:lang w:eastAsia="zh-CN"/>
        </w:rPr>
        <w:t>四．约翰福音</w:t>
      </w:r>
      <w:r w:rsidRPr="00053C39">
        <w:rPr>
          <w:rFonts w:ascii="SimSun" w:eastAsia="SimSun" w:hAnsi="SimSun"/>
          <w:b/>
          <w:bCs/>
          <w:color w:val="000000" w:themeColor="text1"/>
          <w:lang w:eastAsia="zh-CN"/>
        </w:rPr>
        <w:t>10:19-21</w:t>
      </w:r>
      <w:r w:rsidRPr="00053C39">
        <w:rPr>
          <w:rFonts w:ascii="SimSun" w:eastAsia="SimSun" w:hAnsi="SimSun" w:hint="eastAsia"/>
          <w:b/>
          <w:bCs/>
          <w:color w:val="000000" w:themeColor="text1"/>
          <w:lang w:eastAsia="zh-CN"/>
        </w:rPr>
        <w:t>，犹太人对主耶稣教导的反应？</w:t>
      </w:r>
    </w:p>
    <w:p w14:paraId="64DF87AC" w14:textId="77777777" w:rsidR="0046414E" w:rsidRDefault="0046414E" w:rsidP="00DA0F83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他是羊的门，只有经过他，才能得生命；他是好牧者，带领我们走过人生高高低低旷野的路，他已经胜利了。</w:t>
      </w:r>
    </w:p>
    <w:p w14:paraId="6E64C519" w14:textId="77777777" w:rsidR="0046414E" w:rsidRDefault="0046414E" w:rsidP="00DA0F83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1</w:t>
      </w:r>
      <w:r>
        <w:rPr>
          <w:rFonts w:ascii="SimSun" w:eastAsia="SimSun" w:hAnsi="SimSun" w:hint="eastAsia"/>
          <w:color w:val="000000" w:themeColor="text1"/>
          <w:lang w:eastAsia="zh-CN"/>
        </w:rPr>
        <w:t>节回到第9章的故事，主耶稣医好了生来瞎眼的人。主耶稣行了大神迹，看到、听到的人都不相信。神迹不能救一个人，只有听主耶稣的话才可以得救。人还是追求能看到听到的事情，很容易被迷惑，因为没有听神的话。</w:t>
      </w:r>
    </w:p>
    <w:p w14:paraId="2AEA3456" w14:textId="77777777" w:rsidR="0046414E" w:rsidRDefault="0046414E" w:rsidP="00DA0F83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 w:hint="eastAsia"/>
          <w:color w:val="000000" w:themeColor="text1"/>
          <w:lang w:eastAsia="zh-CN"/>
        </w:rPr>
      </w:pPr>
    </w:p>
    <w:p w14:paraId="75E6A294" w14:textId="77777777" w:rsidR="0046414E" w:rsidRPr="00066F66" w:rsidRDefault="0046414E" w:rsidP="00DA0F83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066F66">
        <w:rPr>
          <w:rFonts w:ascii="SimSun" w:eastAsia="SimSun" w:hAnsi="SimSun" w:hint="eastAsia"/>
          <w:b/>
          <w:bCs/>
          <w:color w:val="000000" w:themeColor="text1"/>
          <w:lang w:eastAsia="zh-CN"/>
        </w:rPr>
        <w:t>问题与分享：</w:t>
      </w:r>
    </w:p>
    <w:p w14:paraId="2BF7F1B7" w14:textId="77777777" w:rsidR="0046414E" w:rsidRDefault="0046414E" w:rsidP="00DA0F83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耶利米书2</w:t>
      </w:r>
      <w:r>
        <w:rPr>
          <w:rFonts w:ascii="SimSun" w:eastAsia="SimSun" w:hAnsi="SimSun"/>
          <w:color w:val="000000" w:themeColor="text1"/>
          <w:lang w:eastAsia="zh-CN"/>
        </w:rPr>
        <w:t>3:6</w:t>
      </w:r>
      <w:r>
        <w:rPr>
          <w:rFonts w:ascii="SimSun" w:eastAsia="SimSun" w:hAnsi="SimSun" w:hint="eastAsia"/>
          <w:color w:val="000000" w:themeColor="text1"/>
          <w:lang w:eastAsia="zh-CN"/>
        </w:rPr>
        <w:t>中“在他的日子，</w:t>
      </w:r>
      <w:r w:rsidRPr="00255C69">
        <w:rPr>
          <w:rFonts w:ascii="SimSun" w:eastAsia="SimSun" w:hAnsi="SimSun" w:hint="eastAsia"/>
          <w:b/>
          <w:bCs/>
          <w:color w:val="000000" w:themeColor="text1"/>
          <w:u w:val="single"/>
          <w:lang w:eastAsia="zh-CN"/>
        </w:rPr>
        <w:t>犹大</w:t>
      </w:r>
      <w:r>
        <w:rPr>
          <w:rFonts w:ascii="SimSun" w:eastAsia="SimSun" w:hAnsi="SimSun" w:hint="eastAsia"/>
          <w:color w:val="000000" w:themeColor="text1"/>
          <w:lang w:eastAsia="zh-CN"/>
        </w:rPr>
        <w:t>必得救，</w:t>
      </w:r>
      <w:r w:rsidRPr="00255C69">
        <w:rPr>
          <w:rFonts w:ascii="SimSun" w:eastAsia="SimSun" w:hAnsi="SimSun" w:hint="eastAsia"/>
          <w:b/>
          <w:bCs/>
          <w:color w:val="000000" w:themeColor="text1"/>
          <w:u w:val="single"/>
          <w:lang w:eastAsia="zh-CN"/>
        </w:rPr>
        <w:t>以色列</w:t>
      </w:r>
      <w:r>
        <w:rPr>
          <w:rFonts w:ascii="SimSun" w:eastAsia="SimSun" w:hAnsi="SimSun" w:hint="eastAsia"/>
          <w:color w:val="000000" w:themeColor="text1"/>
          <w:lang w:eastAsia="zh-CN"/>
        </w:rPr>
        <w:t>也安然居住”，大字号是什么意思？</w:t>
      </w:r>
    </w:p>
    <w:p w14:paraId="6200CD53" w14:textId="77777777" w:rsidR="0046414E" w:rsidRDefault="0046414E" w:rsidP="00DA0F83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强调只有弥赛亚，才能让我们称义。</w:t>
      </w:r>
    </w:p>
    <w:p w14:paraId="53D1CCCE" w14:textId="77777777" w:rsidR="0046414E" w:rsidRDefault="0046414E" w:rsidP="00DA0F83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启示录19</w:t>
      </w:r>
      <w:r>
        <w:rPr>
          <w:rFonts w:ascii="SimSun" w:eastAsia="SimSun" w:hAnsi="SimSun"/>
          <w:color w:val="000000" w:themeColor="text1"/>
          <w:lang w:eastAsia="zh-CN"/>
        </w:rPr>
        <w:t>:16</w:t>
      </w:r>
      <w:r>
        <w:rPr>
          <w:rFonts w:ascii="SimSun" w:eastAsia="SimSun" w:hAnsi="SimSun" w:hint="eastAsia"/>
          <w:color w:val="000000" w:themeColor="text1"/>
          <w:lang w:eastAsia="zh-CN"/>
        </w:rPr>
        <w:t>中，有圣经中最大的字，“在他衣服和大腿上写着说：‘万王之王，万主之主’”，也是强调；圣经中前后有空格的文字都是强调。</w:t>
      </w:r>
    </w:p>
    <w:p w14:paraId="32AAEB01" w14:textId="77777777" w:rsidR="0046414E" w:rsidRDefault="0046414E" w:rsidP="00DA0F83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照片中看到以色列旷野中很少草啊。</w:t>
      </w:r>
    </w:p>
    <w:p w14:paraId="62065BFB" w14:textId="77777777" w:rsidR="0046414E" w:rsidRDefault="0046414E" w:rsidP="00DA0F83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所以他们特别需要牧羊人，把他们带到有草的地方。冰岛、新西兰的放羊完全不一样，到处都是草，牧养可能也不那么重要。</w:t>
      </w:r>
    </w:p>
    <w:p w14:paraId="29038520" w14:textId="77777777" w:rsidR="0046414E" w:rsidRDefault="0046414E" w:rsidP="00DA0F83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.9</w:t>
      </w:r>
      <w:r>
        <w:rPr>
          <w:rFonts w:ascii="SimSun" w:eastAsia="SimSun" w:hAnsi="SimSun" w:hint="eastAsia"/>
          <w:color w:val="000000" w:themeColor="text1"/>
          <w:lang w:eastAsia="zh-CN"/>
        </w:rPr>
        <w:t>节，耶稣是门，又是牧羊人，怎么理解？羊又能进出，怎么更好的理解？</w:t>
      </w:r>
    </w:p>
    <w:p w14:paraId="0716E768" w14:textId="77777777" w:rsidR="0046414E" w:rsidRDefault="0046414E" w:rsidP="00DA0F83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主耶稣也是门，也是看门的，也是牧者。他是通往天国的路，要经过他，他也是牧者。</w:t>
      </w:r>
    </w:p>
    <w:p w14:paraId="14B83EE6" w14:textId="77777777" w:rsidR="0046414E" w:rsidRDefault="0046414E" w:rsidP="00DA0F83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进出，是白天出来，晚上进去，都是跟着牧者走。生活中的各种遭遇、状况，我们都要面对，记住主耶稣带着我们在前头走，他不会离弃我们，</w:t>
      </w: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不会不在前面引路。既然放出羊来，羊也跟着他。在宣教过程中，特别受益。</w:t>
      </w:r>
    </w:p>
    <w:p w14:paraId="7B51C748" w14:textId="77777777" w:rsidR="0046414E" w:rsidRDefault="0046414E" w:rsidP="00DA0F83">
      <w:pPr>
        <w:pStyle w:val="ListBullet"/>
        <w:numPr>
          <w:ilvl w:val="0"/>
          <w:numId w:val="0"/>
        </w:numPr>
        <w:spacing w:afterLines="50"/>
        <w:jc w:val="both"/>
        <w:rPr>
          <w:rFonts w:ascii="Cambria" w:eastAsia="SimSun" w:hAnsi="Cambria" w:cs="Cambria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4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今天对牧者的理解有了新的认识。今天我们能跟随这个大牧长，心里特别得自由。诗篇2</w:t>
      </w:r>
      <w:r>
        <w:rPr>
          <w:rFonts w:ascii="SimSun" w:eastAsia="SimSun" w:hAnsi="SimSun"/>
          <w:color w:val="000000" w:themeColor="text1"/>
          <w:lang w:eastAsia="zh-CN"/>
        </w:rPr>
        <w:t>3</w:t>
      </w:r>
      <w:r>
        <w:rPr>
          <w:rFonts w:ascii="SimSun" w:eastAsia="SimSun" w:hAnsi="SimSun" w:hint="eastAsia"/>
          <w:color w:val="000000" w:themeColor="text1"/>
          <w:lang w:eastAsia="zh-CN"/>
        </w:rPr>
        <w:t>，有这样的大牧者亲自牧养我们，我们所面临的他都知道，只要跟随他，我们肯定能跟着他一起</w:t>
      </w:r>
      <w:r>
        <w:rPr>
          <w:rFonts w:ascii="Cambria" w:eastAsia="SimSun" w:hAnsi="Cambria" w:cs="Cambria" w:hint="eastAsia"/>
          <w:color w:val="000000" w:themeColor="text1"/>
          <w:lang w:eastAsia="zh-CN"/>
        </w:rPr>
        <w:t>得荣耀。今天很有得着。</w:t>
      </w:r>
    </w:p>
    <w:p w14:paraId="0B570B2C" w14:textId="77777777" w:rsidR="0046414E" w:rsidRDefault="0046414E" w:rsidP="00DA0F83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现在在教会里不要特别依赖任何一个牧者，要真的回到我们的大牧者。今天很多让人迷惑的局势，真的要特别小心。</w:t>
      </w:r>
    </w:p>
    <w:p w14:paraId="25544DC2" w14:textId="77777777" w:rsidR="0046414E" w:rsidRDefault="0046414E" w:rsidP="00DA0F83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5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第4节，主耶稣既放出自己的羊来，就会在前面走。我们今天应该活得很轻松，不应该活的很沉重，如果我们知道神在前面走的话。只看到耶稣的脚印，看不到人的脚印。我们的生活应该是轻松的、自由的。我们明白神的心意，我们就轻松了。以色列人出埃及，是神要他们出埃及，但是摩西一开始不知道。只要行在神的心意上，就会有神的带领。要认识神的心意，既可以经历神，又能喂养自己的生命。</w:t>
      </w:r>
    </w:p>
    <w:p w14:paraId="2E37DCDA" w14:textId="4834C950" w:rsidR="0046414E" w:rsidRDefault="0046414E" w:rsidP="00DA0F83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没错，但要分清是神把我们放出去的，还是我们自己闯出去的。不要忘了，撒旦也在诱惑我们。</w:t>
      </w:r>
    </w:p>
    <w:p w14:paraId="2C1BD276" w14:textId="6A5A8590" w:rsidR="00DA0F83" w:rsidRDefault="00DA0F83" w:rsidP="00DA0F83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2DC2C6CC" w14:textId="11DE640C" w:rsidR="00DA0F83" w:rsidRDefault="00DA0F83" w:rsidP="00DA0F83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1BB0DE2E" w14:textId="6EA5CAD6" w:rsidR="00DA0F83" w:rsidRDefault="00DA0F83" w:rsidP="00DA0F83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69635333" w14:textId="3B717A80" w:rsidR="00DA0F83" w:rsidRDefault="00DA0F83" w:rsidP="00DA0F83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0B755180" w14:textId="4293FF60" w:rsidR="00DA0F83" w:rsidRDefault="00DA0F83" w:rsidP="00DA0F83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42B8CB2F" w14:textId="02B7BA9F" w:rsidR="00DA0F83" w:rsidRDefault="00DA0F83" w:rsidP="00DA0F83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5D7F10FE" w14:textId="374F63EF" w:rsidR="00DA0F83" w:rsidRDefault="00DA0F83" w:rsidP="00DA0F83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7BB9A615" w14:textId="77777777" w:rsidR="00DA0F83" w:rsidRDefault="00DA0F83" w:rsidP="00DA0F83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 w:hint="eastAsia"/>
          <w:color w:val="000000" w:themeColor="text1"/>
          <w:lang w:eastAsia="zh-CN"/>
        </w:rPr>
      </w:pPr>
    </w:p>
    <w:p w14:paraId="47C83DBF" w14:textId="77777777" w:rsidR="0046414E" w:rsidRPr="000F0D46" w:rsidRDefault="0046414E" w:rsidP="000F0D46">
      <w:pPr>
        <w:pStyle w:val="Heading1"/>
        <w:rPr>
          <w:lang w:eastAsia="zh-CN"/>
        </w:rPr>
      </w:pPr>
      <w:bookmarkStart w:id="94" w:name="_Toc180846472"/>
      <w:bookmarkStart w:id="95" w:name="_Toc180860604"/>
      <w:r w:rsidRPr="000F0D46">
        <w:rPr>
          <w:rFonts w:hint="eastAsia"/>
          <w:lang w:eastAsia="zh-CN"/>
        </w:rPr>
        <w:lastRenderedPageBreak/>
        <w:t>基督的生平与教导（六十五）</w:t>
      </w:r>
      <w:r w:rsidRPr="000F0D46">
        <w:rPr>
          <w:rFonts w:hint="eastAsia"/>
          <w:lang w:eastAsia="zh-CN"/>
        </w:rPr>
        <w:t>:</w:t>
      </w:r>
      <w:r w:rsidRPr="000F0D46">
        <w:rPr>
          <w:lang w:eastAsia="zh-CN"/>
        </w:rPr>
        <w:t xml:space="preserve"> </w:t>
      </w:r>
      <w:r w:rsidRPr="000F0D46">
        <w:rPr>
          <w:rFonts w:hint="eastAsia"/>
          <w:lang w:eastAsia="zh-CN"/>
        </w:rPr>
        <w:t>蒙福的途径</w:t>
      </w:r>
      <w:bookmarkEnd w:id="94"/>
      <w:bookmarkEnd w:id="95"/>
    </w:p>
    <w:p w14:paraId="67F59795" w14:textId="77777777" w:rsidR="0046414E" w:rsidRPr="002C6ECD" w:rsidRDefault="0046414E" w:rsidP="00DA0F83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时间2</w:t>
      </w:r>
      <w:r w:rsidRPr="002C6ECD">
        <w:rPr>
          <w:rFonts w:ascii="SimSun" w:eastAsia="SimSun" w:hAnsi="SimSun"/>
          <w:color w:val="000000" w:themeColor="text1"/>
          <w:lang w:eastAsia="zh-CN"/>
        </w:rPr>
        <w:t>02</w:t>
      </w:r>
      <w:r>
        <w:rPr>
          <w:rFonts w:ascii="SimSun" w:eastAsia="SimSun" w:hAnsi="SimSun"/>
          <w:color w:val="000000" w:themeColor="text1"/>
          <w:lang w:eastAsia="zh-CN"/>
        </w:rPr>
        <w:t>4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年</w:t>
      </w:r>
      <w:r>
        <w:rPr>
          <w:rFonts w:ascii="SimSun" w:eastAsia="SimSun" w:hAnsi="SimSun"/>
          <w:color w:val="000000" w:themeColor="text1"/>
          <w:lang w:eastAsia="zh-CN"/>
        </w:rPr>
        <w:t>5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月</w:t>
      </w:r>
      <w:r>
        <w:rPr>
          <w:rFonts w:ascii="SimSun" w:eastAsia="SimSun" w:hAnsi="SimSun"/>
          <w:color w:val="000000" w:themeColor="text1"/>
          <w:lang w:eastAsia="zh-CN"/>
        </w:rPr>
        <w:t>4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日</w:t>
      </w:r>
    </w:p>
    <w:p w14:paraId="53C52F1B" w14:textId="77777777" w:rsidR="0046414E" w:rsidRDefault="0046414E" w:rsidP="00DA0F83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相关经文：</w:t>
      </w:r>
      <w:r>
        <w:rPr>
          <w:rFonts w:ascii="SimSun" w:eastAsia="SimSun" w:hAnsi="SimSun" w:hint="eastAsia"/>
          <w:color w:val="000000" w:themeColor="text1"/>
          <w:lang w:eastAsia="zh-CN"/>
        </w:rPr>
        <w:t>路加</w:t>
      </w:r>
      <w:r w:rsidRPr="0040303A">
        <w:rPr>
          <w:rFonts w:ascii="SimSun" w:eastAsia="SimSun" w:hAnsi="SimSun" w:hint="eastAsia"/>
          <w:color w:val="000000" w:themeColor="text1"/>
          <w:lang w:eastAsia="zh-CN"/>
        </w:rPr>
        <w:t>福音</w:t>
      </w:r>
      <w:r>
        <w:rPr>
          <w:rFonts w:ascii="SimSun" w:eastAsia="SimSun" w:hAnsi="SimSun"/>
          <w:color w:val="000000" w:themeColor="text1"/>
          <w:lang w:eastAsia="zh-CN"/>
        </w:rPr>
        <w:t>10</w:t>
      </w:r>
      <w:r w:rsidRPr="0040303A">
        <w:rPr>
          <w:rFonts w:ascii="SimSun" w:eastAsia="SimSun" w:hAnsi="SimSun"/>
          <w:color w:val="000000" w:themeColor="text1"/>
          <w:lang w:eastAsia="zh-CN"/>
        </w:rPr>
        <w:t>:1-</w:t>
      </w:r>
      <w:r>
        <w:rPr>
          <w:rFonts w:ascii="SimSun" w:eastAsia="SimSun" w:hAnsi="SimSun"/>
          <w:color w:val="000000" w:themeColor="text1"/>
          <w:lang w:eastAsia="zh-CN"/>
        </w:rPr>
        <w:t>24</w:t>
      </w:r>
    </w:p>
    <w:p w14:paraId="4EAD01F0" w14:textId="77777777" w:rsidR="0046414E" w:rsidRPr="00C71F94" w:rsidRDefault="0046414E" w:rsidP="00DA0F83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C71F94">
        <w:rPr>
          <w:rFonts w:ascii="SimSun" w:eastAsia="SimSun" w:hAnsi="SimSun" w:hint="eastAsia"/>
          <w:b/>
          <w:bCs/>
          <w:color w:val="000000" w:themeColor="text1"/>
          <w:lang w:eastAsia="zh-CN"/>
        </w:rPr>
        <w:t>一．路加福音</w:t>
      </w:r>
      <w:r w:rsidRPr="00C71F94">
        <w:rPr>
          <w:rFonts w:ascii="SimSun" w:eastAsia="SimSun" w:hAnsi="SimSun"/>
          <w:b/>
          <w:bCs/>
          <w:color w:val="000000" w:themeColor="text1"/>
          <w:lang w:eastAsia="zh-CN"/>
        </w:rPr>
        <w:t>10:1-4</w:t>
      </w:r>
      <w:r w:rsidRPr="00C71F94">
        <w:rPr>
          <w:rFonts w:ascii="SimSun" w:eastAsia="SimSun" w:hAnsi="SimSun" w:hint="eastAsia"/>
          <w:b/>
          <w:bCs/>
          <w:color w:val="000000" w:themeColor="text1"/>
          <w:lang w:eastAsia="zh-CN"/>
        </w:rPr>
        <w:t>，主耶稣对他门徒的要求</w:t>
      </w:r>
    </w:p>
    <w:p w14:paraId="5E3039F0" w14:textId="77777777" w:rsidR="0046414E" w:rsidRDefault="0046414E" w:rsidP="00DA0F83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1节，这事以后，就是主耶稣开了生来瞎眼的人的眼睛之后，路加9</w:t>
      </w:r>
      <w:r>
        <w:rPr>
          <w:rFonts w:ascii="SimSun" w:eastAsia="SimSun" w:hAnsi="SimSun"/>
          <w:color w:val="000000" w:themeColor="text1"/>
          <w:lang w:eastAsia="zh-CN"/>
        </w:rPr>
        <w:t>:</w:t>
      </w:r>
      <w:r>
        <w:rPr>
          <w:rFonts w:ascii="SimSun" w:eastAsia="SimSun" w:hAnsi="SimSun" w:hint="eastAsia"/>
          <w:color w:val="000000" w:themeColor="text1"/>
          <w:lang w:eastAsia="zh-CN"/>
        </w:rPr>
        <w:t>9</w:t>
      </w:r>
      <w:r>
        <w:rPr>
          <w:rFonts w:ascii="SimSun" w:eastAsia="SimSun" w:hAnsi="SimSun"/>
          <w:color w:val="000000" w:themeColor="text1"/>
          <w:lang w:eastAsia="zh-CN"/>
        </w:rPr>
        <w:t>-62</w:t>
      </w:r>
      <w:r>
        <w:rPr>
          <w:rFonts w:ascii="SimSun" w:eastAsia="SimSun" w:hAnsi="SimSun" w:hint="eastAsia"/>
          <w:color w:val="000000" w:themeColor="text1"/>
          <w:lang w:eastAsia="zh-CN"/>
        </w:rPr>
        <w:t>，“狐狸有洞，天空的飞鸟有窝，只是人子没有枕头的地方”。主耶稣要那些人跟从他，但是有的说“容我先回去埋葬我的父亲”，“容我先去辞别我家里的人”，他们可能还没有属灵的眼光，所以主耶稣又差遣了7</w:t>
      </w:r>
      <w:r>
        <w:rPr>
          <w:rFonts w:ascii="SimSun" w:eastAsia="SimSun" w:hAnsi="SimSun"/>
          <w:color w:val="000000" w:themeColor="text1"/>
          <w:lang w:eastAsia="zh-CN"/>
        </w:rPr>
        <w:t>0</w:t>
      </w:r>
      <w:r>
        <w:rPr>
          <w:rFonts w:ascii="SimSun" w:eastAsia="SimSun" w:hAnsi="SimSun" w:hint="eastAsia"/>
          <w:color w:val="000000" w:themeColor="text1"/>
          <w:lang w:eastAsia="zh-CN"/>
        </w:rPr>
        <w:t>个人。</w:t>
      </w:r>
    </w:p>
    <w:p w14:paraId="7B2B9FA6" w14:textId="77777777" w:rsidR="0046414E" w:rsidRDefault="0046414E" w:rsidP="00DA0F83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主耶稣的要求，他差派你到哪里你就到哪里，他要你向谁传福音你就去。</w:t>
      </w:r>
    </w:p>
    <w:p w14:paraId="53989FFC" w14:textId="77777777" w:rsidR="0046414E" w:rsidRDefault="0046414E" w:rsidP="00DA0F83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节，“庄稼”是神所要拯救的人，神在创世以前已经拣选了一大批人，每个人在不同的时间，神要救他们，但要通过你我去传福音。要先祷告，第一件要求的不是钱，而是人。神差派适合的人去收割神的人。不要以为有人得救是我们的功劳。这个世界是神的宣教工厂，钱对神不是问题。有的宣教士要钱，这和神的教导不太对。教会要祷告，为工人祷告。</w:t>
      </w:r>
    </w:p>
    <w:p w14:paraId="213E69FB" w14:textId="77777777" w:rsidR="0046414E" w:rsidRDefault="0046414E" w:rsidP="00DA0F83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节，这里有两点，一是主耶稣叫你去你就去，二是要有对的态度，如同羊羔进入狼群，意思是要温柔，不是去打仗的，而且出去是很危险的。主耶稣已经警告门徒，要有准备，你的对象是狼。你需要力量，需要主耶稣。靠自己是完全错误的，不蒙神悦纳，使人跌倒。这个世界要吞吃犹太人，接下来要吞吃基督徒，因为这个世界恨犹太人、恨耶稣。魔鬼要抢夺那块地。</w:t>
      </w:r>
    </w:p>
    <w:p w14:paraId="72747715" w14:textId="77777777" w:rsidR="0046414E" w:rsidRDefault="0046414E" w:rsidP="00DA0F83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4节，不要带钱，不要带很多吃的东西，不要带鞋，意思是不要预备太多。“不要问安”，当时的背景，问安是花很多时间的，要坐下来喝茶。本来心是预备好出去的，问安这些事可能会影响人心，出不去了。做神的事工，是紧急的。路加9</w:t>
      </w:r>
      <w:r>
        <w:rPr>
          <w:rFonts w:ascii="SimSun" w:eastAsia="SimSun" w:hAnsi="SimSun"/>
          <w:color w:val="000000" w:themeColor="text1"/>
          <w:lang w:eastAsia="zh-CN"/>
        </w:rPr>
        <w:t>:3</w:t>
      </w:r>
      <w:r>
        <w:rPr>
          <w:rFonts w:ascii="SimSun" w:eastAsia="SimSun" w:hAnsi="SimSun" w:hint="eastAsia"/>
          <w:color w:val="000000" w:themeColor="text1"/>
          <w:lang w:eastAsia="zh-CN"/>
        </w:rPr>
        <w:t>，“行路的时候，不要带拐杖和口袋，不要带食物和银子，也不要带两件褂子”。不是说完全不能够带，是说不</w:t>
      </w: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要带得太多，不要为这些事情担心。参见腓立比书4</w:t>
      </w:r>
      <w:r>
        <w:rPr>
          <w:rFonts w:ascii="SimSun" w:eastAsia="SimSun" w:hAnsi="SimSun"/>
          <w:color w:val="000000" w:themeColor="text1"/>
          <w:lang w:eastAsia="zh-CN"/>
        </w:rPr>
        <w:t>:19</w:t>
      </w:r>
      <w:r>
        <w:rPr>
          <w:rFonts w:ascii="SimSun" w:eastAsia="SimSun" w:hAnsi="SimSun" w:hint="eastAsia"/>
          <w:color w:val="000000" w:themeColor="text1"/>
          <w:lang w:eastAsia="zh-CN"/>
        </w:rPr>
        <w:t>，“我的神必照他荣耀的丰富，在基督耶稣里，使你们一切所需用的都充足”。这是保罗所经历的。路加福音这里讲的是要依靠主耶稣。</w:t>
      </w:r>
    </w:p>
    <w:p w14:paraId="7909439B" w14:textId="77777777" w:rsidR="0046414E" w:rsidRPr="00C71F94" w:rsidRDefault="0046414E" w:rsidP="00DA0F83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C71F94">
        <w:rPr>
          <w:rFonts w:ascii="SimSun" w:eastAsia="SimSun" w:hAnsi="SimSun" w:hint="eastAsia"/>
          <w:b/>
          <w:bCs/>
          <w:color w:val="000000" w:themeColor="text1"/>
          <w:lang w:eastAsia="zh-CN"/>
        </w:rPr>
        <w:t>二．路加福音</w:t>
      </w:r>
      <w:r w:rsidRPr="00C71F94">
        <w:rPr>
          <w:rFonts w:ascii="SimSun" w:eastAsia="SimSun" w:hAnsi="SimSun"/>
          <w:b/>
          <w:bCs/>
          <w:color w:val="000000" w:themeColor="text1"/>
          <w:lang w:eastAsia="zh-CN"/>
        </w:rPr>
        <w:t>10:5-16</w:t>
      </w:r>
      <w:r w:rsidRPr="00C71F94">
        <w:rPr>
          <w:rFonts w:ascii="SimSun" w:eastAsia="SimSun" w:hAnsi="SimSun" w:hint="eastAsia"/>
          <w:b/>
          <w:bCs/>
          <w:color w:val="000000" w:themeColor="text1"/>
          <w:lang w:eastAsia="zh-CN"/>
        </w:rPr>
        <w:t>，主耶稣的门徒将会体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验</w:t>
      </w:r>
      <w:r w:rsidRPr="00C71F94">
        <w:rPr>
          <w:rFonts w:ascii="SimSun" w:eastAsia="SimSun" w:hAnsi="SimSun" w:hint="eastAsia"/>
          <w:b/>
          <w:bCs/>
          <w:color w:val="000000" w:themeColor="text1"/>
          <w:lang w:eastAsia="zh-CN"/>
        </w:rPr>
        <w:t>到的结果</w:t>
      </w:r>
    </w:p>
    <w:p w14:paraId="73738F8F" w14:textId="77777777" w:rsidR="0046414E" w:rsidRPr="00787BA7" w:rsidRDefault="0046414E" w:rsidP="00DA0F83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787BA7">
        <w:rPr>
          <w:rFonts w:ascii="SimSun" w:eastAsia="SimSun" w:hAnsi="SimSun"/>
          <w:b/>
          <w:bCs/>
          <w:color w:val="000000" w:themeColor="text1"/>
          <w:lang w:eastAsia="zh-CN"/>
        </w:rPr>
        <w:t>1.</w:t>
      </w:r>
      <w:r w:rsidRPr="00787BA7">
        <w:rPr>
          <w:rFonts w:ascii="SimSun" w:eastAsia="SimSun" w:hAnsi="SimSun" w:hint="eastAsia"/>
          <w:b/>
          <w:bCs/>
          <w:color w:val="000000" w:themeColor="text1"/>
          <w:lang w:eastAsia="zh-CN"/>
        </w:rPr>
        <w:t>5</w:t>
      </w:r>
      <w:r w:rsidRPr="00787BA7">
        <w:rPr>
          <w:rFonts w:ascii="SimSun" w:eastAsia="SimSun" w:hAnsi="SimSun"/>
          <w:b/>
          <w:bCs/>
          <w:color w:val="000000" w:themeColor="text1"/>
          <w:lang w:eastAsia="zh-CN"/>
        </w:rPr>
        <w:t>-9</w:t>
      </w:r>
      <w:r w:rsidRPr="00787BA7">
        <w:rPr>
          <w:rFonts w:ascii="SimSun" w:eastAsia="SimSun" w:hAnsi="SimSun" w:hint="eastAsia"/>
          <w:b/>
          <w:bCs/>
          <w:color w:val="000000" w:themeColor="text1"/>
          <w:lang w:eastAsia="zh-CN"/>
        </w:rPr>
        <w:t>节，你会遇到接待你的人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。</w:t>
      </w:r>
    </w:p>
    <w:p w14:paraId="335763B3" w14:textId="77777777" w:rsidR="0046414E" w:rsidRDefault="0046414E" w:rsidP="00DA0F83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5-6</w:t>
      </w:r>
      <w:r>
        <w:rPr>
          <w:rFonts w:ascii="SimSun" w:eastAsia="SimSun" w:hAnsi="SimSun" w:hint="eastAsia"/>
          <w:color w:val="000000" w:themeColor="text1"/>
          <w:lang w:eastAsia="zh-CN"/>
        </w:rPr>
        <w:t>节，你出去，要找怎样的人？要非常谨慎，记得是羊羔进入狼群，眼睛要亮，向神祷告。要找平安之子，神的儿女。</w:t>
      </w:r>
    </w:p>
    <w:p w14:paraId="3A98A285" w14:textId="77777777" w:rsidR="0046414E" w:rsidRDefault="0046414E" w:rsidP="00DA0F83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7</w:t>
      </w:r>
      <w:r>
        <w:rPr>
          <w:rFonts w:ascii="SimSun" w:eastAsia="SimSun" w:hAnsi="SimSun"/>
          <w:color w:val="000000" w:themeColor="text1"/>
          <w:lang w:eastAsia="zh-CN"/>
        </w:rPr>
        <w:t>-8</w:t>
      </w:r>
      <w:r>
        <w:rPr>
          <w:rFonts w:ascii="SimSun" w:eastAsia="SimSun" w:hAnsi="SimSun" w:hint="eastAsia"/>
          <w:color w:val="000000" w:themeColor="text1"/>
          <w:lang w:eastAsia="zh-CN"/>
        </w:rPr>
        <w:t>节，你们要住在那家，不要客气，吃喝他们所供给的。因为工人得工价是应当的。也不要搬来搬去。给你吃什么就吃什么。</w:t>
      </w:r>
    </w:p>
    <w:p w14:paraId="0C9F8FA7" w14:textId="77777777" w:rsidR="0046414E" w:rsidRDefault="0046414E" w:rsidP="00DA0F83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9节，不是强调医病，主要是强调有需要的你要帮助。我们出去传教，要像施洗约翰那样喊叫，天国近了，你们要悔改！</w:t>
      </w:r>
    </w:p>
    <w:p w14:paraId="6056AA25" w14:textId="77777777" w:rsidR="0046414E" w:rsidRDefault="0046414E" w:rsidP="00DA0F83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>
        <w:rPr>
          <w:rFonts w:ascii="SimSun" w:eastAsia="SimSun" w:hAnsi="SimSun"/>
          <w:b/>
          <w:bCs/>
          <w:color w:val="000000" w:themeColor="text1"/>
          <w:lang w:eastAsia="zh-CN"/>
        </w:rPr>
        <w:t>2.</w:t>
      </w:r>
      <w:r w:rsidRPr="00787BA7">
        <w:rPr>
          <w:rFonts w:ascii="SimSun" w:eastAsia="SimSun" w:hAnsi="SimSun" w:hint="eastAsia"/>
          <w:b/>
          <w:bCs/>
          <w:color w:val="000000" w:themeColor="text1"/>
          <w:lang w:eastAsia="zh-CN"/>
        </w:rPr>
        <w:t>1</w:t>
      </w:r>
      <w:r w:rsidRPr="00787BA7">
        <w:rPr>
          <w:rFonts w:ascii="SimSun" w:eastAsia="SimSun" w:hAnsi="SimSun"/>
          <w:b/>
          <w:bCs/>
          <w:color w:val="000000" w:themeColor="text1"/>
          <w:lang w:eastAsia="zh-CN"/>
        </w:rPr>
        <w:t>0-16</w:t>
      </w:r>
      <w:r w:rsidRPr="00787BA7">
        <w:rPr>
          <w:rFonts w:ascii="SimSun" w:eastAsia="SimSun" w:hAnsi="SimSun" w:hint="eastAsia"/>
          <w:b/>
          <w:bCs/>
          <w:color w:val="000000" w:themeColor="text1"/>
          <w:lang w:eastAsia="zh-CN"/>
        </w:rPr>
        <w:t>节，你也会遇到不接待你的人。</w:t>
      </w:r>
    </w:p>
    <w:p w14:paraId="77CA3B48" w14:textId="77777777" w:rsidR="0046414E" w:rsidRDefault="0046414E" w:rsidP="00DA0F83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787BA7">
        <w:rPr>
          <w:rFonts w:ascii="SimSun" w:eastAsia="SimSun" w:hAnsi="SimSun" w:hint="eastAsia"/>
          <w:color w:val="000000" w:themeColor="text1"/>
          <w:lang w:eastAsia="zh-CN"/>
        </w:rPr>
        <w:t>即使不接待我们，我们也要</w:t>
      </w:r>
      <w:r>
        <w:rPr>
          <w:rFonts w:ascii="SimSun" w:eastAsia="SimSun" w:hAnsi="SimSun" w:hint="eastAsia"/>
          <w:color w:val="000000" w:themeColor="text1"/>
          <w:lang w:eastAsia="zh-CN"/>
        </w:rPr>
        <w:t>把</w:t>
      </w:r>
      <w:r w:rsidRPr="00787BA7">
        <w:rPr>
          <w:rFonts w:ascii="SimSun" w:eastAsia="SimSun" w:hAnsi="SimSun" w:hint="eastAsia"/>
          <w:color w:val="000000" w:themeColor="text1"/>
          <w:lang w:eastAsia="zh-CN"/>
        </w:rPr>
        <w:t>福音</w:t>
      </w:r>
      <w:r>
        <w:rPr>
          <w:rFonts w:ascii="SimSun" w:eastAsia="SimSun" w:hAnsi="SimSun" w:hint="eastAsia"/>
          <w:color w:val="000000" w:themeColor="text1"/>
          <w:lang w:eastAsia="zh-CN"/>
        </w:rPr>
        <w:t>传开</w:t>
      </w:r>
      <w:r w:rsidRPr="00787BA7">
        <w:rPr>
          <w:rFonts w:ascii="SimSun" w:eastAsia="SimSun" w:hAnsi="SimSun" w:hint="eastAsia"/>
          <w:color w:val="000000" w:themeColor="text1"/>
          <w:lang w:eastAsia="zh-CN"/>
        </w:rPr>
        <w:t>。</w:t>
      </w:r>
    </w:p>
    <w:p w14:paraId="2451444D" w14:textId="77777777" w:rsidR="0046414E" w:rsidRDefault="0046414E" w:rsidP="00DA0F83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1</w:t>
      </w:r>
      <w:r>
        <w:rPr>
          <w:rFonts w:ascii="SimSun" w:eastAsia="SimSun" w:hAnsi="SimSun" w:hint="eastAsia"/>
          <w:color w:val="000000" w:themeColor="text1"/>
          <w:lang w:eastAsia="zh-CN"/>
        </w:rPr>
        <w:t>节，这里教导我们，把黏在脚上的尘土擦去。使徒行传1</w:t>
      </w:r>
      <w:r>
        <w:rPr>
          <w:rFonts w:ascii="SimSun" w:eastAsia="SimSun" w:hAnsi="SimSun"/>
          <w:color w:val="000000" w:themeColor="text1"/>
          <w:lang w:eastAsia="zh-CN"/>
        </w:rPr>
        <w:t>3:49-52</w:t>
      </w:r>
      <w:r>
        <w:rPr>
          <w:rFonts w:ascii="SimSun" w:eastAsia="SimSun" w:hAnsi="SimSun" w:hint="eastAsia"/>
          <w:color w:val="000000" w:themeColor="text1"/>
          <w:lang w:eastAsia="zh-CN"/>
        </w:rPr>
        <w:t>，“二人对着众人跺下脚上的尘土，就往以哥念去了。门徒满心喜乐，又被圣灵充满”。这是保罗的经历，保罗到了彼西底的安提阿，那里的人不止不欢迎，还要打他们，把他们赶出去。但是福音传给你们了，你们对神就有责任了，将来要面对神的审判。我们的责任就是要把福音完整地传清楚。</w:t>
      </w:r>
    </w:p>
    <w:p w14:paraId="5CB5FD49" w14:textId="77777777" w:rsidR="0046414E" w:rsidRDefault="0046414E" w:rsidP="00DA0F83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2</w:t>
      </w:r>
      <w:r>
        <w:rPr>
          <w:rFonts w:ascii="SimSun" w:eastAsia="SimSun" w:hAnsi="SimSun" w:hint="eastAsia"/>
          <w:color w:val="000000" w:themeColor="text1"/>
          <w:lang w:eastAsia="zh-CN"/>
        </w:rPr>
        <w:t>节，索多玛、蛾摩拉，在死海的南边，神从天上降下火，把它们烧掉了。罗得一家人被抢救出来。这些听到福音而不信的城，所受的惩罚比那两个城还要严重，因为他们没有见到主耶稣，那时还没有四福音。</w:t>
      </w:r>
    </w:p>
    <w:p w14:paraId="4CC2C604" w14:textId="77777777" w:rsidR="0046414E" w:rsidRDefault="0046414E" w:rsidP="00DA0F83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3-14</w:t>
      </w:r>
      <w:r>
        <w:rPr>
          <w:rFonts w:ascii="SimSun" w:eastAsia="SimSun" w:hAnsi="SimSun" w:hint="eastAsia"/>
          <w:color w:val="000000" w:themeColor="text1"/>
          <w:lang w:eastAsia="zh-CN"/>
        </w:rPr>
        <w:t>节，哥拉汛，在加利利湖北边，伯赛大，在约旦河的另一边（东边），也是主耶稣时常到的地方。推罗、西顿，主耶稣不常去，没有行很多神迹。他们没有你们这样有福气，见到过主耶稣，时常听到主耶稣传福音。</w:t>
      </w:r>
    </w:p>
    <w:p w14:paraId="673361E4" w14:textId="77777777" w:rsidR="0046414E" w:rsidRDefault="0046414E" w:rsidP="00DA0F83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1</w:t>
      </w:r>
      <w:r>
        <w:rPr>
          <w:rFonts w:ascii="SimSun" w:eastAsia="SimSun" w:hAnsi="SimSun"/>
          <w:color w:val="000000" w:themeColor="text1"/>
          <w:lang w:eastAsia="zh-CN"/>
        </w:rPr>
        <w:t>5</w:t>
      </w:r>
      <w:r>
        <w:rPr>
          <w:rFonts w:ascii="SimSun" w:eastAsia="SimSun" w:hAnsi="SimSun" w:hint="eastAsia"/>
          <w:color w:val="000000" w:themeColor="text1"/>
          <w:lang w:eastAsia="zh-CN"/>
        </w:rPr>
        <w:t>节，迦百农，是主耶稣在地上事工的中心，有彼得的家，有会堂。主耶稣在会堂、彼得家都行神迹。你们应当早就得救了，因为你们不信，你们会坠落到阴间。</w:t>
      </w:r>
    </w:p>
    <w:p w14:paraId="393F4AE2" w14:textId="77777777" w:rsidR="0046414E" w:rsidRDefault="0046414E" w:rsidP="00DA0F83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我们传讲福音，要传讲完整的福音。听到的人如果不信，将面对神的审判。</w:t>
      </w:r>
    </w:p>
    <w:p w14:paraId="4C289EE3" w14:textId="77777777" w:rsidR="0046414E" w:rsidRPr="00787BA7" w:rsidRDefault="0046414E" w:rsidP="00400418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6</w:t>
      </w:r>
      <w:r>
        <w:rPr>
          <w:rFonts w:ascii="SimSun" w:eastAsia="SimSun" w:hAnsi="SimSun" w:hint="eastAsia"/>
          <w:color w:val="000000" w:themeColor="text1"/>
          <w:lang w:eastAsia="zh-CN"/>
        </w:rPr>
        <w:t>节，天父差遣主耶稣道成肉身来到地上，完成救赎的工。主耶稣亲自传讲天国的福音，后来差遣1</w:t>
      </w:r>
      <w:r>
        <w:rPr>
          <w:rFonts w:ascii="SimSun" w:eastAsia="SimSun" w:hAnsi="SimSun"/>
          <w:color w:val="000000" w:themeColor="text1"/>
          <w:lang w:eastAsia="zh-CN"/>
        </w:rPr>
        <w:t>2</w:t>
      </w:r>
      <w:r>
        <w:rPr>
          <w:rFonts w:ascii="SimSun" w:eastAsia="SimSun" w:hAnsi="SimSun" w:hint="eastAsia"/>
          <w:color w:val="000000" w:themeColor="text1"/>
          <w:lang w:eastAsia="zh-CN"/>
        </w:rPr>
        <w:t>个门徒，再后来差遣7</w:t>
      </w:r>
      <w:r>
        <w:rPr>
          <w:rFonts w:ascii="SimSun" w:eastAsia="SimSun" w:hAnsi="SimSun"/>
          <w:color w:val="000000" w:themeColor="text1"/>
          <w:lang w:eastAsia="zh-CN"/>
        </w:rPr>
        <w:t>0</w:t>
      </w:r>
      <w:r>
        <w:rPr>
          <w:rFonts w:ascii="SimSun" w:eastAsia="SimSun" w:hAnsi="SimSun" w:hint="eastAsia"/>
          <w:color w:val="000000" w:themeColor="text1"/>
          <w:lang w:eastAsia="zh-CN"/>
        </w:rPr>
        <w:t>个门徒。我们如果出去，“去使万民作我的门徒”，那些弃绝我们的，不要难过，那是弃绝主耶稣。我们的责任，如同羊进入狼群，传讲完整的福音。我们的态度要对。</w:t>
      </w:r>
    </w:p>
    <w:p w14:paraId="4D643BB0" w14:textId="77777777" w:rsidR="0046414E" w:rsidRDefault="0046414E" w:rsidP="00400418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C71F94">
        <w:rPr>
          <w:rFonts w:ascii="SimSun" w:eastAsia="SimSun" w:hAnsi="SimSun" w:hint="eastAsia"/>
          <w:b/>
          <w:bCs/>
          <w:color w:val="000000" w:themeColor="text1"/>
          <w:lang w:eastAsia="zh-CN"/>
        </w:rPr>
        <w:t>三．路加福音</w:t>
      </w:r>
      <w:r w:rsidRPr="00C71F94">
        <w:rPr>
          <w:rFonts w:ascii="SimSun" w:eastAsia="SimSun" w:hAnsi="SimSun"/>
          <w:b/>
          <w:bCs/>
          <w:color w:val="000000" w:themeColor="text1"/>
          <w:lang w:eastAsia="zh-CN"/>
        </w:rPr>
        <w:t>10:17-20</w:t>
      </w:r>
      <w:r w:rsidRPr="00C71F94">
        <w:rPr>
          <w:rFonts w:ascii="SimSun" w:eastAsia="SimSun" w:hAnsi="SimSun" w:hint="eastAsia"/>
          <w:b/>
          <w:bCs/>
          <w:color w:val="000000" w:themeColor="text1"/>
          <w:lang w:eastAsia="zh-CN"/>
        </w:rPr>
        <w:t>，主耶稣的门徒应该经历的欢欣</w:t>
      </w:r>
    </w:p>
    <w:p w14:paraId="1952A4E2" w14:textId="77777777" w:rsidR="0046414E" w:rsidRDefault="0046414E" w:rsidP="00400418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17</w:t>
      </w:r>
      <w:r>
        <w:rPr>
          <w:rFonts w:ascii="SimSun" w:eastAsia="SimSun" w:hAnsi="SimSun" w:hint="eastAsia"/>
          <w:color w:val="000000" w:themeColor="text1"/>
          <w:lang w:eastAsia="zh-CN"/>
        </w:rPr>
        <w:t>节，门徒们欢欢喜喜地回来，因为主耶稣给他们权柄赶鬼。我们要认识权柄从哪里来。</w:t>
      </w:r>
    </w:p>
    <w:p w14:paraId="128C32B1" w14:textId="77777777" w:rsidR="0046414E" w:rsidRDefault="0046414E" w:rsidP="00400418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8</w:t>
      </w:r>
      <w:r>
        <w:rPr>
          <w:rFonts w:ascii="SimSun" w:eastAsia="SimSun" w:hAnsi="SimSun" w:hint="eastAsia"/>
          <w:color w:val="000000" w:themeColor="text1"/>
          <w:lang w:eastAsia="zh-CN"/>
        </w:rPr>
        <w:t>节，撒旦从天坠落，就像闪电一样。有人说是指以前，在以赛亚书1</w:t>
      </w:r>
      <w:r>
        <w:rPr>
          <w:rFonts w:ascii="SimSun" w:eastAsia="SimSun" w:hAnsi="SimSun"/>
          <w:color w:val="000000" w:themeColor="text1"/>
          <w:lang w:eastAsia="zh-CN"/>
        </w:rPr>
        <w:t>4</w:t>
      </w:r>
      <w:r>
        <w:rPr>
          <w:rFonts w:ascii="SimSun" w:eastAsia="SimSun" w:hAnsi="SimSun" w:hint="eastAsia"/>
          <w:color w:val="000000" w:themeColor="text1"/>
          <w:lang w:eastAsia="zh-CN"/>
        </w:rPr>
        <w:t>，以西结书2</w:t>
      </w:r>
      <w:r>
        <w:rPr>
          <w:rFonts w:ascii="SimSun" w:eastAsia="SimSun" w:hAnsi="SimSun"/>
          <w:color w:val="000000" w:themeColor="text1"/>
          <w:lang w:eastAsia="zh-CN"/>
        </w:rPr>
        <w:t>8</w:t>
      </w:r>
      <w:r>
        <w:rPr>
          <w:rFonts w:ascii="SimSun" w:eastAsia="SimSun" w:hAnsi="SimSun" w:hint="eastAsia"/>
          <w:color w:val="000000" w:themeColor="text1"/>
          <w:lang w:eastAsia="zh-CN"/>
        </w:rPr>
        <w:t>，天使堕落，神把他们赶下去。但是这里应该指将来，因为下文说的是将来。参见启示录1</w:t>
      </w:r>
      <w:r>
        <w:rPr>
          <w:rFonts w:ascii="SimSun" w:eastAsia="SimSun" w:hAnsi="SimSun"/>
          <w:color w:val="000000" w:themeColor="text1"/>
          <w:lang w:eastAsia="zh-CN"/>
        </w:rPr>
        <w:t>2:7-8</w:t>
      </w:r>
      <w:r>
        <w:rPr>
          <w:rFonts w:ascii="SimSun" w:eastAsia="SimSun" w:hAnsi="SimSun" w:hint="eastAsia"/>
          <w:color w:val="000000" w:themeColor="text1"/>
          <w:lang w:eastAsia="zh-CN"/>
        </w:rPr>
        <w:t>，“在天上就有了争战”，这是将来。</w:t>
      </w:r>
    </w:p>
    <w:p w14:paraId="278179CF" w14:textId="77777777" w:rsidR="0046414E" w:rsidRDefault="0046414E" w:rsidP="00400418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9</w:t>
      </w:r>
      <w:r>
        <w:rPr>
          <w:rFonts w:ascii="SimSun" w:eastAsia="SimSun" w:hAnsi="SimSun" w:hint="eastAsia"/>
          <w:color w:val="000000" w:themeColor="text1"/>
          <w:lang w:eastAsia="zh-CN"/>
        </w:rPr>
        <w:t>节，你们要知道这权柄从哪里来。</w:t>
      </w:r>
    </w:p>
    <w:p w14:paraId="2D2AB4F2" w14:textId="77777777" w:rsidR="0046414E" w:rsidRDefault="0046414E" w:rsidP="00400418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20</w:t>
      </w:r>
      <w:r>
        <w:rPr>
          <w:rFonts w:ascii="SimSun" w:eastAsia="SimSun" w:hAnsi="SimSun" w:hint="eastAsia"/>
          <w:color w:val="000000" w:themeColor="text1"/>
          <w:lang w:eastAsia="zh-CN"/>
        </w:rPr>
        <w:t>节，门徒为了能赶鬼很高兴，或许自豪骄傲，但主耶稣提醒他们，你们不要为现在地上的欢喜，要为将来欢喜，要为自己的名字记录在天上欢喜。名字在天上，参见启示录3</w:t>
      </w:r>
      <w:r>
        <w:rPr>
          <w:rFonts w:ascii="SimSun" w:eastAsia="SimSun" w:hAnsi="SimSun"/>
          <w:color w:val="000000" w:themeColor="text1"/>
          <w:lang w:eastAsia="zh-CN"/>
        </w:rPr>
        <w:t>:5</w:t>
      </w:r>
      <w:r>
        <w:rPr>
          <w:rFonts w:ascii="SimSun" w:eastAsia="SimSun" w:hAnsi="SimSun" w:hint="eastAsia"/>
          <w:color w:val="000000" w:themeColor="text1"/>
          <w:lang w:eastAsia="zh-CN"/>
        </w:rPr>
        <w:t>，主耶稣写给撒狄教会，“凡得胜的必这样穿白衣，我也必不从生命册上涂抹他的名”；启示录2</w:t>
      </w:r>
      <w:r>
        <w:rPr>
          <w:rFonts w:ascii="SimSun" w:eastAsia="SimSun" w:hAnsi="SimSun"/>
          <w:color w:val="000000" w:themeColor="text1"/>
          <w:lang w:eastAsia="zh-CN"/>
        </w:rPr>
        <w:t>0:12-15</w:t>
      </w:r>
      <w:r>
        <w:rPr>
          <w:rFonts w:ascii="SimSun" w:eastAsia="SimSun" w:hAnsi="SimSun" w:hint="eastAsia"/>
          <w:color w:val="000000" w:themeColor="text1"/>
          <w:lang w:eastAsia="zh-CN"/>
        </w:rPr>
        <w:t>，“并且另有一卷展开，就是生命册。死了的人都凭着这些案卷所记载的，照他们所行的受审判”，“若有人名字没记在生命册上，他就被扔在火湖里”，就是永远的死；启示录2</w:t>
      </w:r>
      <w:r>
        <w:rPr>
          <w:rFonts w:ascii="SimSun" w:eastAsia="SimSun" w:hAnsi="SimSun"/>
          <w:color w:val="000000" w:themeColor="text1"/>
          <w:lang w:eastAsia="zh-CN"/>
        </w:rPr>
        <w:t>1:27</w:t>
      </w:r>
      <w:r>
        <w:rPr>
          <w:rFonts w:ascii="SimSun" w:eastAsia="SimSun" w:hAnsi="SimSun" w:hint="eastAsia"/>
          <w:color w:val="000000" w:themeColor="text1"/>
          <w:lang w:eastAsia="zh-CN"/>
        </w:rPr>
        <w:t>，“只有名字写在羔羊生命册上的（才得进去）”。</w:t>
      </w:r>
    </w:p>
    <w:p w14:paraId="5A6C6AF9" w14:textId="77777777" w:rsidR="0046414E" w:rsidRPr="00C45500" w:rsidRDefault="0046414E" w:rsidP="00400418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主耶稣看到人心，门徒或许觉得了不起，但主耶稣说你们要关注名字是否记在生命册上。天使长骄傲，要和神相比，神把他降为魔鬼，不允许</w:t>
      </w: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再到天上。这时门徒还不认识主耶稣，要第二次向他们显现，他们才信的。</w:t>
      </w:r>
    </w:p>
    <w:p w14:paraId="0C50C21B" w14:textId="77777777" w:rsidR="0046414E" w:rsidRPr="00C71F94" w:rsidRDefault="0046414E" w:rsidP="00400418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C71F94">
        <w:rPr>
          <w:rFonts w:ascii="SimSun" w:eastAsia="SimSun" w:hAnsi="SimSun" w:hint="eastAsia"/>
          <w:b/>
          <w:bCs/>
          <w:color w:val="000000" w:themeColor="text1"/>
          <w:lang w:eastAsia="zh-CN"/>
        </w:rPr>
        <w:t>四．路加福音</w:t>
      </w:r>
      <w:r w:rsidRPr="00C71F94">
        <w:rPr>
          <w:rFonts w:ascii="SimSun" w:eastAsia="SimSun" w:hAnsi="SimSun"/>
          <w:b/>
          <w:bCs/>
          <w:color w:val="000000" w:themeColor="text1"/>
          <w:lang w:eastAsia="zh-CN"/>
        </w:rPr>
        <w:t>10:21-24</w:t>
      </w:r>
      <w:r w:rsidRPr="00C71F94">
        <w:rPr>
          <w:rFonts w:ascii="SimSun" w:eastAsia="SimSun" w:hAnsi="SimSun" w:hint="eastAsia"/>
          <w:b/>
          <w:bCs/>
          <w:color w:val="000000" w:themeColor="text1"/>
          <w:lang w:eastAsia="zh-CN"/>
        </w:rPr>
        <w:t>，主耶稣的门徒蒙福的原因</w:t>
      </w:r>
    </w:p>
    <w:p w14:paraId="11332BA7" w14:textId="77777777" w:rsidR="0046414E" w:rsidRDefault="0046414E" w:rsidP="00400418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很多人没有机会亲眼看见主耶稣，但是主耶稣说，没有看见就信他的是有福的。在属灵的意义上，人生来是瞎眼的，需要主来开我们的眼睛。我们从主耶稣的话已经看见他所做的一切，听见他所讲的话，所以你我是有福的。</w:t>
      </w:r>
    </w:p>
    <w:p w14:paraId="731E4EBA" w14:textId="77777777" w:rsidR="0046414E" w:rsidRDefault="0046414E" w:rsidP="00400418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21</w:t>
      </w:r>
      <w:r>
        <w:rPr>
          <w:rFonts w:ascii="SimSun" w:eastAsia="SimSun" w:hAnsi="SimSun" w:hint="eastAsia"/>
          <w:color w:val="000000" w:themeColor="text1"/>
          <w:lang w:eastAsia="zh-CN"/>
        </w:rPr>
        <w:t>节，婴孩，指门徒。主要强调这是神的美意，天国的福音向婴孩显明，向那些骄傲、自以为有文化的人就隐藏起来。参见哥林多前书1</w:t>
      </w:r>
      <w:r>
        <w:rPr>
          <w:rFonts w:ascii="SimSun" w:eastAsia="SimSun" w:hAnsi="SimSun"/>
          <w:color w:val="000000" w:themeColor="text1"/>
          <w:lang w:eastAsia="zh-CN"/>
        </w:rPr>
        <w:t>:20-21</w:t>
      </w:r>
      <w:r>
        <w:rPr>
          <w:rFonts w:ascii="SimSun" w:eastAsia="SimSun" w:hAnsi="SimSun" w:hint="eastAsia"/>
          <w:color w:val="000000" w:themeColor="text1"/>
          <w:lang w:eastAsia="zh-CN"/>
        </w:rPr>
        <w:t>，“神岂不是叫这世上的智慧变成愚拙吗？世人凭自己的智慧，既不认识神，神就乐意用愚拙的道理拯救那些信的人；这就是神的智慧了”；2</w:t>
      </w:r>
      <w:r>
        <w:rPr>
          <w:rFonts w:ascii="SimSun" w:eastAsia="SimSun" w:hAnsi="SimSun"/>
          <w:color w:val="000000" w:themeColor="text1"/>
          <w:lang w:eastAsia="zh-CN"/>
        </w:rPr>
        <w:t>7-29</w:t>
      </w:r>
      <w:r>
        <w:rPr>
          <w:rFonts w:ascii="SimSun" w:eastAsia="SimSun" w:hAnsi="SimSun" w:hint="eastAsia"/>
          <w:color w:val="000000" w:themeColor="text1"/>
          <w:lang w:eastAsia="zh-CN"/>
        </w:rPr>
        <w:t>节，“神却拣选了世上愚拙的，叫有智慧的羞愧；又拣选了世上软弱的，叫那强壮的羞愧”。</w:t>
      </w:r>
    </w:p>
    <w:p w14:paraId="6CBF2416" w14:textId="77777777" w:rsidR="0046414E" w:rsidRDefault="0046414E" w:rsidP="00400418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门徒蒙福的原因，因为讨神的喜悦，像婴孩。最近美国这些有名的大学，有人在校园里闹事，支持哈马斯反对以色列，学生很聪明，最近他们做了愚拙的事。</w:t>
      </w:r>
    </w:p>
    <w:p w14:paraId="7BD85D32" w14:textId="77777777" w:rsidR="0046414E" w:rsidRDefault="0046414E" w:rsidP="00400418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2</w:t>
      </w:r>
      <w:r>
        <w:rPr>
          <w:rFonts w:ascii="SimSun" w:eastAsia="SimSun" w:hAnsi="SimSun" w:hint="eastAsia"/>
          <w:color w:val="000000" w:themeColor="text1"/>
          <w:lang w:eastAsia="zh-CN"/>
        </w:rPr>
        <w:t>节，要认识神，就要认识主耶稣。</w:t>
      </w:r>
    </w:p>
    <w:p w14:paraId="367C3516" w14:textId="77777777" w:rsidR="0046414E" w:rsidRDefault="0046414E" w:rsidP="00400418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23-24</w:t>
      </w:r>
      <w:r>
        <w:rPr>
          <w:rFonts w:ascii="SimSun" w:eastAsia="SimSun" w:hAnsi="SimSun" w:hint="eastAsia"/>
          <w:color w:val="000000" w:themeColor="text1"/>
          <w:lang w:eastAsia="zh-CN"/>
        </w:rPr>
        <w:t>节，怎样蒙福呢？要相信神。信，不需要看见，用属灵的眼睛看见，用心眼看见，从神的话我们看见、听见。我们人生来都是瞎眼的，我们有圣灵的人，神打开我们心的眼睛。我们是有福的。</w:t>
      </w:r>
    </w:p>
    <w:p w14:paraId="560D5273" w14:textId="77777777" w:rsidR="0046414E" w:rsidRDefault="0046414E" w:rsidP="00400418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 w:hint="eastAsia"/>
          <w:color w:val="000000" w:themeColor="text1"/>
          <w:lang w:eastAsia="zh-CN"/>
        </w:rPr>
      </w:pPr>
    </w:p>
    <w:p w14:paraId="5820EE3A" w14:textId="77777777" w:rsidR="0046414E" w:rsidRPr="00E5504F" w:rsidRDefault="0046414E" w:rsidP="00400418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E5504F">
        <w:rPr>
          <w:rFonts w:ascii="SimSun" w:eastAsia="SimSun" w:hAnsi="SimSun" w:hint="eastAsia"/>
          <w:b/>
          <w:bCs/>
          <w:color w:val="000000" w:themeColor="text1"/>
          <w:lang w:eastAsia="zh-CN"/>
        </w:rPr>
        <w:t>问题与分享：</w:t>
      </w:r>
    </w:p>
    <w:p w14:paraId="026008DB" w14:textId="77777777" w:rsidR="0046414E" w:rsidRDefault="0046414E" w:rsidP="00400418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启示录1，约翰写信，圣灵和七灵有什么区别？</w:t>
      </w:r>
    </w:p>
    <w:p w14:paraId="39406E9C" w14:textId="77777777" w:rsidR="0046414E" w:rsidRDefault="0046414E" w:rsidP="00400418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七灵是在宝座边的七位天使。启示录中的七灵，不是指圣灵。很多人讲七灵是圣灵，是用以赛亚书1</w:t>
      </w:r>
      <w:r>
        <w:rPr>
          <w:rFonts w:ascii="SimSun" w:eastAsia="SimSun" w:hAnsi="SimSun"/>
          <w:color w:val="000000" w:themeColor="text1"/>
          <w:lang w:eastAsia="zh-CN"/>
        </w:rPr>
        <w:t>1</w:t>
      </w:r>
      <w:r>
        <w:rPr>
          <w:rFonts w:ascii="SimSun" w:eastAsia="SimSun" w:hAnsi="SimSun" w:hint="eastAsia"/>
          <w:color w:val="000000" w:themeColor="text1"/>
          <w:lang w:eastAsia="zh-CN"/>
        </w:rPr>
        <w:t>：2来解释，“耶和华的灵必住在他身上”，这里其实最多看到六个；但启示录，3、5、7章都解释七灵。启示录3</w:t>
      </w:r>
      <w:r>
        <w:rPr>
          <w:rFonts w:ascii="SimSun" w:eastAsia="SimSun" w:hAnsi="SimSun"/>
          <w:color w:val="000000" w:themeColor="text1"/>
          <w:lang w:eastAsia="zh-CN"/>
        </w:rPr>
        <w:t>:1</w:t>
      </w:r>
      <w:r>
        <w:rPr>
          <w:rFonts w:ascii="SimSun" w:eastAsia="SimSun" w:hAnsi="SimSun" w:hint="eastAsia"/>
          <w:color w:val="000000" w:themeColor="text1"/>
          <w:lang w:eastAsia="zh-CN"/>
        </w:rPr>
        <w:t>、4</w:t>
      </w:r>
      <w:r>
        <w:rPr>
          <w:rFonts w:ascii="SimSun" w:eastAsia="SimSun" w:hAnsi="SimSun"/>
          <w:color w:val="000000" w:themeColor="text1"/>
          <w:lang w:eastAsia="zh-CN"/>
        </w:rPr>
        <w:t>:5</w:t>
      </w:r>
      <w:r>
        <w:rPr>
          <w:rFonts w:ascii="SimSun" w:eastAsia="SimSun" w:hAnsi="SimSun" w:hint="eastAsia"/>
          <w:color w:val="000000" w:themeColor="text1"/>
          <w:lang w:eastAsia="zh-CN"/>
        </w:rPr>
        <w:t>、5</w:t>
      </w:r>
      <w:r>
        <w:rPr>
          <w:rFonts w:ascii="SimSun" w:eastAsia="SimSun" w:hAnsi="SimSun"/>
          <w:color w:val="000000" w:themeColor="text1"/>
          <w:lang w:eastAsia="zh-CN"/>
        </w:rPr>
        <w:t>:6</w:t>
      </w:r>
      <w:r>
        <w:rPr>
          <w:rFonts w:ascii="SimSun" w:eastAsia="SimSun" w:hAnsi="SimSun" w:hint="eastAsia"/>
          <w:color w:val="000000" w:themeColor="text1"/>
          <w:lang w:eastAsia="zh-CN"/>
        </w:rPr>
        <w:t>、8：6，都解释七灵。</w:t>
      </w:r>
    </w:p>
    <w:p w14:paraId="77E0213A" w14:textId="77777777" w:rsidR="0046414E" w:rsidRDefault="0046414E" w:rsidP="00400418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2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第3-</w:t>
      </w:r>
      <w:r>
        <w:rPr>
          <w:rFonts w:ascii="SimSun" w:eastAsia="SimSun" w:hAnsi="SimSun"/>
          <w:color w:val="000000" w:themeColor="text1"/>
          <w:lang w:eastAsia="zh-CN"/>
        </w:rPr>
        <w:t>5</w:t>
      </w:r>
      <w:r>
        <w:rPr>
          <w:rFonts w:ascii="SimSun" w:eastAsia="SimSun" w:hAnsi="SimSun" w:hint="eastAsia"/>
          <w:color w:val="000000" w:themeColor="text1"/>
          <w:lang w:eastAsia="zh-CN"/>
        </w:rPr>
        <w:t>节再多讨论下，用在我们今天的情况，如果清楚是出于神的，不需要做太充分的准备，是这个意思吗？靠自己只能被狼吃，只能靠主。</w:t>
      </w:r>
    </w:p>
    <w:p w14:paraId="6C6794A5" w14:textId="77777777" w:rsidR="0046414E" w:rsidRDefault="0046414E" w:rsidP="00400418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是这样的。我们要去的是危险的地方，我们不能面对狼群，我们是无助的，需要依靠神的能力；另外，态度要对。不是狼对狼，是羊羔对狼，态度要温柔。彼得3</w:t>
      </w:r>
      <w:r>
        <w:rPr>
          <w:rFonts w:ascii="SimSun" w:eastAsia="SimSun" w:hAnsi="SimSun"/>
          <w:color w:val="000000" w:themeColor="text1"/>
          <w:lang w:eastAsia="zh-CN"/>
        </w:rPr>
        <w:t>:15</w:t>
      </w:r>
      <w:r>
        <w:rPr>
          <w:rFonts w:ascii="SimSun" w:eastAsia="SimSun" w:hAnsi="SimSun" w:hint="eastAsia"/>
          <w:color w:val="000000" w:themeColor="text1"/>
          <w:lang w:eastAsia="zh-CN"/>
        </w:rPr>
        <w:t>，要温柔、喜乐、盼望，人家看你就不一样嘛。4节强调的是，你相信钱，还是相信神的照顾？</w:t>
      </w:r>
    </w:p>
    <w:p w14:paraId="5CBE7168" w14:textId="77777777" w:rsidR="0046414E" w:rsidRDefault="0046414E" w:rsidP="00400418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关于肉身和圣灵的争战。</w:t>
      </w:r>
    </w:p>
    <w:p w14:paraId="1111792D" w14:textId="77777777" w:rsidR="0046414E" w:rsidRDefault="0046414E" w:rsidP="00400418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我们在地位上是神的儿女，但我们还没有享受这些，因为还有肉身，约翰一书3</w:t>
      </w:r>
      <w:r>
        <w:rPr>
          <w:rFonts w:ascii="SimSun" w:eastAsia="SimSun" w:hAnsi="SimSun"/>
          <w:color w:val="000000" w:themeColor="text1"/>
          <w:lang w:eastAsia="zh-CN"/>
        </w:rPr>
        <w:t>:1-3</w:t>
      </w:r>
      <w:r>
        <w:rPr>
          <w:rFonts w:ascii="SimSun" w:eastAsia="SimSun" w:hAnsi="SimSun" w:hint="eastAsia"/>
          <w:color w:val="000000" w:themeColor="text1"/>
          <w:lang w:eastAsia="zh-CN"/>
        </w:rPr>
        <w:t>。我们的责任，洁净自己，过圣洁的生活。恩典福音是，神已经完成了一切，我们就可以享受。但只要我们在地上，我们不可能成圣，不可能靠自己。很多教会讲成圣是过程，好像时间长，我们努力就可以成圣。不可能的。给我们2</w:t>
      </w:r>
      <w:r>
        <w:rPr>
          <w:rFonts w:ascii="SimSun" w:eastAsia="SimSun" w:hAnsi="SimSun"/>
          <w:color w:val="000000" w:themeColor="text1"/>
          <w:lang w:eastAsia="zh-CN"/>
        </w:rPr>
        <w:t>00</w:t>
      </w:r>
      <w:r>
        <w:rPr>
          <w:rFonts w:ascii="SimSun" w:eastAsia="SimSun" w:hAnsi="SimSun" w:hint="eastAsia"/>
          <w:color w:val="000000" w:themeColor="text1"/>
          <w:lang w:eastAsia="zh-CN"/>
        </w:rPr>
        <w:t>年也不可能，但是如果神把我们接走了，我们马上就成圣了。参见腓立比书3</w:t>
      </w:r>
      <w:r>
        <w:rPr>
          <w:rFonts w:ascii="SimSun" w:eastAsia="SimSun" w:hAnsi="SimSun"/>
          <w:color w:val="000000" w:themeColor="text1"/>
          <w:lang w:eastAsia="zh-CN"/>
        </w:rPr>
        <w:t>:20-21</w:t>
      </w:r>
      <w:r>
        <w:rPr>
          <w:rFonts w:ascii="SimSun" w:eastAsia="SimSun" w:hAnsi="SimSun" w:hint="eastAsia"/>
          <w:color w:val="000000" w:themeColor="text1"/>
          <w:lang w:eastAsia="zh-CN"/>
        </w:rPr>
        <w:t>，和他荣耀的身体相似。这是将来。神看我们的眼光是义人、成圣了，但我们肉身还在，卑贱的身体还在。我们有成圣的身份，但我们没有实际上得到。</w:t>
      </w:r>
    </w:p>
    <w:p w14:paraId="66627761" w14:textId="77777777" w:rsidR="0046414E" w:rsidRDefault="0046414E" w:rsidP="00400418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4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白狗黑狗的比喻，是讲罗马书。只喂养白狗，就是新人，不要管黑狗，就是肉身，肉身渐渐就死了，不可能弃绝肉身，只是不要管它。罗马书6</w:t>
      </w:r>
      <w:r>
        <w:rPr>
          <w:rFonts w:ascii="SimSun" w:eastAsia="SimSun" w:hAnsi="SimSun"/>
          <w:color w:val="000000" w:themeColor="text1"/>
          <w:lang w:eastAsia="zh-CN"/>
        </w:rPr>
        <w:t>:6</w:t>
      </w:r>
      <w:r>
        <w:rPr>
          <w:rFonts w:ascii="SimSun" w:eastAsia="SimSun" w:hAnsi="SimSun" w:hint="eastAsia"/>
          <w:color w:val="000000" w:themeColor="text1"/>
          <w:lang w:eastAsia="zh-CN"/>
        </w:rPr>
        <w:t>，罪身灭绝，是说肉体不影响我们，新人活起来了，肉身就没有力量。</w:t>
      </w:r>
    </w:p>
    <w:p w14:paraId="6A8AC1BE" w14:textId="77777777" w:rsidR="0046414E" w:rsidRDefault="0046414E" w:rsidP="00400418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5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有人说信神的人，可以不去医院。</w:t>
      </w:r>
    </w:p>
    <w:p w14:paraId="68377960" w14:textId="77777777" w:rsidR="0046414E" w:rsidRDefault="0046414E" w:rsidP="00400418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  <w:sectPr w:rsidR="0046414E" w:rsidSect="00EC493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SimSun" w:eastAsia="SimSun" w:hAnsi="SimSun" w:hint="eastAsia"/>
          <w:color w:val="000000" w:themeColor="text1"/>
          <w:lang w:eastAsia="zh-CN"/>
        </w:rPr>
        <w:t>这是个人与神的关系，可以选择不去医院，神医治就感谢神，如果被接去天家也感谢神。每个人情况不一样。身体是神的殿，是要照顾的，但是操练灵命更重要。很多人太强调食物营养这些，那么在穷国的人就一定短命吗？不一定的，神会照顾的。提摩太前书4</w:t>
      </w:r>
      <w:r>
        <w:rPr>
          <w:rFonts w:ascii="SimSun" w:eastAsia="SimSun" w:hAnsi="SimSun"/>
          <w:color w:val="000000" w:themeColor="text1"/>
          <w:lang w:eastAsia="zh-CN"/>
        </w:rPr>
        <w:t>:8</w:t>
      </w:r>
      <w:r>
        <w:rPr>
          <w:rFonts w:ascii="SimSun" w:eastAsia="SimSun" w:hAnsi="SimSun" w:hint="eastAsia"/>
          <w:color w:val="000000" w:themeColor="text1"/>
          <w:lang w:eastAsia="zh-CN"/>
        </w:rPr>
        <w:t>，“操练身体，益处还少；惟独敬虔，凡事都有益处，因有今生和来生的应许”。</w:t>
      </w:r>
    </w:p>
    <w:p w14:paraId="33385289" w14:textId="23771715" w:rsidR="0046414E" w:rsidRPr="000F0D46" w:rsidRDefault="0046414E" w:rsidP="000F0D46">
      <w:pPr>
        <w:pStyle w:val="Heading1"/>
        <w:rPr>
          <w:lang w:eastAsia="zh-CN"/>
        </w:rPr>
      </w:pPr>
      <w:bookmarkStart w:id="96" w:name="_Toc180846473"/>
      <w:bookmarkStart w:id="97" w:name="_Toc180860605"/>
      <w:r w:rsidRPr="000F0D46">
        <w:rPr>
          <w:rFonts w:hint="eastAsia"/>
          <w:lang w:eastAsia="zh-CN"/>
        </w:rPr>
        <w:lastRenderedPageBreak/>
        <w:t>基督的生平与教导（六十六）</w:t>
      </w:r>
      <w:r w:rsidRPr="000F0D46">
        <w:rPr>
          <w:rFonts w:hint="eastAsia"/>
          <w:lang w:eastAsia="zh-CN"/>
        </w:rPr>
        <w:t>:</w:t>
      </w:r>
      <w:r w:rsidRPr="000F0D46">
        <w:rPr>
          <w:lang w:eastAsia="zh-CN"/>
        </w:rPr>
        <w:t xml:space="preserve"> </w:t>
      </w:r>
      <w:r w:rsidRPr="000F0D46">
        <w:rPr>
          <w:rFonts w:hint="eastAsia"/>
          <w:lang w:eastAsia="zh-CN"/>
        </w:rPr>
        <w:t>我是谁的邻舍</w:t>
      </w:r>
      <w:bookmarkEnd w:id="96"/>
      <w:bookmarkEnd w:id="97"/>
    </w:p>
    <w:p w14:paraId="12C31283" w14:textId="77777777" w:rsidR="0046414E" w:rsidRPr="002C6ECD" w:rsidRDefault="0046414E" w:rsidP="00400418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时间2</w:t>
      </w:r>
      <w:r w:rsidRPr="002C6ECD">
        <w:rPr>
          <w:rFonts w:ascii="SimSun" w:eastAsia="SimSun" w:hAnsi="SimSun"/>
          <w:color w:val="000000" w:themeColor="text1"/>
          <w:lang w:eastAsia="zh-CN"/>
        </w:rPr>
        <w:t>02</w:t>
      </w:r>
      <w:r>
        <w:rPr>
          <w:rFonts w:ascii="SimSun" w:eastAsia="SimSun" w:hAnsi="SimSun"/>
          <w:color w:val="000000" w:themeColor="text1"/>
          <w:lang w:eastAsia="zh-CN"/>
        </w:rPr>
        <w:t>4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年</w:t>
      </w:r>
      <w:r>
        <w:rPr>
          <w:rFonts w:ascii="SimSun" w:eastAsia="SimSun" w:hAnsi="SimSun"/>
          <w:color w:val="000000" w:themeColor="text1"/>
          <w:lang w:eastAsia="zh-CN"/>
        </w:rPr>
        <w:t>5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月</w:t>
      </w:r>
      <w:r>
        <w:rPr>
          <w:rFonts w:ascii="SimSun" w:eastAsia="SimSun" w:hAnsi="SimSun" w:hint="eastAsia"/>
          <w:color w:val="000000" w:themeColor="text1"/>
          <w:lang w:eastAsia="zh-CN"/>
        </w:rPr>
        <w:t>11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日</w:t>
      </w:r>
    </w:p>
    <w:p w14:paraId="60A9DCAB" w14:textId="77777777" w:rsidR="0046414E" w:rsidRDefault="0046414E" w:rsidP="00400418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相关经文：</w:t>
      </w:r>
      <w:r>
        <w:rPr>
          <w:rFonts w:ascii="SimSun" w:eastAsia="SimSun" w:hAnsi="SimSun" w:hint="eastAsia"/>
          <w:color w:val="000000" w:themeColor="text1"/>
          <w:lang w:eastAsia="zh-CN"/>
        </w:rPr>
        <w:t>路加</w:t>
      </w:r>
      <w:r w:rsidRPr="0040303A">
        <w:rPr>
          <w:rFonts w:ascii="SimSun" w:eastAsia="SimSun" w:hAnsi="SimSun" w:hint="eastAsia"/>
          <w:color w:val="000000" w:themeColor="text1"/>
          <w:lang w:eastAsia="zh-CN"/>
        </w:rPr>
        <w:t>福音</w:t>
      </w:r>
      <w:r w:rsidRPr="00C52AE1">
        <w:rPr>
          <w:rFonts w:ascii="SimSun" w:eastAsia="SimSun" w:hAnsi="SimSun"/>
          <w:color w:val="000000" w:themeColor="text1"/>
          <w:lang w:eastAsia="zh-CN"/>
        </w:rPr>
        <w:t>10:25-37</w:t>
      </w:r>
    </w:p>
    <w:p w14:paraId="6F8364FC" w14:textId="77777777" w:rsidR="0046414E" w:rsidRDefault="0046414E" w:rsidP="00400418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今天的主题是“我是谁的邻舍”，而不应该问“谁是我的邻舍”。</w:t>
      </w:r>
    </w:p>
    <w:p w14:paraId="1EC601B9" w14:textId="55EB9A34" w:rsidR="0046414E" w:rsidRPr="00C71F94" w:rsidRDefault="0046414E" w:rsidP="00400418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一</w:t>
      </w:r>
      <w:r w:rsidR="00400418">
        <w:rPr>
          <w:rFonts w:ascii="SimSun" w:eastAsia="SimSun" w:hAnsi="SimSun" w:hint="eastAsia"/>
          <w:b/>
          <w:bCs/>
          <w:color w:val="000000" w:themeColor="text1"/>
          <w:lang w:eastAsia="zh-CN"/>
        </w:rPr>
        <w:t>．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[路</w:t>
      </w:r>
      <w:r w:rsidRPr="00C71F94">
        <w:rPr>
          <w:rFonts w:ascii="SimSun" w:eastAsia="SimSun" w:hAnsi="SimSun"/>
          <w:b/>
          <w:bCs/>
          <w:color w:val="000000" w:themeColor="text1"/>
          <w:lang w:eastAsia="zh-CN"/>
        </w:rPr>
        <w:t>10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:</w:t>
      </w:r>
      <w:r w:rsidRPr="00C52AE1">
        <w:rPr>
          <w:rFonts w:ascii="SimSun" w:eastAsia="SimSun" w:hAnsi="SimSun"/>
          <w:b/>
          <w:bCs/>
          <w:color w:val="000000" w:themeColor="text1"/>
          <w:lang w:eastAsia="zh-CN"/>
        </w:rPr>
        <w:t>25-26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]</w:t>
      </w:r>
      <w:r w:rsidRPr="00C71F94">
        <w:rPr>
          <w:rFonts w:ascii="SimSun" w:eastAsia="SimSun" w:hAnsi="SimSun" w:hint="eastAsia"/>
          <w:b/>
          <w:bCs/>
          <w:color w:val="000000" w:themeColor="text1"/>
          <w:lang w:eastAsia="zh-CN"/>
        </w:rPr>
        <w:t>，</w:t>
      </w:r>
      <w:r w:rsidRPr="00C52AE1">
        <w:rPr>
          <w:rFonts w:ascii="SimSun" w:eastAsia="SimSun" w:hAnsi="SimSun" w:hint="eastAsia"/>
          <w:b/>
          <w:bCs/>
          <w:color w:val="000000" w:themeColor="text1"/>
          <w:lang w:eastAsia="zh-CN"/>
        </w:rPr>
        <w:t>律法师公开地向耶稣提出自己漠不关心的问题</w:t>
      </w:r>
    </w:p>
    <w:p w14:paraId="2D3CD885" w14:textId="77777777" w:rsidR="0046414E" w:rsidRDefault="0046414E" w:rsidP="00400418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3552C4">
        <w:rPr>
          <w:rFonts w:ascii="SimSun" w:eastAsia="SimSun" w:hAnsi="SimSun" w:hint="eastAsia"/>
          <w:b/>
          <w:bCs/>
          <w:color w:val="000000" w:themeColor="text1"/>
          <w:lang w:eastAsia="zh-CN"/>
        </w:rPr>
        <w:t>25节，</w:t>
      </w:r>
      <w:r>
        <w:rPr>
          <w:rFonts w:ascii="SimSun" w:eastAsia="SimSun" w:hAnsi="SimSun" w:hint="eastAsia"/>
          <w:color w:val="000000" w:themeColor="text1"/>
          <w:lang w:eastAsia="zh-CN"/>
        </w:rPr>
        <w:t>上文讲耶稣派遣七十个门徒出去，门徒很高兴，连鬼也听他们的话，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[路</w:t>
      </w:r>
      <w:r w:rsidRPr="00C71F94">
        <w:rPr>
          <w:rFonts w:ascii="SimSun" w:eastAsia="SimSun" w:hAnsi="SimSun"/>
          <w:b/>
          <w:bCs/>
          <w:color w:val="000000" w:themeColor="text1"/>
          <w:lang w:eastAsia="zh-CN"/>
        </w:rPr>
        <w:t>10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:17]</w:t>
      </w:r>
      <w:r w:rsidRPr="00212144">
        <w:rPr>
          <w:rFonts w:ascii="SimSun" w:eastAsia="SimSun" w:hAnsi="SimSun" w:hint="eastAsia"/>
          <w:color w:val="000000" w:themeColor="text1"/>
          <w:lang w:eastAsia="zh-CN"/>
        </w:rPr>
        <w:t xml:space="preserve"> “那七十个人欢欢喜喜地回来，说：「主啊！因你的名，就是鬼也服了我们”</w:t>
      </w:r>
      <w:r>
        <w:rPr>
          <w:rFonts w:ascii="SimSun" w:eastAsia="SimSun" w:hAnsi="SimSun" w:hint="eastAsia"/>
          <w:color w:val="000000" w:themeColor="text1"/>
          <w:lang w:eastAsia="zh-CN"/>
        </w:rPr>
        <w:t>，但耶稣提醒他们，要看他们的名有没有记录在天上。这也是提醒我们，不</w:t>
      </w:r>
      <w:r w:rsidRPr="003552C4">
        <w:rPr>
          <w:rFonts w:ascii="SimSun" w:eastAsia="SimSun" w:hAnsi="SimSun" w:hint="eastAsia"/>
          <w:b/>
          <w:bCs/>
          <w:color w:val="000000" w:themeColor="text1"/>
          <w:lang w:eastAsia="zh-CN"/>
        </w:rPr>
        <w:t>要关注眼前的欢喜，要看自己的名字有没有记录在羔羊册上。</w:t>
      </w:r>
      <w:r>
        <w:rPr>
          <w:rFonts w:ascii="SimSun" w:eastAsia="SimSun" w:hAnsi="SimSun" w:hint="eastAsia"/>
          <w:color w:val="000000" w:themeColor="text1"/>
          <w:lang w:eastAsia="zh-CN"/>
        </w:rPr>
        <w:t>当时这个律法师就在旁边听，耶稣因为被圣灵感动就欢乐，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[路</w:t>
      </w:r>
      <w:r w:rsidRPr="00C71F94">
        <w:rPr>
          <w:rFonts w:ascii="SimSun" w:eastAsia="SimSun" w:hAnsi="SimSun"/>
          <w:b/>
          <w:bCs/>
          <w:color w:val="000000" w:themeColor="text1"/>
          <w:lang w:eastAsia="zh-CN"/>
        </w:rPr>
        <w:t>10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:21]</w:t>
      </w:r>
      <w:r>
        <w:rPr>
          <w:rFonts w:ascii="SimSun" w:eastAsia="SimSun" w:hAnsi="SimSun" w:hint="eastAsia"/>
          <w:color w:val="000000" w:themeColor="text1"/>
          <w:lang w:eastAsia="zh-CN"/>
        </w:rPr>
        <w:t xml:space="preserve"> “</w:t>
      </w:r>
      <w:r w:rsidRPr="00212144">
        <w:rPr>
          <w:rFonts w:ascii="SimSun" w:eastAsia="SimSun" w:hAnsi="SimSun" w:hint="eastAsia"/>
          <w:color w:val="000000" w:themeColor="text1"/>
          <w:lang w:eastAsia="zh-CN"/>
        </w:rPr>
        <w:t>因为你将这些事向聪明通达人就藏起来，向婴孩就显出来</w:t>
      </w:r>
      <w:r>
        <w:rPr>
          <w:rFonts w:ascii="SimSun" w:eastAsia="SimSun" w:hAnsi="SimSun" w:hint="eastAsia"/>
          <w:color w:val="000000" w:themeColor="text1"/>
          <w:lang w:eastAsia="zh-CN"/>
        </w:rPr>
        <w:t>”，今天也是一样，神的美意会向谦卑的人显露,</w:t>
      </w:r>
      <w:r w:rsidRPr="003552C4">
        <w:rPr>
          <w:rFonts w:ascii="SimSun" w:eastAsia="SimSun" w:hAnsi="SimSun" w:hint="eastAsia"/>
          <w:color w:val="000000" w:themeColor="text1"/>
          <w:lang w:eastAsia="zh-CN"/>
        </w:rPr>
        <w:t xml:space="preserve"> </w:t>
      </w:r>
      <w:r w:rsidRPr="00212144">
        <w:rPr>
          <w:rFonts w:ascii="SimSun" w:eastAsia="SimSun" w:hAnsi="SimSun" w:hint="eastAsia"/>
          <w:color w:val="000000" w:themeColor="text1"/>
          <w:lang w:eastAsia="zh-CN"/>
        </w:rPr>
        <w:t>向聪明通达人就藏起来</w:t>
      </w:r>
      <w:r>
        <w:rPr>
          <w:rFonts w:ascii="SimSun" w:eastAsia="SimSun" w:hAnsi="SimSun" w:hint="eastAsia"/>
          <w:color w:val="000000" w:themeColor="text1"/>
          <w:lang w:eastAsia="zh-CN"/>
        </w:rPr>
        <w:t>。这些律法师就是“聪明通达的人”，这个律法师听到耶稣这样说受不了，因为律法师和文士法利赛人都会非常认真的学习摩西五经，他们甚至都会背诵。他觉得自己熟悉律法，就要试探耶稣，动机不良。</w:t>
      </w:r>
    </w:p>
    <w:p w14:paraId="124B36A5" w14:textId="77777777" w:rsidR="0046414E" w:rsidRDefault="0046414E" w:rsidP="00400418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“有一个律法师”这里没提名字，就是暗示他代表其他律法师。他“起来”是想让其他坐着的人看见他，他认为自己的名字是在天上的，是承受永生的，他问这个问题是想说，如果我这样的人不能得永生，还有谁会得永生？他挑战耶稣所说的“</w:t>
      </w:r>
      <w:r w:rsidRPr="00F71696">
        <w:rPr>
          <w:rFonts w:ascii="SimSun" w:eastAsia="SimSun" w:hAnsi="SimSun" w:hint="eastAsia"/>
          <w:color w:val="000000" w:themeColor="text1"/>
          <w:lang w:eastAsia="zh-CN"/>
        </w:rPr>
        <w:t>要因你们的名记录在天上欢喜</w:t>
      </w:r>
      <w:r>
        <w:rPr>
          <w:rFonts w:ascii="SimSun" w:eastAsia="SimSun" w:hAnsi="SimSun" w:hint="eastAsia"/>
          <w:color w:val="000000" w:themeColor="text1"/>
          <w:lang w:eastAsia="zh-CN"/>
        </w:rPr>
        <w:t>”，他说“我要做什么才可以承受永生？”，意思是律法师已经花了很多时间，按照摩西的律法书做了很多事情，我还要做什么、还要做多少？</w:t>
      </w:r>
    </w:p>
    <w:p w14:paraId="6A7C00A0" w14:textId="77777777" w:rsidR="0046414E" w:rsidRDefault="0046414E" w:rsidP="00400418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3552C4">
        <w:rPr>
          <w:rFonts w:ascii="SimSun" w:eastAsia="SimSun" w:hAnsi="SimSun" w:hint="eastAsia"/>
          <w:b/>
          <w:bCs/>
          <w:color w:val="000000" w:themeColor="text1"/>
          <w:lang w:eastAsia="zh-CN"/>
        </w:rPr>
        <w:t>26节，</w:t>
      </w:r>
      <w:r>
        <w:rPr>
          <w:rFonts w:ascii="SimSun" w:eastAsia="SimSun" w:hAnsi="SimSun" w:hint="eastAsia"/>
          <w:color w:val="000000" w:themeColor="text1"/>
          <w:lang w:eastAsia="zh-CN"/>
        </w:rPr>
        <w:t>耶稣问他“</w:t>
      </w:r>
      <w:r w:rsidRPr="00F71696">
        <w:rPr>
          <w:rFonts w:ascii="SimSun" w:eastAsia="SimSun" w:hAnsi="SimSun" w:hint="eastAsia"/>
          <w:color w:val="000000" w:themeColor="text1"/>
          <w:lang w:eastAsia="zh-CN"/>
        </w:rPr>
        <w:t>律法上写的是什么？你念的是怎样呢？</w:t>
      </w:r>
      <w:r>
        <w:rPr>
          <w:rFonts w:ascii="SimSun" w:eastAsia="SimSun" w:hAnsi="SimSun" w:hint="eastAsia"/>
          <w:color w:val="000000" w:themeColor="text1"/>
          <w:lang w:eastAsia="zh-CN"/>
        </w:rPr>
        <w:t>”</w:t>
      </w:r>
      <w:r w:rsidRPr="001C13D1">
        <w:rPr>
          <w:rFonts w:ascii="SimSun" w:eastAsia="SimSun" w:hAnsi="SimSun" w:hint="eastAsia"/>
          <w:b/>
          <w:bCs/>
          <w:color w:val="000000" w:themeColor="text1"/>
          <w:lang w:eastAsia="zh-CN"/>
        </w:rPr>
        <w:t>耶稣也会这样问我们的，你是怎样读的，你怎样理解？</w:t>
      </w:r>
      <w:r>
        <w:rPr>
          <w:rFonts w:ascii="SimSun" w:eastAsia="SimSun" w:hAnsi="SimSun" w:hint="eastAsia"/>
          <w:color w:val="000000" w:themeColor="text1"/>
          <w:lang w:eastAsia="zh-CN"/>
        </w:rPr>
        <w:t>这节经文特别重要。</w:t>
      </w:r>
    </w:p>
    <w:p w14:paraId="3230EC2B" w14:textId="0D5D3F55" w:rsidR="0046414E" w:rsidRPr="00C71F94" w:rsidRDefault="0046414E" w:rsidP="00400418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二</w:t>
      </w:r>
      <w:r w:rsidR="00400418">
        <w:rPr>
          <w:rFonts w:ascii="SimSun" w:eastAsia="SimSun" w:hAnsi="SimSun" w:hint="eastAsia"/>
          <w:b/>
          <w:bCs/>
          <w:color w:val="000000" w:themeColor="text1"/>
          <w:lang w:eastAsia="zh-CN"/>
        </w:rPr>
        <w:t>．</w:t>
      </w:r>
      <w:r w:rsidRPr="00C71F94">
        <w:rPr>
          <w:rFonts w:ascii="SimSun" w:eastAsia="SimSun" w:hAnsi="SimSun" w:hint="eastAsia"/>
          <w:b/>
          <w:bCs/>
          <w:color w:val="000000" w:themeColor="text1"/>
          <w:lang w:eastAsia="zh-CN"/>
        </w:rPr>
        <w:t>路加福音</w:t>
      </w:r>
      <w:r w:rsidRPr="00C71F94">
        <w:rPr>
          <w:rFonts w:ascii="SimSun" w:eastAsia="SimSun" w:hAnsi="SimSun"/>
          <w:b/>
          <w:bCs/>
          <w:color w:val="000000" w:themeColor="text1"/>
          <w:lang w:eastAsia="zh-CN"/>
        </w:rPr>
        <w:t>10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:</w:t>
      </w:r>
      <w:r w:rsidRPr="00C52AE1">
        <w:rPr>
          <w:rFonts w:hint="eastAsia"/>
        </w:rPr>
        <w:t xml:space="preserve"> </w:t>
      </w:r>
      <w:r w:rsidRPr="00C52AE1">
        <w:rPr>
          <w:rFonts w:ascii="SimSun" w:eastAsia="SimSun" w:hAnsi="SimSun" w:hint="eastAsia"/>
          <w:b/>
          <w:bCs/>
          <w:color w:val="000000" w:themeColor="text1"/>
          <w:lang w:eastAsia="zh-CN"/>
        </w:rPr>
        <w:t>27-29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，</w:t>
      </w:r>
      <w:r w:rsidRPr="00C52AE1">
        <w:rPr>
          <w:rFonts w:ascii="SimSun" w:eastAsia="SimSun" w:hAnsi="SimSun" w:hint="eastAsia"/>
          <w:b/>
          <w:bCs/>
          <w:color w:val="000000" w:themeColor="text1"/>
          <w:lang w:eastAsia="zh-CN"/>
        </w:rPr>
        <w:t>律法师正确的回答了耶稣的问题，但自己都不委身在神的话语上</w:t>
      </w:r>
    </w:p>
    <w:p w14:paraId="19E0F2A2" w14:textId="77777777" w:rsidR="0046414E" w:rsidRDefault="0046414E" w:rsidP="00400418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7E1716">
        <w:rPr>
          <w:rFonts w:ascii="SimSun" w:eastAsia="SimSun" w:hAnsi="SimSun" w:hint="eastAsia"/>
          <w:b/>
          <w:bCs/>
          <w:color w:val="000000" w:themeColor="text1"/>
          <w:lang w:eastAsia="zh-CN"/>
        </w:rPr>
        <w:lastRenderedPageBreak/>
        <w:t>27节，</w:t>
      </w:r>
      <w:r>
        <w:rPr>
          <w:rFonts w:ascii="SimSun" w:eastAsia="SimSun" w:hAnsi="SimSun" w:hint="eastAsia"/>
          <w:color w:val="000000" w:themeColor="text1"/>
          <w:lang w:eastAsia="zh-CN"/>
        </w:rPr>
        <w:t>律法师回答是对的，参见【申6:4-5】“</w:t>
      </w:r>
      <w:r w:rsidRPr="00F71696">
        <w:rPr>
          <w:rFonts w:ascii="SimSun" w:eastAsia="SimSun" w:hAnsi="SimSun" w:hint="eastAsia"/>
          <w:color w:val="000000" w:themeColor="text1"/>
          <w:lang w:eastAsia="zh-CN"/>
        </w:rPr>
        <w:t>以色列啊，你要听！耶和华－我们神是独一的主。你要尽心、尽性、尽力爱耶和华－你的神。</w:t>
      </w:r>
      <w:r>
        <w:rPr>
          <w:rFonts w:ascii="SimSun" w:eastAsia="SimSun" w:hAnsi="SimSun" w:hint="eastAsia"/>
          <w:color w:val="000000" w:themeColor="text1"/>
          <w:lang w:eastAsia="zh-CN"/>
        </w:rPr>
        <w:t>”这一段是犹太人每天早上要背诵的经文。</w:t>
      </w:r>
    </w:p>
    <w:p w14:paraId="65C8EF7D" w14:textId="77777777" w:rsidR="0046414E" w:rsidRDefault="0046414E" w:rsidP="00400418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7E1716">
        <w:rPr>
          <w:rFonts w:ascii="SimSun" w:eastAsia="SimSun" w:hAnsi="SimSun" w:hint="eastAsia"/>
          <w:b/>
          <w:bCs/>
          <w:color w:val="000000" w:themeColor="text1"/>
          <w:lang w:eastAsia="zh-CN"/>
        </w:rPr>
        <w:t>28节，</w:t>
      </w:r>
      <w:r>
        <w:rPr>
          <w:rFonts w:ascii="SimSun" w:eastAsia="SimSun" w:hAnsi="SimSun" w:hint="eastAsia"/>
          <w:color w:val="000000" w:themeColor="text1"/>
          <w:lang w:eastAsia="zh-CN"/>
        </w:rPr>
        <w:t>耶稣肯定他的回答是对的，“</w:t>
      </w:r>
      <w:r w:rsidRPr="004636CF">
        <w:rPr>
          <w:rFonts w:ascii="SimSun" w:eastAsia="SimSun" w:hAnsi="SimSun" w:hint="eastAsia"/>
          <w:color w:val="000000" w:themeColor="text1"/>
          <w:lang w:eastAsia="zh-CN"/>
        </w:rPr>
        <w:t>你回答的是；你这样行，就必得永生</w:t>
      </w:r>
      <w:r>
        <w:rPr>
          <w:rFonts w:ascii="SimSun" w:eastAsia="SimSun" w:hAnsi="SimSun" w:hint="eastAsia"/>
          <w:color w:val="000000" w:themeColor="text1"/>
          <w:lang w:eastAsia="zh-CN"/>
        </w:rPr>
        <w:t>”，参见【太22:34-40】：“</w:t>
      </w:r>
      <w:r w:rsidRPr="001C13D1">
        <w:rPr>
          <w:rFonts w:ascii="SimSun" w:eastAsia="SimSun" w:hAnsi="SimSun" w:hint="eastAsia"/>
          <w:color w:val="000000" w:themeColor="text1"/>
          <w:lang w:eastAsia="zh-CN"/>
        </w:rPr>
        <w:t>内中有一个人是律法师，要试探耶稣，就问他说：「夫子，律法上的诫命，哪一条是最大的呢？」耶稣对他说：「你要尽心、尽性、尽意爱主－你的神。这是诫命中的第一，且是最大的。其次也相仿，就是要爱人如己。这两条诫命是律法和先知一切道理的总纲。</w:t>
      </w:r>
      <w:r>
        <w:rPr>
          <w:rFonts w:ascii="SimSun" w:eastAsia="SimSun" w:hAnsi="SimSun" w:hint="eastAsia"/>
          <w:color w:val="000000" w:themeColor="text1"/>
          <w:lang w:eastAsia="zh-CN"/>
        </w:rPr>
        <w:t>”</w:t>
      </w:r>
      <w:r w:rsidRPr="001C13D1">
        <w:rPr>
          <w:rFonts w:ascii="SimSun" w:eastAsia="SimSun" w:hAnsi="SimSun" w:hint="eastAsia"/>
          <w:b/>
          <w:bCs/>
          <w:color w:val="000000" w:themeColor="text1"/>
          <w:lang w:eastAsia="zh-CN"/>
        </w:rPr>
        <w:t>故事类似，但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是</w:t>
      </w:r>
      <w:r>
        <w:rPr>
          <w:rFonts w:ascii="SimSun" w:eastAsia="SimSun" w:hAnsi="SimSun" w:hint="eastAsia"/>
          <w:color w:val="000000" w:themeColor="text1"/>
          <w:lang w:eastAsia="zh-CN"/>
        </w:rPr>
        <w:t>路加福音是耶稣问，马太福音是耶稣给答案。</w:t>
      </w:r>
      <w:r w:rsidRPr="004636CF">
        <w:rPr>
          <w:rFonts w:ascii="SimSun" w:eastAsia="SimSun" w:hAnsi="SimSun" w:hint="eastAsia"/>
          <w:color w:val="000000" w:themeColor="text1"/>
          <w:lang w:eastAsia="zh-CN"/>
        </w:rPr>
        <w:t>马太福音是发生在法利赛人和撒督该人中，不是同一个律法师。</w:t>
      </w:r>
      <w:r>
        <w:rPr>
          <w:rFonts w:ascii="SimSun" w:eastAsia="SimSun" w:hAnsi="SimSun" w:hint="eastAsia"/>
          <w:color w:val="000000" w:themeColor="text1"/>
          <w:lang w:eastAsia="zh-CN"/>
        </w:rPr>
        <w:t>“</w:t>
      </w:r>
      <w:r w:rsidRPr="001C13D1">
        <w:rPr>
          <w:rFonts w:ascii="SimSun" w:eastAsia="SimSun" w:hAnsi="SimSun" w:hint="eastAsia"/>
          <w:color w:val="000000" w:themeColor="text1"/>
          <w:lang w:eastAsia="zh-CN"/>
        </w:rPr>
        <w:t>爱人如己</w:t>
      </w:r>
      <w:r>
        <w:rPr>
          <w:rFonts w:ascii="SimSun" w:eastAsia="SimSun" w:hAnsi="SimSun" w:hint="eastAsia"/>
          <w:color w:val="000000" w:themeColor="text1"/>
          <w:lang w:eastAsia="zh-CN"/>
        </w:rPr>
        <w:t>”原文出自【利未记】。</w:t>
      </w:r>
      <w:r w:rsidRPr="004636CF">
        <w:rPr>
          <w:rFonts w:ascii="SimSun" w:eastAsia="SimSun" w:hAnsi="SimSun" w:hint="eastAsia"/>
          <w:b/>
          <w:bCs/>
          <w:color w:val="000000" w:themeColor="text1"/>
          <w:lang w:eastAsia="zh-CN"/>
        </w:rPr>
        <w:t>爱心不是爱人的心，而是爱神的心。</w:t>
      </w:r>
      <w:r>
        <w:rPr>
          <w:rFonts w:ascii="SimSun" w:eastAsia="SimSun" w:hAnsi="SimSun" w:hint="eastAsia"/>
          <w:color w:val="000000" w:themeColor="text1"/>
          <w:lang w:eastAsia="zh-CN"/>
        </w:rPr>
        <w:t>爱神是第一位的，爱神就会爱配偶爱家人。虽然律法师回答是对的，但他并未委身于神的话语，并未按照神的话来生活。所以耶稣回答他说“你这样行，就必得永生”。耶稣认为他既然已经知道了，去做就好了。</w:t>
      </w:r>
    </w:p>
    <w:p w14:paraId="689888EA" w14:textId="77777777" w:rsidR="0046414E" w:rsidRDefault="0046414E" w:rsidP="00400418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7E1716">
        <w:rPr>
          <w:rFonts w:ascii="SimSun" w:eastAsia="SimSun" w:hAnsi="SimSun" w:hint="eastAsia"/>
          <w:b/>
          <w:bCs/>
          <w:color w:val="000000" w:themeColor="text1"/>
          <w:lang w:eastAsia="zh-CN"/>
        </w:rPr>
        <w:t>29节，</w:t>
      </w:r>
      <w:r>
        <w:rPr>
          <w:rFonts w:ascii="SimSun" w:eastAsia="SimSun" w:hAnsi="SimSun" w:hint="eastAsia"/>
          <w:color w:val="000000" w:themeColor="text1"/>
          <w:lang w:eastAsia="zh-CN"/>
        </w:rPr>
        <w:t>但律法师想逃避耶稣“你这样行”的教导，他要找借口显明自己有理，问“谁是我的邻舍”。后面耶稣给他转过来“我是谁的邻舍”</w:t>
      </w:r>
    </w:p>
    <w:p w14:paraId="3EC97889" w14:textId="749E558E" w:rsidR="0046414E" w:rsidRPr="00C71F94" w:rsidRDefault="0046414E" w:rsidP="00400418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三</w:t>
      </w:r>
      <w:r w:rsidR="00400418">
        <w:rPr>
          <w:rFonts w:ascii="SimSun" w:eastAsia="SimSun" w:hAnsi="SimSun" w:hint="eastAsia"/>
          <w:b/>
          <w:bCs/>
          <w:color w:val="000000" w:themeColor="text1"/>
          <w:lang w:eastAsia="zh-CN"/>
        </w:rPr>
        <w:t>．</w:t>
      </w:r>
      <w:r w:rsidRPr="00C71F94">
        <w:rPr>
          <w:rFonts w:ascii="SimSun" w:eastAsia="SimSun" w:hAnsi="SimSun" w:hint="eastAsia"/>
          <w:b/>
          <w:bCs/>
          <w:color w:val="000000" w:themeColor="text1"/>
          <w:lang w:eastAsia="zh-CN"/>
        </w:rPr>
        <w:t>路加福音</w:t>
      </w:r>
      <w:r w:rsidRPr="00C71F94">
        <w:rPr>
          <w:rFonts w:ascii="SimSun" w:eastAsia="SimSun" w:hAnsi="SimSun"/>
          <w:b/>
          <w:bCs/>
          <w:color w:val="000000" w:themeColor="text1"/>
          <w:lang w:eastAsia="zh-CN"/>
        </w:rPr>
        <w:t>10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:</w:t>
      </w:r>
      <w:r w:rsidRPr="00C52AE1">
        <w:rPr>
          <w:rFonts w:ascii="SimSun" w:eastAsia="SimSun" w:hAnsi="SimSun" w:hint="eastAsia"/>
          <w:b/>
          <w:bCs/>
          <w:color w:val="000000" w:themeColor="text1"/>
          <w:lang w:eastAsia="zh-CN"/>
        </w:rPr>
        <w:t>30-37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，</w:t>
      </w:r>
      <w:r w:rsidRPr="00C52AE1">
        <w:rPr>
          <w:rFonts w:ascii="SimSun" w:eastAsia="SimSun" w:hAnsi="SimSun" w:hint="eastAsia"/>
          <w:b/>
          <w:bCs/>
          <w:color w:val="000000" w:themeColor="text1"/>
          <w:lang w:eastAsia="zh-CN"/>
        </w:rPr>
        <w:t>耶稣根据这律法师生命的问题举了一个故事</w:t>
      </w:r>
    </w:p>
    <w:p w14:paraId="5221FF74" w14:textId="77777777" w:rsidR="0046414E" w:rsidRDefault="0046414E" w:rsidP="00400418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7E1716">
        <w:rPr>
          <w:rFonts w:ascii="SimSun" w:eastAsia="SimSun" w:hAnsi="SimSun" w:hint="eastAsia"/>
          <w:b/>
          <w:bCs/>
          <w:color w:val="000000" w:themeColor="text1"/>
          <w:lang w:eastAsia="zh-CN"/>
        </w:rPr>
        <w:t>30节，</w:t>
      </w:r>
      <w:r>
        <w:rPr>
          <w:rFonts w:ascii="SimSun" w:eastAsia="SimSun" w:hAnsi="SimSun" w:hint="eastAsia"/>
          <w:color w:val="000000" w:themeColor="text1"/>
          <w:lang w:eastAsia="zh-CN"/>
        </w:rPr>
        <w:t>从耶路撒冷到耶利哥约17英里，前者是高原，后者在平地，这段路是下坡，不太好走，2000年前更加困难。路上有强盗，很多人住在耶利哥，会走这条路去耶路撒冷敬拜神，很多人在两地间往返。</w:t>
      </w:r>
    </w:p>
    <w:p w14:paraId="7D51DD41" w14:textId="6AD93A8B" w:rsidR="0046414E" w:rsidRPr="00C52AE1" w:rsidRDefault="0046414E" w:rsidP="00400418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7E1716">
        <w:rPr>
          <w:rFonts w:ascii="SimSun" w:eastAsia="SimSun" w:hAnsi="SimSun" w:hint="eastAsia"/>
          <w:b/>
          <w:bCs/>
          <w:color w:val="000000" w:themeColor="text1"/>
          <w:lang w:eastAsia="zh-CN"/>
        </w:rPr>
        <w:t>31节</w:t>
      </w:r>
      <w:r w:rsidR="00400418">
        <w:rPr>
          <w:rFonts w:ascii="SimSun" w:eastAsia="SimSun" w:hAnsi="SimSun" w:hint="eastAsia"/>
          <w:b/>
          <w:bCs/>
          <w:color w:val="000000" w:themeColor="text1"/>
          <w:lang w:eastAsia="zh-CN"/>
        </w:rPr>
        <w:t>，</w:t>
      </w:r>
      <w:r>
        <w:rPr>
          <w:rFonts w:ascii="SimSun" w:eastAsia="SimSun" w:hAnsi="SimSun" w:hint="eastAsia"/>
          <w:color w:val="000000" w:themeColor="text1"/>
          <w:lang w:eastAsia="zh-CN"/>
        </w:rPr>
        <w:t>祭司看见被抢的人，就从“那边”走过去了，“那边”是指，另外一边”，他都没有靠近。因为祭司是在神殿里为老百姓献祭。他们离得那么远，是因为他们要祭祀，不能碰到死人，避免沾染到肮脏污秽。</w:t>
      </w:r>
    </w:p>
    <w:p w14:paraId="48A1F7D4" w14:textId="77777777" w:rsidR="0046414E" w:rsidRPr="00635C00" w:rsidRDefault="0046414E" w:rsidP="00400418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auto"/>
          <w:lang w:eastAsia="zh-CN"/>
        </w:rPr>
      </w:pPr>
      <w:r w:rsidRPr="007E1716">
        <w:rPr>
          <w:rFonts w:ascii="SimSun" w:eastAsia="SimSun" w:hAnsi="SimSun" w:hint="eastAsia"/>
          <w:b/>
          <w:bCs/>
          <w:color w:val="000000" w:themeColor="text1"/>
          <w:lang w:eastAsia="zh-CN"/>
        </w:rPr>
        <w:t>32节，</w:t>
      </w:r>
      <w:r>
        <w:rPr>
          <w:rFonts w:ascii="SimSun" w:eastAsia="SimSun" w:hAnsi="SimSun" w:hint="eastAsia"/>
          <w:color w:val="000000" w:themeColor="text1"/>
          <w:lang w:eastAsia="zh-CN"/>
        </w:rPr>
        <w:t>做祭司必须是利未人中亚伦支派的人，这个人是利未人，虽然不是祭司，但他是帮助祭司的人。他也不能碰到死人。“</w:t>
      </w:r>
      <w:r w:rsidRPr="0054188B">
        <w:rPr>
          <w:rFonts w:ascii="SimSun" w:eastAsia="SimSun" w:hAnsi="SimSun" w:hint="eastAsia"/>
          <w:color w:val="000000" w:themeColor="text1"/>
          <w:lang w:eastAsia="zh-CN"/>
        </w:rPr>
        <w:t>看见他，也照样从那边过去了。</w:t>
      </w:r>
      <w:r>
        <w:rPr>
          <w:rFonts w:ascii="SimSun" w:eastAsia="SimSun" w:hAnsi="SimSun" w:hint="eastAsia"/>
          <w:color w:val="000000" w:themeColor="text1"/>
          <w:lang w:eastAsia="zh-CN"/>
        </w:rPr>
        <w:t>”希腊文的原抄本对这段介绍得比较详细，讲这个利未人很详细地看了两次，觉得受害人很可怜，但还是走了。利未人不能有自己的产业，</w:t>
      </w:r>
      <w:r w:rsidRPr="00635C00">
        <w:rPr>
          <w:rFonts w:ascii="SimSun" w:eastAsia="SimSun" w:hAnsi="SimSun" w:hint="eastAsia"/>
          <w:color w:val="auto"/>
          <w:lang w:eastAsia="zh-CN"/>
        </w:rPr>
        <w:t>靠国家福利养他。他被人供养，得到福利，他本应该对有</w:t>
      </w:r>
      <w:r w:rsidRPr="00635C00">
        <w:rPr>
          <w:rFonts w:ascii="SimSun" w:eastAsia="SimSun" w:hAnsi="SimSun" w:hint="eastAsia"/>
          <w:color w:val="auto"/>
          <w:lang w:eastAsia="zh-CN"/>
        </w:rPr>
        <w:lastRenderedPageBreak/>
        <w:t>需要的人更有同情心，</w:t>
      </w:r>
      <w:r>
        <w:rPr>
          <w:rFonts w:ascii="SimSun" w:eastAsia="SimSun" w:hAnsi="SimSun" w:hint="eastAsia"/>
          <w:color w:val="auto"/>
          <w:lang w:eastAsia="zh-CN"/>
        </w:rPr>
        <w:t>而且</w:t>
      </w:r>
      <w:r w:rsidRPr="00D4398D">
        <w:rPr>
          <w:rFonts w:ascii="SimSun" w:eastAsia="SimSun" w:hAnsi="SimSun" w:hint="eastAsia"/>
          <w:color w:val="auto"/>
          <w:lang w:eastAsia="zh-CN"/>
        </w:rPr>
        <w:t>那个被抢的人有可能也是供应他的人</w:t>
      </w:r>
      <w:r>
        <w:rPr>
          <w:rFonts w:ascii="SimSun" w:eastAsia="SimSun" w:hAnsi="SimSun" w:hint="eastAsia"/>
          <w:color w:val="auto"/>
          <w:lang w:eastAsia="zh-CN"/>
        </w:rPr>
        <w:t>，</w:t>
      </w:r>
      <w:r w:rsidRPr="00635C00">
        <w:rPr>
          <w:rFonts w:ascii="SimSun" w:eastAsia="SimSun" w:hAnsi="SimSun" w:hint="eastAsia"/>
          <w:color w:val="auto"/>
          <w:lang w:eastAsia="zh-CN"/>
        </w:rPr>
        <w:t>可他还是走开了。</w:t>
      </w:r>
    </w:p>
    <w:p w14:paraId="08AD6B8B" w14:textId="77777777" w:rsidR="0046414E" w:rsidRDefault="0046414E" w:rsidP="00400418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7E1716">
        <w:rPr>
          <w:rFonts w:ascii="SimSun" w:eastAsia="SimSun" w:hAnsi="SimSun" w:hint="eastAsia"/>
          <w:b/>
          <w:bCs/>
          <w:color w:val="000000" w:themeColor="text1"/>
          <w:lang w:eastAsia="zh-CN"/>
        </w:rPr>
        <w:t>33节，</w:t>
      </w:r>
      <w:r>
        <w:rPr>
          <w:rFonts w:ascii="SimSun" w:eastAsia="SimSun" w:hAnsi="SimSun" w:hint="eastAsia"/>
          <w:color w:val="000000" w:themeColor="text1"/>
          <w:lang w:eastAsia="zh-CN"/>
        </w:rPr>
        <w:t>“惟有”，这个词很重要，圣经里没有一个字是多余的。这个故事三个人的身份很重要，用“祭司”、“利未人”和“撒玛利亚人”，是为了最大限度的刺激到律法师。正统犹太人不愿意听到撒玛利亚人，因为对他们来讲撒玛利亚人是被咒诅的，犹太人不承认撒玛利亚人会复活，他们认为撒玛利亚人是猪。这个人是法利赛人，又是律法师。【约翰福音8:48-49】：“</w:t>
      </w:r>
      <w:r w:rsidRPr="001B193E">
        <w:rPr>
          <w:rFonts w:ascii="SimSun" w:eastAsia="SimSun" w:hAnsi="SimSun" w:hint="eastAsia"/>
          <w:color w:val="000000" w:themeColor="text1"/>
          <w:lang w:eastAsia="zh-CN"/>
        </w:rPr>
        <w:t>犹太人回答说：「我们说你是撒马利亚人，并且是鬼附着的，这话岂不正对吗？」耶稣说：「我不是鬼附着的；我尊敬我的父，你们倒轻慢我。</w:t>
      </w:r>
      <w:r>
        <w:rPr>
          <w:rFonts w:ascii="SimSun" w:eastAsia="SimSun" w:hAnsi="SimSun" w:hint="eastAsia"/>
          <w:color w:val="000000" w:themeColor="text1"/>
          <w:lang w:eastAsia="zh-CN"/>
        </w:rPr>
        <w:t>”耶稣在宣告自己的身份是从上来的，宣告亚伯拉罕是信他的，可犹太人却说他是撒玛利亚人。就是被犹太人瞧不起的撒玛利亚人却停下来，“动了慈心”。</w:t>
      </w:r>
    </w:p>
    <w:p w14:paraId="000359B7" w14:textId="77777777" w:rsidR="0046414E" w:rsidRDefault="0046414E" w:rsidP="00400418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“慈心”的原意是人的内脏，人最深处的东西。他看到了，不能不帮助。就像耶稣来到地上，看到流离失所的人，动了慈心一样。</w:t>
      </w:r>
    </w:p>
    <w:p w14:paraId="1B956706" w14:textId="77777777" w:rsidR="0046414E" w:rsidRDefault="0046414E" w:rsidP="00400418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5F3048">
        <w:rPr>
          <w:rFonts w:ascii="SimSun" w:eastAsia="SimSun" w:hAnsi="SimSun" w:hint="eastAsia"/>
          <w:b/>
          <w:bCs/>
          <w:color w:val="000000" w:themeColor="text1"/>
          <w:lang w:eastAsia="zh-CN"/>
        </w:rPr>
        <w:t>34节，</w:t>
      </w:r>
      <w:r>
        <w:rPr>
          <w:rFonts w:ascii="SimSun" w:eastAsia="SimSun" w:hAnsi="SimSun" w:hint="eastAsia"/>
          <w:color w:val="000000" w:themeColor="text1"/>
          <w:lang w:eastAsia="zh-CN"/>
        </w:rPr>
        <w:t>【约翰一书3:17】 “</w:t>
      </w:r>
      <w:r w:rsidRPr="001B193E">
        <w:rPr>
          <w:rFonts w:ascii="SimSun" w:eastAsia="SimSun" w:hAnsi="SimSun" w:hint="eastAsia"/>
          <w:color w:val="000000" w:themeColor="text1"/>
          <w:lang w:eastAsia="zh-CN"/>
        </w:rPr>
        <w:t>凡有世上财物的，看见弟兄穷乏，却塞住怜恤的心，爱神的心怎能存在他里面呢？</w:t>
      </w:r>
      <w:r>
        <w:rPr>
          <w:rFonts w:ascii="SimSun" w:eastAsia="SimSun" w:hAnsi="SimSun" w:hint="eastAsia"/>
          <w:color w:val="000000" w:themeColor="text1"/>
          <w:lang w:eastAsia="zh-CN"/>
        </w:rPr>
        <w:t>”什么叫爱神？就是看到弟兄穷乏，就给予帮助。【诗145:8-9】“</w:t>
      </w:r>
      <w:r w:rsidRPr="001B193E">
        <w:rPr>
          <w:rFonts w:ascii="SimSun" w:eastAsia="SimSun" w:hAnsi="SimSun" w:hint="eastAsia"/>
          <w:color w:val="000000" w:themeColor="text1"/>
          <w:lang w:eastAsia="zh-CN"/>
        </w:rPr>
        <w:t>耶和华有恩惠，有怜悯，不轻易发怒，大有慈爱。耶和华善待万民；他的慈悲覆庇他一切所造的。</w:t>
      </w:r>
      <w:r>
        <w:rPr>
          <w:rFonts w:ascii="SimSun" w:eastAsia="SimSun" w:hAnsi="SimSun" w:hint="eastAsia"/>
          <w:color w:val="000000" w:themeColor="text1"/>
          <w:lang w:eastAsia="zh-CN"/>
        </w:rPr>
        <w:t>”这是神。【诗103:8-9】“</w:t>
      </w:r>
      <w:r w:rsidRPr="001B193E">
        <w:rPr>
          <w:rFonts w:ascii="SimSun" w:eastAsia="SimSun" w:hAnsi="SimSun" w:hint="eastAsia"/>
          <w:color w:val="000000" w:themeColor="text1"/>
          <w:lang w:eastAsia="zh-CN"/>
        </w:rPr>
        <w:t>耶和华有怜悯，有恩典，不轻易发怒，且有丰盛的慈爱。他不长久责备，也不永远怀怒。</w:t>
      </w:r>
      <w:r>
        <w:rPr>
          <w:rFonts w:ascii="SimSun" w:eastAsia="SimSun" w:hAnsi="SimSun" w:hint="eastAsia"/>
          <w:color w:val="000000" w:themeColor="text1"/>
          <w:lang w:eastAsia="zh-CN"/>
        </w:rPr>
        <w:t>”撒玛利亚人做了很多事，用油和酒治疗受伤的人，包裹好了，扶他上了牲口，自己走路，带到店里照应他。</w:t>
      </w:r>
    </w:p>
    <w:p w14:paraId="4D9E04BB" w14:textId="77777777" w:rsidR="0046414E" w:rsidRPr="00635C00" w:rsidRDefault="0046414E" w:rsidP="00400418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auto"/>
          <w:lang w:eastAsia="zh-CN"/>
        </w:rPr>
      </w:pPr>
      <w:r w:rsidRPr="005F3048">
        <w:rPr>
          <w:rFonts w:ascii="SimSun" w:eastAsia="SimSun" w:hAnsi="SimSun" w:hint="eastAsia"/>
          <w:b/>
          <w:bCs/>
          <w:color w:val="000000" w:themeColor="text1"/>
          <w:lang w:eastAsia="zh-CN"/>
        </w:rPr>
        <w:t>35节，</w:t>
      </w:r>
      <w:r w:rsidRPr="00635C00">
        <w:rPr>
          <w:rFonts w:ascii="SimSun" w:eastAsia="SimSun" w:hAnsi="SimSun" w:hint="eastAsia"/>
          <w:color w:val="auto"/>
          <w:lang w:eastAsia="zh-CN"/>
        </w:rPr>
        <w:t>撒玛利亚人还给了店主“二</w:t>
      </w:r>
      <w:r>
        <w:rPr>
          <w:rFonts w:ascii="SimSun" w:eastAsia="SimSun" w:hAnsi="SimSun" w:hint="eastAsia"/>
          <w:color w:val="auto"/>
          <w:lang w:eastAsia="zh-CN"/>
        </w:rPr>
        <w:t>钱</w:t>
      </w:r>
      <w:r w:rsidRPr="00635C00">
        <w:rPr>
          <w:rFonts w:ascii="SimSun" w:eastAsia="SimSun" w:hAnsi="SimSun" w:hint="eastAsia"/>
          <w:color w:val="auto"/>
          <w:lang w:eastAsia="zh-CN"/>
        </w:rPr>
        <w:t>银子”。“二钱银子”相当于当时两天的工钱，看病的话可以看两个月的病。这是不少的钱。因为这个人受了重伤，提前给店主两个月的费用。圣经没有说被抢的人是谁，也有可能是犹太人。更显现出撒玛利亚人的“慈心”。</w:t>
      </w:r>
    </w:p>
    <w:p w14:paraId="42286066" w14:textId="77777777" w:rsidR="0046414E" w:rsidRDefault="0046414E" w:rsidP="00400418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5F3048">
        <w:rPr>
          <w:rFonts w:ascii="SimSun" w:eastAsia="SimSun" w:hAnsi="SimSun" w:hint="eastAsia"/>
          <w:b/>
          <w:bCs/>
          <w:color w:val="000000" w:themeColor="text1"/>
          <w:lang w:eastAsia="zh-CN"/>
        </w:rPr>
        <w:t>36节，</w:t>
      </w:r>
      <w:r>
        <w:rPr>
          <w:rFonts w:ascii="SimSun" w:eastAsia="SimSun" w:hAnsi="SimSun" w:hint="eastAsia"/>
          <w:color w:val="000000" w:themeColor="text1"/>
          <w:lang w:eastAsia="zh-CN"/>
        </w:rPr>
        <w:t>“这三个人”，第一个祭司，他认为宗教礼仪重要，重要到比帮助一个快死的人还要重要，所以他走掉了；第二个是利未人，他也受到祭司的影响。耶稣之前告诉门徒，要把眼睛放在将来，要为了名字在天</w:t>
      </w: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上羔羊册上而欢喜。这些祭司和利未人等宗教界的专业人士，他们为宗教事宜而忙，却在弟兄需要帮助的时候走掉了。所以耶稣问“</w:t>
      </w:r>
      <w:r w:rsidRPr="00E13A6A">
        <w:rPr>
          <w:rFonts w:ascii="SimSun" w:eastAsia="SimSun" w:hAnsi="SimSun" w:hint="eastAsia"/>
          <w:color w:val="000000" w:themeColor="text1"/>
          <w:lang w:eastAsia="zh-CN"/>
        </w:rPr>
        <w:t>这三个人哪一个是落在强盗手中的邻舍呢？</w:t>
      </w:r>
      <w:r>
        <w:rPr>
          <w:rFonts w:ascii="SimSun" w:eastAsia="SimSun" w:hAnsi="SimSun" w:hint="eastAsia"/>
          <w:color w:val="000000" w:themeColor="text1"/>
          <w:lang w:eastAsia="zh-CN"/>
        </w:rPr>
        <w:t>”，把律法师的问题从“谁是我的邻舍”转为“我是谁的邻舍”。</w:t>
      </w:r>
    </w:p>
    <w:p w14:paraId="2206FEC6" w14:textId="77777777" w:rsidR="0046414E" w:rsidRDefault="0046414E" w:rsidP="00400418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5F3048">
        <w:rPr>
          <w:rFonts w:ascii="SimSun" w:eastAsia="SimSun" w:hAnsi="SimSun" w:hint="eastAsia"/>
          <w:b/>
          <w:bCs/>
          <w:color w:val="000000" w:themeColor="text1"/>
          <w:lang w:eastAsia="zh-CN"/>
        </w:rPr>
        <w:t>37节，</w:t>
      </w:r>
      <w:r>
        <w:rPr>
          <w:rFonts w:ascii="SimSun" w:eastAsia="SimSun" w:hAnsi="SimSun" w:hint="eastAsia"/>
          <w:color w:val="000000" w:themeColor="text1"/>
          <w:lang w:eastAsia="zh-CN"/>
        </w:rPr>
        <w:t>律法师说“</w:t>
      </w:r>
      <w:r>
        <w:rPr>
          <w:rFonts w:ascii="Inter" w:hAnsi="Inter"/>
          <w:color w:val="121212"/>
          <w:sz w:val="27"/>
          <w:szCs w:val="27"/>
          <w:shd w:val="clear" w:color="auto" w:fill="FFFFFF"/>
        </w:rPr>
        <w:t>是怜悯他的。</w:t>
      </w:r>
      <w:r>
        <w:rPr>
          <w:rFonts w:ascii="SimSun" w:eastAsia="SimSun" w:hAnsi="SimSun" w:hint="eastAsia"/>
          <w:color w:val="000000" w:themeColor="text1"/>
          <w:lang w:eastAsia="zh-CN"/>
        </w:rPr>
        <w:t>”他说的是对的，耶稣就要他“</w:t>
      </w:r>
      <w:r w:rsidRPr="00400418">
        <w:rPr>
          <w:rFonts w:ascii="SimSun" w:eastAsia="SimSun" w:hAnsi="SimSun"/>
          <w:color w:val="000000" w:themeColor="text1"/>
          <w:lang w:eastAsia="zh-CN"/>
        </w:rPr>
        <w:t>你去照样行吧</w:t>
      </w:r>
      <w:r>
        <w:rPr>
          <w:rFonts w:ascii="SimSun" w:eastAsia="SimSun" w:hAnsi="SimSun" w:hint="eastAsia"/>
          <w:color w:val="000000" w:themeColor="text1"/>
          <w:lang w:eastAsia="zh-CN"/>
        </w:rPr>
        <w:t>”。今天很多政界宗教界也是这样，说是一套，做是一套。</w:t>
      </w:r>
    </w:p>
    <w:p w14:paraId="0168C3FB" w14:textId="77777777" w:rsidR="0046414E" w:rsidRDefault="0046414E" w:rsidP="00400418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耶稣用这个故事说明什么是爱神，什么是怜悯。【约翰一书3:10-11】“</w:t>
      </w:r>
      <w:r w:rsidRPr="00E13A6A">
        <w:rPr>
          <w:rFonts w:ascii="SimSun" w:eastAsia="SimSun" w:hAnsi="SimSun" w:hint="eastAsia"/>
          <w:color w:val="000000" w:themeColor="text1"/>
          <w:lang w:eastAsia="zh-CN"/>
        </w:rPr>
        <w:t>从此就显出谁是神的儿女，谁是魔鬼的儿女。凡不行义的就不属神，不爱弟兄的也是如此。我们应当彼此相爱。这就是你们从起初所听见的命令。</w:t>
      </w:r>
      <w:r>
        <w:rPr>
          <w:rFonts w:ascii="SimSun" w:eastAsia="SimSun" w:hAnsi="SimSun" w:hint="eastAsia"/>
          <w:color w:val="000000" w:themeColor="text1"/>
          <w:lang w:eastAsia="zh-CN"/>
        </w:rPr>
        <w:t>”【约翰一书4:20-21】“</w:t>
      </w:r>
      <w:r w:rsidRPr="00971823">
        <w:rPr>
          <w:rFonts w:ascii="SimSun" w:eastAsia="SimSun" w:hAnsi="SimSun" w:hint="eastAsia"/>
          <w:color w:val="000000" w:themeColor="text1"/>
          <w:lang w:eastAsia="zh-CN"/>
        </w:rPr>
        <w:t>人若说「我爱神」，却恨他的弟兄，就是说谎话的；不爱他所看见的弟兄，就不能爱没有看见的神。爱神的，也当爱弟兄，这是我们从神所受的命令。</w:t>
      </w:r>
      <w:r>
        <w:rPr>
          <w:rFonts w:ascii="SimSun" w:eastAsia="SimSun" w:hAnsi="SimSun" w:hint="eastAsia"/>
          <w:color w:val="000000" w:themeColor="text1"/>
          <w:lang w:eastAsia="zh-CN"/>
        </w:rPr>
        <w:t>”</w:t>
      </w:r>
    </w:p>
    <w:p w14:paraId="2B3323B1" w14:textId="77777777" w:rsidR="0046414E" w:rsidRDefault="0046414E" w:rsidP="00400418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  <w:sectPr w:rsidR="0046414E" w:rsidSect="00EC493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SimSun" w:eastAsia="SimSun" w:hAnsi="SimSun" w:hint="eastAsia"/>
          <w:color w:val="000000" w:themeColor="text1"/>
          <w:lang w:eastAsia="zh-CN"/>
        </w:rPr>
        <w:t>这个世界每时每刻都在影响我们，我们要借着圣灵借着神的话改变我们的生活。新冠病毒和哈马斯袭击以色列这两件事让教会分裂了，被这个世界影响了。现在教会中有人说现在的犹太人不是神的选民。摩西之约是有条件的，他们不听话悖逆，所以才会一再灭国。如果我们不知道神的永恒计划，不知道神跟亚伯拉罕、跟大卫立的无条件的约，不知道新约，新约也是无条件的，就会迷惑。犹太人到现在还是神的选民，神是站在以色列这一边。我们要自问，我是犹太人的邻舍吗？</w:t>
      </w:r>
    </w:p>
    <w:p w14:paraId="63ECF6EC" w14:textId="7B357031" w:rsidR="0046414E" w:rsidRPr="000F0D46" w:rsidRDefault="0046414E" w:rsidP="000F0D46">
      <w:pPr>
        <w:pStyle w:val="Heading1"/>
        <w:rPr>
          <w:lang w:eastAsia="zh-CN"/>
        </w:rPr>
      </w:pPr>
      <w:bookmarkStart w:id="98" w:name="_Toc180846474"/>
      <w:bookmarkStart w:id="99" w:name="_Toc180860606"/>
      <w:r w:rsidRPr="000F0D46">
        <w:rPr>
          <w:rFonts w:hint="eastAsia"/>
          <w:lang w:eastAsia="zh-CN"/>
        </w:rPr>
        <w:lastRenderedPageBreak/>
        <w:t>基督的生平与教导（六十七）</w:t>
      </w:r>
      <w:r w:rsidRPr="000F0D46">
        <w:rPr>
          <w:rFonts w:hint="eastAsia"/>
          <w:lang w:eastAsia="zh-CN"/>
        </w:rPr>
        <w:t>:</w:t>
      </w:r>
      <w:r w:rsidRPr="000F0D46">
        <w:rPr>
          <w:lang w:eastAsia="zh-CN"/>
        </w:rPr>
        <w:t xml:space="preserve"> </w:t>
      </w:r>
      <w:r w:rsidRPr="000F0D46">
        <w:rPr>
          <w:rFonts w:hint="eastAsia"/>
          <w:lang w:eastAsia="zh-CN"/>
        </w:rPr>
        <w:t>坐在基督的脚前</w:t>
      </w:r>
      <w:bookmarkEnd w:id="98"/>
      <w:bookmarkEnd w:id="99"/>
    </w:p>
    <w:p w14:paraId="14C994DD" w14:textId="77777777" w:rsidR="0046414E" w:rsidRPr="002C6ECD" w:rsidRDefault="0046414E" w:rsidP="00400418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时间2</w:t>
      </w:r>
      <w:r w:rsidRPr="002C6ECD">
        <w:rPr>
          <w:rFonts w:ascii="SimSun" w:eastAsia="SimSun" w:hAnsi="SimSun"/>
          <w:color w:val="000000" w:themeColor="text1"/>
          <w:lang w:eastAsia="zh-CN"/>
        </w:rPr>
        <w:t>02</w:t>
      </w:r>
      <w:r>
        <w:rPr>
          <w:rFonts w:ascii="SimSun" w:eastAsia="SimSun" w:hAnsi="SimSun"/>
          <w:color w:val="000000" w:themeColor="text1"/>
          <w:lang w:eastAsia="zh-CN"/>
        </w:rPr>
        <w:t>4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年</w:t>
      </w:r>
      <w:r>
        <w:rPr>
          <w:rFonts w:ascii="SimSun" w:eastAsia="SimSun" w:hAnsi="SimSun"/>
          <w:color w:val="000000" w:themeColor="text1"/>
          <w:lang w:eastAsia="zh-CN"/>
        </w:rPr>
        <w:t>5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月</w:t>
      </w:r>
      <w:r>
        <w:rPr>
          <w:rFonts w:ascii="SimSun" w:eastAsia="SimSun" w:hAnsi="SimSun" w:hint="eastAsia"/>
          <w:color w:val="000000" w:themeColor="text1"/>
          <w:lang w:eastAsia="zh-CN"/>
        </w:rPr>
        <w:t>18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日</w:t>
      </w:r>
    </w:p>
    <w:p w14:paraId="1460AB45" w14:textId="77777777" w:rsidR="0046414E" w:rsidRDefault="0046414E" w:rsidP="00400418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相关经文：</w:t>
      </w:r>
      <w:r>
        <w:rPr>
          <w:rFonts w:ascii="SimSun" w:eastAsia="SimSun" w:hAnsi="SimSun" w:hint="eastAsia"/>
          <w:color w:val="000000" w:themeColor="text1"/>
          <w:lang w:eastAsia="zh-CN"/>
        </w:rPr>
        <w:t>路加</w:t>
      </w:r>
      <w:r w:rsidRPr="0040303A">
        <w:rPr>
          <w:rFonts w:ascii="SimSun" w:eastAsia="SimSun" w:hAnsi="SimSun" w:hint="eastAsia"/>
          <w:color w:val="000000" w:themeColor="text1"/>
          <w:lang w:eastAsia="zh-CN"/>
        </w:rPr>
        <w:t>福音</w:t>
      </w:r>
      <w:r w:rsidRPr="00C52AE1">
        <w:rPr>
          <w:rFonts w:ascii="SimSun" w:eastAsia="SimSun" w:hAnsi="SimSun"/>
          <w:color w:val="000000" w:themeColor="text1"/>
          <w:lang w:eastAsia="zh-CN"/>
        </w:rPr>
        <w:t>10:</w:t>
      </w:r>
      <w:r>
        <w:rPr>
          <w:rFonts w:ascii="SimSun" w:eastAsia="SimSun" w:hAnsi="SimSun" w:hint="eastAsia"/>
          <w:color w:val="000000" w:themeColor="text1"/>
          <w:lang w:eastAsia="zh-CN"/>
        </w:rPr>
        <w:t>38</w:t>
      </w:r>
      <w:r w:rsidRPr="00C52AE1">
        <w:rPr>
          <w:rFonts w:ascii="SimSun" w:eastAsia="SimSun" w:hAnsi="SimSun"/>
          <w:color w:val="000000" w:themeColor="text1"/>
          <w:lang w:eastAsia="zh-CN"/>
        </w:rPr>
        <w:t>-</w:t>
      </w:r>
      <w:r>
        <w:rPr>
          <w:rFonts w:ascii="SimSun" w:eastAsia="SimSun" w:hAnsi="SimSun" w:hint="eastAsia"/>
          <w:color w:val="000000" w:themeColor="text1"/>
          <w:lang w:eastAsia="zh-CN"/>
        </w:rPr>
        <w:t>42</w:t>
      </w:r>
    </w:p>
    <w:p w14:paraId="5B972665" w14:textId="77777777" w:rsidR="0046414E" w:rsidRDefault="0046414E" w:rsidP="00400418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今天的经文很短，但如果要我们的生活有力量，在黑暗邪恶的时代站立得稳，我们就要坐在基督的脚前。我们这些跟随基督的人都要每时每刻问自己是不是坐在基督的脚前？今天要了解什么是坐在基督的脚前。</w:t>
      </w:r>
    </w:p>
    <w:p w14:paraId="50A8D099" w14:textId="728B5426" w:rsidR="0046414E" w:rsidRPr="00C71F94" w:rsidRDefault="0046414E" w:rsidP="00400418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一</w:t>
      </w:r>
      <w:r w:rsidR="00400418">
        <w:rPr>
          <w:rFonts w:ascii="SimSun" w:eastAsia="SimSun" w:hAnsi="SimSun" w:hint="eastAsia"/>
          <w:b/>
          <w:bCs/>
          <w:color w:val="000000" w:themeColor="text1"/>
          <w:lang w:eastAsia="zh-CN"/>
        </w:rPr>
        <w:t>．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[路</w:t>
      </w:r>
      <w:r w:rsidRPr="00C71F94">
        <w:rPr>
          <w:rFonts w:ascii="SimSun" w:eastAsia="SimSun" w:hAnsi="SimSun"/>
          <w:b/>
          <w:bCs/>
          <w:color w:val="000000" w:themeColor="text1"/>
          <w:lang w:eastAsia="zh-CN"/>
        </w:rPr>
        <w:t>10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:38]</w:t>
      </w:r>
      <w:r w:rsidRPr="00C71F94">
        <w:rPr>
          <w:rFonts w:ascii="SimSun" w:eastAsia="SimSun" w:hAnsi="SimSun" w:hint="eastAsia"/>
          <w:b/>
          <w:bCs/>
          <w:color w:val="000000" w:themeColor="text1"/>
          <w:lang w:eastAsia="zh-CN"/>
        </w:rPr>
        <w:t>，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了解背景</w:t>
      </w:r>
    </w:p>
    <w:p w14:paraId="77576A9A" w14:textId="77777777" w:rsidR="0046414E" w:rsidRDefault="0046414E" w:rsidP="00400418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38</w:t>
      </w:r>
      <w:r w:rsidRPr="003552C4">
        <w:rPr>
          <w:rFonts w:ascii="SimSun" w:eastAsia="SimSun" w:hAnsi="SimSun" w:hint="eastAsia"/>
          <w:b/>
          <w:bCs/>
          <w:color w:val="000000" w:themeColor="text1"/>
          <w:lang w:eastAsia="zh-CN"/>
        </w:rPr>
        <w:t>节，</w:t>
      </w:r>
      <w:r>
        <w:rPr>
          <w:rFonts w:ascii="SimSun" w:eastAsia="SimSun" w:hAnsi="SimSun" w:hint="eastAsia"/>
          <w:color w:val="000000" w:themeColor="text1"/>
          <w:lang w:eastAsia="zh-CN"/>
        </w:rPr>
        <w:t>这段经文的背景参见【约翰福音11:1-4】和【约翰福音12:1-8】。</w:t>
      </w:r>
    </w:p>
    <w:p w14:paraId="6FA17ACC" w14:textId="77777777" w:rsidR="0046414E" w:rsidRDefault="0046414E" w:rsidP="00400418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【约翰福音11:1-4】记载了马大和玛利亚的家庭。他们住在伯大尼，在橄榄山的东边，离耶路撒冷差不多两英里（3公里多），半小时的脚程。耶稣跟这个家庭非常亲密，在耶路撒冷的时候经常来这个家庭。【约翰福音12:1-8】中记载了玛利亚是个什么人，在耶稣身上做了什么事情。</w:t>
      </w:r>
    </w:p>
    <w:p w14:paraId="20F0D0D5" w14:textId="77777777" w:rsidR="0046414E" w:rsidRDefault="0046414E" w:rsidP="00400418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【路加福音10:38】这段经文回答了玛利亚为什么做这些事情。这段经文对这个家庭的记叙很简单，因为他要强调什么叫跟从耶稣。这节经文的上文描述耶稣差遣七十个门徒出去，给他们权柄医病赶鬼，这些门徒认为自己有能力，非常欢喜。耶稣提醒他们不要为眼见的经历欢喜，而要问自己的名字是否记录在天上的生命册中。后来有律法师问耶稣怎样才能得永生，他认为自己守律法熟悉摩西五经，跟世人不同，如果自己不能得永生，谁还能得永生？</w:t>
      </w:r>
      <w:r w:rsidRPr="001A5328">
        <w:rPr>
          <w:rFonts w:ascii="SimSun" w:eastAsia="SimSun" w:hAnsi="SimSun" w:hint="eastAsia"/>
          <w:b/>
          <w:bCs/>
          <w:color w:val="000000" w:themeColor="text1"/>
          <w:lang w:eastAsia="zh-CN"/>
        </w:rPr>
        <w:t>玛利亚这段经文就是在告诉大家，真正跟从耶稣的门徒是怎样的人。</w:t>
      </w:r>
    </w:p>
    <w:p w14:paraId="5188446F" w14:textId="144F404A" w:rsidR="0046414E" w:rsidRPr="00C71F94" w:rsidRDefault="0046414E" w:rsidP="00400418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二</w:t>
      </w:r>
      <w:r w:rsidR="00400418">
        <w:rPr>
          <w:rFonts w:ascii="SimSun" w:eastAsia="SimSun" w:hAnsi="SimSun" w:hint="eastAsia"/>
          <w:b/>
          <w:bCs/>
          <w:color w:val="000000" w:themeColor="text1"/>
          <w:lang w:eastAsia="zh-CN"/>
        </w:rPr>
        <w:t>．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[路</w:t>
      </w:r>
      <w:r w:rsidRPr="00C71F94">
        <w:rPr>
          <w:rFonts w:ascii="SimSun" w:eastAsia="SimSun" w:hAnsi="SimSun"/>
          <w:b/>
          <w:bCs/>
          <w:color w:val="000000" w:themeColor="text1"/>
          <w:lang w:eastAsia="zh-CN"/>
        </w:rPr>
        <w:t>10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:39]</w:t>
      </w:r>
      <w:r w:rsidRPr="00C71F94">
        <w:rPr>
          <w:rFonts w:ascii="SimSun" w:eastAsia="SimSun" w:hAnsi="SimSun" w:hint="eastAsia"/>
          <w:b/>
          <w:bCs/>
          <w:color w:val="000000" w:themeColor="text1"/>
          <w:lang w:eastAsia="zh-CN"/>
        </w:rPr>
        <w:t>，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必须建立一个基本的生活优先事项</w:t>
      </w:r>
    </w:p>
    <w:p w14:paraId="73B633FB" w14:textId="77777777" w:rsidR="0046414E" w:rsidRDefault="0046414E" w:rsidP="00400418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39</w:t>
      </w:r>
      <w:r w:rsidRPr="003552C4">
        <w:rPr>
          <w:rFonts w:ascii="SimSun" w:eastAsia="SimSun" w:hAnsi="SimSun" w:hint="eastAsia"/>
          <w:b/>
          <w:bCs/>
          <w:color w:val="000000" w:themeColor="text1"/>
          <w:lang w:eastAsia="zh-CN"/>
        </w:rPr>
        <w:t>节，</w:t>
      </w:r>
      <w:r w:rsidRPr="00C52AE1">
        <w:rPr>
          <w:rFonts w:ascii="SimSun" w:eastAsia="SimSun" w:hAnsi="SimSun"/>
          <w:color w:val="000000" w:themeColor="text1"/>
          <w:lang w:eastAsia="zh-CN"/>
        </w:rPr>
        <w:t xml:space="preserve"> </w:t>
      </w:r>
      <w:r>
        <w:rPr>
          <w:rFonts w:ascii="SimSun" w:eastAsia="SimSun" w:hAnsi="SimSun" w:hint="eastAsia"/>
          <w:color w:val="000000" w:themeColor="text1"/>
          <w:lang w:eastAsia="zh-CN"/>
        </w:rPr>
        <w:t>真正的门徒应时常坐在基督的脚前，也就是必须要建立一个基本的生活优先事项。</w:t>
      </w:r>
    </w:p>
    <w:p w14:paraId="2FF52656" w14:textId="77777777" w:rsidR="0046414E" w:rsidRDefault="0046414E" w:rsidP="00400418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伯大尼这个家是马大的家，她是主人，玛利亚是她的妹妹。玛利亚“</w:t>
      </w:r>
      <w:r w:rsidRPr="0062482E">
        <w:rPr>
          <w:rFonts w:ascii="SimSun" w:eastAsia="SimSun" w:hAnsi="SimSun" w:hint="eastAsia"/>
          <w:color w:val="000000" w:themeColor="text1"/>
          <w:lang w:eastAsia="zh-CN"/>
        </w:rPr>
        <w:t>在耶稣脚前坐着听他的道</w:t>
      </w:r>
      <w:r>
        <w:rPr>
          <w:rFonts w:ascii="SimSun" w:eastAsia="SimSun" w:hAnsi="SimSun" w:hint="eastAsia"/>
          <w:color w:val="000000" w:themeColor="text1"/>
          <w:lang w:eastAsia="zh-CN"/>
        </w:rPr>
        <w:t>”。“听”希腊文的原意是时常的，不是一次的，说明玛利亚平常都这样做。她和其他人不一样，她真正认识耶稣，因为她时常坐在耶稣脚前，注意听耶稣的道。</w:t>
      </w:r>
    </w:p>
    <w:p w14:paraId="6ACC7859" w14:textId="77777777" w:rsidR="0046414E" w:rsidRPr="004F1EBF" w:rsidRDefault="0046414E" w:rsidP="00400418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4F1EBF">
        <w:rPr>
          <w:rFonts w:ascii="SimSun" w:eastAsia="SimSun" w:hAnsi="SimSun" w:hint="eastAsia"/>
          <w:color w:val="000000" w:themeColor="text1"/>
          <w:lang w:eastAsia="zh-CN"/>
        </w:rPr>
        <w:t>什么是“坐在基督脚前”？来看看保罗，【使徒行者22:3】，保罗说“在迦玛列门下”，这里“门下”与“脚前”是一样的词，我们了解到保罗原来是迦玛列跟前受教。玛利亚把“在耶稣脚前坐着听他的道”做为生活的优先事项，这是要跟从耶稣必须要做的事情，“坐在基督脚前”有四点：</w:t>
      </w:r>
      <w:r w:rsidRPr="004F1EBF">
        <w:rPr>
          <w:rFonts w:ascii="SimSun" w:eastAsia="SimSun" w:hAnsi="SimSun"/>
          <w:color w:val="000000" w:themeColor="text1"/>
          <w:lang w:eastAsia="zh-CN"/>
        </w:rPr>
        <w:t xml:space="preserve"> </w:t>
      </w:r>
    </w:p>
    <w:p w14:paraId="4131D6A2" w14:textId="6B840FDC" w:rsidR="0046414E" w:rsidRDefault="0052281E" w:rsidP="0052281E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b/>
          <w:bCs/>
          <w:color w:val="000000" w:themeColor="text1"/>
          <w:lang w:eastAsia="zh-CN"/>
        </w:rPr>
        <w:t>1.</w:t>
      </w:r>
      <w:r w:rsidR="0046414E" w:rsidRPr="001A5328">
        <w:rPr>
          <w:rFonts w:ascii="SimSun" w:eastAsia="SimSun" w:hAnsi="SimSun" w:hint="eastAsia"/>
          <w:b/>
          <w:bCs/>
          <w:color w:val="000000" w:themeColor="text1"/>
          <w:lang w:eastAsia="zh-CN"/>
        </w:rPr>
        <w:t>第一是渴慕神的话语，神会祝福我们。</w:t>
      </w:r>
      <w:r w:rsidR="0046414E" w:rsidRPr="001A5328">
        <w:rPr>
          <w:rFonts w:ascii="SimSun" w:eastAsia="SimSun" w:hAnsi="SimSun" w:hint="eastAsia"/>
          <w:color w:val="000000" w:themeColor="text1"/>
          <w:lang w:eastAsia="zh-CN"/>
        </w:rPr>
        <w:t>【诗篇19:7-11】“耶和华的律法全备，能苏醒人心；耶和华的法度确定，能使愚人有智慧。耶和华的训词正直，能快活人的心；耶和华的命令清洁，能明亮人的眼目。耶和华的道理洁净，存到永远；耶和华的典章真实，全然公义－</w:t>
      </w:r>
      <w:r w:rsidR="0046414E" w:rsidRPr="001A5328">
        <w:rPr>
          <w:rFonts w:ascii="SimSun" w:eastAsia="SimSun" w:hAnsi="SimSun" w:hint="eastAsia"/>
          <w:b/>
          <w:bCs/>
          <w:color w:val="000000" w:themeColor="text1"/>
          <w:lang w:eastAsia="zh-CN"/>
        </w:rPr>
        <w:t>都比金子可羡慕，且比极多的精金可羡慕；比蜜甘甜，且比蜂房下滴的蜜甘甜</w:t>
      </w:r>
      <w:r w:rsidR="0046414E" w:rsidRPr="001A5328">
        <w:rPr>
          <w:rFonts w:ascii="SimSun" w:eastAsia="SimSun" w:hAnsi="SimSun" w:hint="eastAsia"/>
          <w:color w:val="000000" w:themeColor="text1"/>
          <w:lang w:eastAsia="zh-CN"/>
        </w:rPr>
        <w:t>。况且你的仆人因此受警戒，守着这些便有大赏。”</w:t>
      </w:r>
    </w:p>
    <w:p w14:paraId="3003D8B3" w14:textId="68B0986F" w:rsidR="0046414E" w:rsidRDefault="0052281E" w:rsidP="0052281E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2</w:t>
      </w:r>
      <w:r>
        <w:rPr>
          <w:rFonts w:ascii="SimSun" w:eastAsia="SimSun" w:hAnsi="SimSun"/>
          <w:b/>
          <w:bCs/>
          <w:color w:val="000000" w:themeColor="text1"/>
          <w:lang w:eastAsia="zh-CN"/>
        </w:rPr>
        <w:t>.</w:t>
      </w:r>
      <w:r w:rsidR="0046414E" w:rsidRPr="001A5328">
        <w:rPr>
          <w:rFonts w:ascii="SimSun" w:eastAsia="SimSun" w:hAnsi="SimSun" w:hint="eastAsia"/>
          <w:b/>
          <w:bCs/>
          <w:color w:val="000000" w:themeColor="text1"/>
          <w:lang w:eastAsia="zh-CN"/>
        </w:rPr>
        <w:t>要喜悦神的话语。</w:t>
      </w:r>
      <w:r w:rsidR="0046414E" w:rsidRPr="001A5328">
        <w:rPr>
          <w:rFonts w:ascii="SimSun" w:eastAsia="SimSun" w:hAnsi="SimSun" w:hint="eastAsia"/>
          <w:color w:val="000000" w:themeColor="text1"/>
          <w:lang w:eastAsia="zh-CN"/>
        </w:rPr>
        <w:t>【诗篇1:1-3】“不从恶人的计谋，不站罪人的道路，不坐亵慢人的座位，惟喜爱耶和华的律法，昼夜思想，这人便为有福！他要像一棵树栽在溪水旁，按时候结果子，叶子也不枯干，凡他所做的尽都顺利。”“昼夜思想”是诵读神的话，不是今天很多人理解的默想。【诗篇119:111】：“我以你的法度为永远的产业，因这是我心中所喜爱的”</w:t>
      </w:r>
      <w:r w:rsidR="0046414E">
        <w:rPr>
          <w:rFonts w:ascii="SimSun" w:eastAsia="SimSun" w:hAnsi="SimSun" w:hint="eastAsia"/>
          <w:color w:val="000000" w:themeColor="text1"/>
          <w:lang w:eastAsia="zh-CN"/>
        </w:rPr>
        <w:t>。</w:t>
      </w:r>
      <w:r w:rsidR="0046414E" w:rsidRPr="001A5328">
        <w:rPr>
          <w:rFonts w:ascii="SimSun" w:eastAsia="SimSun" w:hAnsi="SimSun" w:hint="eastAsia"/>
          <w:color w:val="000000" w:themeColor="text1"/>
          <w:lang w:eastAsia="zh-CN"/>
        </w:rPr>
        <w:t>【诗篇119:143】：“我遭遇患难愁苦，你的命令却是我所喜爱的”。【诗篇119:162】：我喜爱你的话，好像人得了许多掳物。【诗篇119:174】：耶和华啊，我切慕你的救恩！你的律法也是我所喜爱的。</w:t>
      </w:r>
    </w:p>
    <w:p w14:paraId="1E9D0852" w14:textId="430F27E7" w:rsidR="0046414E" w:rsidRDefault="0052281E" w:rsidP="0052281E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b/>
          <w:bCs/>
          <w:color w:val="000000" w:themeColor="text1"/>
          <w:lang w:eastAsia="zh-CN"/>
        </w:rPr>
        <w:t>3.</w:t>
      </w:r>
      <w:r w:rsidR="0046414E">
        <w:rPr>
          <w:rFonts w:ascii="SimSun" w:eastAsia="SimSun" w:hAnsi="SimSun" w:hint="eastAsia"/>
          <w:b/>
          <w:bCs/>
          <w:color w:val="000000" w:themeColor="text1"/>
          <w:lang w:eastAsia="zh-CN"/>
        </w:rPr>
        <w:t>要</w:t>
      </w:r>
      <w:r w:rsidR="0046414E" w:rsidRPr="001A5328">
        <w:rPr>
          <w:rFonts w:ascii="SimSun" w:eastAsia="SimSun" w:hAnsi="SimSun" w:hint="eastAsia"/>
          <w:b/>
          <w:bCs/>
          <w:color w:val="000000" w:themeColor="text1"/>
          <w:lang w:eastAsia="zh-CN"/>
        </w:rPr>
        <w:t>依靠神的话语。</w:t>
      </w:r>
      <w:r w:rsidR="0046414E" w:rsidRPr="001A5328">
        <w:rPr>
          <w:rFonts w:ascii="SimSun" w:eastAsia="SimSun" w:hAnsi="SimSun" w:hint="eastAsia"/>
          <w:color w:val="000000" w:themeColor="text1"/>
          <w:lang w:eastAsia="zh-CN"/>
        </w:rPr>
        <w:t>【诗篇119:11</w:t>
      </w:r>
      <w:r w:rsidR="0046414E">
        <w:rPr>
          <w:rFonts w:ascii="SimSun" w:eastAsia="SimSun" w:hAnsi="SimSun"/>
          <w:color w:val="000000" w:themeColor="text1"/>
          <w:lang w:eastAsia="zh-CN"/>
        </w:rPr>
        <w:t>】</w:t>
      </w:r>
      <w:r w:rsidR="0046414E" w:rsidRPr="001A5328">
        <w:rPr>
          <w:rFonts w:ascii="SimSun" w:eastAsia="SimSun" w:hAnsi="SimSun" w:hint="eastAsia"/>
          <w:color w:val="000000" w:themeColor="text1"/>
          <w:lang w:eastAsia="zh-CN"/>
        </w:rPr>
        <w:t>我将你的话藏在心里，免得我得罪你。【诗篇119:133</w:t>
      </w:r>
      <w:r w:rsidR="0046414E" w:rsidRPr="001A5328">
        <w:rPr>
          <w:rFonts w:ascii="SimSun" w:eastAsia="SimSun" w:hAnsi="SimSun"/>
          <w:color w:val="000000" w:themeColor="text1"/>
          <w:lang w:eastAsia="zh-CN"/>
        </w:rPr>
        <w:t>】</w:t>
      </w:r>
      <w:r w:rsidR="0046414E" w:rsidRPr="001A5328">
        <w:rPr>
          <w:rFonts w:ascii="SimSun" w:eastAsia="SimSun" w:hAnsi="SimSun" w:hint="eastAsia"/>
          <w:color w:val="000000" w:themeColor="text1"/>
          <w:lang w:eastAsia="zh-CN"/>
        </w:rPr>
        <w:t>：求你用你的话使我脚步稳当，不许什么罪孽辖制我。</w:t>
      </w:r>
    </w:p>
    <w:p w14:paraId="0954FB99" w14:textId="1E53141A" w:rsidR="0046414E" w:rsidRPr="001A5328" w:rsidRDefault="0052281E" w:rsidP="0052281E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4</w:t>
      </w:r>
      <w:r>
        <w:rPr>
          <w:rFonts w:ascii="SimSun" w:eastAsia="SimSun" w:hAnsi="SimSun"/>
          <w:b/>
          <w:bCs/>
          <w:color w:val="000000" w:themeColor="text1"/>
          <w:lang w:eastAsia="zh-CN"/>
        </w:rPr>
        <w:t>.</w:t>
      </w:r>
      <w:r w:rsidR="0046414E" w:rsidRPr="001A5328">
        <w:rPr>
          <w:rFonts w:ascii="SimSun" w:eastAsia="SimSun" w:hAnsi="SimSun" w:hint="eastAsia"/>
          <w:b/>
          <w:bCs/>
          <w:color w:val="000000" w:themeColor="text1"/>
          <w:lang w:eastAsia="zh-CN"/>
        </w:rPr>
        <w:t>要活出神的爱</w:t>
      </w:r>
      <w:r w:rsidR="0046414E">
        <w:rPr>
          <w:rFonts w:ascii="SimSun" w:eastAsia="SimSun" w:hAnsi="SimSun" w:hint="eastAsia"/>
          <w:b/>
          <w:bCs/>
          <w:color w:val="000000" w:themeColor="text1"/>
          <w:lang w:eastAsia="zh-CN"/>
        </w:rPr>
        <w:t>。</w:t>
      </w:r>
      <w:r w:rsidR="0046414E" w:rsidRPr="001A5328">
        <w:rPr>
          <w:rFonts w:ascii="SimSun" w:eastAsia="SimSun" w:hAnsi="SimSun" w:hint="eastAsia"/>
          <w:color w:val="000000" w:themeColor="text1"/>
          <w:lang w:eastAsia="zh-CN"/>
        </w:rPr>
        <w:t>【诗篇119:2</w:t>
      </w:r>
      <w:r w:rsidR="0046414E" w:rsidRPr="001A5328">
        <w:rPr>
          <w:rFonts w:ascii="SimSun" w:eastAsia="SimSun" w:hAnsi="SimSun"/>
          <w:color w:val="000000" w:themeColor="text1"/>
          <w:lang w:eastAsia="zh-CN"/>
        </w:rPr>
        <w:t>】</w:t>
      </w:r>
      <w:r w:rsidR="0046414E" w:rsidRPr="001A5328">
        <w:rPr>
          <w:rFonts w:ascii="SimSun" w:eastAsia="SimSun" w:hAnsi="SimSun" w:hint="eastAsia"/>
          <w:color w:val="000000" w:themeColor="text1"/>
          <w:lang w:eastAsia="zh-CN"/>
        </w:rPr>
        <w:t>遵守他的法度、一心寻求他的，这人便为有福！【诗篇119:5</w:t>
      </w:r>
      <w:r w:rsidR="0046414E" w:rsidRPr="001A5328">
        <w:rPr>
          <w:rFonts w:ascii="SimSun" w:eastAsia="SimSun" w:hAnsi="SimSun"/>
          <w:color w:val="000000" w:themeColor="text1"/>
          <w:lang w:eastAsia="zh-CN"/>
        </w:rPr>
        <w:t>】</w:t>
      </w:r>
      <w:r w:rsidR="0046414E" w:rsidRPr="001A5328">
        <w:rPr>
          <w:rFonts w:ascii="SimSun" w:eastAsia="SimSun" w:hAnsi="SimSun" w:hint="eastAsia"/>
          <w:color w:val="000000" w:themeColor="text1"/>
          <w:lang w:eastAsia="zh-CN"/>
        </w:rPr>
        <w:t>但愿我行事坚定，得以遵守你的律例。诗篇</w:t>
      </w:r>
      <w:r w:rsidRPr="001A5328">
        <w:rPr>
          <w:rFonts w:ascii="SimSun" w:eastAsia="SimSun" w:hAnsi="SimSun" w:hint="eastAsia"/>
          <w:color w:val="000000" w:themeColor="text1"/>
          <w:lang w:eastAsia="zh-CN"/>
        </w:rPr>
        <w:lastRenderedPageBreak/>
        <w:t>【</w:t>
      </w:r>
      <w:r w:rsidR="0046414E" w:rsidRPr="001A5328">
        <w:rPr>
          <w:rFonts w:ascii="SimSun" w:eastAsia="SimSun" w:hAnsi="SimSun" w:hint="eastAsia"/>
          <w:color w:val="000000" w:themeColor="text1"/>
          <w:lang w:eastAsia="zh-CN"/>
        </w:rPr>
        <w:t>119:39</w:t>
      </w:r>
      <w:r w:rsidR="0046414E" w:rsidRPr="001A5328">
        <w:rPr>
          <w:rFonts w:ascii="SimSun" w:eastAsia="SimSun" w:hAnsi="SimSun"/>
          <w:color w:val="000000" w:themeColor="text1"/>
          <w:lang w:eastAsia="zh-CN"/>
        </w:rPr>
        <w:t>】</w:t>
      </w:r>
      <w:r w:rsidR="0046414E" w:rsidRPr="001A5328">
        <w:rPr>
          <w:rFonts w:ascii="SimSun" w:eastAsia="SimSun" w:hAnsi="SimSun" w:hint="eastAsia"/>
          <w:color w:val="000000" w:themeColor="text1"/>
          <w:lang w:eastAsia="zh-CN"/>
        </w:rPr>
        <w:t>求你赐我悟性，我便遵守你的律法，且要一心遵守。耶稣在【约翰福音】中回答：谁是我的门徒，常常遵守我的道。</w:t>
      </w:r>
    </w:p>
    <w:p w14:paraId="1C44CCD7" w14:textId="41012AF4" w:rsidR="0046414E" w:rsidRPr="00C71F94" w:rsidRDefault="0046414E" w:rsidP="00400418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三</w:t>
      </w:r>
      <w:r w:rsidR="00400418">
        <w:rPr>
          <w:rFonts w:ascii="SimSun" w:eastAsia="SimSun" w:hAnsi="SimSun" w:hint="eastAsia"/>
          <w:b/>
          <w:bCs/>
          <w:color w:val="000000" w:themeColor="text1"/>
          <w:lang w:eastAsia="zh-CN"/>
        </w:rPr>
        <w:t>．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[路10:40-41]</w:t>
      </w:r>
      <w:r w:rsidRPr="00C71F94">
        <w:rPr>
          <w:rFonts w:ascii="SimSun" w:eastAsia="SimSun" w:hAnsi="SimSun" w:hint="eastAsia"/>
          <w:b/>
          <w:bCs/>
          <w:color w:val="000000" w:themeColor="text1"/>
          <w:lang w:eastAsia="zh-CN"/>
        </w:rPr>
        <w:t>，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必须避免一般常发生的问题</w:t>
      </w:r>
    </w:p>
    <w:p w14:paraId="167306AF" w14:textId="77777777" w:rsidR="0046414E" w:rsidRPr="0055322C" w:rsidRDefault="0046414E" w:rsidP="00400418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这段经文里</w:t>
      </w:r>
      <w:r w:rsidRPr="0055322C">
        <w:rPr>
          <w:rFonts w:ascii="SimSun" w:eastAsia="SimSun" w:hAnsi="SimSun" w:hint="eastAsia"/>
          <w:color w:val="000000" w:themeColor="text1"/>
          <w:lang w:eastAsia="zh-CN"/>
        </w:rPr>
        <w:t>马大只说了一句话，我们要从耶稣的回应中，看到马大发生了什么问题。这些问题常常出现在我们这些侍奉神的人身上。</w:t>
      </w:r>
    </w:p>
    <w:p w14:paraId="55D4325A" w14:textId="77777777" w:rsidR="0046414E" w:rsidRDefault="0046414E" w:rsidP="00400418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40</w:t>
      </w:r>
      <w:r w:rsidRPr="003552C4">
        <w:rPr>
          <w:rFonts w:ascii="SimSun" w:eastAsia="SimSun" w:hAnsi="SimSun" w:hint="eastAsia"/>
          <w:b/>
          <w:bCs/>
          <w:color w:val="000000" w:themeColor="text1"/>
          <w:lang w:eastAsia="zh-CN"/>
        </w:rPr>
        <w:t>节，</w:t>
      </w:r>
      <w:r w:rsidRPr="0055322C">
        <w:rPr>
          <w:rFonts w:ascii="SimSun" w:eastAsia="SimSun" w:hAnsi="SimSun" w:hint="eastAsia"/>
          <w:color w:val="000000" w:themeColor="text1"/>
          <w:lang w:eastAsia="zh-CN"/>
        </w:rPr>
        <w:t>“马大伺候的事多，心里忙乱”</w:t>
      </w:r>
      <w:r>
        <w:rPr>
          <w:rFonts w:ascii="SimSun" w:eastAsia="SimSun" w:hAnsi="SimSun" w:hint="eastAsia"/>
          <w:color w:val="000000" w:themeColor="text1"/>
          <w:lang w:eastAsia="zh-CN"/>
        </w:rPr>
        <w:t>。</w:t>
      </w:r>
      <w:r w:rsidRPr="001A5328">
        <w:rPr>
          <w:rFonts w:ascii="SimSun" w:eastAsia="SimSun" w:hAnsi="SimSun" w:hint="eastAsia"/>
          <w:color w:val="000000" w:themeColor="text1"/>
          <w:lang w:eastAsia="zh-CN"/>
        </w:rPr>
        <w:t>魔鬼像吼叫的狮子，</w:t>
      </w:r>
      <w:r>
        <w:rPr>
          <w:rFonts w:ascii="SimSun" w:eastAsia="SimSun" w:hAnsi="SimSun" w:hint="eastAsia"/>
          <w:color w:val="000000" w:themeColor="text1"/>
          <w:lang w:eastAsia="zh-CN"/>
        </w:rPr>
        <w:t>总是伺机</w:t>
      </w:r>
      <w:r w:rsidRPr="001A5328">
        <w:rPr>
          <w:rFonts w:ascii="SimSun" w:eastAsia="SimSun" w:hAnsi="SimSun" w:hint="eastAsia"/>
          <w:color w:val="000000" w:themeColor="text1"/>
          <w:lang w:eastAsia="zh-CN"/>
        </w:rPr>
        <w:t>要吞食神的儿女。马大说：“主啊，我的妹子留下我一个人伺候，你不在意吗？请吩咐她来帮助我。”魔鬼做工了，所以马大的心忙乱了。</w:t>
      </w:r>
    </w:p>
    <w:p w14:paraId="489C8B2D" w14:textId="77777777" w:rsidR="0046414E" w:rsidRDefault="0046414E" w:rsidP="00400418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1A5328">
        <w:rPr>
          <w:rFonts w:ascii="SimSun" w:eastAsia="SimSun" w:hAnsi="SimSun" w:hint="eastAsia"/>
          <w:color w:val="000000" w:themeColor="text1"/>
          <w:lang w:eastAsia="zh-CN"/>
        </w:rPr>
        <w:t>马大是主人，事情多，这没有错，她乐意侍候，是她的恩赐，但她因此“心里忙乱”，原意是“分心了”，她被影响，忘了什么是重要的，失去了方向；还有一个意思是“把自己和其他人隔开了”，并把这些当成“这是我的侍奉”，把自己关在一个圈里，别人很难参与。</w:t>
      </w:r>
    </w:p>
    <w:p w14:paraId="38940714" w14:textId="77777777" w:rsidR="0046414E" w:rsidRPr="001A5328" w:rsidRDefault="0046414E" w:rsidP="00400418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今天教会喜欢很多活动，就会看到</w:t>
      </w:r>
      <w:r w:rsidRPr="001A5328">
        <w:rPr>
          <w:rFonts w:ascii="SimSun" w:eastAsia="SimSun" w:hAnsi="SimSun" w:hint="eastAsia"/>
          <w:color w:val="000000" w:themeColor="text1"/>
          <w:lang w:eastAsia="zh-CN"/>
        </w:rPr>
        <w:t>很多这样的人，北美的中国教会一般主日会有吃饭（外国教会很少），总会有一些人会在厨房忙碌，他们心甘情愿，</w:t>
      </w:r>
      <w:r>
        <w:rPr>
          <w:rFonts w:ascii="SimSun" w:eastAsia="SimSun" w:hAnsi="SimSun" w:hint="eastAsia"/>
          <w:color w:val="000000" w:themeColor="text1"/>
          <w:lang w:eastAsia="zh-CN"/>
        </w:rPr>
        <w:t>乐于</w:t>
      </w:r>
      <w:r w:rsidRPr="001A5328">
        <w:rPr>
          <w:rFonts w:ascii="SimSun" w:eastAsia="SimSun" w:hAnsi="SimSun" w:hint="eastAsia"/>
          <w:color w:val="000000" w:themeColor="text1"/>
          <w:lang w:eastAsia="zh-CN"/>
        </w:rPr>
        <w:t>侍奉，别人也很难参与。</w:t>
      </w:r>
      <w:r>
        <w:rPr>
          <w:rFonts w:ascii="SimSun" w:eastAsia="SimSun" w:hAnsi="SimSun" w:hint="eastAsia"/>
          <w:color w:val="000000" w:themeColor="text1"/>
          <w:lang w:eastAsia="zh-CN"/>
        </w:rPr>
        <w:t>侍奉神很好，但事情太多，容易让我们忘记了什么是最重要的——在基督的脚前。</w:t>
      </w:r>
    </w:p>
    <w:p w14:paraId="21E059EB" w14:textId="77777777" w:rsidR="0046414E" w:rsidRDefault="0046414E" w:rsidP="00C21C81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B76CFE">
        <w:rPr>
          <w:rFonts w:ascii="SimSun" w:eastAsia="SimSun" w:hAnsi="SimSun" w:hint="eastAsia"/>
          <w:b/>
          <w:bCs/>
          <w:color w:val="000000" w:themeColor="text1"/>
          <w:lang w:eastAsia="zh-CN"/>
        </w:rPr>
        <w:t>41节，</w:t>
      </w:r>
      <w:r w:rsidRPr="00B76CFE">
        <w:rPr>
          <w:rFonts w:ascii="SimSun" w:eastAsia="SimSun" w:hAnsi="SimSun" w:hint="eastAsia"/>
          <w:color w:val="000000" w:themeColor="text1"/>
          <w:lang w:eastAsia="zh-CN"/>
        </w:rPr>
        <w:t>“马大！马大！你为许多的事思虑烦扰”</w:t>
      </w:r>
      <w:r>
        <w:rPr>
          <w:rFonts w:ascii="SimSun" w:eastAsia="SimSun" w:hAnsi="SimSun" w:hint="eastAsia"/>
          <w:color w:val="000000" w:themeColor="text1"/>
          <w:lang w:eastAsia="zh-CN"/>
        </w:rPr>
        <w:t>。耶稣首先知道马大发生了什么想什么，“事多，心里忙乱”，厨房发生的种种小事故都会影响马大；第二他知道这些事务不是不重要，而是次要，如果优先次序不对，就会被影响，优先次序没有建立，就会烦乱。耶稣念了马大的名字两次，只有这样才能让马大专心。</w:t>
      </w:r>
    </w:p>
    <w:p w14:paraId="36E64312" w14:textId="77777777" w:rsidR="0046414E" w:rsidRDefault="0046414E" w:rsidP="00C21C81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【腓立比书4:6-7】：“</w:t>
      </w:r>
      <w:r w:rsidRPr="00B76CFE">
        <w:rPr>
          <w:rFonts w:ascii="SimSun" w:eastAsia="SimSun" w:hAnsi="SimSun" w:hint="eastAsia"/>
          <w:color w:val="000000" w:themeColor="text1"/>
          <w:lang w:eastAsia="zh-CN"/>
        </w:rPr>
        <w:t>应当一无挂虑，只要凡事藉着祷告、祈求，和感谢，将你们所要的告诉神。神所赐、出人意外的平安必在基督耶稣里保守你们的心怀意念。</w:t>
      </w:r>
      <w:r>
        <w:rPr>
          <w:rFonts w:ascii="SimSun" w:eastAsia="SimSun" w:hAnsi="SimSun" w:hint="eastAsia"/>
          <w:color w:val="000000" w:themeColor="text1"/>
          <w:lang w:eastAsia="zh-CN"/>
        </w:rPr>
        <w:t>”这个“挂虑”跟今天经文里的“思虑”是一样的。侍奉是对的，如果侍奉得非常喜乐，会得到神的祝福，而不会因为没有人帮助而感到烦扰。</w:t>
      </w:r>
    </w:p>
    <w:p w14:paraId="3AA7D3F2" w14:textId="77777777" w:rsidR="0046414E" w:rsidRPr="001632EA" w:rsidRDefault="0046414E" w:rsidP="0052281E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【约翰福音21:20-22】:</w:t>
      </w:r>
      <w:r w:rsidRPr="00D9546C">
        <w:rPr>
          <w:rFonts w:ascii="SimSun" w:eastAsia="SimSun" w:hAnsi="SimSun" w:hint="eastAsia"/>
          <w:color w:val="000000" w:themeColor="text1"/>
          <w:lang w:eastAsia="zh-CN"/>
        </w:rPr>
        <w:t xml:space="preserve"> </w:t>
      </w:r>
      <w:r>
        <w:rPr>
          <w:rFonts w:ascii="SimSun" w:eastAsia="SimSun" w:hAnsi="SimSun"/>
          <w:color w:val="000000" w:themeColor="text1"/>
          <w:lang w:eastAsia="zh-CN"/>
        </w:rPr>
        <w:t>“</w:t>
      </w:r>
      <w:r w:rsidRPr="00D9546C">
        <w:rPr>
          <w:rFonts w:ascii="SimSun" w:eastAsia="SimSun" w:hAnsi="SimSun" w:hint="eastAsia"/>
          <w:color w:val="000000" w:themeColor="text1"/>
          <w:lang w:eastAsia="zh-CN"/>
        </w:rPr>
        <w:t>彼得转过来，看见耶稣所爱的那门徒跟着，（就是在晚饭的时候，靠着耶稣胸膛说：「主啊，卖你的是谁？」的那</w:t>
      </w:r>
      <w:r w:rsidRPr="00D9546C">
        <w:rPr>
          <w:rFonts w:ascii="SimSun" w:eastAsia="SimSun" w:hAnsi="SimSun" w:hint="eastAsia"/>
          <w:color w:val="000000" w:themeColor="text1"/>
          <w:lang w:eastAsia="zh-CN"/>
        </w:rPr>
        <w:lastRenderedPageBreak/>
        <w:t>门徒。）彼得看见他，就问耶稣说：「主啊，这人将来如何？」耶稣对他说：「我若要他等到我来的时候，与你何干？你跟从我吧！」</w:t>
      </w:r>
      <w:r>
        <w:rPr>
          <w:rFonts w:ascii="SimSun" w:eastAsia="SimSun" w:hAnsi="SimSun"/>
          <w:color w:val="000000" w:themeColor="text1"/>
          <w:lang w:eastAsia="zh-CN"/>
        </w:rPr>
        <w:t>”</w:t>
      </w:r>
      <w:r>
        <w:rPr>
          <w:rFonts w:ascii="SimSun" w:eastAsia="SimSun" w:hAnsi="SimSun" w:hint="eastAsia"/>
          <w:color w:val="000000" w:themeColor="text1"/>
          <w:lang w:eastAsia="zh-CN"/>
        </w:rPr>
        <w:t>可见连彼得也会落入这样的光景。只要我们建立优先次序，就会避免这样的情况发生。</w:t>
      </w:r>
    </w:p>
    <w:p w14:paraId="537AAC8D" w14:textId="6C1D8869" w:rsidR="0046414E" w:rsidRPr="00C71F94" w:rsidRDefault="0046414E" w:rsidP="0052281E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四</w:t>
      </w:r>
      <w:r w:rsidR="0052281E">
        <w:rPr>
          <w:rFonts w:ascii="SimSun" w:eastAsia="SimSun" w:hAnsi="SimSun" w:hint="eastAsia"/>
          <w:b/>
          <w:bCs/>
          <w:color w:val="000000" w:themeColor="text1"/>
          <w:lang w:eastAsia="zh-CN"/>
        </w:rPr>
        <w:t>．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[路10:42]</w:t>
      </w:r>
      <w:r w:rsidRPr="00C71F94">
        <w:rPr>
          <w:rFonts w:ascii="SimSun" w:eastAsia="SimSun" w:hAnsi="SimSun" w:hint="eastAsia"/>
          <w:b/>
          <w:bCs/>
          <w:color w:val="000000" w:themeColor="text1"/>
          <w:lang w:eastAsia="zh-CN"/>
        </w:rPr>
        <w:t>，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必须理解一个重要的原则</w:t>
      </w:r>
    </w:p>
    <w:p w14:paraId="243A7B8F" w14:textId="77777777" w:rsidR="0046414E" w:rsidRDefault="0046414E" w:rsidP="0052281E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42</w:t>
      </w:r>
      <w:r w:rsidRPr="003552C4">
        <w:rPr>
          <w:rFonts w:ascii="SimSun" w:eastAsia="SimSun" w:hAnsi="SimSun" w:hint="eastAsia"/>
          <w:b/>
          <w:bCs/>
          <w:color w:val="000000" w:themeColor="text1"/>
          <w:lang w:eastAsia="zh-CN"/>
        </w:rPr>
        <w:t>节，</w:t>
      </w:r>
      <w:r w:rsidRPr="00D9546C">
        <w:rPr>
          <w:rFonts w:ascii="SimSun" w:eastAsia="SimSun" w:hAnsi="SimSun" w:hint="eastAsia"/>
          <w:color w:val="000000" w:themeColor="text1"/>
          <w:lang w:eastAsia="zh-CN"/>
        </w:rPr>
        <w:t>告诉我们一个重要的原则。“但是不可少的只有一件”，神对我们的要求不多。</w:t>
      </w:r>
      <w:r>
        <w:rPr>
          <w:rFonts w:ascii="SimSun" w:eastAsia="SimSun" w:hAnsi="SimSun" w:hint="eastAsia"/>
          <w:color w:val="000000" w:themeColor="text1"/>
          <w:lang w:eastAsia="zh-CN"/>
        </w:rPr>
        <w:t>这里有两个含义：</w:t>
      </w:r>
    </w:p>
    <w:p w14:paraId="72A2EAB9" w14:textId="77777777" w:rsidR="0046414E" w:rsidRDefault="0046414E" w:rsidP="0052281E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第一，要建立优先次序。【诗篇27：4】：“</w:t>
      </w:r>
      <w:r w:rsidRPr="00D9546C">
        <w:rPr>
          <w:rFonts w:ascii="SimSun" w:eastAsia="SimSun" w:hAnsi="SimSun" w:hint="eastAsia"/>
          <w:color w:val="000000" w:themeColor="text1"/>
          <w:lang w:eastAsia="zh-CN"/>
        </w:rPr>
        <w:t>有一件事，我曾求耶和华，我仍要寻求：就是一生一世住在耶和华的殿中，瞻仰他的荣美，在他的殿里求问。</w:t>
      </w:r>
      <w:r>
        <w:rPr>
          <w:rFonts w:ascii="SimSun" w:eastAsia="SimSun" w:hAnsi="SimSun" w:hint="eastAsia"/>
          <w:color w:val="000000" w:themeColor="text1"/>
          <w:lang w:eastAsia="zh-CN"/>
        </w:rPr>
        <w:t>”这就是</w:t>
      </w:r>
      <w:r w:rsidRPr="00D9546C">
        <w:rPr>
          <w:rFonts w:ascii="SimSun" w:eastAsia="SimSun" w:hAnsi="SimSun" w:hint="eastAsia"/>
          <w:color w:val="000000" w:themeColor="text1"/>
          <w:lang w:eastAsia="zh-CN"/>
        </w:rPr>
        <w:t>最优先的事情</w:t>
      </w:r>
      <w:r>
        <w:rPr>
          <w:rFonts w:ascii="SimSun" w:eastAsia="SimSun" w:hAnsi="SimSun" w:hint="eastAsia"/>
          <w:color w:val="000000" w:themeColor="text1"/>
          <w:lang w:eastAsia="zh-CN"/>
        </w:rPr>
        <w:t>。其他门徒还没有听进去，玛利亚已经知道坐在耶稣的脚前，聆听他的话是最重要的。</w:t>
      </w:r>
    </w:p>
    <w:p w14:paraId="6F13A9E0" w14:textId="77777777" w:rsidR="0046414E" w:rsidRPr="00D9546C" w:rsidRDefault="0046414E" w:rsidP="0052281E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第二，“坐在基督脚前”，这是最有价值的事情，别人没法夺去。不管身在哪里，只要“坐在基督脚前”，就不会被影响，不会感到烦扰，让我们蒙神祝福，刚强起来，让神能够使用我们。</w:t>
      </w:r>
    </w:p>
    <w:p w14:paraId="6068DB27" w14:textId="77777777" w:rsidR="0046414E" w:rsidRPr="001632EA" w:rsidRDefault="0046414E" w:rsidP="0052281E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 w:hint="eastAsia"/>
          <w:color w:val="000000" w:themeColor="text1"/>
          <w:lang w:eastAsia="zh-CN"/>
        </w:rPr>
      </w:pPr>
    </w:p>
    <w:p w14:paraId="31AC4CD9" w14:textId="77777777" w:rsidR="0046414E" w:rsidRPr="0052281E" w:rsidRDefault="0046414E" w:rsidP="0052281E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52281E">
        <w:rPr>
          <w:rFonts w:ascii="SimSun" w:eastAsia="SimSun" w:hAnsi="SimSun" w:hint="eastAsia"/>
          <w:b/>
          <w:bCs/>
          <w:color w:val="000000" w:themeColor="text1"/>
          <w:lang w:eastAsia="zh-CN"/>
        </w:rPr>
        <w:t>问题与讨论：</w:t>
      </w:r>
    </w:p>
    <w:p w14:paraId="3A0CE6F7" w14:textId="77777777" w:rsidR="0046414E" w:rsidRDefault="0046414E" w:rsidP="0052281E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1.有时候在遇到逻辑不太清楚的布道，会找事情逃避听神的话语，这时候还会去论断。</w:t>
      </w:r>
    </w:p>
    <w:p w14:paraId="1C056C2C" w14:textId="77777777" w:rsidR="0046414E" w:rsidRDefault="0046414E" w:rsidP="0052281E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我们是要“坐在基督的脚前”，而不是在人的脚前。这时候可以自己去查考经文。不要被杂事烦扰，也不要被人的话干扰。</w:t>
      </w:r>
    </w:p>
    <w:p w14:paraId="171390AE" w14:textId="77777777" w:rsidR="0046414E" w:rsidRDefault="0046414E" w:rsidP="0052281E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2.现在教会为了吸引更多的信徒，而去做会增加忙乱的事，放弃了最优先的事情。</w:t>
      </w:r>
    </w:p>
    <w:p w14:paraId="64A21BA1" w14:textId="77777777" w:rsidR="0046414E" w:rsidRDefault="0046414E" w:rsidP="0052281E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教会做事也要有原则，不应该放弃对属灵的要求。一里路两里路的故事，第一里路是因为被求不好意思拒绝，第二里路主动施以援手是出于爱，但也要有边界，不应满足无限度的索求，不应为了满足他人,自己忙乱甚至心生抱怨。要敢于说“不”，神也会对不符合自己心意的求告说“不”。现在全世界供应援助巴勒斯坦，其实是在害他们。这也是边界的问题。</w:t>
      </w:r>
    </w:p>
    <w:p w14:paraId="3A0AE713" w14:textId="77777777" w:rsidR="0046414E" w:rsidRDefault="0046414E" w:rsidP="0052281E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  <w:sectPr w:rsidR="0046414E" w:rsidSect="00EC493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3.圣经里说通过祷告得到印证。如今没有神迹奇事，我们怎么知道神的回应呢？</w:t>
      </w:r>
    </w:p>
    <w:p w14:paraId="4F4F99D8" w14:textId="6E48A682" w:rsidR="0046414E" w:rsidRPr="000F0D46" w:rsidRDefault="0046414E" w:rsidP="000F0D46">
      <w:pPr>
        <w:pStyle w:val="Heading1"/>
        <w:rPr>
          <w:lang w:eastAsia="zh-CN"/>
        </w:rPr>
      </w:pPr>
      <w:bookmarkStart w:id="100" w:name="_Toc180846475"/>
      <w:bookmarkStart w:id="101" w:name="_Toc180860607"/>
      <w:r w:rsidRPr="000F0D46">
        <w:rPr>
          <w:rFonts w:hint="eastAsia"/>
          <w:lang w:eastAsia="zh-CN"/>
        </w:rPr>
        <w:lastRenderedPageBreak/>
        <w:t>基督的生平与教导（六十八）：神要我们求告他</w:t>
      </w:r>
      <w:bookmarkEnd w:id="100"/>
      <w:bookmarkEnd w:id="101"/>
      <w:r w:rsidRPr="000F0D46">
        <w:rPr>
          <w:lang w:eastAsia="zh-CN"/>
        </w:rPr>
        <w:t xml:space="preserve"> </w:t>
      </w:r>
    </w:p>
    <w:p w14:paraId="3BCDDA6C" w14:textId="77777777" w:rsidR="0046414E" w:rsidRPr="002C6ECD" w:rsidRDefault="0046414E" w:rsidP="00134851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时间2</w:t>
      </w:r>
      <w:r w:rsidRPr="002C6ECD">
        <w:rPr>
          <w:rFonts w:ascii="SimSun" w:eastAsia="SimSun" w:hAnsi="SimSun"/>
          <w:color w:val="000000" w:themeColor="text1"/>
          <w:lang w:eastAsia="zh-CN"/>
        </w:rPr>
        <w:t>02</w:t>
      </w:r>
      <w:r>
        <w:rPr>
          <w:rFonts w:ascii="SimSun" w:eastAsia="SimSun" w:hAnsi="SimSun"/>
          <w:color w:val="000000" w:themeColor="text1"/>
          <w:lang w:eastAsia="zh-CN"/>
        </w:rPr>
        <w:t>4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年</w:t>
      </w:r>
      <w:r>
        <w:rPr>
          <w:rFonts w:ascii="SimSun" w:eastAsia="SimSun" w:hAnsi="SimSun"/>
          <w:color w:val="000000" w:themeColor="text1"/>
          <w:lang w:eastAsia="zh-CN"/>
        </w:rPr>
        <w:t>5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月</w:t>
      </w:r>
      <w:r>
        <w:rPr>
          <w:rFonts w:ascii="SimSun" w:eastAsia="SimSun" w:hAnsi="SimSun" w:hint="eastAsia"/>
          <w:color w:val="000000" w:themeColor="text1"/>
          <w:lang w:eastAsia="zh-CN"/>
        </w:rPr>
        <w:t>25</w:t>
      </w:r>
      <w:r w:rsidRPr="002C6ECD">
        <w:rPr>
          <w:rFonts w:ascii="SimSun" w:eastAsia="SimSun" w:hAnsi="SimSun" w:hint="eastAsia"/>
          <w:color w:val="000000" w:themeColor="text1"/>
          <w:lang w:eastAsia="zh-CN"/>
        </w:rPr>
        <w:t>日</w:t>
      </w:r>
    </w:p>
    <w:p w14:paraId="63412ABD" w14:textId="77777777" w:rsidR="0046414E" w:rsidRDefault="0046414E" w:rsidP="00134851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2C6ECD">
        <w:rPr>
          <w:rFonts w:ascii="SimSun" w:eastAsia="SimSun" w:hAnsi="SimSun" w:hint="eastAsia"/>
          <w:color w:val="000000" w:themeColor="text1"/>
          <w:lang w:eastAsia="zh-CN"/>
        </w:rPr>
        <w:t>相关经文：</w:t>
      </w:r>
      <w:r>
        <w:rPr>
          <w:rFonts w:ascii="SimSun" w:eastAsia="SimSun" w:hAnsi="SimSun" w:hint="eastAsia"/>
          <w:color w:val="000000" w:themeColor="text1"/>
          <w:lang w:eastAsia="zh-CN"/>
        </w:rPr>
        <w:t>路加</w:t>
      </w:r>
      <w:r w:rsidRPr="0040303A">
        <w:rPr>
          <w:rFonts w:ascii="SimSun" w:eastAsia="SimSun" w:hAnsi="SimSun" w:hint="eastAsia"/>
          <w:color w:val="000000" w:themeColor="text1"/>
          <w:lang w:eastAsia="zh-CN"/>
        </w:rPr>
        <w:t>福音</w:t>
      </w:r>
      <w:r w:rsidRPr="00C52AE1">
        <w:rPr>
          <w:rFonts w:ascii="SimSun" w:eastAsia="SimSun" w:hAnsi="SimSun"/>
          <w:color w:val="000000" w:themeColor="text1"/>
          <w:lang w:eastAsia="zh-CN"/>
        </w:rPr>
        <w:t>1</w:t>
      </w: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 w:rsidRPr="00C52AE1">
        <w:rPr>
          <w:rFonts w:ascii="SimSun" w:eastAsia="SimSun" w:hAnsi="SimSun"/>
          <w:color w:val="000000" w:themeColor="text1"/>
          <w:lang w:eastAsia="zh-CN"/>
        </w:rPr>
        <w:t>:</w:t>
      </w: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 w:rsidRPr="00C52AE1">
        <w:rPr>
          <w:rFonts w:ascii="SimSun" w:eastAsia="SimSun" w:hAnsi="SimSun"/>
          <w:color w:val="000000" w:themeColor="text1"/>
          <w:lang w:eastAsia="zh-CN"/>
        </w:rPr>
        <w:t>-</w:t>
      </w:r>
      <w:r>
        <w:rPr>
          <w:rFonts w:ascii="SimSun" w:eastAsia="SimSun" w:hAnsi="SimSun" w:hint="eastAsia"/>
          <w:color w:val="000000" w:themeColor="text1"/>
          <w:lang w:eastAsia="zh-CN"/>
        </w:rPr>
        <w:t>13</w:t>
      </w:r>
    </w:p>
    <w:p w14:paraId="561175C4" w14:textId="77777777" w:rsidR="0046414E" w:rsidRDefault="0046414E" w:rsidP="00134851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今天这段经文大家很熟悉，但是有一大部分人有错误的了解。我们如果真是神的儿女，神要我们祷告，祂会应许我们。我们要晓得怎样祷告。</w:t>
      </w:r>
    </w:p>
    <w:p w14:paraId="76DFC9A0" w14:textId="22BD5A5B" w:rsidR="0046414E" w:rsidRPr="00C71F94" w:rsidRDefault="0046414E" w:rsidP="00134851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一</w:t>
      </w:r>
      <w:r w:rsidR="00134851">
        <w:rPr>
          <w:rFonts w:ascii="SimSun" w:eastAsia="SimSun" w:hAnsi="SimSun" w:hint="eastAsia"/>
          <w:b/>
          <w:bCs/>
          <w:color w:val="000000" w:themeColor="text1"/>
          <w:lang w:eastAsia="zh-CN"/>
        </w:rPr>
        <w:t>．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[路</w:t>
      </w:r>
      <w:r w:rsidRPr="00C71F94">
        <w:rPr>
          <w:rFonts w:ascii="SimSun" w:eastAsia="SimSun" w:hAnsi="SimSun"/>
          <w:b/>
          <w:bCs/>
          <w:color w:val="000000" w:themeColor="text1"/>
          <w:lang w:eastAsia="zh-CN"/>
        </w:rPr>
        <w:t>1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1:1]</w:t>
      </w:r>
      <w:r w:rsidRPr="00C71F94">
        <w:rPr>
          <w:rFonts w:ascii="SimSun" w:eastAsia="SimSun" w:hAnsi="SimSun" w:hint="eastAsia"/>
          <w:b/>
          <w:bCs/>
          <w:color w:val="000000" w:themeColor="text1"/>
          <w:lang w:eastAsia="zh-CN"/>
        </w:rPr>
        <w:t>，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门徒请求耶稣的原因</w:t>
      </w:r>
    </w:p>
    <w:p w14:paraId="0246EEC6" w14:textId="77777777" w:rsidR="0046414E" w:rsidRDefault="0046414E" w:rsidP="00134851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F37DBB">
        <w:rPr>
          <w:rFonts w:ascii="SimSun" w:eastAsia="SimSun" w:hAnsi="SimSun" w:hint="eastAsia"/>
          <w:color w:val="000000" w:themeColor="text1"/>
          <w:lang w:eastAsia="zh-CN"/>
        </w:rPr>
        <w:t>真正的门徒是什么样？真正的门徒是听从耶稣的话，</w:t>
      </w:r>
      <w:r>
        <w:rPr>
          <w:rFonts w:ascii="SimSun" w:eastAsia="SimSun" w:hAnsi="SimSun" w:hint="eastAsia"/>
          <w:color w:val="000000" w:themeColor="text1"/>
          <w:lang w:eastAsia="zh-CN"/>
        </w:rPr>
        <w:t>常常</w:t>
      </w:r>
      <w:r w:rsidRPr="00F37DBB">
        <w:rPr>
          <w:rFonts w:ascii="SimSun" w:eastAsia="SimSun" w:hAnsi="SimSun" w:hint="eastAsia"/>
          <w:color w:val="000000" w:themeColor="text1"/>
          <w:lang w:eastAsia="zh-CN"/>
        </w:rPr>
        <w:t>坐在耶稣脚前的人，今天是</w:t>
      </w:r>
      <w:r>
        <w:rPr>
          <w:rFonts w:ascii="SimSun" w:eastAsia="SimSun" w:hAnsi="SimSun" w:hint="eastAsia"/>
          <w:color w:val="000000" w:themeColor="text1"/>
          <w:lang w:eastAsia="zh-CN"/>
        </w:rPr>
        <w:t>另外一条</w:t>
      </w:r>
      <w:r w:rsidRPr="00F37DBB">
        <w:rPr>
          <w:rFonts w:ascii="SimSun" w:eastAsia="SimSun" w:hAnsi="SimSun" w:hint="eastAsia"/>
          <w:color w:val="000000" w:themeColor="text1"/>
          <w:lang w:eastAsia="zh-CN"/>
        </w:rPr>
        <w:t>标准——常常祷告。【约8:31-32】：常常遵守我的道。上一节讲玛利亚坐在耶稣的脚前。在此之间，耶稣差派十二个门徒，后又差派七十个门徒。</w:t>
      </w:r>
      <w:r>
        <w:rPr>
          <w:rFonts w:ascii="SimSun" w:eastAsia="SimSun" w:hAnsi="SimSun" w:hint="eastAsia"/>
          <w:color w:val="000000" w:themeColor="text1"/>
          <w:lang w:eastAsia="zh-CN"/>
        </w:rPr>
        <w:t>【路10:42】：但是不可少的只有一件……是不能夺去的。马利亚是第一个信耶稣的人，圣经上虽然没有说，我们这样说是因为，她用最好的香膏膏耶稣的身体。当时门徒不高兴，耶稣说马利亚是为我安葬之日做的事情。</w:t>
      </w:r>
    </w:p>
    <w:p w14:paraId="7642C7EA" w14:textId="77777777" w:rsidR="0046414E" w:rsidRDefault="0046414E" w:rsidP="00134851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F37DBB">
        <w:rPr>
          <w:rFonts w:ascii="SimSun" w:eastAsia="SimSun" w:hAnsi="SimSun" w:hint="eastAsia"/>
          <w:color w:val="000000" w:themeColor="text1"/>
          <w:lang w:eastAsia="zh-CN"/>
        </w:rPr>
        <w:t>我们要自问，我们是不是真正的门徒？</w:t>
      </w:r>
      <w:r>
        <w:rPr>
          <w:rFonts w:ascii="SimSun" w:eastAsia="SimSun" w:hAnsi="SimSun" w:hint="eastAsia"/>
          <w:color w:val="000000" w:themeColor="text1"/>
          <w:lang w:eastAsia="zh-CN"/>
        </w:rPr>
        <w:t>今天耶稣不在世上，但他又无所不在，他留下他的话给我们。我们有没有每天读圣经？如果我们要生活有力量，不被世界迷惑，我们一定要花时间在耶稣的脚前。</w:t>
      </w:r>
    </w:p>
    <w:p w14:paraId="7AFC5FBB" w14:textId="77777777" w:rsidR="0046414E" w:rsidRDefault="0046414E" w:rsidP="00134851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1</w:t>
      </w:r>
      <w:r w:rsidRPr="003552C4">
        <w:rPr>
          <w:rFonts w:ascii="SimSun" w:eastAsia="SimSun" w:hAnsi="SimSun" w:hint="eastAsia"/>
          <w:b/>
          <w:bCs/>
          <w:color w:val="000000" w:themeColor="text1"/>
          <w:lang w:eastAsia="zh-CN"/>
        </w:rPr>
        <w:t>节，</w:t>
      </w:r>
      <w:r w:rsidRPr="00946ADA">
        <w:rPr>
          <w:rFonts w:ascii="SimSun" w:eastAsia="SimSun" w:hAnsi="SimSun" w:hint="eastAsia"/>
          <w:color w:val="000000" w:themeColor="text1"/>
          <w:lang w:eastAsia="zh-CN"/>
        </w:rPr>
        <w:t>耶稣</w:t>
      </w:r>
      <w:r>
        <w:rPr>
          <w:rFonts w:ascii="SimSun" w:eastAsia="SimSun" w:hAnsi="SimSun" w:hint="eastAsia"/>
          <w:color w:val="000000" w:themeColor="text1"/>
          <w:lang w:eastAsia="zh-CN"/>
        </w:rPr>
        <w:t>天不亮就起来祷告，门徒看见，他们也曾看见施洗约翰祷告，施洗约翰把他的门徒也指向耶稣。耶稣的祷告在【约翰福音17】一整章。这里讲的不是耶稣的主祷文，而是耶稣在教导门徒该怎样祷告。</w:t>
      </w:r>
    </w:p>
    <w:p w14:paraId="3EF1864A" w14:textId="1222F677" w:rsidR="0046414E" w:rsidRPr="00C71F94" w:rsidRDefault="0046414E" w:rsidP="00134851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二</w:t>
      </w:r>
      <w:r w:rsidR="00134851">
        <w:rPr>
          <w:rFonts w:ascii="SimSun" w:eastAsia="SimSun" w:hAnsi="SimSun" w:hint="eastAsia"/>
          <w:b/>
          <w:bCs/>
          <w:color w:val="000000" w:themeColor="text1"/>
          <w:lang w:eastAsia="zh-CN"/>
        </w:rPr>
        <w:t>．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[路</w:t>
      </w:r>
      <w:r w:rsidRPr="00C71F94">
        <w:rPr>
          <w:rFonts w:ascii="SimSun" w:eastAsia="SimSun" w:hAnsi="SimSun"/>
          <w:b/>
          <w:bCs/>
          <w:color w:val="000000" w:themeColor="text1"/>
          <w:lang w:eastAsia="zh-CN"/>
        </w:rPr>
        <w:t>1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1:2-4]</w:t>
      </w:r>
      <w:r w:rsidRPr="00C71F94">
        <w:rPr>
          <w:rFonts w:ascii="SimSun" w:eastAsia="SimSun" w:hAnsi="SimSun" w:hint="eastAsia"/>
          <w:b/>
          <w:bCs/>
          <w:color w:val="000000" w:themeColor="text1"/>
          <w:lang w:eastAsia="zh-CN"/>
        </w:rPr>
        <w:t>，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耶稣教导门徒祷告的模式</w:t>
      </w:r>
    </w:p>
    <w:p w14:paraId="52B99A60" w14:textId="77777777" w:rsidR="0046414E" w:rsidRPr="00946ADA" w:rsidRDefault="0046414E" w:rsidP="00134851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这段很重要,需要我们思考跟神的关系。我们认识神吗？这段祷告只是信主的人才有权利这样祷告。不信的人不认识神的人，没有祷告的权利。不信的人只能祷告：神啊，我不认识你，但我愿意认识你。如果真有你，请开我的眼睛，让我认识你。教会周日的敬拜和赞美也不是给不信的人的，而是为了信的人。</w:t>
      </w:r>
    </w:p>
    <w:p w14:paraId="35643861" w14:textId="77777777" w:rsidR="0046414E" w:rsidRDefault="0046414E" w:rsidP="00134851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lastRenderedPageBreak/>
        <w:t>2</w:t>
      </w:r>
      <w:r w:rsidRPr="003552C4">
        <w:rPr>
          <w:rFonts w:ascii="SimSun" w:eastAsia="SimSun" w:hAnsi="SimSun" w:hint="eastAsia"/>
          <w:b/>
          <w:bCs/>
          <w:color w:val="000000" w:themeColor="text1"/>
          <w:lang w:eastAsia="zh-CN"/>
        </w:rPr>
        <w:t>节</w:t>
      </w:r>
      <w:r w:rsidRPr="00946ADA">
        <w:rPr>
          <w:rFonts w:ascii="SimSun" w:eastAsia="SimSun" w:hAnsi="SimSun" w:hint="eastAsia"/>
          <w:color w:val="000000" w:themeColor="text1"/>
          <w:lang w:eastAsia="zh-CN"/>
        </w:rPr>
        <w:t>，</w:t>
      </w:r>
      <w:r>
        <w:rPr>
          <w:rFonts w:ascii="SimSun" w:eastAsia="SimSun" w:hAnsi="SimSun" w:hint="eastAsia"/>
          <w:color w:val="000000" w:themeColor="text1"/>
          <w:lang w:eastAsia="zh-CN"/>
        </w:rPr>
        <w:t>“我们”是复数的，不是单数。这个祷告不是限制在一个人，而是一个整体。这个祷告模式有三点：</w:t>
      </w:r>
    </w:p>
    <w:p w14:paraId="60D3C378" w14:textId="77777777" w:rsidR="0046414E" w:rsidRDefault="0046414E" w:rsidP="00134851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6539C2">
        <w:rPr>
          <w:rFonts w:ascii="SimSun" w:eastAsia="SimSun" w:hAnsi="SimSun" w:hint="eastAsia"/>
          <w:b/>
          <w:bCs/>
          <w:color w:val="000000" w:themeColor="text1"/>
          <w:lang w:eastAsia="zh-CN"/>
        </w:rPr>
        <w:t>认识我们祷告的对象。</w:t>
      </w:r>
      <w:r>
        <w:rPr>
          <w:rFonts w:ascii="SimSun" w:eastAsia="SimSun" w:hAnsi="SimSun" w:hint="eastAsia"/>
          <w:color w:val="000000" w:themeColor="text1"/>
          <w:lang w:eastAsia="zh-CN"/>
        </w:rPr>
        <w:t>“</w:t>
      </w:r>
      <w:r>
        <w:rPr>
          <w:rFonts w:ascii="Inter" w:hAnsi="Inter"/>
          <w:color w:val="121212"/>
          <w:sz w:val="27"/>
          <w:szCs w:val="27"/>
          <w:shd w:val="clear" w:color="auto" w:fill="FFFFFF"/>
        </w:rPr>
        <w:t>我们在天上的父</w:t>
      </w:r>
      <w:r>
        <w:rPr>
          <w:rFonts w:ascii="SimSun" w:eastAsia="SimSun" w:hAnsi="SimSun" w:hint="eastAsia"/>
          <w:color w:val="000000" w:themeColor="text1"/>
          <w:lang w:eastAsia="zh-CN"/>
        </w:rPr>
        <w:t>”</w:t>
      </w:r>
      <w:r w:rsidRPr="0040005E">
        <w:rPr>
          <w:rFonts w:ascii="SimSun" w:eastAsia="SimSun" w:hAnsi="SimSun" w:hint="eastAsia"/>
          <w:color w:val="000000" w:themeColor="text1"/>
          <w:lang w:eastAsia="zh-CN"/>
        </w:rPr>
        <w:t xml:space="preserve"> </w:t>
      </w:r>
      <w:r w:rsidRPr="00F660A2">
        <w:rPr>
          <w:rFonts w:ascii="SimSun" w:eastAsia="SimSun" w:hAnsi="SimSun" w:hint="eastAsia"/>
          <w:color w:val="000000" w:themeColor="text1"/>
          <w:lang w:eastAsia="zh-CN"/>
        </w:rPr>
        <w:t>不是地理位置，而是说神的地位。认识祷告的对象，认识神的权柄，认识</w:t>
      </w:r>
      <w:r>
        <w:rPr>
          <w:rFonts w:ascii="SimSun" w:eastAsia="SimSun" w:hAnsi="SimSun" w:hint="eastAsia"/>
          <w:color w:val="000000" w:themeColor="text1"/>
          <w:lang w:eastAsia="zh-CN"/>
        </w:rPr>
        <w:t>祂</w:t>
      </w:r>
      <w:r w:rsidRPr="00F660A2">
        <w:rPr>
          <w:rFonts w:ascii="SimSun" w:eastAsia="SimSun" w:hAnsi="SimSun" w:hint="eastAsia"/>
          <w:color w:val="000000" w:themeColor="text1"/>
          <w:lang w:eastAsia="zh-CN"/>
        </w:rPr>
        <w:t>的属性。今天很多教会的祷告很多都是说自己，但</w:t>
      </w:r>
      <w:r>
        <w:rPr>
          <w:rFonts w:ascii="SimSun" w:eastAsia="SimSun" w:hAnsi="SimSun" w:hint="eastAsia"/>
          <w:color w:val="000000" w:themeColor="text1"/>
          <w:lang w:eastAsia="zh-CN"/>
        </w:rPr>
        <w:t>我们</w:t>
      </w:r>
      <w:r w:rsidRPr="00F660A2">
        <w:rPr>
          <w:rFonts w:ascii="SimSun" w:eastAsia="SimSun" w:hAnsi="SimSun" w:hint="eastAsia"/>
          <w:color w:val="000000" w:themeColor="text1"/>
          <w:lang w:eastAsia="zh-CN"/>
        </w:rPr>
        <w:t>要先认识神。神是祷告的对象，</w:t>
      </w:r>
      <w:r>
        <w:rPr>
          <w:rFonts w:ascii="SimSun" w:eastAsia="SimSun" w:hAnsi="SimSun" w:hint="eastAsia"/>
          <w:color w:val="000000" w:themeColor="text1"/>
          <w:lang w:eastAsia="zh-CN"/>
        </w:rPr>
        <w:t>我们要</w:t>
      </w:r>
      <w:r w:rsidRPr="00F660A2">
        <w:rPr>
          <w:rFonts w:ascii="SimSun" w:eastAsia="SimSun" w:hAnsi="SimSun" w:hint="eastAsia"/>
          <w:color w:val="000000" w:themeColor="text1"/>
          <w:lang w:eastAsia="zh-CN"/>
        </w:rPr>
        <w:t>承认祂公义的属性，祂无所不在，祂怜悯，祂完全</w:t>
      </w:r>
      <w:r>
        <w:rPr>
          <w:rFonts w:ascii="SimSun" w:eastAsia="SimSun" w:hAnsi="SimSun" w:hint="eastAsia"/>
          <w:color w:val="000000" w:themeColor="text1"/>
          <w:lang w:eastAsia="zh-CN"/>
        </w:rPr>
        <w:t>圣洁</w:t>
      </w:r>
      <w:r w:rsidRPr="00F660A2">
        <w:rPr>
          <w:rFonts w:ascii="SimSun" w:eastAsia="SimSun" w:hAnsi="SimSun" w:hint="eastAsia"/>
          <w:color w:val="000000" w:themeColor="text1"/>
          <w:lang w:eastAsia="zh-CN"/>
        </w:rPr>
        <w:t>，祂拥有权柄</w:t>
      </w:r>
      <w:r>
        <w:rPr>
          <w:rFonts w:ascii="SimSun" w:eastAsia="SimSun" w:hAnsi="SimSun" w:hint="eastAsia"/>
          <w:color w:val="000000" w:themeColor="text1"/>
          <w:lang w:eastAsia="zh-CN"/>
        </w:rPr>
        <w:t>……。</w:t>
      </w:r>
      <w:r w:rsidRPr="00F660A2">
        <w:rPr>
          <w:rFonts w:ascii="SimSun" w:eastAsia="SimSun" w:hAnsi="SimSun" w:hint="eastAsia"/>
          <w:color w:val="000000" w:themeColor="text1"/>
          <w:lang w:eastAsia="zh-CN"/>
        </w:rPr>
        <w:t>【诗篇115:3】：</w:t>
      </w:r>
      <w:r>
        <w:rPr>
          <w:rFonts w:ascii="SimSun" w:eastAsia="SimSun" w:hAnsi="SimSun" w:hint="eastAsia"/>
          <w:color w:val="000000" w:themeColor="text1"/>
          <w:lang w:eastAsia="zh-CN"/>
        </w:rPr>
        <w:t>“</w:t>
      </w:r>
      <w:r w:rsidRPr="00F660A2">
        <w:rPr>
          <w:rFonts w:ascii="SimSun" w:eastAsia="SimSun" w:hAnsi="SimSun" w:hint="eastAsia"/>
          <w:color w:val="000000" w:themeColor="text1"/>
          <w:lang w:eastAsia="zh-CN"/>
        </w:rPr>
        <w:t>然而，我们的神在天上，都随自己的意旨行事。</w:t>
      </w:r>
      <w:r>
        <w:rPr>
          <w:rFonts w:ascii="SimSun" w:eastAsia="SimSun" w:hAnsi="SimSun" w:hint="eastAsia"/>
          <w:color w:val="000000" w:themeColor="text1"/>
          <w:lang w:eastAsia="zh-CN"/>
        </w:rPr>
        <w:t>”</w:t>
      </w:r>
      <w:r w:rsidRPr="00F660A2">
        <w:rPr>
          <w:rFonts w:ascii="SimSun" w:eastAsia="SimSun" w:hAnsi="SimSun" w:hint="eastAsia"/>
          <w:color w:val="000000" w:themeColor="text1"/>
          <w:lang w:eastAsia="zh-CN"/>
        </w:rPr>
        <w:t>【诗篇135</w:t>
      </w:r>
      <w:r>
        <w:rPr>
          <w:rFonts w:ascii="SimSun" w:eastAsia="SimSun" w:hAnsi="SimSun" w:hint="eastAsia"/>
          <w:color w:val="000000" w:themeColor="text1"/>
          <w:lang w:eastAsia="zh-CN"/>
        </w:rPr>
        <w:t>:</w:t>
      </w:r>
      <w:r w:rsidRPr="00F660A2">
        <w:rPr>
          <w:rFonts w:ascii="SimSun" w:eastAsia="SimSun" w:hAnsi="SimSun" w:hint="eastAsia"/>
          <w:color w:val="000000" w:themeColor="text1"/>
          <w:lang w:eastAsia="zh-CN"/>
        </w:rPr>
        <w:t>5-6】：</w:t>
      </w:r>
      <w:r>
        <w:rPr>
          <w:rFonts w:ascii="SimSun" w:eastAsia="SimSun" w:hAnsi="SimSun" w:hint="eastAsia"/>
          <w:color w:val="000000" w:themeColor="text1"/>
          <w:lang w:eastAsia="zh-CN"/>
        </w:rPr>
        <w:t>“</w:t>
      </w:r>
      <w:r w:rsidRPr="00F660A2">
        <w:rPr>
          <w:rFonts w:ascii="SimSun" w:eastAsia="SimSun" w:hAnsi="SimSun" w:hint="eastAsia"/>
          <w:color w:val="000000" w:themeColor="text1"/>
          <w:lang w:eastAsia="zh-CN"/>
        </w:rPr>
        <w:t>原来我知道耶和华为大，也知道我们的主超乎万神之上。耶和华在天上，在地下，在海中，在一切的深处，都随自己的意旨而行。</w:t>
      </w:r>
      <w:r>
        <w:rPr>
          <w:rFonts w:ascii="SimSun" w:eastAsia="SimSun" w:hAnsi="SimSun" w:hint="eastAsia"/>
          <w:color w:val="000000" w:themeColor="text1"/>
          <w:lang w:eastAsia="zh-CN"/>
        </w:rPr>
        <w:t>”神无所不在，在任何地方做什么随自己的意志，祂超乎万神及万有之上。认知到这一点，我们的祷告就会有力量。</w:t>
      </w:r>
    </w:p>
    <w:p w14:paraId="36FEB174" w14:textId="77777777" w:rsidR="0046414E" w:rsidRDefault="0046414E" w:rsidP="00134851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6539C2">
        <w:rPr>
          <w:rFonts w:ascii="SimSun" w:eastAsia="SimSun" w:hAnsi="SimSun" w:hint="eastAsia"/>
          <w:b/>
          <w:bCs/>
          <w:color w:val="000000" w:themeColor="text1"/>
          <w:lang w:eastAsia="zh-CN"/>
        </w:rPr>
        <w:t>认识神的圣洁。</w:t>
      </w:r>
      <w:r w:rsidRPr="0040005E">
        <w:rPr>
          <w:rFonts w:ascii="SimSun" w:eastAsia="SimSun" w:hAnsi="SimSun" w:hint="eastAsia"/>
          <w:color w:val="000000" w:themeColor="text1"/>
          <w:lang w:eastAsia="zh-CN"/>
        </w:rPr>
        <w:t>“</w:t>
      </w:r>
      <w:r w:rsidRPr="0040005E">
        <w:rPr>
          <w:rFonts w:ascii="SimSun" w:eastAsia="SimSun" w:hAnsi="SimSun"/>
          <w:color w:val="121212"/>
          <w:shd w:val="clear" w:color="auto" w:fill="FFFFFF"/>
        </w:rPr>
        <w:t>愿人都尊你的名为圣</w:t>
      </w:r>
      <w:r w:rsidRPr="0040005E">
        <w:rPr>
          <w:rFonts w:ascii="SimSun" w:eastAsia="SimSun" w:hAnsi="SimSun" w:hint="eastAsia"/>
          <w:color w:val="000000" w:themeColor="text1"/>
          <w:lang w:eastAsia="zh-CN"/>
        </w:rPr>
        <w:t>”</w:t>
      </w:r>
      <w:r>
        <w:rPr>
          <w:rFonts w:ascii="SimSun" w:eastAsia="SimSun" w:hAnsi="SimSun" w:hint="eastAsia"/>
          <w:color w:val="000000" w:themeColor="text1"/>
          <w:lang w:eastAsia="zh-CN"/>
        </w:rPr>
        <w:t>：</w:t>
      </w:r>
      <w:r w:rsidRPr="0040005E">
        <w:rPr>
          <w:rFonts w:ascii="SimSun" w:eastAsia="SimSun" w:hAnsi="SimSun" w:hint="eastAsia"/>
          <w:color w:val="000000" w:themeColor="text1"/>
          <w:lang w:eastAsia="zh-CN"/>
        </w:rPr>
        <w:t>神</w:t>
      </w:r>
      <w:r>
        <w:rPr>
          <w:rFonts w:ascii="SimSun" w:eastAsia="SimSun" w:hAnsi="SimSun" w:hint="eastAsia"/>
          <w:color w:val="000000" w:themeColor="text1"/>
          <w:lang w:eastAsia="zh-CN"/>
        </w:rPr>
        <w:t>是圣洁的，因为万物都是神所造的，祂和祂的造物是分开的，分别为圣。我们对神要存敬畏之心。神的名指向神是谁，指向祂的属性。</w:t>
      </w:r>
    </w:p>
    <w:p w14:paraId="63EA8754" w14:textId="77777777" w:rsidR="0046414E" w:rsidRDefault="0046414E" w:rsidP="00134851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6539C2">
        <w:rPr>
          <w:rFonts w:ascii="SimSun" w:eastAsia="SimSun" w:hAnsi="SimSun" w:hint="eastAsia"/>
          <w:b/>
          <w:bCs/>
          <w:color w:val="000000" w:themeColor="text1"/>
          <w:lang w:eastAsia="zh-CN"/>
        </w:rPr>
        <w:t>认识神的计划。</w:t>
      </w:r>
      <w:r w:rsidRPr="00F660A2">
        <w:rPr>
          <w:rFonts w:ascii="SimSun" w:eastAsia="SimSun" w:hAnsi="SimSun" w:hint="eastAsia"/>
          <w:color w:val="000000" w:themeColor="text1"/>
          <w:lang w:eastAsia="zh-CN"/>
        </w:rPr>
        <w:t>“愿你的国降临；愿你的旨意行在地上，如同行在天上”：指神的永恒计划</w:t>
      </w:r>
      <w:r>
        <w:rPr>
          <w:rFonts w:ascii="SimSun" w:eastAsia="SimSun" w:hAnsi="SimSun" w:hint="eastAsia"/>
          <w:color w:val="000000" w:themeColor="text1"/>
          <w:lang w:eastAsia="zh-CN"/>
        </w:rPr>
        <w:t>。“</w:t>
      </w:r>
      <w:r w:rsidRPr="00F660A2">
        <w:rPr>
          <w:rFonts w:ascii="SimSun" w:eastAsia="SimSun" w:hAnsi="SimSun" w:hint="eastAsia"/>
          <w:color w:val="000000" w:themeColor="text1"/>
          <w:lang w:eastAsia="zh-CN"/>
        </w:rPr>
        <w:t>愿你的国降临</w:t>
      </w:r>
      <w:r>
        <w:rPr>
          <w:rFonts w:ascii="SimSun" w:eastAsia="SimSun" w:hAnsi="SimSun" w:hint="eastAsia"/>
          <w:color w:val="000000" w:themeColor="text1"/>
          <w:lang w:eastAsia="zh-CN"/>
        </w:rPr>
        <w:t>”，国是土地，是人民，神的降临先在我们自己身上，然后在家庭，然后在教会。“</w:t>
      </w:r>
      <w:r w:rsidRPr="00F660A2">
        <w:rPr>
          <w:rFonts w:ascii="SimSun" w:eastAsia="SimSun" w:hAnsi="SimSun" w:hint="eastAsia"/>
          <w:color w:val="000000" w:themeColor="text1"/>
          <w:lang w:eastAsia="zh-CN"/>
        </w:rPr>
        <w:t>愿你的旨意行在地上</w:t>
      </w:r>
      <w:r>
        <w:rPr>
          <w:rFonts w:ascii="SimSun" w:eastAsia="SimSun" w:hAnsi="SimSun" w:hint="eastAsia"/>
          <w:color w:val="000000" w:themeColor="text1"/>
          <w:lang w:eastAsia="zh-CN"/>
        </w:rPr>
        <w:t>”，愿意让自己被神掌管。神的旨意在天上不会受任何拦阻，但在地上，自从亚当夏娃堕落，地上暂时被魔鬼管辖。神要在地上掌权，要先在我们身上掌权。</w:t>
      </w:r>
    </w:p>
    <w:p w14:paraId="375699B4" w14:textId="77777777" w:rsidR="0046414E" w:rsidRDefault="0046414E" w:rsidP="00134851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E61EC7">
        <w:rPr>
          <w:rFonts w:ascii="SimSun" w:eastAsia="SimSun" w:hAnsi="SimSun" w:hint="eastAsia"/>
          <w:b/>
          <w:bCs/>
          <w:color w:val="000000" w:themeColor="text1"/>
          <w:lang w:eastAsia="zh-CN"/>
        </w:rPr>
        <w:t>3-4节，</w:t>
      </w:r>
      <w:r>
        <w:rPr>
          <w:rFonts w:ascii="SimSun" w:eastAsia="SimSun" w:hAnsi="SimSun" w:hint="eastAsia"/>
          <w:color w:val="000000" w:themeColor="text1"/>
          <w:lang w:eastAsia="zh-CN"/>
        </w:rPr>
        <w:t>也分为三点：</w:t>
      </w:r>
    </w:p>
    <w:p w14:paraId="10534F5B" w14:textId="77777777" w:rsidR="0046414E" w:rsidRPr="008E6335" w:rsidRDefault="0046414E" w:rsidP="00134851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121212"/>
          <w:sz w:val="32"/>
          <w:szCs w:val="32"/>
          <w:shd w:val="clear" w:color="auto" w:fill="FFFFFF"/>
          <w:lang w:eastAsia="zh-CN"/>
        </w:rPr>
      </w:pPr>
      <w:r w:rsidRPr="006539C2">
        <w:rPr>
          <w:rFonts w:ascii="SimSun" w:eastAsia="SimSun" w:hAnsi="SimSun" w:hint="eastAsia"/>
          <w:b/>
          <w:bCs/>
          <w:color w:val="000000" w:themeColor="text1"/>
          <w:lang w:eastAsia="zh-CN"/>
        </w:rPr>
        <w:t>天天依靠神。</w:t>
      </w:r>
      <w:r>
        <w:rPr>
          <w:rFonts w:ascii="SimSun" w:eastAsia="SimSun" w:hAnsi="SimSun" w:hint="eastAsia"/>
          <w:color w:val="000000" w:themeColor="text1"/>
          <w:lang w:eastAsia="zh-CN"/>
        </w:rPr>
        <w:t>“</w:t>
      </w:r>
      <w:r w:rsidRPr="00F660A2">
        <w:rPr>
          <w:rFonts w:ascii="SimSun" w:eastAsia="SimSun" w:hAnsi="SimSun" w:hint="eastAsia"/>
          <w:color w:val="000000" w:themeColor="text1"/>
          <w:lang w:eastAsia="zh-CN"/>
        </w:rPr>
        <w:t>我们日用的饮食，天天赐给我们</w:t>
      </w:r>
      <w:r>
        <w:rPr>
          <w:rFonts w:ascii="SimSun" w:eastAsia="SimSun" w:hAnsi="SimSun" w:hint="eastAsia"/>
          <w:color w:val="000000" w:themeColor="text1"/>
          <w:lang w:eastAsia="zh-CN"/>
        </w:rPr>
        <w:t>”，我们每一天都应该需要神，最基本生活需要都是靠神来的。神要我们每一天都依靠祂的供应，不是一天两天，而是每一天。我们每天中任何时间都可以向神祷告。在现在物质丰富，很难做到这一点。【箴言30:7-9】“</w:t>
      </w:r>
      <w:r w:rsidRPr="0022434E">
        <w:rPr>
          <w:rFonts w:ascii="SimSun" w:eastAsia="SimSun" w:hAnsi="SimSun" w:hint="eastAsia"/>
          <w:color w:val="000000" w:themeColor="text1"/>
          <w:lang w:eastAsia="zh-CN"/>
        </w:rPr>
        <w:t>我求你两件事，在我未死之先，不要不赐给我：求你使虚假和谎言远离我；使我也不贫穷也不富足；赐给我需用的饮食，恐怕我饱足不认你，说：耶和华是谁呢？又恐怕我贫穷就偷窃，以致亵渎我神的名。</w:t>
      </w:r>
      <w:r>
        <w:rPr>
          <w:rFonts w:ascii="SimSun" w:eastAsia="SimSun" w:hAnsi="SimSun" w:hint="eastAsia"/>
          <w:color w:val="000000" w:themeColor="text1"/>
          <w:lang w:eastAsia="zh-CN"/>
        </w:rPr>
        <w:t>”这是所罗门的祷告。【申命记8:10-14】：“</w:t>
      </w:r>
      <w:r w:rsidRPr="0022434E">
        <w:rPr>
          <w:rFonts w:ascii="SimSun" w:eastAsia="SimSun" w:hAnsi="SimSun" w:hint="eastAsia"/>
          <w:color w:val="000000" w:themeColor="text1"/>
          <w:lang w:eastAsia="zh-CN"/>
        </w:rPr>
        <w:t>你吃得饱足，就要称颂耶和华－你的神，因他</w:t>
      </w:r>
      <w:r w:rsidRPr="0022434E">
        <w:rPr>
          <w:rFonts w:ascii="SimSun" w:eastAsia="SimSun" w:hAnsi="SimSun" w:hint="eastAsia"/>
          <w:color w:val="000000" w:themeColor="text1"/>
          <w:lang w:eastAsia="zh-CN"/>
        </w:rPr>
        <w:lastRenderedPageBreak/>
        <w:t>将那美地赐给你了。你要谨慎，免得忘记耶和华－你的神，不守他的诫命、典章、律例，就是我今日所吩咐你的；恐怕你吃得饱足，建造美好的房屋居住，你的牛羊加多，你的金银增添，并你所有的全都加增，你就心高气傲，忘记耶和华－你的神，就是将你从埃及地为奴之家领出来的</w:t>
      </w:r>
      <w:r>
        <w:rPr>
          <w:rFonts w:ascii="SimSun" w:eastAsia="SimSun" w:hAnsi="SimSun" w:hint="eastAsia"/>
          <w:color w:val="000000" w:themeColor="text1"/>
          <w:lang w:eastAsia="zh-CN"/>
        </w:rPr>
        <w:t>。”神了解我们，我们是祂所造的。</w:t>
      </w:r>
      <w:r w:rsidRPr="008E6335">
        <w:rPr>
          <w:rFonts w:ascii="SimSun" w:eastAsia="SimSun" w:hAnsi="SimSun" w:hint="eastAsia"/>
          <w:color w:val="000000" w:themeColor="text1"/>
          <w:sz w:val="32"/>
          <w:szCs w:val="32"/>
          <w:lang w:eastAsia="zh-CN"/>
        </w:rPr>
        <w:t>【申命记8:17】：</w:t>
      </w:r>
      <w:r>
        <w:rPr>
          <w:rFonts w:ascii="SimSun" w:eastAsia="SimSun" w:hAnsi="SimSun" w:hint="eastAsia"/>
          <w:color w:val="000000" w:themeColor="text1"/>
          <w:sz w:val="32"/>
          <w:szCs w:val="32"/>
          <w:lang w:eastAsia="zh-CN"/>
        </w:rPr>
        <w:t>“</w:t>
      </w:r>
      <w:r w:rsidRPr="008E6335">
        <w:rPr>
          <w:rFonts w:ascii="SimSun" w:eastAsia="SimSun" w:hAnsi="SimSun" w:hint="eastAsia"/>
          <w:color w:val="000000" w:themeColor="text1"/>
          <w:sz w:val="32"/>
          <w:szCs w:val="32"/>
          <w:lang w:eastAsia="zh-CN"/>
        </w:rPr>
        <w:t>恐怕你心里说：『这货财是我力量、我能力得来的。</w:t>
      </w:r>
      <w:r w:rsidRPr="008E6335">
        <w:rPr>
          <w:rFonts w:ascii="SimSun" w:eastAsia="SimSun" w:hAnsi="SimSun"/>
          <w:color w:val="121212"/>
          <w:sz w:val="32"/>
          <w:szCs w:val="32"/>
          <w:shd w:val="clear" w:color="auto" w:fill="FFFFFF"/>
        </w:rPr>
        <w:t>』</w:t>
      </w:r>
      <w:r>
        <w:rPr>
          <w:rFonts w:ascii="SimSun" w:eastAsia="SimSun" w:hAnsi="SimSun" w:hint="eastAsia"/>
          <w:color w:val="000000" w:themeColor="text1"/>
          <w:sz w:val="32"/>
          <w:szCs w:val="32"/>
          <w:lang w:eastAsia="zh-CN"/>
        </w:rPr>
        <w:t>”</w:t>
      </w:r>
      <w:r w:rsidRPr="008E6335">
        <w:rPr>
          <w:rFonts w:ascii="SimSun" w:eastAsia="SimSun" w:hAnsi="SimSun" w:hint="eastAsia"/>
          <w:color w:val="121212"/>
          <w:sz w:val="32"/>
          <w:szCs w:val="32"/>
          <w:shd w:val="clear" w:color="auto" w:fill="FFFFFF"/>
          <w:lang w:eastAsia="zh-CN"/>
        </w:rPr>
        <w:t>我们每一天有的吃，都是神的供应。所以我们要祷告，不止在家</w:t>
      </w:r>
      <w:r>
        <w:rPr>
          <w:rFonts w:ascii="SimSun" w:eastAsia="SimSun" w:hAnsi="SimSun" w:hint="eastAsia"/>
          <w:color w:val="121212"/>
          <w:sz w:val="32"/>
          <w:szCs w:val="32"/>
          <w:shd w:val="clear" w:color="auto" w:fill="FFFFFF"/>
          <w:lang w:eastAsia="zh-CN"/>
        </w:rPr>
        <w:t>里祷告</w:t>
      </w:r>
      <w:r w:rsidRPr="008E6335">
        <w:rPr>
          <w:rFonts w:ascii="SimSun" w:eastAsia="SimSun" w:hAnsi="SimSun" w:hint="eastAsia"/>
          <w:color w:val="121212"/>
          <w:sz w:val="32"/>
          <w:szCs w:val="32"/>
          <w:shd w:val="clear" w:color="auto" w:fill="FFFFFF"/>
          <w:lang w:eastAsia="zh-CN"/>
        </w:rPr>
        <w:t>，而是在任何地方都应该谢恩。</w:t>
      </w:r>
    </w:p>
    <w:p w14:paraId="67181C0A" w14:textId="77777777" w:rsidR="0046414E" w:rsidRPr="008E6335" w:rsidRDefault="0046414E" w:rsidP="00D63E08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sz w:val="32"/>
          <w:szCs w:val="32"/>
          <w:lang w:eastAsia="zh-CN"/>
        </w:rPr>
      </w:pPr>
      <w:r w:rsidRPr="006539C2">
        <w:rPr>
          <w:rFonts w:ascii="SimSun" w:eastAsia="SimSun" w:hAnsi="SimSun" w:hint="eastAsia"/>
          <w:b/>
          <w:bCs/>
          <w:color w:val="121212"/>
          <w:sz w:val="32"/>
          <w:szCs w:val="32"/>
          <w:shd w:val="clear" w:color="auto" w:fill="FFFFFF"/>
          <w:lang w:eastAsia="zh-CN"/>
        </w:rPr>
        <w:t>天天认罪。</w:t>
      </w:r>
      <w:r w:rsidRPr="008E6335">
        <w:rPr>
          <w:rFonts w:ascii="SimSun" w:eastAsia="SimSun" w:hAnsi="SimSun" w:hint="eastAsia"/>
          <w:color w:val="121212"/>
          <w:sz w:val="32"/>
          <w:szCs w:val="32"/>
          <w:shd w:val="clear" w:color="auto" w:fill="FFFFFF"/>
          <w:lang w:eastAsia="zh-CN"/>
        </w:rPr>
        <w:t>“</w:t>
      </w:r>
      <w:r w:rsidRPr="008E6335">
        <w:rPr>
          <w:rFonts w:ascii="SimSun" w:eastAsia="SimSun" w:hAnsi="SimSun"/>
          <w:color w:val="121212"/>
          <w:sz w:val="32"/>
          <w:szCs w:val="32"/>
          <w:shd w:val="clear" w:color="auto" w:fill="FFFFFF"/>
        </w:rPr>
        <w:t>赦免我们的罪</w:t>
      </w:r>
      <w:r w:rsidRPr="008E6335">
        <w:rPr>
          <w:rFonts w:ascii="SimSun" w:eastAsia="SimSun" w:hAnsi="SimSun" w:hint="eastAsia"/>
          <w:color w:val="121212"/>
          <w:sz w:val="32"/>
          <w:szCs w:val="32"/>
          <w:shd w:val="clear" w:color="auto" w:fill="FFFFFF"/>
          <w:lang w:eastAsia="zh-CN"/>
        </w:rPr>
        <w:t>”</w:t>
      </w:r>
      <w:r>
        <w:rPr>
          <w:rFonts w:ascii="SimSun" w:eastAsia="SimSun" w:hAnsi="SimSun" w:hint="eastAsia"/>
          <w:color w:val="121212"/>
          <w:sz w:val="32"/>
          <w:szCs w:val="32"/>
          <w:shd w:val="clear" w:color="auto" w:fill="FFFFFF"/>
          <w:lang w:eastAsia="zh-CN"/>
        </w:rPr>
        <w:t>，</w:t>
      </w:r>
      <w:r w:rsidRPr="008E6335">
        <w:rPr>
          <w:rFonts w:ascii="SimSun" w:eastAsia="SimSun" w:hAnsi="SimSun" w:hint="eastAsia"/>
          <w:color w:val="121212"/>
          <w:sz w:val="32"/>
          <w:szCs w:val="32"/>
          <w:shd w:val="clear" w:color="auto" w:fill="FFFFFF"/>
          <w:lang w:eastAsia="zh-CN"/>
        </w:rPr>
        <w:t>当我们认罪，接受耶稣是我们的救主，这时神就</w:t>
      </w:r>
      <w:r>
        <w:rPr>
          <w:rFonts w:ascii="SimSun" w:eastAsia="SimSun" w:hAnsi="SimSun" w:hint="eastAsia"/>
          <w:color w:val="121212"/>
          <w:sz w:val="32"/>
          <w:szCs w:val="32"/>
          <w:shd w:val="clear" w:color="auto" w:fill="FFFFFF"/>
          <w:lang w:eastAsia="zh-CN"/>
        </w:rPr>
        <w:t>借着</w:t>
      </w:r>
      <w:r w:rsidRPr="008E6335">
        <w:rPr>
          <w:rFonts w:ascii="SimSun" w:eastAsia="SimSun" w:hAnsi="SimSun" w:hint="eastAsia"/>
          <w:color w:val="121212"/>
          <w:sz w:val="32"/>
          <w:szCs w:val="32"/>
          <w:shd w:val="clear" w:color="auto" w:fill="FFFFFF"/>
          <w:lang w:eastAsia="zh-CN"/>
        </w:rPr>
        <w:t>耶稣基督赦免我们以前、现在、将来一切</w:t>
      </w:r>
      <w:r>
        <w:rPr>
          <w:rFonts w:ascii="SimSun" w:eastAsia="SimSun" w:hAnsi="SimSun" w:hint="eastAsia"/>
          <w:color w:val="121212"/>
          <w:sz w:val="32"/>
          <w:szCs w:val="32"/>
          <w:shd w:val="clear" w:color="auto" w:fill="FFFFFF"/>
          <w:lang w:eastAsia="zh-CN"/>
        </w:rPr>
        <w:t>的</w:t>
      </w:r>
      <w:r w:rsidRPr="008E6335">
        <w:rPr>
          <w:rFonts w:ascii="SimSun" w:eastAsia="SimSun" w:hAnsi="SimSun" w:hint="eastAsia"/>
          <w:color w:val="121212"/>
          <w:sz w:val="32"/>
          <w:szCs w:val="32"/>
          <w:shd w:val="clear" w:color="auto" w:fill="FFFFFF"/>
          <w:lang w:eastAsia="zh-CN"/>
        </w:rPr>
        <w:t>罪。</w:t>
      </w:r>
      <w:r>
        <w:rPr>
          <w:rFonts w:ascii="SimSun" w:eastAsia="SimSun" w:hAnsi="SimSun" w:hint="eastAsia"/>
          <w:color w:val="121212"/>
          <w:sz w:val="32"/>
          <w:szCs w:val="32"/>
          <w:shd w:val="clear" w:color="auto" w:fill="FFFFFF"/>
          <w:lang w:eastAsia="zh-CN"/>
        </w:rPr>
        <w:t>“</w:t>
      </w:r>
      <w:r w:rsidRPr="008E6335">
        <w:rPr>
          <w:rFonts w:ascii="SimSun" w:eastAsia="SimSun" w:hAnsi="SimSun" w:hint="eastAsia"/>
          <w:color w:val="121212"/>
          <w:sz w:val="32"/>
          <w:szCs w:val="32"/>
          <w:shd w:val="clear" w:color="auto" w:fill="FFFFFF"/>
          <w:lang w:eastAsia="zh-CN"/>
        </w:rPr>
        <w:t>恩典福音</w:t>
      </w:r>
      <w:r>
        <w:rPr>
          <w:rFonts w:ascii="SimSun" w:eastAsia="SimSun" w:hAnsi="SimSun" w:hint="eastAsia"/>
          <w:color w:val="121212"/>
          <w:sz w:val="32"/>
          <w:szCs w:val="32"/>
          <w:shd w:val="clear" w:color="auto" w:fill="FFFFFF"/>
          <w:lang w:eastAsia="zh-CN"/>
        </w:rPr>
        <w:t>”运动说</w:t>
      </w:r>
      <w:r w:rsidRPr="008E6335">
        <w:rPr>
          <w:rFonts w:ascii="SimSun" w:eastAsia="SimSun" w:hAnsi="SimSun" w:hint="eastAsia"/>
          <w:color w:val="121212"/>
          <w:sz w:val="32"/>
          <w:szCs w:val="32"/>
          <w:shd w:val="clear" w:color="auto" w:fill="FFFFFF"/>
          <w:lang w:eastAsia="zh-CN"/>
        </w:rPr>
        <w:t>我们不需要认罪，这是错误的。在地位上</w:t>
      </w:r>
      <w:r>
        <w:rPr>
          <w:rFonts w:ascii="SimSun" w:eastAsia="SimSun" w:hAnsi="SimSun" w:hint="eastAsia"/>
          <w:color w:val="121212"/>
          <w:sz w:val="32"/>
          <w:szCs w:val="32"/>
          <w:shd w:val="clear" w:color="auto" w:fill="FFFFFF"/>
          <w:lang w:eastAsia="zh-CN"/>
        </w:rPr>
        <w:t>看</w:t>
      </w:r>
      <w:r w:rsidRPr="008E6335">
        <w:rPr>
          <w:rFonts w:ascii="SimSun" w:eastAsia="SimSun" w:hAnsi="SimSun" w:hint="eastAsia"/>
          <w:color w:val="121212"/>
          <w:sz w:val="32"/>
          <w:szCs w:val="32"/>
          <w:shd w:val="clear" w:color="auto" w:fill="FFFFFF"/>
          <w:lang w:eastAsia="zh-CN"/>
        </w:rPr>
        <w:t>，我们的罪，神已经赦免了。</w:t>
      </w:r>
      <w:r>
        <w:rPr>
          <w:rFonts w:ascii="SimSun" w:eastAsia="SimSun" w:hAnsi="SimSun" w:hint="eastAsia"/>
          <w:color w:val="121212"/>
          <w:sz w:val="32"/>
          <w:szCs w:val="32"/>
          <w:shd w:val="clear" w:color="auto" w:fill="FFFFFF"/>
          <w:lang w:eastAsia="zh-CN"/>
        </w:rPr>
        <w:t>但</w:t>
      </w:r>
      <w:r w:rsidRPr="008E6335">
        <w:rPr>
          <w:rFonts w:ascii="SimSun" w:eastAsia="SimSun" w:hAnsi="SimSun" w:hint="eastAsia"/>
          <w:color w:val="121212"/>
          <w:sz w:val="32"/>
          <w:szCs w:val="32"/>
          <w:shd w:val="clear" w:color="auto" w:fill="FFFFFF"/>
          <w:lang w:eastAsia="zh-CN"/>
        </w:rPr>
        <w:t>我们还在地上，我们还是肉身，每一天还在犯罪，我们要认罪。就像我们的孩子，在地位上，他是我们的孩子。但实际上如果孩子听话，亲子关系会密切，如果孩子不听话，会影响和父母的关系，但不会改变地位上是我们孩子这个事实。如果我们不认罪，我们跟神的关系会受影响。【诗篇66:18】：</w:t>
      </w:r>
      <w:r>
        <w:rPr>
          <w:rFonts w:ascii="SimSun" w:eastAsia="SimSun" w:hAnsi="SimSun" w:hint="eastAsia"/>
          <w:color w:val="121212"/>
          <w:sz w:val="32"/>
          <w:szCs w:val="32"/>
          <w:shd w:val="clear" w:color="auto" w:fill="FFFFFF"/>
          <w:lang w:eastAsia="zh-CN"/>
        </w:rPr>
        <w:t>“</w:t>
      </w:r>
      <w:r w:rsidRPr="008E6335">
        <w:rPr>
          <w:rFonts w:ascii="SimSun" w:eastAsia="SimSun" w:hAnsi="SimSun" w:hint="eastAsia"/>
          <w:color w:val="121212"/>
          <w:sz w:val="32"/>
          <w:szCs w:val="32"/>
          <w:shd w:val="clear" w:color="auto" w:fill="FFFFFF"/>
          <w:lang w:eastAsia="zh-CN"/>
        </w:rPr>
        <w:t>我若心里注重罪孽，主必不听。</w:t>
      </w:r>
      <w:r>
        <w:rPr>
          <w:rFonts w:ascii="SimSun" w:eastAsia="SimSun" w:hAnsi="SimSun" w:hint="eastAsia"/>
          <w:color w:val="121212"/>
          <w:sz w:val="32"/>
          <w:szCs w:val="32"/>
          <w:shd w:val="clear" w:color="auto" w:fill="FFFFFF"/>
          <w:lang w:eastAsia="zh-CN"/>
        </w:rPr>
        <w:t>”</w:t>
      </w:r>
      <w:r w:rsidRPr="008E6335">
        <w:rPr>
          <w:rFonts w:ascii="SimSun" w:eastAsia="SimSun" w:hAnsi="SimSun" w:hint="eastAsia"/>
          <w:color w:val="121212"/>
          <w:sz w:val="32"/>
          <w:szCs w:val="32"/>
          <w:shd w:val="clear" w:color="auto" w:fill="FFFFFF"/>
          <w:lang w:eastAsia="zh-CN"/>
        </w:rPr>
        <w:t>【以赛亚书59</w:t>
      </w:r>
      <w:r>
        <w:rPr>
          <w:rFonts w:ascii="SimSun" w:eastAsia="SimSun" w:hAnsi="SimSun" w:hint="eastAsia"/>
          <w:color w:val="121212"/>
          <w:sz w:val="32"/>
          <w:szCs w:val="32"/>
          <w:shd w:val="clear" w:color="auto" w:fill="FFFFFF"/>
          <w:lang w:eastAsia="zh-CN"/>
        </w:rPr>
        <w:t>:</w:t>
      </w:r>
      <w:r w:rsidRPr="008E6335">
        <w:rPr>
          <w:rFonts w:ascii="SimSun" w:eastAsia="SimSun" w:hAnsi="SimSun" w:hint="eastAsia"/>
          <w:color w:val="121212"/>
          <w:sz w:val="32"/>
          <w:szCs w:val="32"/>
          <w:shd w:val="clear" w:color="auto" w:fill="FFFFFF"/>
          <w:lang w:eastAsia="zh-CN"/>
        </w:rPr>
        <w:t>1-2】：</w:t>
      </w:r>
      <w:r>
        <w:rPr>
          <w:rFonts w:ascii="SimSun" w:eastAsia="SimSun" w:hAnsi="SimSun" w:hint="eastAsia"/>
          <w:color w:val="121212"/>
          <w:sz w:val="32"/>
          <w:szCs w:val="32"/>
          <w:shd w:val="clear" w:color="auto" w:fill="FFFFFF"/>
          <w:lang w:eastAsia="zh-CN"/>
        </w:rPr>
        <w:t>“</w:t>
      </w:r>
      <w:r w:rsidRPr="008E6335">
        <w:rPr>
          <w:rFonts w:ascii="SimSun" w:eastAsia="SimSun" w:hAnsi="SimSun" w:hint="eastAsia"/>
          <w:color w:val="121212"/>
          <w:sz w:val="32"/>
          <w:szCs w:val="32"/>
          <w:shd w:val="clear" w:color="auto" w:fill="FFFFFF"/>
          <w:lang w:eastAsia="zh-CN"/>
        </w:rPr>
        <w:t>耶和华的膀臂并非缩短，不能拯救，耳朵并非发沉，不能听见，但你们的罪孽使你们与　神隔绝；你们的罪恶使他掩面不听你们。</w:t>
      </w:r>
      <w:r>
        <w:rPr>
          <w:rFonts w:ascii="SimSun" w:eastAsia="SimSun" w:hAnsi="SimSun" w:hint="eastAsia"/>
          <w:color w:val="121212"/>
          <w:sz w:val="32"/>
          <w:szCs w:val="32"/>
          <w:shd w:val="clear" w:color="auto" w:fill="FFFFFF"/>
          <w:lang w:eastAsia="zh-CN"/>
        </w:rPr>
        <w:t>”</w:t>
      </w:r>
      <w:r w:rsidRPr="008E6335">
        <w:rPr>
          <w:rFonts w:ascii="SimSun" w:eastAsia="SimSun" w:hAnsi="SimSun" w:hint="eastAsia"/>
          <w:color w:val="121212"/>
          <w:sz w:val="32"/>
          <w:szCs w:val="32"/>
          <w:shd w:val="clear" w:color="auto" w:fill="FFFFFF"/>
          <w:lang w:eastAsia="zh-CN"/>
        </w:rPr>
        <w:t xml:space="preserve"> </w:t>
      </w:r>
    </w:p>
    <w:p w14:paraId="22F89E80" w14:textId="77777777" w:rsidR="0046414E" w:rsidRPr="008E6335" w:rsidRDefault="0046414E" w:rsidP="00D63E08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6539C2">
        <w:rPr>
          <w:rFonts w:ascii="SimSun" w:eastAsia="SimSun" w:hAnsi="SimSun" w:hint="eastAsia"/>
          <w:b/>
          <w:bCs/>
          <w:color w:val="121212"/>
          <w:sz w:val="32"/>
          <w:szCs w:val="32"/>
          <w:shd w:val="clear" w:color="auto" w:fill="FFFFFF"/>
          <w:lang w:eastAsia="zh-CN"/>
        </w:rPr>
        <w:t>天天的保护。</w:t>
      </w:r>
      <w:r w:rsidRPr="008E6335">
        <w:rPr>
          <w:rFonts w:ascii="SimSun" w:eastAsia="SimSun" w:hAnsi="SimSun" w:hint="eastAsia"/>
          <w:color w:val="121212"/>
          <w:sz w:val="32"/>
          <w:szCs w:val="32"/>
          <w:shd w:val="clear" w:color="auto" w:fill="FFFFFF"/>
          <w:lang w:eastAsia="zh-CN"/>
        </w:rPr>
        <w:t>“不叫我们遇见试探；救我们脱离凶恶”。我们需要神的保护。魔鬼像吼叫的狮子，到处寻找那些有追求的人，</w:t>
      </w:r>
      <w:r>
        <w:rPr>
          <w:rFonts w:ascii="SimSun" w:eastAsia="SimSun" w:hAnsi="SimSun" w:hint="eastAsia"/>
          <w:color w:val="121212"/>
          <w:sz w:val="32"/>
          <w:szCs w:val="32"/>
          <w:shd w:val="clear" w:color="auto" w:fill="FFFFFF"/>
          <w:lang w:eastAsia="zh-CN"/>
        </w:rPr>
        <w:t>他们</w:t>
      </w:r>
      <w:r w:rsidRPr="008E6335">
        <w:rPr>
          <w:rFonts w:ascii="SimSun" w:eastAsia="SimSun" w:hAnsi="SimSun" w:hint="eastAsia"/>
          <w:color w:val="121212"/>
          <w:sz w:val="32"/>
          <w:szCs w:val="32"/>
          <w:shd w:val="clear" w:color="auto" w:fill="FFFFFF"/>
          <w:lang w:eastAsia="zh-CN"/>
        </w:rPr>
        <w:t>立志坐在耶稣的跟前，为神做事，他们有影响力，魔鬼会怕这样的人。所以我们需要神的保守</w:t>
      </w:r>
      <w:r>
        <w:rPr>
          <w:rFonts w:ascii="SimSun" w:eastAsia="SimSun" w:hAnsi="SimSun" w:hint="eastAsia"/>
          <w:color w:val="121212"/>
          <w:sz w:val="32"/>
          <w:szCs w:val="32"/>
          <w:shd w:val="clear" w:color="auto" w:fill="FFFFFF"/>
          <w:lang w:eastAsia="zh-CN"/>
        </w:rPr>
        <w:t>和拯救</w:t>
      </w:r>
      <w:r w:rsidRPr="008E6335">
        <w:rPr>
          <w:rFonts w:ascii="SimSun" w:eastAsia="SimSun" w:hAnsi="SimSun" w:hint="eastAsia"/>
          <w:color w:val="121212"/>
          <w:sz w:val="32"/>
          <w:szCs w:val="32"/>
          <w:shd w:val="clear" w:color="auto" w:fill="FFFFFF"/>
          <w:lang w:eastAsia="zh-CN"/>
        </w:rPr>
        <w:t>。</w:t>
      </w:r>
    </w:p>
    <w:p w14:paraId="36E5596F" w14:textId="16DA2F7E" w:rsidR="0046414E" w:rsidRPr="00C71F94" w:rsidRDefault="0046414E" w:rsidP="00D63E08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三</w:t>
      </w:r>
      <w:r w:rsidR="00D63E08">
        <w:rPr>
          <w:rFonts w:ascii="SimSun" w:eastAsia="SimSun" w:hAnsi="SimSun" w:hint="eastAsia"/>
          <w:b/>
          <w:bCs/>
          <w:color w:val="000000" w:themeColor="text1"/>
          <w:lang w:eastAsia="zh-CN"/>
        </w:rPr>
        <w:t>．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[路</w:t>
      </w:r>
      <w:r w:rsidRPr="00C71F94">
        <w:rPr>
          <w:rFonts w:ascii="SimSun" w:eastAsia="SimSun" w:hAnsi="SimSun"/>
          <w:b/>
          <w:bCs/>
          <w:color w:val="000000" w:themeColor="text1"/>
          <w:lang w:eastAsia="zh-CN"/>
        </w:rPr>
        <w:t>1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1:5-8]</w:t>
      </w:r>
      <w:r w:rsidRPr="00C71F94">
        <w:rPr>
          <w:rFonts w:ascii="SimSun" w:eastAsia="SimSun" w:hAnsi="SimSun" w:hint="eastAsia"/>
          <w:b/>
          <w:bCs/>
          <w:color w:val="000000" w:themeColor="text1"/>
          <w:lang w:eastAsia="zh-CN"/>
        </w:rPr>
        <w:t>，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耶稣讲一个关于祷告的比喻</w:t>
      </w:r>
    </w:p>
    <w:p w14:paraId="17A4D55D" w14:textId="77777777" w:rsidR="0046414E" w:rsidRDefault="0046414E" w:rsidP="00D63E08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5</w:t>
      </w:r>
      <w:r w:rsidRPr="003552C4">
        <w:rPr>
          <w:rFonts w:ascii="SimSun" w:eastAsia="SimSun" w:hAnsi="SimSun" w:hint="eastAsia"/>
          <w:b/>
          <w:bCs/>
          <w:color w:val="000000" w:themeColor="text1"/>
          <w:lang w:eastAsia="zh-CN"/>
        </w:rPr>
        <w:t>节，</w:t>
      </w:r>
      <w:r w:rsidRPr="004F58C1">
        <w:rPr>
          <w:rFonts w:ascii="SimSun" w:eastAsia="SimSun" w:hAnsi="SimSun" w:hint="eastAsia"/>
          <w:color w:val="000000" w:themeColor="text1"/>
          <w:lang w:eastAsia="zh-CN"/>
        </w:rPr>
        <w:t>耶稣</w:t>
      </w:r>
      <w:r>
        <w:rPr>
          <w:rFonts w:ascii="SimSun" w:eastAsia="SimSun" w:hAnsi="SimSun" w:hint="eastAsia"/>
          <w:color w:val="000000" w:themeColor="text1"/>
          <w:lang w:eastAsia="zh-CN"/>
        </w:rPr>
        <w:t>这里</w:t>
      </w:r>
      <w:r w:rsidRPr="004F58C1">
        <w:rPr>
          <w:rFonts w:ascii="SimSun" w:eastAsia="SimSun" w:hAnsi="SimSun" w:hint="eastAsia"/>
          <w:color w:val="000000" w:themeColor="text1"/>
          <w:lang w:eastAsia="zh-CN"/>
        </w:rPr>
        <w:t>用的比喻</w:t>
      </w:r>
      <w:r>
        <w:rPr>
          <w:rFonts w:ascii="SimSun" w:eastAsia="SimSun" w:hAnsi="SimSun" w:hint="eastAsia"/>
          <w:color w:val="000000" w:themeColor="text1"/>
          <w:lang w:eastAsia="zh-CN"/>
        </w:rPr>
        <w:t>是将故事中的朋友与天父截然不同的行为进行</w:t>
      </w:r>
      <w:r w:rsidRPr="004F58C1">
        <w:rPr>
          <w:rFonts w:ascii="SimSun" w:eastAsia="SimSun" w:hAnsi="SimSun" w:hint="eastAsia"/>
          <w:color w:val="000000" w:themeColor="text1"/>
          <w:lang w:eastAsia="zh-CN"/>
        </w:rPr>
        <w:t>对比。</w:t>
      </w:r>
    </w:p>
    <w:p w14:paraId="299A02B0" w14:textId="77777777" w:rsidR="0046414E" w:rsidRDefault="0046414E" w:rsidP="00D63E08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比喻中，向朋友求助的这个人求的很少，只有三个饼，他没有东西招待来家里做客的朋友，很羞耻。他去向“朋友”求助，朋友跟天父不同。</w:t>
      </w: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时间是半夜，孩子都睡了。两千年前家庭只有一间房，一家人住在一起，一个人起来会惊醒其他人。被求的朋友很勉强，不愿意。</w:t>
      </w:r>
    </w:p>
    <w:p w14:paraId="1465F2BB" w14:textId="77777777" w:rsidR="0046414E" w:rsidRDefault="0046414E" w:rsidP="00202D37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这里是朋友和天父对比。</w:t>
      </w:r>
      <w:r w:rsidRPr="006539C2">
        <w:rPr>
          <w:rFonts w:ascii="SimSun" w:eastAsia="SimSun" w:hAnsi="SimSun" w:hint="eastAsia"/>
          <w:b/>
          <w:bCs/>
          <w:color w:val="000000" w:themeColor="text1"/>
          <w:lang w:eastAsia="zh-CN"/>
        </w:rPr>
        <w:t>时间方面：</w:t>
      </w:r>
      <w:r>
        <w:rPr>
          <w:rFonts w:ascii="SimSun" w:eastAsia="SimSun" w:hAnsi="SimSun" w:hint="eastAsia"/>
          <w:color w:val="000000" w:themeColor="text1"/>
          <w:lang w:eastAsia="zh-CN"/>
        </w:rPr>
        <w:t>是朋友的“半夜”和天父“随时可以求”。</w:t>
      </w:r>
      <w:r w:rsidRPr="006539C2">
        <w:rPr>
          <w:rFonts w:ascii="SimSun" w:eastAsia="SimSun" w:hAnsi="SimSun" w:hint="eastAsia"/>
          <w:b/>
          <w:bCs/>
          <w:color w:val="000000" w:themeColor="text1"/>
          <w:lang w:eastAsia="zh-CN"/>
        </w:rPr>
        <w:t>态度方面：</w:t>
      </w:r>
      <w:r>
        <w:rPr>
          <w:rFonts w:ascii="SimSun" w:eastAsia="SimSun" w:hAnsi="SimSun" w:hint="eastAsia"/>
          <w:color w:val="000000" w:themeColor="text1"/>
          <w:lang w:eastAsia="zh-CN"/>
        </w:rPr>
        <w:t>朋友的态度和天父形成对比，朋友不愿意，天父随时等待我们求告。</w:t>
      </w:r>
      <w:r w:rsidRPr="006539C2">
        <w:rPr>
          <w:rFonts w:ascii="SimSun" w:eastAsia="SimSun" w:hAnsi="SimSun" w:hint="eastAsia"/>
          <w:b/>
          <w:bCs/>
          <w:color w:val="000000" w:themeColor="text1"/>
          <w:lang w:eastAsia="zh-CN"/>
        </w:rPr>
        <w:t>空间方面：</w:t>
      </w:r>
      <w:r>
        <w:rPr>
          <w:rFonts w:ascii="SimSun" w:eastAsia="SimSun" w:hAnsi="SimSun" w:hint="eastAsia"/>
          <w:color w:val="000000" w:themeColor="text1"/>
          <w:lang w:eastAsia="zh-CN"/>
        </w:rPr>
        <w:t>朋友关着门，天父像我们敞开门。</w:t>
      </w:r>
      <w:r w:rsidRPr="006539C2">
        <w:rPr>
          <w:rFonts w:ascii="SimSun" w:eastAsia="SimSun" w:hAnsi="SimSun" w:hint="eastAsia"/>
          <w:b/>
          <w:bCs/>
          <w:color w:val="000000" w:themeColor="text1"/>
          <w:lang w:eastAsia="zh-CN"/>
        </w:rPr>
        <w:t>行动方面：</w:t>
      </w:r>
      <w:r>
        <w:rPr>
          <w:rFonts w:ascii="SimSun" w:eastAsia="SimSun" w:hAnsi="SimSun" w:hint="eastAsia"/>
          <w:color w:val="000000" w:themeColor="text1"/>
          <w:lang w:eastAsia="zh-CN"/>
        </w:rPr>
        <w:t>这个人一直敲门很迫切，他的朋友不得不起来，很勉强，而我们的神不是这样的，只要求告，就有回应。</w:t>
      </w:r>
    </w:p>
    <w:p w14:paraId="261DACC7" w14:textId="77777777" w:rsidR="0046414E" w:rsidRDefault="0046414E" w:rsidP="00202D37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为什么神会这样？这就是9-13所讲的。</w:t>
      </w:r>
    </w:p>
    <w:p w14:paraId="5B7A14A6" w14:textId="671EE0F9" w:rsidR="0046414E" w:rsidRPr="00C71F94" w:rsidRDefault="0046414E" w:rsidP="00202D37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四</w:t>
      </w:r>
      <w:r w:rsidR="00202D37">
        <w:rPr>
          <w:rFonts w:ascii="SimSun" w:eastAsia="SimSun" w:hAnsi="SimSun" w:hint="eastAsia"/>
          <w:b/>
          <w:bCs/>
          <w:color w:val="000000" w:themeColor="text1"/>
          <w:lang w:eastAsia="zh-CN"/>
        </w:rPr>
        <w:t>．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[路</w:t>
      </w:r>
      <w:r w:rsidRPr="00C71F94">
        <w:rPr>
          <w:rFonts w:ascii="SimSun" w:eastAsia="SimSun" w:hAnsi="SimSun"/>
          <w:b/>
          <w:bCs/>
          <w:color w:val="000000" w:themeColor="text1"/>
          <w:lang w:eastAsia="zh-CN"/>
        </w:rPr>
        <w:t>1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1:9-13]</w:t>
      </w:r>
      <w:r w:rsidRPr="00C71F94">
        <w:rPr>
          <w:rFonts w:ascii="SimSun" w:eastAsia="SimSun" w:hAnsi="SimSun" w:hint="eastAsia"/>
          <w:b/>
          <w:bCs/>
          <w:color w:val="000000" w:themeColor="text1"/>
          <w:lang w:eastAsia="zh-CN"/>
        </w:rPr>
        <w:t>，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耶稣给我们祷告的应许</w:t>
      </w:r>
    </w:p>
    <w:p w14:paraId="757713A5" w14:textId="77777777" w:rsidR="0046414E" w:rsidRDefault="0046414E" w:rsidP="00202D37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9-10</w:t>
      </w:r>
      <w:r w:rsidRPr="003552C4">
        <w:rPr>
          <w:rFonts w:ascii="SimSun" w:eastAsia="SimSun" w:hAnsi="SimSun" w:hint="eastAsia"/>
          <w:b/>
          <w:bCs/>
          <w:color w:val="000000" w:themeColor="text1"/>
          <w:lang w:eastAsia="zh-CN"/>
        </w:rPr>
        <w:t>节，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想要神的应许，我们就要求告。</w:t>
      </w:r>
      <w:r w:rsidRPr="004F58C1">
        <w:rPr>
          <w:rFonts w:ascii="SimSun" w:eastAsia="SimSun" w:hAnsi="SimSun" w:hint="eastAsia"/>
          <w:color w:val="000000" w:themeColor="text1"/>
          <w:lang w:eastAsia="zh-CN"/>
        </w:rPr>
        <w:t>这里祈求、叩门和寻找都是现在式的，是可以一直不停的。</w:t>
      </w:r>
      <w:r>
        <w:rPr>
          <w:rFonts w:ascii="SimSun" w:eastAsia="SimSun" w:hAnsi="SimSun" w:hint="eastAsia"/>
          <w:color w:val="000000" w:themeColor="text1"/>
          <w:lang w:eastAsia="zh-CN"/>
        </w:rPr>
        <w:t>9和10的重复不是说我们的神需要我们一直不断的重复同样的话，而是讲神要祂的儿女来依靠祂，求告祂，祷告不需要特别的设计或方式语气，而是任何神的儿女只要来到神面前就可以。</w:t>
      </w:r>
    </w:p>
    <w:p w14:paraId="74399DFE" w14:textId="77777777" w:rsidR="0046414E" w:rsidRDefault="0046414E" w:rsidP="00202D37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257272">
        <w:rPr>
          <w:rFonts w:ascii="SimSun" w:eastAsia="SimSun" w:hAnsi="SimSun" w:hint="eastAsia"/>
          <w:b/>
          <w:bCs/>
          <w:color w:val="000000" w:themeColor="text1"/>
          <w:lang w:eastAsia="zh-CN"/>
        </w:rPr>
        <w:t>11-12节，</w:t>
      </w:r>
      <w:r w:rsidRPr="005024FF">
        <w:rPr>
          <w:rFonts w:ascii="SimSun" w:eastAsia="SimSun" w:hAnsi="SimSun" w:hint="eastAsia"/>
          <w:b/>
          <w:bCs/>
          <w:color w:val="000000" w:themeColor="text1"/>
          <w:lang w:eastAsia="zh-CN"/>
        </w:rPr>
        <w:t>神应许我们，因为我们跟神的关系。</w:t>
      </w:r>
      <w:r>
        <w:rPr>
          <w:rFonts w:ascii="SimSun" w:eastAsia="SimSun" w:hAnsi="SimSun" w:hint="eastAsia"/>
          <w:color w:val="000000" w:themeColor="text1"/>
          <w:lang w:eastAsia="zh-CN"/>
        </w:rPr>
        <w:t>神要我们来求，是因为我们跟祂的关系，祂是我们的天父。故事里面的比喻是朋友。我们跟神的关系不一样。</w:t>
      </w:r>
    </w:p>
    <w:p w14:paraId="616F1F9E" w14:textId="77777777" w:rsidR="0046414E" w:rsidRPr="00985773" w:rsidRDefault="0046414E" w:rsidP="00202D37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257272">
        <w:rPr>
          <w:rFonts w:ascii="SimSun" w:eastAsia="SimSun" w:hAnsi="SimSun" w:hint="eastAsia"/>
          <w:b/>
          <w:bCs/>
          <w:color w:val="000000" w:themeColor="text1"/>
          <w:lang w:eastAsia="zh-CN"/>
        </w:rPr>
        <w:t>13节，</w:t>
      </w:r>
      <w:r w:rsidRPr="00712A0E">
        <w:rPr>
          <w:rFonts w:ascii="SimSun" w:eastAsia="SimSun" w:hAnsi="SimSun" w:hint="eastAsia"/>
          <w:b/>
          <w:bCs/>
          <w:color w:val="000000" w:themeColor="text1"/>
          <w:lang w:eastAsia="zh-CN"/>
        </w:rPr>
        <w:t>神应许我们，因为他是公义信实的神。</w:t>
      </w:r>
      <w:r>
        <w:rPr>
          <w:rFonts w:ascii="SimSun" w:eastAsia="SimSun" w:hAnsi="SimSun" w:hint="eastAsia"/>
          <w:color w:val="000000" w:themeColor="text1"/>
          <w:lang w:eastAsia="zh-CN"/>
        </w:rPr>
        <w:t>“你们虽然不好”，我们这些凡人都知道拿好东西给儿女，何况公义信实爱我们的天父。天父会次给我们最好的礼物——圣灵。圣灵可以给我们得胜的生活，帮我们面对魔鬼的迷惑，圣灵是神给我们的最好的礼物。</w:t>
      </w:r>
    </w:p>
    <w:p w14:paraId="12756A92" w14:textId="53BD99AA" w:rsidR="0046414E" w:rsidRDefault="0046414E" w:rsidP="00202D37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门徒最基本的两件事：一是听神的话，二是跟神祷告。只要我们向神求告，他不会像故事里的朋友不情愿，而是会应许我们赐给我圣灵。</w:t>
      </w:r>
    </w:p>
    <w:p w14:paraId="2BBCF782" w14:textId="77777777" w:rsidR="00202D37" w:rsidRDefault="00202D37" w:rsidP="00202D37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 w:hint="eastAsia"/>
          <w:color w:val="000000" w:themeColor="text1"/>
          <w:lang w:eastAsia="zh-CN"/>
        </w:rPr>
      </w:pPr>
    </w:p>
    <w:p w14:paraId="3D862580" w14:textId="77777777" w:rsidR="0046414E" w:rsidRPr="00202D37" w:rsidRDefault="0046414E" w:rsidP="00202D37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202D37">
        <w:rPr>
          <w:rFonts w:ascii="SimSun" w:eastAsia="SimSun" w:hAnsi="SimSun" w:hint="eastAsia"/>
          <w:b/>
          <w:bCs/>
          <w:color w:val="000000" w:themeColor="text1"/>
          <w:lang w:eastAsia="zh-CN"/>
        </w:rPr>
        <w:t>问题与讨论：</w:t>
      </w:r>
    </w:p>
    <w:p w14:paraId="5E597DC2" w14:textId="77777777" w:rsidR="0046414E" w:rsidRDefault="0046414E" w:rsidP="00202D37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1.有些没有文化但很虔诚的人，可能胜过很多深入研究圣经的人吗？</w:t>
      </w:r>
    </w:p>
    <w:p w14:paraId="2A3A68A6" w14:textId="77777777" w:rsidR="0046414E" w:rsidRDefault="0046414E" w:rsidP="00202D37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  <w:sectPr w:rsidR="0046414E" w:rsidSect="00EC493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神用人不一样，神需要每一个层次的人，不同的人来对不同的人讲话，影响不同的人。要看人的追求，追求得多神就给得多。</w:t>
      </w:r>
    </w:p>
    <w:p w14:paraId="1DCD74BC" w14:textId="0DB09F39" w:rsidR="0046414E" w:rsidRPr="000F0D46" w:rsidRDefault="0046414E" w:rsidP="000F0D46">
      <w:pPr>
        <w:pStyle w:val="Heading1"/>
        <w:rPr>
          <w:lang w:eastAsia="zh-CN"/>
        </w:rPr>
      </w:pPr>
      <w:bookmarkStart w:id="102" w:name="_Toc180846476"/>
      <w:bookmarkStart w:id="103" w:name="_Toc180860608"/>
      <w:r w:rsidRPr="000F0D46">
        <w:rPr>
          <w:rFonts w:hint="eastAsia"/>
          <w:lang w:eastAsia="zh-CN"/>
        </w:rPr>
        <w:lastRenderedPageBreak/>
        <w:t>基督的生平与教导（六十九）：眼睛就是身上的灯</w:t>
      </w:r>
      <w:bookmarkEnd w:id="102"/>
      <w:bookmarkEnd w:id="103"/>
      <w:r w:rsidRPr="000F0D46">
        <w:rPr>
          <w:lang w:eastAsia="zh-CN"/>
        </w:rPr>
        <w:t xml:space="preserve"> </w:t>
      </w:r>
    </w:p>
    <w:p w14:paraId="6E040E43" w14:textId="77777777" w:rsidR="0046414E" w:rsidRPr="00BC1C3D" w:rsidRDefault="0046414E" w:rsidP="00202D37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BC1C3D">
        <w:rPr>
          <w:rFonts w:ascii="SimSun" w:eastAsia="SimSun" w:hAnsi="SimSun" w:hint="eastAsia"/>
          <w:color w:val="000000" w:themeColor="text1"/>
          <w:lang w:eastAsia="zh-CN"/>
        </w:rPr>
        <w:t>时间：2</w:t>
      </w:r>
      <w:r w:rsidRPr="00BC1C3D">
        <w:rPr>
          <w:rFonts w:ascii="SimSun" w:eastAsia="SimSun" w:hAnsi="SimSun"/>
          <w:color w:val="000000" w:themeColor="text1"/>
          <w:lang w:eastAsia="zh-CN"/>
        </w:rPr>
        <w:t>024</w:t>
      </w:r>
      <w:r w:rsidRPr="00BC1C3D">
        <w:rPr>
          <w:rFonts w:ascii="SimSun" w:eastAsia="SimSun" w:hAnsi="SimSun" w:hint="eastAsia"/>
          <w:color w:val="000000" w:themeColor="text1"/>
          <w:lang w:eastAsia="zh-CN"/>
        </w:rPr>
        <w:t>年6月1日</w:t>
      </w:r>
    </w:p>
    <w:p w14:paraId="2CA4027F" w14:textId="77777777" w:rsidR="0046414E" w:rsidRPr="00BC1C3D" w:rsidRDefault="0046414E" w:rsidP="00202D37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 w:rsidRPr="00BC1C3D">
        <w:rPr>
          <w:rFonts w:ascii="SimSun" w:eastAsia="SimSun" w:hAnsi="SimSun" w:hint="eastAsia"/>
          <w:color w:val="000000" w:themeColor="text1"/>
          <w:lang w:eastAsia="zh-CN"/>
        </w:rPr>
        <w:t>相关经文：路加福音</w:t>
      </w:r>
      <w:r w:rsidRPr="00BC1C3D">
        <w:rPr>
          <w:rFonts w:ascii="SimSun" w:eastAsia="SimSun" w:hAnsi="SimSun"/>
          <w:color w:val="000000" w:themeColor="text1"/>
          <w:lang w:eastAsia="zh-CN"/>
        </w:rPr>
        <w:t>1</w:t>
      </w:r>
      <w:r w:rsidRPr="00BC1C3D">
        <w:rPr>
          <w:rFonts w:ascii="SimSun" w:eastAsia="SimSun" w:hAnsi="SimSun" w:hint="eastAsia"/>
          <w:color w:val="000000" w:themeColor="text1"/>
          <w:lang w:eastAsia="zh-CN"/>
        </w:rPr>
        <w:t>1</w:t>
      </w:r>
      <w:r w:rsidRPr="00BC1C3D">
        <w:rPr>
          <w:rFonts w:ascii="SimSun" w:eastAsia="SimSun" w:hAnsi="SimSun"/>
          <w:color w:val="000000" w:themeColor="text1"/>
          <w:lang w:eastAsia="zh-CN"/>
        </w:rPr>
        <w:t>:</w:t>
      </w:r>
      <w:r w:rsidRPr="00BC1C3D">
        <w:rPr>
          <w:rFonts w:ascii="SimSun" w:eastAsia="SimSun" w:hAnsi="SimSun" w:hint="eastAsia"/>
          <w:color w:val="000000" w:themeColor="text1"/>
          <w:lang w:eastAsia="zh-CN"/>
        </w:rPr>
        <w:t>14</w:t>
      </w:r>
      <w:r w:rsidRPr="00BC1C3D">
        <w:rPr>
          <w:rFonts w:ascii="SimSun" w:eastAsia="SimSun" w:hAnsi="SimSun"/>
          <w:color w:val="000000" w:themeColor="text1"/>
          <w:lang w:eastAsia="zh-CN"/>
        </w:rPr>
        <w:t>-</w:t>
      </w:r>
      <w:r w:rsidRPr="00BC1C3D">
        <w:rPr>
          <w:rFonts w:ascii="SimSun" w:eastAsia="SimSun" w:hAnsi="SimSun" w:hint="eastAsia"/>
          <w:color w:val="000000" w:themeColor="text1"/>
          <w:lang w:eastAsia="zh-CN"/>
        </w:rPr>
        <w:t>36</w:t>
      </w:r>
    </w:p>
    <w:p w14:paraId="2B009A2E" w14:textId="77777777" w:rsidR="0046414E" w:rsidRPr="00BC1C3D" w:rsidRDefault="0046414E" w:rsidP="00202D37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BC1C3D">
        <w:rPr>
          <w:rFonts w:ascii="SimSun" w:eastAsia="SimSun" w:hAnsi="SimSun" w:hint="eastAsia"/>
          <w:color w:val="000000" w:themeColor="text1"/>
          <w:lang w:eastAsia="zh-CN"/>
        </w:rPr>
        <w:t>今天的主题来自经文。眼睛就是身上的灯，不是光。灯需要光来点亮，光决定了我们的眼睛是健康，还是邪恶。这段经文在马太福音和马可福音中都出现过，但各有重点。我们通过这段经文来看光从哪里来，眼睛的灯跟约拿的神迹有关系。</w:t>
      </w:r>
    </w:p>
    <w:p w14:paraId="51279A98" w14:textId="35CB2D0A" w:rsidR="0046414E" w:rsidRPr="00BC1C3D" w:rsidRDefault="0046414E" w:rsidP="00202D37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BC1C3D">
        <w:rPr>
          <w:rFonts w:ascii="SimSun" w:eastAsia="SimSun" w:hAnsi="SimSun" w:hint="eastAsia"/>
          <w:b/>
          <w:bCs/>
          <w:color w:val="000000" w:themeColor="text1"/>
          <w:lang w:eastAsia="zh-CN"/>
        </w:rPr>
        <w:t>一</w:t>
      </w:r>
      <w:r w:rsidR="00202D37">
        <w:rPr>
          <w:rFonts w:ascii="SimSun" w:eastAsia="SimSun" w:hAnsi="SimSun" w:hint="eastAsia"/>
          <w:b/>
          <w:bCs/>
          <w:color w:val="000000" w:themeColor="text1"/>
          <w:lang w:eastAsia="zh-CN"/>
        </w:rPr>
        <w:t>．</w:t>
      </w:r>
      <w:r w:rsidRPr="00BC1C3D">
        <w:rPr>
          <w:rFonts w:ascii="SimSun" w:eastAsia="SimSun" w:hAnsi="SimSun" w:hint="eastAsia"/>
          <w:b/>
          <w:bCs/>
          <w:color w:val="000000" w:themeColor="text1"/>
          <w:lang w:eastAsia="zh-CN"/>
        </w:rPr>
        <w:t>[路</w:t>
      </w:r>
      <w:r w:rsidRPr="00BC1C3D">
        <w:rPr>
          <w:rFonts w:ascii="SimSun" w:eastAsia="SimSun" w:hAnsi="SimSun"/>
          <w:b/>
          <w:bCs/>
          <w:color w:val="000000" w:themeColor="text1"/>
          <w:lang w:eastAsia="zh-CN"/>
        </w:rPr>
        <w:t>1</w:t>
      </w:r>
      <w:r w:rsidRPr="00BC1C3D">
        <w:rPr>
          <w:rFonts w:ascii="SimSun" w:eastAsia="SimSun" w:hAnsi="SimSun" w:hint="eastAsia"/>
          <w:b/>
          <w:bCs/>
          <w:color w:val="000000" w:themeColor="text1"/>
          <w:lang w:eastAsia="zh-CN"/>
        </w:rPr>
        <w:t>1:14] 基督的能力使众人信服</w:t>
      </w:r>
    </w:p>
    <w:p w14:paraId="7762A8C9" w14:textId="77777777" w:rsidR="0046414E" w:rsidRPr="00BC1C3D" w:rsidRDefault="0046414E" w:rsidP="00202D37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BC1C3D">
        <w:rPr>
          <w:rFonts w:ascii="SimSun" w:eastAsia="SimSun" w:hAnsi="SimSun" w:hint="eastAsia"/>
          <w:b/>
          <w:bCs/>
          <w:color w:val="000000" w:themeColor="text1"/>
          <w:lang w:eastAsia="zh-CN"/>
        </w:rPr>
        <w:t>14节</w:t>
      </w:r>
      <w:r w:rsidRPr="00BC1C3D">
        <w:rPr>
          <w:rFonts w:ascii="SimSun" w:eastAsia="SimSun" w:hAnsi="SimSun" w:hint="eastAsia"/>
          <w:color w:val="000000" w:themeColor="text1"/>
          <w:lang w:eastAsia="zh-CN"/>
        </w:rPr>
        <w:t>，描述了众人看到耶稣赶鬼后的反应，他们非常稀奇。</w:t>
      </w:r>
      <w:r w:rsidRPr="00BC1C3D">
        <w:rPr>
          <w:rFonts w:ascii="KaiTi" w:eastAsia="KaiTi" w:hAnsi="KaiTi" w:hint="eastAsia"/>
          <w:color w:val="000000" w:themeColor="text1"/>
          <w:lang w:eastAsia="zh-CN"/>
        </w:rPr>
        <w:t>[马太福音12:22-23]：当下，有人将一个被鬼附着、又瞎又哑的人带到耶稣那里，耶稣就医治他，甚至那哑巴又能说话，又能看见。众人都惊奇，说：「这不是大卫的子孙吗？」</w:t>
      </w:r>
      <w:r w:rsidRPr="00BC1C3D">
        <w:rPr>
          <w:rFonts w:ascii="SimSun" w:eastAsia="SimSun" w:hAnsi="SimSun" w:hint="eastAsia"/>
          <w:color w:val="000000" w:themeColor="text1"/>
          <w:lang w:eastAsia="zh-CN"/>
        </w:rPr>
        <w:t>众人看见又哑又瞎的人全好了，都很稀奇，认为耶稣是大卫的子孙。因为旧约圣经的先知们预告弥撒亚到来的时候会医病赶鬼。</w:t>
      </w:r>
    </w:p>
    <w:p w14:paraId="1EF2129E" w14:textId="47755A07" w:rsidR="0046414E" w:rsidRPr="00BC1C3D" w:rsidRDefault="0046414E" w:rsidP="00202D37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BC1C3D">
        <w:rPr>
          <w:rFonts w:ascii="SimSun" w:eastAsia="SimSun" w:hAnsi="SimSun" w:hint="eastAsia"/>
          <w:b/>
          <w:bCs/>
          <w:color w:val="000000" w:themeColor="text1"/>
          <w:lang w:eastAsia="zh-CN"/>
        </w:rPr>
        <w:t>二</w:t>
      </w:r>
      <w:r w:rsidR="0055217A">
        <w:rPr>
          <w:rFonts w:ascii="SimSun" w:eastAsia="SimSun" w:hAnsi="SimSun" w:hint="eastAsia"/>
          <w:b/>
          <w:bCs/>
          <w:color w:val="000000" w:themeColor="text1"/>
          <w:lang w:eastAsia="zh-CN"/>
        </w:rPr>
        <w:t>．</w:t>
      </w:r>
      <w:r w:rsidRPr="00BC1C3D">
        <w:rPr>
          <w:rFonts w:ascii="SimSun" w:eastAsia="SimSun" w:hAnsi="SimSun" w:hint="eastAsia"/>
          <w:b/>
          <w:bCs/>
          <w:color w:val="000000" w:themeColor="text1"/>
          <w:lang w:eastAsia="zh-CN"/>
        </w:rPr>
        <w:t>[路</w:t>
      </w:r>
      <w:r w:rsidRPr="00BC1C3D">
        <w:rPr>
          <w:rFonts w:ascii="SimSun" w:eastAsia="SimSun" w:hAnsi="SimSun"/>
          <w:b/>
          <w:bCs/>
          <w:color w:val="000000" w:themeColor="text1"/>
          <w:lang w:eastAsia="zh-CN"/>
        </w:rPr>
        <w:t>1</w:t>
      </w:r>
      <w:r w:rsidRPr="00BC1C3D">
        <w:rPr>
          <w:rFonts w:ascii="SimSun" w:eastAsia="SimSun" w:hAnsi="SimSun" w:hint="eastAsia"/>
          <w:b/>
          <w:bCs/>
          <w:color w:val="000000" w:themeColor="text1"/>
          <w:lang w:eastAsia="zh-CN"/>
        </w:rPr>
        <w:t>1:15-16]许多人的指控挑战了基督的权柄</w:t>
      </w:r>
    </w:p>
    <w:p w14:paraId="47C10AF1" w14:textId="77777777" w:rsidR="0046414E" w:rsidRPr="0097265F" w:rsidRDefault="0046414E" w:rsidP="00202D37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BC1C3D">
        <w:rPr>
          <w:rFonts w:ascii="SimSun" w:eastAsia="SimSun" w:hAnsi="SimSun" w:hint="eastAsia"/>
          <w:b/>
          <w:bCs/>
          <w:color w:val="000000" w:themeColor="text1"/>
          <w:lang w:eastAsia="zh-CN"/>
        </w:rPr>
        <w:t>15节，</w:t>
      </w:r>
      <w:r w:rsidRPr="00BC1C3D">
        <w:rPr>
          <w:rFonts w:ascii="SimSun" w:eastAsia="SimSun" w:hAnsi="SimSun" w:hint="eastAsia"/>
          <w:color w:val="000000" w:themeColor="text1"/>
          <w:lang w:eastAsia="zh-CN"/>
        </w:rPr>
        <w:t>相信耶稣的是少数人，大多数人还是不信耶稣，尤其是宗教领袖。这些人质疑他，认为耶稣是借着别西卜赶鬼。别西卜是鬼王、邪灵、污秽的灵，是非利士人的神。</w:t>
      </w:r>
      <w:r w:rsidRPr="00BC1C3D">
        <w:rPr>
          <w:rFonts w:ascii="KaiTi" w:eastAsia="KaiTi" w:hAnsi="KaiTi" w:hint="eastAsia"/>
          <w:color w:val="000000" w:themeColor="text1"/>
          <w:lang w:eastAsia="zh-CN"/>
        </w:rPr>
        <w:t>[列王记1:1-3]：亚哈死后，摩押背叛以色列。亚哈谢在撒马利亚，一日从楼上的栏杆里掉下来，就病了；于是差遣使者说：「你们去问以革伦的神巴力</w:t>
      </w:r>
      <w:r w:rsidRPr="00BC1C3D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‧</w:t>
      </w:r>
      <w:r w:rsidRPr="00BC1C3D">
        <w:rPr>
          <w:rFonts w:ascii="KaiTi" w:eastAsia="KaiTi" w:hAnsi="KaiTi" w:hint="eastAsia"/>
          <w:color w:val="000000" w:themeColor="text1"/>
          <w:lang w:eastAsia="zh-CN"/>
        </w:rPr>
        <w:t>西卜，我这病能好不能好。」但耶和华的使者对提斯比人以利亚说：「你起来，去迎着撒马利亚王的使者，对他们说：『你们去问以革伦神巴力</w:t>
      </w:r>
      <w:r w:rsidRPr="00BC1C3D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‧</w:t>
      </w:r>
      <w:r w:rsidRPr="00BC1C3D">
        <w:rPr>
          <w:rFonts w:ascii="KaiTi" w:eastAsia="KaiTi" w:hAnsi="KaiTi" w:hint="eastAsia"/>
          <w:color w:val="000000" w:themeColor="text1"/>
          <w:lang w:eastAsia="zh-CN"/>
        </w:rPr>
        <w:t>西卜，岂因以色列中没有神吗？』</w:t>
      </w:r>
      <w:r w:rsidRPr="00BC1C3D">
        <w:rPr>
          <w:rFonts w:ascii="SimSun" w:eastAsia="SimSun" w:hAnsi="SimSun" w:hint="eastAsia"/>
          <w:color w:val="000000" w:themeColor="text1"/>
          <w:lang w:eastAsia="zh-CN"/>
        </w:rPr>
        <w:t>以革伦是非利士人的地，非利士就是巴勒斯坦。但早期的非利士人已经被灭掉了，现在巴勒斯坦人是阿拉伯人，撒玛利亚人的后裔。</w:t>
      </w:r>
      <w:r w:rsidRPr="00BC1C3D">
        <w:rPr>
          <w:rFonts w:ascii="SimSun" w:eastAsia="SimSun" w:hAnsi="SimSun" w:hint="eastAsia"/>
          <w:color w:val="000000" w:themeColor="text1"/>
          <w:lang w:eastAsia="zh-CN"/>
        </w:rPr>
        <w:lastRenderedPageBreak/>
        <w:t>非利士人是犹太人的敌人，犹太王生病却要去求告敌人、那些外邦人的神。</w:t>
      </w:r>
    </w:p>
    <w:p w14:paraId="53CDADB2" w14:textId="77777777" w:rsidR="0046414E" w:rsidRPr="00BC1C3D" w:rsidRDefault="0046414E" w:rsidP="0055217A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 w:rsidRPr="00BC1C3D">
        <w:rPr>
          <w:rFonts w:ascii="SimSun" w:eastAsia="SimSun" w:hAnsi="SimSun" w:hint="eastAsia"/>
          <w:b/>
          <w:bCs/>
          <w:color w:val="000000" w:themeColor="text1"/>
          <w:lang w:eastAsia="zh-CN"/>
        </w:rPr>
        <w:t>16节，</w:t>
      </w:r>
      <w:r w:rsidRPr="00BC1C3D">
        <w:rPr>
          <w:rFonts w:ascii="SimSun" w:eastAsia="SimSun" w:hAnsi="SimSun" w:hint="eastAsia"/>
          <w:color w:val="000000" w:themeColor="text1"/>
          <w:lang w:eastAsia="zh-CN"/>
        </w:rPr>
        <w:t>有人试探耶稣，29节回答了他的问题。这两节在后面一起讲。</w:t>
      </w:r>
    </w:p>
    <w:p w14:paraId="148D5FF5" w14:textId="03E2E305" w:rsidR="0046414E" w:rsidRPr="00BC1C3D" w:rsidRDefault="0046414E" w:rsidP="0055217A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BC1C3D">
        <w:rPr>
          <w:rFonts w:ascii="SimSun" w:eastAsia="SimSun" w:hAnsi="SimSun" w:hint="eastAsia"/>
          <w:b/>
          <w:bCs/>
          <w:color w:val="000000" w:themeColor="text1"/>
          <w:lang w:eastAsia="zh-CN"/>
        </w:rPr>
        <w:t>三</w:t>
      </w:r>
      <w:r w:rsidR="0055217A">
        <w:rPr>
          <w:rFonts w:ascii="SimSun" w:eastAsia="SimSun" w:hAnsi="SimSun" w:hint="eastAsia"/>
          <w:b/>
          <w:bCs/>
          <w:color w:val="000000" w:themeColor="text1"/>
          <w:lang w:eastAsia="zh-CN"/>
        </w:rPr>
        <w:t>．</w:t>
      </w:r>
      <w:r w:rsidRPr="00BC1C3D">
        <w:rPr>
          <w:rFonts w:ascii="SimSun" w:eastAsia="SimSun" w:hAnsi="SimSun" w:hint="eastAsia"/>
          <w:b/>
          <w:bCs/>
          <w:color w:val="000000" w:themeColor="text1"/>
          <w:lang w:eastAsia="zh-CN"/>
        </w:rPr>
        <w:t>[路</w:t>
      </w:r>
      <w:r w:rsidRPr="00BC1C3D">
        <w:rPr>
          <w:rFonts w:ascii="SimSun" w:eastAsia="SimSun" w:hAnsi="SimSun"/>
          <w:b/>
          <w:bCs/>
          <w:color w:val="000000" w:themeColor="text1"/>
          <w:lang w:eastAsia="zh-CN"/>
        </w:rPr>
        <w:t>1</w:t>
      </w:r>
      <w:r w:rsidRPr="00BC1C3D">
        <w:rPr>
          <w:rFonts w:ascii="SimSun" w:eastAsia="SimSun" w:hAnsi="SimSun" w:hint="eastAsia"/>
          <w:b/>
          <w:bCs/>
          <w:color w:val="000000" w:themeColor="text1"/>
          <w:lang w:eastAsia="zh-CN"/>
        </w:rPr>
        <w:t>1:17-26]基督的回答挑战了他们不信的观念</w:t>
      </w:r>
    </w:p>
    <w:p w14:paraId="0EA6E8C3" w14:textId="77777777" w:rsidR="0046414E" w:rsidRPr="00BC1C3D" w:rsidRDefault="0046414E" w:rsidP="0055217A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BC1C3D">
        <w:rPr>
          <w:rFonts w:ascii="SimSun" w:eastAsia="SimSun" w:hAnsi="SimSun" w:hint="eastAsia"/>
          <w:color w:val="000000" w:themeColor="text1"/>
          <w:lang w:eastAsia="zh-CN"/>
        </w:rPr>
        <w:t>宗教领袖不愿意相信耶稣是大卫的后裔，不信他是弥赛亚，他们忽略了最基本的原则。耶稣“晓得他们的意念”，分三步回应他们：</w:t>
      </w:r>
    </w:p>
    <w:p w14:paraId="343C4181" w14:textId="16C5FEAE" w:rsidR="0046414E" w:rsidRPr="00BC1C3D" w:rsidRDefault="0046414E" w:rsidP="0055217A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BC1C3D">
        <w:rPr>
          <w:rFonts w:ascii="SimSun" w:eastAsia="SimSun" w:hAnsi="SimSun" w:hint="eastAsia"/>
          <w:b/>
          <w:bCs/>
          <w:color w:val="000000" w:themeColor="text1"/>
          <w:lang w:eastAsia="zh-CN"/>
        </w:rPr>
        <w:t>17节</w:t>
      </w:r>
      <w:r w:rsidR="00FB279F">
        <w:rPr>
          <w:rFonts w:ascii="SimSun" w:eastAsia="SimSun" w:hAnsi="SimSun" w:hint="eastAsia"/>
          <w:b/>
          <w:bCs/>
          <w:color w:val="000000" w:themeColor="text1"/>
          <w:lang w:eastAsia="zh-CN"/>
        </w:rPr>
        <w:t>，</w:t>
      </w:r>
      <w:r w:rsidRPr="00BC1C3D">
        <w:rPr>
          <w:rFonts w:ascii="SimSun" w:eastAsia="SimSun" w:hAnsi="SimSun" w:hint="eastAsia"/>
          <w:color w:val="000000" w:themeColor="text1"/>
          <w:lang w:eastAsia="zh-CN"/>
        </w:rPr>
        <w:t>“凡一国自相纷争，就成为荒场；凡一家自相纷争，就必败落。”耶稣先是讲了一个众所周知的道理。</w:t>
      </w:r>
    </w:p>
    <w:p w14:paraId="06A9C257" w14:textId="4CF9E6D0" w:rsidR="0046414E" w:rsidRPr="00BC1C3D" w:rsidRDefault="0046414E" w:rsidP="0055217A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BC1C3D">
        <w:rPr>
          <w:rFonts w:ascii="SimSun" w:eastAsia="SimSun" w:hAnsi="SimSun" w:hint="eastAsia"/>
          <w:b/>
          <w:bCs/>
          <w:color w:val="000000" w:themeColor="text1"/>
          <w:lang w:eastAsia="zh-CN"/>
        </w:rPr>
        <w:t>18节</w:t>
      </w:r>
      <w:r w:rsidR="00FB279F">
        <w:rPr>
          <w:rFonts w:ascii="SimSun" w:eastAsia="SimSun" w:hAnsi="SimSun" w:hint="eastAsia"/>
          <w:b/>
          <w:bCs/>
          <w:color w:val="000000" w:themeColor="text1"/>
          <w:lang w:eastAsia="zh-CN"/>
        </w:rPr>
        <w:t>，</w:t>
      </w:r>
      <w:r w:rsidRPr="00BC1C3D">
        <w:rPr>
          <w:rFonts w:ascii="SimSun" w:eastAsia="SimSun" w:hAnsi="SimSun" w:hint="eastAsia"/>
          <w:color w:val="000000" w:themeColor="text1"/>
          <w:lang w:eastAsia="zh-CN"/>
        </w:rPr>
        <w:t>“若撒但自相纷争，他的国怎能站得住呢？”同理如果是耶稣靠鬼王赶鬼，就相当于魔鬼之间产生纷争，那么撒旦的国就不可能站得住，因此“借鬼王赶鬼”的说法不成立。</w:t>
      </w:r>
    </w:p>
    <w:p w14:paraId="39913A3B" w14:textId="0A7CF7DF" w:rsidR="0046414E" w:rsidRPr="00BC1C3D" w:rsidRDefault="0046414E" w:rsidP="0055217A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BC1C3D">
        <w:rPr>
          <w:rFonts w:ascii="SimSun" w:eastAsia="SimSun" w:hAnsi="SimSun" w:hint="eastAsia"/>
          <w:b/>
          <w:bCs/>
          <w:color w:val="000000" w:themeColor="text1"/>
          <w:lang w:eastAsia="zh-CN"/>
        </w:rPr>
        <w:t>19节</w:t>
      </w:r>
      <w:r w:rsidR="00FB279F">
        <w:rPr>
          <w:rFonts w:ascii="SimSun" w:eastAsia="SimSun" w:hAnsi="SimSun" w:hint="eastAsia"/>
          <w:b/>
          <w:bCs/>
          <w:color w:val="000000" w:themeColor="text1"/>
          <w:lang w:eastAsia="zh-CN"/>
        </w:rPr>
        <w:t>，</w:t>
      </w:r>
      <w:r w:rsidRPr="00BC1C3D">
        <w:rPr>
          <w:rFonts w:ascii="SimSun" w:eastAsia="SimSun" w:hAnsi="SimSun" w:hint="eastAsia"/>
          <w:color w:val="000000" w:themeColor="text1"/>
          <w:lang w:eastAsia="zh-CN"/>
        </w:rPr>
        <w:t>“因为你们说我是靠着别西卜赶鬼。我若靠着别西卜赶鬼，你们的子弟赶鬼又靠着谁呢？”</w:t>
      </w:r>
      <w:r w:rsidRPr="00BC1C3D">
        <w:rPr>
          <w:rFonts w:ascii="KaiTi" w:eastAsia="KaiTi" w:hAnsi="KaiTi" w:hint="eastAsia"/>
          <w:color w:val="000000" w:themeColor="text1"/>
          <w:lang w:eastAsia="zh-CN"/>
        </w:rPr>
        <w:t>[使徒行传19:13-16]：那时，有几个游行各处、念咒赶鬼的犹太人，向那被恶鬼附的人擅自称主耶稣的名，说：「我奉保罗所传的耶稣敕令你们出来！」做这事的，有犹太祭司长士基瓦的七个儿子。恶鬼回答他们说：「耶稣我认识，保罗我也知道。你们却是谁呢？」恶鬼所附的人就跳在他们身上，胜了其中二人，制伏他们，叫他们赤着身子受了伤，从那房子里逃出去了。</w:t>
      </w:r>
      <w:r w:rsidRPr="00BC1C3D">
        <w:rPr>
          <w:rFonts w:ascii="SimSun" w:eastAsia="SimSun" w:hAnsi="SimSun" w:hint="eastAsia"/>
          <w:color w:val="000000" w:themeColor="text1"/>
          <w:lang w:eastAsia="zh-CN"/>
        </w:rPr>
        <w:t>这里的例子说明当时犹太人是赶鬼的，他们“称主耶稣的名”来赶鬼，但是都不成功。耶稣这里赶鬼成功了，把哑巴鬼彻底赶走了。旧约圣经预告弥撒亚到来的时候会医病赶鬼，这里已经鲜明耶稣正是预言中的弥赛亚，但宗教领袖不相信。</w:t>
      </w:r>
    </w:p>
    <w:p w14:paraId="1373ACDF" w14:textId="5E2CE16D" w:rsidR="0046414E" w:rsidRPr="00BC1C3D" w:rsidRDefault="0046414E" w:rsidP="0055217A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BC1C3D">
        <w:rPr>
          <w:rFonts w:ascii="SimSun" w:eastAsia="SimSun" w:hAnsi="SimSun" w:hint="eastAsia"/>
          <w:b/>
          <w:bCs/>
          <w:color w:val="000000" w:themeColor="text1"/>
          <w:lang w:eastAsia="zh-CN"/>
        </w:rPr>
        <w:t>20节</w:t>
      </w:r>
      <w:r w:rsidR="00FB279F">
        <w:rPr>
          <w:rFonts w:ascii="SimSun" w:eastAsia="SimSun" w:hAnsi="SimSun" w:hint="eastAsia"/>
          <w:b/>
          <w:bCs/>
          <w:color w:val="000000" w:themeColor="text1"/>
          <w:lang w:eastAsia="zh-CN"/>
        </w:rPr>
        <w:t>，</w:t>
      </w:r>
      <w:r w:rsidRPr="00BC1C3D">
        <w:rPr>
          <w:rFonts w:ascii="SimSun" w:eastAsia="SimSun" w:hAnsi="SimSun" w:hint="eastAsia"/>
          <w:color w:val="000000" w:themeColor="text1"/>
          <w:lang w:eastAsia="zh-CN"/>
        </w:rPr>
        <w:t>“我若靠着神的能力赶鬼，这就是神的国临到你们了。”“神的能力”原意是“神的手指”。这里呼应了前文耶稣教导众人祷告时所说的，“愿你的国降临；愿你的旨意行在地上，如同行在天上”。</w:t>
      </w:r>
      <w:r w:rsidRPr="00BC1C3D">
        <w:rPr>
          <w:rFonts w:ascii="KaiTi" w:eastAsia="KaiTi" w:hAnsi="KaiTi" w:hint="eastAsia"/>
          <w:color w:val="000000" w:themeColor="text1"/>
          <w:lang w:eastAsia="zh-CN"/>
        </w:rPr>
        <w:t>[出埃及记8:16-19]：耶和华吩咐摩西说：「你对亚伦说：『伸出你的杖击打地上的尘土，使尘土在埃及遍地变作虱子。』」他们就这样行。亚伦伸杖击打地上的尘土，就在人身上和牲畜身上有了虱子；埃及遍地的尘土</w:t>
      </w:r>
      <w:r w:rsidRPr="00BC1C3D">
        <w:rPr>
          <w:rFonts w:ascii="KaiTi" w:eastAsia="KaiTi" w:hAnsi="KaiTi" w:hint="eastAsia"/>
          <w:color w:val="000000" w:themeColor="text1"/>
          <w:lang w:eastAsia="zh-CN"/>
        </w:rPr>
        <w:lastRenderedPageBreak/>
        <w:t>都变成虱子了。行法术的也用邪术要生出虱子来，却是不能。于是在人身上和牲畜身上都有了虱子。行法术的就对法老说：「这是神的手段。」法老心里刚硬，不肯听摩西、亚伦，正如耶和华所说的。</w:t>
      </w:r>
      <w:r w:rsidRPr="00BC1C3D">
        <w:rPr>
          <w:rFonts w:ascii="SimSun" w:eastAsia="SimSun" w:hAnsi="SimSun" w:hint="eastAsia"/>
          <w:color w:val="000000" w:themeColor="text1"/>
          <w:lang w:eastAsia="zh-CN"/>
        </w:rPr>
        <w:t>这段经文说神的能力经摩西彰显在埃及，注意这里是“神的手段”，英文原文也是“神的手指”。律法十条诫命也是“神的十个手指”写的。</w:t>
      </w:r>
    </w:p>
    <w:p w14:paraId="57BBACC5" w14:textId="7B1F75AA" w:rsidR="0046414E" w:rsidRPr="00BC1C3D" w:rsidRDefault="0046414E" w:rsidP="0055217A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BC1C3D">
        <w:rPr>
          <w:rFonts w:ascii="SimSun" w:eastAsia="SimSun" w:hAnsi="SimSun" w:hint="eastAsia"/>
          <w:b/>
          <w:bCs/>
          <w:color w:val="000000" w:themeColor="text1"/>
          <w:lang w:eastAsia="zh-CN"/>
        </w:rPr>
        <w:t>21-22节</w:t>
      </w:r>
      <w:r w:rsidR="00FB279F">
        <w:rPr>
          <w:rFonts w:ascii="SimSun" w:eastAsia="SimSun" w:hAnsi="SimSun" w:hint="eastAsia"/>
          <w:b/>
          <w:bCs/>
          <w:color w:val="000000" w:themeColor="text1"/>
          <w:lang w:eastAsia="zh-CN"/>
        </w:rPr>
        <w:t>，</w:t>
      </w:r>
      <w:r w:rsidRPr="00BC1C3D">
        <w:rPr>
          <w:rFonts w:ascii="SimSun" w:eastAsia="SimSun" w:hAnsi="SimSun" w:hint="eastAsia"/>
          <w:color w:val="000000" w:themeColor="text1"/>
          <w:lang w:eastAsia="zh-CN"/>
        </w:rPr>
        <w:t>耶稣解释神的国降临是怎么回事。“壮士披挂整齐”，这个壮士指的是魔鬼。“但有一个比他更壮的来”，这是指耶稣自己。耶稣“胜过他，就夺去他所倚靠的盔甲兵器，又分了他的赃。”这是耶稣讲属灵战胜魔鬼，两者是敌对的关系。暗示每个人都要选自己站哪一边。</w:t>
      </w:r>
    </w:p>
    <w:p w14:paraId="55DFDF87" w14:textId="1B575BE0" w:rsidR="0046414E" w:rsidRPr="00BC1C3D" w:rsidRDefault="0046414E" w:rsidP="0055217A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BC1C3D">
        <w:rPr>
          <w:rFonts w:ascii="SimSun" w:eastAsia="SimSun" w:hAnsi="SimSun" w:hint="eastAsia"/>
          <w:b/>
          <w:bCs/>
          <w:color w:val="000000" w:themeColor="text1"/>
          <w:lang w:eastAsia="zh-CN"/>
        </w:rPr>
        <w:t>23节</w:t>
      </w:r>
      <w:r w:rsidR="00FB279F">
        <w:rPr>
          <w:rFonts w:ascii="SimSun" w:eastAsia="SimSun" w:hAnsi="SimSun" w:hint="eastAsia"/>
          <w:b/>
          <w:bCs/>
          <w:color w:val="000000" w:themeColor="text1"/>
          <w:lang w:eastAsia="zh-CN"/>
        </w:rPr>
        <w:t>，</w:t>
      </w:r>
      <w:r w:rsidRPr="00BC1C3D">
        <w:rPr>
          <w:rFonts w:ascii="SimSun" w:eastAsia="SimSun" w:hAnsi="SimSun" w:hint="eastAsia"/>
          <w:color w:val="000000" w:themeColor="text1"/>
          <w:lang w:eastAsia="zh-CN"/>
        </w:rPr>
        <w:t>不信耶稣、不站在耶稣这边的，就是敌对的，没有中立。今天的人喜欢中立，喜欢做好人，这很危险。看到耶稣赶鬼只有一小部分人相信耶稣，大部分人怀疑。耶稣说这句话是让那些不信的人做决定，让他们选择站在哪一边。</w:t>
      </w:r>
    </w:p>
    <w:p w14:paraId="088F0F58" w14:textId="1BBD2A27" w:rsidR="0046414E" w:rsidRPr="00BC1C3D" w:rsidRDefault="0046414E" w:rsidP="0055217A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BC1C3D">
        <w:rPr>
          <w:rFonts w:ascii="SimSun" w:eastAsia="SimSun" w:hAnsi="SimSun" w:hint="eastAsia"/>
          <w:b/>
          <w:bCs/>
          <w:color w:val="000000" w:themeColor="text1"/>
          <w:lang w:eastAsia="zh-CN"/>
        </w:rPr>
        <w:t>24-26节</w:t>
      </w:r>
      <w:r w:rsidR="00FB279F">
        <w:rPr>
          <w:rFonts w:ascii="SimSun" w:eastAsia="SimSun" w:hAnsi="SimSun" w:hint="eastAsia"/>
          <w:b/>
          <w:bCs/>
          <w:color w:val="000000" w:themeColor="text1"/>
          <w:lang w:eastAsia="zh-CN"/>
        </w:rPr>
        <w:t>，</w:t>
      </w:r>
      <w:r w:rsidRPr="00BC1C3D">
        <w:rPr>
          <w:rFonts w:ascii="SimSun" w:eastAsia="SimSun" w:hAnsi="SimSun" w:hint="eastAsia"/>
          <w:color w:val="000000" w:themeColor="text1"/>
          <w:lang w:eastAsia="zh-CN"/>
        </w:rPr>
        <w:t>耶稣警告了不信的危险。因为鬼被赶出去后，如果不接受圣灵任凭放空的话，会有更邪恶的鬼进入。如果拒绝耶稣，“那人末后的景况比先前更不好了。”因为人不可能走中立，如果没有圣灵内驻，就会被邪灵内驻。</w:t>
      </w:r>
      <w:r w:rsidRPr="00BC1C3D">
        <w:rPr>
          <w:rFonts w:ascii="KaiTi" w:eastAsia="KaiTi" w:hAnsi="KaiTi" w:hint="eastAsia"/>
          <w:color w:val="000000" w:themeColor="text1"/>
          <w:lang w:eastAsia="zh-CN"/>
        </w:rPr>
        <w:t>[约翰一书4:4]：小子们哪，你们是属神的，并且胜了他们；因为那在你们里面的，比那在世界上的更大。</w:t>
      </w:r>
      <w:r w:rsidRPr="00BC1C3D">
        <w:rPr>
          <w:rFonts w:ascii="SimSun" w:eastAsia="SimSun" w:hAnsi="SimSun" w:hint="eastAsia"/>
          <w:color w:val="000000" w:themeColor="text1"/>
          <w:lang w:eastAsia="zh-CN"/>
        </w:rPr>
        <w:t>这节经文告诉我们，我们被圣灵内驻被耶稣重生的人，不会被邪灵内驻，但魔鬼会搅扰我们。</w:t>
      </w:r>
    </w:p>
    <w:p w14:paraId="734C5984" w14:textId="660C8104" w:rsidR="0046414E" w:rsidRPr="00BC1C3D" w:rsidRDefault="0046414E" w:rsidP="0055217A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BC1C3D">
        <w:rPr>
          <w:rFonts w:ascii="SimSun" w:eastAsia="SimSun" w:hAnsi="SimSun" w:hint="eastAsia"/>
          <w:b/>
          <w:bCs/>
          <w:color w:val="000000" w:themeColor="text1"/>
          <w:lang w:eastAsia="zh-CN"/>
        </w:rPr>
        <w:t>四</w:t>
      </w:r>
      <w:r w:rsidR="0055217A">
        <w:rPr>
          <w:rFonts w:ascii="SimSun" w:eastAsia="SimSun" w:hAnsi="SimSun" w:hint="eastAsia"/>
          <w:b/>
          <w:bCs/>
          <w:color w:val="000000" w:themeColor="text1"/>
          <w:lang w:eastAsia="zh-CN"/>
        </w:rPr>
        <w:t>．</w:t>
      </w:r>
      <w:r w:rsidRPr="00BC1C3D">
        <w:rPr>
          <w:rFonts w:ascii="SimSun" w:eastAsia="SimSun" w:hAnsi="SimSun" w:hint="eastAsia"/>
          <w:b/>
          <w:bCs/>
          <w:color w:val="000000" w:themeColor="text1"/>
          <w:lang w:eastAsia="zh-CN"/>
        </w:rPr>
        <w:t>[路</w:t>
      </w:r>
      <w:r w:rsidRPr="00BC1C3D">
        <w:rPr>
          <w:rFonts w:ascii="SimSun" w:eastAsia="SimSun" w:hAnsi="SimSun"/>
          <w:b/>
          <w:bCs/>
          <w:color w:val="000000" w:themeColor="text1"/>
          <w:lang w:eastAsia="zh-CN"/>
        </w:rPr>
        <w:t>1</w:t>
      </w:r>
      <w:r w:rsidRPr="00BC1C3D">
        <w:rPr>
          <w:rFonts w:ascii="SimSun" w:eastAsia="SimSun" w:hAnsi="SimSun" w:hint="eastAsia"/>
          <w:b/>
          <w:bCs/>
          <w:color w:val="000000" w:themeColor="text1"/>
          <w:lang w:eastAsia="zh-CN"/>
        </w:rPr>
        <w:t>1:16,29]约拿的神迹揭露了那些寻求神迹之人的动机</w:t>
      </w:r>
    </w:p>
    <w:p w14:paraId="5312FFC8" w14:textId="7C8139CC" w:rsidR="0046414E" w:rsidRPr="00BC1C3D" w:rsidRDefault="0046414E" w:rsidP="0055217A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BC1C3D">
        <w:rPr>
          <w:rFonts w:ascii="SimSun" w:eastAsia="SimSun" w:hAnsi="SimSun" w:hint="eastAsia"/>
          <w:b/>
          <w:bCs/>
          <w:color w:val="000000" w:themeColor="text1"/>
          <w:lang w:eastAsia="zh-CN"/>
        </w:rPr>
        <w:t>16节</w:t>
      </w:r>
      <w:r w:rsidR="0055217A">
        <w:rPr>
          <w:rFonts w:ascii="SimSun" w:eastAsia="SimSun" w:hAnsi="SimSun" w:hint="eastAsia"/>
          <w:b/>
          <w:bCs/>
          <w:color w:val="000000" w:themeColor="text1"/>
          <w:lang w:eastAsia="zh-CN"/>
        </w:rPr>
        <w:t>，</w:t>
      </w:r>
      <w:r w:rsidRPr="00BC1C3D">
        <w:rPr>
          <w:rFonts w:ascii="SimSun" w:eastAsia="SimSun" w:hAnsi="SimSun" w:hint="eastAsia"/>
          <w:color w:val="000000" w:themeColor="text1"/>
          <w:lang w:eastAsia="zh-CN"/>
        </w:rPr>
        <w:t>前文耶稣刚刚赶走哑巴鬼，这已经是神迹，但还有人不相信。他们还要求看更大的神迹。“试探”说明他们不信耶稣。今天教会里有人还是这样。</w:t>
      </w:r>
    </w:p>
    <w:p w14:paraId="1AEB8BFA" w14:textId="2B0B8027" w:rsidR="0046414E" w:rsidRPr="00BC1C3D" w:rsidRDefault="0046414E" w:rsidP="0055217A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BC1C3D">
        <w:rPr>
          <w:rFonts w:ascii="SimSun" w:eastAsia="SimSun" w:hAnsi="SimSun" w:hint="eastAsia"/>
          <w:b/>
          <w:bCs/>
          <w:color w:val="000000" w:themeColor="text1"/>
          <w:lang w:eastAsia="zh-CN"/>
        </w:rPr>
        <w:t>29节</w:t>
      </w:r>
      <w:r w:rsidR="0055217A">
        <w:rPr>
          <w:rFonts w:ascii="SimSun" w:eastAsia="SimSun" w:hAnsi="SimSun" w:hint="eastAsia"/>
          <w:b/>
          <w:bCs/>
          <w:color w:val="000000" w:themeColor="text1"/>
          <w:lang w:eastAsia="zh-CN"/>
        </w:rPr>
        <w:t>，</w:t>
      </w:r>
      <w:r w:rsidRPr="00BC1C3D">
        <w:rPr>
          <w:rFonts w:ascii="SimSun" w:eastAsia="SimSun" w:hAnsi="SimSun" w:hint="eastAsia"/>
          <w:color w:val="000000" w:themeColor="text1"/>
          <w:lang w:eastAsia="zh-CN"/>
        </w:rPr>
        <w:t>看到众人聚集，耶稣开讲,回答那些求看神迹的人。耶稣先说明“这世代是一个邪恶的世代”，这个世代的人只关心神迹这种表象上的东西。“除了约拿的神迹以外，再没有神迹给他们看。”约拿的神迹有四个意思：一是把人心显露出来；二是神的道神的话最重要；三是基督将成为那个时代和每个世代的神迹；四是警戒我们要对神的话有正确的态度和回应。也就是后面的四个议题。</w:t>
      </w:r>
    </w:p>
    <w:p w14:paraId="5965B402" w14:textId="77777777" w:rsidR="0046414E" w:rsidRPr="00BC1C3D" w:rsidRDefault="0046414E" w:rsidP="0055217A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BC1C3D">
        <w:rPr>
          <w:rFonts w:ascii="SimSun" w:eastAsia="SimSun" w:hAnsi="SimSun" w:hint="eastAsia"/>
          <w:color w:val="000000" w:themeColor="text1"/>
          <w:lang w:eastAsia="zh-CN"/>
        </w:rPr>
        <w:lastRenderedPageBreak/>
        <w:t>首先是显露人心。这些求神迹的人显示出他们内心拒绝相信耶稣赶鬼，认为赶鬼是小事情，他们也会赶鬼。所以他们要看更大的神迹。今天也有很多假先知，声称奉耶稣的名做事。</w:t>
      </w:r>
      <w:r w:rsidRPr="00BC1C3D">
        <w:rPr>
          <w:rFonts w:ascii="KaiTi" w:eastAsia="KaiTi" w:hAnsi="KaiTi" w:hint="eastAsia"/>
          <w:color w:val="000000" w:themeColor="text1"/>
          <w:lang w:eastAsia="zh-CN"/>
        </w:rPr>
        <w:t>[路加福音16：19-31]讲了拉撒路和财主的故事，财主死了到阴间，拉撒路死了到亚伯拉罕的怀里。财主很痛苦，要亚伯拉罕差遣拉撒路复活，到他的家乡告诉他的兄弟们。亚伯拉罕说：『若不听从摩西和先知的话，就是有一个从死里复活的，他们也是不听劝。』</w:t>
      </w:r>
      <w:r w:rsidRPr="00BC1C3D">
        <w:rPr>
          <w:rFonts w:ascii="SimSun" w:eastAsia="SimSun" w:hAnsi="SimSun" w:hint="eastAsia"/>
          <w:color w:val="000000" w:themeColor="text1"/>
          <w:lang w:eastAsia="zh-CN"/>
        </w:rPr>
        <w:t>耶稣这里是想说，如果不听从摩西和先知的话，再大的神迹他们也会视而不见，神迹不能救你。耶稣曾经说过自己是生命的粮，他的死、埋葬和复活就是最大的神迹。但现在还是有人不信。</w:t>
      </w:r>
    </w:p>
    <w:p w14:paraId="2DB7A7CA" w14:textId="352E00B7" w:rsidR="0046414E" w:rsidRPr="00BC1C3D" w:rsidRDefault="0046414E" w:rsidP="0055217A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BC1C3D">
        <w:rPr>
          <w:rFonts w:ascii="SimSun" w:eastAsia="SimSun" w:hAnsi="SimSun" w:hint="eastAsia"/>
          <w:b/>
          <w:bCs/>
          <w:color w:val="000000" w:themeColor="text1"/>
          <w:lang w:eastAsia="zh-CN"/>
        </w:rPr>
        <w:t>五</w:t>
      </w:r>
      <w:r w:rsidR="0055217A">
        <w:rPr>
          <w:rFonts w:ascii="SimSun" w:eastAsia="SimSun" w:hAnsi="SimSun" w:hint="eastAsia"/>
          <w:b/>
          <w:bCs/>
          <w:color w:val="000000" w:themeColor="text1"/>
          <w:lang w:eastAsia="zh-CN"/>
        </w:rPr>
        <w:t>．</w:t>
      </w:r>
      <w:r w:rsidRPr="00BC1C3D">
        <w:rPr>
          <w:rFonts w:ascii="SimSun" w:eastAsia="SimSun" w:hAnsi="SimSun" w:hint="eastAsia"/>
          <w:b/>
          <w:bCs/>
          <w:color w:val="000000" w:themeColor="text1"/>
          <w:lang w:eastAsia="zh-CN"/>
        </w:rPr>
        <w:t>[路</w:t>
      </w:r>
      <w:r w:rsidRPr="00BC1C3D">
        <w:rPr>
          <w:rFonts w:ascii="SimSun" w:eastAsia="SimSun" w:hAnsi="SimSun"/>
          <w:b/>
          <w:bCs/>
          <w:color w:val="000000" w:themeColor="text1"/>
          <w:lang w:eastAsia="zh-CN"/>
        </w:rPr>
        <w:t>1</w:t>
      </w:r>
      <w:r w:rsidRPr="00BC1C3D">
        <w:rPr>
          <w:rFonts w:ascii="SimSun" w:eastAsia="SimSun" w:hAnsi="SimSun" w:hint="eastAsia"/>
          <w:b/>
          <w:bCs/>
          <w:color w:val="000000" w:themeColor="text1"/>
          <w:lang w:eastAsia="zh-CN"/>
        </w:rPr>
        <w:t>1:27-28,31-32]约拿的神迹强调了神之道的重要性</w:t>
      </w:r>
    </w:p>
    <w:p w14:paraId="79ACBBE8" w14:textId="77777777" w:rsidR="0046414E" w:rsidRPr="00BC1C3D" w:rsidRDefault="0046414E" w:rsidP="0055217A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BC1C3D">
        <w:rPr>
          <w:rFonts w:ascii="SimSun" w:eastAsia="SimSun" w:hAnsi="SimSun" w:hint="eastAsia"/>
          <w:color w:val="000000" w:themeColor="text1"/>
          <w:lang w:eastAsia="zh-CN"/>
        </w:rPr>
        <w:t>这两节经文非常重要，强调血缘关系固然重要，但是还有更重要的属灵的关系。血缘的关系是暂时的，属灵的关系才是永恒的。同样的意思参见</w:t>
      </w:r>
      <w:r w:rsidRPr="00BC1C3D">
        <w:rPr>
          <w:rFonts w:ascii="KaiTi" w:eastAsia="KaiTi" w:hAnsi="KaiTi" w:hint="eastAsia"/>
          <w:color w:val="000000" w:themeColor="text1"/>
          <w:lang w:eastAsia="zh-CN"/>
        </w:rPr>
        <w:t>[路加福音8:19-21]：“耶稣的母亲和他弟兄来了，因为人多，不得到他跟前。有人告诉他说：「你母亲和你弟兄站在外边，要见你。」耶稣回答说：「听了神之道而遵行的人就是我的母亲，我的弟兄了。」”</w:t>
      </w:r>
    </w:p>
    <w:p w14:paraId="72B1B714" w14:textId="75E9BE35" w:rsidR="0046414E" w:rsidRPr="00BC1C3D" w:rsidRDefault="0046414E" w:rsidP="00FB279F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BC1C3D">
        <w:rPr>
          <w:rFonts w:ascii="SimSun" w:eastAsia="SimSun" w:hAnsi="SimSun" w:hint="eastAsia"/>
          <w:b/>
          <w:bCs/>
          <w:color w:val="000000" w:themeColor="text1"/>
          <w:lang w:eastAsia="zh-CN"/>
        </w:rPr>
        <w:t>27节</w:t>
      </w:r>
      <w:r w:rsidR="00FB279F">
        <w:rPr>
          <w:rFonts w:ascii="SimSun" w:eastAsia="SimSun" w:hAnsi="SimSun" w:hint="eastAsia"/>
          <w:b/>
          <w:bCs/>
          <w:color w:val="000000" w:themeColor="text1"/>
          <w:lang w:eastAsia="zh-CN"/>
        </w:rPr>
        <w:t>，</w:t>
      </w:r>
      <w:r w:rsidRPr="00BC1C3D">
        <w:rPr>
          <w:rFonts w:ascii="SimSun" w:eastAsia="SimSun" w:hAnsi="SimSun" w:hint="eastAsia"/>
          <w:color w:val="000000" w:themeColor="text1"/>
          <w:lang w:eastAsia="zh-CN"/>
        </w:rPr>
        <w:t>“一个女人大声说”，“怀你胎的和乳养你的有福了”，指的耶稣的母亲玛利亚。</w:t>
      </w:r>
    </w:p>
    <w:p w14:paraId="26C96796" w14:textId="72273976" w:rsidR="0046414E" w:rsidRPr="00BC1C3D" w:rsidRDefault="0046414E" w:rsidP="00FB279F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BC1C3D">
        <w:rPr>
          <w:rFonts w:ascii="SimSun" w:eastAsia="SimSun" w:hAnsi="SimSun" w:hint="eastAsia"/>
          <w:b/>
          <w:bCs/>
          <w:color w:val="000000" w:themeColor="text1"/>
          <w:lang w:eastAsia="zh-CN"/>
        </w:rPr>
        <w:t>28节</w:t>
      </w:r>
      <w:r w:rsidR="00FB279F">
        <w:rPr>
          <w:rFonts w:ascii="SimSun" w:eastAsia="SimSun" w:hAnsi="SimSun" w:hint="eastAsia"/>
          <w:b/>
          <w:bCs/>
          <w:color w:val="000000" w:themeColor="text1"/>
          <w:lang w:eastAsia="zh-CN"/>
        </w:rPr>
        <w:t>，</w:t>
      </w:r>
      <w:r w:rsidRPr="00BC1C3D">
        <w:rPr>
          <w:rFonts w:ascii="SimSun" w:eastAsia="SimSun" w:hAnsi="SimSun" w:hint="eastAsia"/>
          <w:color w:val="000000" w:themeColor="text1"/>
          <w:lang w:eastAsia="zh-CN"/>
        </w:rPr>
        <w:t>耶稣说“是的”，承认玛利亚有福没有错，但他没有停在这里，而是进一步说“却还不如听神之道而遵守的人有福”，听神的话、行神的义的人更有福。这节经文和后文约拿的神迹联系起来，是在强调神的道。耶稣这里把人对表象的神迹的关注转移到遵守神的话神的道。</w:t>
      </w:r>
    </w:p>
    <w:p w14:paraId="1797BFEF" w14:textId="77777777" w:rsidR="0046414E" w:rsidRPr="00BC1C3D" w:rsidRDefault="0046414E" w:rsidP="00FB279F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BC1C3D">
        <w:rPr>
          <w:rFonts w:ascii="SimSun" w:eastAsia="SimSun" w:hAnsi="SimSun" w:hint="eastAsia"/>
          <w:b/>
          <w:bCs/>
          <w:color w:val="000000" w:themeColor="text1"/>
          <w:lang w:eastAsia="zh-CN"/>
        </w:rPr>
        <w:t>31-32节：</w:t>
      </w:r>
      <w:r w:rsidRPr="00BC1C3D">
        <w:rPr>
          <w:rFonts w:ascii="SimSun" w:eastAsia="SimSun" w:hAnsi="SimSun" w:hint="eastAsia"/>
          <w:color w:val="000000" w:themeColor="text1"/>
          <w:lang w:eastAsia="zh-CN"/>
        </w:rPr>
        <w:t>南方女王从地极而来听所罗门的智慧话，在那个时代她需要走来的，非常辛苦都要来听所罗门的话，可见她非常渴慕这些智慧话。所罗门的智慧话就是神的话，即《箴言书》。所以南方女王能“定这世代的罪”。尼尼微人“要起来定这世代的罪”，因为他们“听了约拿所传的就悔改了”。尼尼微人一听见约拿所传的那么简单的信息，这是神的话，于是从上而下立即就悔改。耶稣用南方女王和约拿的例子强调神的道非常重要。现在耶稣在这里，他说过自己是从天上来的，是生命的</w:t>
      </w:r>
      <w:r w:rsidRPr="00BC1C3D">
        <w:rPr>
          <w:rFonts w:ascii="SimSun" w:eastAsia="SimSun" w:hAnsi="SimSun" w:hint="eastAsia"/>
          <w:color w:val="000000" w:themeColor="text1"/>
          <w:lang w:eastAsia="zh-CN"/>
        </w:rPr>
        <w:lastRenderedPageBreak/>
        <w:t>粮，他比所罗门王和约拿更大，他的话就是神的话，难道不更应该听他的话吗？耶稣这里是在警告那些不信的人。</w:t>
      </w:r>
    </w:p>
    <w:p w14:paraId="33AAF084" w14:textId="5711511B" w:rsidR="0046414E" w:rsidRPr="00BC1C3D" w:rsidRDefault="0046414E" w:rsidP="00FB279F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BC1C3D">
        <w:rPr>
          <w:rFonts w:ascii="SimSun" w:eastAsia="SimSun" w:hAnsi="SimSun" w:hint="eastAsia"/>
          <w:b/>
          <w:bCs/>
          <w:color w:val="000000" w:themeColor="text1"/>
          <w:lang w:eastAsia="zh-CN"/>
        </w:rPr>
        <w:t>六</w:t>
      </w:r>
      <w:r w:rsidR="00FB279F">
        <w:rPr>
          <w:rFonts w:ascii="SimSun" w:eastAsia="SimSun" w:hAnsi="SimSun" w:hint="eastAsia"/>
          <w:b/>
          <w:bCs/>
          <w:color w:val="000000" w:themeColor="text1"/>
          <w:lang w:eastAsia="zh-CN"/>
        </w:rPr>
        <w:t>．</w:t>
      </w:r>
      <w:r w:rsidRPr="00BC1C3D">
        <w:rPr>
          <w:rFonts w:ascii="SimSun" w:eastAsia="SimSun" w:hAnsi="SimSun" w:hint="eastAsia"/>
          <w:b/>
          <w:bCs/>
          <w:color w:val="000000" w:themeColor="text1"/>
          <w:lang w:eastAsia="zh-CN"/>
        </w:rPr>
        <w:t>[路</w:t>
      </w:r>
      <w:r w:rsidRPr="00BC1C3D">
        <w:rPr>
          <w:rFonts w:ascii="SimSun" w:eastAsia="SimSun" w:hAnsi="SimSun"/>
          <w:b/>
          <w:bCs/>
          <w:color w:val="000000" w:themeColor="text1"/>
          <w:lang w:eastAsia="zh-CN"/>
        </w:rPr>
        <w:t>1</w:t>
      </w:r>
      <w:r w:rsidRPr="00BC1C3D">
        <w:rPr>
          <w:rFonts w:ascii="SimSun" w:eastAsia="SimSun" w:hAnsi="SimSun" w:hint="eastAsia"/>
          <w:b/>
          <w:bCs/>
          <w:color w:val="000000" w:themeColor="text1"/>
          <w:lang w:eastAsia="zh-CN"/>
        </w:rPr>
        <w:t>1:30]约拿的神迹解释了基督将如何成为那个世代和每个世代的神迹</w:t>
      </w:r>
    </w:p>
    <w:p w14:paraId="3FD9D6BD" w14:textId="0772D30F" w:rsidR="0046414E" w:rsidRPr="00BC1C3D" w:rsidRDefault="0046414E" w:rsidP="00FB279F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BC1C3D">
        <w:rPr>
          <w:rFonts w:ascii="SimSun" w:eastAsia="SimSun" w:hAnsi="SimSun" w:hint="eastAsia"/>
          <w:b/>
          <w:bCs/>
          <w:color w:val="000000" w:themeColor="text1"/>
          <w:lang w:eastAsia="zh-CN"/>
        </w:rPr>
        <w:t>30节</w:t>
      </w:r>
      <w:r w:rsidR="00FB279F">
        <w:rPr>
          <w:rFonts w:ascii="SimSun" w:eastAsia="SimSun" w:hAnsi="SimSun" w:hint="eastAsia"/>
          <w:b/>
          <w:bCs/>
          <w:color w:val="000000" w:themeColor="text1"/>
          <w:lang w:eastAsia="zh-CN"/>
        </w:rPr>
        <w:t>，</w:t>
      </w:r>
      <w:r w:rsidRPr="00BC1C3D">
        <w:rPr>
          <w:rFonts w:ascii="SimSun" w:eastAsia="SimSun" w:hAnsi="SimSun" w:hint="eastAsia"/>
          <w:color w:val="000000" w:themeColor="text1"/>
          <w:lang w:eastAsia="zh-CN"/>
        </w:rPr>
        <w:t>约拿的神迹有两个点：一个是约拿去传达的讯息非常简单——“悔改，不然神要灭掉你们”，第二个是约拿在鱼腹中三天三夜没有死。尽管圣经中没有提，但我们可以想象神让鱼把约拿送到幼发拉底河，吐在尼尼微城，他没有死，从鱼腹中出来只传递这么一个简单的信息，而尼尼微人就相信并都悔改了。</w:t>
      </w:r>
      <w:r w:rsidRPr="00BC1C3D">
        <w:rPr>
          <w:rFonts w:ascii="KaiTi" w:eastAsia="KaiTi" w:hAnsi="KaiTi" w:hint="eastAsia"/>
          <w:color w:val="000000" w:themeColor="text1"/>
          <w:lang w:eastAsia="zh-CN"/>
        </w:rPr>
        <w:t xml:space="preserve"> [马太福音12:40]“约拿三日三夜在大鱼肚腹中，人子也要这样三日三夜在地里头。”</w:t>
      </w:r>
      <w:r w:rsidRPr="00BC1C3D">
        <w:rPr>
          <w:rFonts w:ascii="SimSun" w:eastAsia="SimSun" w:hAnsi="SimSun" w:hint="eastAsia"/>
          <w:color w:val="000000" w:themeColor="text1"/>
          <w:lang w:eastAsia="zh-CN"/>
        </w:rPr>
        <w:t>约拿的经历与耶稣在死后三天复活形成对照。约拿是一个大的神迹，而耶稣的死、埋葬、复活，这个神迹比约拿的神迹更大。约拿成了尼尼微人的神迹，他的神迹解释了耶稣何以成为那个世代和每个世代的神迹。</w:t>
      </w:r>
    </w:p>
    <w:p w14:paraId="230FE1E2" w14:textId="3C8B693B" w:rsidR="0046414E" w:rsidRPr="00BC1C3D" w:rsidRDefault="0046414E" w:rsidP="00FB279F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BC1C3D">
        <w:rPr>
          <w:rFonts w:ascii="SimSun" w:eastAsia="SimSun" w:hAnsi="SimSun" w:hint="eastAsia"/>
          <w:b/>
          <w:bCs/>
          <w:color w:val="000000" w:themeColor="text1"/>
          <w:lang w:eastAsia="zh-CN"/>
        </w:rPr>
        <w:t>七</w:t>
      </w:r>
      <w:r w:rsidR="00FB279F">
        <w:rPr>
          <w:rFonts w:ascii="SimSun" w:eastAsia="SimSun" w:hAnsi="SimSun" w:hint="eastAsia"/>
          <w:b/>
          <w:bCs/>
          <w:color w:val="000000" w:themeColor="text1"/>
          <w:lang w:eastAsia="zh-CN"/>
        </w:rPr>
        <w:t>．</w:t>
      </w:r>
      <w:r w:rsidRPr="00BC1C3D">
        <w:rPr>
          <w:rFonts w:ascii="SimSun" w:eastAsia="SimSun" w:hAnsi="SimSun" w:hint="eastAsia"/>
          <w:b/>
          <w:bCs/>
          <w:color w:val="000000" w:themeColor="text1"/>
          <w:lang w:eastAsia="zh-CN"/>
        </w:rPr>
        <w:t>[路</w:t>
      </w:r>
      <w:r w:rsidRPr="00BC1C3D">
        <w:rPr>
          <w:rFonts w:ascii="SimSun" w:eastAsia="SimSun" w:hAnsi="SimSun"/>
          <w:b/>
          <w:bCs/>
          <w:color w:val="000000" w:themeColor="text1"/>
          <w:lang w:eastAsia="zh-CN"/>
        </w:rPr>
        <w:t>1</w:t>
      </w:r>
      <w:r w:rsidRPr="00BC1C3D">
        <w:rPr>
          <w:rFonts w:ascii="SimSun" w:eastAsia="SimSun" w:hAnsi="SimSun" w:hint="eastAsia"/>
          <w:b/>
          <w:bCs/>
          <w:color w:val="000000" w:themeColor="text1"/>
          <w:lang w:eastAsia="zh-CN"/>
        </w:rPr>
        <w:t>1:33-36]约拿的神迹警戒我们要谨慎对待我们对神的话的态度和回应</w:t>
      </w:r>
    </w:p>
    <w:p w14:paraId="3359710C" w14:textId="66965C88" w:rsidR="0046414E" w:rsidRPr="00BC1C3D" w:rsidRDefault="0046414E" w:rsidP="00FB279F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BC1C3D">
        <w:rPr>
          <w:rFonts w:ascii="SimSun" w:eastAsia="SimSun" w:hAnsi="SimSun" w:hint="eastAsia"/>
          <w:b/>
          <w:bCs/>
          <w:color w:val="000000" w:themeColor="text1"/>
          <w:lang w:eastAsia="zh-CN"/>
        </w:rPr>
        <w:t>33-36节</w:t>
      </w:r>
      <w:r w:rsidR="00FB279F">
        <w:rPr>
          <w:rFonts w:ascii="SimSun" w:eastAsia="SimSun" w:hAnsi="SimSun" w:hint="eastAsia"/>
          <w:b/>
          <w:bCs/>
          <w:color w:val="000000" w:themeColor="text1"/>
          <w:lang w:eastAsia="zh-CN"/>
        </w:rPr>
        <w:t>，</w:t>
      </w:r>
      <w:r w:rsidRPr="00BC1C3D">
        <w:rPr>
          <w:rFonts w:ascii="SimSun" w:eastAsia="SimSun" w:hAnsi="SimSun" w:hint="eastAsia"/>
          <w:color w:val="000000" w:themeColor="text1"/>
          <w:lang w:eastAsia="zh-CN"/>
        </w:rPr>
        <w:t>“没有人点灯放在地窨子里”，注意这里是“灯”，而不是光。灯需要有人点亮，不被点着就没有光，没有光也不能照亮。“你的眼睛若了亮，全身就光明；眼睛若昏花，全身就黑暗。”，“了亮”指的是健康，没有不良的动机，比喻人的心。“昏花”原意指邪恶。</w:t>
      </w:r>
    </w:p>
    <w:p w14:paraId="095299F4" w14:textId="77777777" w:rsidR="0046414E" w:rsidRPr="00BC1C3D" w:rsidRDefault="0046414E" w:rsidP="00FB279F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BC1C3D">
        <w:rPr>
          <w:rFonts w:ascii="SimSun" w:eastAsia="SimSun" w:hAnsi="SimSun" w:hint="eastAsia"/>
          <w:color w:val="000000" w:themeColor="text1"/>
          <w:lang w:eastAsia="zh-CN"/>
        </w:rPr>
        <w:t>光从哪里来？从约拿的神迹中来，也就是从神的话和耶稣基督的复活而来。耶稣当时宣告自己的死亡和复活，但是很少有人相信，如今也是如此。世人的眼睛是被黑暗、魔鬼和邪灵点着的。眼睛若被神的话被基督的话点着，就光明。所以我们要“省察”，思考我们内在是不是有光。</w:t>
      </w:r>
    </w:p>
    <w:p w14:paraId="40E8C8C8" w14:textId="3168C059" w:rsidR="0046414E" w:rsidRDefault="0046414E" w:rsidP="00FB279F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BC1C3D">
        <w:rPr>
          <w:rFonts w:ascii="SimSun" w:eastAsia="SimSun" w:hAnsi="SimSun" w:hint="eastAsia"/>
          <w:color w:val="000000" w:themeColor="text1"/>
          <w:lang w:eastAsia="zh-CN"/>
        </w:rPr>
        <w:t>回到31-32节，“当审判的时候，南方的女王要起来定这世代的罪；因为她从地极而来，要听所罗门的智慧话。”“当审判的时候，尼尼微人要起来定这世代的罪，因为尼尼微人听了约拿所传的就悔改了。”他们不是光，而是灯，他们就是被神的话点亮了。</w:t>
      </w:r>
    </w:p>
    <w:p w14:paraId="1AA7E23D" w14:textId="77777777" w:rsidR="00FB279F" w:rsidRDefault="00FB279F" w:rsidP="00FB279F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 w:hint="eastAsia"/>
          <w:color w:val="000000" w:themeColor="text1"/>
          <w:lang w:eastAsia="zh-CN"/>
        </w:rPr>
      </w:pPr>
    </w:p>
    <w:p w14:paraId="3D6B81C4" w14:textId="77777777" w:rsidR="0046414E" w:rsidRPr="000C0213" w:rsidRDefault="0046414E" w:rsidP="00FB279F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0C0213">
        <w:rPr>
          <w:rFonts w:ascii="SimSun" w:eastAsia="SimSun" w:hAnsi="SimSun" w:hint="eastAsia"/>
          <w:b/>
          <w:bCs/>
          <w:color w:val="000000" w:themeColor="text1"/>
          <w:lang w:eastAsia="zh-CN"/>
        </w:rPr>
        <w:lastRenderedPageBreak/>
        <w:t>问题与讨论：</w:t>
      </w:r>
    </w:p>
    <w:p w14:paraId="605DFF43" w14:textId="0D4A0674" w:rsidR="0046414E" w:rsidRDefault="00FB279F" w:rsidP="00FB279F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1.</w:t>
      </w:r>
      <w:r w:rsidR="0046414E">
        <w:rPr>
          <w:rFonts w:ascii="SimSun" w:eastAsia="SimSun" w:hAnsi="SimSun" w:hint="eastAsia"/>
          <w:color w:val="000000" w:themeColor="text1"/>
          <w:lang w:eastAsia="zh-CN"/>
        </w:rPr>
        <w:t>[创世纪1]讲上帝在第六天造男造女，在[创世纪2]又讲上帝创造亚当和夏娃？亚当和夏娃是上帝造的第一个男人和女人吗？上帝为什么取亚当的肋骨造女人，是为了让女人服从男人吗？</w:t>
      </w:r>
    </w:p>
    <w:p w14:paraId="11169CFC" w14:textId="77777777" w:rsidR="0046414E" w:rsidRDefault="0046414E" w:rsidP="00FB279F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第一章是概括介绍上帝的工作，第二章是具体介绍上帝是怎么造男造女的。</w:t>
      </w:r>
    </w:p>
    <w:p w14:paraId="2B913BC0" w14:textId="77777777" w:rsidR="0046414E" w:rsidRDefault="0046414E" w:rsidP="00FB279F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  <w:sectPr w:rsidR="0046414E" w:rsidSect="00EC493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SimSun" w:eastAsia="SimSun" w:hAnsi="SimSun" w:hint="eastAsia"/>
          <w:color w:val="000000" w:themeColor="text1"/>
          <w:lang w:eastAsia="zh-CN"/>
        </w:rPr>
        <w:t>上帝取亚当的肋骨造夏娃，现代科学发现肋骨处的干细胞繁殖最活跃，受伤后容易复原。更重要的是，上帝没有取亚当腿上或脚上的骨头而是取肋骨，意味着男人不能把女人踩在脚下，男女是平等的。而且肋骨是离心脏最近的地方，女人是男人心爱的。</w:t>
      </w:r>
    </w:p>
    <w:p w14:paraId="7DAE042C" w14:textId="1B94BB22" w:rsidR="0046414E" w:rsidRPr="000F0D46" w:rsidRDefault="0046414E" w:rsidP="000F0D46">
      <w:pPr>
        <w:pStyle w:val="Heading1"/>
        <w:rPr>
          <w:lang w:eastAsia="zh-CN"/>
        </w:rPr>
      </w:pPr>
      <w:bookmarkStart w:id="104" w:name="_Toc180846477"/>
      <w:bookmarkStart w:id="105" w:name="_Toc180860609"/>
      <w:r w:rsidRPr="000F0D46">
        <w:rPr>
          <w:rFonts w:hint="eastAsia"/>
          <w:lang w:eastAsia="zh-CN"/>
        </w:rPr>
        <w:lastRenderedPageBreak/>
        <w:t>基督的生平与教导（七十）：假冒为善</w:t>
      </w:r>
      <w:bookmarkEnd w:id="104"/>
      <w:bookmarkEnd w:id="105"/>
      <w:r w:rsidRPr="000F0D46">
        <w:rPr>
          <w:lang w:eastAsia="zh-CN"/>
        </w:rPr>
        <w:t xml:space="preserve"> </w:t>
      </w:r>
    </w:p>
    <w:p w14:paraId="17E2FA82" w14:textId="77777777" w:rsidR="0046414E" w:rsidRPr="00BC1C3D" w:rsidRDefault="0046414E" w:rsidP="00FB279F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BC1C3D">
        <w:rPr>
          <w:rFonts w:ascii="SimSun" w:eastAsia="SimSun" w:hAnsi="SimSun" w:hint="eastAsia"/>
          <w:color w:val="000000" w:themeColor="text1"/>
          <w:lang w:eastAsia="zh-CN"/>
        </w:rPr>
        <w:t>时间：2</w:t>
      </w:r>
      <w:r w:rsidRPr="00BC1C3D">
        <w:rPr>
          <w:rFonts w:ascii="SimSun" w:eastAsia="SimSun" w:hAnsi="SimSun"/>
          <w:color w:val="000000" w:themeColor="text1"/>
          <w:lang w:eastAsia="zh-CN"/>
        </w:rPr>
        <w:t>024</w:t>
      </w:r>
      <w:r w:rsidRPr="00BC1C3D">
        <w:rPr>
          <w:rFonts w:ascii="SimSun" w:eastAsia="SimSun" w:hAnsi="SimSun" w:hint="eastAsia"/>
          <w:color w:val="000000" w:themeColor="text1"/>
          <w:lang w:eastAsia="zh-CN"/>
        </w:rPr>
        <w:t>年6月</w:t>
      </w:r>
      <w:r>
        <w:rPr>
          <w:rFonts w:ascii="SimSun" w:eastAsia="SimSun" w:hAnsi="SimSun" w:hint="eastAsia"/>
          <w:color w:val="000000" w:themeColor="text1"/>
          <w:lang w:eastAsia="zh-CN"/>
        </w:rPr>
        <w:t>8</w:t>
      </w:r>
      <w:r w:rsidRPr="00BC1C3D">
        <w:rPr>
          <w:rFonts w:ascii="SimSun" w:eastAsia="SimSun" w:hAnsi="SimSun" w:hint="eastAsia"/>
          <w:color w:val="000000" w:themeColor="text1"/>
          <w:lang w:eastAsia="zh-CN"/>
        </w:rPr>
        <w:t>日</w:t>
      </w:r>
    </w:p>
    <w:p w14:paraId="79B0FDB4" w14:textId="77777777" w:rsidR="0046414E" w:rsidRPr="00BC1C3D" w:rsidRDefault="0046414E" w:rsidP="00FB279F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BC1C3D">
        <w:rPr>
          <w:rFonts w:ascii="SimSun" w:eastAsia="SimSun" w:hAnsi="SimSun" w:hint="eastAsia"/>
          <w:color w:val="000000" w:themeColor="text1"/>
          <w:lang w:eastAsia="zh-CN"/>
        </w:rPr>
        <w:t>相关经文：路加福音</w:t>
      </w:r>
      <w:r w:rsidRPr="00BC1C3D">
        <w:rPr>
          <w:rFonts w:ascii="SimSun" w:eastAsia="SimSun" w:hAnsi="SimSun"/>
          <w:color w:val="000000" w:themeColor="text1"/>
          <w:lang w:eastAsia="zh-CN"/>
        </w:rPr>
        <w:t>1</w:t>
      </w:r>
      <w:r w:rsidRPr="00BC1C3D">
        <w:rPr>
          <w:rFonts w:ascii="SimSun" w:eastAsia="SimSun" w:hAnsi="SimSun" w:hint="eastAsia"/>
          <w:color w:val="000000" w:themeColor="text1"/>
          <w:lang w:eastAsia="zh-CN"/>
        </w:rPr>
        <w:t>1</w:t>
      </w:r>
      <w:r w:rsidRPr="00BC1C3D">
        <w:rPr>
          <w:rFonts w:ascii="SimSun" w:eastAsia="SimSun" w:hAnsi="SimSun"/>
          <w:color w:val="000000" w:themeColor="text1"/>
          <w:lang w:eastAsia="zh-CN"/>
        </w:rPr>
        <w:t>:</w:t>
      </w:r>
      <w:r>
        <w:rPr>
          <w:rFonts w:ascii="SimSun" w:eastAsia="SimSun" w:hAnsi="SimSun" w:hint="eastAsia"/>
          <w:color w:val="000000" w:themeColor="text1"/>
          <w:lang w:eastAsia="zh-CN"/>
        </w:rPr>
        <w:t>37</w:t>
      </w:r>
      <w:r w:rsidRPr="00BC1C3D">
        <w:rPr>
          <w:rFonts w:ascii="SimSun" w:eastAsia="SimSun" w:hAnsi="SimSun"/>
          <w:color w:val="000000" w:themeColor="text1"/>
          <w:lang w:eastAsia="zh-CN"/>
        </w:rPr>
        <w:t>-</w:t>
      </w:r>
      <w:r>
        <w:rPr>
          <w:rFonts w:ascii="SimSun" w:eastAsia="SimSun" w:hAnsi="SimSun" w:hint="eastAsia"/>
          <w:color w:val="000000" w:themeColor="text1"/>
          <w:lang w:eastAsia="zh-CN"/>
        </w:rPr>
        <w:t>54</w:t>
      </w:r>
    </w:p>
    <w:p w14:paraId="1601D03D" w14:textId="77777777" w:rsidR="0046414E" w:rsidRDefault="0046414E" w:rsidP="00FB279F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我们的眼睛是灯，我们要让光——圣经，神的话——点亮我们的眼睛。法利赛人的问题在于他们的光是来自世界。假冒为善是世人普遍存在的问题，耶稣让我们看到自己的问题。</w:t>
      </w:r>
    </w:p>
    <w:p w14:paraId="5E9E72B9" w14:textId="77777777" w:rsidR="0046414E" w:rsidRDefault="0046414E" w:rsidP="00FB279F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这段经文大家都很熟悉，但普遍以为是说法利赛人的问题，很少认真自我反省。假冒为善的问题每个人都有，它会让人瞎眼，不认识神。“假冒为善”这个词在新约中出现了三十几次，原意是演员，演员可以在不同的时间扮演不同的角色，意思是说每个人都在戴面具，掩藏自己的真面孔。</w:t>
      </w:r>
    </w:p>
    <w:p w14:paraId="7FA416BE" w14:textId="77777777" w:rsidR="0046414E" w:rsidRPr="009D3F29" w:rsidRDefault="0046414E" w:rsidP="00FB279F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假冒为善在宗教上是非常严重的问题，但法利赛人还看不到。耶稣为他们痛心，用了六个“有祸了”，希望能够让他们醒悟。人看外表，但神看内心，我们要用神的话语点亮我们眼睛的灯。</w:t>
      </w:r>
    </w:p>
    <w:p w14:paraId="55097AAC" w14:textId="3CED6A47" w:rsidR="0046414E" w:rsidRPr="00BC1C3D" w:rsidRDefault="0046414E" w:rsidP="00FB279F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BC1C3D">
        <w:rPr>
          <w:rFonts w:ascii="SimSun" w:eastAsia="SimSun" w:hAnsi="SimSun" w:hint="eastAsia"/>
          <w:b/>
          <w:bCs/>
          <w:color w:val="000000" w:themeColor="text1"/>
          <w:lang w:eastAsia="zh-CN"/>
        </w:rPr>
        <w:t>一</w:t>
      </w:r>
      <w:r w:rsidR="00FB279F">
        <w:rPr>
          <w:rFonts w:ascii="SimSun" w:eastAsia="SimSun" w:hAnsi="SimSun" w:hint="eastAsia"/>
          <w:b/>
          <w:bCs/>
          <w:color w:val="000000" w:themeColor="text1"/>
          <w:lang w:eastAsia="zh-CN"/>
        </w:rPr>
        <w:t>．</w:t>
      </w:r>
      <w:r w:rsidRPr="00BC1C3D">
        <w:rPr>
          <w:rFonts w:ascii="SimSun" w:eastAsia="SimSun" w:hAnsi="SimSun" w:hint="eastAsia"/>
          <w:b/>
          <w:bCs/>
          <w:color w:val="000000" w:themeColor="text1"/>
          <w:lang w:eastAsia="zh-CN"/>
        </w:rPr>
        <w:t>[路</w:t>
      </w:r>
      <w:r w:rsidRPr="00BC1C3D">
        <w:rPr>
          <w:rFonts w:ascii="SimSun" w:eastAsia="SimSun" w:hAnsi="SimSun"/>
          <w:b/>
          <w:bCs/>
          <w:color w:val="000000" w:themeColor="text1"/>
          <w:lang w:eastAsia="zh-CN"/>
        </w:rPr>
        <w:t>1</w:t>
      </w:r>
      <w:r w:rsidRPr="00BC1C3D">
        <w:rPr>
          <w:rFonts w:ascii="SimSun" w:eastAsia="SimSun" w:hAnsi="SimSun" w:hint="eastAsia"/>
          <w:b/>
          <w:bCs/>
          <w:color w:val="000000" w:themeColor="text1"/>
          <w:lang w:eastAsia="zh-CN"/>
        </w:rPr>
        <w:t>1: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37-41</w:t>
      </w:r>
      <w:r w:rsidRPr="00BC1C3D">
        <w:rPr>
          <w:rFonts w:ascii="SimSun" w:eastAsia="SimSun" w:hAnsi="SimSun" w:hint="eastAsia"/>
          <w:b/>
          <w:bCs/>
          <w:color w:val="000000" w:themeColor="text1"/>
          <w:lang w:eastAsia="zh-CN"/>
        </w:rPr>
        <w:t>]</w:t>
      </w:r>
      <w:r w:rsidRPr="00D10159">
        <w:rPr>
          <w:rFonts w:ascii="SimSun" w:eastAsia="SimSun" w:hAnsi="SimSun" w:hint="eastAsia"/>
          <w:b/>
          <w:bCs/>
          <w:color w:val="000000" w:themeColor="text1"/>
          <w:lang w:eastAsia="zh-CN"/>
        </w:rPr>
        <w:t>耶稣对法利赛人的评论揭露了他们的基本问题。</w:t>
      </w:r>
    </w:p>
    <w:p w14:paraId="67B3F7DE" w14:textId="77777777" w:rsidR="0046414E" w:rsidRDefault="0046414E" w:rsidP="00FB279F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810174">
        <w:rPr>
          <w:rFonts w:ascii="SimSun" w:eastAsia="SimSun" w:hAnsi="SimSun" w:hint="eastAsia"/>
          <w:b/>
          <w:bCs/>
          <w:color w:val="000000" w:themeColor="text1"/>
          <w:lang w:eastAsia="zh-CN"/>
        </w:rPr>
        <w:t>37节，</w:t>
      </w:r>
      <w:r>
        <w:rPr>
          <w:rFonts w:ascii="SimSun" w:eastAsia="SimSun" w:hAnsi="SimSun" w:hint="eastAsia"/>
          <w:color w:val="000000" w:themeColor="text1"/>
          <w:lang w:eastAsia="zh-CN"/>
        </w:rPr>
        <w:t>“吃饭”希腊文原意是一天里面的正餐。法利赛人请耶稣吃饭有他的动机。</w:t>
      </w:r>
    </w:p>
    <w:p w14:paraId="7E38E240" w14:textId="77777777" w:rsidR="0046414E" w:rsidRDefault="0046414E" w:rsidP="00FB279F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810174">
        <w:rPr>
          <w:rFonts w:ascii="SimSun" w:eastAsia="SimSun" w:hAnsi="SimSun" w:hint="eastAsia"/>
          <w:b/>
          <w:bCs/>
          <w:color w:val="000000" w:themeColor="text1"/>
          <w:lang w:eastAsia="zh-CN"/>
        </w:rPr>
        <w:t>38节，</w:t>
      </w:r>
      <w:r>
        <w:rPr>
          <w:rFonts w:ascii="SimSun" w:eastAsia="SimSun" w:hAnsi="SimSun" w:hint="eastAsia"/>
          <w:color w:val="000000" w:themeColor="text1"/>
          <w:lang w:eastAsia="zh-CN"/>
        </w:rPr>
        <w:t>他“</w:t>
      </w:r>
      <w:r w:rsidRPr="00450DE5">
        <w:rPr>
          <w:rFonts w:ascii="SimSun" w:eastAsia="SimSun" w:hAnsi="SimSun" w:hint="eastAsia"/>
          <w:color w:val="000000" w:themeColor="text1"/>
          <w:lang w:eastAsia="zh-CN"/>
        </w:rPr>
        <w:t>看见耶稣饭前不洗手便诧异</w:t>
      </w:r>
      <w:r>
        <w:rPr>
          <w:rFonts w:ascii="SimSun" w:eastAsia="SimSun" w:hAnsi="SimSun" w:hint="eastAsia"/>
          <w:color w:val="000000" w:themeColor="text1"/>
          <w:lang w:eastAsia="zh-CN"/>
        </w:rPr>
        <w:t>”。耶稣知道他的动机。“洗”这里不是搞卫生的“洗”，而是一种很繁琐的礼仪。很多法利赛人如果去别人家做客，他们会把主人洗好的桌盘再拿去洗。耶稣是没有按照他们的礼仪和传统去洗手，他们对此很气愤，要抓耶稣的把柄。</w:t>
      </w:r>
    </w:p>
    <w:p w14:paraId="674CB2F3" w14:textId="77777777" w:rsidR="0046414E" w:rsidRDefault="0046414E" w:rsidP="00FB279F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810174">
        <w:rPr>
          <w:rFonts w:ascii="SimSun" w:eastAsia="SimSun" w:hAnsi="SimSun" w:hint="eastAsia"/>
          <w:b/>
          <w:bCs/>
          <w:color w:val="000000" w:themeColor="text1"/>
          <w:lang w:eastAsia="zh-CN"/>
        </w:rPr>
        <w:t>39节，</w:t>
      </w:r>
      <w:r>
        <w:rPr>
          <w:rFonts w:ascii="SimSun" w:eastAsia="SimSun" w:hAnsi="SimSun" w:hint="eastAsia"/>
          <w:color w:val="000000" w:themeColor="text1"/>
          <w:lang w:eastAsia="zh-CN"/>
        </w:rPr>
        <w:t>耶稣指出，法利赛人的问题首先是只注重外在，而不是里面的。“</w:t>
      </w:r>
      <w:r w:rsidRPr="00296C91">
        <w:rPr>
          <w:rFonts w:ascii="SimSun" w:eastAsia="SimSun" w:hAnsi="SimSun" w:hint="eastAsia"/>
          <w:color w:val="000000" w:themeColor="text1"/>
          <w:lang w:eastAsia="zh-CN"/>
        </w:rPr>
        <w:t>洗净杯盘</w:t>
      </w:r>
      <w:r>
        <w:rPr>
          <w:rFonts w:ascii="SimSun" w:eastAsia="SimSun" w:hAnsi="SimSun" w:hint="eastAsia"/>
          <w:color w:val="000000" w:themeColor="text1"/>
          <w:lang w:eastAsia="zh-CN"/>
        </w:rPr>
        <w:t>”的“洗”与38节“耶稣饭前不洗手”是同一个词，是“受洗”那个词。</w:t>
      </w:r>
    </w:p>
    <w:p w14:paraId="0479FE4E" w14:textId="77777777" w:rsidR="0046414E" w:rsidRDefault="0046414E" w:rsidP="00FB279F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810174">
        <w:rPr>
          <w:rFonts w:ascii="SimSun" w:eastAsia="SimSun" w:hAnsi="SimSun" w:hint="eastAsia"/>
          <w:b/>
          <w:bCs/>
          <w:color w:val="000000" w:themeColor="text1"/>
          <w:lang w:eastAsia="zh-CN"/>
        </w:rPr>
        <w:t>40节，</w:t>
      </w:r>
      <w:r>
        <w:rPr>
          <w:rFonts w:ascii="SimSun" w:eastAsia="SimSun" w:hAnsi="SimSun" w:hint="eastAsia"/>
          <w:color w:val="000000" w:themeColor="text1"/>
          <w:lang w:eastAsia="zh-CN"/>
        </w:rPr>
        <w:t>“无知的人”不是“没有知识”，而是说他们没有思考。他们只注重别人能看见的，而内在还是肮脏。</w:t>
      </w:r>
    </w:p>
    <w:p w14:paraId="571DAAA3" w14:textId="04277754" w:rsidR="0046414E" w:rsidRPr="00D95A40" w:rsidRDefault="0046414E" w:rsidP="00FB279F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810174">
        <w:rPr>
          <w:rFonts w:ascii="SimSun" w:eastAsia="SimSun" w:hAnsi="SimSun" w:hint="eastAsia"/>
          <w:b/>
          <w:bCs/>
          <w:color w:val="000000" w:themeColor="text1"/>
          <w:lang w:eastAsia="zh-CN"/>
        </w:rPr>
        <w:lastRenderedPageBreak/>
        <w:t>41节</w:t>
      </w:r>
      <w:r w:rsidR="00FB279F">
        <w:rPr>
          <w:rFonts w:ascii="SimSun" w:eastAsia="SimSun" w:hAnsi="SimSun" w:hint="eastAsia"/>
          <w:b/>
          <w:bCs/>
          <w:color w:val="000000" w:themeColor="text1"/>
          <w:lang w:eastAsia="zh-CN"/>
        </w:rPr>
        <w:t>，</w:t>
      </w:r>
      <w:r>
        <w:rPr>
          <w:rFonts w:ascii="SimSun" w:eastAsia="SimSun" w:hAnsi="SimSun" w:hint="eastAsia"/>
          <w:color w:val="000000" w:themeColor="text1"/>
          <w:lang w:eastAsia="zh-CN"/>
        </w:rPr>
        <w:t>其次，他们内心邪恶，神不会接纳他们。这节经文耶稣教导他们怎么解决心的问题。</w:t>
      </w:r>
      <w:r w:rsidRPr="00874CD0">
        <w:rPr>
          <w:rFonts w:ascii="KaiTi" w:eastAsia="KaiTi" w:hAnsi="KaiTi" w:hint="eastAsia"/>
          <w:color w:val="000000" w:themeColor="text1"/>
          <w:lang w:eastAsia="zh-CN"/>
        </w:rPr>
        <w:t>【马可福音7:6-9】：耶稣说：「以赛亚指着你们假冒为善之人所说的预言是不错的。如经上说：这百姓用嘴唇尊敬我，心却远离我。7他们将人的吩咐当作道理教导人，所以拜我也是枉然。你们是离弃神的诫命，拘守人的遗传」；又说：「你们诚然是废弃神的诫命，要守自己的遗传。</w:t>
      </w:r>
      <w:r>
        <w:rPr>
          <w:rFonts w:ascii="SimSun" w:eastAsia="SimSun" w:hAnsi="SimSun" w:hint="eastAsia"/>
          <w:color w:val="000000" w:themeColor="text1"/>
          <w:lang w:eastAsia="zh-CN"/>
        </w:rPr>
        <w:t>“只要把里面施舍给人”，“施舍”这里翻译的很好，犹太人很注重施舍帮助穷人，这本来是好的，但他们是借用外在的行为显示自己内心的道德清白。这节经文里的“施舍”强调的是内心深处对人有怜悯，像神怜悯世人，所说的话所做的事就不一样，只要发自内心，神就会接纳我们的行动。</w:t>
      </w:r>
    </w:p>
    <w:p w14:paraId="282800D0" w14:textId="61AC515B" w:rsidR="0046414E" w:rsidRPr="00BC1C3D" w:rsidRDefault="0046414E" w:rsidP="00FB279F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二</w:t>
      </w:r>
      <w:r w:rsidR="00FB279F">
        <w:rPr>
          <w:rFonts w:ascii="SimSun" w:eastAsia="SimSun" w:hAnsi="SimSun" w:hint="eastAsia"/>
          <w:b/>
          <w:bCs/>
          <w:color w:val="000000" w:themeColor="text1"/>
          <w:lang w:eastAsia="zh-CN"/>
        </w:rPr>
        <w:t>．</w:t>
      </w:r>
      <w:r w:rsidRPr="00BC1C3D">
        <w:rPr>
          <w:rFonts w:ascii="SimSun" w:eastAsia="SimSun" w:hAnsi="SimSun" w:hint="eastAsia"/>
          <w:b/>
          <w:bCs/>
          <w:color w:val="000000" w:themeColor="text1"/>
          <w:lang w:eastAsia="zh-CN"/>
        </w:rPr>
        <w:t>[路</w:t>
      </w:r>
      <w:r w:rsidRPr="00BC1C3D">
        <w:rPr>
          <w:rFonts w:ascii="SimSun" w:eastAsia="SimSun" w:hAnsi="SimSun"/>
          <w:b/>
          <w:bCs/>
          <w:color w:val="000000" w:themeColor="text1"/>
          <w:lang w:eastAsia="zh-CN"/>
        </w:rPr>
        <w:t>1</w:t>
      </w:r>
      <w:r w:rsidRPr="00BC1C3D">
        <w:rPr>
          <w:rFonts w:ascii="SimSun" w:eastAsia="SimSun" w:hAnsi="SimSun" w:hint="eastAsia"/>
          <w:b/>
          <w:bCs/>
          <w:color w:val="000000" w:themeColor="text1"/>
          <w:lang w:eastAsia="zh-CN"/>
        </w:rPr>
        <w:t>1: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42-44</w:t>
      </w:r>
      <w:r w:rsidRPr="00BC1C3D">
        <w:rPr>
          <w:rFonts w:ascii="SimSun" w:eastAsia="SimSun" w:hAnsi="SimSun" w:hint="eastAsia"/>
          <w:b/>
          <w:bCs/>
          <w:color w:val="000000" w:themeColor="text1"/>
          <w:lang w:eastAsia="zh-CN"/>
        </w:rPr>
        <w:t>]</w:t>
      </w:r>
      <w:r w:rsidRPr="008843F0">
        <w:rPr>
          <w:rFonts w:ascii="SimSun" w:eastAsia="SimSun" w:hAnsi="SimSun" w:hint="eastAsia"/>
          <w:b/>
          <w:bCs/>
          <w:color w:val="000000" w:themeColor="text1"/>
          <w:lang w:eastAsia="zh-CN"/>
        </w:rPr>
        <w:t>耶稣对法利赛人的斥责揭露了假冒为善的真实心态。</w:t>
      </w:r>
    </w:p>
    <w:p w14:paraId="61FBE25C" w14:textId="77777777" w:rsidR="00FB279F" w:rsidRDefault="0046414E" w:rsidP="00FB279F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耶稣用‘有祸了’，揭示这种情况是悲剧，耶稣很痛心。</w:t>
      </w:r>
    </w:p>
    <w:p w14:paraId="21B3FDFC" w14:textId="79197DCC" w:rsidR="0046414E" w:rsidRDefault="0046414E" w:rsidP="00FB279F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法利赛的的心态有三个问题：</w:t>
      </w:r>
    </w:p>
    <w:p w14:paraId="11237EE5" w14:textId="3DD27A3D" w:rsidR="0046414E" w:rsidRDefault="0046414E" w:rsidP="00FB279F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810174">
        <w:rPr>
          <w:rFonts w:ascii="SimSun" w:eastAsia="SimSun" w:hAnsi="SimSun" w:hint="eastAsia"/>
          <w:b/>
          <w:bCs/>
          <w:color w:val="000000" w:themeColor="text1"/>
          <w:lang w:eastAsia="zh-CN"/>
        </w:rPr>
        <w:t>42节</w:t>
      </w:r>
      <w:r w:rsidR="00FB279F">
        <w:rPr>
          <w:rFonts w:ascii="SimSun" w:eastAsia="SimSun" w:hAnsi="SimSun" w:hint="eastAsia"/>
          <w:b/>
          <w:bCs/>
          <w:color w:val="000000" w:themeColor="text1"/>
          <w:lang w:eastAsia="zh-CN"/>
        </w:rPr>
        <w:t>，</w:t>
      </w:r>
      <w:r>
        <w:rPr>
          <w:rFonts w:ascii="SimSun" w:eastAsia="SimSun" w:hAnsi="SimSun" w:hint="eastAsia"/>
          <w:color w:val="000000" w:themeColor="text1"/>
          <w:lang w:eastAsia="zh-CN"/>
        </w:rPr>
        <w:t>第一犹太人过分注重礼仪、传统，把轻的看成重的。</w:t>
      </w:r>
      <w:r w:rsidRPr="008A7B71">
        <w:rPr>
          <w:rFonts w:ascii="SimSun" w:eastAsia="SimSun" w:hAnsi="SimSun" w:hint="eastAsia"/>
          <w:color w:val="000000" w:themeColor="text1"/>
          <w:lang w:eastAsia="zh-CN"/>
        </w:rPr>
        <w:t>“将薄荷、芸香并各样菜蔬献上十分之一”，这些东西是很</w:t>
      </w:r>
      <w:r>
        <w:rPr>
          <w:rFonts w:ascii="SimSun" w:eastAsia="SimSun" w:hAnsi="SimSun" w:hint="eastAsia"/>
          <w:color w:val="000000" w:themeColor="text1"/>
          <w:lang w:eastAsia="zh-CN"/>
        </w:rPr>
        <w:t>轻微</w:t>
      </w:r>
      <w:r w:rsidRPr="008A7B71">
        <w:rPr>
          <w:rFonts w:ascii="SimSun" w:eastAsia="SimSun" w:hAnsi="SimSun" w:hint="eastAsia"/>
          <w:color w:val="000000" w:themeColor="text1"/>
          <w:lang w:eastAsia="zh-CN"/>
        </w:rPr>
        <w:t>的，“芸香”在犹太人律法中是无需奉献的东西，他们是想告诉神自己已经做的超过了律法的要求，认为神应该对此很高兴</w:t>
      </w:r>
      <w:r>
        <w:rPr>
          <w:rFonts w:ascii="SimSun" w:eastAsia="SimSun" w:hAnsi="SimSun" w:hint="eastAsia"/>
          <w:color w:val="000000" w:themeColor="text1"/>
          <w:lang w:eastAsia="zh-CN"/>
        </w:rPr>
        <w:t>，但更重要的“</w:t>
      </w:r>
      <w:r w:rsidRPr="00D16A29">
        <w:rPr>
          <w:rFonts w:ascii="SimSun" w:eastAsia="SimSun" w:hAnsi="SimSun" w:hint="eastAsia"/>
          <w:color w:val="000000" w:themeColor="text1"/>
          <w:lang w:eastAsia="zh-CN"/>
        </w:rPr>
        <w:t>公义和爱神的事反倒不行了</w:t>
      </w:r>
      <w:r>
        <w:rPr>
          <w:rFonts w:ascii="SimSun" w:eastAsia="SimSun" w:hAnsi="SimSun" w:hint="eastAsia"/>
          <w:color w:val="000000" w:themeColor="text1"/>
          <w:lang w:eastAsia="zh-CN"/>
        </w:rPr>
        <w:t>”，优先次序颠倒了。今天教会也有这些情况。</w:t>
      </w:r>
    </w:p>
    <w:p w14:paraId="19C7E292" w14:textId="28F26E9B" w:rsidR="0046414E" w:rsidRPr="008A7B71" w:rsidRDefault="0046414E" w:rsidP="00FB279F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BE062A">
        <w:rPr>
          <w:rFonts w:ascii="SimSun" w:eastAsia="SimSun" w:hAnsi="SimSun" w:hint="eastAsia"/>
          <w:b/>
          <w:bCs/>
          <w:color w:val="000000" w:themeColor="text1"/>
          <w:lang w:eastAsia="zh-CN"/>
        </w:rPr>
        <w:t>43节</w:t>
      </w:r>
      <w:r w:rsidR="00FB279F">
        <w:rPr>
          <w:rFonts w:ascii="SimSun" w:eastAsia="SimSun" w:hAnsi="SimSun" w:hint="eastAsia"/>
          <w:b/>
          <w:bCs/>
          <w:color w:val="000000" w:themeColor="text1"/>
          <w:lang w:eastAsia="zh-CN"/>
        </w:rPr>
        <w:t>，</w:t>
      </w:r>
      <w:r>
        <w:rPr>
          <w:rFonts w:ascii="SimSun" w:eastAsia="SimSun" w:hAnsi="SimSun" w:hint="eastAsia"/>
          <w:color w:val="000000" w:themeColor="text1"/>
          <w:lang w:eastAsia="zh-CN"/>
        </w:rPr>
        <w:t>第二他们非常自私。他们认为自己重要，希望表现自己，渴望能被别人看到。</w:t>
      </w:r>
      <w:r w:rsidRPr="007C68B3">
        <w:rPr>
          <w:rFonts w:ascii="KaiTi" w:eastAsia="KaiTi" w:hAnsi="KaiTi" w:hint="eastAsia"/>
          <w:color w:val="000000" w:themeColor="text1"/>
          <w:lang w:eastAsia="zh-CN"/>
        </w:rPr>
        <w:t>【马太福音6:5,16】：“你们祷告的时候，不可像那假冒为善的人，爱站在会堂里和十字路口上祷告，故意叫人看见。我实在告诉你们，他们已经得了他们的赏赐”，“你们禁食的时候，不可像那假冒为善的人，脸上带着愁容；因为他们把脸弄得难看，故意叫人看出他们是禁食。我实在告诉你们，他们已经得了他们的赏赐。”</w:t>
      </w:r>
    </w:p>
    <w:p w14:paraId="244BCA8A" w14:textId="77777777" w:rsidR="0046414E" w:rsidRDefault="0046414E" w:rsidP="00FB279F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BE062A">
        <w:rPr>
          <w:rFonts w:ascii="SimSun" w:eastAsia="SimSun" w:hAnsi="SimSun" w:hint="eastAsia"/>
          <w:b/>
          <w:bCs/>
          <w:color w:val="000000" w:themeColor="text1"/>
          <w:lang w:eastAsia="zh-CN"/>
        </w:rPr>
        <w:t>44节：</w:t>
      </w:r>
      <w:r w:rsidRPr="00F25C09">
        <w:rPr>
          <w:rFonts w:ascii="SimSun" w:eastAsia="SimSun" w:hAnsi="SimSun" w:hint="eastAsia"/>
          <w:color w:val="000000" w:themeColor="text1"/>
          <w:lang w:eastAsia="zh-CN"/>
        </w:rPr>
        <w:t>第三他们内心</w:t>
      </w:r>
      <w:r>
        <w:rPr>
          <w:rFonts w:ascii="SimSun" w:eastAsia="SimSun" w:hAnsi="SimSun" w:hint="eastAsia"/>
          <w:color w:val="000000" w:themeColor="text1"/>
          <w:lang w:eastAsia="zh-CN"/>
        </w:rPr>
        <w:t>肮脏</w:t>
      </w:r>
      <w:r w:rsidRPr="00F25C09">
        <w:rPr>
          <w:rFonts w:ascii="SimSun" w:eastAsia="SimSun" w:hAnsi="SimSun" w:hint="eastAsia"/>
          <w:color w:val="000000" w:themeColor="text1"/>
          <w:lang w:eastAsia="zh-CN"/>
        </w:rPr>
        <w:t>邪恶。</w:t>
      </w:r>
      <w:r>
        <w:rPr>
          <w:rFonts w:ascii="SimSun" w:eastAsia="SimSun" w:hAnsi="SimSun" w:hint="eastAsia"/>
          <w:color w:val="000000" w:themeColor="text1"/>
          <w:lang w:eastAsia="zh-CN"/>
        </w:rPr>
        <w:t>逾越节的时候很多人到耶路撒冷，人口可能是平时的三倍，犹太人会在坟地刷上白灰，让人能够看见躲避开，以免接近尸体会被污染，没办法去圣殿。</w:t>
      </w:r>
      <w:r w:rsidRPr="001B0923">
        <w:rPr>
          <w:rFonts w:ascii="SimSun" w:eastAsia="SimSun" w:hAnsi="SimSun" w:hint="eastAsia"/>
          <w:color w:val="000000" w:themeColor="text1"/>
          <w:lang w:eastAsia="zh-CN"/>
        </w:rPr>
        <w:t>“如同不显露的坟墓”</w:t>
      </w:r>
      <w:r>
        <w:rPr>
          <w:rFonts w:ascii="SimSun" w:eastAsia="SimSun" w:hAnsi="SimSun" w:hint="eastAsia"/>
          <w:color w:val="000000" w:themeColor="text1"/>
          <w:lang w:eastAsia="zh-CN"/>
        </w:rPr>
        <w:t>,这里更严重，形容法利赛人注重外在行为掩盖他们内心的邪恶肮脏，人们如果没有意识到跟他们接触，就会被污染。</w:t>
      </w:r>
      <w:r w:rsidRPr="001227D2">
        <w:rPr>
          <w:rFonts w:ascii="KaiTi" w:eastAsia="KaiTi" w:hAnsi="KaiTi" w:hint="eastAsia"/>
          <w:color w:val="000000" w:themeColor="text1"/>
          <w:lang w:eastAsia="zh-CN"/>
        </w:rPr>
        <w:t>【路加福音13:14-16】：“管会堂的因为耶稣在安息日治病，就气忿忿地对众人说：「有六日应当做</w:t>
      </w:r>
      <w:r w:rsidRPr="001227D2">
        <w:rPr>
          <w:rFonts w:ascii="KaiTi" w:eastAsia="KaiTi" w:hAnsi="KaiTi" w:hint="eastAsia"/>
          <w:color w:val="000000" w:themeColor="text1"/>
          <w:lang w:eastAsia="zh-CN"/>
        </w:rPr>
        <w:lastRenderedPageBreak/>
        <w:t>工；那六日之内可以来求医，在安息日却不可。」 15主说：「假冒为善的人哪，难道你们各人在安息日不解开槽上的牛、驴，牵去饮吗？ 16况且这女人本是亚伯拉罕的后裔，被撒但捆绑了这十八年，不当在安息日解开她的绑吗？」</w:t>
      </w:r>
      <w:r>
        <w:rPr>
          <w:rFonts w:ascii="SimSun" w:eastAsia="SimSun" w:hAnsi="SimSun" w:hint="eastAsia"/>
          <w:color w:val="000000" w:themeColor="text1"/>
          <w:lang w:eastAsia="zh-CN"/>
        </w:rPr>
        <w:t>”这段故事讲一个妇女被鬼困住十八年，管会堂的却指责耶稣不守安息日。这里显出假冒为善的人心的问题。摩西律法中安息日是可以医病赶鬼的。</w:t>
      </w:r>
    </w:p>
    <w:p w14:paraId="0AA5DF43" w14:textId="7A8A259D" w:rsidR="0046414E" w:rsidRPr="00BC1C3D" w:rsidRDefault="0046414E" w:rsidP="00FB279F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三</w:t>
      </w:r>
      <w:r w:rsidR="00FB279F">
        <w:rPr>
          <w:rFonts w:ascii="SimSun" w:eastAsia="SimSun" w:hAnsi="SimSun" w:hint="eastAsia"/>
          <w:b/>
          <w:bCs/>
          <w:color w:val="000000" w:themeColor="text1"/>
          <w:lang w:eastAsia="zh-CN"/>
        </w:rPr>
        <w:t>．</w:t>
      </w:r>
      <w:r w:rsidRPr="00BC1C3D">
        <w:rPr>
          <w:rFonts w:ascii="SimSun" w:eastAsia="SimSun" w:hAnsi="SimSun" w:hint="eastAsia"/>
          <w:b/>
          <w:bCs/>
          <w:color w:val="000000" w:themeColor="text1"/>
          <w:lang w:eastAsia="zh-CN"/>
        </w:rPr>
        <w:t>[路</w:t>
      </w:r>
      <w:r w:rsidRPr="00BC1C3D">
        <w:rPr>
          <w:rFonts w:ascii="SimSun" w:eastAsia="SimSun" w:hAnsi="SimSun"/>
          <w:b/>
          <w:bCs/>
          <w:color w:val="000000" w:themeColor="text1"/>
          <w:lang w:eastAsia="zh-CN"/>
        </w:rPr>
        <w:t>1</w:t>
      </w:r>
      <w:r w:rsidRPr="00BC1C3D">
        <w:rPr>
          <w:rFonts w:ascii="SimSun" w:eastAsia="SimSun" w:hAnsi="SimSun" w:hint="eastAsia"/>
          <w:b/>
          <w:bCs/>
          <w:color w:val="000000" w:themeColor="text1"/>
          <w:lang w:eastAsia="zh-CN"/>
        </w:rPr>
        <w:t>1: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45-52</w:t>
      </w:r>
      <w:r w:rsidRPr="00BC1C3D">
        <w:rPr>
          <w:rFonts w:ascii="SimSun" w:eastAsia="SimSun" w:hAnsi="SimSun" w:hint="eastAsia"/>
          <w:b/>
          <w:bCs/>
          <w:color w:val="000000" w:themeColor="text1"/>
          <w:lang w:eastAsia="zh-CN"/>
        </w:rPr>
        <w:t>]</w:t>
      </w:r>
      <w:r w:rsidRPr="00755048">
        <w:rPr>
          <w:rFonts w:hint="eastAsia"/>
        </w:rPr>
        <w:t xml:space="preserve"> </w:t>
      </w:r>
      <w:r w:rsidRPr="00755048">
        <w:rPr>
          <w:rFonts w:ascii="SimSun" w:eastAsia="SimSun" w:hAnsi="SimSun" w:hint="eastAsia"/>
          <w:b/>
          <w:bCs/>
          <w:color w:val="000000" w:themeColor="text1"/>
          <w:lang w:eastAsia="zh-CN"/>
        </w:rPr>
        <w:t>耶稣对律法师的问题表明他们有类似的问题。</w:t>
      </w:r>
    </w:p>
    <w:p w14:paraId="1872B9A0" w14:textId="2F448F54" w:rsidR="0046414E" w:rsidRDefault="0046414E" w:rsidP="00FB279F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067DA7">
        <w:rPr>
          <w:rFonts w:ascii="SimSun" w:eastAsia="SimSun" w:hAnsi="SimSun" w:hint="eastAsia"/>
          <w:b/>
          <w:bCs/>
          <w:color w:val="000000" w:themeColor="text1"/>
          <w:lang w:eastAsia="zh-CN"/>
        </w:rPr>
        <w:t>45节</w:t>
      </w:r>
      <w:r w:rsidR="00FB279F">
        <w:rPr>
          <w:rFonts w:ascii="SimSun" w:eastAsia="SimSun" w:hAnsi="SimSun" w:hint="eastAsia"/>
          <w:b/>
          <w:bCs/>
          <w:color w:val="000000" w:themeColor="text1"/>
          <w:lang w:eastAsia="zh-CN"/>
        </w:rPr>
        <w:t>，</w:t>
      </w:r>
      <w:r w:rsidRPr="00067DA7">
        <w:rPr>
          <w:rFonts w:ascii="SimSun" w:eastAsia="SimSun" w:hAnsi="SimSun" w:hint="eastAsia"/>
          <w:color w:val="000000" w:themeColor="text1"/>
          <w:lang w:eastAsia="zh-CN"/>
        </w:rPr>
        <w:t>说话的律法师被耶稣的话冒犯了,他觉得自己了不起。律法师也是法利赛人，他们本来是替其他法利赛人解释律法的，但他们不去解经，反而总是把重点放在指导人怎样做。今天教会中传讲神的话的人要非常小心，所以一定要先解经找出神的原则，这些不会发生改变，然后才是应用，因为不同的时代会有不同的行为方式。</w:t>
      </w:r>
    </w:p>
    <w:p w14:paraId="0447F004" w14:textId="24489847" w:rsidR="0046414E" w:rsidRDefault="0046414E" w:rsidP="00FB279F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7F1FC0">
        <w:rPr>
          <w:rFonts w:ascii="SimSun" w:eastAsia="SimSun" w:hAnsi="SimSun" w:hint="eastAsia"/>
          <w:b/>
          <w:bCs/>
          <w:color w:val="000000" w:themeColor="text1"/>
          <w:lang w:eastAsia="zh-CN"/>
        </w:rPr>
        <w:t>46节</w:t>
      </w:r>
      <w:r w:rsidR="00FB279F">
        <w:rPr>
          <w:rFonts w:ascii="SimSun" w:eastAsia="SimSun" w:hAnsi="SimSun" w:hint="eastAsia"/>
          <w:b/>
          <w:bCs/>
          <w:color w:val="000000" w:themeColor="text1"/>
          <w:lang w:eastAsia="zh-CN"/>
        </w:rPr>
        <w:t>，</w:t>
      </w:r>
      <w:r>
        <w:rPr>
          <w:rFonts w:ascii="SimSun" w:eastAsia="SimSun" w:hAnsi="SimSun" w:hint="eastAsia"/>
          <w:color w:val="000000" w:themeColor="text1"/>
          <w:lang w:eastAsia="zh-CN"/>
        </w:rPr>
        <w:t>“</w:t>
      </w:r>
      <w:r w:rsidRPr="001510EB">
        <w:rPr>
          <w:rFonts w:ascii="SimSun" w:eastAsia="SimSun" w:hAnsi="SimSun" w:hint="eastAsia"/>
          <w:color w:val="000000" w:themeColor="text1"/>
          <w:lang w:eastAsia="zh-CN"/>
        </w:rPr>
        <w:t>因为你们把难担的担子放在人身上，自己一个指头却不肯动。</w:t>
      </w:r>
      <w:r>
        <w:rPr>
          <w:rFonts w:ascii="SimSun" w:eastAsia="SimSun" w:hAnsi="SimSun" w:hint="eastAsia"/>
          <w:color w:val="000000" w:themeColor="text1"/>
          <w:lang w:eastAsia="zh-CN"/>
        </w:rPr>
        <w:t>”说的是律法师解释律法，他们按照自己的理解解经，要其他人照做。如果解经不小心，就会让人很难跟从耶稣。例如“受洗”，一些解经的人把它变成了规条，这些要求不是不好，而是给人增加了圣经中并没有要求的负担。</w:t>
      </w:r>
    </w:p>
    <w:p w14:paraId="56CF8877" w14:textId="690EC094" w:rsidR="0046414E" w:rsidRDefault="0046414E" w:rsidP="00FB279F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203F33">
        <w:rPr>
          <w:rFonts w:ascii="SimSun" w:eastAsia="SimSun" w:hAnsi="SimSun" w:hint="eastAsia"/>
          <w:b/>
          <w:bCs/>
          <w:color w:val="000000" w:themeColor="text1"/>
          <w:lang w:eastAsia="zh-CN"/>
        </w:rPr>
        <w:t>47-48节</w:t>
      </w:r>
      <w:r w:rsidR="00FB279F">
        <w:rPr>
          <w:rFonts w:ascii="SimSun" w:eastAsia="SimSun" w:hAnsi="SimSun" w:hint="eastAsia"/>
          <w:b/>
          <w:bCs/>
          <w:color w:val="000000" w:themeColor="text1"/>
          <w:lang w:eastAsia="zh-CN"/>
        </w:rPr>
        <w:t>，</w:t>
      </w:r>
      <w:r>
        <w:rPr>
          <w:rFonts w:ascii="SimSun" w:eastAsia="SimSun" w:hAnsi="SimSun" w:hint="eastAsia"/>
          <w:color w:val="000000" w:themeColor="text1"/>
          <w:lang w:eastAsia="zh-CN"/>
        </w:rPr>
        <w:t>是说这些律法师外表看起来很尊重先知，但内心里却跟他们的祖宗一样，不听先知的话，实际是用修建先知的坟墓遮盖他们的罪。</w:t>
      </w:r>
    </w:p>
    <w:p w14:paraId="72B33437" w14:textId="4CB4BA87" w:rsidR="0046414E" w:rsidRDefault="0046414E" w:rsidP="00FB279F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8857B3">
        <w:rPr>
          <w:rFonts w:ascii="SimSun" w:eastAsia="SimSun" w:hAnsi="SimSun" w:hint="eastAsia"/>
          <w:b/>
          <w:bCs/>
          <w:color w:val="000000" w:themeColor="text1"/>
          <w:lang w:eastAsia="zh-CN"/>
        </w:rPr>
        <w:t>49节</w:t>
      </w:r>
      <w:r w:rsidR="00FB279F">
        <w:rPr>
          <w:rFonts w:ascii="SimSun" w:eastAsia="SimSun" w:hAnsi="SimSun" w:hint="eastAsia"/>
          <w:b/>
          <w:bCs/>
          <w:color w:val="000000" w:themeColor="text1"/>
          <w:lang w:eastAsia="zh-CN"/>
        </w:rPr>
        <w:t>，</w:t>
      </w:r>
      <w:r>
        <w:rPr>
          <w:rFonts w:ascii="SimSun" w:eastAsia="SimSun" w:hAnsi="SimSun" w:hint="eastAsia"/>
          <w:color w:val="000000" w:themeColor="text1"/>
          <w:lang w:eastAsia="zh-CN"/>
        </w:rPr>
        <w:t>耶稣预告了还会有先知使徒会受到他们的逼迫杀害</w:t>
      </w:r>
    </w:p>
    <w:p w14:paraId="5FE70CE7" w14:textId="4E73E5FA" w:rsidR="0046414E" w:rsidRDefault="0046414E" w:rsidP="00FB279F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8857B3">
        <w:rPr>
          <w:rFonts w:ascii="SimSun" w:eastAsia="SimSun" w:hAnsi="SimSun" w:hint="eastAsia"/>
          <w:b/>
          <w:bCs/>
          <w:color w:val="000000" w:themeColor="text1"/>
          <w:lang w:eastAsia="zh-CN"/>
        </w:rPr>
        <w:t>50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-51节</w:t>
      </w:r>
      <w:r w:rsidR="00FB279F">
        <w:rPr>
          <w:rFonts w:ascii="SimSun" w:eastAsia="SimSun" w:hAnsi="SimSun" w:hint="eastAsia"/>
          <w:b/>
          <w:bCs/>
          <w:color w:val="000000" w:themeColor="text1"/>
          <w:lang w:eastAsia="zh-CN"/>
        </w:rPr>
        <w:t>，</w:t>
      </w:r>
      <w:r>
        <w:rPr>
          <w:rFonts w:ascii="SimSun" w:eastAsia="SimSun" w:hAnsi="SimSun" w:hint="eastAsia"/>
          <w:color w:val="000000" w:themeColor="text1"/>
          <w:lang w:eastAsia="zh-CN"/>
        </w:rPr>
        <w:t>“这世代”的律法师对创世以来所有的血都负有责任。“亚伯的血”参见【创世纪4:10-12】，“撒加利亚的血”参见犹太人圣经（共计22本）的最后一本【历代志下24:17-22】。“这世代”的法利赛人与他们的祖先一样，他们要为所有的过错承担责任。因此主后70年，神借罗马帝国毁灭了圣殿，犹太人灭国了。</w:t>
      </w:r>
    </w:p>
    <w:p w14:paraId="3DE6DB8D" w14:textId="0B880D97" w:rsidR="0046414E" w:rsidRPr="000E77E9" w:rsidRDefault="0046414E" w:rsidP="00FB279F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6862C1">
        <w:rPr>
          <w:rFonts w:ascii="SimSun" w:eastAsia="SimSun" w:hAnsi="SimSun" w:hint="eastAsia"/>
          <w:b/>
          <w:bCs/>
          <w:color w:val="000000" w:themeColor="text1"/>
          <w:lang w:eastAsia="zh-CN"/>
        </w:rPr>
        <w:t>52节</w:t>
      </w:r>
      <w:r w:rsidR="00087363">
        <w:rPr>
          <w:rFonts w:ascii="SimSun" w:eastAsia="SimSun" w:hAnsi="SimSun" w:hint="eastAsia"/>
          <w:b/>
          <w:bCs/>
          <w:color w:val="000000" w:themeColor="text1"/>
          <w:lang w:eastAsia="zh-CN"/>
        </w:rPr>
        <w:t>，</w:t>
      </w:r>
      <w:r>
        <w:rPr>
          <w:rFonts w:ascii="SimSun" w:eastAsia="SimSun" w:hAnsi="SimSun" w:hint="eastAsia"/>
          <w:color w:val="000000" w:themeColor="text1"/>
          <w:lang w:eastAsia="zh-CN"/>
        </w:rPr>
        <w:t>“知识”有定冠词“the”，是指认识弥赛亚的消息。“钥匙”也有定冠词，是指解开旧约圣经的钥匙。耶稣在地上的时候，旧约圣经已经完成了。耶稣是弥赛亚，他已经道成肉身来到地上，认识弥赛亚，旧约圣经就解开了。律法师把“知识的钥匙</w:t>
      </w:r>
      <w:r w:rsidRPr="003C6C03">
        <w:rPr>
          <w:rFonts w:ascii="SimSun" w:eastAsia="SimSun" w:hAnsi="SimSun" w:hint="eastAsia"/>
          <w:color w:val="000000" w:themeColor="text1"/>
          <w:lang w:eastAsia="zh-CN"/>
        </w:rPr>
        <w:t>夺了去，自己不进去，正要</w:t>
      </w:r>
      <w:r w:rsidRPr="003C6C03">
        <w:rPr>
          <w:rFonts w:ascii="SimSun" w:eastAsia="SimSun" w:hAnsi="SimSun" w:hint="eastAsia"/>
          <w:color w:val="000000" w:themeColor="text1"/>
          <w:lang w:eastAsia="zh-CN"/>
        </w:rPr>
        <w:lastRenderedPageBreak/>
        <w:t>进去的人你们也阻挡他们</w:t>
      </w:r>
      <w:r>
        <w:rPr>
          <w:rFonts w:ascii="SimSun" w:eastAsia="SimSun" w:hAnsi="SimSun" w:hint="eastAsia"/>
          <w:color w:val="000000" w:themeColor="text1"/>
          <w:lang w:eastAsia="zh-CN"/>
        </w:rPr>
        <w:t>”，律法师自己不相信弥赛亚，还要隐藏这个事实，阻挡其他人认识耶稣基督就是弥赛亚。</w:t>
      </w:r>
    </w:p>
    <w:p w14:paraId="5C817DB2" w14:textId="6167385C" w:rsidR="0046414E" w:rsidRPr="0081716A" w:rsidRDefault="0046414E" w:rsidP="00087363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四</w:t>
      </w:r>
      <w:r w:rsidR="00087363">
        <w:rPr>
          <w:rFonts w:ascii="SimSun" w:eastAsia="SimSun" w:hAnsi="SimSun" w:hint="eastAsia"/>
          <w:b/>
          <w:bCs/>
          <w:color w:val="000000" w:themeColor="text1"/>
          <w:lang w:eastAsia="zh-CN"/>
        </w:rPr>
        <w:t>．</w:t>
      </w:r>
      <w:r w:rsidRPr="00BC1C3D">
        <w:rPr>
          <w:rFonts w:ascii="SimSun" w:eastAsia="SimSun" w:hAnsi="SimSun" w:hint="eastAsia"/>
          <w:b/>
          <w:bCs/>
          <w:color w:val="000000" w:themeColor="text1"/>
          <w:lang w:eastAsia="zh-CN"/>
        </w:rPr>
        <w:t>[路</w:t>
      </w:r>
      <w:r w:rsidRPr="00BC1C3D">
        <w:rPr>
          <w:rFonts w:ascii="SimSun" w:eastAsia="SimSun" w:hAnsi="SimSun"/>
          <w:b/>
          <w:bCs/>
          <w:color w:val="000000" w:themeColor="text1"/>
          <w:lang w:eastAsia="zh-CN"/>
        </w:rPr>
        <w:t>1</w:t>
      </w:r>
      <w:r w:rsidRPr="00BC1C3D">
        <w:rPr>
          <w:rFonts w:ascii="SimSun" w:eastAsia="SimSun" w:hAnsi="SimSun" w:hint="eastAsia"/>
          <w:b/>
          <w:bCs/>
          <w:color w:val="000000" w:themeColor="text1"/>
          <w:lang w:eastAsia="zh-CN"/>
        </w:rPr>
        <w:t>1: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53-54</w:t>
      </w:r>
      <w:r w:rsidRPr="00BC1C3D">
        <w:rPr>
          <w:rFonts w:ascii="SimSun" w:eastAsia="SimSun" w:hAnsi="SimSun" w:hint="eastAsia"/>
          <w:b/>
          <w:bCs/>
          <w:color w:val="000000" w:themeColor="text1"/>
          <w:lang w:eastAsia="zh-CN"/>
        </w:rPr>
        <w:t>]</w:t>
      </w:r>
      <w:r w:rsidRPr="00F53062">
        <w:rPr>
          <w:rFonts w:hint="eastAsia"/>
        </w:rPr>
        <w:t xml:space="preserve"> </w:t>
      </w:r>
      <w:r w:rsidRPr="00F53062">
        <w:rPr>
          <w:rFonts w:ascii="SimSun" w:eastAsia="SimSun" w:hAnsi="SimSun" w:hint="eastAsia"/>
          <w:b/>
          <w:bCs/>
          <w:color w:val="000000" w:themeColor="text1"/>
          <w:lang w:eastAsia="zh-CN"/>
        </w:rPr>
        <w:t>文士和法利赛人的反应显出了他们的属灵光景。</w:t>
      </w:r>
    </w:p>
    <w:p w14:paraId="6EC00ED2" w14:textId="77777777" w:rsidR="0046414E" w:rsidRPr="0081716A" w:rsidRDefault="0046414E" w:rsidP="00087363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172914">
        <w:rPr>
          <w:rFonts w:ascii="SimSun" w:eastAsia="SimSun" w:hAnsi="SimSun" w:hint="eastAsia"/>
          <w:b/>
          <w:bCs/>
          <w:color w:val="000000" w:themeColor="text1"/>
          <w:lang w:eastAsia="zh-CN"/>
        </w:rPr>
        <w:t>53-54节：</w:t>
      </w:r>
      <w:r w:rsidRPr="0081716A">
        <w:rPr>
          <w:rFonts w:ascii="SimSun" w:eastAsia="SimSun" w:hAnsi="SimSun" w:hint="eastAsia"/>
          <w:color w:val="000000" w:themeColor="text1"/>
          <w:lang w:eastAsia="zh-CN"/>
        </w:rPr>
        <w:t>他们不仅不认识弥赛亚，</w:t>
      </w:r>
      <w:r>
        <w:rPr>
          <w:rFonts w:ascii="SimSun" w:eastAsia="SimSun" w:hAnsi="SimSun" w:hint="eastAsia"/>
          <w:color w:val="000000" w:themeColor="text1"/>
          <w:lang w:eastAsia="zh-CN"/>
        </w:rPr>
        <w:t>反而要拿他的话柄。</w:t>
      </w:r>
      <w:r w:rsidRPr="0094115E">
        <w:rPr>
          <w:rFonts w:ascii="KaiTi" w:eastAsia="KaiTi" w:hAnsi="KaiTi" w:hint="eastAsia"/>
          <w:color w:val="000000" w:themeColor="text1"/>
          <w:lang w:eastAsia="zh-CN"/>
        </w:rPr>
        <w:t>【彼得前书2:1-3】：“所以，你们既除去一切的恶毒、诡诈，并假善、嫉妒，和一切毁谤的话，就要爱慕那纯净的灵奶，像才生的婴孩爱慕奶一样，叫你们因此渐长，以致得救。你们若尝过主恩的滋味，就必如此。”</w:t>
      </w:r>
      <w:r>
        <w:rPr>
          <w:rFonts w:ascii="SimSun" w:eastAsia="SimSun" w:hAnsi="SimSun" w:hint="eastAsia"/>
          <w:color w:val="000000" w:themeColor="text1"/>
          <w:lang w:eastAsia="zh-CN"/>
        </w:rPr>
        <w:t>这封信是写给基督徒的，而不是写给刚刚信主的人。“纯净的灵奶”，不是只有刚刚信主才需要“灵奶”，而是说所有的基督徒都要“</w:t>
      </w:r>
      <w:r w:rsidRPr="00EA4EB6">
        <w:rPr>
          <w:rFonts w:ascii="SimSun" w:eastAsia="SimSun" w:hAnsi="SimSun" w:hint="eastAsia"/>
          <w:color w:val="000000" w:themeColor="text1"/>
          <w:lang w:eastAsia="zh-CN"/>
        </w:rPr>
        <w:t>像才生的婴孩爱慕奶一样</w:t>
      </w:r>
      <w:r>
        <w:rPr>
          <w:rFonts w:ascii="SimSun" w:eastAsia="SimSun" w:hAnsi="SimSun" w:hint="eastAsia"/>
          <w:color w:val="000000" w:themeColor="text1"/>
          <w:lang w:eastAsia="zh-CN"/>
        </w:rPr>
        <w:t>”，灵命才能成长，有些人紧紧满足于刚刚得救，甚至也不知道自己有没有得救。我们不要停留在获得“救恩”的阶段，而要接着“纯净的灵奶”不断成长。祝弟兄姐妹都品尝过主恩的滋味。</w:t>
      </w:r>
    </w:p>
    <w:p w14:paraId="5905837A" w14:textId="77777777" w:rsidR="0046414E" w:rsidRDefault="0046414E" w:rsidP="00087363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 w:hint="eastAsia"/>
          <w:color w:val="000000" w:themeColor="text1"/>
          <w:lang w:eastAsia="zh-CN"/>
        </w:rPr>
      </w:pPr>
    </w:p>
    <w:p w14:paraId="4391BC75" w14:textId="77777777" w:rsidR="0046414E" w:rsidRPr="00FB0434" w:rsidRDefault="0046414E" w:rsidP="00087363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FB0434">
        <w:rPr>
          <w:rFonts w:ascii="SimSun" w:eastAsia="SimSun" w:hAnsi="SimSun" w:hint="eastAsia"/>
          <w:b/>
          <w:bCs/>
          <w:color w:val="000000" w:themeColor="text1"/>
          <w:lang w:eastAsia="zh-CN"/>
        </w:rPr>
        <w:t>问题与讨论</w:t>
      </w:r>
    </w:p>
    <w:p w14:paraId="48F7A5E0" w14:textId="77777777" w:rsidR="0046414E" w:rsidRDefault="0046414E" w:rsidP="00087363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 w:rsidRPr="00F9547F">
        <w:rPr>
          <w:rFonts w:ascii="SimSun" w:eastAsia="SimSun" w:hAnsi="SimSun" w:hint="eastAsia"/>
          <w:color w:val="000000" w:themeColor="text1"/>
          <w:lang w:eastAsia="zh-CN"/>
        </w:rPr>
        <w:t>1.</w:t>
      </w:r>
      <w:r>
        <w:rPr>
          <w:rFonts w:ascii="SimSun" w:eastAsia="SimSun" w:hAnsi="SimSun" w:hint="eastAsia"/>
          <w:color w:val="000000" w:themeColor="text1"/>
          <w:lang w:eastAsia="zh-CN"/>
        </w:rPr>
        <w:t>为什么神不能让所有的犹太人信耶稣呢？</w:t>
      </w:r>
    </w:p>
    <w:p w14:paraId="5FA36641" w14:textId="77777777" w:rsidR="0046414E" w:rsidRDefault="0046414E" w:rsidP="00087363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神爱世人，爱不是控制。神给人自由意志，每个人对自己的选择负责。神来审判的时候，每个人要自己跟神交账。</w:t>
      </w:r>
    </w:p>
    <w:p w14:paraId="1A96AA53" w14:textId="77777777" w:rsidR="0046414E" w:rsidRDefault="0046414E" w:rsidP="00087363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2.感到在生活中没有实践神的话，有点着急。</w:t>
      </w:r>
    </w:p>
    <w:p w14:paraId="2110FC69" w14:textId="77777777" w:rsidR="0046414E" w:rsidRDefault="0046414E" w:rsidP="00087363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只要渴慕纯净的灵奶，就会长大，但生命是“渐长”的过程，需要有时间，急不来。今天的人只要看短期的“果效”，但生命需要浇水有耐心。生命的粮一天只管一天，要保持每天跟神的亲密关系，基督徒的责任是吃是喝，而不是做。参考【诗篇73】和【哥林多后书10:5】，被外界干扰时，不要凭血气，而要夺回自己的心意，来到神的面前。</w:t>
      </w:r>
    </w:p>
    <w:p w14:paraId="23AFFBD9" w14:textId="77777777" w:rsidR="0046414E" w:rsidRDefault="0046414E" w:rsidP="00087363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3.从理性上知道神的话语是事实，但还缺少感情上的共鸣。</w:t>
      </w:r>
    </w:p>
    <w:p w14:paraId="73DB77DA" w14:textId="4FEA0F0B" w:rsidR="000F0D46" w:rsidRPr="00087363" w:rsidRDefault="0046414E" w:rsidP="00087363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信仰不能仅凭信念或感觉，也要依靠理性坚持。就像亲子关系的培养，需要不断的输入，需要时间。</w:t>
      </w:r>
      <w:bookmarkStart w:id="106" w:name="_Toc180846478"/>
    </w:p>
    <w:p w14:paraId="6939BD62" w14:textId="26E00CF5" w:rsidR="0046414E" w:rsidRPr="000F0D46" w:rsidRDefault="0046414E" w:rsidP="0046414E">
      <w:pPr>
        <w:pStyle w:val="Heading1"/>
        <w:rPr>
          <w:lang w:eastAsia="zh-CN"/>
        </w:rPr>
      </w:pPr>
      <w:bookmarkStart w:id="107" w:name="_Toc180860610"/>
      <w:r w:rsidRPr="000F0D46">
        <w:rPr>
          <w:rFonts w:hint="eastAsia"/>
          <w:lang w:eastAsia="zh-CN"/>
        </w:rPr>
        <w:lastRenderedPageBreak/>
        <w:t>基督的生平与教导（七十一）：不要怕</w:t>
      </w:r>
      <w:bookmarkEnd w:id="106"/>
      <w:bookmarkEnd w:id="107"/>
      <w:r w:rsidRPr="000F0D46">
        <w:rPr>
          <w:lang w:eastAsia="zh-CN"/>
        </w:rPr>
        <w:t xml:space="preserve"> </w:t>
      </w:r>
    </w:p>
    <w:p w14:paraId="67234E50" w14:textId="77777777" w:rsidR="0046414E" w:rsidRPr="00BC1C3D" w:rsidRDefault="0046414E" w:rsidP="0028638B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 w:rsidRPr="00BC1C3D">
        <w:rPr>
          <w:rFonts w:ascii="SimSun" w:eastAsia="SimSun" w:hAnsi="SimSun" w:hint="eastAsia"/>
          <w:color w:val="000000" w:themeColor="text1"/>
          <w:lang w:eastAsia="zh-CN"/>
        </w:rPr>
        <w:t>时间：2</w:t>
      </w:r>
      <w:r w:rsidRPr="00BC1C3D">
        <w:rPr>
          <w:rFonts w:ascii="SimSun" w:eastAsia="SimSun" w:hAnsi="SimSun"/>
          <w:color w:val="000000" w:themeColor="text1"/>
          <w:lang w:eastAsia="zh-CN"/>
        </w:rPr>
        <w:t>024</w:t>
      </w:r>
      <w:r w:rsidRPr="00BC1C3D">
        <w:rPr>
          <w:rFonts w:ascii="SimSun" w:eastAsia="SimSun" w:hAnsi="SimSun" w:hint="eastAsia"/>
          <w:color w:val="000000" w:themeColor="text1"/>
          <w:lang w:eastAsia="zh-CN"/>
        </w:rPr>
        <w:t>年6月</w:t>
      </w:r>
      <w:r>
        <w:rPr>
          <w:rFonts w:ascii="SimSun" w:eastAsia="SimSun" w:hAnsi="SimSun"/>
          <w:color w:val="000000" w:themeColor="text1"/>
          <w:lang w:eastAsia="zh-CN"/>
        </w:rPr>
        <w:t>15</w:t>
      </w:r>
      <w:r w:rsidRPr="00BC1C3D">
        <w:rPr>
          <w:rFonts w:ascii="SimSun" w:eastAsia="SimSun" w:hAnsi="SimSun" w:hint="eastAsia"/>
          <w:color w:val="000000" w:themeColor="text1"/>
          <w:lang w:eastAsia="zh-CN"/>
        </w:rPr>
        <w:t>日</w:t>
      </w:r>
    </w:p>
    <w:p w14:paraId="50803A9D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 w:rsidRPr="00BC1C3D">
        <w:rPr>
          <w:rFonts w:ascii="SimSun" w:eastAsia="SimSun" w:hAnsi="SimSun" w:hint="eastAsia"/>
          <w:color w:val="000000" w:themeColor="text1"/>
          <w:lang w:eastAsia="zh-CN"/>
        </w:rPr>
        <w:t>相关经文：路加福音</w:t>
      </w:r>
      <w:r w:rsidRPr="0097265F">
        <w:rPr>
          <w:rFonts w:ascii="SimSun" w:eastAsia="SimSun" w:hAnsi="SimSun" w:hint="eastAsia"/>
          <w:color w:val="000000" w:themeColor="text1"/>
          <w:lang w:eastAsia="zh-CN"/>
        </w:rPr>
        <w:t>12</w:t>
      </w:r>
      <w:r w:rsidRPr="0097265F">
        <w:rPr>
          <w:rFonts w:ascii="SimSun" w:eastAsia="SimSun" w:hAnsi="SimSun"/>
          <w:color w:val="000000" w:themeColor="text1"/>
          <w:lang w:eastAsia="zh-CN"/>
        </w:rPr>
        <w:t>:</w:t>
      </w:r>
      <w:r w:rsidRPr="0097265F">
        <w:rPr>
          <w:rFonts w:ascii="SimSun" w:eastAsia="SimSun" w:hAnsi="SimSun" w:hint="eastAsia"/>
          <w:color w:val="000000" w:themeColor="text1"/>
          <w:lang w:eastAsia="zh-CN"/>
        </w:rPr>
        <w:t>1-12</w:t>
      </w:r>
    </w:p>
    <w:p w14:paraId="625573EC" w14:textId="77777777" w:rsidR="0046414E" w:rsidRPr="0097265F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今天的主题是“不要怕”。这段经文三次重复“不要怕”，因为神知道他的子民活在地上，有很多思虑和惧怕。</w:t>
      </w:r>
    </w:p>
    <w:p w14:paraId="034D0B3E" w14:textId="77777777" w:rsidR="0046414E" w:rsidRPr="00E3274A" w:rsidRDefault="0046414E">
      <w:pPr>
        <w:pStyle w:val="ListBullet"/>
        <w:numPr>
          <w:ilvl w:val="0"/>
          <w:numId w:val="60"/>
        </w:numPr>
        <w:spacing w:afterLines="50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E3274A">
        <w:rPr>
          <w:rFonts w:ascii="SimSun" w:eastAsia="SimSun" w:hAnsi="SimSun" w:hint="eastAsia"/>
          <w:b/>
          <w:bCs/>
          <w:color w:val="000000" w:themeColor="text1"/>
          <w:lang w:eastAsia="zh-CN"/>
        </w:rPr>
        <w:t>路加福音12</w:t>
      </w:r>
      <w:r w:rsidRPr="00E3274A">
        <w:rPr>
          <w:rFonts w:ascii="SimSun" w:eastAsia="SimSun" w:hAnsi="SimSun"/>
          <w:b/>
          <w:bCs/>
          <w:color w:val="000000" w:themeColor="text1"/>
          <w:lang w:eastAsia="zh-CN"/>
        </w:rPr>
        <w:t>:</w:t>
      </w:r>
      <w:r w:rsidRPr="00E3274A">
        <w:rPr>
          <w:rFonts w:ascii="SimSun" w:eastAsia="SimSun" w:hAnsi="SimSun" w:hint="eastAsia"/>
          <w:b/>
          <w:bCs/>
          <w:color w:val="000000" w:themeColor="text1"/>
          <w:lang w:eastAsia="zh-CN"/>
        </w:rPr>
        <w:t>1-3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，</w:t>
      </w:r>
      <w:r w:rsidRPr="00E3274A">
        <w:rPr>
          <w:rFonts w:ascii="SimSun" w:eastAsia="SimSun" w:hAnsi="SimSun" w:hint="eastAsia"/>
          <w:b/>
          <w:bCs/>
          <w:color w:val="000000" w:themeColor="text1"/>
          <w:lang w:eastAsia="zh-CN"/>
        </w:rPr>
        <w:t>必须要记住你对神的责任</w:t>
      </w:r>
    </w:p>
    <w:p w14:paraId="3DB4E938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人在每个阶段都有害怕的事情。主耶稣告诉我们不要怕，从旧约到新约都这样教导我们。申命记1</w:t>
      </w:r>
      <w:r>
        <w:rPr>
          <w:rFonts w:ascii="SimSun" w:eastAsia="SimSun" w:hAnsi="SimSun"/>
          <w:color w:val="000000" w:themeColor="text1"/>
          <w:lang w:eastAsia="zh-CN"/>
        </w:rPr>
        <w:t>:19-21</w:t>
      </w:r>
      <w:r>
        <w:rPr>
          <w:rFonts w:ascii="SimSun" w:eastAsia="SimSun" w:hAnsi="SimSun" w:hint="eastAsia"/>
          <w:color w:val="000000" w:themeColor="text1"/>
          <w:lang w:eastAsia="zh-CN"/>
        </w:rPr>
        <w:t>，摩西带领以色列人经过旷野，马上要进入迦南地了。神知道他们会怕，“不要惧怕，也不要惊惶”；申命记3</w:t>
      </w:r>
      <w:r>
        <w:rPr>
          <w:rFonts w:ascii="SimSun" w:eastAsia="SimSun" w:hAnsi="SimSun"/>
          <w:color w:val="000000" w:themeColor="text1"/>
          <w:lang w:eastAsia="zh-CN"/>
        </w:rPr>
        <w:t>1:1-6</w:t>
      </w:r>
      <w:r>
        <w:rPr>
          <w:rFonts w:ascii="SimSun" w:eastAsia="SimSun" w:hAnsi="SimSun" w:hint="eastAsia"/>
          <w:color w:val="000000" w:themeColor="text1"/>
          <w:lang w:eastAsia="zh-CN"/>
        </w:rPr>
        <w:t>，“你们当刚强壮胆，不要害怕，也不要畏惧他们，因为耶和华-你的神和你同去。他必不撇下你，也不丢弃你”。后面约书亚1：9一直在重复这句话。再看大卫的经历，诗篇2</w:t>
      </w:r>
      <w:r>
        <w:rPr>
          <w:rFonts w:ascii="SimSun" w:eastAsia="SimSun" w:hAnsi="SimSun"/>
          <w:color w:val="000000" w:themeColor="text1"/>
          <w:lang w:eastAsia="zh-CN"/>
        </w:rPr>
        <w:t>7:1</w:t>
      </w:r>
      <w:r>
        <w:rPr>
          <w:rFonts w:ascii="SimSun" w:eastAsia="SimSun" w:hAnsi="SimSun" w:hint="eastAsia"/>
          <w:color w:val="000000" w:themeColor="text1"/>
          <w:lang w:eastAsia="zh-CN"/>
        </w:rPr>
        <w:t>，“耶和华是我的亮光，是我的拯救，我还怕谁呢？”到新约还是在重复这句话。希伯来书2</w:t>
      </w:r>
      <w:r>
        <w:rPr>
          <w:rFonts w:ascii="SimSun" w:eastAsia="SimSun" w:hAnsi="SimSun"/>
          <w:color w:val="000000" w:themeColor="text1"/>
          <w:lang w:eastAsia="zh-CN"/>
        </w:rPr>
        <w:t>:14-15</w:t>
      </w:r>
      <w:r>
        <w:rPr>
          <w:rFonts w:ascii="SimSun" w:eastAsia="SimSun" w:hAnsi="SimSun" w:hint="eastAsia"/>
          <w:color w:val="000000" w:themeColor="text1"/>
          <w:lang w:eastAsia="zh-CN"/>
        </w:rPr>
        <w:t>，主耶稣要坚定我们的信仰。神借着耶稣道成肉身，成为血肉之体，像你像我，只是没有犯罪。人因为怕死愿意做魔鬼的奴仆。主耶稣知道我们怕死，所以替我们死了，“并要释放那些一生因怕死而为奴仆的人”。主耶稣已经替我们完成了；罗马书8</w:t>
      </w:r>
      <w:r>
        <w:rPr>
          <w:rFonts w:ascii="SimSun" w:eastAsia="SimSun" w:hAnsi="SimSun"/>
          <w:color w:val="000000" w:themeColor="text1"/>
          <w:lang w:eastAsia="zh-CN"/>
        </w:rPr>
        <w:t>:15</w:t>
      </w:r>
      <w:r>
        <w:rPr>
          <w:rFonts w:ascii="SimSun" w:eastAsia="SimSun" w:hAnsi="SimSun" w:hint="eastAsia"/>
          <w:color w:val="000000" w:themeColor="text1"/>
          <w:lang w:eastAsia="zh-CN"/>
        </w:rPr>
        <w:t>，我们这些有圣灵内驻的人，神不把我们看作是受魔鬼的管辖。奴仆对主人是害怕的，神看我们是儿子的身份，所以我们是不必害怕的。有一天，主耶稣来接我们，我们作为教会的一份子，我们要面对神。这一段要记住，你对神的责任。</w:t>
      </w:r>
    </w:p>
    <w:p w14:paraId="6063DCD1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节，上一次讲到，主耶稣责备律法师是假冒为善。这里第1节，跟从主耶稣的人几万人，并且彼此践踏。这不是好消息了。法利赛人的酵，就是假冒为善。用法利赛人来警告我们。我们需要怕，怕我们假冒为善，怕被这个世界影响，只有这个我们需要怕。主耶稣要他们停止这些假冒为善的行为。我们如果没有假冒为善，就不用怕。我们眼睛的焦点应该在主耶稣的身上，如果我们的眼睛在人的身上，就会怕，因为要讨人的喜悦。</w:t>
      </w:r>
    </w:p>
    <w:p w14:paraId="721B15BD" w14:textId="77777777" w:rsidR="0046414E" w:rsidRPr="000A6835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2节，没有一件事可以逃过神的眼睛。希伯来书4</w:t>
      </w:r>
      <w:r>
        <w:rPr>
          <w:rFonts w:ascii="SimSun" w:eastAsia="SimSun" w:hAnsi="SimSun"/>
          <w:color w:val="000000" w:themeColor="text1"/>
          <w:lang w:eastAsia="zh-CN"/>
        </w:rPr>
        <w:t>:13</w:t>
      </w:r>
      <w:r>
        <w:rPr>
          <w:rFonts w:ascii="SimSun" w:eastAsia="SimSun" w:hAnsi="SimSun" w:hint="eastAsia"/>
          <w:color w:val="000000" w:themeColor="text1"/>
          <w:lang w:eastAsia="zh-CN"/>
        </w:rPr>
        <w:t>，神要我们知道一件事情，我们不要被宗教领袖的假冒为善影响，然后要认识到所有地上的事情在神面前会被敞开；罗马书1</w:t>
      </w:r>
      <w:r>
        <w:rPr>
          <w:rFonts w:ascii="SimSun" w:eastAsia="SimSun" w:hAnsi="SimSun"/>
          <w:color w:val="000000" w:themeColor="text1"/>
          <w:lang w:eastAsia="zh-CN"/>
        </w:rPr>
        <w:t>4:10</w:t>
      </w:r>
      <w:r>
        <w:rPr>
          <w:rFonts w:ascii="SimSun" w:eastAsia="SimSun" w:hAnsi="SimSun" w:hint="eastAsia"/>
          <w:color w:val="000000" w:themeColor="text1"/>
          <w:lang w:eastAsia="zh-CN"/>
        </w:rPr>
        <w:t>，我们所论断的，所做的一切要在神面前交账。罗马书2</w:t>
      </w:r>
      <w:r>
        <w:rPr>
          <w:rFonts w:ascii="SimSun" w:eastAsia="SimSun" w:hAnsi="SimSun"/>
          <w:color w:val="000000" w:themeColor="text1"/>
          <w:lang w:eastAsia="zh-CN"/>
        </w:rPr>
        <w:t>:16</w:t>
      </w:r>
      <w:r>
        <w:rPr>
          <w:rFonts w:ascii="SimSun" w:eastAsia="SimSun" w:hAnsi="SimSun" w:hint="eastAsia"/>
          <w:color w:val="000000" w:themeColor="text1"/>
          <w:lang w:eastAsia="zh-CN"/>
        </w:rPr>
        <w:t>，神在警告人，神要审判；哥林多前书4</w:t>
      </w:r>
      <w:r>
        <w:rPr>
          <w:rFonts w:ascii="SimSun" w:eastAsia="SimSun" w:hAnsi="SimSun"/>
          <w:color w:val="000000" w:themeColor="text1"/>
          <w:lang w:eastAsia="zh-CN"/>
        </w:rPr>
        <w:t>:5</w:t>
      </w:r>
      <w:r>
        <w:rPr>
          <w:rFonts w:ascii="SimSun" w:eastAsia="SimSun" w:hAnsi="SimSun" w:hint="eastAsia"/>
          <w:color w:val="000000" w:themeColor="text1"/>
          <w:lang w:eastAsia="zh-CN"/>
        </w:rPr>
        <w:t>，“所以，时候未到，什么都不要论断，只等主来”。我们要怕的是神，不是人，我们要交账。</w:t>
      </w:r>
    </w:p>
    <w:p w14:paraId="141DEF5F" w14:textId="77777777" w:rsidR="0046414E" w:rsidRPr="00E3274A" w:rsidRDefault="0046414E" w:rsidP="0028638B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E3274A">
        <w:rPr>
          <w:rFonts w:ascii="SimSun" w:eastAsia="SimSun" w:hAnsi="SimSun" w:hint="eastAsia"/>
          <w:b/>
          <w:bCs/>
          <w:color w:val="000000" w:themeColor="text1"/>
          <w:lang w:eastAsia="zh-CN"/>
        </w:rPr>
        <w:t>二．路加福音12</w:t>
      </w:r>
      <w:r w:rsidRPr="00E3274A">
        <w:rPr>
          <w:rFonts w:ascii="SimSun" w:eastAsia="SimSun" w:hAnsi="SimSun"/>
          <w:b/>
          <w:bCs/>
          <w:color w:val="000000" w:themeColor="text1"/>
          <w:lang w:eastAsia="zh-CN"/>
        </w:rPr>
        <w:t>:</w:t>
      </w:r>
      <w:r w:rsidRPr="00E3274A">
        <w:rPr>
          <w:rFonts w:ascii="SimSun" w:eastAsia="SimSun" w:hAnsi="SimSun" w:hint="eastAsia"/>
          <w:b/>
          <w:bCs/>
          <w:color w:val="000000" w:themeColor="text1"/>
          <w:lang w:eastAsia="zh-CN"/>
        </w:rPr>
        <w:t>4-5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，</w:t>
      </w:r>
      <w:r w:rsidRPr="00E3274A">
        <w:rPr>
          <w:rFonts w:ascii="SimSun" w:eastAsia="SimSun" w:hAnsi="SimSun" w:hint="eastAsia"/>
          <w:b/>
          <w:bCs/>
          <w:color w:val="000000" w:themeColor="text1"/>
          <w:lang w:eastAsia="zh-CN"/>
        </w:rPr>
        <w:t>必须认清楚你真正该害怕的是神</w:t>
      </w:r>
    </w:p>
    <w:p w14:paraId="5B74BECA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4</w:t>
      </w:r>
      <w:r>
        <w:rPr>
          <w:rFonts w:ascii="SimSun" w:eastAsia="SimSun" w:hAnsi="SimSun" w:hint="eastAsia"/>
          <w:color w:val="000000" w:themeColor="text1"/>
          <w:lang w:eastAsia="zh-CN"/>
        </w:rPr>
        <w:t>节，主耶稣称门徒为“朋友”。很有意思。</w:t>
      </w:r>
    </w:p>
    <w:p w14:paraId="28C83CD3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5节，人死了，不管信的人还是不信的人，都到阴间。阴间是暂时的地方，阴间分两个部分，财主和拉撒路在不同的地方。拉撒路在亚伯拉罕的怀里。主耶稣来了以后，拉撒路进到乐园，经过白色大宝座的审判，阴间中的一部分人才下到地狱。在主耶稣时代，门徒听到这段话后会有很多感触，因为要杀身体的人多了。不要怕，要怕的只有神。箴言2</w:t>
      </w:r>
      <w:r>
        <w:rPr>
          <w:rFonts w:ascii="SimSun" w:eastAsia="SimSun" w:hAnsi="SimSun"/>
          <w:color w:val="000000" w:themeColor="text1"/>
          <w:lang w:eastAsia="zh-CN"/>
        </w:rPr>
        <w:t>9:25</w:t>
      </w:r>
      <w:r>
        <w:rPr>
          <w:rFonts w:ascii="SimSun" w:eastAsia="SimSun" w:hAnsi="SimSun" w:hint="eastAsia"/>
          <w:color w:val="000000" w:themeColor="text1"/>
          <w:lang w:eastAsia="zh-CN"/>
        </w:rPr>
        <w:t>，“惧怕人的，陷入网罗；惟有倚靠耶和华的，必得安稳”；箴言3</w:t>
      </w:r>
      <w:r>
        <w:rPr>
          <w:rFonts w:ascii="SimSun" w:eastAsia="SimSun" w:hAnsi="SimSun"/>
          <w:color w:val="000000" w:themeColor="text1"/>
          <w:lang w:eastAsia="zh-CN"/>
        </w:rPr>
        <w:t>:25-26</w:t>
      </w:r>
      <w:r>
        <w:rPr>
          <w:rFonts w:ascii="SimSun" w:eastAsia="SimSun" w:hAnsi="SimSun" w:hint="eastAsia"/>
          <w:color w:val="000000" w:themeColor="text1"/>
          <w:lang w:eastAsia="zh-CN"/>
        </w:rPr>
        <w:t>，“忽然来的惊恐，不要害怕；恶人遭毁灭，也不要恐惧”；诗篇1</w:t>
      </w:r>
      <w:r>
        <w:rPr>
          <w:rFonts w:ascii="SimSun" w:eastAsia="SimSun" w:hAnsi="SimSun"/>
          <w:color w:val="000000" w:themeColor="text1"/>
          <w:lang w:eastAsia="zh-CN"/>
        </w:rPr>
        <w:t>16:15</w:t>
      </w:r>
      <w:r>
        <w:rPr>
          <w:rFonts w:ascii="SimSun" w:eastAsia="SimSun" w:hAnsi="SimSun" w:hint="eastAsia"/>
          <w:color w:val="000000" w:themeColor="text1"/>
          <w:lang w:eastAsia="zh-CN"/>
        </w:rPr>
        <w:t>，“在耶和华眼中，看圣民之死极为宝贵”。我们到世上来多久，神已经定好了；神把我们接走，是好的事情。</w:t>
      </w:r>
    </w:p>
    <w:p w14:paraId="24D244A5" w14:textId="77777777" w:rsidR="0046414E" w:rsidRPr="007F458C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我们在地上不要怕，需要认识我们只需要怕神。魔鬼无法把我们扔在火湖里。生命在神手中，魔鬼不能拿掉我们的生命。约伯受苦，但魔鬼不能拿走他的生命。</w:t>
      </w:r>
    </w:p>
    <w:p w14:paraId="31A02730" w14:textId="77777777" w:rsidR="0046414E" w:rsidRPr="00E3274A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E3274A">
        <w:rPr>
          <w:rFonts w:ascii="SimSun" w:eastAsia="SimSun" w:hAnsi="SimSun" w:hint="eastAsia"/>
          <w:b/>
          <w:bCs/>
          <w:color w:val="000000" w:themeColor="text1"/>
          <w:lang w:eastAsia="zh-CN"/>
        </w:rPr>
        <w:t>三．路加福音12</w:t>
      </w:r>
      <w:r w:rsidRPr="00E3274A">
        <w:rPr>
          <w:rFonts w:ascii="SimSun" w:eastAsia="SimSun" w:hAnsi="SimSun"/>
          <w:b/>
          <w:bCs/>
          <w:color w:val="000000" w:themeColor="text1"/>
          <w:lang w:eastAsia="zh-CN"/>
        </w:rPr>
        <w:t>:</w:t>
      </w:r>
      <w:r w:rsidRPr="00E3274A">
        <w:rPr>
          <w:rFonts w:ascii="SimSun" w:eastAsia="SimSun" w:hAnsi="SimSun" w:hint="eastAsia"/>
          <w:b/>
          <w:bCs/>
          <w:color w:val="000000" w:themeColor="text1"/>
          <w:lang w:eastAsia="zh-CN"/>
        </w:rPr>
        <w:t>6-7 必须认识到你对神来说是那么的贵重</w:t>
      </w:r>
    </w:p>
    <w:p w14:paraId="680C2D95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6节，主耶稣亲口讲的，麻雀他也不会忘记。麻雀是最没有价值的鸟。马太福音1</w:t>
      </w:r>
      <w:r>
        <w:rPr>
          <w:rFonts w:ascii="SimSun" w:eastAsia="SimSun" w:hAnsi="SimSun"/>
          <w:color w:val="000000" w:themeColor="text1"/>
          <w:lang w:eastAsia="zh-CN"/>
        </w:rPr>
        <w:t>0:29</w:t>
      </w:r>
      <w:r>
        <w:rPr>
          <w:rFonts w:ascii="SimSun" w:eastAsia="SimSun" w:hAnsi="SimSun" w:hint="eastAsia"/>
          <w:color w:val="000000" w:themeColor="text1"/>
          <w:lang w:eastAsia="zh-CN"/>
        </w:rPr>
        <w:t>，“两个麻雀不是卖一分银子吗？若是你们的父不许，一个也不能掉在地上”。这里“五个麻雀不是卖二分银子吗？”可见麻雀不值钱的。但神看顾麻雀。诗篇中，麻雀为自己找的住的地方，在圣殿。</w:t>
      </w:r>
    </w:p>
    <w:p w14:paraId="363DA278" w14:textId="77777777" w:rsidR="0046414E" w:rsidRPr="0097265F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7节，就是你们的头发，也都被数过，所以不要惧怕。我们在神眼中是非常非常尊贵的。马太福音</w:t>
      </w:r>
      <w:r>
        <w:rPr>
          <w:rFonts w:ascii="SimSun" w:eastAsia="SimSun" w:hAnsi="SimSun"/>
          <w:color w:val="000000" w:themeColor="text1"/>
          <w:lang w:eastAsia="zh-CN"/>
        </w:rPr>
        <w:t>6:25-27</w:t>
      </w:r>
      <w:r>
        <w:rPr>
          <w:rFonts w:ascii="SimSun" w:eastAsia="SimSun" w:hAnsi="SimSun" w:hint="eastAsia"/>
          <w:color w:val="000000" w:themeColor="text1"/>
          <w:lang w:eastAsia="zh-CN"/>
        </w:rPr>
        <w:t>，“所以我告诉你们，不要为生命忧虑吃什么，喝什么；为身体忧虑穿什么。生命不胜于饮食吗？身体不</w:t>
      </w: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胜于衣裳吗？”让我们认识这位神，他的眼睛像望远镜、放大镜、显微镜。他可以看得很远、很细。如果我们有这样的认识，就不会怕。新冠病毒虽然微小，他可以看见。神可以看到多人，你在什么角落，他都能够看到，每一只麻雀他都看见，每一只飞鸟他都关心，我们的每一根头发他都数过。如果有这样的认识，我们就不会惧怕人，我们就有自由，就有平安，就有喜乐。</w:t>
      </w:r>
    </w:p>
    <w:p w14:paraId="758E9A4D" w14:textId="77777777" w:rsidR="0046414E" w:rsidRPr="00D33F44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D33F44">
        <w:rPr>
          <w:rFonts w:ascii="SimSun" w:eastAsia="SimSun" w:hAnsi="SimSun" w:hint="eastAsia"/>
          <w:b/>
          <w:bCs/>
          <w:color w:val="000000" w:themeColor="text1"/>
          <w:lang w:eastAsia="zh-CN"/>
        </w:rPr>
        <w:t>四．路加福音12</w:t>
      </w:r>
      <w:r w:rsidRPr="00D33F44">
        <w:rPr>
          <w:rFonts w:ascii="SimSun" w:eastAsia="SimSun" w:hAnsi="SimSun"/>
          <w:b/>
          <w:bCs/>
          <w:color w:val="000000" w:themeColor="text1"/>
          <w:lang w:eastAsia="zh-CN"/>
        </w:rPr>
        <w:t>:</w:t>
      </w:r>
      <w:r w:rsidRPr="00D33F44">
        <w:rPr>
          <w:rFonts w:ascii="SimSun" w:eastAsia="SimSun" w:hAnsi="SimSun" w:hint="eastAsia"/>
          <w:b/>
          <w:bCs/>
          <w:color w:val="000000" w:themeColor="text1"/>
          <w:lang w:eastAsia="zh-CN"/>
        </w:rPr>
        <w:t>8-10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，</w:t>
      </w:r>
      <w:r w:rsidRPr="00D33F44">
        <w:rPr>
          <w:rFonts w:ascii="SimSun" w:eastAsia="SimSun" w:hAnsi="SimSun" w:hint="eastAsia"/>
          <w:b/>
          <w:bCs/>
          <w:color w:val="000000" w:themeColor="text1"/>
          <w:lang w:eastAsia="zh-CN"/>
        </w:rPr>
        <w:t>你必须公开承认耶稣</w:t>
      </w:r>
    </w:p>
    <w:p w14:paraId="7AC26B76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不认识神的人就会惧怕，因为他学习世人的假冒为善，每一天怕这个怕那个。</w:t>
      </w:r>
    </w:p>
    <w:p w14:paraId="0FA198DD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8</w:t>
      </w:r>
      <w:r>
        <w:rPr>
          <w:rFonts w:ascii="SimSun" w:eastAsia="SimSun" w:hAnsi="SimSun"/>
          <w:color w:val="000000" w:themeColor="text1"/>
          <w:lang w:eastAsia="zh-CN"/>
        </w:rPr>
        <w:t>-9</w:t>
      </w:r>
      <w:r>
        <w:rPr>
          <w:rFonts w:ascii="SimSun" w:eastAsia="SimSun" w:hAnsi="SimSun" w:hint="eastAsia"/>
          <w:color w:val="000000" w:themeColor="text1"/>
          <w:lang w:eastAsia="zh-CN"/>
        </w:rPr>
        <w:t>节，基督徒的生活是公开的，不是暗暗过的。公开认神的，神也接纳他，人子也接纳他。</w:t>
      </w:r>
    </w:p>
    <w:p w14:paraId="457207AA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0</w:t>
      </w:r>
      <w:r>
        <w:rPr>
          <w:rFonts w:ascii="SimSun" w:eastAsia="SimSun" w:hAnsi="SimSun" w:hint="eastAsia"/>
          <w:color w:val="000000" w:themeColor="text1"/>
          <w:lang w:eastAsia="zh-CN"/>
        </w:rPr>
        <w:t>节，“凡说话干犯人子的，还可得赦免；惟独亵渎圣灵的，总不得赦免”，四福音书都提到这一点。马可福音3</w:t>
      </w:r>
      <w:r>
        <w:rPr>
          <w:rFonts w:ascii="SimSun" w:eastAsia="SimSun" w:hAnsi="SimSun"/>
          <w:color w:val="000000" w:themeColor="text1"/>
          <w:lang w:eastAsia="zh-CN"/>
        </w:rPr>
        <w:t>:28-30</w:t>
      </w:r>
      <w:r>
        <w:rPr>
          <w:rFonts w:ascii="SimSun" w:eastAsia="SimSun" w:hAnsi="SimSun" w:hint="eastAsia"/>
          <w:color w:val="000000" w:themeColor="text1"/>
          <w:lang w:eastAsia="zh-CN"/>
        </w:rPr>
        <w:t>，“世上一切的罪和一切亵渎的话都可得赦免；凡亵渎圣灵的，却永不得赦免，乃要担当永远的罪。（这话是）因为他们说：‘他是被污鬼附着的。’”一个人信神，是神在做工，是圣灵感动我们。我们如果不听，这是亵渎圣灵。不相信主耶稣是那位弥赛亚、是救主，如果一个人不相信，怎样得救呢？使徒行传4</w:t>
      </w:r>
      <w:r>
        <w:rPr>
          <w:rFonts w:ascii="SimSun" w:eastAsia="SimSun" w:hAnsi="SimSun"/>
          <w:color w:val="000000" w:themeColor="text1"/>
          <w:lang w:eastAsia="zh-CN"/>
        </w:rPr>
        <w:t>:12</w:t>
      </w:r>
      <w:r>
        <w:rPr>
          <w:rFonts w:ascii="SimSun" w:eastAsia="SimSun" w:hAnsi="SimSun" w:hint="eastAsia"/>
          <w:color w:val="000000" w:themeColor="text1"/>
          <w:lang w:eastAsia="zh-CN"/>
        </w:rPr>
        <w:t>，“除他以外，别无拯救；因为在天下人间，没有赐下别的名，我们可以靠着得救”；约翰福音1</w:t>
      </w:r>
      <w:r>
        <w:rPr>
          <w:rFonts w:ascii="SimSun" w:eastAsia="SimSun" w:hAnsi="SimSun"/>
          <w:color w:val="000000" w:themeColor="text1"/>
          <w:lang w:eastAsia="zh-CN"/>
        </w:rPr>
        <w:t>4:6</w:t>
      </w:r>
      <w:r>
        <w:rPr>
          <w:rFonts w:ascii="SimSun" w:eastAsia="SimSun" w:hAnsi="SimSun" w:hint="eastAsia"/>
          <w:color w:val="000000" w:themeColor="text1"/>
          <w:lang w:eastAsia="zh-CN"/>
        </w:rPr>
        <w:t>，“耶稣说：‘我就是道路、真理、生命；若不藉着我，没有人能到父那里去。’”</w:t>
      </w:r>
    </w:p>
    <w:p w14:paraId="429CD322" w14:textId="77777777" w:rsidR="0046414E" w:rsidRPr="00002168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公开的承认我是基督徒是那么重要，受洗就重要了，是公开的承认——我要听耶稣的。我们在外面吃饭要祷告。多一些人知道我们是基督徒，对我们有好处的，不是假冒为善的。很多到教会来的人，不是基督徒，马太福音7</w:t>
      </w:r>
      <w:r>
        <w:rPr>
          <w:rFonts w:ascii="SimSun" w:eastAsia="SimSun" w:hAnsi="SimSun"/>
          <w:color w:val="000000" w:themeColor="text1"/>
          <w:lang w:eastAsia="zh-CN"/>
        </w:rPr>
        <w:t>:22-24</w:t>
      </w:r>
      <w:r>
        <w:rPr>
          <w:rFonts w:ascii="SimSun" w:eastAsia="SimSun" w:hAnsi="SimSun" w:hint="eastAsia"/>
          <w:color w:val="000000" w:themeColor="text1"/>
          <w:lang w:eastAsia="zh-CN"/>
        </w:rPr>
        <w:t>，“我就明明告诉他们说，‘我从来不认识你们，你们这些作恶的人，离开我去吧！’”</w:t>
      </w:r>
    </w:p>
    <w:p w14:paraId="155C990B" w14:textId="77777777" w:rsidR="0046414E" w:rsidRPr="00D33F44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D33F44">
        <w:rPr>
          <w:rFonts w:ascii="SimSun" w:eastAsia="SimSun" w:hAnsi="SimSun" w:hint="eastAsia"/>
          <w:b/>
          <w:bCs/>
          <w:color w:val="000000" w:themeColor="text1"/>
          <w:lang w:eastAsia="zh-CN"/>
        </w:rPr>
        <w:t>五．路加福音12</w:t>
      </w:r>
      <w:r w:rsidRPr="00D33F44">
        <w:rPr>
          <w:rFonts w:ascii="SimSun" w:eastAsia="SimSun" w:hAnsi="SimSun"/>
          <w:b/>
          <w:bCs/>
          <w:color w:val="000000" w:themeColor="text1"/>
          <w:lang w:eastAsia="zh-CN"/>
        </w:rPr>
        <w:t>:</w:t>
      </w:r>
      <w:r w:rsidRPr="00D33F44">
        <w:rPr>
          <w:rFonts w:ascii="SimSun" w:eastAsia="SimSun" w:hAnsi="SimSun" w:hint="eastAsia"/>
          <w:b/>
          <w:bCs/>
          <w:color w:val="000000" w:themeColor="text1"/>
          <w:lang w:eastAsia="zh-CN"/>
        </w:rPr>
        <w:t>11-12 你必须依靠圣灵</w:t>
      </w:r>
    </w:p>
    <w:p w14:paraId="1C67FEBC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主耶稣这些话是跟门徒讲的，不是跟世人讲的。那杀身体不能杀灵魂的，你们不要怕。主耶稣在准备他的门徒要受苦受害。今天的世界越来越邪</w:t>
      </w: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恶，反犹的声音越来越大，基督徒被逼迫，很多被杀死。我们在平安的地方，不能理解主耶稣的这些话。</w:t>
      </w:r>
    </w:p>
    <w:p w14:paraId="5CA42D90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1</w:t>
      </w:r>
      <w:r>
        <w:rPr>
          <w:rFonts w:ascii="SimSun" w:eastAsia="SimSun" w:hAnsi="SimSun" w:hint="eastAsia"/>
          <w:color w:val="000000" w:themeColor="text1"/>
          <w:lang w:eastAsia="zh-CN"/>
        </w:rPr>
        <w:t>节，人带你们到会堂。在美国，这样宣称讲民主的地方，很多基督徒在监狱里的。</w:t>
      </w:r>
    </w:p>
    <w:p w14:paraId="2174E127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2</w:t>
      </w:r>
      <w:r>
        <w:rPr>
          <w:rFonts w:ascii="SimSun" w:eastAsia="SimSun" w:hAnsi="SimSun" w:hint="eastAsia"/>
          <w:color w:val="000000" w:themeColor="text1"/>
          <w:lang w:eastAsia="zh-CN"/>
        </w:rPr>
        <w:t>节，在恰当的时候，圣灵会指教我们当说的话。保罗在官府面前，圣灵告诉他当讲的话。主耶稣告诉我们，会有艰难的日子；如果没有，感谢神。哥林多前书2</w:t>
      </w:r>
      <w:r>
        <w:rPr>
          <w:rFonts w:ascii="SimSun" w:eastAsia="SimSun" w:hAnsi="SimSun"/>
          <w:color w:val="000000" w:themeColor="text1"/>
          <w:lang w:eastAsia="zh-CN"/>
        </w:rPr>
        <w:t>:1-5</w:t>
      </w:r>
      <w:r>
        <w:rPr>
          <w:rFonts w:ascii="SimSun" w:eastAsia="SimSun" w:hAnsi="SimSun" w:hint="eastAsia"/>
          <w:color w:val="000000" w:themeColor="text1"/>
          <w:lang w:eastAsia="zh-CN"/>
        </w:rPr>
        <w:t>，“叫你们的信不在乎人的智慧，只在乎神的大能”。保罗是一个非常有学问的人，但他立了志向，只依靠圣灵。他怕用自己的聪明智慧，用自己的背景。他也曾是法利赛人，杀害逼迫基督徒。提摩太后书1</w:t>
      </w:r>
      <w:r>
        <w:rPr>
          <w:rFonts w:ascii="SimSun" w:eastAsia="SimSun" w:hAnsi="SimSun"/>
          <w:color w:val="000000" w:themeColor="text1"/>
          <w:lang w:eastAsia="zh-CN"/>
        </w:rPr>
        <w:t>:</w:t>
      </w:r>
      <w:r>
        <w:rPr>
          <w:rFonts w:ascii="SimSun" w:eastAsia="SimSun" w:hAnsi="SimSun" w:hint="eastAsia"/>
          <w:color w:val="000000" w:themeColor="text1"/>
          <w:lang w:eastAsia="zh-CN"/>
        </w:rPr>
        <w:t>7</w:t>
      </w:r>
      <w:r>
        <w:rPr>
          <w:rFonts w:ascii="SimSun" w:eastAsia="SimSun" w:hAnsi="SimSun"/>
          <w:color w:val="000000" w:themeColor="text1"/>
          <w:lang w:eastAsia="zh-CN"/>
        </w:rPr>
        <w:t>-12</w:t>
      </w:r>
      <w:r>
        <w:rPr>
          <w:rFonts w:ascii="SimSun" w:eastAsia="SimSun" w:hAnsi="SimSun" w:hint="eastAsia"/>
          <w:color w:val="000000" w:themeColor="text1"/>
          <w:lang w:eastAsia="zh-CN"/>
        </w:rPr>
        <w:t>，“因为神赐给我们，不是胆怯的心，乃是刚强、仁爱、谨守的心”，我们不需要怕人，面对逼迫，不需要怕。罗马书1</w:t>
      </w:r>
      <w:r>
        <w:rPr>
          <w:rFonts w:ascii="SimSun" w:eastAsia="SimSun" w:hAnsi="SimSun"/>
          <w:color w:val="000000" w:themeColor="text1"/>
          <w:lang w:eastAsia="zh-CN"/>
        </w:rPr>
        <w:t>:16-17</w:t>
      </w:r>
      <w:r>
        <w:rPr>
          <w:rFonts w:ascii="SimSun" w:eastAsia="SimSun" w:hAnsi="SimSun" w:hint="eastAsia"/>
          <w:color w:val="000000" w:themeColor="text1"/>
          <w:lang w:eastAsia="zh-CN"/>
        </w:rPr>
        <w:t>，“我不以福音为耻；这福音本是神的大能，要救一切相信的，先是犹太人，后是希腊人”。我们不要轻看福音，我们要传讲完整的福音给人。</w:t>
      </w:r>
    </w:p>
    <w:p w14:paraId="1BEE67F7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怎样不惧怕？要认识神，我们有一天要到他面前交账的；不惧怕，不怕地上的人，只需要怕神；不惧怕，要知道我们在神眼中是那么贵重；不惧怕，要公开承认主耶稣是我们的救主；不惧怕，要每天依靠神，听神的话，面对每天从魔鬼来的挑战。</w:t>
      </w:r>
    </w:p>
    <w:p w14:paraId="24173D8F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 w:hint="eastAsia"/>
          <w:color w:val="000000" w:themeColor="text1"/>
          <w:lang w:eastAsia="zh-CN"/>
        </w:rPr>
      </w:pPr>
    </w:p>
    <w:p w14:paraId="2AA14DB9" w14:textId="77777777" w:rsidR="0046414E" w:rsidRPr="007A2E45" w:rsidRDefault="0046414E" w:rsidP="0028638B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7A2E45">
        <w:rPr>
          <w:rFonts w:ascii="SimSun" w:eastAsia="SimSun" w:hAnsi="SimSun" w:hint="eastAsia"/>
          <w:b/>
          <w:bCs/>
          <w:color w:val="000000" w:themeColor="text1"/>
          <w:lang w:eastAsia="zh-CN"/>
        </w:rPr>
        <w:t>问题与分享：</w:t>
      </w:r>
    </w:p>
    <w:p w14:paraId="092F8395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今天我们讲到干犯人子的人，亵渎圣灵的人。</w:t>
      </w:r>
      <w:r w:rsidRPr="007A2E45">
        <w:rPr>
          <w:rFonts w:ascii="SimSun" w:eastAsia="SimSun" w:hAnsi="SimSun" w:hint="eastAsia"/>
          <w:color w:val="000000" w:themeColor="text1"/>
          <w:lang w:eastAsia="zh-CN"/>
        </w:rPr>
        <w:t>犹太人是不是</w:t>
      </w:r>
      <w:r>
        <w:rPr>
          <w:rFonts w:ascii="SimSun" w:eastAsia="SimSun" w:hAnsi="SimSun" w:hint="eastAsia"/>
          <w:color w:val="000000" w:themeColor="text1"/>
          <w:lang w:eastAsia="zh-CN"/>
        </w:rPr>
        <w:t>既干犯人子，又亵渎神灵？他们杀死耶稣，也不承认耶稣是救主。</w:t>
      </w:r>
    </w:p>
    <w:p w14:paraId="7ED7A8A4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要纠正一下，不是犹太人杀耶稣，是罗马人。犹太人出卖耶稣，钉死耶稣的是罗马人。但从圣经来看，不是犹太人把耶稣钉死，也不是罗马人把他钉死，是神把他钉死。有些犹太人拒绝那位弥赛亚，是亵渎圣灵没有错，但不是所有的人，他们现在不信，但以后可能会信。不接受耶稣的人是不得救的，很多人会认为，神的选民就是得救的，其实神的选民不代表他们就是得救的。犹太人中有没有亵渎圣灵的？不知道，相信是有的。不把耶稣做的事当作从神来的，是亵渎圣灵的。连干犯人子，骂</w:t>
      </w: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过耶稣的都有可能得救，只要悔改，但是亵渎圣灵的不得救。犹太人不相信耶稣是弥赛亚，他们还在等候，不一定是亵渎圣灵，因为神还要拯救三分之一的犹太人。但是每一个世代，神都要留一些余民。罗马书11</w:t>
      </w:r>
      <w:r>
        <w:rPr>
          <w:rFonts w:ascii="SimSun" w:eastAsia="SimSun" w:hAnsi="SimSun"/>
          <w:color w:val="000000" w:themeColor="text1"/>
          <w:lang w:eastAsia="zh-CN"/>
        </w:rPr>
        <w:t>:25-26</w:t>
      </w:r>
      <w:r>
        <w:rPr>
          <w:rFonts w:ascii="SimSun" w:eastAsia="SimSun" w:hAnsi="SimSun" w:hint="eastAsia"/>
          <w:color w:val="000000" w:themeColor="text1"/>
          <w:lang w:eastAsia="zh-CN"/>
        </w:rPr>
        <w:t>，以色列全家都要得救。不是指每一个犹太人，撒迦利亚书13</w:t>
      </w:r>
      <w:r>
        <w:rPr>
          <w:rFonts w:ascii="SimSun" w:eastAsia="SimSun" w:hAnsi="SimSun"/>
          <w:color w:val="000000" w:themeColor="text1"/>
          <w:lang w:eastAsia="zh-CN"/>
        </w:rPr>
        <w:t>:8</w:t>
      </w:r>
      <w:r>
        <w:rPr>
          <w:rFonts w:ascii="SimSun" w:eastAsia="SimSun" w:hAnsi="SimSun" w:hint="eastAsia"/>
          <w:color w:val="000000" w:themeColor="text1"/>
          <w:lang w:eastAsia="zh-CN"/>
        </w:rPr>
        <w:t>，“耶和华说：这全地的人，三分之二必被剪除而死，三分之一仍必存留”。不是神的选民都要得救的，得救的人还是要经过因信称义的。</w:t>
      </w:r>
    </w:p>
    <w:p w14:paraId="326DA0A7" w14:textId="77777777" w:rsidR="0046414E" w:rsidRPr="00B64E99" w:rsidRDefault="0046414E">
      <w:pPr>
        <w:pStyle w:val="ListBullet"/>
        <w:numPr>
          <w:ilvl w:val="0"/>
          <w:numId w:val="59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在神的使者面前必不认他。</w:t>
      </w:r>
      <w:r w:rsidRPr="00B64E99">
        <w:rPr>
          <w:rFonts w:ascii="SimSun" w:eastAsia="SimSun" w:hAnsi="SimSun" w:hint="eastAsia"/>
          <w:color w:val="000000" w:themeColor="text1"/>
          <w:lang w:eastAsia="zh-CN"/>
        </w:rPr>
        <w:t>为什么是使者</w:t>
      </w:r>
      <w:r>
        <w:rPr>
          <w:rFonts w:ascii="SimSun" w:eastAsia="SimSun" w:hAnsi="SimSun" w:hint="eastAsia"/>
          <w:color w:val="000000" w:themeColor="text1"/>
          <w:lang w:eastAsia="zh-CN"/>
        </w:rPr>
        <w:t>？</w:t>
      </w:r>
    </w:p>
    <w:p w14:paraId="32B8F0EC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天上有千千万万的使者。拒绝和得救都很重要，选择走神的路，天上都为他高兴，选择不走神的路，天上也预备好他下地狱了。那两节经文，是讲我们信耶稣需要公开。</w:t>
      </w:r>
    </w:p>
    <w:p w14:paraId="7BFF67CB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我们信的人，都有天使保护。</w:t>
      </w:r>
    </w:p>
    <w:p w14:paraId="103DE3B1" w14:textId="77777777" w:rsidR="0046414E" w:rsidRDefault="0046414E">
      <w:pPr>
        <w:pStyle w:val="ListBullet"/>
        <w:numPr>
          <w:ilvl w:val="0"/>
          <w:numId w:val="59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不信的人亵渎圣灵，是指他是晓得的，心里是知道的，还是不信。</w:t>
      </w:r>
    </w:p>
    <w:p w14:paraId="3154A40A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约翰福音1</w:t>
      </w:r>
      <w:r>
        <w:rPr>
          <w:rFonts w:ascii="SimSun" w:eastAsia="SimSun" w:hAnsi="SimSun"/>
          <w:color w:val="000000" w:themeColor="text1"/>
          <w:lang w:eastAsia="zh-CN"/>
        </w:rPr>
        <w:t>6:8-10</w:t>
      </w:r>
      <w:r>
        <w:rPr>
          <w:rFonts w:ascii="SimSun" w:eastAsia="SimSun" w:hAnsi="SimSun" w:hint="eastAsia"/>
          <w:color w:val="000000" w:themeColor="text1"/>
          <w:lang w:eastAsia="zh-CN"/>
        </w:rPr>
        <w:t>，他怎样晓得？是圣灵的工作。旧约时代，圣灵进去又离开；现在教会时代，圣灵内驻。</w:t>
      </w:r>
    </w:p>
    <w:p w14:paraId="1725E9F4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4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父怎样爱我，我也怎样爱你们。主是这样爱我们，我们住在爱里面，就没有惧怕，不怕世人。</w:t>
      </w:r>
    </w:p>
    <w:p w14:paraId="248CF2B6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是的，约翰一书4</w:t>
      </w:r>
      <w:r>
        <w:rPr>
          <w:rFonts w:ascii="SimSun" w:eastAsia="SimSun" w:hAnsi="SimSun"/>
          <w:color w:val="000000" w:themeColor="text1"/>
          <w:lang w:eastAsia="zh-CN"/>
        </w:rPr>
        <w:t>:18</w:t>
      </w:r>
      <w:r>
        <w:rPr>
          <w:rFonts w:ascii="SimSun" w:eastAsia="SimSun" w:hAnsi="SimSun" w:hint="eastAsia"/>
          <w:color w:val="000000" w:themeColor="text1"/>
          <w:lang w:eastAsia="zh-CN"/>
        </w:rPr>
        <w:t>，“爱里没有惧怕”。</w:t>
      </w:r>
    </w:p>
    <w:p w14:paraId="4E47E504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5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我们在世上的时间，神已经定好的了。以前就觉得不需要我做什么。</w:t>
      </w:r>
    </w:p>
    <w:p w14:paraId="3729AD6F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在创世以前神拣选了一批人，什么时候信耶稣，也是定好的了。神就是神，无所不知无所不能。你们听见的人，来，我可以止渴。你知道了，要来。</w:t>
      </w:r>
    </w:p>
    <w:p w14:paraId="54EF5324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6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神要我们用耳朵听，要眼睛看，要吃要喝，还有香气，要闻，很少要我们做。</w:t>
      </w:r>
    </w:p>
    <w:p w14:paraId="7C55616B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是，需要理性，也需要感性。</w:t>
      </w:r>
    </w:p>
    <w:p w14:paraId="728741CD" w14:textId="271EDC0C" w:rsidR="0046414E" w:rsidRPr="00B4559E" w:rsidRDefault="0046414E" w:rsidP="0046414E">
      <w:pPr>
        <w:pStyle w:val="Heading1"/>
        <w:rPr>
          <w:lang w:eastAsia="zh-CN"/>
        </w:rPr>
      </w:pPr>
      <w:bookmarkStart w:id="108" w:name="_Toc180846479"/>
      <w:bookmarkStart w:id="109" w:name="_Toc180860611"/>
      <w:r w:rsidRPr="00B4559E">
        <w:rPr>
          <w:rFonts w:hint="eastAsia"/>
          <w:lang w:eastAsia="zh-CN"/>
        </w:rPr>
        <w:lastRenderedPageBreak/>
        <w:t>基督的生平与教导（七十二）：在神里面富足</w:t>
      </w:r>
      <w:bookmarkEnd w:id="108"/>
      <w:bookmarkEnd w:id="109"/>
      <w:r w:rsidRPr="00B4559E">
        <w:rPr>
          <w:lang w:eastAsia="zh-CN"/>
        </w:rPr>
        <w:t xml:space="preserve"> </w:t>
      </w:r>
    </w:p>
    <w:p w14:paraId="49F44018" w14:textId="77777777" w:rsidR="0046414E" w:rsidRPr="00BC1C3D" w:rsidRDefault="0046414E" w:rsidP="0028638B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 w:rsidRPr="00BC1C3D">
        <w:rPr>
          <w:rFonts w:ascii="SimSun" w:eastAsia="SimSun" w:hAnsi="SimSun" w:hint="eastAsia"/>
          <w:color w:val="000000" w:themeColor="text1"/>
          <w:lang w:eastAsia="zh-CN"/>
        </w:rPr>
        <w:t>时间：2</w:t>
      </w:r>
      <w:r w:rsidRPr="00BC1C3D">
        <w:rPr>
          <w:rFonts w:ascii="SimSun" w:eastAsia="SimSun" w:hAnsi="SimSun"/>
          <w:color w:val="000000" w:themeColor="text1"/>
          <w:lang w:eastAsia="zh-CN"/>
        </w:rPr>
        <w:t>024</w:t>
      </w:r>
      <w:r w:rsidRPr="00BC1C3D">
        <w:rPr>
          <w:rFonts w:ascii="SimSun" w:eastAsia="SimSun" w:hAnsi="SimSun" w:hint="eastAsia"/>
          <w:color w:val="000000" w:themeColor="text1"/>
          <w:lang w:eastAsia="zh-CN"/>
        </w:rPr>
        <w:t>年6月</w:t>
      </w:r>
      <w:r>
        <w:rPr>
          <w:rFonts w:ascii="SimSun" w:eastAsia="SimSun" w:hAnsi="SimSun"/>
          <w:color w:val="000000" w:themeColor="text1"/>
          <w:lang w:eastAsia="zh-CN"/>
        </w:rPr>
        <w:t>22</w:t>
      </w:r>
      <w:r w:rsidRPr="00BC1C3D">
        <w:rPr>
          <w:rFonts w:ascii="SimSun" w:eastAsia="SimSun" w:hAnsi="SimSun" w:hint="eastAsia"/>
          <w:color w:val="000000" w:themeColor="text1"/>
          <w:lang w:eastAsia="zh-CN"/>
        </w:rPr>
        <w:t>日</w:t>
      </w:r>
    </w:p>
    <w:p w14:paraId="3A4BC4D7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 w:rsidRPr="00BC1C3D">
        <w:rPr>
          <w:rFonts w:ascii="SimSun" w:eastAsia="SimSun" w:hAnsi="SimSun" w:hint="eastAsia"/>
          <w:color w:val="000000" w:themeColor="text1"/>
          <w:lang w:eastAsia="zh-CN"/>
        </w:rPr>
        <w:t>相关经文：路加福音</w:t>
      </w:r>
      <w:r w:rsidRPr="0097265F">
        <w:rPr>
          <w:rFonts w:ascii="SimSun" w:eastAsia="SimSun" w:hAnsi="SimSun" w:hint="eastAsia"/>
          <w:color w:val="000000" w:themeColor="text1"/>
          <w:lang w:eastAsia="zh-CN"/>
        </w:rPr>
        <w:t>12</w:t>
      </w:r>
      <w:r w:rsidRPr="0097265F">
        <w:rPr>
          <w:rFonts w:ascii="SimSun" w:eastAsia="SimSun" w:hAnsi="SimSun"/>
          <w:color w:val="000000" w:themeColor="text1"/>
          <w:lang w:eastAsia="zh-CN"/>
        </w:rPr>
        <w:t>:</w:t>
      </w:r>
      <w:r>
        <w:rPr>
          <w:rFonts w:ascii="SimSun" w:eastAsia="SimSun" w:hAnsi="SimSun"/>
          <w:color w:val="000000" w:themeColor="text1"/>
          <w:lang w:eastAsia="zh-CN"/>
        </w:rPr>
        <w:t>13-21</w:t>
      </w:r>
    </w:p>
    <w:p w14:paraId="07CB4A12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我们要问，我们在主里面是富足还是贫穷？希望今天的经文可以帮助我们，怎样能在神里面富足。希望我们能在世间也富足，在神里面也富足。金钱与物质，是我们活在这个地上的倾向，多多少少都会有看重，因为周遭的环境会影响我们。但我们是神按照他的形象造的，我们活在地上，应该有比世人更高的目标，我们要向着目标奔跑。在今天这个邪恶的世代，美国一些年轻人，虽然在很好的大学，但是没有清楚的人生目标。早期来美国的是台湾学者多，</w:t>
      </w:r>
      <w:r>
        <w:rPr>
          <w:rFonts w:ascii="SimSun" w:eastAsia="SimSun" w:hAnsi="SimSun"/>
          <w:color w:val="000000" w:themeColor="text1"/>
          <w:lang w:eastAsia="zh-CN"/>
        </w:rPr>
        <w:t>80</w:t>
      </w:r>
      <w:r>
        <w:rPr>
          <w:rFonts w:ascii="SimSun" w:eastAsia="SimSun" w:hAnsi="SimSun" w:hint="eastAsia"/>
          <w:color w:val="000000" w:themeColor="text1"/>
          <w:lang w:eastAsia="zh-CN"/>
        </w:rPr>
        <w:t>年代就有大陆的学者进来，都有很好的人生目标。现在来的年轻人好像没有清楚的人生目标，周遭怎样自己就怎样。这也影响到教会。</w:t>
      </w:r>
    </w:p>
    <w:p w14:paraId="1CE53F7A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我们不管信主多少年，今天都可以从主耶稣那里学到功课。</w:t>
      </w:r>
    </w:p>
    <w:p w14:paraId="21C0E1DF" w14:textId="77777777" w:rsidR="0046414E" w:rsidRPr="00E32A5C" w:rsidRDefault="0046414E" w:rsidP="0028638B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E32A5C">
        <w:rPr>
          <w:rFonts w:ascii="SimSun" w:eastAsia="SimSun" w:hAnsi="SimSun" w:hint="eastAsia"/>
          <w:b/>
          <w:bCs/>
          <w:color w:val="000000" w:themeColor="text1"/>
          <w:lang w:eastAsia="zh-CN"/>
        </w:rPr>
        <w:t>一．路加福音12</w:t>
      </w:r>
      <w:r w:rsidRPr="00E32A5C">
        <w:rPr>
          <w:rFonts w:ascii="SimSun" w:eastAsia="SimSun" w:hAnsi="SimSun"/>
          <w:b/>
          <w:bCs/>
          <w:color w:val="000000" w:themeColor="text1"/>
          <w:lang w:eastAsia="zh-CN"/>
        </w:rPr>
        <w:t>:13-15</w:t>
      </w:r>
      <w:r w:rsidRPr="00E32A5C">
        <w:rPr>
          <w:rFonts w:ascii="SimSun" w:eastAsia="SimSun" w:hAnsi="SimSun" w:hint="eastAsia"/>
          <w:b/>
          <w:bCs/>
          <w:color w:val="000000" w:themeColor="text1"/>
          <w:lang w:eastAsia="zh-CN"/>
        </w:rPr>
        <w:t>，是什么问题导致主耶稣警告关于物质主义</w:t>
      </w:r>
    </w:p>
    <w:p w14:paraId="7FA5E47A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3</w:t>
      </w:r>
      <w:r>
        <w:rPr>
          <w:rFonts w:ascii="SimSun" w:eastAsia="SimSun" w:hAnsi="SimSun" w:hint="eastAsia"/>
          <w:color w:val="000000" w:themeColor="text1"/>
          <w:lang w:eastAsia="zh-CN"/>
        </w:rPr>
        <w:t>节，很多人跟从主耶稣，有一个人问主耶稣。他的要求是重在物质。这让我们想起浪子的故事，路加福音1</w:t>
      </w:r>
      <w:r>
        <w:rPr>
          <w:rFonts w:ascii="SimSun" w:eastAsia="SimSun" w:hAnsi="SimSun"/>
          <w:color w:val="000000" w:themeColor="text1"/>
          <w:lang w:eastAsia="zh-CN"/>
        </w:rPr>
        <w:t>5:12</w:t>
      </w:r>
      <w:r>
        <w:rPr>
          <w:rFonts w:ascii="SimSun" w:eastAsia="SimSun" w:hAnsi="SimSun" w:hint="eastAsia"/>
          <w:color w:val="000000" w:themeColor="text1"/>
          <w:lang w:eastAsia="zh-CN"/>
        </w:rPr>
        <w:t>。这人的请求是让主耶稣吩咐他的兄长和他分产业，犹太人遇到这样的问题都是要找拉比。主耶稣说“你这个人”，这是不客气的说法。他不找拉比，不找断案的法官，却来找主耶稣。</w:t>
      </w:r>
    </w:p>
    <w:p w14:paraId="1A3B0C91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14</w:t>
      </w:r>
      <w:r>
        <w:rPr>
          <w:rFonts w:ascii="SimSun" w:eastAsia="SimSun" w:hAnsi="SimSun" w:hint="eastAsia"/>
          <w:color w:val="000000" w:themeColor="text1"/>
          <w:lang w:eastAsia="zh-CN"/>
        </w:rPr>
        <w:t>节，主耶稣这样讲他，是因为主耶稣从天上来，他来到地上的目的这个人根本不关心。约翰福音1</w:t>
      </w:r>
      <w:r>
        <w:rPr>
          <w:rFonts w:ascii="SimSun" w:eastAsia="SimSun" w:hAnsi="SimSun"/>
          <w:color w:val="000000" w:themeColor="text1"/>
          <w:lang w:eastAsia="zh-CN"/>
        </w:rPr>
        <w:t>8:33-37</w:t>
      </w:r>
      <w:r>
        <w:rPr>
          <w:rFonts w:ascii="SimSun" w:eastAsia="SimSun" w:hAnsi="SimSun" w:hint="eastAsia"/>
          <w:color w:val="000000" w:themeColor="text1"/>
          <w:lang w:eastAsia="zh-CN"/>
        </w:rPr>
        <w:t>，“你是犹太人的王吗？……我的国不属这世界”。这段对话说明彼拉多根本不认识主耶稣。今天经文里的这个人和彼拉多一样，根本不认识主耶稣。那些每周来教会的人，不一定认识神的。我们只需要省察自己。主耶稣来到地上，有很重要的事情带给我们。</w:t>
      </w:r>
    </w:p>
    <w:p w14:paraId="665DCE0C" w14:textId="77777777" w:rsidR="0046414E" w:rsidRPr="00692122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5</w:t>
      </w:r>
      <w:r>
        <w:rPr>
          <w:rFonts w:ascii="SimSun" w:eastAsia="SimSun" w:hAnsi="SimSun" w:hint="eastAsia"/>
          <w:color w:val="000000" w:themeColor="text1"/>
          <w:lang w:eastAsia="zh-CN"/>
        </w:rPr>
        <w:t>节，主耶稣知道这个问题众人也有，所以对众人说。这也是我们今天的问题。谨慎自守，原意是说要在自己的周围建立堡垒把自己围起来；</w:t>
      </w: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“免去一切的贪心”，多数的罪是从贪心来的。贪婪，是十条诫命中的一条；“人的生命不在乎家道的丰富”，指出人的问题。希腊文有两个字指生命，一个是指生活，以赚钱的手段谋生；另外一个字是生命，真正的生命，属灵的生命。主耶稣说的生命是指第二个。提摩太前书</w:t>
      </w:r>
      <w:r>
        <w:rPr>
          <w:rFonts w:ascii="SimSun" w:eastAsia="SimSun" w:hAnsi="SimSun"/>
          <w:color w:val="000000" w:themeColor="text1"/>
          <w:lang w:eastAsia="zh-CN"/>
        </w:rPr>
        <w:t>6:12</w:t>
      </w:r>
      <w:r>
        <w:rPr>
          <w:rFonts w:ascii="SimSun" w:eastAsia="SimSun" w:hAnsi="SimSun" w:hint="eastAsia"/>
          <w:color w:val="000000" w:themeColor="text1"/>
          <w:lang w:eastAsia="zh-CN"/>
        </w:rPr>
        <w:t>，“你要为真道打那美好的仗，持定永生”，这是保罗提醒年轻的提摩太。神召我们为了永生，得着真正的生命。我们信耶稣，生命是重造的生命，是永恒的。地上的东西是我们在地上用的，我们带不走的。我们如果投资在地上，太可惜了，那是我们带不走的。我们要积攒钱财在天上。我们的物质金钱都是从神来的，我们只是管家，到时我们要交账的。现在很多基督徒只注重地上的生活，花很多精力都在地上的生命，没有花很多时间和精力在那个永恒的生命。</w:t>
      </w:r>
    </w:p>
    <w:p w14:paraId="37B6851E" w14:textId="77777777" w:rsidR="0046414E" w:rsidRPr="00E32A5C" w:rsidRDefault="0046414E" w:rsidP="0028638B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E32A5C">
        <w:rPr>
          <w:rFonts w:ascii="SimSun" w:eastAsia="SimSun" w:hAnsi="SimSun" w:hint="eastAsia"/>
          <w:b/>
          <w:bCs/>
          <w:color w:val="000000" w:themeColor="text1"/>
          <w:lang w:eastAsia="zh-CN"/>
        </w:rPr>
        <w:t>二．路加福音12</w:t>
      </w:r>
      <w:r w:rsidRPr="00E32A5C">
        <w:rPr>
          <w:rFonts w:ascii="SimSun" w:eastAsia="SimSun" w:hAnsi="SimSun"/>
          <w:b/>
          <w:bCs/>
          <w:color w:val="000000" w:themeColor="text1"/>
          <w:lang w:eastAsia="zh-CN"/>
        </w:rPr>
        <w:t>:16-21</w:t>
      </w:r>
      <w:r w:rsidRPr="00E32A5C">
        <w:rPr>
          <w:rFonts w:ascii="SimSun" w:eastAsia="SimSun" w:hAnsi="SimSun" w:hint="eastAsia"/>
          <w:b/>
          <w:bCs/>
          <w:color w:val="000000" w:themeColor="text1"/>
          <w:lang w:eastAsia="zh-CN"/>
        </w:rPr>
        <w:t>，主耶稣用比喻来揭示物质主义的危险</w:t>
      </w:r>
    </w:p>
    <w:p w14:paraId="701D92CF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6-18</w:t>
      </w:r>
      <w:r>
        <w:rPr>
          <w:rFonts w:ascii="SimSun" w:eastAsia="SimSun" w:hAnsi="SimSun" w:hint="eastAsia"/>
          <w:color w:val="000000" w:themeColor="text1"/>
          <w:lang w:eastAsia="zh-CN"/>
        </w:rPr>
        <w:t>节，我们如果注重物质金钱，就会很骄傲。其中</w:t>
      </w:r>
      <w:r>
        <w:rPr>
          <w:rFonts w:ascii="SimSun" w:eastAsia="SimSun" w:hAnsi="SimSun"/>
          <w:color w:val="000000" w:themeColor="text1"/>
          <w:lang w:eastAsia="zh-CN"/>
        </w:rPr>
        <w:t>17</w:t>
      </w:r>
      <w:r>
        <w:rPr>
          <w:rFonts w:ascii="SimSun" w:eastAsia="SimSun" w:hAnsi="SimSun" w:hint="eastAsia"/>
          <w:color w:val="000000" w:themeColor="text1"/>
          <w:lang w:eastAsia="zh-CN"/>
        </w:rPr>
        <w:t>-</w:t>
      </w:r>
      <w:r>
        <w:rPr>
          <w:rFonts w:ascii="SimSun" w:eastAsia="SimSun" w:hAnsi="SimSun"/>
          <w:color w:val="000000" w:themeColor="text1"/>
          <w:lang w:eastAsia="zh-CN"/>
        </w:rPr>
        <w:t>18</w:t>
      </w:r>
      <w:r>
        <w:rPr>
          <w:rFonts w:ascii="SimSun" w:eastAsia="SimSun" w:hAnsi="SimSun" w:hint="eastAsia"/>
          <w:color w:val="000000" w:themeColor="text1"/>
          <w:lang w:eastAsia="zh-CN"/>
        </w:rPr>
        <w:t>节，不断出现“我的”“我”，这是骄傲。因为我们的心如果在这些金钱物质上，怎样谦卑？不要在物质上比较。哥林多前书4</w:t>
      </w:r>
      <w:r>
        <w:rPr>
          <w:rFonts w:ascii="SimSun" w:eastAsia="SimSun" w:hAnsi="SimSun"/>
          <w:color w:val="000000" w:themeColor="text1"/>
          <w:lang w:eastAsia="zh-CN"/>
        </w:rPr>
        <w:t>:7</w:t>
      </w:r>
      <w:r>
        <w:rPr>
          <w:rFonts w:ascii="SimSun" w:eastAsia="SimSun" w:hAnsi="SimSun" w:hint="eastAsia"/>
          <w:color w:val="000000" w:themeColor="text1"/>
          <w:lang w:eastAsia="zh-CN"/>
        </w:rPr>
        <w:t>，“使你与人不同的是谁呢？你有什么不是领受的呢？若是领受的，为何自夸，仿佛不是领受的呢？”领受的都是从神来的，不是我们能力赚来的；历代志上2</w:t>
      </w:r>
      <w:r>
        <w:rPr>
          <w:rFonts w:ascii="SimSun" w:eastAsia="SimSun" w:hAnsi="SimSun"/>
          <w:color w:val="000000" w:themeColor="text1"/>
          <w:lang w:eastAsia="zh-CN"/>
        </w:rPr>
        <w:t>9:</w:t>
      </w: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1-13</w:t>
      </w:r>
      <w:r>
        <w:rPr>
          <w:rFonts w:ascii="SimSun" w:eastAsia="SimSun" w:hAnsi="SimSun" w:hint="eastAsia"/>
          <w:color w:val="000000" w:themeColor="text1"/>
          <w:lang w:eastAsia="zh-CN"/>
        </w:rPr>
        <w:t>，大卫在圣殿盖完了讲的话，“耶和华啊，尊大、能力、荣耀、强胜、威严都是你的”；约伯记1</w:t>
      </w:r>
      <w:r>
        <w:rPr>
          <w:rFonts w:ascii="SimSun" w:eastAsia="SimSun" w:hAnsi="SimSun"/>
          <w:color w:val="000000" w:themeColor="text1"/>
          <w:lang w:eastAsia="zh-CN"/>
        </w:rPr>
        <w:t>:21</w:t>
      </w:r>
      <w:r>
        <w:rPr>
          <w:rFonts w:ascii="SimSun" w:eastAsia="SimSun" w:hAnsi="SimSun" w:hint="eastAsia"/>
          <w:color w:val="000000" w:themeColor="text1"/>
          <w:lang w:eastAsia="zh-CN"/>
        </w:rPr>
        <w:t>，“赏赐的是耶和华，收取的也是耶和华”。生活中有这样的人，神给了很多钱财，但是生活很简单，用钱财帮助需要的人；也有物质匮乏的人，生活很满足。</w:t>
      </w:r>
    </w:p>
    <w:p w14:paraId="3995F0E8" w14:textId="77777777" w:rsidR="0046414E" w:rsidRDefault="0046414E" w:rsidP="0028638B">
      <w:pPr>
        <w:pStyle w:val="ListBullet"/>
        <w:numPr>
          <w:ilvl w:val="0"/>
          <w:numId w:val="0"/>
        </w:numPr>
        <w:tabs>
          <w:tab w:val="left" w:pos="2817"/>
        </w:tabs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19</w:t>
      </w:r>
      <w:r>
        <w:rPr>
          <w:rFonts w:ascii="SimSun" w:eastAsia="SimSun" w:hAnsi="SimSun" w:hint="eastAsia"/>
          <w:color w:val="000000" w:themeColor="text1"/>
          <w:lang w:eastAsia="zh-CN"/>
        </w:rPr>
        <w:t>节，我们如果注重物质金钱，就会自私。这里不是说不能盖大房子，而是说不要独自享受，应该和家人、弟兄姐妹一起享受这神的恩典。“只管安安逸逸”，用的是现在式的动词。人为了自己能够享受，在地上存了很多很多的东西，变得自私自利。</w:t>
      </w:r>
    </w:p>
    <w:p w14:paraId="4847C8BA" w14:textId="77777777" w:rsidR="0046414E" w:rsidRDefault="0046414E" w:rsidP="0028638B">
      <w:pPr>
        <w:pStyle w:val="ListBullet"/>
        <w:numPr>
          <w:ilvl w:val="0"/>
          <w:numId w:val="0"/>
        </w:numPr>
        <w:tabs>
          <w:tab w:val="left" w:pos="2817"/>
        </w:tabs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0</w:t>
      </w:r>
      <w:r>
        <w:rPr>
          <w:rFonts w:ascii="SimSun" w:eastAsia="SimSun" w:hAnsi="SimSun" w:hint="eastAsia"/>
          <w:color w:val="000000" w:themeColor="text1"/>
          <w:lang w:eastAsia="zh-CN"/>
        </w:rPr>
        <w:t>节，神称这样的人为“无知的人”，因为他们的优先次序颠倒了。他以为他在地上的生命是由自己掌控的。今天的生命你可以掌控，明天就不能掌控。箴言2</w:t>
      </w:r>
      <w:r>
        <w:rPr>
          <w:rFonts w:ascii="SimSun" w:eastAsia="SimSun" w:hAnsi="SimSun"/>
          <w:color w:val="000000" w:themeColor="text1"/>
          <w:lang w:eastAsia="zh-CN"/>
        </w:rPr>
        <w:t>7</w:t>
      </w:r>
      <w:r>
        <w:rPr>
          <w:rFonts w:ascii="SimSun" w:eastAsia="SimSun" w:hAnsi="SimSun" w:hint="eastAsia"/>
          <w:color w:val="000000" w:themeColor="text1"/>
          <w:lang w:eastAsia="zh-CN"/>
        </w:rPr>
        <w:t>：1，“不要为明日自夸，因为一日要生何事，你尚且不能知道”；雅各书4</w:t>
      </w:r>
      <w:r>
        <w:rPr>
          <w:rFonts w:ascii="SimSun" w:eastAsia="SimSun" w:hAnsi="SimSun"/>
          <w:color w:val="000000" w:themeColor="text1"/>
          <w:lang w:eastAsia="zh-CN"/>
        </w:rPr>
        <w:t>:13-17</w:t>
      </w:r>
      <w:r>
        <w:rPr>
          <w:rFonts w:ascii="SimSun" w:eastAsia="SimSun" w:hAnsi="SimSun" w:hint="eastAsia"/>
          <w:color w:val="000000" w:themeColor="text1"/>
          <w:lang w:eastAsia="zh-CN"/>
        </w:rPr>
        <w:t>，“明天如何我们还不知道”。人生需要有目标和计划，但是成功不成功，不在我们手中。1</w:t>
      </w:r>
      <w:r>
        <w:rPr>
          <w:rFonts w:ascii="SimSun" w:eastAsia="SimSun" w:hAnsi="SimSun"/>
          <w:color w:val="000000" w:themeColor="text1"/>
          <w:lang w:eastAsia="zh-CN"/>
        </w:rPr>
        <w:t>4</w:t>
      </w:r>
      <w:r>
        <w:rPr>
          <w:rFonts w:ascii="SimSun" w:eastAsia="SimSun" w:hAnsi="SimSun" w:hint="eastAsia"/>
          <w:color w:val="000000" w:themeColor="text1"/>
          <w:lang w:eastAsia="zh-CN"/>
        </w:rPr>
        <w:t>节，“你们原来</w:t>
      </w: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是一片云雾”，箴言、传道书则用水蒸气形容；提摩太前书6</w:t>
      </w:r>
      <w:r>
        <w:rPr>
          <w:rFonts w:ascii="SimSun" w:eastAsia="SimSun" w:hAnsi="SimSun"/>
          <w:color w:val="000000" w:themeColor="text1"/>
          <w:lang w:eastAsia="zh-CN"/>
        </w:rPr>
        <w:t>:6-11</w:t>
      </w:r>
      <w:r>
        <w:rPr>
          <w:rFonts w:ascii="SimSun" w:eastAsia="SimSun" w:hAnsi="SimSun" w:hint="eastAsia"/>
          <w:color w:val="000000" w:themeColor="text1"/>
          <w:lang w:eastAsia="zh-CN"/>
        </w:rPr>
        <w:t>，“然而，敬虔加上知足的心便是大利了”“贪财是万恶之根”“但你这属神的人要逃避这些事，追求公义、敬虔、信心、爱心、忍耐、温柔”。我们应该投资在永恒，今天以色列正需要帮助。</w:t>
      </w:r>
    </w:p>
    <w:p w14:paraId="04EC5640" w14:textId="77777777" w:rsidR="0046414E" w:rsidRDefault="0046414E" w:rsidP="0028638B">
      <w:pPr>
        <w:pStyle w:val="ListBullet"/>
        <w:numPr>
          <w:ilvl w:val="0"/>
          <w:numId w:val="0"/>
        </w:numPr>
        <w:tabs>
          <w:tab w:val="left" w:pos="2817"/>
        </w:tabs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今天很多人忙碌，为了自己的人生目标奋斗，却顾及不上家人。</w:t>
      </w:r>
    </w:p>
    <w:p w14:paraId="79B57E15" w14:textId="77777777" w:rsidR="0046414E" w:rsidRDefault="0046414E" w:rsidP="0028638B">
      <w:pPr>
        <w:pStyle w:val="ListBullet"/>
        <w:numPr>
          <w:ilvl w:val="0"/>
          <w:numId w:val="0"/>
        </w:numPr>
        <w:tabs>
          <w:tab w:val="left" w:pos="2817"/>
        </w:tabs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1</w:t>
      </w:r>
      <w:r>
        <w:rPr>
          <w:rFonts w:ascii="SimSun" w:eastAsia="SimSun" w:hAnsi="SimSun" w:hint="eastAsia"/>
          <w:color w:val="000000" w:themeColor="text1"/>
          <w:lang w:eastAsia="zh-CN"/>
        </w:rPr>
        <w:t>节，注重物质、金钱，有什么危险？神不是责备我们的努力、奋斗，或积极地生活。神责备的是人的动机，我们没有注重在永恒的生命。如果我们注重地上的生命，在神里面就贫穷。我们要问我们在神里面富足吗？我在神里面投资了多少？提摩太前书6：1</w:t>
      </w:r>
      <w:r>
        <w:rPr>
          <w:rFonts w:ascii="SimSun" w:eastAsia="SimSun" w:hAnsi="SimSun"/>
          <w:color w:val="000000" w:themeColor="text1"/>
          <w:lang w:eastAsia="zh-CN"/>
        </w:rPr>
        <w:t>7-19</w:t>
      </w:r>
      <w:r>
        <w:rPr>
          <w:rFonts w:ascii="SimSun" w:eastAsia="SimSun" w:hAnsi="SimSun" w:hint="eastAsia"/>
          <w:color w:val="000000" w:themeColor="text1"/>
          <w:lang w:eastAsia="zh-CN"/>
        </w:rPr>
        <w:t>，面对当时社会的挑战，保罗给了很清楚的教导，“你要嘱咐那些今世富足的人”“又要嘱咐他们行善，在好事上富足”。所以我们不要忘记1</w:t>
      </w:r>
      <w:r>
        <w:rPr>
          <w:rFonts w:ascii="SimSun" w:eastAsia="SimSun" w:hAnsi="SimSun"/>
          <w:color w:val="000000" w:themeColor="text1"/>
          <w:lang w:eastAsia="zh-CN"/>
        </w:rPr>
        <w:t>5</w:t>
      </w:r>
      <w:r>
        <w:rPr>
          <w:rFonts w:ascii="SimSun" w:eastAsia="SimSun" w:hAnsi="SimSun" w:hint="eastAsia"/>
          <w:color w:val="000000" w:themeColor="text1"/>
          <w:lang w:eastAsia="zh-CN"/>
        </w:rPr>
        <w:t>节的教导，要“谨慎自守”，人真正的生命不是在地上，要投资永恒的生命。要认识主耶稣。天天依靠神，地上的生命神会供应。所以对这个请求耶稣分产业的人，耶稣说“你这个人”。</w:t>
      </w:r>
    </w:p>
    <w:p w14:paraId="42B2EB9B" w14:textId="77777777" w:rsidR="0046414E" w:rsidRDefault="0046414E" w:rsidP="0028638B">
      <w:pPr>
        <w:pStyle w:val="ListBullet"/>
        <w:numPr>
          <w:ilvl w:val="0"/>
          <w:numId w:val="0"/>
        </w:numPr>
        <w:tabs>
          <w:tab w:val="left" w:pos="2817"/>
        </w:tabs>
        <w:spacing w:afterLines="50"/>
        <w:ind w:left="432" w:hanging="432"/>
        <w:jc w:val="both"/>
        <w:rPr>
          <w:rFonts w:ascii="SimSun" w:eastAsia="SimSun" w:hAnsi="SimSun" w:hint="eastAsia"/>
          <w:color w:val="000000" w:themeColor="text1"/>
          <w:lang w:eastAsia="zh-CN"/>
        </w:rPr>
      </w:pPr>
    </w:p>
    <w:p w14:paraId="65057C70" w14:textId="77777777" w:rsidR="0046414E" w:rsidRPr="00A167BB" w:rsidRDefault="0046414E" w:rsidP="0028638B">
      <w:pPr>
        <w:pStyle w:val="ListBullet"/>
        <w:numPr>
          <w:ilvl w:val="0"/>
          <w:numId w:val="0"/>
        </w:numPr>
        <w:tabs>
          <w:tab w:val="left" w:pos="2817"/>
        </w:tabs>
        <w:spacing w:afterLines="50"/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A167BB">
        <w:rPr>
          <w:rFonts w:ascii="SimSun" w:eastAsia="SimSun" w:hAnsi="SimSun" w:hint="eastAsia"/>
          <w:b/>
          <w:bCs/>
          <w:color w:val="000000" w:themeColor="text1"/>
          <w:lang w:eastAsia="zh-CN"/>
        </w:rPr>
        <w:t>问题与分享：</w:t>
      </w:r>
    </w:p>
    <w:p w14:paraId="1E83BA71" w14:textId="77777777" w:rsidR="0046414E" w:rsidRDefault="0046414E" w:rsidP="0028638B">
      <w:pPr>
        <w:pStyle w:val="ListBullet"/>
        <w:numPr>
          <w:ilvl w:val="0"/>
          <w:numId w:val="0"/>
        </w:numPr>
        <w:tabs>
          <w:tab w:val="left" w:pos="2817"/>
        </w:tabs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今天的经文像当头棒喝。关于什么是富足，给我很大冲击。我们每个人都是领受的，以前不太懂。如果我真的认识到所有一切的都是主给的，就被动的等待吗？</w:t>
      </w:r>
    </w:p>
    <w:p w14:paraId="3E944E27" w14:textId="77777777" w:rsidR="0046414E" w:rsidRDefault="0046414E" w:rsidP="0028638B">
      <w:pPr>
        <w:pStyle w:val="ListBullet"/>
        <w:numPr>
          <w:ilvl w:val="0"/>
          <w:numId w:val="0"/>
        </w:numPr>
        <w:tabs>
          <w:tab w:val="left" w:pos="2817"/>
        </w:tabs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依靠神，不是什么都不做；努力锻炼了，也不一定会长寿，生命还是在神的手中。</w:t>
      </w:r>
    </w:p>
    <w:p w14:paraId="5A87047C" w14:textId="77777777" w:rsidR="0046414E" w:rsidRDefault="0046414E" w:rsidP="0028638B">
      <w:pPr>
        <w:pStyle w:val="ListBullet"/>
        <w:numPr>
          <w:ilvl w:val="0"/>
          <w:numId w:val="0"/>
        </w:numPr>
        <w:tabs>
          <w:tab w:val="left" w:pos="2817"/>
        </w:tabs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.19</w:t>
      </w:r>
      <w:r>
        <w:rPr>
          <w:rFonts w:ascii="SimSun" w:eastAsia="SimSun" w:hAnsi="SimSun" w:hint="eastAsia"/>
          <w:color w:val="000000" w:themeColor="text1"/>
          <w:lang w:eastAsia="zh-CN"/>
        </w:rPr>
        <w:t>节也引起很多思考。周围的人确实需要物质才有安全感，很难想象很清贫的人会有安全感。所以还挺能理解这个财主的。他也努力了。可能他不值得赞赏，但是能和他有共鸣。</w:t>
      </w:r>
    </w:p>
    <w:p w14:paraId="08C3EC7B" w14:textId="77777777" w:rsidR="0046414E" w:rsidRPr="00975FAE" w:rsidRDefault="0046414E" w:rsidP="0028638B">
      <w:pPr>
        <w:pStyle w:val="ListBullet"/>
        <w:numPr>
          <w:ilvl w:val="0"/>
          <w:numId w:val="0"/>
        </w:numPr>
        <w:tabs>
          <w:tab w:val="left" w:pos="2817"/>
        </w:tabs>
        <w:spacing w:afterLines="50"/>
        <w:ind w:left="432" w:hanging="432"/>
        <w:jc w:val="both"/>
        <w:rPr>
          <w:rFonts w:ascii="SimSun" w:eastAsia="SimSun" w:hAnsi="SimSun" w:hint="eastAsia"/>
          <w:color w:val="000000" w:themeColor="text1"/>
          <w:lang w:eastAsia="zh-CN"/>
        </w:rPr>
      </w:pPr>
    </w:p>
    <w:p w14:paraId="5F53DF95" w14:textId="77777777" w:rsidR="0046414E" w:rsidRDefault="0046414E" w:rsidP="0028638B">
      <w:pPr>
        <w:pStyle w:val="ListBullet"/>
        <w:numPr>
          <w:ilvl w:val="0"/>
          <w:numId w:val="0"/>
        </w:numPr>
        <w:tabs>
          <w:tab w:val="left" w:pos="2817"/>
        </w:tabs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传道书3</w:t>
      </w:r>
      <w:r>
        <w:rPr>
          <w:rFonts w:ascii="SimSun" w:eastAsia="SimSun" w:hAnsi="SimSun"/>
          <w:color w:val="000000" w:themeColor="text1"/>
          <w:lang w:eastAsia="zh-CN"/>
        </w:rPr>
        <w:t>:11“</w:t>
      </w:r>
      <w:r>
        <w:rPr>
          <w:rFonts w:ascii="SimSun" w:eastAsia="SimSun" w:hAnsi="SimSun" w:hint="eastAsia"/>
          <w:color w:val="000000" w:themeColor="text1"/>
          <w:lang w:eastAsia="zh-CN"/>
        </w:rPr>
        <w:t>神造万物，各按其时成为美好”，永生的灵魂，耶稣来就是要给这个生命；未知的空洞，只有神能填满。信不信的人都有灵魂，只有神吹一口气，才有活的生命。</w:t>
      </w:r>
    </w:p>
    <w:p w14:paraId="2FB53A1C" w14:textId="77777777" w:rsidR="0046414E" w:rsidRDefault="0046414E" w:rsidP="0028638B">
      <w:pPr>
        <w:pStyle w:val="ListBullet"/>
        <w:numPr>
          <w:ilvl w:val="0"/>
          <w:numId w:val="0"/>
        </w:numPr>
        <w:tabs>
          <w:tab w:val="left" w:pos="2817"/>
        </w:tabs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1</w:t>
      </w:r>
      <w:r>
        <w:rPr>
          <w:rFonts w:ascii="SimSun" w:eastAsia="SimSun" w:hAnsi="SimSun"/>
          <w:color w:val="000000" w:themeColor="text1"/>
          <w:lang w:eastAsia="zh-CN"/>
        </w:rPr>
        <w:t>9</w:t>
      </w:r>
      <w:r>
        <w:rPr>
          <w:rFonts w:ascii="SimSun" w:eastAsia="SimSun" w:hAnsi="SimSun" w:hint="eastAsia"/>
          <w:color w:val="000000" w:themeColor="text1"/>
          <w:lang w:eastAsia="zh-CN"/>
        </w:rPr>
        <w:t>节的问题在于，财主是对他的灵魂说，“只管安安逸逸地吃喝快乐吧！”肉身渴望物质的保障来获取安全感，完全没问题，但是如果灵魂也和肉身在同一级别上那就有问题。灵魂应该有更高的需求和使命。</w:t>
      </w:r>
    </w:p>
    <w:p w14:paraId="56831BFD" w14:textId="77777777" w:rsidR="0046414E" w:rsidRDefault="0046414E" w:rsidP="0028638B">
      <w:pPr>
        <w:pStyle w:val="ListBullet"/>
        <w:numPr>
          <w:ilvl w:val="0"/>
          <w:numId w:val="0"/>
        </w:numPr>
        <w:tabs>
          <w:tab w:val="left" w:pos="2817"/>
        </w:tabs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3.</w:t>
      </w:r>
      <w:r>
        <w:rPr>
          <w:rFonts w:ascii="SimSun" w:eastAsia="SimSun" w:hAnsi="SimSun" w:hint="eastAsia"/>
          <w:color w:val="000000" w:themeColor="text1"/>
          <w:lang w:eastAsia="zh-CN"/>
        </w:rPr>
        <w:t>基督徒也赚钱，但是动机是什么很重要。动机的来源是哪里？我们帮助别人，源于什么？基督徒为我们受死，我们的受苦怎么是和主耶稣一起受苦？腓立比书3</w:t>
      </w:r>
      <w:r>
        <w:rPr>
          <w:rFonts w:ascii="SimSun" w:eastAsia="SimSun" w:hAnsi="SimSun"/>
          <w:color w:val="000000" w:themeColor="text1"/>
          <w:lang w:eastAsia="zh-CN"/>
        </w:rPr>
        <w:t>:10</w:t>
      </w:r>
    </w:p>
    <w:p w14:paraId="7ED58E40" w14:textId="77777777" w:rsidR="0046414E" w:rsidRDefault="0046414E" w:rsidP="0028638B">
      <w:pPr>
        <w:pStyle w:val="ListBullet"/>
        <w:numPr>
          <w:ilvl w:val="0"/>
          <w:numId w:val="0"/>
        </w:numPr>
        <w:tabs>
          <w:tab w:val="left" w:pos="2817"/>
        </w:tabs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耶稣责备的不是努力和奋斗，而是动机。“父怎样差遣我，我也怎样差遣你们”，认识主耶稣的使命，就是我们的使命。效法基督，保罗得到清楚的使命，所以可以这样讲。腓立比书2，以耶稣的心为心，存谦卑以至于死。腓立比书3</w:t>
      </w:r>
      <w:r>
        <w:rPr>
          <w:rFonts w:ascii="SimSun" w:eastAsia="SimSun" w:hAnsi="SimSun"/>
          <w:color w:val="000000" w:themeColor="text1"/>
          <w:lang w:eastAsia="zh-CN"/>
        </w:rPr>
        <w:t>:10</w:t>
      </w:r>
      <w:r>
        <w:rPr>
          <w:rFonts w:ascii="SimSun" w:eastAsia="SimSun" w:hAnsi="SimSun" w:hint="eastAsia"/>
          <w:color w:val="000000" w:themeColor="text1"/>
          <w:lang w:eastAsia="zh-CN"/>
        </w:rPr>
        <w:t>，“使我认识基督，晓得他复活的大能，并且晓得和他一同受苦，效法他的死”。把自己完全放下，神就把我们提高，我们就可以从死里复活。</w:t>
      </w:r>
    </w:p>
    <w:p w14:paraId="61BF292E" w14:textId="77777777" w:rsidR="0046414E" w:rsidRDefault="0046414E" w:rsidP="0028638B">
      <w:pPr>
        <w:pStyle w:val="ListBullet"/>
        <w:numPr>
          <w:ilvl w:val="0"/>
          <w:numId w:val="0"/>
        </w:numPr>
        <w:tabs>
          <w:tab w:val="left" w:pos="2817"/>
        </w:tabs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无论我们怎么想做好，都不可能做好，自己成圣是不能的，要把自己的生命和主的生命联合起来，就是出死入生。保罗一直说要攻克己身，灭绝罪身。“我向着标杆直跑”，保罗还在竭力追求。</w:t>
      </w:r>
    </w:p>
    <w:p w14:paraId="7D9BB455" w14:textId="77777777" w:rsidR="0046414E" w:rsidRDefault="0046414E" w:rsidP="0028638B">
      <w:pPr>
        <w:pStyle w:val="ListBullet"/>
        <w:numPr>
          <w:ilvl w:val="0"/>
          <w:numId w:val="0"/>
        </w:numPr>
        <w:tabs>
          <w:tab w:val="left" w:pos="2817"/>
        </w:tabs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从肉体来的没有价值，只有从圣灵来的才有价值。</w:t>
      </w:r>
    </w:p>
    <w:p w14:paraId="59620CED" w14:textId="77777777" w:rsidR="0046414E" w:rsidRDefault="0046414E" w:rsidP="0028638B">
      <w:pPr>
        <w:pStyle w:val="ListBullet"/>
        <w:numPr>
          <w:ilvl w:val="0"/>
          <w:numId w:val="0"/>
        </w:numPr>
        <w:tabs>
          <w:tab w:val="left" w:pos="2817"/>
        </w:tabs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动机是来源于对耶稣的认识。</w:t>
      </w:r>
    </w:p>
    <w:p w14:paraId="75632B45" w14:textId="19BCCCFD" w:rsidR="0046414E" w:rsidRDefault="0046414E" w:rsidP="0028638B">
      <w:pPr>
        <w:pStyle w:val="ListBullet"/>
        <w:numPr>
          <w:ilvl w:val="0"/>
          <w:numId w:val="0"/>
        </w:numPr>
        <w:tabs>
          <w:tab w:val="left" w:pos="2817"/>
        </w:tabs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7B10C9CB" w14:textId="113AAED0" w:rsidR="0028638B" w:rsidRDefault="0028638B" w:rsidP="0028638B">
      <w:pPr>
        <w:pStyle w:val="ListBullet"/>
        <w:numPr>
          <w:ilvl w:val="0"/>
          <w:numId w:val="0"/>
        </w:numPr>
        <w:tabs>
          <w:tab w:val="left" w:pos="2817"/>
        </w:tabs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1351253A" w14:textId="26D42098" w:rsidR="0028638B" w:rsidRDefault="0028638B" w:rsidP="0028638B">
      <w:pPr>
        <w:pStyle w:val="ListBullet"/>
        <w:numPr>
          <w:ilvl w:val="0"/>
          <w:numId w:val="0"/>
        </w:numPr>
        <w:tabs>
          <w:tab w:val="left" w:pos="2817"/>
        </w:tabs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32F33991" w14:textId="694EE49D" w:rsidR="0028638B" w:rsidRDefault="0028638B" w:rsidP="0028638B">
      <w:pPr>
        <w:pStyle w:val="ListBullet"/>
        <w:numPr>
          <w:ilvl w:val="0"/>
          <w:numId w:val="0"/>
        </w:numPr>
        <w:tabs>
          <w:tab w:val="left" w:pos="2817"/>
        </w:tabs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12A5540C" w14:textId="35589867" w:rsidR="0028638B" w:rsidRDefault="0028638B" w:rsidP="0028638B">
      <w:pPr>
        <w:pStyle w:val="ListBullet"/>
        <w:numPr>
          <w:ilvl w:val="0"/>
          <w:numId w:val="0"/>
        </w:numPr>
        <w:tabs>
          <w:tab w:val="left" w:pos="2817"/>
        </w:tabs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22DB7306" w14:textId="3034CB5D" w:rsidR="0028638B" w:rsidRDefault="0028638B" w:rsidP="0028638B">
      <w:pPr>
        <w:pStyle w:val="ListBullet"/>
        <w:numPr>
          <w:ilvl w:val="0"/>
          <w:numId w:val="0"/>
        </w:numPr>
        <w:tabs>
          <w:tab w:val="left" w:pos="2817"/>
        </w:tabs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746A8B78" w14:textId="77777777" w:rsidR="0028638B" w:rsidRDefault="0028638B" w:rsidP="0028638B">
      <w:pPr>
        <w:pStyle w:val="ListBullet"/>
        <w:numPr>
          <w:ilvl w:val="0"/>
          <w:numId w:val="0"/>
        </w:numPr>
        <w:tabs>
          <w:tab w:val="left" w:pos="2817"/>
        </w:tabs>
        <w:spacing w:afterLines="50"/>
        <w:ind w:left="432" w:hanging="432"/>
        <w:jc w:val="both"/>
        <w:rPr>
          <w:rFonts w:ascii="SimSun" w:eastAsia="SimSun" w:hAnsi="SimSun" w:hint="eastAsia"/>
          <w:color w:val="000000" w:themeColor="text1"/>
          <w:lang w:eastAsia="zh-CN"/>
        </w:rPr>
      </w:pPr>
    </w:p>
    <w:p w14:paraId="787FEC9A" w14:textId="4F6FD4E2" w:rsidR="0046414E" w:rsidRPr="00BC1C3D" w:rsidRDefault="0046414E" w:rsidP="0046414E">
      <w:pPr>
        <w:pStyle w:val="Heading1"/>
        <w:rPr>
          <w:rFonts w:ascii="SimSun" w:eastAsia="SimSun" w:hAnsi="SimSun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bookmarkStart w:id="110" w:name="_Toc180846480"/>
      <w:bookmarkStart w:id="111" w:name="_Toc180860612"/>
      <w:r w:rsidRPr="00B4559E">
        <w:rPr>
          <w:rFonts w:hint="eastAsia"/>
          <w:lang w:eastAsia="zh-CN"/>
        </w:rPr>
        <w:lastRenderedPageBreak/>
        <w:t>基督的生平与教导（七十三）：应当一无挂虑</w:t>
      </w:r>
      <w:bookmarkEnd w:id="110"/>
      <w:bookmarkEnd w:id="111"/>
      <w:r w:rsidRPr="00BC1C3D">
        <w:rPr>
          <w:rFonts w:ascii="SimSun" w:eastAsia="SimSun" w:hAnsi="SimSun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</w:p>
    <w:p w14:paraId="5EA4B792" w14:textId="77777777" w:rsidR="0046414E" w:rsidRPr="00BC1C3D" w:rsidRDefault="0046414E" w:rsidP="0028638B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 w:rsidRPr="00BC1C3D">
        <w:rPr>
          <w:rFonts w:ascii="SimSun" w:eastAsia="SimSun" w:hAnsi="SimSun" w:hint="eastAsia"/>
          <w:color w:val="000000" w:themeColor="text1"/>
          <w:lang w:eastAsia="zh-CN"/>
        </w:rPr>
        <w:t>时间：2</w:t>
      </w:r>
      <w:r w:rsidRPr="00BC1C3D">
        <w:rPr>
          <w:rFonts w:ascii="SimSun" w:eastAsia="SimSun" w:hAnsi="SimSun"/>
          <w:color w:val="000000" w:themeColor="text1"/>
          <w:lang w:eastAsia="zh-CN"/>
        </w:rPr>
        <w:t>024</w:t>
      </w:r>
      <w:r w:rsidRPr="00BC1C3D">
        <w:rPr>
          <w:rFonts w:ascii="SimSun" w:eastAsia="SimSun" w:hAnsi="SimSun" w:hint="eastAsia"/>
          <w:color w:val="000000" w:themeColor="text1"/>
          <w:lang w:eastAsia="zh-CN"/>
        </w:rPr>
        <w:t>年6月</w:t>
      </w:r>
      <w:r>
        <w:rPr>
          <w:rFonts w:ascii="SimSun" w:eastAsia="SimSun" w:hAnsi="SimSun"/>
          <w:color w:val="000000" w:themeColor="text1"/>
          <w:lang w:eastAsia="zh-CN"/>
        </w:rPr>
        <w:t>29</w:t>
      </w:r>
      <w:r w:rsidRPr="00BC1C3D">
        <w:rPr>
          <w:rFonts w:ascii="SimSun" w:eastAsia="SimSun" w:hAnsi="SimSun" w:hint="eastAsia"/>
          <w:color w:val="000000" w:themeColor="text1"/>
          <w:lang w:eastAsia="zh-CN"/>
        </w:rPr>
        <w:t>日</w:t>
      </w:r>
    </w:p>
    <w:p w14:paraId="70233DF8" w14:textId="77777777" w:rsidR="0046414E" w:rsidRPr="00975FAE" w:rsidRDefault="0046414E" w:rsidP="0028638B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 w:rsidRPr="00BC1C3D">
        <w:rPr>
          <w:rFonts w:ascii="SimSun" w:eastAsia="SimSun" w:hAnsi="SimSun" w:hint="eastAsia"/>
          <w:color w:val="000000" w:themeColor="text1"/>
          <w:lang w:eastAsia="zh-CN"/>
        </w:rPr>
        <w:t>相关经文：</w:t>
      </w:r>
      <w:r w:rsidRPr="00975FAE">
        <w:rPr>
          <w:rFonts w:ascii="SimSun" w:eastAsia="SimSun" w:hAnsi="SimSun" w:hint="eastAsia"/>
          <w:color w:val="000000" w:themeColor="text1"/>
          <w:lang w:eastAsia="zh-CN"/>
        </w:rPr>
        <w:t>路加福音</w:t>
      </w:r>
      <w:r w:rsidRPr="00975FAE">
        <w:rPr>
          <w:rFonts w:ascii="SimSun" w:eastAsia="SimSun" w:hAnsi="SimSun"/>
          <w:color w:val="000000" w:themeColor="text1"/>
          <w:lang w:eastAsia="zh-CN"/>
        </w:rPr>
        <w:t xml:space="preserve">12:22-34 </w:t>
      </w:r>
    </w:p>
    <w:p w14:paraId="130D3C72" w14:textId="77777777" w:rsidR="0046414E" w:rsidRPr="000F2017" w:rsidRDefault="0046414E" w:rsidP="0028638B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0F2017">
        <w:rPr>
          <w:rFonts w:ascii="SimSun" w:eastAsia="SimSun" w:hAnsi="SimSun" w:hint="eastAsia"/>
          <w:b/>
          <w:bCs/>
          <w:color w:val="000000" w:themeColor="text1"/>
          <w:lang w:eastAsia="zh-CN"/>
        </w:rPr>
        <w:t>一．路加福音</w:t>
      </w:r>
      <w:r w:rsidRPr="000F2017">
        <w:rPr>
          <w:rFonts w:ascii="SimSun" w:eastAsia="SimSun" w:hAnsi="SimSun"/>
          <w:b/>
          <w:bCs/>
          <w:color w:val="000000" w:themeColor="text1"/>
          <w:lang w:eastAsia="zh-CN"/>
        </w:rPr>
        <w:t>12:22-30</w:t>
      </w:r>
      <w:r w:rsidRPr="000F2017">
        <w:rPr>
          <w:rFonts w:ascii="SimSun" w:eastAsia="SimSun" w:hAnsi="SimSun" w:hint="eastAsia"/>
          <w:b/>
          <w:bCs/>
          <w:color w:val="000000" w:themeColor="text1"/>
          <w:lang w:eastAsia="zh-CN"/>
        </w:rPr>
        <w:t>，我们必须特意去面对的基本问题</w:t>
      </w:r>
    </w:p>
    <w:p w14:paraId="7DD4A3DF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我们必须面对最基本的问题，就是物质和属灵的关系。</w:t>
      </w:r>
    </w:p>
    <w:p w14:paraId="619FA6A2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2</w:t>
      </w:r>
      <w:r>
        <w:rPr>
          <w:rFonts w:ascii="SimSun" w:eastAsia="SimSun" w:hAnsi="SimSun" w:hint="eastAsia"/>
          <w:color w:val="000000" w:themeColor="text1"/>
          <w:lang w:eastAsia="zh-CN"/>
        </w:rPr>
        <w:t>节，“所以，我告诉你们”，“therefor”前一定有上文。上文1</w:t>
      </w:r>
      <w:r>
        <w:rPr>
          <w:rFonts w:ascii="SimSun" w:eastAsia="SimSun" w:hAnsi="SimSun"/>
          <w:color w:val="000000" w:themeColor="text1"/>
          <w:lang w:eastAsia="zh-CN"/>
        </w:rPr>
        <w:t>2:16</w:t>
      </w:r>
      <w:r>
        <w:rPr>
          <w:rFonts w:ascii="SimSun" w:eastAsia="SimSun" w:hAnsi="SimSun" w:hint="eastAsia"/>
          <w:color w:val="000000" w:themeColor="text1"/>
          <w:lang w:eastAsia="zh-CN"/>
        </w:rPr>
        <w:t>，主耶稣用比喻讲一个无知的财主，怎样地贪财，不满足。这是十条诫命中的一条。虽然我们是天国的子民，但为了生活多多少少地注重物质金钱，也会受到世人的影响。但我们在世上要活出天国子民的品格，让周遭的人能认出我们是信耶稣的。上次讲的是不应该贪心，要关注如何在神里面富足。这是对不信的人讲话，也就是说人要进天国，必须要信耶稣、认罪重生。</w:t>
      </w:r>
    </w:p>
    <w:p w14:paraId="44C8822C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今天要讲的是，物质的和属灵的东西。属灵的部分只能感受，不能看到，物质金钱都可以看见。真正的生命是看不见。基督徒要过满有喜乐、盼望的生活，不容易。我们今天要特意去面对最基本的问题，怎样处理神给的金钱、产业。财主以为他的生命可以掌控，为自己预备了很多年的物质，所以耶稣说他是无知的人。这里用“所以”是转折，今天是主耶稣对基督徒、天国的子民讲话，不要忧虑。</w:t>
      </w:r>
    </w:p>
    <w:p w14:paraId="5B36AC59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这段经文，2</w:t>
      </w:r>
      <w:r>
        <w:rPr>
          <w:rFonts w:ascii="SimSun" w:eastAsia="SimSun" w:hAnsi="SimSun"/>
          <w:color w:val="000000" w:themeColor="text1"/>
          <w:lang w:eastAsia="zh-CN"/>
        </w:rPr>
        <w:t>2</w:t>
      </w:r>
      <w:r>
        <w:rPr>
          <w:rFonts w:ascii="SimSun" w:eastAsia="SimSun" w:hAnsi="SimSun" w:hint="eastAsia"/>
          <w:color w:val="000000" w:themeColor="text1"/>
          <w:lang w:eastAsia="zh-CN"/>
        </w:rPr>
        <w:t>、2</w:t>
      </w:r>
      <w:r>
        <w:rPr>
          <w:rFonts w:ascii="SimSun" w:eastAsia="SimSun" w:hAnsi="SimSun"/>
          <w:color w:val="000000" w:themeColor="text1"/>
          <w:lang w:eastAsia="zh-CN"/>
        </w:rPr>
        <w:t>5</w:t>
      </w:r>
      <w:r>
        <w:rPr>
          <w:rFonts w:ascii="SimSun" w:eastAsia="SimSun" w:hAnsi="SimSun" w:hint="eastAsia"/>
          <w:color w:val="000000" w:themeColor="text1"/>
          <w:lang w:eastAsia="zh-CN"/>
        </w:rPr>
        <w:t>、2</w:t>
      </w:r>
      <w:r>
        <w:rPr>
          <w:rFonts w:ascii="SimSun" w:eastAsia="SimSun" w:hAnsi="SimSun"/>
          <w:color w:val="000000" w:themeColor="text1"/>
          <w:lang w:eastAsia="zh-CN"/>
        </w:rPr>
        <w:t>6</w:t>
      </w:r>
      <w:r>
        <w:rPr>
          <w:rFonts w:ascii="SimSun" w:eastAsia="SimSun" w:hAnsi="SimSun" w:hint="eastAsia"/>
          <w:color w:val="000000" w:themeColor="text1"/>
          <w:lang w:eastAsia="zh-CN"/>
        </w:rPr>
        <w:t>、2</w:t>
      </w:r>
      <w:r>
        <w:rPr>
          <w:rFonts w:ascii="SimSun" w:eastAsia="SimSun" w:hAnsi="SimSun"/>
          <w:color w:val="000000" w:themeColor="text1"/>
          <w:lang w:eastAsia="zh-CN"/>
        </w:rPr>
        <w:t>9</w:t>
      </w:r>
      <w:r>
        <w:rPr>
          <w:rFonts w:ascii="SimSun" w:eastAsia="SimSun" w:hAnsi="SimSun" w:hint="eastAsia"/>
          <w:color w:val="000000" w:themeColor="text1"/>
          <w:lang w:eastAsia="zh-CN"/>
        </w:rPr>
        <w:t>节多次出现忧虑、思虑、挂心。挂心，就是流星，流星要落下来就会有人担心，就是挂心。主耶稣说你们不要为生命忧虑。</w:t>
      </w:r>
    </w:p>
    <w:p w14:paraId="5B7EAE6B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2</w:t>
      </w:r>
      <w:r>
        <w:rPr>
          <w:rFonts w:ascii="SimSun" w:eastAsia="SimSun" w:hAnsi="SimSun" w:hint="eastAsia"/>
          <w:color w:val="000000" w:themeColor="text1"/>
          <w:lang w:eastAsia="zh-CN"/>
        </w:rPr>
        <w:t>节是一个命令。主耶稣命令跟从他的人，今天你们要停止忧虑。忧虑，在希腊文原文中是分心，就是焦点不在耶稣的话上，转向这个世界了。腓立比书4</w:t>
      </w:r>
      <w:r>
        <w:rPr>
          <w:rFonts w:ascii="SimSun" w:eastAsia="SimSun" w:hAnsi="SimSun"/>
          <w:color w:val="000000" w:themeColor="text1"/>
          <w:lang w:eastAsia="zh-CN"/>
        </w:rPr>
        <w:t>:6-7</w:t>
      </w:r>
      <w:r>
        <w:rPr>
          <w:rFonts w:ascii="SimSun" w:eastAsia="SimSun" w:hAnsi="SimSun" w:hint="eastAsia"/>
          <w:color w:val="000000" w:themeColor="text1"/>
          <w:lang w:eastAsia="zh-CN"/>
        </w:rPr>
        <w:t>，“应当一无挂虑，只要凡事藉着祷告、祈求，和感谢，将你们所要的告诉神。神所赐出人意外的平安必在基督耶稣里保守你们的心怀意念”。这是神的应许，我们每个人要学到功课。我们受到世人</w:t>
      </w: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的影响，把我们拉到世界的框框里。但我们是天国的子民，我们可以不一样，面对周遭的事情，可以有盼望，有喜乐。</w:t>
      </w:r>
    </w:p>
    <w:p w14:paraId="25F621C7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我们即便知道不应该担心，但是不知道钱财要多少才够，所以会忧虑。主耶稣知道我们的心思，所以要我们停止忧虑。</w:t>
      </w:r>
    </w:p>
    <w:p w14:paraId="6E7AA023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24</w:t>
      </w:r>
      <w:r>
        <w:rPr>
          <w:rFonts w:ascii="SimSun" w:eastAsia="SimSun" w:hAnsi="SimSun" w:hint="eastAsia"/>
          <w:color w:val="000000" w:themeColor="text1"/>
          <w:lang w:eastAsia="zh-CN"/>
        </w:rPr>
        <w:t>节，“你想”，consider。1</w:t>
      </w:r>
      <w:r>
        <w:rPr>
          <w:rFonts w:ascii="SimSun" w:eastAsia="SimSun" w:hAnsi="SimSun"/>
          <w:color w:val="000000" w:themeColor="text1"/>
          <w:lang w:eastAsia="zh-CN"/>
        </w:rPr>
        <w:t>2:6</w:t>
      </w:r>
      <w:r>
        <w:rPr>
          <w:rFonts w:ascii="SimSun" w:eastAsia="SimSun" w:hAnsi="SimSun" w:hint="eastAsia"/>
          <w:color w:val="000000" w:themeColor="text1"/>
          <w:lang w:eastAsia="zh-CN"/>
        </w:rPr>
        <w:t>用麻雀比喻，这里用乌鸦。麻雀在鸟类中最不值钱，但是麻雀是可以吃的，是洁净的鸟；而乌鸦在利未记中是不洁净的鸟，是不能吃的。诗篇1</w:t>
      </w:r>
      <w:r>
        <w:rPr>
          <w:rFonts w:ascii="SimSun" w:eastAsia="SimSun" w:hAnsi="SimSun"/>
          <w:color w:val="000000" w:themeColor="text1"/>
          <w:lang w:eastAsia="zh-CN"/>
        </w:rPr>
        <w:t>47:9</w:t>
      </w:r>
      <w:r>
        <w:rPr>
          <w:rFonts w:ascii="SimSun" w:eastAsia="SimSun" w:hAnsi="SimSun" w:hint="eastAsia"/>
          <w:color w:val="000000" w:themeColor="text1"/>
          <w:lang w:eastAsia="zh-CN"/>
        </w:rPr>
        <w:t>，“小乌鸦”。每一只不洁净的乌鸦，神尚且养活它。我们比飞鸟何等地贵重？神看见每一个飞鸟，看不见我们吗？神养活每一只飞鸟，不能养活我们吗？这里强调我们在神的眼中是宝贵的。我们要告诉自己，我们在神眼中是极宝贵的。</w:t>
      </w:r>
    </w:p>
    <w:p w14:paraId="715E5E8A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7</w:t>
      </w:r>
      <w:r>
        <w:rPr>
          <w:rFonts w:ascii="SimSun" w:eastAsia="SimSun" w:hAnsi="SimSun" w:hint="eastAsia"/>
          <w:color w:val="000000" w:themeColor="text1"/>
          <w:lang w:eastAsia="zh-CN"/>
        </w:rPr>
        <w:t>节，所罗门是3</w:t>
      </w:r>
      <w:r>
        <w:rPr>
          <w:rFonts w:ascii="SimSun" w:eastAsia="SimSun" w:hAnsi="SimSun"/>
          <w:color w:val="000000" w:themeColor="text1"/>
          <w:lang w:eastAsia="zh-CN"/>
        </w:rPr>
        <w:t>000</w:t>
      </w:r>
      <w:r>
        <w:rPr>
          <w:rFonts w:ascii="SimSun" w:eastAsia="SimSun" w:hAnsi="SimSun" w:hint="eastAsia"/>
          <w:color w:val="000000" w:themeColor="text1"/>
          <w:lang w:eastAsia="zh-CN"/>
        </w:rPr>
        <w:t>年前最有钱的君王，大卫的儿子，最有智慧的国王，箴言是他写的，南方的女王都要专程来听他讲话。百合花也不劳苦，也不纺线，野花的生命也不长，神还给它们这么漂亮的容颜。</w:t>
      </w:r>
    </w:p>
    <w:p w14:paraId="4C5DCFD7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8</w:t>
      </w:r>
      <w:r>
        <w:rPr>
          <w:rFonts w:ascii="SimSun" w:eastAsia="SimSun" w:hAnsi="SimSun" w:hint="eastAsia"/>
          <w:color w:val="000000" w:themeColor="text1"/>
          <w:lang w:eastAsia="zh-CN"/>
        </w:rPr>
        <w:t>节，用野草的例子。以色列很多旷野，石头很多，却很难找木头，所以用干草作燃料。神还给野草妆饰，何况我们呢！</w:t>
      </w:r>
    </w:p>
    <w:p w14:paraId="45FB40C0" w14:textId="77777777" w:rsidR="0046414E" w:rsidRPr="0022227F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27-28</w:t>
      </w:r>
      <w:r>
        <w:rPr>
          <w:rFonts w:ascii="SimSun" w:eastAsia="SimSun" w:hAnsi="SimSun" w:hint="eastAsia"/>
          <w:color w:val="000000" w:themeColor="text1"/>
          <w:lang w:eastAsia="zh-CN"/>
        </w:rPr>
        <w:t>节，要思考到底我们的生命在谁的手中？神会保护我们。</w:t>
      </w:r>
    </w:p>
    <w:p w14:paraId="52EFD0D4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为什么不要忧虑？2</w:t>
      </w:r>
      <w:r>
        <w:rPr>
          <w:rFonts w:ascii="SimSun" w:eastAsia="SimSun" w:hAnsi="SimSun"/>
          <w:color w:val="000000" w:themeColor="text1"/>
          <w:lang w:eastAsia="zh-CN"/>
        </w:rPr>
        <w:t>3</w:t>
      </w:r>
      <w:r>
        <w:rPr>
          <w:rFonts w:ascii="SimSun" w:eastAsia="SimSun" w:hAnsi="SimSun" w:hint="eastAsia"/>
          <w:color w:val="000000" w:themeColor="text1"/>
          <w:lang w:eastAsia="zh-CN"/>
        </w:rPr>
        <w:t>节，因为真正的生命胜于饮食，身体胜于衣裳。有优先次序。神不是要我们不享受，而是要知道轻重。基督徒去教堂，不同地方不同，有些地方会穿的很好，有的地方又穿的太随便。要认识生命重要，还是饮食重要？身体重要，还是衣裳重要？今天决定永恒。我们需要问我将来去哪里。</w:t>
      </w:r>
    </w:p>
    <w:p w14:paraId="552B2F01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0</w:t>
      </w:r>
      <w:r>
        <w:rPr>
          <w:rFonts w:ascii="SimSun" w:eastAsia="SimSun" w:hAnsi="SimSun" w:hint="eastAsia"/>
          <w:color w:val="000000" w:themeColor="text1"/>
          <w:lang w:eastAsia="zh-CN"/>
        </w:rPr>
        <w:t>节，我们生活必需的东西，神会供应。奢侈的东西，神不会给。神知道我们的需要，所以我们可以有平安。</w:t>
      </w:r>
    </w:p>
    <w:p w14:paraId="74B718F8" w14:textId="77777777" w:rsidR="0046414E" w:rsidRPr="000F2017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0F2017">
        <w:rPr>
          <w:rFonts w:ascii="SimSun" w:eastAsia="SimSun" w:hAnsi="SimSun" w:hint="eastAsia"/>
          <w:b/>
          <w:bCs/>
          <w:color w:val="000000" w:themeColor="text1"/>
          <w:lang w:eastAsia="zh-CN"/>
        </w:rPr>
        <w:t>二．路加福音</w:t>
      </w:r>
      <w:r w:rsidRPr="000F2017">
        <w:rPr>
          <w:rFonts w:ascii="SimSun" w:eastAsia="SimSun" w:hAnsi="SimSun"/>
          <w:b/>
          <w:bCs/>
          <w:color w:val="000000" w:themeColor="text1"/>
          <w:lang w:eastAsia="zh-CN"/>
        </w:rPr>
        <w:t>12:31-34</w:t>
      </w:r>
      <w:r w:rsidRPr="000F2017">
        <w:rPr>
          <w:rFonts w:ascii="SimSun" w:eastAsia="SimSun" w:hAnsi="SimSun" w:hint="eastAsia"/>
          <w:b/>
          <w:bCs/>
          <w:color w:val="000000" w:themeColor="text1"/>
          <w:lang w:eastAsia="zh-CN"/>
        </w:rPr>
        <w:t>，我们必须寻求的基本优先事项</w:t>
      </w:r>
    </w:p>
    <w:p w14:paraId="2F45D99B" w14:textId="77777777" w:rsidR="0046414E" w:rsidRPr="00C742E9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怎样可以停止挂心？必须要清楚物质和属灵的顺序，一个轻一个重，一个是暂时的，一个是永恒的。有智慧的人应该有分辨，跟从主耶稣的人，应该寻求优先次序。</w:t>
      </w:r>
    </w:p>
    <w:p w14:paraId="25B9DE5C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3</w:t>
      </w:r>
      <w:r>
        <w:rPr>
          <w:rFonts w:ascii="SimSun" w:eastAsia="SimSun" w:hAnsi="SimSun"/>
          <w:color w:val="000000" w:themeColor="text1"/>
          <w:lang w:eastAsia="zh-CN"/>
        </w:rPr>
        <w:t>1</w:t>
      </w:r>
      <w:r>
        <w:rPr>
          <w:rFonts w:ascii="SimSun" w:eastAsia="SimSun" w:hAnsi="SimSun" w:hint="eastAsia"/>
          <w:color w:val="000000" w:themeColor="text1"/>
          <w:lang w:eastAsia="zh-CN"/>
        </w:rPr>
        <w:t>节，英文有一个连接词“</w:t>
      </w:r>
      <w:r>
        <w:rPr>
          <w:rFonts w:ascii="SimSun" w:eastAsia="SimSun" w:hAnsi="SimSun"/>
          <w:color w:val="000000" w:themeColor="text1"/>
          <w:lang w:eastAsia="zh-CN"/>
        </w:rPr>
        <w:t>but”</w:t>
      </w:r>
      <w:r>
        <w:rPr>
          <w:rFonts w:ascii="SimSun" w:eastAsia="SimSun" w:hAnsi="SimSun" w:hint="eastAsia"/>
          <w:color w:val="000000" w:themeColor="text1"/>
          <w:lang w:eastAsia="zh-CN"/>
        </w:rPr>
        <w:t>。“求他的国”，这里用现在时的动词，意思是不断地寻求，不断地认识。现在很多在教会做事的人，很忙，但不是这里讲的“寻求”。马太福音5</w:t>
      </w:r>
      <w:r>
        <w:rPr>
          <w:rFonts w:ascii="SimSun" w:eastAsia="SimSun" w:hAnsi="SimSun"/>
          <w:color w:val="000000" w:themeColor="text1"/>
          <w:lang w:eastAsia="zh-CN"/>
        </w:rPr>
        <w:t>:3-10</w:t>
      </w:r>
      <w:r>
        <w:rPr>
          <w:rFonts w:ascii="SimSun" w:eastAsia="SimSun" w:hAnsi="SimSun" w:hint="eastAsia"/>
          <w:color w:val="000000" w:themeColor="text1"/>
          <w:lang w:eastAsia="zh-CN"/>
        </w:rPr>
        <w:t>，天国子民的品格。我们要追求这些，圣灵所结的果子。</w:t>
      </w:r>
    </w:p>
    <w:p w14:paraId="66943B19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2</w:t>
      </w:r>
      <w:r>
        <w:rPr>
          <w:rFonts w:ascii="SimSun" w:eastAsia="SimSun" w:hAnsi="SimSun" w:hint="eastAsia"/>
          <w:color w:val="000000" w:themeColor="text1"/>
          <w:lang w:eastAsia="zh-CN"/>
        </w:rPr>
        <w:t>节，要先追求，追求与神建立密切的关系，要活像耶稣。马太福音6</w:t>
      </w:r>
      <w:r>
        <w:rPr>
          <w:rFonts w:ascii="SimSun" w:eastAsia="SimSun" w:hAnsi="SimSun"/>
          <w:color w:val="000000" w:themeColor="text1"/>
          <w:lang w:eastAsia="zh-CN"/>
        </w:rPr>
        <w:t>:33</w:t>
      </w:r>
      <w:r>
        <w:rPr>
          <w:rFonts w:ascii="SimSun" w:eastAsia="SimSun" w:hAnsi="SimSun" w:hint="eastAsia"/>
          <w:color w:val="000000" w:themeColor="text1"/>
          <w:lang w:eastAsia="zh-CN"/>
        </w:rPr>
        <w:t>，</w:t>
      </w:r>
      <w:r>
        <w:rPr>
          <w:rFonts w:ascii="SimSun" w:eastAsia="SimSun" w:hAnsi="SimSun"/>
          <w:color w:val="000000" w:themeColor="text1"/>
          <w:lang w:eastAsia="zh-CN"/>
        </w:rPr>
        <w:t>“</w:t>
      </w:r>
      <w:r>
        <w:rPr>
          <w:rFonts w:ascii="SimSun" w:eastAsia="SimSun" w:hAnsi="SimSun" w:hint="eastAsia"/>
          <w:color w:val="000000" w:themeColor="text1"/>
          <w:lang w:eastAsia="zh-CN"/>
        </w:rPr>
        <w:t>你们要先求他的国和他的义，这些都要加给你们了”。这是主耶稣的应许。我们要听耶稣的话，塑造我们的生命。我们生命改变了，我们传福音才有功效。这是先求他的国。来看一下诗篇3</w:t>
      </w:r>
      <w:r>
        <w:rPr>
          <w:rFonts w:ascii="SimSun" w:eastAsia="SimSun" w:hAnsi="SimSun"/>
          <w:color w:val="000000" w:themeColor="text1"/>
          <w:lang w:eastAsia="zh-CN"/>
        </w:rPr>
        <w:t>7:25-26</w:t>
      </w:r>
      <w:r>
        <w:rPr>
          <w:rFonts w:ascii="SimSun" w:eastAsia="SimSun" w:hAnsi="SimSun" w:hint="eastAsia"/>
          <w:color w:val="000000" w:themeColor="text1"/>
          <w:lang w:eastAsia="zh-CN"/>
        </w:rPr>
        <w:t>，看大卫的经历，“却未见过义人被弃，也未见过他的后裔讨饭。他终日恩待人，借给人；他的后裔也蒙福”；诗篇2</w:t>
      </w:r>
      <w:r>
        <w:rPr>
          <w:rFonts w:ascii="SimSun" w:eastAsia="SimSun" w:hAnsi="SimSun"/>
          <w:color w:val="000000" w:themeColor="text1"/>
          <w:lang w:eastAsia="zh-CN"/>
        </w:rPr>
        <w:t>3:1-2</w:t>
      </w:r>
      <w:r>
        <w:rPr>
          <w:rFonts w:ascii="SimSun" w:eastAsia="SimSun" w:hAnsi="SimSun" w:hint="eastAsia"/>
          <w:color w:val="000000" w:themeColor="text1"/>
          <w:lang w:eastAsia="zh-CN"/>
        </w:rPr>
        <w:t>，“耶和华是我的牧者，我必不至缺乏”。</w:t>
      </w:r>
    </w:p>
    <w:p w14:paraId="5FAC1974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“小群”指的是羊群，主耶稣这样称呼门徒，是非常亲密、温柔的。我们是他的羊。不像前文，主耶稣说“你这个人”，是很不客气的。当时在犹太旷野的地方，如果没有牧羊人，这些羊都被吃掉了。主耶稣说不要惧怕，野兽不能咬你们，“因为你们的父乐意把国赐给你们”。主耶稣知道我们在地上没有依靠。</w:t>
      </w:r>
    </w:p>
    <w:p w14:paraId="68595C24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3-34</w:t>
      </w:r>
      <w:r>
        <w:rPr>
          <w:rFonts w:ascii="SimSun" w:eastAsia="SimSun" w:hAnsi="SimSun" w:hint="eastAsia"/>
          <w:color w:val="000000" w:themeColor="text1"/>
          <w:lang w:eastAsia="zh-CN"/>
        </w:rPr>
        <w:t>节，我们应该有怎样的回应？“变卖所有的周济人”，原意是变卖你们能变卖的物质产业，拿一部分与人分享，不是把所有的都送掉。马太福音1</w:t>
      </w:r>
      <w:r>
        <w:rPr>
          <w:rFonts w:ascii="SimSun" w:eastAsia="SimSun" w:hAnsi="SimSun"/>
          <w:color w:val="000000" w:themeColor="text1"/>
          <w:lang w:eastAsia="zh-CN"/>
        </w:rPr>
        <w:t>9:21</w:t>
      </w:r>
      <w:r>
        <w:rPr>
          <w:rFonts w:ascii="SimSun" w:eastAsia="SimSun" w:hAnsi="SimSun" w:hint="eastAsia"/>
          <w:color w:val="000000" w:themeColor="text1"/>
          <w:lang w:eastAsia="zh-CN"/>
        </w:rPr>
        <w:t>，一个年轻的人，有地位的人来找主耶稣。不是要他变卖所有的，是卖掉他有的。3</w:t>
      </w:r>
      <w:r>
        <w:rPr>
          <w:rFonts w:ascii="SimSun" w:eastAsia="SimSun" w:hAnsi="SimSun"/>
          <w:color w:val="000000" w:themeColor="text1"/>
          <w:lang w:eastAsia="zh-CN"/>
        </w:rPr>
        <w:t>3</w:t>
      </w:r>
      <w:r>
        <w:rPr>
          <w:rFonts w:ascii="SimSun" w:eastAsia="SimSun" w:hAnsi="SimSun" w:hint="eastAsia"/>
          <w:color w:val="000000" w:themeColor="text1"/>
          <w:lang w:eastAsia="zh-CN"/>
        </w:rPr>
        <w:t>节，是强调我们要投资在永恒。3</w:t>
      </w:r>
      <w:r>
        <w:rPr>
          <w:rFonts w:ascii="SimSun" w:eastAsia="SimSun" w:hAnsi="SimSun"/>
          <w:color w:val="000000" w:themeColor="text1"/>
          <w:lang w:eastAsia="zh-CN"/>
        </w:rPr>
        <w:t>4</w:t>
      </w:r>
      <w:r>
        <w:rPr>
          <w:rFonts w:ascii="SimSun" w:eastAsia="SimSun" w:hAnsi="SimSun" w:hint="eastAsia"/>
          <w:color w:val="000000" w:themeColor="text1"/>
          <w:lang w:eastAsia="zh-CN"/>
        </w:rPr>
        <w:t>节重要，我们要有永恒的价值观，不要和世人一样。因为财宝在哪里，心也在哪里。要帮助别人认识主耶稣，传福音。</w:t>
      </w:r>
    </w:p>
    <w:p w14:paraId="4730CB96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我们必须要解决物质和属灵的分别，认识哪一个重要，然后寻求那看不见的，那个是有优先的，要投资在那里。</w:t>
      </w:r>
    </w:p>
    <w:p w14:paraId="35FF12A8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 w:hint="eastAsia"/>
          <w:color w:val="000000" w:themeColor="text1"/>
          <w:lang w:eastAsia="zh-CN"/>
        </w:rPr>
      </w:pPr>
    </w:p>
    <w:p w14:paraId="157B96B8" w14:textId="77777777" w:rsidR="0046414E" w:rsidRPr="007C21DD" w:rsidRDefault="0046414E" w:rsidP="0028638B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7C21DD">
        <w:rPr>
          <w:rFonts w:ascii="SimSun" w:eastAsia="SimSun" w:hAnsi="SimSun" w:hint="eastAsia"/>
          <w:b/>
          <w:bCs/>
          <w:color w:val="000000" w:themeColor="text1"/>
          <w:lang w:eastAsia="zh-CN"/>
        </w:rPr>
        <w:t>问题与分享：</w:t>
      </w:r>
    </w:p>
    <w:p w14:paraId="4151C299" w14:textId="77777777" w:rsidR="0046414E" w:rsidRDefault="0046414E">
      <w:pPr>
        <w:pStyle w:val="ListBullet"/>
        <w:numPr>
          <w:ilvl w:val="0"/>
          <w:numId w:val="61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认识一个人确实把所有的捐出来，最后倒是也没有特别困难，神有帮助。今天解决了这个问题，不是全部的。</w:t>
      </w:r>
    </w:p>
    <w:p w14:paraId="78A3326F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是一个人所拥有的，神不强迫，可以全部，也可以部分地分享，要人心甘情愿地。</w:t>
      </w:r>
    </w:p>
    <w:p w14:paraId="27D2B7C6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佛教遇到情况需要帮助，会念一句阿弥陀佛，基督徒也是求神的帮助。这里面有相同的地方吧？</w:t>
      </w:r>
    </w:p>
    <w:p w14:paraId="59E0ECB0" w14:textId="77777777" w:rsidR="0046414E" w:rsidRPr="00621E35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有圣灵就有邪灵，他也会行一点神迹、给一点好处，让人信他。但两条路是完全不同的，邪灵的路最后是死；说到得帮助，要看是从今生的角度还是永恒的角度。今生的角度，比如可以从心理医生的那里得到帮助。这样的帮助是表面的、短暂的。</w:t>
      </w:r>
    </w:p>
    <w:p w14:paraId="08D92D96" w14:textId="09081D93" w:rsidR="0046414E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17633C3D" w14:textId="06306251" w:rsidR="0028638B" w:rsidRDefault="0028638B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093870C1" w14:textId="784847B4" w:rsidR="0028638B" w:rsidRDefault="0028638B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07F3BD8E" w14:textId="510FC966" w:rsidR="0028638B" w:rsidRDefault="0028638B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65AE324F" w14:textId="49ED7742" w:rsidR="0028638B" w:rsidRDefault="0028638B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3604F3F2" w14:textId="508C0280" w:rsidR="0028638B" w:rsidRDefault="0028638B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2648D958" w14:textId="23A62D8D" w:rsidR="0028638B" w:rsidRDefault="0028638B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392E3F02" w14:textId="73A2436C" w:rsidR="0028638B" w:rsidRDefault="0028638B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330170DC" w14:textId="4CF88B48" w:rsidR="0028638B" w:rsidRDefault="0028638B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76042624" w14:textId="18381CE1" w:rsidR="0028638B" w:rsidRDefault="0028638B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3BB8A97F" w14:textId="364B4B19" w:rsidR="0028638B" w:rsidRDefault="0028638B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018CCF62" w14:textId="77777777" w:rsidR="0028638B" w:rsidRDefault="0028638B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 w:hint="eastAsia"/>
          <w:color w:val="000000" w:themeColor="text1"/>
          <w:lang w:eastAsia="zh-CN"/>
        </w:rPr>
      </w:pPr>
    </w:p>
    <w:p w14:paraId="366CF926" w14:textId="0DC58388" w:rsidR="0028638B" w:rsidRDefault="0028638B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6D53BCAA" w14:textId="7D2A142C" w:rsidR="0028638B" w:rsidRDefault="0028638B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5254D6A4" w14:textId="77777777" w:rsidR="0028638B" w:rsidRPr="0028638B" w:rsidRDefault="0028638B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 w:hint="eastAsia"/>
          <w:color w:val="000000" w:themeColor="text1"/>
          <w:lang w:eastAsia="zh-CN"/>
        </w:rPr>
      </w:pPr>
    </w:p>
    <w:p w14:paraId="0EB68313" w14:textId="10B6A4AC" w:rsidR="0046414E" w:rsidRPr="00B4559E" w:rsidRDefault="0046414E" w:rsidP="0046414E">
      <w:pPr>
        <w:pStyle w:val="Heading1"/>
        <w:rPr>
          <w:lang w:eastAsia="zh-CN"/>
        </w:rPr>
      </w:pPr>
      <w:bookmarkStart w:id="112" w:name="_Toc180846481"/>
      <w:bookmarkStart w:id="113" w:name="_Toc180860613"/>
      <w:r w:rsidRPr="00B4559E">
        <w:rPr>
          <w:rFonts w:hint="eastAsia"/>
          <w:lang w:eastAsia="zh-CN"/>
        </w:rPr>
        <w:lastRenderedPageBreak/>
        <w:t>基督的生平与教导（七十四）：束上腰带点上灯</w:t>
      </w:r>
      <w:bookmarkEnd w:id="112"/>
      <w:bookmarkEnd w:id="113"/>
      <w:r w:rsidRPr="00B4559E">
        <w:rPr>
          <w:lang w:eastAsia="zh-CN"/>
        </w:rPr>
        <w:t xml:space="preserve"> </w:t>
      </w:r>
    </w:p>
    <w:p w14:paraId="0ACF3BFF" w14:textId="77777777" w:rsidR="0046414E" w:rsidRPr="00BC1C3D" w:rsidRDefault="0046414E" w:rsidP="0028638B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 w:rsidRPr="00BC1C3D">
        <w:rPr>
          <w:rFonts w:ascii="SimSun" w:eastAsia="SimSun" w:hAnsi="SimSun" w:hint="eastAsia"/>
          <w:color w:val="000000" w:themeColor="text1"/>
          <w:lang w:eastAsia="zh-CN"/>
        </w:rPr>
        <w:t>时间：2</w:t>
      </w:r>
      <w:r w:rsidRPr="00BC1C3D">
        <w:rPr>
          <w:rFonts w:ascii="SimSun" w:eastAsia="SimSun" w:hAnsi="SimSun"/>
          <w:color w:val="000000" w:themeColor="text1"/>
          <w:lang w:eastAsia="zh-CN"/>
        </w:rPr>
        <w:t>024</w:t>
      </w:r>
      <w:r w:rsidRPr="00BC1C3D">
        <w:rPr>
          <w:rFonts w:ascii="SimSun" w:eastAsia="SimSun" w:hAnsi="SimSun" w:hint="eastAsia"/>
          <w:color w:val="000000" w:themeColor="text1"/>
          <w:lang w:eastAsia="zh-CN"/>
        </w:rPr>
        <w:t>年</w:t>
      </w:r>
      <w:r>
        <w:rPr>
          <w:rFonts w:ascii="SimSun" w:eastAsia="SimSun" w:hAnsi="SimSun"/>
          <w:color w:val="000000" w:themeColor="text1"/>
          <w:lang w:eastAsia="zh-CN"/>
        </w:rPr>
        <w:t>7</w:t>
      </w:r>
      <w:r w:rsidRPr="00BC1C3D">
        <w:rPr>
          <w:rFonts w:ascii="SimSun" w:eastAsia="SimSun" w:hAnsi="SimSun" w:hint="eastAsia"/>
          <w:color w:val="000000" w:themeColor="text1"/>
          <w:lang w:eastAsia="zh-CN"/>
        </w:rPr>
        <w:t>月</w:t>
      </w:r>
      <w:r>
        <w:rPr>
          <w:rFonts w:ascii="SimSun" w:eastAsia="SimSun" w:hAnsi="SimSun"/>
          <w:color w:val="000000" w:themeColor="text1"/>
          <w:lang w:eastAsia="zh-CN"/>
        </w:rPr>
        <w:t>6</w:t>
      </w:r>
      <w:r w:rsidRPr="00BC1C3D">
        <w:rPr>
          <w:rFonts w:ascii="SimSun" w:eastAsia="SimSun" w:hAnsi="SimSun" w:hint="eastAsia"/>
          <w:color w:val="000000" w:themeColor="text1"/>
          <w:lang w:eastAsia="zh-CN"/>
        </w:rPr>
        <w:t>日</w:t>
      </w:r>
    </w:p>
    <w:p w14:paraId="4B3D576D" w14:textId="77777777" w:rsidR="0046414E" w:rsidRPr="00975FAE" w:rsidRDefault="0046414E" w:rsidP="0028638B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 w:rsidRPr="00BC1C3D">
        <w:rPr>
          <w:rFonts w:ascii="SimSun" w:eastAsia="SimSun" w:hAnsi="SimSun" w:hint="eastAsia"/>
          <w:color w:val="000000" w:themeColor="text1"/>
          <w:lang w:eastAsia="zh-CN"/>
        </w:rPr>
        <w:t>相关经文：</w:t>
      </w:r>
      <w:r w:rsidRPr="00975FAE">
        <w:rPr>
          <w:rFonts w:ascii="SimSun" w:eastAsia="SimSun" w:hAnsi="SimSun" w:hint="eastAsia"/>
          <w:color w:val="000000" w:themeColor="text1"/>
          <w:lang w:eastAsia="zh-CN"/>
        </w:rPr>
        <w:t>路加福音</w:t>
      </w:r>
      <w:r w:rsidRPr="00975FAE">
        <w:rPr>
          <w:rFonts w:ascii="SimSun" w:eastAsia="SimSun" w:hAnsi="SimSun"/>
          <w:color w:val="000000" w:themeColor="text1"/>
          <w:lang w:eastAsia="zh-CN"/>
        </w:rPr>
        <w:t>12:</w:t>
      </w:r>
      <w:r w:rsidRPr="0070748F">
        <w:rPr>
          <w:rFonts w:ascii="SimSun" w:eastAsia="SimSun" w:hAnsi="SimSun"/>
          <w:color w:val="000000" w:themeColor="text1"/>
          <w:lang w:eastAsia="zh-CN"/>
        </w:rPr>
        <w:t xml:space="preserve"> 35-59</w:t>
      </w:r>
      <w:r w:rsidRPr="00975FAE">
        <w:rPr>
          <w:rFonts w:ascii="SimSun" w:eastAsia="SimSun" w:hAnsi="SimSun"/>
          <w:color w:val="000000" w:themeColor="text1"/>
          <w:lang w:eastAsia="zh-CN"/>
        </w:rPr>
        <w:t xml:space="preserve"> </w:t>
      </w:r>
    </w:p>
    <w:p w14:paraId="0B4FD21F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主耶稣要我们警醒准备，他再回来。从第一本《创世记》到最后一本《启示录》，神宣告他永恒救赎的计划，自从夏娃被引诱、亚当悖逆，神宣告弥赛亚要来，完成他的救赎。到诺亚时代，创6章，神看到那世代非常悖逆，违背神，神要挪亚建方舟，给世人1</w:t>
      </w:r>
      <w:r>
        <w:rPr>
          <w:rFonts w:ascii="SimSun" w:eastAsia="SimSun" w:hAnsi="SimSun"/>
          <w:color w:val="000000" w:themeColor="text1"/>
          <w:lang w:eastAsia="zh-CN"/>
        </w:rPr>
        <w:t>20</w:t>
      </w:r>
      <w:r>
        <w:rPr>
          <w:rFonts w:ascii="SimSun" w:eastAsia="SimSun" w:hAnsi="SimSun" w:hint="eastAsia"/>
          <w:color w:val="000000" w:themeColor="text1"/>
          <w:lang w:eastAsia="zh-CN"/>
        </w:rPr>
        <w:t>年的时间，挪亚传福音，神灭了世人，只有挪亚一家得救；到亚伯拉罕时代，创1</w:t>
      </w:r>
      <w:r>
        <w:rPr>
          <w:rFonts w:ascii="SimSun" w:eastAsia="SimSun" w:hAnsi="SimSun"/>
          <w:color w:val="000000" w:themeColor="text1"/>
          <w:lang w:eastAsia="zh-CN"/>
        </w:rPr>
        <w:t>2</w:t>
      </w:r>
      <w:r>
        <w:rPr>
          <w:rFonts w:ascii="SimSun" w:eastAsia="SimSun" w:hAnsi="SimSun" w:hint="eastAsia"/>
          <w:color w:val="000000" w:themeColor="text1"/>
          <w:lang w:eastAsia="zh-CN"/>
        </w:rPr>
        <w:t>章，神与亚伯拉罕立约，将来万国要因你的后裔蒙福；2</w:t>
      </w:r>
      <w:r>
        <w:rPr>
          <w:rFonts w:ascii="SimSun" w:eastAsia="SimSun" w:hAnsi="SimSun"/>
          <w:color w:val="000000" w:themeColor="text1"/>
          <w:lang w:eastAsia="zh-CN"/>
        </w:rPr>
        <w:t>8</w:t>
      </w:r>
      <w:r>
        <w:rPr>
          <w:rFonts w:ascii="SimSun" w:eastAsia="SimSun" w:hAnsi="SimSun" w:hint="eastAsia"/>
          <w:color w:val="000000" w:themeColor="text1"/>
          <w:lang w:eastAsia="zh-CN"/>
        </w:rPr>
        <w:t>章，神又和雅各坚定约定；以赛亚书7：1</w:t>
      </w:r>
      <w:r>
        <w:rPr>
          <w:rFonts w:ascii="SimSun" w:eastAsia="SimSun" w:hAnsi="SimSun"/>
          <w:color w:val="000000" w:themeColor="text1"/>
          <w:lang w:eastAsia="zh-CN"/>
        </w:rPr>
        <w:t>4</w:t>
      </w:r>
      <w:r>
        <w:rPr>
          <w:rFonts w:ascii="SimSun" w:eastAsia="SimSun" w:hAnsi="SimSun" w:hint="eastAsia"/>
          <w:color w:val="000000" w:themeColor="text1"/>
          <w:lang w:eastAsia="zh-CN"/>
        </w:rPr>
        <w:t>，童女怀孕，以9</w:t>
      </w:r>
      <w:r>
        <w:rPr>
          <w:rFonts w:ascii="SimSun" w:eastAsia="SimSun" w:hAnsi="SimSun"/>
          <w:color w:val="000000" w:themeColor="text1"/>
          <w:lang w:eastAsia="zh-CN"/>
        </w:rPr>
        <w:t>:16</w:t>
      </w:r>
      <w:r>
        <w:rPr>
          <w:rFonts w:ascii="SimSun" w:eastAsia="SimSun" w:hAnsi="SimSun" w:hint="eastAsia"/>
          <w:color w:val="000000" w:themeColor="text1"/>
          <w:lang w:eastAsia="zh-CN"/>
        </w:rPr>
        <w:t>，有一婴孩要赐给你们，有一子要因你而生。再过几百年，耶稣诞生；弥迦书5</w:t>
      </w:r>
      <w:r>
        <w:rPr>
          <w:rFonts w:ascii="SimSun" w:eastAsia="SimSun" w:hAnsi="SimSun"/>
          <w:color w:val="000000" w:themeColor="text1"/>
          <w:lang w:eastAsia="zh-CN"/>
        </w:rPr>
        <w:t>:1-2</w:t>
      </w:r>
      <w:r>
        <w:rPr>
          <w:rFonts w:ascii="SimSun" w:eastAsia="SimSun" w:hAnsi="SimSun" w:hint="eastAsia"/>
          <w:color w:val="000000" w:themeColor="text1"/>
          <w:lang w:eastAsia="zh-CN"/>
        </w:rPr>
        <w:t>，耶稣要降生在伯利恒的以法他。这本圣经还记载耶稣要第二次回来、怎样回来、回到哪里，都记载在这本圣经。但是今天又有多少人，在准备主耶稣再回来？我们是否和世人一样？</w:t>
      </w:r>
    </w:p>
    <w:p w14:paraId="103C9F12" w14:textId="77777777" w:rsidR="0046414E" w:rsidRPr="0070748F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今天这一大段的经文，主耶稣一方面针对世人，一方面是对他的门徒，要警醒，你准备好了吗？</w:t>
      </w:r>
    </w:p>
    <w:p w14:paraId="00AF24AC" w14:textId="77777777" w:rsidR="0046414E" w:rsidRPr="0072261D" w:rsidRDefault="0046414E" w:rsidP="0028638B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72261D">
        <w:rPr>
          <w:rFonts w:ascii="SimSun" w:eastAsia="SimSun" w:hAnsi="SimSun" w:hint="eastAsia"/>
          <w:b/>
          <w:bCs/>
          <w:color w:val="000000" w:themeColor="text1"/>
          <w:lang w:eastAsia="zh-CN"/>
        </w:rPr>
        <w:t>一．路加福音</w:t>
      </w:r>
      <w:r w:rsidRPr="0072261D">
        <w:rPr>
          <w:rFonts w:ascii="SimSun" w:eastAsia="SimSun" w:hAnsi="SimSun"/>
          <w:b/>
          <w:bCs/>
          <w:color w:val="000000" w:themeColor="text1"/>
          <w:lang w:eastAsia="zh-CN"/>
        </w:rPr>
        <w:t>12</w:t>
      </w:r>
      <w:r w:rsidRPr="0072261D">
        <w:rPr>
          <w:rFonts w:ascii="SimSun" w:eastAsia="SimSun" w:hAnsi="SimSun" w:hint="eastAsia"/>
          <w:b/>
          <w:bCs/>
          <w:color w:val="000000" w:themeColor="text1"/>
          <w:lang w:eastAsia="zh-CN"/>
        </w:rPr>
        <w:t>：</w:t>
      </w:r>
      <w:r w:rsidRPr="0072261D">
        <w:rPr>
          <w:rFonts w:ascii="SimSun" w:eastAsia="SimSun" w:hAnsi="SimSun"/>
          <w:b/>
          <w:bCs/>
          <w:color w:val="000000" w:themeColor="text1"/>
          <w:lang w:eastAsia="zh-CN"/>
        </w:rPr>
        <w:t>35-40</w:t>
      </w:r>
      <w:r w:rsidRPr="0072261D">
        <w:rPr>
          <w:rFonts w:ascii="SimSun" w:eastAsia="SimSun" w:hAnsi="SimSun" w:hint="eastAsia"/>
          <w:b/>
          <w:bCs/>
          <w:color w:val="000000" w:themeColor="text1"/>
          <w:lang w:eastAsia="zh-CN"/>
        </w:rPr>
        <w:t>，关于警醒等候准备的问题</w:t>
      </w:r>
    </w:p>
    <w:p w14:paraId="5A1E97A0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5</w:t>
      </w:r>
      <w:r>
        <w:rPr>
          <w:rFonts w:ascii="SimSun" w:eastAsia="SimSun" w:hAnsi="SimSun" w:hint="eastAsia"/>
          <w:color w:val="000000" w:themeColor="text1"/>
          <w:lang w:eastAsia="zh-CN"/>
        </w:rPr>
        <w:t>节，“你们”，主耶稣和门徒讲。回到2</w:t>
      </w:r>
      <w:r>
        <w:rPr>
          <w:rFonts w:ascii="SimSun" w:eastAsia="SimSun" w:hAnsi="SimSun"/>
          <w:color w:val="000000" w:themeColor="text1"/>
          <w:lang w:eastAsia="zh-CN"/>
        </w:rPr>
        <w:t>000</w:t>
      </w:r>
      <w:r>
        <w:rPr>
          <w:rFonts w:ascii="SimSun" w:eastAsia="SimSun" w:hAnsi="SimSun" w:hint="eastAsia"/>
          <w:color w:val="000000" w:themeColor="text1"/>
          <w:lang w:eastAsia="zh-CN"/>
        </w:rPr>
        <w:t>年前，那个文化背景，他们穿的衣服很长，包头。仆人服侍主人，要把衣服拉起来，束在带上。仆人等候主人应该是这个样子。主耶稣给门徒洗脚，就是把长袍束在带子上，点上灯。路加福音2：2</w:t>
      </w:r>
      <w:r>
        <w:rPr>
          <w:rFonts w:ascii="SimSun" w:eastAsia="SimSun" w:hAnsi="SimSun"/>
          <w:color w:val="000000" w:themeColor="text1"/>
          <w:lang w:eastAsia="zh-CN"/>
        </w:rPr>
        <w:t>5</w:t>
      </w:r>
      <w:r>
        <w:rPr>
          <w:rFonts w:ascii="SimSun" w:eastAsia="SimSun" w:hAnsi="SimSun" w:hint="eastAsia"/>
          <w:color w:val="000000" w:themeColor="text1"/>
          <w:lang w:eastAsia="zh-CN"/>
        </w:rPr>
        <w:t>，西面等候弥赛亚。后面3</w:t>
      </w:r>
      <w:r>
        <w:rPr>
          <w:rFonts w:ascii="SimSun" w:eastAsia="SimSun" w:hAnsi="SimSun"/>
          <w:color w:val="000000" w:themeColor="text1"/>
          <w:lang w:eastAsia="zh-CN"/>
        </w:rPr>
        <w:t>6-</w:t>
      </w: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8</w:t>
      </w:r>
      <w:r>
        <w:rPr>
          <w:rFonts w:ascii="SimSun" w:eastAsia="SimSun" w:hAnsi="SimSun" w:hint="eastAsia"/>
          <w:color w:val="000000" w:themeColor="text1"/>
          <w:lang w:eastAsia="zh-CN"/>
        </w:rPr>
        <w:t>节，亚拿盼望弥赛亚的来临，她等到了；路加福音2</w:t>
      </w:r>
      <w:r>
        <w:rPr>
          <w:rFonts w:ascii="SimSun" w:eastAsia="SimSun" w:hAnsi="SimSun"/>
          <w:color w:val="000000" w:themeColor="text1"/>
          <w:lang w:eastAsia="zh-CN"/>
        </w:rPr>
        <w:t>3:50-51</w:t>
      </w:r>
      <w:r>
        <w:rPr>
          <w:rFonts w:ascii="SimSun" w:eastAsia="SimSun" w:hAnsi="SimSun" w:hint="eastAsia"/>
          <w:color w:val="000000" w:themeColor="text1"/>
          <w:lang w:eastAsia="zh-CN"/>
        </w:rPr>
        <w:t>，约瑟，做官的人，是“素常盼望神国的人”。前面说的是等候主耶稣第一次来，到提多书2</w:t>
      </w:r>
      <w:r>
        <w:rPr>
          <w:rFonts w:ascii="SimSun" w:eastAsia="SimSun" w:hAnsi="SimSun"/>
          <w:color w:val="000000" w:themeColor="text1"/>
          <w:lang w:eastAsia="zh-CN"/>
        </w:rPr>
        <w:t>:11-13</w:t>
      </w:r>
      <w:r>
        <w:rPr>
          <w:rFonts w:ascii="SimSun" w:eastAsia="SimSun" w:hAnsi="SimSun" w:hint="eastAsia"/>
          <w:color w:val="000000" w:themeColor="text1"/>
          <w:lang w:eastAsia="zh-CN"/>
        </w:rPr>
        <w:t>，是等候耶稣第二次回来。</w:t>
      </w:r>
    </w:p>
    <w:p w14:paraId="62ABB75B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36</w:t>
      </w:r>
      <w:r>
        <w:rPr>
          <w:rFonts w:ascii="SimSun" w:eastAsia="SimSun" w:hAnsi="SimSun" w:hint="eastAsia"/>
          <w:color w:val="000000" w:themeColor="text1"/>
          <w:lang w:eastAsia="zh-CN"/>
        </w:rPr>
        <w:t>节，等候主人；3</w:t>
      </w:r>
      <w:r>
        <w:rPr>
          <w:rFonts w:ascii="SimSun" w:eastAsia="SimSun" w:hAnsi="SimSun"/>
          <w:color w:val="000000" w:themeColor="text1"/>
          <w:lang w:eastAsia="zh-CN"/>
        </w:rPr>
        <w:t>7</w:t>
      </w:r>
      <w:r>
        <w:rPr>
          <w:rFonts w:ascii="SimSun" w:eastAsia="SimSun" w:hAnsi="SimSun" w:hint="eastAsia"/>
          <w:color w:val="000000" w:themeColor="text1"/>
          <w:lang w:eastAsia="zh-CN"/>
        </w:rPr>
        <w:t>节，警醒。这是一个比喻，比喻只有一个重点。主人去赴婚宴，不会很快回来，仆人不知道要等多久。如果有准备，门</w:t>
      </w: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铃一响，仆人就会开门。我们如果准备好了，耶稣接我们回去，这是我们的福气。</w:t>
      </w:r>
    </w:p>
    <w:p w14:paraId="70A60861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主人回来，会叫仆人坐席，“自己束上带，进前伺候他们”。那时是罗马帝国时代，是奴隶制度，这样的做法不可思议。路加福音2</w:t>
      </w:r>
      <w:r>
        <w:rPr>
          <w:rFonts w:ascii="SimSun" w:eastAsia="SimSun" w:hAnsi="SimSun"/>
          <w:color w:val="000000" w:themeColor="text1"/>
          <w:lang w:eastAsia="zh-CN"/>
        </w:rPr>
        <w:t>2:27</w:t>
      </w:r>
      <w:r>
        <w:rPr>
          <w:rFonts w:ascii="SimSun" w:eastAsia="SimSun" w:hAnsi="SimSun" w:hint="eastAsia"/>
          <w:color w:val="000000" w:themeColor="text1"/>
          <w:lang w:eastAsia="zh-CN"/>
        </w:rPr>
        <w:t>，“我在你们中间如同服侍人的”。在天国里，是服侍的大；在地上，被服侍的大。</w:t>
      </w:r>
    </w:p>
    <w:p w14:paraId="2C9C67C7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9-40</w:t>
      </w:r>
      <w:r>
        <w:rPr>
          <w:rFonts w:ascii="SimSun" w:eastAsia="SimSun" w:hAnsi="SimSun" w:hint="eastAsia"/>
          <w:color w:val="000000" w:themeColor="text1"/>
          <w:lang w:eastAsia="zh-CN"/>
        </w:rPr>
        <w:t>节，贼什么时候来，不知道，所以要警醒。“你们想不到的时候，人子就来了”。人子来，也是这样。帖撒罗尼迦前书5</w:t>
      </w:r>
      <w:r>
        <w:rPr>
          <w:rFonts w:ascii="SimSun" w:eastAsia="SimSun" w:hAnsi="SimSun"/>
          <w:color w:val="000000" w:themeColor="text1"/>
          <w:lang w:eastAsia="zh-CN"/>
        </w:rPr>
        <w:t>:2</w:t>
      </w:r>
      <w:r>
        <w:rPr>
          <w:rFonts w:ascii="SimSun" w:eastAsia="SimSun" w:hAnsi="SimSun" w:hint="eastAsia"/>
          <w:color w:val="000000" w:themeColor="text1"/>
          <w:lang w:eastAsia="zh-CN"/>
        </w:rPr>
        <w:t>，好像夜间的贼一样；彼得后书3</w:t>
      </w:r>
      <w:r>
        <w:rPr>
          <w:rFonts w:ascii="SimSun" w:eastAsia="SimSun" w:hAnsi="SimSun"/>
          <w:color w:val="000000" w:themeColor="text1"/>
          <w:lang w:eastAsia="zh-CN"/>
        </w:rPr>
        <w:t>:9-10</w:t>
      </w:r>
      <w:r>
        <w:rPr>
          <w:rFonts w:ascii="SimSun" w:eastAsia="SimSun" w:hAnsi="SimSun" w:hint="eastAsia"/>
          <w:color w:val="000000" w:themeColor="text1"/>
          <w:lang w:eastAsia="zh-CN"/>
        </w:rPr>
        <w:t>，“但主的日子要像贼来到一样”；启示录3</w:t>
      </w:r>
      <w:r>
        <w:rPr>
          <w:rFonts w:ascii="SimSun" w:eastAsia="SimSun" w:hAnsi="SimSun"/>
          <w:color w:val="000000" w:themeColor="text1"/>
          <w:lang w:eastAsia="zh-CN"/>
        </w:rPr>
        <w:t>:3</w:t>
      </w:r>
      <w:r>
        <w:rPr>
          <w:rFonts w:ascii="SimSun" w:eastAsia="SimSun" w:hAnsi="SimSun" w:hint="eastAsia"/>
          <w:color w:val="000000" w:themeColor="text1"/>
          <w:lang w:eastAsia="zh-CN"/>
        </w:rPr>
        <w:t>，</w:t>
      </w:r>
      <w:r>
        <w:rPr>
          <w:rFonts w:ascii="SimSun" w:eastAsia="SimSun" w:hAnsi="SimSun"/>
          <w:color w:val="000000" w:themeColor="text1"/>
          <w:lang w:eastAsia="zh-CN"/>
        </w:rPr>
        <w:t>“</w:t>
      </w:r>
      <w:r>
        <w:rPr>
          <w:rFonts w:ascii="SimSun" w:eastAsia="SimSun" w:hAnsi="SimSun" w:hint="eastAsia"/>
          <w:color w:val="000000" w:themeColor="text1"/>
          <w:lang w:eastAsia="zh-CN"/>
        </w:rPr>
        <w:t>若不警醒，我必临到你那里，如同贼一样”；启示录1</w:t>
      </w:r>
      <w:r>
        <w:rPr>
          <w:rFonts w:ascii="SimSun" w:eastAsia="SimSun" w:hAnsi="SimSun"/>
          <w:color w:val="000000" w:themeColor="text1"/>
          <w:lang w:eastAsia="zh-CN"/>
        </w:rPr>
        <w:t>6:15</w:t>
      </w:r>
      <w:r>
        <w:rPr>
          <w:rFonts w:ascii="SimSun" w:eastAsia="SimSun" w:hAnsi="SimSun" w:hint="eastAsia"/>
          <w:color w:val="000000" w:themeColor="text1"/>
          <w:lang w:eastAsia="zh-CN"/>
        </w:rPr>
        <w:t>，“看哪，我来像贼一样”。信耶稣，披戴耶稣。</w:t>
      </w:r>
    </w:p>
    <w:p w14:paraId="0745FE8F" w14:textId="77777777" w:rsidR="0046414E" w:rsidRPr="001F1745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我们要束上腰带，点上灯，不是没有事做，是很忙碌。不信耶稣的人，肯定没有等候，没有准备耶稣第二次回来。他们的生活，影响到教会，影响到你我。不要效法这个世界。</w:t>
      </w:r>
    </w:p>
    <w:p w14:paraId="23436F72" w14:textId="77777777" w:rsidR="0046414E" w:rsidRPr="0072261D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72261D">
        <w:rPr>
          <w:rFonts w:ascii="SimSun" w:eastAsia="SimSun" w:hAnsi="SimSun" w:hint="eastAsia"/>
          <w:b/>
          <w:bCs/>
          <w:color w:val="000000" w:themeColor="text1"/>
          <w:lang w:eastAsia="zh-CN"/>
        </w:rPr>
        <w:t>二．路加福音</w:t>
      </w:r>
      <w:r w:rsidRPr="0072261D">
        <w:rPr>
          <w:rFonts w:ascii="SimSun" w:eastAsia="SimSun" w:hAnsi="SimSun"/>
          <w:b/>
          <w:bCs/>
          <w:color w:val="000000" w:themeColor="text1"/>
          <w:lang w:eastAsia="zh-CN"/>
        </w:rPr>
        <w:t>12</w:t>
      </w:r>
      <w:r w:rsidRPr="0072261D">
        <w:rPr>
          <w:rFonts w:ascii="SimSun" w:eastAsia="SimSun" w:hAnsi="SimSun" w:hint="eastAsia"/>
          <w:b/>
          <w:bCs/>
          <w:color w:val="000000" w:themeColor="text1"/>
          <w:lang w:eastAsia="zh-CN"/>
        </w:rPr>
        <w:t>：</w:t>
      </w:r>
      <w:r w:rsidRPr="0072261D">
        <w:rPr>
          <w:rFonts w:ascii="SimSun" w:eastAsia="SimSun" w:hAnsi="SimSun"/>
          <w:b/>
          <w:bCs/>
          <w:color w:val="000000" w:themeColor="text1"/>
          <w:lang w:eastAsia="zh-CN"/>
        </w:rPr>
        <w:t>41-48</w:t>
      </w:r>
      <w:r w:rsidRPr="0072261D">
        <w:rPr>
          <w:rFonts w:ascii="SimSun" w:eastAsia="SimSun" w:hAnsi="SimSun" w:hint="eastAsia"/>
          <w:b/>
          <w:bCs/>
          <w:color w:val="000000" w:themeColor="text1"/>
          <w:lang w:eastAsia="zh-CN"/>
        </w:rPr>
        <w:t>，关于拖延的习惯问题</w:t>
      </w:r>
    </w:p>
    <w:p w14:paraId="6D17246E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4</w:t>
      </w:r>
      <w:r>
        <w:rPr>
          <w:rFonts w:ascii="SimSun" w:eastAsia="SimSun" w:hAnsi="SimSun"/>
          <w:color w:val="000000" w:themeColor="text1"/>
          <w:lang w:eastAsia="zh-CN"/>
        </w:rPr>
        <w:t>2</w:t>
      </w:r>
      <w:r>
        <w:rPr>
          <w:rFonts w:ascii="SimSun" w:eastAsia="SimSun" w:hAnsi="SimSun" w:hint="eastAsia"/>
          <w:color w:val="000000" w:themeColor="text1"/>
          <w:lang w:eastAsia="zh-CN"/>
        </w:rPr>
        <w:t>节，“管家”，每一个人来到地上，都是管家，因为是耶稣给生命，不论是否信耶稣，都是空手而来，所有的一切，是神给的，都是带不走的，所以是管家。这里应该是针对宗教领袖。</w:t>
      </w:r>
    </w:p>
    <w:p w14:paraId="2BDD7CC2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多次使用主人、仆人，主仆的关系，仆人应该等候主人。</w:t>
      </w:r>
    </w:p>
    <w:p w14:paraId="6B07EE6C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4</w:t>
      </w:r>
      <w:r>
        <w:rPr>
          <w:rFonts w:ascii="SimSun" w:eastAsia="SimSun" w:hAnsi="SimSun"/>
          <w:color w:val="000000" w:themeColor="text1"/>
          <w:lang w:eastAsia="zh-CN"/>
        </w:rPr>
        <w:t>5</w:t>
      </w:r>
      <w:r>
        <w:rPr>
          <w:rFonts w:ascii="SimSun" w:eastAsia="SimSun" w:hAnsi="SimSun" w:hint="eastAsia"/>
          <w:color w:val="000000" w:themeColor="text1"/>
          <w:lang w:eastAsia="zh-CN"/>
        </w:rPr>
        <w:t>节，和上文一样，我们到底准备好了没有。</w:t>
      </w:r>
    </w:p>
    <w:p w14:paraId="2A529E2C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4</w:t>
      </w:r>
      <w:r>
        <w:rPr>
          <w:rFonts w:ascii="SimSun" w:eastAsia="SimSun" w:hAnsi="SimSun"/>
          <w:color w:val="000000" w:themeColor="text1"/>
          <w:lang w:eastAsia="zh-CN"/>
        </w:rPr>
        <w:t>6</w:t>
      </w:r>
      <w:r>
        <w:rPr>
          <w:rFonts w:ascii="SimSun" w:eastAsia="SimSun" w:hAnsi="SimSun" w:hint="eastAsia"/>
          <w:color w:val="000000" w:themeColor="text1"/>
          <w:lang w:eastAsia="zh-CN"/>
        </w:rPr>
        <w:t>节，很多原抄本不是这个意思，是把这个不忠心的仆人，当作和不信的人同类。彼得想知道，这是跟不信的人讲的，还是和门徒讲的。主人回来，将仆人和不信的人定同样的罪。到教会的人是真的认识耶稣吗，还是要得饼吃饱？耶稣讲这个比喻很有意思。</w:t>
      </w:r>
    </w:p>
    <w:p w14:paraId="3E8AB80E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47-</w:t>
      </w:r>
      <w:r>
        <w:rPr>
          <w:rFonts w:ascii="SimSun" w:eastAsia="SimSun" w:hAnsi="SimSun" w:hint="eastAsia"/>
          <w:color w:val="000000" w:themeColor="text1"/>
          <w:lang w:eastAsia="zh-CN"/>
        </w:rPr>
        <w:t>4</w:t>
      </w:r>
      <w:r>
        <w:rPr>
          <w:rFonts w:ascii="SimSun" w:eastAsia="SimSun" w:hAnsi="SimSun"/>
          <w:color w:val="000000" w:themeColor="text1"/>
          <w:lang w:eastAsia="zh-CN"/>
        </w:rPr>
        <w:t>8</w:t>
      </w:r>
      <w:r>
        <w:rPr>
          <w:rFonts w:ascii="SimSun" w:eastAsia="SimSun" w:hAnsi="SimSun" w:hint="eastAsia"/>
          <w:color w:val="000000" w:themeColor="text1"/>
          <w:lang w:eastAsia="zh-CN"/>
        </w:rPr>
        <w:t>节，耶稣将来来的时候，奖赏不一样，惩罚有轻重。神是公义的。我们每个礼拜查经，认识神多一些，神祝福我们，神也会问我们多要。</w:t>
      </w:r>
    </w:p>
    <w:p w14:paraId="6AC3C228" w14:textId="77777777" w:rsidR="0046414E" w:rsidRPr="0070748F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我们要问自己，是不是那忠心又有见识的仆人？</w:t>
      </w:r>
    </w:p>
    <w:p w14:paraId="72FC66E6" w14:textId="77777777" w:rsidR="0046414E" w:rsidRPr="0070748F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72261D">
        <w:rPr>
          <w:rFonts w:ascii="SimSun" w:eastAsia="SimSun" w:hAnsi="SimSun" w:hint="eastAsia"/>
          <w:b/>
          <w:bCs/>
          <w:color w:val="000000" w:themeColor="text1"/>
          <w:lang w:eastAsia="zh-CN"/>
        </w:rPr>
        <w:t>三．路加福音</w:t>
      </w:r>
      <w:r w:rsidRPr="0072261D">
        <w:rPr>
          <w:rFonts w:ascii="SimSun" w:eastAsia="SimSun" w:hAnsi="SimSun"/>
          <w:b/>
          <w:bCs/>
          <w:color w:val="000000" w:themeColor="text1"/>
          <w:lang w:eastAsia="zh-CN"/>
        </w:rPr>
        <w:t>12</w:t>
      </w:r>
      <w:r w:rsidRPr="0072261D">
        <w:rPr>
          <w:rFonts w:ascii="SimSun" w:eastAsia="SimSun" w:hAnsi="SimSun" w:hint="eastAsia"/>
          <w:b/>
          <w:bCs/>
          <w:color w:val="000000" w:themeColor="text1"/>
          <w:lang w:eastAsia="zh-CN"/>
        </w:rPr>
        <w:t>：</w:t>
      </w:r>
      <w:r w:rsidRPr="0072261D">
        <w:rPr>
          <w:rFonts w:ascii="SimSun" w:eastAsia="SimSun" w:hAnsi="SimSun"/>
          <w:b/>
          <w:bCs/>
          <w:color w:val="000000" w:themeColor="text1"/>
          <w:lang w:eastAsia="zh-CN"/>
        </w:rPr>
        <w:t>49-53</w:t>
      </w:r>
      <w:r w:rsidRPr="0072261D">
        <w:rPr>
          <w:rFonts w:ascii="SimSun" w:eastAsia="SimSun" w:hAnsi="SimSun" w:hint="eastAsia"/>
          <w:b/>
          <w:bCs/>
          <w:color w:val="000000" w:themeColor="text1"/>
          <w:lang w:eastAsia="zh-CN"/>
        </w:rPr>
        <w:t>，关于对耶稣第一次来之目的的问题</w:t>
      </w:r>
    </w:p>
    <w:p w14:paraId="580474BF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2</w:t>
      </w:r>
      <w:r>
        <w:rPr>
          <w:rFonts w:ascii="SimSun" w:eastAsia="SimSun" w:hAnsi="SimSun"/>
          <w:color w:val="000000" w:themeColor="text1"/>
          <w:lang w:eastAsia="zh-CN"/>
        </w:rPr>
        <w:t>000</w:t>
      </w:r>
      <w:r>
        <w:rPr>
          <w:rFonts w:ascii="SimSun" w:eastAsia="SimSun" w:hAnsi="SimSun" w:hint="eastAsia"/>
          <w:color w:val="000000" w:themeColor="text1"/>
          <w:lang w:eastAsia="zh-CN"/>
        </w:rPr>
        <w:t>年前的那些人，知道主耶稣来地上的目的吗？一大部分的人把耶稣送上十字架。</w:t>
      </w:r>
    </w:p>
    <w:p w14:paraId="3DFFB281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4</w:t>
      </w:r>
      <w:r>
        <w:rPr>
          <w:rFonts w:ascii="SimSun" w:eastAsia="SimSun" w:hAnsi="SimSun"/>
          <w:color w:val="000000" w:themeColor="text1"/>
          <w:lang w:eastAsia="zh-CN"/>
        </w:rPr>
        <w:t>9</w:t>
      </w:r>
      <w:r>
        <w:rPr>
          <w:rFonts w:ascii="SimSun" w:eastAsia="SimSun" w:hAnsi="SimSun" w:hint="eastAsia"/>
          <w:color w:val="000000" w:themeColor="text1"/>
          <w:lang w:eastAsia="zh-CN"/>
        </w:rPr>
        <w:t>节，“我来”，是指第一次来。要把火丢在地上，火指什么？有可能是指审判。马太福音3</w:t>
      </w:r>
      <w:r>
        <w:rPr>
          <w:rFonts w:ascii="SimSun" w:eastAsia="SimSun" w:hAnsi="SimSun"/>
          <w:color w:val="000000" w:themeColor="text1"/>
          <w:lang w:eastAsia="zh-CN"/>
        </w:rPr>
        <w:t>:11-12</w:t>
      </w:r>
      <w:r>
        <w:rPr>
          <w:rFonts w:ascii="SimSun" w:eastAsia="SimSun" w:hAnsi="SimSun" w:hint="eastAsia"/>
          <w:color w:val="000000" w:themeColor="text1"/>
          <w:lang w:eastAsia="zh-CN"/>
        </w:rPr>
        <w:t>，施洗约翰讲的，“他要用圣灵与火给你们施洗”，“把糠用不灭的火烧尽了”。圣灵的洗，指悔改信耶稣，圣灵内驻，圣灵的工作。任何人接受耶稣，圣灵重生。“他手里拿着簸箕”，把麦子和糠分开，所以火洗是把信的和不信的人分开，不信的人要面对火炉的危险。听到福音但仍拒绝的人，面对火洗。</w:t>
      </w:r>
    </w:p>
    <w:p w14:paraId="156FE704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可能还不止这个意思，还有第二个意思。</w:t>
      </w:r>
    </w:p>
    <w:p w14:paraId="00FE4A5E" w14:textId="77777777" w:rsidR="0046414E" w:rsidRPr="0017466D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结合</w:t>
      </w:r>
      <w:r>
        <w:rPr>
          <w:rFonts w:ascii="SimSun" w:eastAsia="SimSun" w:hAnsi="SimSun"/>
          <w:color w:val="000000" w:themeColor="text1"/>
          <w:lang w:eastAsia="zh-CN"/>
        </w:rPr>
        <w:t>“</w:t>
      </w:r>
      <w:r>
        <w:rPr>
          <w:rFonts w:ascii="SimSun" w:eastAsia="SimSun" w:hAnsi="SimSun" w:hint="eastAsia"/>
          <w:color w:val="000000" w:themeColor="text1"/>
          <w:lang w:eastAsia="zh-CN"/>
        </w:rPr>
        <w:t>倘若已经着起来，不也是我所愿意的吗？”十字架，指向完成救赎的工。因为下文说“我是何等地迫切呢？”让更多的人得到福音的好处，耶稣被钉十字架，福音就传开了，圣殿的幔子裂开了，世人因着福音得救了。福音像火着起来。我不相信耶稣的心意只是惩罚不信的人，而是要迫切希望福音传开来。火，可能还指福音。</w:t>
      </w:r>
    </w:p>
    <w:p w14:paraId="36779752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5</w:t>
      </w:r>
      <w:r>
        <w:rPr>
          <w:rFonts w:ascii="SimSun" w:eastAsia="SimSun" w:hAnsi="SimSun"/>
          <w:color w:val="000000" w:themeColor="text1"/>
          <w:lang w:eastAsia="zh-CN"/>
        </w:rPr>
        <w:t>0</w:t>
      </w:r>
      <w:r>
        <w:rPr>
          <w:rFonts w:ascii="SimSun" w:eastAsia="SimSun" w:hAnsi="SimSun" w:hint="eastAsia"/>
          <w:color w:val="000000" w:themeColor="text1"/>
          <w:lang w:eastAsia="zh-CN"/>
        </w:rPr>
        <w:t>节，当受的洗，当时耶稣还没有被钉十字架，他的救赎还没有完成。所以是指被钉十字架。马可福音1</w:t>
      </w:r>
      <w:r>
        <w:rPr>
          <w:rFonts w:ascii="SimSun" w:eastAsia="SimSun" w:hAnsi="SimSun"/>
          <w:color w:val="000000" w:themeColor="text1"/>
          <w:lang w:eastAsia="zh-CN"/>
        </w:rPr>
        <w:t>0:39</w:t>
      </w:r>
      <w:r>
        <w:rPr>
          <w:rFonts w:ascii="SimSun" w:eastAsia="SimSun" w:hAnsi="SimSun" w:hint="eastAsia"/>
          <w:color w:val="000000" w:themeColor="text1"/>
          <w:lang w:eastAsia="zh-CN"/>
        </w:rPr>
        <w:t>，耶稣说，“我所喝的杯，你们也要喝；我所受的洗，你们也要受”。</w:t>
      </w:r>
    </w:p>
    <w:p w14:paraId="24F4EDD9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5</w:t>
      </w:r>
      <w:r>
        <w:rPr>
          <w:rFonts w:ascii="SimSun" w:eastAsia="SimSun" w:hAnsi="SimSun"/>
          <w:color w:val="000000" w:themeColor="text1"/>
          <w:lang w:eastAsia="zh-CN"/>
        </w:rPr>
        <w:t>1-53</w:t>
      </w:r>
      <w:r>
        <w:rPr>
          <w:rFonts w:ascii="SimSun" w:eastAsia="SimSun" w:hAnsi="SimSun" w:hint="eastAsia"/>
          <w:color w:val="000000" w:themeColor="text1"/>
          <w:lang w:eastAsia="zh-CN"/>
        </w:rPr>
        <w:t>节，主耶稣第一次来，不是要地上太平，是要人纷争。为什么相争，因为信耶稣和不信耶稣的人相争。为了耶稣，家庭就分裂了。世界为什么这样乱？约翰福音1</w:t>
      </w:r>
      <w:r>
        <w:rPr>
          <w:rFonts w:ascii="SimSun" w:eastAsia="SimSun" w:hAnsi="SimSun"/>
          <w:color w:val="000000" w:themeColor="text1"/>
          <w:lang w:eastAsia="zh-CN"/>
        </w:rPr>
        <w:t>5</w:t>
      </w:r>
      <w:r>
        <w:rPr>
          <w:rFonts w:ascii="SimSun" w:eastAsia="SimSun" w:hAnsi="SimSun" w:hint="eastAsia"/>
          <w:color w:val="000000" w:themeColor="text1"/>
          <w:lang w:eastAsia="zh-CN"/>
        </w:rPr>
        <w:t>章，耶稣和门徒说，世界会恨你们的，因为他们恨我。今天世界为什么迫害犹太人，反犹的声音这么大？很多人拒绝耶稣，就会有纷争。</w:t>
      </w:r>
    </w:p>
    <w:p w14:paraId="63556097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人需要自己决定，信耶稣还是不信耶稣，不要拖延。一个家庭也是这样，如果全家信耶稣，是太美的事情，就有喜乐就有平安；但是如果只有一人信耶稣，就不容易。</w:t>
      </w:r>
    </w:p>
    <w:p w14:paraId="5D677AFD" w14:textId="77777777" w:rsidR="0046414E" w:rsidRPr="0072261D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72261D">
        <w:rPr>
          <w:rFonts w:ascii="SimSun" w:eastAsia="SimSun" w:hAnsi="SimSun" w:hint="eastAsia"/>
          <w:b/>
          <w:bCs/>
          <w:color w:val="000000" w:themeColor="text1"/>
          <w:lang w:eastAsia="zh-CN"/>
        </w:rPr>
        <w:t>四．路加福音</w:t>
      </w:r>
      <w:r w:rsidRPr="0072261D">
        <w:rPr>
          <w:rFonts w:ascii="SimSun" w:eastAsia="SimSun" w:hAnsi="SimSun"/>
          <w:b/>
          <w:bCs/>
          <w:color w:val="000000" w:themeColor="text1"/>
          <w:lang w:eastAsia="zh-CN"/>
        </w:rPr>
        <w:t>12</w:t>
      </w:r>
      <w:r w:rsidRPr="0072261D">
        <w:rPr>
          <w:rFonts w:ascii="SimSun" w:eastAsia="SimSun" w:hAnsi="SimSun" w:hint="eastAsia"/>
          <w:b/>
          <w:bCs/>
          <w:color w:val="000000" w:themeColor="text1"/>
          <w:lang w:eastAsia="zh-CN"/>
        </w:rPr>
        <w:t>：</w:t>
      </w:r>
      <w:r w:rsidRPr="0072261D">
        <w:rPr>
          <w:rFonts w:ascii="SimSun" w:eastAsia="SimSun" w:hAnsi="SimSun"/>
          <w:b/>
          <w:bCs/>
          <w:color w:val="000000" w:themeColor="text1"/>
          <w:lang w:eastAsia="zh-CN"/>
        </w:rPr>
        <w:t>54-59</w:t>
      </w:r>
      <w:r w:rsidRPr="0072261D">
        <w:rPr>
          <w:rFonts w:ascii="SimSun" w:eastAsia="SimSun" w:hAnsi="SimSun" w:hint="eastAsia"/>
          <w:b/>
          <w:bCs/>
          <w:color w:val="000000" w:themeColor="text1"/>
          <w:lang w:eastAsia="zh-CN"/>
        </w:rPr>
        <w:t>，关于优先选择的问题</w:t>
      </w:r>
    </w:p>
    <w:p w14:paraId="65E61898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今天我们需要有优先的选择。</w:t>
      </w:r>
    </w:p>
    <w:p w14:paraId="474A7382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54-55</w:t>
      </w:r>
      <w:r>
        <w:rPr>
          <w:rFonts w:ascii="SimSun" w:eastAsia="SimSun" w:hAnsi="SimSun" w:hint="eastAsia"/>
          <w:color w:val="000000" w:themeColor="text1"/>
          <w:lang w:eastAsia="zh-CN"/>
        </w:rPr>
        <w:t>节，很多人会判断天象。</w:t>
      </w:r>
    </w:p>
    <w:p w14:paraId="0E3E1879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5</w:t>
      </w:r>
      <w:r>
        <w:rPr>
          <w:rFonts w:ascii="SimSun" w:eastAsia="SimSun" w:hAnsi="SimSun"/>
          <w:color w:val="000000" w:themeColor="text1"/>
          <w:lang w:eastAsia="zh-CN"/>
        </w:rPr>
        <w:t>6</w:t>
      </w:r>
      <w:r>
        <w:rPr>
          <w:rFonts w:ascii="SimSun" w:eastAsia="SimSun" w:hAnsi="SimSun" w:hint="eastAsia"/>
          <w:color w:val="000000" w:themeColor="text1"/>
          <w:lang w:eastAsia="zh-CN"/>
        </w:rPr>
        <w:t>节，主耶稣在责备、警告众人。神给人聪明智慧，可以预测天气，但是不知道什么时候天国降临。有神的地方就是天国。2</w:t>
      </w:r>
      <w:r>
        <w:rPr>
          <w:rFonts w:ascii="SimSun" w:eastAsia="SimSun" w:hAnsi="SimSun"/>
          <w:color w:val="000000" w:themeColor="text1"/>
          <w:lang w:eastAsia="zh-CN"/>
        </w:rPr>
        <w:t>000</w:t>
      </w:r>
      <w:r>
        <w:rPr>
          <w:rFonts w:ascii="SimSun" w:eastAsia="SimSun" w:hAnsi="SimSun" w:hint="eastAsia"/>
          <w:color w:val="000000" w:themeColor="text1"/>
          <w:lang w:eastAsia="zh-CN"/>
        </w:rPr>
        <w:t>年前，弥赛亚来了，他们还不知道，所以耶稣说他们假冒为善。</w:t>
      </w:r>
    </w:p>
    <w:p w14:paraId="7F3D900D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想象一下，耶稣诞生在伯利恒，长大在拿撒勒。很多人认识他。路加福音1</w:t>
      </w:r>
      <w:r>
        <w:rPr>
          <w:rFonts w:ascii="SimSun" w:eastAsia="SimSun" w:hAnsi="SimSun"/>
          <w:color w:val="000000" w:themeColor="text1"/>
          <w:lang w:eastAsia="zh-CN"/>
        </w:rPr>
        <w:t>9:41-44</w:t>
      </w:r>
      <w:r>
        <w:rPr>
          <w:rFonts w:ascii="SimSun" w:eastAsia="SimSun" w:hAnsi="SimSun" w:hint="eastAsia"/>
          <w:color w:val="000000" w:themeColor="text1"/>
          <w:lang w:eastAsia="zh-CN"/>
        </w:rPr>
        <w:t>，“因你不知道眷顾你的时候”。耶稣骑着驴驹进耶路撒冷，宣告他就是那位救主。但那些人不信，耶稣就哀哭。</w:t>
      </w:r>
    </w:p>
    <w:p w14:paraId="77CC4877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5</w:t>
      </w:r>
      <w:r>
        <w:rPr>
          <w:rFonts w:ascii="SimSun" w:eastAsia="SimSun" w:hAnsi="SimSun"/>
          <w:color w:val="000000" w:themeColor="text1"/>
          <w:lang w:eastAsia="zh-CN"/>
        </w:rPr>
        <w:t>7</w:t>
      </w:r>
      <w:r>
        <w:rPr>
          <w:rFonts w:ascii="SimSun" w:eastAsia="SimSun" w:hAnsi="SimSun" w:hint="eastAsia"/>
          <w:color w:val="000000" w:themeColor="text1"/>
          <w:lang w:eastAsia="zh-CN"/>
        </w:rPr>
        <w:t>节，“你们又为何不自己审量什么是合理的呢？”</w:t>
      </w:r>
    </w:p>
    <w:p w14:paraId="73050646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5</w:t>
      </w:r>
      <w:r>
        <w:rPr>
          <w:rFonts w:ascii="SimSun" w:eastAsia="SimSun" w:hAnsi="SimSun"/>
          <w:color w:val="000000" w:themeColor="text1"/>
          <w:lang w:eastAsia="zh-CN"/>
        </w:rPr>
        <w:t>8-59</w:t>
      </w:r>
      <w:r>
        <w:rPr>
          <w:rFonts w:ascii="SimSun" w:eastAsia="SimSun" w:hAnsi="SimSun" w:hint="eastAsia"/>
          <w:color w:val="000000" w:themeColor="text1"/>
          <w:lang w:eastAsia="zh-CN"/>
        </w:rPr>
        <w:t>节，耶稣用这个故事，告诉我们这些听见的人，福音已经完成了，我们需要与神和好。这是优先的。什么人需要福音？罪人需要福音。要承认自己有罪。与神和好了，我们就有平安。</w:t>
      </w:r>
    </w:p>
    <w:p w14:paraId="22CE8DD0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我们每一天需要束上腰带点上灯，如果我们预备好、准备好，我们就有福了。</w:t>
      </w:r>
    </w:p>
    <w:p w14:paraId="69232B11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 w:hint="eastAsia"/>
          <w:color w:val="000000" w:themeColor="text1"/>
          <w:lang w:eastAsia="zh-CN"/>
        </w:rPr>
      </w:pPr>
    </w:p>
    <w:p w14:paraId="05382876" w14:textId="77777777" w:rsidR="0046414E" w:rsidRPr="00FF6A80" w:rsidRDefault="0046414E" w:rsidP="0028638B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FF6A80">
        <w:rPr>
          <w:rFonts w:ascii="SimSun" w:eastAsia="SimSun" w:hAnsi="SimSun" w:hint="eastAsia"/>
          <w:b/>
          <w:bCs/>
          <w:color w:val="000000" w:themeColor="text1"/>
          <w:lang w:eastAsia="zh-CN"/>
        </w:rPr>
        <w:t>问题与分享：</w:t>
      </w:r>
    </w:p>
    <w:p w14:paraId="5674DEF4" w14:textId="77777777" w:rsidR="0046414E" w:rsidRDefault="0046414E">
      <w:pPr>
        <w:pStyle w:val="ListBullet"/>
        <w:numPr>
          <w:ilvl w:val="0"/>
          <w:numId w:val="62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马太福音中的火和今天讲的火，意思不一样是吧？</w:t>
      </w:r>
    </w:p>
    <w:p w14:paraId="5C9A174C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马太福音中的火是审判，信的人被圣灵洗，不信的人被火洗；今天讲的火，不能完全确定是审判，不只这一个意思。因为把4</w:t>
      </w:r>
      <w:r>
        <w:rPr>
          <w:rFonts w:ascii="SimSun" w:eastAsia="SimSun" w:hAnsi="SimSun"/>
          <w:color w:val="000000" w:themeColor="text1"/>
          <w:lang w:eastAsia="zh-CN"/>
        </w:rPr>
        <w:t>9</w:t>
      </w:r>
      <w:r>
        <w:rPr>
          <w:rFonts w:ascii="SimSun" w:eastAsia="SimSun" w:hAnsi="SimSun" w:hint="eastAsia"/>
          <w:color w:val="000000" w:themeColor="text1"/>
          <w:lang w:eastAsia="zh-CN"/>
        </w:rPr>
        <w:t>节和5</w:t>
      </w:r>
      <w:r>
        <w:rPr>
          <w:rFonts w:ascii="SimSun" w:eastAsia="SimSun" w:hAnsi="SimSun"/>
          <w:color w:val="000000" w:themeColor="text1"/>
          <w:lang w:eastAsia="zh-CN"/>
        </w:rPr>
        <w:t>0</w:t>
      </w:r>
      <w:r>
        <w:rPr>
          <w:rFonts w:ascii="SimSun" w:eastAsia="SimSun" w:hAnsi="SimSun" w:hint="eastAsia"/>
          <w:color w:val="000000" w:themeColor="text1"/>
          <w:lang w:eastAsia="zh-CN"/>
        </w:rPr>
        <w:t>节放在一起，是把福音传开的意思。</w:t>
      </w:r>
    </w:p>
    <w:p w14:paraId="1E7CA497" w14:textId="77777777" w:rsidR="0046414E" w:rsidRDefault="0046414E">
      <w:pPr>
        <w:pStyle w:val="ListBullet"/>
        <w:numPr>
          <w:ilvl w:val="0"/>
          <w:numId w:val="62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耶稣第二次来，我们警醒等候，具体预备什么？</w:t>
      </w:r>
    </w:p>
    <w:p w14:paraId="2EC2F080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意思是我们不能空闲。今天很多基督徒，觉得已经有进天国的门票了，就吃吃喝喝，这样的人到底得救了吗？要记住我们是守望者，我们是见证人，要吹号。我们见到耶稣时，要交账的。耶稣说我去为你们准备地方，我来要接你们回去。我们要准备交账，我们有没有告诉周遭的人？那些还不认识耶稣的人，我们有没有和他们讲？我们需要忙忙的，我们要告诉人，要传福音。</w:t>
      </w:r>
    </w:p>
    <w:p w14:paraId="07912875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圣经说你们不要停止聚会，如果不是圣经里说的话，我们怎么分辨？到底哪一个教会符合神的心意，去参加哪一个呢？</w:t>
      </w:r>
    </w:p>
    <w:p w14:paraId="66C9CEB1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要看讲道的人是照着神的意思讲，还是照着他自己的意思。</w:t>
      </w:r>
    </w:p>
    <w:p w14:paraId="670B535C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这也是很多人的问题，每一天都需要做对的选择。</w:t>
      </w:r>
    </w:p>
    <w:p w14:paraId="3889E250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4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今天讲的纷争，都是父辈和子辈的纷争，没有同辈人的纷争。</w:t>
      </w:r>
      <w:r w:rsidRPr="00B8709B">
        <w:rPr>
          <w:rFonts w:ascii="SimSun" w:eastAsia="SimSun" w:hAnsi="SimSun" w:hint="eastAsia"/>
          <w:color w:val="000000" w:themeColor="text1"/>
          <w:lang w:eastAsia="zh-CN"/>
        </w:rPr>
        <w:t>是不是</w:t>
      </w:r>
      <w:r>
        <w:rPr>
          <w:rFonts w:ascii="SimSun" w:eastAsia="SimSun" w:hAnsi="SimSun" w:hint="eastAsia"/>
          <w:color w:val="000000" w:themeColor="text1"/>
          <w:lang w:eastAsia="zh-CN"/>
        </w:rPr>
        <w:t>也指新旧人对于神的旨意的纷争，或者当时</w:t>
      </w:r>
      <w:r w:rsidRPr="00B8709B">
        <w:rPr>
          <w:rFonts w:ascii="SimSun" w:eastAsia="SimSun" w:hAnsi="SimSun" w:hint="eastAsia"/>
          <w:color w:val="000000" w:themeColor="text1"/>
          <w:lang w:eastAsia="zh-CN"/>
        </w:rPr>
        <w:t>法利赛人和</w:t>
      </w:r>
      <w:r>
        <w:rPr>
          <w:rFonts w:ascii="SimSun" w:eastAsia="SimSun" w:hAnsi="SimSun" w:hint="eastAsia"/>
          <w:color w:val="000000" w:themeColor="text1"/>
          <w:lang w:eastAsia="zh-CN"/>
        </w:rPr>
        <w:t>耶稣的纷争？</w:t>
      </w:r>
    </w:p>
    <w:p w14:paraId="1CBBF480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先从字面的意思解读。耶稣第一次来是要人与神和好，第二次来，耶稣是要掌权，就有公义和平安。</w:t>
      </w:r>
    </w:p>
    <w:p w14:paraId="1C932564" w14:textId="329F5312" w:rsidR="0046414E" w:rsidRDefault="0046414E" w:rsidP="0028638B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2542964F" w14:textId="11E7F5D3" w:rsidR="0028638B" w:rsidRDefault="0028638B" w:rsidP="0028638B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0ACE5CB9" w14:textId="7381BD32" w:rsidR="0028638B" w:rsidRDefault="0028638B" w:rsidP="0028638B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534422DF" w14:textId="38210E50" w:rsidR="0028638B" w:rsidRDefault="0028638B" w:rsidP="0028638B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672EDA3E" w14:textId="6457519F" w:rsidR="0028638B" w:rsidRDefault="0028638B" w:rsidP="0028638B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04E32D7D" w14:textId="3F7203B5" w:rsidR="0028638B" w:rsidRDefault="0028638B" w:rsidP="0028638B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1404FD6A" w14:textId="30351AA9" w:rsidR="0028638B" w:rsidRDefault="0028638B" w:rsidP="0028638B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004CA455" w14:textId="22CC93EE" w:rsidR="0028638B" w:rsidRDefault="0028638B" w:rsidP="0028638B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1D53D6FF" w14:textId="07531528" w:rsidR="0028638B" w:rsidRDefault="0028638B" w:rsidP="0028638B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195F6691" w14:textId="2D572FB6" w:rsidR="0028638B" w:rsidRDefault="0028638B" w:rsidP="0028638B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04CE3462" w14:textId="409C963D" w:rsidR="0028638B" w:rsidRDefault="0028638B" w:rsidP="0028638B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523C77BA" w14:textId="2A3DCC0B" w:rsidR="0028638B" w:rsidRDefault="0028638B" w:rsidP="0028638B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1FC996AB" w14:textId="0CACD8CB" w:rsidR="0028638B" w:rsidRDefault="0028638B" w:rsidP="0028638B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5E0595F2" w14:textId="22576445" w:rsidR="0028638B" w:rsidRDefault="0028638B" w:rsidP="0028638B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0DAE65F7" w14:textId="0B85B064" w:rsidR="0028638B" w:rsidRDefault="0028638B" w:rsidP="0028638B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22CCB4B6" w14:textId="57FAB332" w:rsidR="0028638B" w:rsidRDefault="0028638B" w:rsidP="0028638B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47B95FD4" w14:textId="0D1F50DB" w:rsidR="0028638B" w:rsidRDefault="0028638B" w:rsidP="0028638B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056D8694" w14:textId="77777777" w:rsidR="0028638B" w:rsidRDefault="0028638B" w:rsidP="0028638B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 w:hint="eastAsia"/>
          <w:color w:val="000000" w:themeColor="text1"/>
          <w:lang w:eastAsia="zh-CN"/>
        </w:rPr>
      </w:pPr>
    </w:p>
    <w:p w14:paraId="540E3B07" w14:textId="6A7160F9" w:rsidR="0046414E" w:rsidRPr="00BC1C3D" w:rsidRDefault="0046414E" w:rsidP="0046414E">
      <w:pPr>
        <w:pStyle w:val="Heading1"/>
        <w:rPr>
          <w:rFonts w:ascii="SimSun" w:eastAsia="SimSun" w:hAnsi="SimSun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bookmarkStart w:id="114" w:name="_Toc180846482"/>
      <w:bookmarkStart w:id="115" w:name="_Toc180860614"/>
      <w:r w:rsidRPr="00B4559E">
        <w:rPr>
          <w:rFonts w:hint="eastAsia"/>
          <w:lang w:eastAsia="zh-CN"/>
        </w:rPr>
        <w:lastRenderedPageBreak/>
        <w:t>基督的生平与教导（七十五）：你在神的国里吗？</w:t>
      </w:r>
      <w:bookmarkEnd w:id="114"/>
      <w:bookmarkEnd w:id="115"/>
      <w:r w:rsidRPr="00BC1C3D">
        <w:rPr>
          <w:rFonts w:ascii="SimSun" w:eastAsia="SimSun" w:hAnsi="SimSun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</w:p>
    <w:p w14:paraId="40FB633E" w14:textId="77777777" w:rsidR="0046414E" w:rsidRPr="00BC1C3D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BC1C3D">
        <w:rPr>
          <w:rFonts w:ascii="SimSun" w:eastAsia="SimSun" w:hAnsi="SimSun" w:hint="eastAsia"/>
          <w:color w:val="000000" w:themeColor="text1"/>
          <w:lang w:eastAsia="zh-CN"/>
        </w:rPr>
        <w:t>时间：2</w:t>
      </w:r>
      <w:r w:rsidRPr="00BC1C3D">
        <w:rPr>
          <w:rFonts w:ascii="SimSun" w:eastAsia="SimSun" w:hAnsi="SimSun"/>
          <w:color w:val="000000" w:themeColor="text1"/>
          <w:lang w:eastAsia="zh-CN"/>
        </w:rPr>
        <w:t>024</w:t>
      </w:r>
      <w:r w:rsidRPr="00BC1C3D">
        <w:rPr>
          <w:rFonts w:ascii="SimSun" w:eastAsia="SimSun" w:hAnsi="SimSun" w:hint="eastAsia"/>
          <w:color w:val="000000" w:themeColor="text1"/>
          <w:lang w:eastAsia="zh-CN"/>
        </w:rPr>
        <w:t>年</w:t>
      </w:r>
      <w:r>
        <w:rPr>
          <w:rFonts w:ascii="SimSun" w:eastAsia="SimSun" w:hAnsi="SimSun"/>
          <w:color w:val="000000" w:themeColor="text1"/>
          <w:lang w:eastAsia="zh-CN"/>
        </w:rPr>
        <w:t>7</w:t>
      </w:r>
      <w:r w:rsidRPr="00BC1C3D">
        <w:rPr>
          <w:rFonts w:ascii="SimSun" w:eastAsia="SimSun" w:hAnsi="SimSun" w:hint="eastAsia"/>
          <w:color w:val="000000" w:themeColor="text1"/>
          <w:lang w:eastAsia="zh-CN"/>
        </w:rPr>
        <w:t>月</w:t>
      </w:r>
      <w:r>
        <w:rPr>
          <w:rFonts w:ascii="SimSun" w:eastAsia="SimSun" w:hAnsi="SimSun"/>
          <w:color w:val="000000" w:themeColor="text1"/>
          <w:lang w:eastAsia="zh-CN"/>
        </w:rPr>
        <w:t>13</w:t>
      </w:r>
      <w:r w:rsidRPr="00BC1C3D">
        <w:rPr>
          <w:rFonts w:ascii="SimSun" w:eastAsia="SimSun" w:hAnsi="SimSun" w:hint="eastAsia"/>
          <w:color w:val="000000" w:themeColor="text1"/>
          <w:lang w:eastAsia="zh-CN"/>
        </w:rPr>
        <w:t>日</w:t>
      </w:r>
    </w:p>
    <w:p w14:paraId="071B2A5A" w14:textId="77777777" w:rsidR="0046414E" w:rsidRPr="00975FAE" w:rsidRDefault="0046414E" w:rsidP="0028638B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 w:rsidRPr="00BC1C3D">
        <w:rPr>
          <w:rFonts w:ascii="SimSun" w:eastAsia="SimSun" w:hAnsi="SimSun" w:hint="eastAsia"/>
          <w:color w:val="000000" w:themeColor="text1"/>
          <w:lang w:eastAsia="zh-CN"/>
        </w:rPr>
        <w:t>相关经文：</w:t>
      </w:r>
      <w:r w:rsidRPr="00975FAE">
        <w:rPr>
          <w:rFonts w:ascii="SimSun" w:eastAsia="SimSun" w:hAnsi="SimSun" w:hint="eastAsia"/>
          <w:color w:val="000000" w:themeColor="text1"/>
          <w:lang w:eastAsia="zh-CN"/>
        </w:rPr>
        <w:t>路加福音</w:t>
      </w:r>
      <w:r w:rsidRPr="002D4204">
        <w:rPr>
          <w:rFonts w:ascii="SimSun" w:eastAsia="SimSun" w:hAnsi="SimSun"/>
          <w:color w:val="000000" w:themeColor="text1"/>
          <w:lang w:eastAsia="zh-CN"/>
        </w:rPr>
        <w:t xml:space="preserve">13:1-21 </w:t>
      </w:r>
      <w:r w:rsidRPr="00975FAE">
        <w:rPr>
          <w:rFonts w:ascii="SimSun" w:eastAsia="SimSun" w:hAnsi="SimSun"/>
          <w:color w:val="000000" w:themeColor="text1"/>
          <w:lang w:eastAsia="zh-CN"/>
        </w:rPr>
        <w:t xml:space="preserve"> </w:t>
      </w:r>
    </w:p>
    <w:p w14:paraId="38347698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我们需要问自己，我是不是天国子民的一分子？</w:t>
      </w:r>
    </w:p>
    <w:p w14:paraId="4FB66C06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今天的经文似乎和上文无关，但是回想一下1</w:t>
      </w:r>
      <w:r>
        <w:rPr>
          <w:rFonts w:ascii="SimSun" w:eastAsia="SimSun" w:hAnsi="SimSun"/>
          <w:color w:val="000000" w:themeColor="text1"/>
          <w:lang w:eastAsia="zh-CN"/>
        </w:rPr>
        <w:t>2</w:t>
      </w:r>
      <w:r>
        <w:rPr>
          <w:rFonts w:ascii="SimSun" w:eastAsia="SimSun" w:hAnsi="SimSun" w:hint="eastAsia"/>
          <w:color w:val="000000" w:themeColor="text1"/>
          <w:lang w:eastAsia="zh-CN"/>
        </w:rPr>
        <w:t>章，讲的是你们要警醒、准备，束上袋子点上灯，你们要分辨现在是什么世代，你们要先求神的国和神的义，你们要的一切神就会加给你们；主耶稣责备宗教领袖，你们能分辨天气，但是不能分辨今天是什么世代，所以说是假冒为善。2</w:t>
      </w:r>
      <w:r>
        <w:rPr>
          <w:rFonts w:ascii="SimSun" w:eastAsia="SimSun" w:hAnsi="SimSun"/>
          <w:color w:val="000000" w:themeColor="text1"/>
          <w:lang w:eastAsia="zh-CN"/>
        </w:rPr>
        <w:t>000</w:t>
      </w:r>
      <w:r>
        <w:rPr>
          <w:rFonts w:ascii="SimSun" w:eastAsia="SimSun" w:hAnsi="SimSun" w:hint="eastAsia"/>
          <w:color w:val="000000" w:themeColor="text1"/>
          <w:lang w:eastAsia="zh-CN"/>
        </w:rPr>
        <w:t>年前主耶稣把天国带进人间，但是他们拒绝了。</w:t>
      </w:r>
    </w:p>
    <w:p w14:paraId="245B14F9" w14:textId="77777777" w:rsidR="0046414E" w:rsidRDefault="0046414E" w:rsidP="0028638B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今天讲的内容与天国有关。</w:t>
      </w:r>
    </w:p>
    <w:p w14:paraId="5540526C" w14:textId="77777777" w:rsidR="0046414E" w:rsidRPr="00B20C67" w:rsidRDefault="0046414E" w:rsidP="0028638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要先正确解经，然后再谈应用。解经要在上下文中去了解。1</w:t>
      </w:r>
      <w:r>
        <w:rPr>
          <w:rFonts w:ascii="SimSun" w:eastAsia="SimSun" w:hAnsi="SimSun"/>
          <w:color w:val="000000" w:themeColor="text1"/>
          <w:lang w:eastAsia="zh-CN"/>
        </w:rPr>
        <w:t>3</w:t>
      </w:r>
      <w:r>
        <w:rPr>
          <w:rFonts w:ascii="SimSun" w:eastAsia="SimSun" w:hAnsi="SimSun" w:hint="eastAsia"/>
          <w:color w:val="000000" w:themeColor="text1"/>
          <w:lang w:eastAsia="zh-CN"/>
        </w:rPr>
        <w:t>章，用两个故事强调要悔改，要真正认识神，和神建立关系，才能进神国。</w:t>
      </w:r>
    </w:p>
    <w:p w14:paraId="1FA6DB65" w14:textId="77777777" w:rsidR="0046414E" w:rsidRPr="00117C48" w:rsidRDefault="0046414E">
      <w:pPr>
        <w:pStyle w:val="ListBullet"/>
        <w:numPr>
          <w:ilvl w:val="0"/>
          <w:numId w:val="60"/>
        </w:numPr>
        <w:spacing w:afterLines="50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117C48">
        <w:rPr>
          <w:rFonts w:ascii="SimSun" w:eastAsia="SimSun" w:hAnsi="SimSun" w:hint="eastAsia"/>
          <w:b/>
          <w:bCs/>
          <w:color w:val="000000" w:themeColor="text1"/>
          <w:lang w:eastAsia="zh-CN"/>
        </w:rPr>
        <w:t>路加福音</w:t>
      </w:r>
      <w:r w:rsidRPr="00117C48">
        <w:rPr>
          <w:rFonts w:ascii="SimSun" w:eastAsia="SimSun" w:hAnsi="SimSun"/>
          <w:b/>
          <w:bCs/>
          <w:color w:val="000000" w:themeColor="text1"/>
          <w:lang w:eastAsia="zh-CN"/>
        </w:rPr>
        <w:t>13:1-5</w:t>
      </w:r>
      <w:r w:rsidRPr="00117C48">
        <w:rPr>
          <w:rFonts w:ascii="SimSun" w:eastAsia="SimSun" w:hAnsi="SimSun" w:hint="eastAsia"/>
          <w:b/>
          <w:bCs/>
          <w:color w:val="000000" w:themeColor="text1"/>
          <w:lang w:eastAsia="zh-CN"/>
        </w:rPr>
        <w:t>，神的国要求每一个人必须悔改才能进入</w:t>
      </w:r>
    </w:p>
    <w:p w14:paraId="5F3B6338" w14:textId="77777777" w:rsidR="0046414E" w:rsidRDefault="0046414E" w:rsidP="00AB0C60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000</w:t>
      </w:r>
      <w:r>
        <w:rPr>
          <w:rFonts w:ascii="SimSun" w:eastAsia="SimSun" w:hAnsi="SimSun" w:hint="eastAsia"/>
          <w:color w:val="000000" w:themeColor="text1"/>
          <w:lang w:eastAsia="zh-CN"/>
        </w:rPr>
        <w:t>年前是罗马帝国统治这个世界，特别是中东。主耶稣把天国带进人间。约翰福音1</w:t>
      </w:r>
      <w:r>
        <w:rPr>
          <w:rFonts w:ascii="SimSun" w:eastAsia="SimSun" w:hAnsi="SimSun"/>
          <w:color w:val="000000" w:themeColor="text1"/>
          <w:lang w:eastAsia="zh-CN"/>
        </w:rPr>
        <w:t>8:33-37</w:t>
      </w:r>
      <w:r>
        <w:rPr>
          <w:rFonts w:ascii="SimSun" w:eastAsia="SimSun" w:hAnsi="SimSun" w:hint="eastAsia"/>
          <w:color w:val="000000" w:themeColor="text1"/>
          <w:lang w:eastAsia="zh-CN"/>
        </w:rPr>
        <w:t>，“我的国不属这世界”。主耶稣在彼拉多面前受审判，彼拉多知道犹太人为什么把耶稣交给他，所以问“你是犹太人的王吗”？路加福音1</w:t>
      </w:r>
      <w:r>
        <w:rPr>
          <w:rFonts w:ascii="SimSun" w:eastAsia="SimSun" w:hAnsi="SimSun"/>
          <w:color w:val="000000" w:themeColor="text1"/>
          <w:lang w:eastAsia="zh-CN"/>
        </w:rPr>
        <w:t>7:20-21</w:t>
      </w:r>
      <w:r>
        <w:rPr>
          <w:rFonts w:ascii="SimSun" w:eastAsia="SimSun" w:hAnsi="SimSun" w:hint="eastAsia"/>
          <w:color w:val="000000" w:themeColor="text1"/>
          <w:lang w:eastAsia="zh-CN"/>
        </w:rPr>
        <w:t>，</w:t>
      </w:r>
      <w:r>
        <w:rPr>
          <w:rFonts w:ascii="SimSun" w:eastAsia="SimSun" w:hAnsi="SimSun"/>
          <w:color w:val="000000" w:themeColor="text1"/>
          <w:lang w:eastAsia="zh-CN"/>
        </w:rPr>
        <w:t>“</w:t>
      </w:r>
      <w:r>
        <w:rPr>
          <w:rFonts w:ascii="SimSun" w:eastAsia="SimSun" w:hAnsi="SimSun" w:hint="eastAsia"/>
          <w:color w:val="000000" w:themeColor="text1"/>
          <w:lang w:eastAsia="zh-CN"/>
        </w:rPr>
        <w:t>神的国就在你们心里”。他们拒绝神的国，主耶稣为他们悲哀、痛心。神的国主要是无形的，但不是完全无形的，在那些真正的教会，与圣灵同在的人聚在一起，可以彰显神的国度；在将来，主耶稣第二次回来，要在地上建立有形的国度，建立天禧年。神把我们放在世界每个地方，是光是盐，让人知道神的国是存在的，因为我们与世人不一样。</w:t>
      </w:r>
    </w:p>
    <w:p w14:paraId="045A37A9" w14:textId="77777777" w:rsidR="0046414E" w:rsidRDefault="0046414E" w:rsidP="00AB0C60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1节，当时希律王统治以色列地，所以许多加利利人要来献祭，不知什么原因，很多加利利人被彼拉多杀了。所以很多人来找主耶稣，把这件事告诉他。</w:t>
      </w:r>
    </w:p>
    <w:p w14:paraId="1415F97B" w14:textId="77777777" w:rsidR="0046414E" w:rsidRPr="00F70258" w:rsidRDefault="0046414E" w:rsidP="00AB0C60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2节，</w:t>
      </w:r>
      <w:r w:rsidRPr="00F70258">
        <w:rPr>
          <w:rFonts w:ascii="SimSun" w:eastAsia="SimSun" w:hAnsi="SimSun" w:hint="eastAsia"/>
          <w:color w:val="000000" w:themeColor="text1"/>
          <w:lang w:eastAsia="zh-CN"/>
        </w:rPr>
        <w:t>他们认为，一定是那些人心不正，是罪人。</w:t>
      </w:r>
    </w:p>
    <w:p w14:paraId="2A10A82B" w14:textId="77777777" w:rsidR="0046414E" w:rsidRDefault="0046414E" w:rsidP="00AB0C60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lastRenderedPageBreak/>
        <w:t>3-4</w:t>
      </w:r>
      <w:r>
        <w:rPr>
          <w:rFonts w:ascii="SimSun" w:eastAsia="SimSun" w:hAnsi="SimSun" w:hint="eastAsia"/>
          <w:color w:val="000000" w:themeColor="text1"/>
          <w:lang w:eastAsia="zh-CN"/>
        </w:rPr>
        <w:t>节，主耶稣否定了他们的想法。一个人发生意外、遇到艰难的事，不一定是因为有罪。约翰福音9</w:t>
      </w:r>
      <w:r>
        <w:rPr>
          <w:rFonts w:ascii="SimSun" w:eastAsia="SimSun" w:hAnsi="SimSun"/>
          <w:color w:val="000000" w:themeColor="text1"/>
          <w:lang w:eastAsia="zh-CN"/>
        </w:rPr>
        <w:t>:1-3</w:t>
      </w:r>
      <w:r>
        <w:rPr>
          <w:rFonts w:ascii="SimSun" w:eastAsia="SimSun" w:hAnsi="SimSun" w:hint="eastAsia"/>
          <w:color w:val="000000" w:themeColor="text1"/>
          <w:lang w:eastAsia="zh-CN"/>
        </w:rPr>
        <w:t>，“是要在他身上显出神的作为来”。</w:t>
      </w:r>
    </w:p>
    <w:p w14:paraId="5C105435" w14:textId="77777777" w:rsidR="0046414E" w:rsidRDefault="0046414E" w:rsidP="00AB0C60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5节，你们若不悔改，都要灭亡。</w:t>
      </w:r>
    </w:p>
    <w:p w14:paraId="797B663E" w14:textId="77777777" w:rsidR="0046414E" w:rsidRDefault="0046414E" w:rsidP="00AB0C60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施洗约翰是主耶稣的先锋，马太福音3</w:t>
      </w:r>
      <w:r>
        <w:rPr>
          <w:rFonts w:ascii="SimSun" w:eastAsia="SimSun" w:hAnsi="SimSun"/>
          <w:color w:val="000000" w:themeColor="text1"/>
          <w:lang w:eastAsia="zh-CN"/>
        </w:rPr>
        <w:t>:1-2</w:t>
      </w:r>
      <w:r>
        <w:rPr>
          <w:rFonts w:ascii="SimSun" w:eastAsia="SimSun" w:hAnsi="SimSun" w:hint="eastAsia"/>
          <w:color w:val="000000" w:themeColor="text1"/>
          <w:lang w:eastAsia="zh-CN"/>
        </w:rPr>
        <w:t>，施洗约翰说，“天国近了，你们应当悔改！”要人们在约旦河受悔改的洗；马可福音1</w:t>
      </w:r>
      <w:r>
        <w:rPr>
          <w:rFonts w:ascii="SimSun" w:eastAsia="SimSun" w:hAnsi="SimSun"/>
          <w:color w:val="000000" w:themeColor="text1"/>
          <w:lang w:eastAsia="zh-CN"/>
        </w:rPr>
        <w:t>:14-15</w:t>
      </w:r>
      <w:r>
        <w:rPr>
          <w:rFonts w:ascii="SimSun" w:eastAsia="SimSun" w:hAnsi="SimSun" w:hint="eastAsia"/>
          <w:color w:val="000000" w:themeColor="text1"/>
          <w:lang w:eastAsia="zh-CN"/>
        </w:rPr>
        <w:t>，约翰下监后，主耶稣传福音，“你们应当悔改，信福音！”使徒行传2</w:t>
      </w:r>
      <w:r>
        <w:rPr>
          <w:rFonts w:ascii="SimSun" w:eastAsia="SimSun" w:hAnsi="SimSun"/>
          <w:color w:val="000000" w:themeColor="text1"/>
          <w:lang w:eastAsia="zh-CN"/>
        </w:rPr>
        <w:t>:</w:t>
      </w: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8</w:t>
      </w:r>
      <w:r>
        <w:rPr>
          <w:rFonts w:ascii="SimSun" w:eastAsia="SimSun" w:hAnsi="SimSun" w:hint="eastAsia"/>
          <w:color w:val="000000" w:themeColor="text1"/>
          <w:lang w:eastAsia="zh-CN"/>
        </w:rPr>
        <w:t>，彼得说，“你们各人要悔改，奉耶稣基督的名受洗”。如果听到任何传福音不需要悔改的，都要小心，这不是施洗约翰传的福音，不是耶稣传的福音，不是使徒们传的福音。在这个末世的日子，有很多邪教。以赛亚书5</w:t>
      </w:r>
      <w:r>
        <w:rPr>
          <w:rFonts w:ascii="SimSun" w:eastAsia="SimSun" w:hAnsi="SimSun"/>
          <w:color w:val="000000" w:themeColor="text1"/>
          <w:lang w:eastAsia="zh-CN"/>
        </w:rPr>
        <w:t>9:1-2</w:t>
      </w:r>
      <w:r>
        <w:rPr>
          <w:rFonts w:ascii="SimSun" w:eastAsia="SimSun" w:hAnsi="SimSun" w:hint="eastAsia"/>
          <w:color w:val="000000" w:themeColor="text1"/>
          <w:lang w:eastAsia="zh-CN"/>
        </w:rPr>
        <w:t>，“你们的罪孽使你们与神隔绝；你们的罪恶使他掩面不听你们”；罗马书</w:t>
      </w:r>
      <w:r>
        <w:rPr>
          <w:rFonts w:ascii="SimSun" w:eastAsia="SimSun" w:hAnsi="SimSun"/>
          <w:color w:val="000000" w:themeColor="text1"/>
          <w:lang w:eastAsia="zh-CN"/>
        </w:rPr>
        <w:t>3:23</w:t>
      </w:r>
      <w:r>
        <w:rPr>
          <w:rFonts w:ascii="SimSun" w:eastAsia="SimSun" w:hAnsi="SimSun" w:hint="eastAsia"/>
          <w:color w:val="000000" w:themeColor="text1"/>
          <w:lang w:eastAsia="zh-CN"/>
        </w:rPr>
        <w:t>，“因为世人都犯了罪，亏缺了神的荣耀”。从亚当堕落开始。</w:t>
      </w:r>
    </w:p>
    <w:p w14:paraId="0E0E556F" w14:textId="77777777" w:rsidR="0046414E" w:rsidRPr="00F65408" w:rsidRDefault="0046414E" w:rsidP="00AB0C60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什么是真正的悔改？哥林多后书7</w:t>
      </w:r>
      <w:r>
        <w:rPr>
          <w:rFonts w:ascii="SimSun" w:eastAsia="SimSun" w:hAnsi="SimSun"/>
          <w:color w:val="000000" w:themeColor="text1"/>
          <w:lang w:eastAsia="zh-CN"/>
        </w:rPr>
        <w:t>:9-11</w:t>
      </w:r>
      <w:r>
        <w:rPr>
          <w:rFonts w:ascii="SimSun" w:eastAsia="SimSun" w:hAnsi="SimSun" w:hint="eastAsia"/>
          <w:color w:val="000000" w:themeColor="text1"/>
          <w:lang w:eastAsia="zh-CN"/>
        </w:rPr>
        <w:t>，“你们依着神的意思忧愁，从此就生出何等的殷勤、自诉、自恨、恐惧、想念、热心、责罚”，是神的意思的悔改，你就会有真正的改变，就会得到神的赦免。真正悔改，就会有生命的果子。</w:t>
      </w:r>
    </w:p>
    <w:p w14:paraId="56F02F02" w14:textId="77777777" w:rsidR="0046414E" w:rsidRPr="00117C48" w:rsidRDefault="0046414E" w:rsidP="00AB0C60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117C48">
        <w:rPr>
          <w:rFonts w:ascii="SimSun" w:eastAsia="SimSun" w:hAnsi="SimSun" w:hint="eastAsia"/>
          <w:b/>
          <w:bCs/>
          <w:color w:val="000000" w:themeColor="text1"/>
          <w:lang w:eastAsia="zh-CN"/>
        </w:rPr>
        <w:t>二．路加福音</w:t>
      </w:r>
      <w:r w:rsidRPr="00117C48">
        <w:rPr>
          <w:rFonts w:ascii="SimSun" w:eastAsia="SimSun" w:hAnsi="SimSun"/>
          <w:b/>
          <w:bCs/>
          <w:color w:val="000000" w:themeColor="text1"/>
          <w:lang w:eastAsia="zh-CN"/>
        </w:rPr>
        <w:t>13:6-9</w:t>
      </w:r>
      <w:r w:rsidRPr="00117C48">
        <w:rPr>
          <w:rFonts w:ascii="SimSun" w:eastAsia="SimSun" w:hAnsi="SimSun" w:hint="eastAsia"/>
          <w:b/>
          <w:bCs/>
          <w:color w:val="000000" w:themeColor="text1"/>
          <w:lang w:eastAsia="zh-CN"/>
        </w:rPr>
        <w:t>，神的国要求信的人有生命的果子</w:t>
      </w:r>
    </w:p>
    <w:p w14:paraId="57483598" w14:textId="77777777" w:rsidR="0046414E" w:rsidRDefault="0046414E" w:rsidP="00AB0C60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6</w:t>
      </w:r>
      <w:r>
        <w:rPr>
          <w:rFonts w:ascii="SimSun" w:eastAsia="SimSun" w:hAnsi="SimSun"/>
          <w:color w:val="000000" w:themeColor="text1"/>
          <w:lang w:eastAsia="zh-CN"/>
        </w:rPr>
        <w:t>-7</w:t>
      </w:r>
      <w:r>
        <w:rPr>
          <w:rFonts w:ascii="SimSun" w:eastAsia="SimSun" w:hAnsi="SimSun" w:hint="eastAsia"/>
          <w:color w:val="000000" w:themeColor="text1"/>
          <w:lang w:eastAsia="zh-CN"/>
        </w:rPr>
        <w:t>节，主耶稣用了一个比喻，这里一定是指人的。解经一定要看上下文。1</w:t>
      </w:r>
      <w:r>
        <w:rPr>
          <w:rFonts w:ascii="SimSun" w:eastAsia="SimSun" w:hAnsi="SimSun"/>
          <w:color w:val="000000" w:themeColor="text1"/>
          <w:lang w:eastAsia="zh-CN"/>
        </w:rPr>
        <w:t>2-13</w:t>
      </w:r>
      <w:r>
        <w:rPr>
          <w:rFonts w:ascii="SimSun" w:eastAsia="SimSun" w:hAnsi="SimSun" w:hint="eastAsia"/>
          <w:color w:val="000000" w:themeColor="text1"/>
          <w:lang w:eastAsia="zh-CN"/>
        </w:rPr>
        <w:t>章都是讲天国，真正有悔改认罪的，进天国。马太福音7</w:t>
      </w:r>
      <w:r>
        <w:rPr>
          <w:rFonts w:ascii="SimSun" w:eastAsia="SimSun" w:hAnsi="SimSun"/>
          <w:color w:val="000000" w:themeColor="text1"/>
          <w:lang w:eastAsia="zh-CN"/>
        </w:rPr>
        <w:t>:15-21</w:t>
      </w:r>
      <w:r>
        <w:rPr>
          <w:rFonts w:ascii="SimSun" w:eastAsia="SimSun" w:hAnsi="SimSun" w:hint="eastAsia"/>
          <w:color w:val="000000" w:themeColor="text1"/>
          <w:lang w:eastAsia="zh-CN"/>
        </w:rPr>
        <w:t>，“凭他们的果子就可以认出他们来”。真正悔改的，会结出生命的果子，但是结果子需要时间。</w:t>
      </w:r>
    </w:p>
    <w:p w14:paraId="083CE835" w14:textId="77777777" w:rsidR="0046414E" w:rsidRPr="002D4204" w:rsidRDefault="0046414E" w:rsidP="00AB0C60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8</w:t>
      </w:r>
      <w:r>
        <w:rPr>
          <w:rFonts w:ascii="SimSun" w:eastAsia="SimSun" w:hAnsi="SimSun"/>
          <w:color w:val="000000" w:themeColor="text1"/>
          <w:lang w:eastAsia="zh-CN"/>
        </w:rPr>
        <w:t>-9</w:t>
      </w:r>
      <w:r>
        <w:rPr>
          <w:rFonts w:ascii="SimSun" w:eastAsia="SimSun" w:hAnsi="SimSun" w:hint="eastAsia"/>
          <w:color w:val="000000" w:themeColor="text1"/>
          <w:lang w:eastAsia="zh-CN"/>
        </w:rPr>
        <w:t>节，神对我们悔改的人有耐心，等候我们生命的改变。彼得后书3</w:t>
      </w:r>
      <w:r>
        <w:rPr>
          <w:rFonts w:ascii="SimSun" w:eastAsia="SimSun" w:hAnsi="SimSun"/>
          <w:color w:val="000000" w:themeColor="text1"/>
          <w:lang w:eastAsia="zh-CN"/>
        </w:rPr>
        <w:t>:9</w:t>
      </w:r>
      <w:r>
        <w:rPr>
          <w:rFonts w:ascii="SimSun" w:eastAsia="SimSun" w:hAnsi="SimSun" w:hint="eastAsia"/>
          <w:color w:val="000000" w:themeColor="text1"/>
          <w:lang w:eastAsia="zh-CN"/>
        </w:rPr>
        <w:t>，“主所应许的尚未成就，有人以为是耽延，其实不是耽延，乃是宽容你们，不愿有一人沉沦，乃愿人人都悔改”。结合上文，这是对教会讲的。</w:t>
      </w:r>
    </w:p>
    <w:p w14:paraId="23A4E085" w14:textId="77777777" w:rsidR="0046414E" w:rsidRPr="00117C48" w:rsidRDefault="0046414E" w:rsidP="00AB0C60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117C48">
        <w:rPr>
          <w:rFonts w:ascii="SimSun" w:eastAsia="SimSun" w:hAnsi="SimSun" w:hint="eastAsia"/>
          <w:b/>
          <w:bCs/>
          <w:color w:val="000000" w:themeColor="text1"/>
          <w:lang w:eastAsia="zh-CN"/>
        </w:rPr>
        <w:t>三．路加福音</w:t>
      </w:r>
      <w:r w:rsidRPr="00117C48">
        <w:rPr>
          <w:rFonts w:ascii="SimSun" w:eastAsia="SimSun" w:hAnsi="SimSun"/>
          <w:b/>
          <w:bCs/>
          <w:color w:val="000000" w:themeColor="text1"/>
          <w:lang w:eastAsia="zh-CN"/>
        </w:rPr>
        <w:t>13:10-17</w:t>
      </w:r>
      <w:r w:rsidRPr="00117C48">
        <w:rPr>
          <w:rFonts w:ascii="SimSun" w:eastAsia="SimSun" w:hAnsi="SimSun" w:hint="eastAsia"/>
          <w:b/>
          <w:bCs/>
          <w:color w:val="000000" w:themeColor="text1"/>
          <w:lang w:eastAsia="zh-CN"/>
        </w:rPr>
        <w:t>，神国里的人应该有基督怜悯的心肠</w:t>
      </w:r>
    </w:p>
    <w:p w14:paraId="074608B0" w14:textId="77777777" w:rsidR="0046414E" w:rsidRDefault="0046414E" w:rsidP="00AB0C60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0-12</w:t>
      </w:r>
      <w:r>
        <w:rPr>
          <w:rFonts w:ascii="SimSun" w:eastAsia="SimSun" w:hAnsi="SimSun" w:hint="eastAsia"/>
          <w:color w:val="000000" w:themeColor="text1"/>
          <w:lang w:eastAsia="zh-CN"/>
        </w:rPr>
        <w:t>节，一个驼背十八年的女人，可怜。</w:t>
      </w:r>
    </w:p>
    <w:p w14:paraId="24C80E86" w14:textId="77777777" w:rsidR="0046414E" w:rsidRDefault="0046414E" w:rsidP="00AB0C60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1</w:t>
      </w:r>
      <w:r>
        <w:rPr>
          <w:rFonts w:ascii="SimSun" w:eastAsia="SimSun" w:hAnsi="SimSun"/>
          <w:color w:val="000000" w:themeColor="text1"/>
          <w:lang w:eastAsia="zh-CN"/>
        </w:rPr>
        <w:t>2</w:t>
      </w:r>
      <w:r>
        <w:rPr>
          <w:rFonts w:ascii="SimSun" w:eastAsia="SimSun" w:hAnsi="SimSun" w:hint="eastAsia"/>
          <w:color w:val="000000" w:themeColor="text1"/>
          <w:lang w:eastAsia="zh-CN"/>
        </w:rPr>
        <w:t>节，“耶稣看见”，他看见你，看见我，看见每一个人。会堂里很多人，但没有人看见她。</w:t>
      </w:r>
    </w:p>
    <w:p w14:paraId="29E1E234" w14:textId="77777777" w:rsidR="0046414E" w:rsidRDefault="0046414E" w:rsidP="00AB0C60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3</w:t>
      </w:r>
      <w:r>
        <w:rPr>
          <w:rFonts w:ascii="SimSun" w:eastAsia="SimSun" w:hAnsi="SimSun" w:hint="eastAsia"/>
          <w:color w:val="000000" w:themeColor="text1"/>
          <w:lang w:eastAsia="zh-CN"/>
        </w:rPr>
        <w:t>节，主耶稣医好了她。主耶稣经常在会堂里医病赶鬼。</w:t>
      </w:r>
    </w:p>
    <w:p w14:paraId="59AFAF38" w14:textId="77777777" w:rsidR="0046414E" w:rsidRDefault="0046414E" w:rsidP="00AB0C60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4</w:t>
      </w:r>
      <w:r>
        <w:rPr>
          <w:rFonts w:ascii="SimSun" w:eastAsia="SimSun" w:hAnsi="SimSun" w:hint="eastAsia"/>
          <w:color w:val="000000" w:themeColor="text1"/>
          <w:lang w:eastAsia="zh-CN"/>
        </w:rPr>
        <w:t>节，管会堂的人，是宗教界的人，在世人眼里，他是最亲近神的人。但他面对一个被鬼附了十八年的人，是这样的态度，认为安息日是敬拜神的日子。主耶稣说他假冒为善，路加福音1</w:t>
      </w:r>
      <w:r>
        <w:rPr>
          <w:rFonts w:ascii="SimSun" w:eastAsia="SimSun" w:hAnsi="SimSun"/>
          <w:color w:val="000000" w:themeColor="text1"/>
          <w:lang w:eastAsia="zh-CN"/>
        </w:rPr>
        <w:t>1:52</w:t>
      </w:r>
      <w:r>
        <w:rPr>
          <w:rFonts w:ascii="SimSun" w:eastAsia="SimSun" w:hAnsi="SimSun" w:hint="eastAsia"/>
          <w:color w:val="000000" w:themeColor="text1"/>
          <w:lang w:eastAsia="zh-CN"/>
        </w:rPr>
        <w:t>，“你们律法师有祸了！因为你们把知识的钥匙夺了去，自己不进去，正要进去的人你们也阻挡他们”，他们外表敬虔，其实假冒为善。愿我们不是假冒为善的人，让我们有耶稣基督的心肠。主耶稣重复地说假冒为善，就是让他们知道。</w:t>
      </w:r>
    </w:p>
    <w:p w14:paraId="43E1D860" w14:textId="77777777" w:rsidR="0046414E" w:rsidRPr="004A5EC7" w:rsidRDefault="0046414E" w:rsidP="00AB0C60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为什么用牛、驴和人比较？路加福音1</w:t>
      </w:r>
      <w:r>
        <w:rPr>
          <w:rFonts w:ascii="SimSun" w:eastAsia="SimSun" w:hAnsi="SimSun"/>
          <w:color w:val="000000" w:themeColor="text1"/>
          <w:lang w:eastAsia="zh-CN"/>
        </w:rPr>
        <w:t>4:5</w:t>
      </w:r>
      <w:r>
        <w:rPr>
          <w:rFonts w:ascii="SimSun" w:eastAsia="SimSun" w:hAnsi="SimSun" w:hint="eastAsia"/>
          <w:color w:val="000000" w:themeColor="text1"/>
          <w:lang w:eastAsia="zh-CN"/>
        </w:rPr>
        <w:t>，“你们中间有谁有驴或有牛，在安息日掉在井里，不立时拉它上来的？”安息日是可以救动物的，为什么不能救人？这个世界很多人把动物看得比人重要。</w:t>
      </w:r>
    </w:p>
    <w:p w14:paraId="4A36BD55" w14:textId="77777777" w:rsidR="0046414E" w:rsidRPr="00117C48" w:rsidRDefault="0046414E" w:rsidP="00AB0C60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117C48">
        <w:rPr>
          <w:rFonts w:ascii="SimSun" w:eastAsia="SimSun" w:hAnsi="SimSun" w:hint="eastAsia"/>
          <w:b/>
          <w:bCs/>
          <w:color w:val="000000" w:themeColor="text1"/>
          <w:lang w:eastAsia="zh-CN"/>
        </w:rPr>
        <w:t>四．路加福音</w:t>
      </w:r>
      <w:r w:rsidRPr="00117C48">
        <w:rPr>
          <w:rFonts w:ascii="SimSun" w:eastAsia="SimSun" w:hAnsi="SimSun"/>
          <w:b/>
          <w:bCs/>
          <w:color w:val="000000" w:themeColor="text1"/>
          <w:lang w:eastAsia="zh-CN"/>
        </w:rPr>
        <w:t>13:18-21</w:t>
      </w:r>
      <w:r w:rsidRPr="00117C48">
        <w:rPr>
          <w:rFonts w:ascii="SimSun" w:eastAsia="SimSun" w:hAnsi="SimSun" w:hint="eastAsia"/>
          <w:b/>
          <w:bCs/>
          <w:color w:val="000000" w:themeColor="text1"/>
          <w:lang w:eastAsia="zh-CN"/>
        </w:rPr>
        <w:t>，神国的要求是属灵上的关系而不是外面的行为</w:t>
      </w:r>
    </w:p>
    <w:p w14:paraId="310A3348" w14:textId="77777777" w:rsidR="0046414E" w:rsidRDefault="0046414E" w:rsidP="00AB0C60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神的要求是属灵层面与神的关系，不是外表的关系。</w:t>
      </w:r>
    </w:p>
    <w:p w14:paraId="6F5E1CFB" w14:textId="77777777" w:rsidR="0046414E" w:rsidRDefault="0046414E" w:rsidP="00AB0C60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8</w:t>
      </w:r>
      <w:r>
        <w:rPr>
          <w:rFonts w:ascii="SimSun" w:eastAsia="SimSun" w:hAnsi="SimSun" w:hint="eastAsia"/>
          <w:color w:val="000000" w:themeColor="text1"/>
          <w:lang w:eastAsia="zh-CN"/>
        </w:rPr>
        <w:t>节，“神的国像什么？”可见今天的经文是讲神的国。</w:t>
      </w:r>
    </w:p>
    <w:p w14:paraId="088AC27F" w14:textId="77777777" w:rsidR="0046414E" w:rsidRDefault="0046414E" w:rsidP="00AB0C60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9</w:t>
      </w:r>
      <w:r>
        <w:rPr>
          <w:rFonts w:ascii="SimSun" w:eastAsia="SimSun" w:hAnsi="SimSun" w:hint="eastAsia"/>
          <w:color w:val="000000" w:themeColor="text1"/>
          <w:lang w:eastAsia="zh-CN"/>
        </w:rPr>
        <w:t>节，第一个比喻，飞鸟在这里没有比喻义，就是形容树很大。这里比喻教会是从小开始，越来越大，越来越多。</w:t>
      </w:r>
    </w:p>
    <w:p w14:paraId="4E54389C" w14:textId="77777777" w:rsidR="0046414E" w:rsidRDefault="0046414E" w:rsidP="00AB0C60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0</w:t>
      </w:r>
      <w:r>
        <w:rPr>
          <w:rFonts w:ascii="SimSun" w:eastAsia="SimSun" w:hAnsi="SimSun" w:hint="eastAsia"/>
          <w:color w:val="000000" w:themeColor="text1"/>
          <w:lang w:eastAsia="zh-CN"/>
        </w:rPr>
        <w:t>节，第二个比喻。有些故事比喻在圣经中重复出现，但是重点有可能不太一样。撒种在马太福音1</w:t>
      </w:r>
      <w:r>
        <w:rPr>
          <w:rFonts w:ascii="SimSun" w:eastAsia="SimSun" w:hAnsi="SimSun"/>
          <w:color w:val="000000" w:themeColor="text1"/>
          <w:lang w:eastAsia="zh-CN"/>
        </w:rPr>
        <w:t>3</w:t>
      </w:r>
      <w:r>
        <w:rPr>
          <w:rFonts w:ascii="SimSun" w:eastAsia="SimSun" w:hAnsi="SimSun" w:hint="eastAsia"/>
          <w:color w:val="000000" w:themeColor="text1"/>
          <w:lang w:eastAsia="zh-CN"/>
        </w:rPr>
        <w:t>章、马可</w:t>
      </w:r>
      <w:r>
        <w:rPr>
          <w:rFonts w:ascii="SimSun" w:eastAsia="SimSun" w:hAnsi="SimSun"/>
          <w:color w:val="000000" w:themeColor="text1"/>
          <w:lang w:eastAsia="zh-CN"/>
        </w:rPr>
        <w:t>4</w:t>
      </w:r>
      <w:r>
        <w:rPr>
          <w:rFonts w:ascii="SimSun" w:eastAsia="SimSun" w:hAnsi="SimSun" w:hint="eastAsia"/>
          <w:color w:val="000000" w:themeColor="text1"/>
          <w:lang w:eastAsia="zh-CN"/>
        </w:rPr>
        <w:t>章中也出现过。</w:t>
      </w:r>
    </w:p>
    <w:p w14:paraId="100C948A" w14:textId="77777777" w:rsidR="0046414E" w:rsidRDefault="0046414E" w:rsidP="00AB0C60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1</w:t>
      </w:r>
      <w:r>
        <w:rPr>
          <w:rFonts w:ascii="SimSun" w:eastAsia="SimSun" w:hAnsi="SimSun" w:hint="eastAsia"/>
          <w:color w:val="000000" w:themeColor="text1"/>
          <w:lang w:eastAsia="zh-CN"/>
        </w:rPr>
        <w:t>节，面酵一般指罪，三斗面指什么？利未记2</w:t>
      </w:r>
      <w:r>
        <w:rPr>
          <w:rFonts w:ascii="SimSun" w:eastAsia="SimSun" w:hAnsi="SimSun"/>
          <w:color w:val="000000" w:themeColor="text1"/>
          <w:lang w:eastAsia="zh-CN"/>
        </w:rPr>
        <w:t>:1</w:t>
      </w:r>
      <w:r>
        <w:rPr>
          <w:rFonts w:ascii="SimSun" w:eastAsia="SimSun" w:hAnsi="SimSun" w:hint="eastAsia"/>
          <w:color w:val="000000" w:themeColor="text1"/>
          <w:lang w:eastAsia="zh-CN"/>
        </w:rPr>
        <w:t>，素祭，指的是麦子、面；4节、1</w:t>
      </w:r>
      <w:r>
        <w:rPr>
          <w:rFonts w:ascii="SimSun" w:eastAsia="SimSun" w:hAnsi="SimSun"/>
          <w:color w:val="000000" w:themeColor="text1"/>
          <w:lang w:eastAsia="zh-CN"/>
        </w:rPr>
        <w:t>1</w:t>
      </w:r>
      <w:r>
        <w:rPr>
          <w:rFonts w:ascii="SimSun" w:eastAsia="SimSun" w:hAnsi="SimSun" w:hint="eastAsia"/>
          <w:color w:val="000000" w:themeColor="text1"/>
          <w:lang w:eastAsia="zh-CN"/>
        </w:rPr>
        <w:t>节，献素祭，必须是无酵的；再看怎样应用，利未记1</w:t>
      </w:r>
      <w:r>
        <w:rPr>
          <w:rFonts w:ascii="SimSun" w:eastAsia="SimSun" w:hAnsi="SimSun"/>
          <w:color w:val="000000" w:themeColor="text1"/>
          <w:lang w:eastAsia="zh-CN"/>
        </w:rPr>
        <w:t>4:10</w:t>
      </w:r>
      <w:r>
        <w:rPr>
          <w:rFonts w:ascii="SimSun" w:eastAsia="SimSun" w:hAnsi="SimSun" w:hint="eastAsia"/>
          <w:color w:val="000000" w:themeColor="text1"/>
          <w:lang w:eastAsia="zh-CN"/>
        </w:rPr>
        <w:t>节，（伊法）十分之三，就是三斗面。一个伊法等于两加仑，十分之三是十六磅。所以主耶稣说这些，犹太人是听得懂的。</w:t>
      </w:r>
    </w:p>
    <w:p w14:paraId="4DAB19C5" w14:textId="77777777" w:rsidR="0046414E" w:rsidRDefault="0046414E" w:rsidP="00AB0C60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主耶稣说这些是说他们假冒为善，他们只注重外表，会堂人很多，很热闹。但他们的面加了酵。路加1</w:t>
      </w:r>
      <w:r>
        <w:rPr>
          <w:rFonts w:ascii="SimSun" w:eastAsia="SimSun" w:hAnsi="SimSun"/>
          <w:color w:val="000000" w:themeColor="text1"/>
          <w:lang w:eastAsia="zh-CN"/>
        </w:rPr>
        <w:t>2:1</w:t>
      </w:r>
      <w:r>
        <w:rPr>
          <w:rFonts w:ascii="SimSun" w:eastAsia="SimSun" w:hAnsi="SimSun" w:hint="eastAsia"/>
          <w:color w:val="000000" w:themeColor="text1"/>
          <w:lang w:eastAsia="zh-CN"/>
        </w:rPr>
        <w:t>，要防备法利赛人的酵，假冒为善。在旧约中，酵是违反神的教导的，这里指法利赛人的教导误导人。这里</w:t>
      </w: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强调怎样进天国，要悔改，结出生命的果子，有生命的改变，需要时间。而假冒伪善的人，如管会堂的人只关心外在的，人多就好。</w:t>
      </w:r>
    </w:p>
    <w:p w14:paraId="380877C7" w14:textId="77777777" w:rsidR="0046414E" w:rsidRDefault="0046414E" w:rsidP="0015553F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今天的教会很多也是这样的。有的人很多，但是有时传道人都出问题的。要防备法利赛人的教导。</w:t>
      </w:r>
    </w:p>
    <w:p w14:paraId="37E7E5A2" w14:textId="77777777" w:rsidR="0046414E" w:rsidRDefault="0046414E" w:rsidP="0015553F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主耶稣把芥菜种和酵放在一起做比喻，是说神看重的是属灵的、内在的，不是外表的。</w:t>
      </w:r>
    </w:p>
    <w:p w14:paraId="5661579C" w14:textId="77777777" w:rsidR="0046414E" w:rsidRDefault="0046414E" w:rsidP="0015553F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我们需要问自己，我是不是在神国里面？在神国里的应该经过真的悔改，生命像耶稣，有怜悯的心肠，在每天的生活，看到与神的关系越来越近。</w:t>
      </w:r>
    </w:p>
    <w:p w14:paraId="6F6ADAC1" w14:textId="77777777" w:rsidR="0046414E" w:rsidRDefault="0046414E" w:rsidP="0015553F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 w:hint="eastAsia"/>
          <w:color w:val="000000" w:themeColor="text1"/>
          <w:lang w:eastAsia="zh-CN"/>
        </w:rPr>
      </w:pPr>
    </w:p>
    <w:p w14:paraId="71570B35" w14:textId="77777777" w:rsidR="0046414E" w:rsidRPr="00066821" w:rsidRDefault="0046414E" w:rsidP="0015553F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066821">
        <w:rPr>
          <w:rFonts w:ascii="SimSun" w:eastAsia="SimSun" w:hAnsi="SimSun" w:hint="eastAsia"/>
          <w:b/>
          <w:bCs/>
          <w:color w:val="000000" w:themeColor="text1"/>
          <w:lang w:eastAsia="zh-CN"/>
        </w:rPr>
        <w:t>问题与分享：</w:t>
      </w:r>
    </w:p>
    <w:p w14:paraId="3355DC14" w14:textId="77777777" w:rsidR="0046414E" w:rsidRDefault="0046414E">
      <w:pPr>
        <w:pStyle w:val="ListBullet"/>
        <w:numPr>
          <w:ilvl w:val="0"/>
          <w:numId w:val="63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为什么把天国比喻成面酵呢？</w:t>
      </w:r>
    </w:p>
    <w:p w14:paraId="7FE8AD6C" w14:textId="77777777" w:rsidR="0046414E" w:rsidRDefault="0046414E" w:rsidP="0015553F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芥菜种的比喻是正面的比喻，面酵的比喻应该是从另一个方向说，不要像这样。这里说话的对象是对管会堂的人，是对法利赛人。这里说的天国是他们所说的天国。</w:t>
      </w:r>
    </w:p>
    <w:p w14:paraId="1C52175A" w14:textId="77777777" w:rsidR="0046414E" w:rsidRDefault="0046414E" w:rsidP="0015553F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今天有一个感受，过去讲到面酵的时候，心里有些不能完全理解。驼背的女人并没有找耶稣，是主耶稣看见她了。主把悔改的心和赦罪的心赐给了人，无论怎样，芥菜树会长成的，所以心里很舒畅；6</w:t>
      </w:r>
      <w:r>
        <w:rPr>
          <w:rFonts w:ascii="SimSun" w:eastAsia="SimSun" w:hAnsi="SimSun"/>
          <w:color w:val="000000" w:themeColor="text1"/>
          <w:lang w:eastAsia="zh-CN"/>
        </w:rPr>
        <w:t>-9</w:t>
      </w:r>
      <w:r>
        <w:rPr>
          <w:rFonts w:ascii="SimSun" w:eastAsia="SimSun" w:hAnsi="SimSun" w:hint="eastAsia"/>
          <w:color w:val="000000" w:themeColor="text1"/>
          <w:lang w:eastAsia="zh-CN"/>
        </w:rPr>
        <w:t>节，是不是主要针对犹太人的？</w:t>
      </w:r>
    </w:p>
    <w:p w14:paraId="145688C7" w14:textId="77777777" w:rsidR="0046414E" w:rsidRDefault="0046414E" w:rsidP="0015553F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是的，但是应用是在普世意义上的。</w:t>
      </w:r>
    </w:p>
    <w:p w14:paraId="56C9ECCB" w14:textId="77777777" w:rsidR="0046414E" w:rsidRDefault="0046414E" w:rsidP="0015553F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管会堂的人一点没有为那被医好的女人高兴，还去责备。没有主在心里的人，没有怜恤之心。</w:t>
      </w:r>
    </w:p>
    <w:p w14:paraId="1B8E11EC" w14:textId="77777777" w:rsidR="0046414E" w:rsidRDefault="0046414E" w:rsidP="0015553F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4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第6节，为什么把无花果树栽在葡萄园里？</w:t>
      </w:r>
    </w:p>
    <w:p w14:paraId="545FB5D0" w14:textId="67D88EBE" w:rsidR="0046414E" w:rsidRDefault="0046414E" w:rsidP="0015553F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字面意思，就是说葡萄园里有很多空地，可以种其他树。圣经里葡萄园是以色列人的家，无花果树是指犹太人。所以有人就此解释，耶稣来，他们不信，所以无花果树被咒诅，以色列灭国了。此处有可能有寓意，但不一定。</w:t>
      </w:r>
    </w:p>
    <w:p w14:paraId="4C93D323" w14:textId="77777777" w:rsidR="00B4559E" w:rsidRPr="00B4559E" w:rsidRDefault="00B4559E" w:rsidP="00F07BAE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76CEBFBB" w14:textId="77777777" w:rsidR="0046414E" w:rsidRPr="00BC1C3D" w:rsidRDefault="0046414E" w:rsidP="0046414E">
      <w:pPr>
        <w:pStyle w:val="Heading1"/>
        <w:rPr>
          <w:rFonts w:ascii="SimSun" w:eastAsia="SimSun" w:hAnsi="SimSun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bookmarkStart w:id="116" w:name="_Toc180846483"/>
      <w:bookmarkStart w:id="117" w:name="_Toc180860615"/>
      <w:r w:rsidRPr="00B4559E">
        <w:rPr>
          <w:rFonts w:hint="eastAsia"/>
          <w:lang w:eastAsia="zh-CN"/>
        </w:rPr>
        <w:lastRenderedPageBreak/>
        <w:t>基督的生平与教导（七十六）：你是耶稣的羊吗？</w:t>
      </w:r>
      <w:bookmarkEnd w:id="116"/>
      <w:bookmarkEnd w:id="117"/>
      <w:r w:rsidRPr="00BC1C3D">
        <w:rPr>
          <w:rFonts w:ascii="SimSun" w:eastAsia="SimSun" w:hAnsi="SimSun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</w:p>
    <w:p w14:paraId="749E5A99" w14:textId="77777777" w:rsidR="0046414E" w:rsidRPr="00BC1C3D" w:rsidRDefault="0046414E" w:rsidP="00B96C72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 w:rsidRPr="00BC1C3D">
        <w:rPr>
          <w:rFonts w:ascii="SimSun" w:eastAsia="SimSun" w:hAnsi="SimSun" w:hint="eastAsia"/>
          <w:color w:val="000000" w:themeColor="text1"/>
          <w:lang w:eastAsia="zh-CN"/>
        </w:rPr>
        <w:t>时间：2</w:t>
      </w:r>
      <w:r w:rsidRPr="00BC1C3D">
        <w:rPr>
          <w:rFonts w:ascii="SimSun" w:eastAsia="SimSun" w:hAnsi="SimSun"/>
          <w:color w:val="000000" w:themeColor="text1"/>
          <w:lang w:eastAsia="zh-CN"/>
        </w:rPr>
        <w:t>024</w:t>
      </w:r>
      <w:r w:rsidRPr="00BC1C3D">
        <w:rPr>
          <w:rFonts w:ascii="SimSun" w:eastAsia="SimSun" w:hAnsi="SimSun" w:hint="eastAsia"/>
          <w:color w:val="000000" w:themeColor="text1"/>
          <w:lang w:eastAsia="zh-CN"/>
        </w:rPr>
        <w:t>年</w:t>
      </w:r>
      <w:r>
        <w:rPr>
          <w:rFonts w:ascii="SimSun" w:eastAsia="SimSun" w:hAnsi="SimSun"/>
          <w:color w:val="000000" w:themeColor="text1"/>
          <w:lang w:eastAsia="zh-CN"/>
        </w:rPr>
        <w:t>7</w:t>
      </w:r>
      <w:r w:rsidRPr="00BC1C3D">
        <w:rPr>
          <w:rFonts w:ascii="SimSun" w:eastAsia="SimSun" w:hAnsi="SimSun" w:hint="eastAsia"/>
          <w:color w:val="000000" w:themeColor="text1"/>
          <w:lang w:eastAsia="zh-CN"/>
        </w:rPr>
        <w:t>月</w:t>
      </w:r>
      <w:r>
        <w:rPr>
          <w:rFonts w:ascii="SimSun" w:eastAsia="SimSun" w:hAnsi="SimSun"/>
          <w:color w:val="000000" w:themeColor="text1"/>
          <w:lang w:eastAsia="zh-CN"/>
        </w:rPr>
        <w:t>20</w:t>
      </w:r>
      <w:r w:rsidRPr="00BC1C3D">
        <w:rPr>
          <w:rFonts w:ascii="SimSun" w:eastAsia="SimSun" w:hAnsi="SimSun" w:hint="eastAsia"/>
          <w:color w:val="000000" w:themeColor="text1"/>
          <w:lang w:eastAsia="zh-CN"/>
        </w:rPr>
        <w:t>日</w:t>
      </w:r>
    </w:p>
    <w:p w14:paraId="7A068E8C" w14:textId="77777777" w:rsidR="0046414E" w:rsidRDefault="0046414E" w:rsidP="00B96C72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 w:rsidRPr="00BC1C3D">
        <w:rPr>
          <w:rFonts w:ascii="SimSun" w:eastAsia="SimSun" w:hAnsi="SimSun" w:hint="eastAsia"/>
          <w:color w:val="000000" w:themeColor="text1"/>
          <w:lang w:eastAsia="zh-CN"/>
        </w:rPr>
        <w:t>相关经文：</w:t>
      </w:r>
      <w:r w:rsidRPr="00610960">
        <w:rPr>
          <w:rFonts w:ascii="SimSun" w:eastAsia="SimSun" w:hAnsi="SimSun" w:hint="eastAsia"/>
          <w:color w:val="000000" w:themeColor="text1"/>
          <w:lang w:eastAsia="zh-CN"/>
        </w:rPr>
        <w:t>约翰福音</w:t>
      </w:r>
      <w:r w:rsidRPr="00610960">
        <w:rPr>
          <w:rFonts w:ascii="SimSun" w:eastAsia="SimSun" w:hAnsi="SimSun"/>
          <w:color w:val="000000" w:themeColor="text1"/>
          <w:lang w:eastAsia="zh-CN"/>
        </w:rPr>
        <w:t>10:22-42</w:t>
      </w:r>
    </w:p>
    <w:p w14:paraId="68979182" w14:textId="77777777" w:rsidR="0046414E" w:rsidRPr="00610960" w:rsidRDefault="0046414E" w:rsidP="00B96C72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主耶稣告诉当时的宗教领袖，你们不是我的羊。我们要问自己，是不是主耶稣的羊，只有我们自己知道，别人没法替我们回答。</w:t>
      </w:r>
    </w:p>
    <w:p w14:paraId="19B623C9" w14:textId="77777777" w:rsidR="0046414E" w:rsidRPr="00113E3A" w:rsidRDefault="0046414E" w:rsidP="00B96C72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113E3A">
        <w:rPr>
          <w:rFonts w:ascii="SimSun" w:eastAsia="SimSun" w:hAnsi="SimSun" w:hint="eastAsia"/>
          <w:b/>
          <w:bCs/>
          <w:color w:val="000000" w:themeColor="text1"/>
          <w:lang w:eastAsia="zh-CN"/>
        </w:rPr>
        <w:t>一. 约翰福音</w:t>
      </w:r>
      <w:r w:rsidRPr="00113E3A">
        <w:rPr>
          <w:rFonts w:ascii="SimSun" w:eastAsia="SimSun" w:hAnsi="SimSun"/>
          <w:b/>
          <w:bCs/>
          <w:color w:val="000000" w:themeColor="text1"/>
          <w:lang w:eastAsia="zh-CN"/>
        </w:rPr>
        <w:t>10:22-24</w:t>
      </w:r>
      <w:r w:rsidRPr="00113E3A">
        <w:rPr>
          <w:rFonts w:ascii="SimSun" w:eastAsia="SimSun" w:hAnsi="SimSun" w:hint="eastAsia"/>
          <w:b/>
          <w:bCs/>
          <w:color w:val="000000" w:themeColor="text1"/>
          <w:lang w:eastAsia="zh-CN"/>
        </w:rPr>
        <w:t>，了解背景，注意犹太人的要求</w:t>
      </w:r>
    </w:p>
    <w:p w14:paraId="7B879DA6" w14:textId="77777777" w:rsidR="0046414E" w:rsidRDefault="0046414E" w:rsidP="00B96C72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先了解背景。四福音书讲到犹太人，指的是宗教领袖。</w:t>
      </w:r>
    </w:p>
    <w:p w14:paraId="1CB7DC06" w14:textId="77777777" w:rsidR="0046414E" w:rsidRDefault="0046414E" w:rsidP="00B96C72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修殿节，不是列王记上8，所罗门修完圣殿，他献殿那件事。这里说的不是那件事，时间不对；也不是以斯拉重修被巴比伦毁掉的圣殿，再次献殿那件事（记载在以斯拉记6），那时是春天。</w:t>
      </w:r>
    </w:p>
    <w:p w14:paraId="54808940" w14:textId="77777777" w:rsidR="0046414E" w:rsidRDefault="0046414E" w:rsidP="00B96C72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这个是光明节，九盏灯，中间一盏指向弥赛亚。在犹太人的节期中的1</w:t>
      </w:r>
      <w:r>
        <w:rPr>
          <w:rFonts w:ascii="SimSun" w:eastAsia="SimSun" w:hAnsi="SimSun"/>
          <w:color w:val="000000" w:themeColor="text1"/>
          <w:lang w:eastAsia="zh-CN"/>
        </w:rPr>
        <w:t>2</w:t>
      </w:r>
      <w:r>
        <w:rPr>
          <w:rFonts w:ascii="SimSun" w:eastAsia="SimSun" w:hAnsi="SimSun" w:hint="eastAsia"/>
          <w:color w:val="000000" w:themeColor="text1"/>
          <w:lang w:eastAsia="zh-CN"/>
        </w:rPr>
        <w:t>月</w:t>
      </w:r>
      <w:r>
        <w:rPr>
          <w:rFonts w:ascii="SimSun" w:eastAsia="SimSun" w:hAnsi="SimSun"/>
          <w:color w:val="000000" w:themeColor="text1"/>
          <w:lang w:eastAsia="zh-CN"/>
        </w:rPr>
        <w:t>25</w:t>
      </w:r>
      <w:r>
        <w:rPr>
          <w:rFonts w:ascii="SimSun" w:eastAsia="SimSun" w:hAnsi="SimSun" w:hint="eastAsia"/>
          <w:color w:val="000000" w:themeColor="text1"/>
          <w:lang w:eastAsia="zh-CN"/>
        </w:rPr>
        <w:t>日左右，在冬天，有时有些变动。西方的圣诞节，有可能与光明节有关。</w:t>
      </w:r>
    </w:p>
    <w:p w14:paraId="621E497E" w14:textId="77777777" w:rsidR="0046414E" w:rsidRDefault="0046414E" w:rsidP="00B96C72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光明节的来历：又称哈努卡节、修殿节、献殿节、烛光节、马加比节。以色列一直被外邦管束，分别是埃及、亚述、巴比伦、马代波斯、希腊、罗马帝国亚历山大大帝，之后分裂为四个部分，四个将军每人管一块地，以色利地归给西琉基王朝，安提阿古为了强制推行“希腊化”，在犹太人圣殿里竖起宙斯的祭坛，并在圣殿上杀猪献猪。犹太人在马加比家族的带领下起来反抗，取得胜利后清理圣殿。他们在圣殿里发现一瓶油，只够一天，但最终烧了八天，刚好够他们洁净圣殿。所以后来会点燃八盏灯。光明节，就是纪念这次得胜，洁净了圣殿，再次把圣殿献给神。此事发生在主前1</w:t>
      </w:r>
      <w:r>
        <w:rPr>
          <w:rFonts w:ascii="SimSun" w:eastAsia="SimSun" w:hAnsi="SimSun"/>
          <w:color w:val="000000" w:themeColor="text1"/>
          <w:lang w:eastAsia="zh-CN"/>
        </w:rPr>
        <w:t>68</w:t>
      </w:r>
      <w:r>
        <w:rPr>
          <w:rFonts w:ascii="SimSun" w:eastAsia="SimSun" w:hAnsi="SimSun" w:hint="eastAsia"/>
          <w:color w:val="000000" w:themeColor="text1"/>
          <w:lang w:eastAsia="zh-CN"/>
        </w:rPr>
        <w:t>年。光明节不仅仅是纪念此事，同时也是盼望弥赛亚来临，带他们从罗马帝国中解放出来。</w:t>
      </w:r>
    </w:p>
    <w:p w14:paraId="3EF66088" w14:textId="77777777" w:rsidR="0046414E" w:rsidRDefault="0046414E" w:rsidP="00B96C72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主耶稣在地上的时候，也参与了光明节的庆祝。</w:t>
      </w:r>
    </w:p>
    <w:p w14:paraId="0CE2219E" w14:textId="77777777" w:rsidR="0046414E" w:rsidRDefault="0046414E" w:rsidP="00B96C72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之前，主耶稣刚刚治好了瞎眼的人，犹太人把那人赶出会堂，因为主耶稣在安息日把他医好。</w:t>
      </w:r>
    </w:p>
    <w:p w14:paraId="5A306691" w14:textId="77777777" w:rsidR="0046414E" w:rsidRDefault="0046414E" w:rsidP="00B96C72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2</w:t>
      </w:r>
      <w:r>
        <w:rPr>
          <w:rFonts w:ascii="SimSun" w:eastAsia="SimSun" w:hAnsi="SimSun"/>
          <w:color w:val="000000" w:themeColor="text1"/>
          <w:lang w:eastAsia="zh-CN"/>
        </w:rPr>
        <w:t>4</w:t>
      </w:r>
      <w:r>
        <w:rPr>
          <w:rFonts w:ascii="SimSun" w:eastAsia="SimSun" w:hAnsi="SimSun" w:hint="eastAsia"/>
          <w:color w:val="000000" w:themeColor="text1"/>
          <w:lang w:eastAsia="zh-CN"/>
        </w:rPr>
        <w:t>节，他们所等候的弥赛亚，是政治领袖。主耶稣在他们当中，最少两年了，所行的神迹他们看到了。从旧约看，觉得主耶稣像弥赛亚，但是他们的观念里弥赛亚是政治领袖，能带他们从罗马帝国的统治下解放出来。所以他们说，你叫我们犹疑不定到几时呢？</w:t>
      </w:r>
    </w:p>
    <w:p w14:paraId="0DDB9D0C" w14:textId="77777777" w:rsidR="0046414E" w:rsidRPr="00610960" w:rsidRDefault="0046414E" w:rsidP="00B96C72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希望我们能从中学到功课，当时的人虽然在庆祝光明节，打胜安提阿古，有机会洁净圣殿，在此后的1</w:t>
      </w:r>
      <w:r>
        <w:rPr>
          <w:rFonts w:ascii="SimSun" w:eastAsia="SimSun" w:hAnsi="SimSun"/>
          <w:color w:val="000000" w:themeColor="text1"/>
          <w:lang w:eastAsia="zh-CN"/>
        </w:rPr>
        <w:t>00</w:t>
      </w:r>
      <w:r>
        <w:rPr>
          <w:rFonts w:ascii="SimSun" w:eastAsia="SimSun" w:hAnsi="SimSun" w:hint="eastAsia"/>
          <w:color w:val="000000" w:themeColor="text1"/>
          <w:lang w:eastAsia="zh-CN"/>
        </w:rPr>
        <w:t>多年，他们每一天盼望弥赛亚来救他们。旧约里，从摩西五经到先知书都在预告弥赛亚会来的。他们脑海里有根深蒂固的观念。但耶稣来了，他们不能接受。世人也是一样，头脑里有固有的观念，比如如果有神，他应该怎样怎样。由于和他们心里的观念不同，所以主耶稣来了，他们不能相信。</w:t>
      </w:r>
    </w:p>
    <w:p w14:paraId="3D249D11" w14:textId="77777777" w:rsidR="0046414E" w:rsidRPr="00113E3A" w:rsidRDefault="0046414E" w:rsidP="00B96C72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113E3A">
        <w:rPr>
          <w:rFonts w:ascii="SimSun" w:eastAsia="SimSun" w:hAnsi="SimSun" w:hint="eastAsia"/>
          <w:b/>
          <w:bCs/>
          <w:color w:val="000000" w:themeColor="text1"/>
          <w:lang w:eastAsia="zh-CN"/>
        </w:rPr>
        <w:t>二．约翰福音</w:t>
      </w:r>
      <w:r w:rsidRPr="00113E3A">
        <w:rPr>
          <w:rFonts w:ascii="SimSun" w:eastAsia="SimSun" w:hAnsi="SimSun"/>
          <w:b/>
          <w:bCs/>
          <w:color w:val="000000" w:themeColor="text1"/>
          <w:lang w:eastAsia="zh-CN"/>
        </w:rPr>
        <w:t>10:25-30</w:t>
      </w:r>
      <w:r w:rsidRPr="00113E3A">
        <w:rPr>
          <w:rFonts w:ascii="SimSun" w:eastAsia="SimSun" w:hAnsi="SimSun" w:hint="eastAsia"/>
          <w:b/>
          <w:bCs/>
          <w:color w:val="000000" w:themeColor="text1"/>
          <w:lang w:eastAsia="zh-CN"/>
        </w:rPr>
        <w:t>，主耶稣的回答</w:t>
      </w:r>
    </w:p>
    <w:p w14:paraId="40AA687F" w14:textId="77777777" w:rsidR="0046414E" w:rsidRDefault="0046414E" w:rsidP="00B96C72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1.25-26</w:t>
      </w:r>
      <w:r>
        <w:rPr>
          <w:rFonts w:ascii="SimSun" w:eastAsia="SimSun" w:hAnsi="SimSun" w:hint="eastAsia"/>
          <w:color w:val="000000" w:themeColor="text1"/>
          <w:lang w:eastAsia="zh-CN"/>
        </w:rPr>
        <w:t>节，主耶稣的回答，我已经告诉你们了，只是你们不信。因为你们不是我的羊。</w:t>
      </w:r>
    </w:p>
    <w:p w14:paraId="6477A960" w14:textId="77777777" w:rsidR="0046414E" w:rsidRDefault="0046414E" w:rsidP="00B96C72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2.27</w:t>
      </w:r>
      <w:r>
        <w:rPr>
          <w:rFonts w:ascii="SimSun" w:eastAsia="SimSun" w:hAnsi="SimSun" w:hint="eastAsia"/>
          <w:color w:val="000000" w:themeColor="text1"/>
          <w:lang w:eastAsia="zh-CN"/>
        </w:rPr>
        <w:t>节，“我的羊会听我的声音”。这本圣经就是主耶稣的声音。我们如果是羊，圣灵会帮助我们，会开我们的心，我们会认同他的话。“我也认识他们，他们也跟着我”，牧羊人晚上把羊放进羊圈，早上叫它们，羊就跟着他走了。我们如果是主耶稣的羊，我们就会认识他的声音，跟着他走。路加福音9：2</w:t>
      </w:r>
      <w:r>
        <w:rPr>
          <w:rFonts w:ascii="SimSun" w:eastAsia="SimSun" w:hAnsi="SimSun"/>
          <w:color w:val="000000" w:themeColor="text1"/>
          <w:lang w:eastAsia="zh-CN"/>
        </w:rPr>
        <w:t>3</w:t>
      </w:r>
      <w:r>
        <w:rPr>
          <w:rFonts w:ascii="SimSun" w:eastAsia="SimSun" w:hAnsi="SimSun" w:hint="eastAsia"/>
          <w:color w:val="000000" w:themeColor="text1"/>
          <w:lang w:eastAsia="zh-CN"/>
        </w:rPr>
        <w:t>，“若有人要跟从我，就当舍己，天天背起他的十字架跟从我”。当时罗马帝国，囚犯要自己背十字架，走到终点，罗马兵把囚犯挂在十字架上。这条路没有回头路，只有牺牲自己。</w:t>
      </w:r>
    </w:p>
    <w:p w14:paraId="5DA9AE86" w14:textId="77777777" w:rsidR="0046414E" w:rsidRDefault="0046414E" w:rsidP="00B96C72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3.</w:t>
      </w: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8-29</w:t>
      </w:r>
      <w:r>
        <w:rPr>
          <w:rFonts w:ascii="SimSun" w:eastAsia="SimSun" w:hAnsi="SimSun" w:hint="eastAsia"/>
          <w:color w:val="000000" w:themeColor="text1"/>
          <w:lang w:eastAsia="zh-CN"/>
        </w:rPr>
        <w:t>节，神怎样掌控他的羊？一是赐永生，修殿节是期待弥赛亚来解救他们，从罗马帝国中得自由。主耶稣所赐的不仅仅在今生，而是赐人永生，比人所期望的还要多。神要给他们一个救主，但是人不信。罗马书6：2</w:t>
      </w:r>
      <w:r>
        <w:rPr>
          <w:rFonts w:ascii="SimSun" w:eastAsia="SimSun" w:hAnsi="SimSun"/>
          <w:color w:val="000000" w:themeColor="text1"/>
          <w:lang w:eastAsia="zh-CN"/>
        </w:rPr>
        <w:t>3</w:t>
      </w:r>
      <w:r>
        <w:rPr>
          <w:rFonts w:ascii="SimSun" w:eastAsia="SimSun" w:hAnsi="SimSun" w:hint="eastAsia"/>
          <w:color w:val="000000" w:themeColor="text1"/>
          <w:lang w:eastAsia="zh-CN"/>
        </w:rPr>
        <w:t>，“因为罪的工价乃是死；惟有神的恩赐，在我们的主基督耶稣里，乃是永生”；约翰一书5</w:t>
      </w:r>
      <w:r>
        <w:rPr>
          <w:rFonts w:ascii="SimSun" w:eastAsia="SimSun" w:hAnsi="SimSun"/>
          <w:color w:val="000000" w:themeColor="text1"/>
          <w:lang w:eastAsia="zh-CN"/>
        </w:rPr>
        <w:t>:11-13</w:t>
      </w:r>
      <w:r>
        <w:rPr>
          <w:rFonts w:ascii="SimSun" w:eastAsia="SimSun" w:hAnsi="SimSun" w:hint="eastAsia"/>
          <w:color w:val="000000" w:themeColor="text1"/>
          <w:lang w:eastAsia="zh-CN"/>
        </w:rPr>
        <w:t>，“人有了神的儿子就有生命，没有神的儿子就没有生命”。这个生命是神的生命。悔改信耶稣，就有生命；二是神与人的关系非常牢靠。“永不灭亡”，这是神的应许。神爱世人，甚至把他的独生子赐给他们，叫一切信他的人不至灭亡反得永生。这个永生是那么的牢靠，“谁也不能从我手里把他们夺去”。罗马</w:t>
      </w: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书8</w:t>
      </w:r>
      <w:r>
        <w:rPr>
          <w:rFonts w:ascii="SimSun" w:eastAsia="SimSun" w:hAnsi="SimSun"/>
          <w:color w:val="000000" w:themeColor="text1"/>
          <w:lang w:eastAsia="zh-CN"/>
        </w:rPr>
        <w:t>:38-39</w:t>
      </w:r>
      <w:r>
        <w:rPr>
          <w:rFonts w:ascii="SimSun" w:eastAsia="SimSun" w:hAnsi="SimSun" w:hint="eastAsia"/>
          <w:color w:val="000000" w:themeColor="text1"/>
          <w:lang w:eastAsia="zh-CN"/>
        </w:rPr>
        <w:t>，“都不能叫我们与神的爱隔绝；这爱是在我们的主基督耶稣里的”，这是我们与神的关系，主耶稣救我们到底。</w:t>
      </w:r>
    </w:p>
    <w:p w14:paraId="51994509" w14:textId="77777777" w:rsidR="0046414E" w:rsidRDefault="0046414E" w:rsidP="00B96C72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4</w:t>
      </w:r>
      <w:r>
        <w:rPr>
          <w:rFonts w:ascii="SimSun" w:eastAsia="SimSun" w:hAnsi="SimSun"/>
          <w:color w:val="000000" w:themeColor="text1"/>
          <w:lang w:eastAsia="zh-CN"/>
        </w:rPr>
        <w:t>.30</w:t>
      </w:r>
      <w:r>
        <w:rPr>
          <w:rFonts w:ascii="SimSun" w:eastAsia="SimSun" w:hAnsi="SimSun" w:hint="eastAsia"/>
          <w:color w:val="000000" w:themeColor="text1"/>
          <w:lang w:eastAsia="zh-CN"/>
        </w:rPr>
        <w:t>节，“我与父原为一”，原文不是</w:t>
      </w:r>
      <w:r>
        <w:rPr>
          <w:rFonts w:ascii="SimSun" w:eastAsia="SimSun" w:hAnsi="SimSun"/>
          <w:color w:val="000000" w:themeColor="text1"/>
          <w:lang w:eastAsia="zh-CN"/>
        </w:rPr>
        <w:t>my father,</w:t>
      </w:r>
      <w:r>
        <w:rPr>
          <w:rFonts w:ascii="SimSun" w:eastAsia="SimSun" w:hAnsi="SimSun" w:hint="eastAsia"/>
          <w:color w:val="000000" w:themeColor="text1"/>
          <w:lang w:eastAsia="zh-CN"/>
        </w:rPr>
        <w:t>而是</w:t>
      </w:r>
      <w:r>
        <w:rPr>
          <w:rFonts w:ascii="SimSun" w:eastAsia="SimSun" w:hAnsi="SimSun"/>
          <w:color w:val="000000" w:themeColor="text1"/>
          <w:lang w:eastAsia="zh-CN"/>
        </w:rPr>
        <w:t>the father</w:t>
      </w:r>
      <w:r>
        <w:rPr>
          <w:rFonts w:ascii="SimSun" w:eastAsia="SimSun" w:hAnsi="SimSun" w:hint="eastAsia"/>
          <w:color w:val="000000" w:themeColor="text1"/>
          <w:lang w:eastAsia="zh-CN"/>
        </w:rPr>
        <w:t>。这是不同的。这里强调的是平等，他就是父。耶稣与父一样，一样的属性（quality）。当时庆祝光明节，老百姓期待盼望弥赛亚，几千年在等待弥赛亚，他们多盼望那位政治领袖来解救他们。耶稣说我就是那位，我能给你们担保，你们的生命可以可靠安全，我才是那位拯救者，拯救你们的灵魂。我给你们的不仅是今生，还有永恒。</w:t>
      </w:r>
    </w:p>
    <w:p w14:paraId="7FFA5BDB" w14:textId="77777777" w:rsidR="0046414E" w:rsidRPr="00113E3A" w:rsidRDefault="0046414E" w:rsidP="00B96C72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113E3A">
        <w:rPr>
          <w:rFonts w:ascii="SimSun" w:eastAsia="SimSun" w:hAnsi="SimSun" w:hint="eastAsia"/>
          <w:b/>
          <w:bCs/>
          <w:color w:val="000000" w:themeColor="text1"/>
          <w:lang w:eastAsia="zh-CN"/>
        </w:rPr>
        <w:t>三．约翰福音</w:t>
      </w:r>
      <w:r w:rsidRPr="00113E3A">
        <w:rPr>
          <w:rFonts w:ascii="SimSun" w:eastAsia="SimSun" w:hAnsi="SimSun"/>
          <w:b/>
          <w:bCs/>
          <w:color w:val="000000" w:themeColor="text1"/>
          <w:lang w:eastAsia="zh-CN"/>
        </w:rPr>
        <w:t>10:31-39</w:t>
      </w:r>
      <w:r w:rsidRPr="00113E3A">
        <w:rPr>
          <w:rFonts w:ascii="SimSun" w:eastAsia="SimSun" w:hAnsi="SimSun" w:hint="eastAsia"/>
          <w:b/>
          <w:bCs/>
          <w:color w:val="000000" w:themeColor="text1"/>
          <w:lang w:eastAsia="zh-CN"/>
        </w:rPr>
        <w:t>，犹太人的回应</w:t>
      </w:r>
    </w:p>
    <w:p w14:paraId="42A2EED9" w14:textId="77777777" w:rsidR="0046414E" w:rsidRDefault="0046414E" w:rsidP="00B96C72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1-33</w:t>
      </w:r>
      <w:r>
        <w:rPr>
          <w:rFonts w:ascii="SimSun" w:eastAsia="SimSun" w:hAnsi="SimSun" w:hint="eastAsia"/>
          <w:color w:val="000000" w:themeColor="text1"/>
          <w:lang w:eastAsia="zh-CN"/>
        </w:rPr>
        <w:t>节，主耶稣非常详细地告诉他们，但是他们的反应是拿起石头要打他。主耶稣刚刚医好瞎眼的人，用五饼二鱼喂饱几千人，行了很多神迹。但是这些宗教领袖说主耶稣说了僭妄的话，要拿石头打他。不止这一次，还有约翰福音8</w:t>
      </w:r>
      <w:r>
        <w:rPr>
          <w:rFonts w:ascii="SimSun" w:eastAsia="SimSun" w:hAnsi="SimSun"/>
          <w:color w:val="000000" w:themeColor="text1"/>
          <w:lang w:eastAsia="zh-CN"/>
        </w:rPr>
        <w:t>:58-59</w:t>
      </w:r>
      <w:r>
        <w:rPr>
          <w:rFonts w:ascii="SimSun" w:eastAsia="SimSun" w:hAnsi="SimSun" w:hint="eastAsia"/>
          <w:color w:val="000000" w:themeColor="text1"/>
          <w:lang w:eastAsia="zh-CN"/>
        </w:rPr>
        <w:t>，“还没有亚伯拉罕就有了我”，这是说主耶稣是神，他们听懂了，但是不能接受，要拿石头打他。</w:t>
      </w:r>
    </w:p>
    <w:p w14:paraId="7FB1D245" w14:textId="77777777" w:rsidR="0046414E" w:rsidRDefault="0046414E" w:rsidP="00B96C72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34-36</w:t>
      </w:r>
      <w:r>
        <w:rPr>
          <w:rFonts w:ascii="SimSun" w:eastAsia="SimSun" w:hAnsi="SimSun" w:hint="eastAsia"/>
          <w:color w:val="000000" w:themeColor="text1"/>
          <w:lang w:eastAsia="zh-CN"/>
        </w:rPr>
        <w:t>节，主耶稣给他们一个挑战，用旧约圣经挑战他们。诗篇8</w:t>
      </w:r>
      <w:r>
        <w:rPr>
          <w:rFonts w:ascii="SimSun" w:eastAsia="SimSun" w:hAnsi="SimSun"/>
          <w:color w:val="000000" w:themeColor="text1"/>
          <w:lang w:eastAsia="zh-CN"/>
        </w:rPr>
        <w:t>2:1-6</w:t>
      </w:r>
      <w:r>
        <w:rPr>
          <w:rFonts w:ascii="SimSun" w:eastAsia="SimSun" w:hAnsi="SimSun" w:hint="eastAsia"/>
          <w:color w:val="000000" w:themeColor="text1"/>
          <w:lang w:eastAsia="zh-CN"/>
        </w:rPr>
        <w:t>，“在诸神中行审判”，“你们是神，都是至高者的儿子”。“诸神”是指人，地上的审判官，但是英文是</w:t>
      </w:r>
      <w:r>
        <w:rPr>
          <w:rFonts w:ascii="SimSun" w:eastAsia="SimSun" w:hAnsi="SimSun"/>
          <w:color w:val="000000" w:themeColor="text1"/>
          <w:lang w:eastAsia="zh-CN"/>
        </w:rPr>
        <w:t>god,</w:t>
      </w:r>
      <w:r>
        <w:rPr>
          <w:rFonts w:ascii="SimSun" w:eastAsia="SimSun" w:hAnsi="SimSun" w:hint="eastAsia"/>
          <w:color w:val="000000" w:themeColor="text1"/>
          <w:lang w:eastAsia="zh-CN"/>
        </w:rPr>
        <w:t>是小写，神是</w:t>
      </w:r>
      <w:r>
        <w:rPr>
          <w:rFonts w:ascii="SimSun" w:eastAsia="SimSun" w:hAnsi="SimSun"/>
          <w:color w:val="000000" w:themeColor="text1"/>
          <w:lang w:eastAsia="zh-CN"/>
        </w:rPr>
        <w:t>God</w:t>
      </w:r>
      <w:r>
        <w:rPr>
          <w:rFonts w:ascii="SimSun" w:eastAsia="SimSun" w:hAnsi="SimSun" w:hint="eastAsia"/>
          <w:color w:val="000000" w:themeColor="text1"/>
          <w:lang w:eastAsia="zh-CN"/>
        </w:rPr>
        <w:t>，是大写。地上的审判官应该是按照神的标准审判人，但是今天地上的审判官不公义。神立执政掌权的，是为了保护弱者、贫穷的，替神作判断，事实却不是这样。7节，“然而，你们要死，与世人一样”。回到约翰福音1</w:t>
      </w:r>
      <w:r>
        <w:rPr>
          <w:rFonts w:ascii="SimSun" w:eastAsia="SimSun" w:hAnsi="SimSun"/>
          <w:color w:val="000000" w:themeColor="text1"/>
          <w:lang w:eastAsia="zh-CN"/>
        </w:rPr>
        <w:t>0:34-35</w:t>
      </w:r>
      <w:r>
        <w:rPr>
          <w:rFonts w:ascii="SimSun" w:eastAsia="SimSun" w:hAnsi="SimSun" w:hint="eastAsia"/>
          <w:color w:val="000000" w:themeColor="text1"/>
          <w:lang w:eastAsia="zh-CN"/>
        </w:rPr>
        <w:t>，你们对律法书不是很熟悉吗？那些审判官，你们都称为“神”，但是神差我来，你们却说我说僭妄的话。</w:t>
      </w:r>
    </w:p>
    <w:p w14:paraId="63DCA04B" w14:textId="77777777" w:rsidR="0046414E" w:rsidRPr="00063B97" w:rsidRDefault="0046414E" w:rsidP="00B96C72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7-38</w:t>
      </w:r>
      <w:r>
        <w:rPr>
          <w:rFonts w:ascii="SimSun" w:eastAsia="SimSun" w:hAnsi="SimSun" w:hint="eastAsia"/>
          <w:color w:val="000000" w:themeColor="text1"/>
          <w:lang w:eastAsia="zh-CN"/>
        </w:rPr>
        <w:t>节，你们不信我，但你们应该信我做的那些事吧？</w:t>
      </w:r>
    </w:p>
    <w:p w14:paraId="21FE4792" w14:textId="77777777" w:rsidR="0046414E" w:rsidRPr="00113E3A" w:rsidRDefault="0046414E" w:rsidP="00B96C72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113E3A">
        <w:rPr>
          <w:rFonts w:ascii="SimSun" w:eastAsia="SimSun" w:hAnsi="SimSun" w:hint="eastAsia"/>
          <w:b/>
          <w:bCs/>
          <w:color w:val="000000" w:themeColor="text1"/>
          <w:lang w:eastAsia="zh-CN"/>
        </w:rPr>
        <w:t>四．约翰福音</w:t>
      </w:r>
      <w:r w:rsidRPr="00113E3A">
        <w:rPr>
          <w:rFonts w:ascii="SimSun" w:eastAsia="SimSun" w:hAnsi="SimSun"/>
          <w:b/>
          <w:bCs/>
          <w:color w:val="000000" w:themeColor="text1"/>
          <w:lang w:eastAsia="zh-CN"/>
        </w:rPr>
        <w:t>10:40-42</w:t>
      </w:r>
      <w:r w:rsidRPr="00113E3A">
        <w:rPr>
          <w:rFonts w:ascii="SimSun" w:eastAsia="SimSun" w:hAnsi="SimSun" w:hint="eastAsia"/>
          <w:b/>
          <w:bCs/>
          <w:color w:val="000000" w:themeColor="text1"/>
          <w:lang w:eastAsia="zh-CN"/>
        </w:rPr>
        <w:t>，主耶稣为什么往约旦河外去？那里的人如何接待他？</w:t>
      </w:r>
    </w:p>
    <w:p w14:paraId="330C7C37" w14:textId="77777777" w:rsidR="0046414E" w:rsidRDefault="0046414E" w:rsidP="00B96C72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主耶稣在耶路撒冷和他们一起庆祝光明节，庆祝8天，等候弥赛亚的来临。主耶稣离开耶路撒冷，来到约旦河，施洗约翰给人施洗的地方。约旦和以色列之间是约旦河，最深的山谷。</w:t>
      </w:r>
    </w:p>
    <w:p w14:paraId="01060B19" w14:textId="77777777" w:rsidR="0046414E" w:rsidRDefault="0046414E" w:rsidP="00B96C72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为什么离开？因为那些宗教领袖不是他的羊，不听他的话。</w:t>
      </w:r>
    </w:p>
    <w:p w14:paraId="5FE46BA3" w14:textId="77777777" w:rsidR="0046414E" w:rsidRDefault="0046414E" w:rsidP="00B96C72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4</w:t>
      </w:r>
      <w:r>
        <w:rPr>
          <w:rFonts w:ascii="SimSun" w:eastAsia="SimSun" w:hAnsi="SimSun"/>
          <w:color w:val="000000" w:themeColor="text1"/>
          <w:lang w:eastAsia="zh-CN"/>
        </w:rPr>
        <w:t>1</w:t>
      </w:r>
      <w:r>
        <w:rPr>
          <w:rFonts w:ascii="SimSun" w:eastAsia="SimSun" w:hAnsi="SimSun" w:hint="eastAsia"/>
          <w:color w:val="000000" w:themeColor="text1"/>
          <w:lang w:eastAsia="zh-CN"/>
        </w:rPr>
        <w:t>节，有许多人来到他那里，他们说约翰一件神迹都没有行过，但他指着耶稣说的话都是真的。约翰指着主耶稣说了什么？参见约翰福音1</w:t>
      </w:r>
      <w:r>
        <w:rPr>
          <w:rFonts w:ascii="SimSun" w:eastAsia="SimSun" w:hAnsi="SimSun"/>
          <w:color w:val="000000" w:themeColor="text1"/>
          <w:lang w:eastAsia="zh-CN"/>
        </w:rPr>
        <w:t>:29-34</w:t>
      </w:r>
      <w:r>
        <w:rPr>
          <w:rFonts w:ascii="SimSun" w:eastAsia="SimSun" w:hAnsi="SimSun" w:hint="eastAsia"/>
          <w:color w:val="000000" w:themeColor="text1"/>
          <w:lang w:eastAsia="zh-CN"/>
        </w:rPr>
        <w:t>。那些住在城外的人思考施洗约翰说过的话。约翰福音1</w:t>
      </w:r>
      <w:r>
        <w:rPr>
          <w:rFonts w:ascii="SimSun" w:eastAsia="SimSun" w:hAnsi="SimSun"/>
          <w:color w:val="000000" w:themeColor="text1"/>
          <w:lang w:eastAsia="zh-CN"/>
        </w:rPr>
        <w:t>0</w:t>
      </w:r>
      <w:r>
        <w:rPr>
          <w:rFonts w:ascii="SimSun" w:eastAsia="SimSun" w:hAnsi="SimSun" w:hint="eastAsia"/>
          <w:color w:val="000000" w:themeColor="text1"/>
          <w:lang w:eastAsia="zh-CN"/>
        </w:rPr>
        <w:t>，施洗约翰下监死去了，主耶稣开始他的事工。“圣灵洗”是什么意思？信耶稣就是圣灵洗。</w:t>
      </w:r>
    </w:p>
    <w:p w14:paraId="590236D6" w14:textId="77777777" w:rsidR="0046414E" w:rsidRDefault="0046414E" w:rsidP="00B96C72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4</w:t>
      </w:r>
      <w:r>
        <w:rPr>
          <w:rFonts w:ascii="SimSun" w:eastAsia="SimSun" w:hAnsi="SimSun"/>
          <w:color w:val="000000" w:themeColor="text1"/>
          <w:lang w:eastAsia="zh-CN"/>
        </w:rPr>
        <w:t>2</w:t>
      </w:r>
      <w:r>
        <w:rPr>
          <w:rFonts w:ascii="SimSun" w:eastAsia="SimSun" w:hAnsi="SimSun" w:hint="eastAsia"/>
          <w:color w:val="000000" w:themeColor="text1"/>
          <w:lang w:eastAsia="zh-CN"/>
        </w:rPr>
        <w:t>节，在那里，信耶稣的人就多了。</w:t>
      </w:r>
    </w:p>
    <w:p w14:paraId="44FEA741" w14:textId="77777777" w:rsidR="0046414E" w:rsidRDefault="0046414E" w:rsidP="00B96C72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我们需要问自己，我们是不是主耶稣的羊？没有任何人可以从主耶稣手中把我们夺去。主耶稣就是犹太人所等待的那位救主。</w:t>
      </w:r>
    </w:p>
    <w:p w14:paraId="78633796" w14:textId="77777777" w:rsidR="0046414E" w:rsidRDefault="0046414E" w:rsidP="00B96C72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 w:hint="eastAsia"/>
          <w:color w:val="000000" w:themeColor="text1"/>
          <w:lang w:eastAsia="zh-CN"/>
        </w:rPr>
      </w:pPr>
    </w:p>
    <w:p w14:paraId="11586091" w14:textId="77777777" w:rsidR="0046414E" w:rsidRPr="00A1768B" w:rsidRDefault="0046414E" w:rsidP="00B96C72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A1768B">
        <w:rPr>
          <w:rFonts w:ascii="SimSun" w:eastAsia="SimSun" w:hAnsi="SimSun" w:hint="eastAsia"/>
          <w:b/>
          <w:bCs/>
          <w:color w:val="000000" w:themeColor="text1"/>
          <w:lang w:eastAsia="zh-CN"/>
        </w:rPr>
        <w:t>问题与分享：</w:t>
      </w:r>
    </w:p>
    <w:p w14:paraId="067D63E2" w14:textId="77777777" w:rsidR="0046414E" w:rsidRDefault="0046414E" w:rsidP="00B96C72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阅读创世记时，有一些问题。创1</w:t>
      </w:r>
      <w:r>
        <w:rPr>
          <w:rFonts w:ascii="SimSun" w:eastAsia="SimSun" w:hAnsi="SimSun"/>
          <w:color w:val="000000" w:themeColor="text1"/>
          <w:lang w:eastAsia="zh-CN"/>
        </w:rPr>
        <w:t>:26-28</w:t>
      </w:r>
      <w:r>
        <w:rPr>
          <w:rFonts w:ascii="SimSun" w:eastAsia="SimSun" w:hAnsi="SimSun" w:hint="eastAsia"/>
          <w:color w:val="000000" w:themeColor="text1"/>
          <w:lang w:eastAsia="zh-CN"/>
        </w:rPr>
        <w:t>，神造了人，然后创2</w:t>
      </w:r>
      <w:r>
        <w:rPr>
          <w:rFonts w:ascii="SimSun" w:eastAsia="SimSun" w:hAnsi="SimSun"/>
          <w:color w:val="000000" w:themeColor="text1"/>
          <w:lang w:eastAsia="zh-CN"/>
        </w:rPr>
        <w:t>:15-17</w:t>
      </w:r>
      <w:r>
        <w:rPr>
          <w:rFonts w:ascii="SimSun" w:eastAsia="SimSun" w:hAnsi="SimSun" w:hint="eastAsia"/>
          <w:color w:val="000000" w:themeColor="text1"/>
          <w:lang w:eastAsia="zh-CN"/>
        </w:rPr>
        <w:t>，神又造了亚当夏娃，这两者的关系是什么？</w:t>
      </w:r>
    </w:p>
    <w:p w14:paraId="136D9A57" w14:textId="77777777" w:rsidR="0046414E" w:rsidRDefault="0046414E" w:rsidP="00B96C72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第一章神造男造女就是造了第一个男人和女人，后面第二章是写具体怎样造的，并且有了名字。玛拉基书2</w:t>
      </w:r>
      <w:r>
        <w:rPr>
          <w:rFonts w:ascii="SimSun" w:eastAsia="SimSun" w:hAnsi="SimSun"/>
          <w:color w:val="000000" w:themeColor="text1"/>
          <w:lang w:eastAsia="zh-CN"/>
        </w:rPr>
        <w:t>:15</w:t>
      </w:r>
      <w:r>
        <w:rPr>
          <w:rFonts w:ascii="SimSun" w:eastAsia="SimSun" w:hAnsi="SimSun" w:hint="eastAsia"/>
          <w:color w:val="000000" w:themeColor="text1"/>
          <w:lang w:eastAsia="zh-CN"/>
        </w:rPr>
        <w:t>，神只造一人就是亚当，然后从亚当的肋骨造女人。亚当是从尘土造的。</w:t>
      </w:r>
    </w:p>
    <w:p w14:paraId="6EC6A8C9" w14:textId="77777777" w:rsidR="0046414E" w:rsidRDefault="0046414E" w:rsidP="00B96C72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2.</w:t>
      </w:r>
      <w:r>
        <w:rPr>
          <w:rFonts w:ascii="SimSun" w:eastAsia="SimSun" w:hAnsi="SimSun" w:hint="eastAsia"/>
          <w:color w:val="000000" w:themeColor="text1"/>
          <w:lang w:eastAsia="zh-CN"/>
        </w:rPr>
        <w:t>英文版是</w:t>
      </w:r>
      <w:r>
        <w:rPr>
          <w:rFonts w:ascii="SimSun" w:eastAsia="SimSun" w:hAnsi="SimSun"/>
          <w:color w:val="000000" w:themeColor="text1"/>
          <w:lang w:eastAsia="zh-CN"/>
        </w:rPr>
        <w:t>H</w:t>
      </w:r>
      <w:r>
        <w:rPr>
          <w:rFonts w:ascii="SimSun" w:eastAsia="SimSun" w:hAnsi="SimSun" w:hint="eastAsia"/>
          <w:color w:val="000000" w:themeColor="text1"/>
          <w:lang w:eastAsia="zh-CN"/>
        </w:rPr>
        <w:t>uman</w:t>
      </w:r>
      <w:r>
        <w:rPr>
          <w:rFonts w:ascii="SimSun" w:eastAsia="SimSun" w:hAnsi="SimSun"/>
          <w:color w:val="000000" w:themeColor="text1"/>
          <w:lang w:eastAsia="zh-CN"/>
        </w:rPr>
        <w:t xml:space="preserve"> </w:t>
      </w:r>
      <w:r>
        <w:rPr>
          <w:rFonts w:ascii="SimSun" w:eastAsia="SimSun" w:hAnsi="SimSun" w:hint="eastAsia"/>
          <w:color w:val="000000" w:themeColor="text1"/>
          <w:lang w:eastAsia="zh-CN"/>
        </w:rPr>
        <w:t>being</w:t>
      </w:r>
      <w:r>
        <w:rPr>
          <w:rFonts w:ascii="SimSun" w:eastAsia="SimSun" w:hAnsi="SimSun"/>
          <w:color w:val="000000" w:themeColor="text1"/>
          <w:lang w:eastAsia="zh-CN"/>
        </w:rPr>
        <w:t>s,</w:t>
      </w:r>
      <w:r>
        <w:rPr>
          <w:rFonts w:ascii="SimSun" w:eastAsia="SimSun" w:hAnsi="SimSun" w:hint="eastAsia"/>
          <w:color w:val="000000" w:themeColor="text1"/>
          <w:lang w:eastAsia="zh-CN"/>
        </w:rPr>
        <w:t>为什么是复数？</w:t>
      </w:r>
    </w:p>
    <w:p w14:paraId="5646152A" w14:textId="77777777" w:rsidR="0046414E" w:rsidRDefault="0046414E" w:rsidP="00B96C72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因为是一个男一个女。</w:t>
      </w:r>
    </w:p>
    <w:p w14:paraId="59A6C6B2" w14:textId="77777777" w:rsidR="0046414E" w:rsidRDefault="0046414E" w:rsidP="00B96C72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这么说，女人就是男人的衍生品，不是原创的？</w:t>
      </w:r>
    </w:p>
    <w:p w14:paraId="6E217DB7" w14:textId="77777777" w:rsidR="0046414E" w:rsidRDefault="0046414E" w:rsidP="00B96C72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但是女人是男人的骨中骨、肉中肉，男人要保护女人；犯罪后，神向男人问责。</w:t>
      </w:r>
    </w:p>
    <w:p w14:paraId="15E0DAA2" w14:textId="77777777" w:rsidR="0046414E" w:rsidRDefault="0046414E" w:rsidP="00B96C72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4.</w:t>
      </w:r>
      <w:r>
        <w:rPr>
          <w:rFonts w:ascii="SimSun" w:eastAsia="SimSun" w:hAnsi="SimSun" w:hint="eastAsia"/>
          <w:color w:val="000000" w:themeColor="text1"/>
          <w:lang w:eastAsia="zh-CN"/>
        </w:rPr>
        <w:t>该隐杀了亚伯，为什么神还保护该隐？</w:t>
      </w:r>
    </w:p>
    <w:p w14:paraId="6E3023C8" w14:textId="77777777" w:rsidR="0046414E" w:rsidRDefault="0046414E" w:rsidP="003C3CE5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神说，你吃的时候，你必死，但亚当吃了，并没有死。死有两个层面，一是与神隔绝。亚当吃之前是和神有对话的，吃之后跑掉了、怕神，所以与神隔绝了。罪的工价乃是死；第二层面，肉体离开世界。亚当没有马上死，神给了亚当几百年的时间。该隐也是一样的，他没有马上死，神决定他什么时候离开。我们的死期神定了。</w:t>
      </w:r>
    </w:p>
    <w:p w14:paraId="47D9B2EE" w14:textId="77777777" w:rsidR="0046414E" w:rsidRDefault="0046414E" w:rsidP="00D27D04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5.</w:t>
      </w:r>
      <w:r>
        <w:rPr>
          <w:rFonts w:ascii="SimSun" w:eastAsia="SimSun" w:hAnsi="SimSun" w:hint="eastAsia"/>
          <w:color w:val="000000" w:themeColor="text1"/>
          <w:lang w:eastAsia="zh-CN"/>
        </w:rPr>
        <w:t>主耶稣出生是从马利亚，是无罪的，是从圣灵生的。</w:t>
      </w:r>
    </w:p>
    <w:p w14:paraId="05B2374C" w14:textId="77777777" w:rsidR="0046414E" w:rsidRDefault="0046414E" w:rsidP="00D27D04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主耶稣为什么一定要从童贞女马利亚出生？罪是从男人传下来的。夏娃是被引诱，亚当是悖逆，他明明知道的，神告诉他，那棵树的果子不能吃。罪是从亚当一个人进入世界。夏娃被引诱，亚当有责任。我们不明白，但需要接受。耶稣一定要从童贞女生，一定要没有罪。有罪的人是无法替有罪的人赎罪的。所以耶稣诞生是没有罪的，他才能救我们，才能坐在大卫的宝座上。</w:t>
      </w:r>
    </w:p>
    <w:p w14:paraId="21000221" w14:textId="77777777" w:rsidR="0046414E" w:rsidRDefault="0046414E" w:rsidP="00D27D04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6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施洗约翰怎样去预备人心？圣经中似乎只看到他在约旦河施洗。他并没有行神迹。</w:t>
      </w:r>
    </w:p>
    <w:p w14:paraId="185E6337" w14:textId="77777777" w:rsidR="0046414E" w:rsidRDefault="0046414E" w:rsidP="00D27D04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神用人是不一样的，有些人时间很短的。施洗约翰的成长并没有记载，只有在约旦河边施洗，在旷野呼喊，叫人悔改。但在以赛亚书4</w:t>
      </w:r>
      <w:r>
        <w:rPr>
          <w:rFonts w:ascii="SimSun" w:eastAsia="SimSun" w:hAnsi="SimSun"/>
          <w:color w:val="000000" w:themeColor="text1"/>
          <w:lang w:eastAsia="zh-CN"/>
        </w:rPr>
        <w:t>0</w:t>
      </w:r>
      <w:r>
        <w:rPr>
          <w:rFonts w:ascii="SimSun" w:eastAsia="SimSun" w:hAnsi="SimSun" w:hint="eastAsia"/>
          <w:color w:val="000000" w:themeColor="text1"/>
          <w:lang w:eastAsia="zh-CN"/>
        </w:rPr>
        <w:t>，就预言施洗约翰的来到。如何预备人心？在约翰福音、马太福音中，他把人指向主耶稣，他说耶稣是神的羔羊，把那些跟从他的人指向耶稣。使命完成了，他就下监了。相信很多人当时没有信耶稣，后来回想起来才信。每个人的情况不一样，时间表不一样，神知道。彼得还三次不认主。</w:t>
      </w:r>
    </w:p>
    <w:p w14:paraId="7810E36F" w14:textId="77777777" w:rsidR="0046414E" w:rsidRDefault="0046414E" w:rsidP="00D27D04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7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要感谢今天的查经，就是“你们是神”这句，以前读到这里就不顺，今天顺了。</w:t>
      </w:r>
    </w:p>
    <w:p w14:paraId="3AF20AD7" w14:textId="77777777" w:rsidR="0046414E" w:rsidRDefault="0046414E" w:rsidP="00D27D04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8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如果一切都是神的规划，我们人就不必为未来和命运焦虑，但另一方面，会不会陷入无为的状态？</w:t>
      </w:r>
    </w:p>
    <w:p w14:paraId="7296BB23" w14:textId="77777777" w:rsidR="0046414E" w:rsidRDefault="0046414E" w:rsidP="00D27D04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要时常去问，神对我的计划是什么，怎样做才符合神的心意？</w:t>
      </w:r>
    </w:p>
    <w:p w14:paraId="3381FCB0" w14:textId="4F72B1AD" w:rsidR="0046414E" w:rsidRDefault="0046414E" w:rsidP="00D27D04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7E1710B0" w14:textId="4A2B55AB" w:rsidR="00D27D04" w:rsidRDefault="00D27D04" w:rsidP="00D27D04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7B825E67" w14:textId="2F419BBC" w:rsidR="00D27D04" w:rsidRDefault="00D27D04" w:rsidP="00D27D04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03003E83" w14:textId="1384B70E" w:rsidR="00D27D04" w:rsidRDefault="00D27D04" w:rsidP="00D27D04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656F4C21" w14:textId="46213DEE" w:rsidR="00D27D04" w:rsidRDefault="00D27D04" w:rsidP="00D27D04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0451BC84" w14:textId="77777777" w:rsidR="00D27D04" w:rsidRPr="004C57B5" w:rsidRDefault="00D27D04" w:rsidP="00D27D04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 w:hint="eastAsia"/>
          <w:color w:val="000000" w:themeColor="text1"/>
          <w:lang w:eastAsia="zh-CN"/>
        </w:rPr>
      </w:pPr>
    </w:p>
    <w:p w14:paraId="1CC7CC86" w14:textId="2B947F96" w:rsidR="0046414E" w:rsidRPr="00BC1C3D" w:rsidRDefault="0046414E" w:rsidP="0046414E">
      <w:pPr>
        <w:pStyle w:val="Heading1"/>
        <w:rPr>
          <w:rFonts w:ascii="SimSun" w:eastAsia="SimSun" w:hAnsi="SimSun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bookmarkStart w:id="118" w:name="_Toc180846484"/>
      <w:bookmarkStart w:id="119" w:name="_Toc180860616"/>
      <w:r w:rsidRPr="004C57B5">
        <w:rPr>
          <w:rFonts w:hint="eastAsia"/>
          <w:lang w:eastAsia="zh-CN"/>
        </w:rPr>
        <w:lastRenderedPageBreak/>
        <w:t>基督的生平与教导（七十七）：谁能得救呢？</w:t>
      </w:r>
      <w:bookmarkEnd w:id="118"/>
      <w:bookmarkEnd w:id="119"/>
      <w:r w:rsidRPr="00BC1C3D">
        <w:rPr>
          <w:rFonts w:ascii="SimSun" w:eastAsia="SimSun" w:hAnsi="SimSun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</w:p>
    <w:p w14:paraId="37FDE954" w14:textId="77777777" w:rsidR="0046414E" w:rsidRPr="00BC1C3D" w:rsidRDefault="0046414E" w:rsidP="00D27D04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BC1C3D">
        <w:rPr>
          <w:rFonts w:ascii="SimSun" w:eastAsia="SimSun" w:hAnsi="SimSun" w:hint="eastAsia"/>
          <w:color w:val="000000" w:themeColor="text1"/>
          <w:lang w:eastAsia="zh-CN"/>
        </w:rPr>
        <w:t>时间：2</w:t>
      </w:r>
      <w:r w:rsidRPr="00BC1C3D">
        <w:rPr>
          <w:rFonts w:ascii="SimSun" w:eastAsia="SimSun" w:hAnsi="SimSun"/>
          <w:color w:val="000000" w:themeColor="text1"/>
          <w:lang w:eastAsia="zh-CN"/>
        </w:rPr>
        <w:t>024</w:t>
      </w:r>
      <w:r w:rsidRPr="00BC1C3D">
        <w:rPr>
          <w:rFonts w:ascii="SimSun" w:eastAsia="SimSun" w:hAnsi="SimSun" w:hint="eastAsia"/>
          <w:color w:val="000000" w:themeColor="text1"/>
          <w:lang w:eastAsia="zh-CN"/>
        </w:rPr>
        <w:t>年</w:t>
      </w:r>
      <w:r>
        <w:rPr>
          <w:rFonts w:ascii="SimSun" w:eastAsia="SimSun" w:hAnsi="SimSun"/>
          <w:color w:val="000000" w:themeColor="text1"/>
          <w:lang w:eastAsia="zh-CN"/>
        </w:rPr>
        <w:t>7</w:t>
      </w:r>
      <w:r w:rsidRPr="00BC1C3D">
        <w:rPr>
          <w:rFonts w:ascii="SimSun" w:eastAsia="SimSun" w:hAnsi="SimSun" w:hint="eastAsia"/>
          <w:color w:val="000000" w:themeColor="text1"/>
          <w:lang w:eastAsia="zh-CN"/>
        </w:rPr>
        <w:t>月</w:t>
      </w:r>
      <w:r>
        <w:rPr>
          <w:rFonts w:ascii="SimSun" w:eastAsia="SimSun" w:hAnsi="SimSun"/>
          <w:color w:val="000000" w:themeColor="text1"/>
          <w:lang w:eastAsia="zh-CN"/>
        </w:rPr>
        <w:t>27</w:t>
      </w:r>
      <w:r w:rsidRPr="00BC1C3D">
        <w:rPr>
          <w:rFonts w:ascii="SimSun" w:eastAsia="SimSun" w:hAnsi="SimSun" w:hint="eastAsia"/>
          <w:color w:val="000000" w:themeColor="text1"/>
          <w:lang w:eastAsia="zh-CN"/>
        </w:rPr>
        <w:t>日</w:t>
      </w:r>
    </w:p>
    <w:p w14:paraId="22ECFB48" w14:textId="77777777" w:rsidR="0046414E" w:rsidRDefault="0046414E" w:rsidP="00D27D04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BC1C3D">
        <w:rPr>
          <w:rFonts w:ascii="SimSun" w:eastAsia="SimSun" w:hAnsi="SimSun" w:hint="eastAsia"/>
          <w:color w:val="000000" w:themeColor="text1"/>
          <w:lang w:eastAsia="zh-CN"/>
        </w:rPr>
        <w:t>相关经文：</w:t>
      </w:r>
      <w:r w:rsidRPr="005947BE">
        <w:rPr>
          <w:rFonts w:ascii="SimSun" w:eastAsia="SimSun" w:hAnsi="SimSun" w:hint="eastAsia"/>
          <w:color w:val="000000" w:themeColor="text1"/>
          <w:lang w:eastAsia="zh-CN"/>
        </w:rPr>
        <w:t>路加福音</w:t>
      </w:r>
      <w:r w:rsidRPr="005947BE">
        <w:rPr>
          <w:rFonts w:ascii="SimSun" w:eastAsia="SimSun" w:hAnsi="SimSun"/>
          <w:color w:val="000000" w:themeColor="text1"/>
          <w:lang w:eastAsia="zh-CN"/>
        </w:rPr>
        <w:t xml:space="preserve">13:22-35 </w:t>
      </w:r>
    </w:p>
    <w:p w14:paraId="7870C2BC" w14:textId="77777777" w:rsidR="0046414E" w:rsidRDefault="0046414E" w:rsidP="00D27D04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需要我们自己决定，我们得救吗？怎样能够得救？两千年前主耶稣道成肉身来到地上，为了走向十字架，为了被钉死，为了替人赎罪，这是他主要的目的。</w:t>
      </w:r>
    </w:p>
    <w:p w14:paraId="18EB8E60" w14:textId="77777777" w:rsidR="0046414E" w:rsidRPr="005947BE" w:rsidRDefault="0046414E" w:rsidP="00D27D04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主耶稣的教导是按照时间的顺序，上次讲的是谁是耶稣的羊，你们要悔改，今天要详细讲，什么叫悔改。主耶稣要完成在地上的使命，他每一天做的事和教导一定是有关系的，把不同的比喻放在不同的地方，强调的重点不大一样。今天要讲的是怎样得救？注意上下文的关系。</w:t>
      </w:r>
    </w:p>
    <w:p w14:paraId="1FC1B7E4" w14:textId="77777777" w:rsidR="0046414E" w:rsidRPr="007F57E7" w:rsidRDefault="0046414E" w:rsidP="00D27D04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7F57E7">
        <w:rPr>
          <w:rFonts w:ascii="SimSun" w:eastAsia="SimSun" w:hAnsi="SimSun" w:hint="eastAsia"/>
          <w:b/>
          <w:bCs/>
          <w:color w:val="000000" w:themeColor="text1"/>
          <w:lang w:eastAsia="zh-CN"/>
        </w:rPr>
        <w:t>一．路加福音</w:t>
      </w:r>
      <w:r w:rsidRPr="007F57E7">
        <w:rPr>
          <w:rFonts w:ascii="SimSun" w:eastAsia="SimSun" w:hAnsi="SimSun"/>
          <w:b/>
          <w:bCs/>
          <w:color w:val="000000" w:themeColor="text1"/>
          <w:lang w:eastAsia="zh-CN"/>
        </w:rPr>
        <w:t>13:22-30</w:t>
      </w:r>
      <w:r w:rsidRPr="007F57E7">
        <w:rPr>
          <w:rFonts w:ascii="SimSun" w:eastAsia="SimSun" w:hAnsi="SimSun" w:hint="eastAsia"/>
          <w:b/>
          <w:bCs/>
          <w:color w:val="000000" w:themeColor="text1"/>
          <w:lang w:eastAsia="zh-CN"/>
        </w:rPr>
        <w:t>，是那些认罪悔改的人</w:t>
      </w:r>
    </w:p>
    <w:p w14:paraId="65B87673" w14:textId="77777777" w:rsidR="0046414E" w:rsidRDefault="0046414E" w:rsidP="00D27D04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3</w:t>
      </w:r>
      <w:r>
        <w:rPr>
          <w:rFonts w:ascii="SimSun" w:eastAsia="SimSun" w:hAnsi="SimSun" w:hint="eastAsia"/>
          <w:color w:val="000000" w:themeColor="text1"/>
          <w:lang w:eastAsia="zh-CN"/>
        </w:rPr>
        <w:t>节，得救的人不多。上文讲的是悔改，宗教领袖或者今天的多数人，看到会堂或教会人多就高兴，不是不好，但是从主耶稣的教导看，他提醒他们不要只注重外面，不注重内在。从外面看人数多，但很多不是属于耶稣的羊。</w:t>
      </w:r>
    </w:p>
    <w:p w14:paraId="70A504B3" w14:textId="77777777" w:rsidR="0046414E" w:rsidRDefault="0046414E" w:rsidP="00D27D04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1.</w:t>
      </w: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4</w:t>
      </w:r>
      <w:r>
        <w:rPr>
          <w:rFonts w:ascii="SimSun" w:eastAsia="SimSun" w:hAnsi="SimSun" w:hint="eastAsia"/>
          <w:color w:val="000000" w:themeColor="text1"/>
          <w:lang w:eastAsia="zh-CN"/>
        </w:rPr>
        <w:t>节，关于怎样得救。主耶稣对众人回答，你们要努力进窄门。得救的第一条件，选窄门。人需要认罪悔改。从上文到现在看，认罪悔改是福音的中心。人如果没有认罪悔改，那就是没有信。福音从第一本圣经就开始，参见诗篇1</w:t>
      </w:r>
      <w:r>
        <w:rPr>
          <w:rFonts w:ascii="SimSun" w:eastAsia="SimSun" w:hAnsi="SimSun"/>
          <w:color w:val="000000" w:themeColor="text1"/>
          <w:lang w:eastAsia="zh-CN"/>
        </w:rPr>
        <w:t>18:19-24</w:t>
      </w:r>
      <w:r>
        <w:rPr>
          <w:rFonts w:ascii="SimSun" w:eastAsia="SimSun" w:hAnsi="SimSun" w:hint="eastAsia"/>
          <w:color w:val="000000" w:themeColor="text1"/>
          <w:lang w:eastAsia="zh-CN"/>
        </w:rPr>
        <w:t>，“给我敞开义门；我要进去称谢耶和华！”义门是窄门。“耶和华所定的日子”，是什么日子？耶稣为我们预备义门，这日子是主耶稣被钉死的日子。义门是信耶稣，悔改信耶稣能够被称义。神借着诺亚传福音，给那时的人1</w:t>
      </w:r>
      <w:r>
        <w:rPr>
          <w:rFonts w:ascii="SimSun" w:eastAsia="SimSun" w:hAnsi="SimSun"/>
          <w:color w:val="000000" w:themeColor="text1"/>
          <w:lang w:eastAsia="zh-CN"/>
        </w:rPr>
        <w:t>20</w:t>
      </w:r>
      <w:r>
        <w:rPr>
          <w:rFonts w:ascii="SimSun" w:eastAsia="SimSun" w:hAnsi="SimSun" w:hint="eastAsia"/>
          <w:color w:val="000000" w:themeColor="text1"/>
          <w:lang w:eastAsia="zh-CN"/>
        </w:rPr>
        <w:t>年来决定，但是没有人悔改，只有诺亚一家。</w:t>
      </w:r>
    </w:p>
    <w:p w14:paraId="05B22896" w14:textId="77777777" w:rsidR="0046414E" w:rsidRDefault="0046414E" w:rsidP="001667E2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注意“努力”这个词，进窄门不轻松的。提摩太前书6</w:t>
      </w:r>
      <w:r>
        <w:rPr>
          <w:rFonts w:ascii="SimSun" w:eastAsia="SimSun" w:hAnsi="SimSun"/>
          <w:color w:val="000000" w:themeColor="text1"/>
          <w:lang w:eastAsia="zh-CN"/>
        </w:rPr>
        <w:t>:12</w:t>
      </w:r>
      <w:r>
        <w:rPr>
          <w:rFonts w:ascii="SimSun" w:eastAsia="SimSun" w:hAnsi="SimSun" w:hint="eastAsia"/>
          <w:color w:val="000000" w:themeColor="text1"/>
          <w:lang w:eastAsia="zh-CN"/>
        </w:rPr>
        <w:t>，“你要为真道打那美好的仗，持定永生。”f</w:t>
      </w:r>
      <w:r>
        <w:rPr>
          <w:rFonts w:ascii="SimSun" w:eastAsia="SimSun" w:hAnsi="SimSun"/>
          <w:color w:val="000000" w:themeColor="text1"/>
          <w:lang w:eastAsia="zh-CN"/>
        </w:rPr>
        <w:t>ight</w:t>
      </w:r>
      <w:r>
        <w:rPr>
          <w:rFonts w:ascii="SimSun" w:eastAsia="SimSun" w:hAnsi="SimSun" w:hint="eastAsia"/>
          <w:color w:val="000000" w:themeColor="text1"/>
          <w:lang w:eastAsia="zh-CN"/>
        </w:rPr>
        <w:t>，进窄门是有征战的，要放下很多东西，要有牺牲。所以要努力。</w:t>
      </w:r>
    </w:p>
    <w:p w14:paraId="1ECBC927" w14:textId="77777777" w:rsidR="0046414E" w:rsidRDefault="0046414E" w:rsidP="0068742D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lastRenderedPageBreak/>
        <w:t>2.</w:t>
      </w: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5-27</w:t>
      </w:r>
      <w:r>
        <w:rPr>
          <w:rFonts w:ascii="SimSun" w:eastAsia="SimSun" w:hAnsi="SimSun" w:hint="eastAsia"/>
          <w:color w:val="000000" w:themeColor="text1"/>
          <w:lang w:eastAsia="zh-CN"/>
        </w:rPr>
        <w:t>节，不进窄门的人的后果是可怕的。也会有人说我时常去教会的，时常查经的，但是主耶稣说，我从来不认识你。主耶稣知道有多少人真的进窄门。</w:t>
      </w:r>
    </w:p>
    <w:p w14:paraId="0AF09BA9" w14:textId="77777777" w:rsidR="0046414E" w:rsidRDefault="0046414E" w:rsidP="0068742D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.28</w:t>
      </w:r>
      <w:r>
        <w:rPr>
          <w:rFonts w:ascii="SimSun" w:eastAsia="SimSun" w:hAnsi="SimSun" w:hint="eastAsia"/>
          <w:color w:val="000000" w:themeColor="text1"/>
          <w:lang w:eastAsia="zh-CN"/>
        </w:rPr>
        <w:t>节，还要面对审判。这里主耶稣主要针对上文的管会堂的、宗教领袖、法利赛人、犹太人。“哀哭切齿”在福音书中出现很多次，马太福音8</w:t>
      </w:r>
      <w:r>
        <w:rPr>
          <w:rFonts w:ascii="SimSun" w:eastAsia="SimSun" w:hAnsi="SimSun"/>
          <w:color w:val="000000" w:themeColor="text1"/>
          <w:lang w:eastAsia="zh-CN"/>
        </w:rPr>
        <w:t>:12</w:t>
      </w:r>
      <w:r>
        <w:rPr>
          <w:rFonts w:ascii="SimSun" w:eastAsia="SimSun" w:hAnsi="SimSun" w:hint="eastAsia"/>
          <w:color w:val="000000" w:themeColor="text1"/>
          <w:lang w:eastAsia="zh-CN"/>
        </w:rPr>
        <w:t>，</w:t>
      </w:r>
      <w:r>
        <w:rPr>
          <w:rFonts w:ascii="SimSun" w:eastAsia="SimSun" w:hAnsi="SimSun"/>
          <w:color w:val="000000" w:themeColor="text1"/>
          <w:lang w:eastAsia="zh-CN"/>
        </w:rPr>
        <w:t>“</w:t>
      </w:r>
      <w:r>
        <w:rPr>
          <w:rFonts w:ascii="SimSun" w:eastAsia="SimSun" w:hAnsi="SimSun" w:hint="eastAsia"/>
          <w:color w:val="000000" w:themeColor="text1"/>
          <w:lang w:eastAsia="zh-CN"/>
        </w:rPr>
        <w:t>惟有本国的子民竟被赶到外边黑暗里去，去那里必要哀哭切齿了”。本国的子民——犹太人，他们拒绝主耶稣。只有神知道不信的人会去那里，人不知道。马太福音1</w:t>
      </w:r>
      <w:r>
        <w:rPr>
          <w:rFonts w:ascii="SimSun" w:eastAsia="SimSun" w:hAnsi="SimSun"/>
          <w:color w:val="000000" w:themeColor="text1"/>
          <w:lang w:eastAsia="zh-CN"/>
        </w:rPr>
        <w:t>3:42</w:t>
      </w:r>
      <w:r>
        <w:rPr>
          <w:rFonts w:ascii="SimSun" w:eastAsia="SimSun" w:hAnsi="SimSun" w:hint="eastAsia"/>
          <w:color w:val="000000" w:themeColor="text1"/>
          <w:lang w:eastAsia="zh-CN"/>
        </w:rPr>
        <w:t>、</w:t>
      </w:r>
      <w:r>
        <w:rPr>
          <w:rFonts w:ascii="SimSun" w:eastAsia="SimSun" w:hAnsi="SimSun"/>
          <w:color w:val="000000" w:themeColor="text1"/>
          <w:lang w:eastAsia="zh-CN"/>
        </w:rPr>
        <w:t>49-50</w:t>
      </w:r>
      <w:r>
        <w:rPr>
          <w:rFonts w:ascii="SimSun" w:eastAsia="SimSun" w:hAnsi="SimSun" w:hint="eastAsia"/>
          <w:color w:val="000000" w:themeColor="text1"/>
          <w:lang w:eastAsia="zh-CN"/>
        </w:rPr>
        <w:t>，2</w:t>
      </w:r>
      <w:r>
        <w:rPr>
          <w:rFonts w:ascii="SimSun" w:eastAsia="SimSun" w:hAnsi="SimSun"/>
          <w:color w:val="000000" w:themeColor="text1"/>
          <w:lang w:eastAsia="zh-CN"/>
        </w:rPr>
        <w:t>2:13</w:t>
      </w:r>
      <w:r>
        <w:rPr>
          <w:rFonts w:ascii="SimSun" w:eastAsia="SimSun" w:hAnsi="SimSun" w:hint="eastAsia"/>
          <w:color w:val="000000" w:themeColor="text1"/>
          <w:lang w:eastAsia="zh-CN"/>
        </w:rPr>
        <w:t>，2</w:t>
      </w:r>
      <w:r>
        <w:rPr>
          <w:rFonts w:ascii="SimSun" w:eastAsia="SimSun" w:hAnsi="SimSun"/>
          <w:color w:val="000000" w:themeColor="text1"/>
          <w:lang w:eastAsia="zh-CN"/>
        </w:rPr>
        <w:t>4:51</w:t>
      </w:r>
      <w:r>
        <w:rPr>
          <w:rFonts w:ascii="SimSun" w:eastAsia="SimSun" w:hAnsi="SimSun" w:hint="eastAsia"/>
          <w:color w:val="000000" w:themeColor="text1"/>
          <w:lang w:eastAsia="zh-CN"/>
        </w:rPr>
        <w:t>，2</w:t>
      </w:r>
      <w:r>
        <w:rPr>
          <w:rFonts w:ascii="SimSun" w:eastAsia="SimSun" w:hAnsi="SimSun"/>
          <w:color w:val="000000" w:themeColor="text1"/>
          <w:lang w:eastAsia="zh-CN"/>
        </w:rPr>
        <w:t>5:30</w:t>
      </w:r>
      <w:r>
        <w:rPr>
          <w:rFonts w:ascii="SimSun" w:eastAsia="SimSun" w:hAnsi="SimSun" w:hint="eastAsia"/>
          <w:color w:val="000000" w:themeColor="text1"/>
          <w:lang w:eastAsia="zh-CN"/>
        </w:rPr>
        <w:t>。在火炉里，那个地方是黑暗的，在那里必要哀哭切齿。恶人面对神的惩罚。很多人认为神是爱，神不会这样惩罚，但不要忘记神的公义。我们不仅自己醒过来，还要提醒周遭的人。火湖不是为人预备的，是给魔鬼预备的。神爱世人，所以他多次地，一直在重复、警告人要选窄路，进义门。只有认罪悔改，没有别的路。</w:t>
      </w:r>
    </w:p>
    <w:p w14:paraId="4B90689A" w14:textId="77777777" w:rsidR="0046414E" w:rsidRDefault="0046414E" w:rsidP="0068742D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4</w:t>
      </w:r>
      <w:r>
        <w:rPr>
          <w:rFonts w:ascii="SimSun" w:eastAsia="SimSun" w:hAnsi="SimSun"/>
          <w:color w:val="000000" w:themeColor="text1"/>
          <w:lang w:eastAsia="zh-CN"/>
        </w:rPr>
        <w:t>.29</w:t>
      </w:r>
      <w:r>
        <w:rPr>
          <w:rFonts w:ascii="SimSun" w:eastAsia="SimSun" w:hAnsi="SimSun" w:hint="eastAsia"/>
          <w:color w:val="000000" w:themeColor="text1"/>
          <w:lang w:eastAsia="zh-CN"/>
        </w:rPr>
        <w:t>节，主耶稣提醒犹太人，到那时那羔羊的宴席，旧约的圣徒会参加的，而你们这些不悔改的没有份。这些远方的人，都是外邦的。犹太人离得近，他们要信是很容易的。罗马书</w:t>
      </w:r>
      <w:r>
        <w:rPr>
          <w:rFonts w:ascii="SimSun" w:eastAsia="SimSun" w:hAnsi="SimSun"/>
          <w:color w:val="000000" w:themeColor="text1"/>
          <w:lang w:eastAsia="zh-CN"/>
        </w:rPr>
        <w:t>11:20-26</w:t>
      </w:r>
      <w:r>
        <w:rPr>
          <w:rFonts w:ascii="SimSun" w:eastAsia="SimSun" w:hAnsi="SimSun" w:hint="eastAsia"/>
          <w:color w:val="000000" w:themeColor="text1"/>
          <w:lang w:eastAsia="zh-CN"/>
        </w:rPr>
        <w:t>，“我不愿意你们不知道这奥秘，就是以色列有几分是硬心的，等到外邦人的数目添满了，于是以色列全家都要得救”。所以还有犹太人不信是暂时的，少数犹太人是硬心的。为了外邦人，等到数字添满。这里的宴席是启示录1</w:t>
      </w:r>
      <w:r>
        <w:rPr>
          <w:rFonts w:ascii="SimSun" w:eastAsia="SimSun" w:hAnsi="SimSun"/>
          <w:color w:val="000000" w:themeColor="text1"/>
          <w:lang w:eastAsia="zh-CN"/>
        </w:rPr>
        <w:t>9</w:t>
      </w:r>
      <w:r>
        <w:rPr>
          <w:rFonts w:ascii="SimSun" w:eastAsia="SimSun" w:hAnsi="SimSun" w:hint="eastAsia"/>
          <w:color w:val="000000" w:themeColor="text1"/>
          <w:lang w:eastAsia="zh-CN"/>
        </w:rPr>
        <w:t>中羔羊的宴席，旧约的圣徒亚伯拉罕会参加，施洗约翰、但以理会参加；以赛亚书4</w:t>
      </w:r>
      <w:r>
        <w:rPr>
          <w:rFonts w:ascii="SimSun" w:eastAsia="SimSun" w:hAnsi="SimSun"/>
          <w:color w:val="000000" w:themeColor="text1"/>
          <w:lang w:eastAsia="zh-CN"/>
        </w:rPr>
        <w:t>9:1</w:t>
      </w:r>
      <w:r>
        <w:rPr>
          <w:rFonts w:ascii="SimSun" w:eastAsia="SimSun" w:hAnsi="SimSun" w:hint="eastAsia"/>
          <w:color w:val="000000" w:themeColor="text1"/>
          <w:lang w:eastAsia="zh-CN"/>
        </w:rPr>
        <w:t>，众海岛、远方的众民，指外邦和外邦人，6节，“我还要使你作外邦人的光，叫你施行我的救恩，直到地极”，1</w:t>
      </w:r>
      <w:r>
        <w:rPr>
          <w:rFonts w:ascii="SimSun" w:eastAsia="SimSun" w:hAnsi="SimSun"/>
          <w:color w:val="000000" w:themeColor="text1"/>
          <w:lang w:eastAsia="zh-CN"/>
        </w:rPr>
        <w:t>1-12</w:t>
      </w:r>
      <w:r>
        <w:rPr>
          <w:rFonts w:ascii="SimSun" w:eastAsia="SimSun" w:hAnsi="SimSun" w:hint="eastAsia"/>
          <w:color w:val="000000" w:themeColor="text1"/>
          <w:lang w:eastAsia="zh-CN"/>
        </w:rPr>
        <w:t>，秦国，可能是指中国；赛6</w:t>
      </w:r>
      <w:r>
        <w:rPr>
          <w:rFonts w:ascii="SimSun" w:eastAsia="SimSun" w:hAnsi="SimSun"/>
          <w:color w:val="000000" w:themeColor="text1"/>
          <w:lang w:eastAsia="zh-CN"/>
        </w:rPr>
        <w:t>0:3</w:t>
      </w:r>
      <w:r>
        <w:rPr>
          <w:rFonts w:ascii="SimSun" w:eastAsia="SimSun" w:hAnsi="SimSun" w:hint="eastAsia"/>
          <w:color w:val="000000" w:themeColor="text1"/>
          <w:lang w:eastAsia="zh-CN"/>
        </w:rPr>
        <w:t>，</w:t>
      </w:r>
      <w:r>
        <w:rPr>
          <w:rFonts w:ascii="SimSun" w:eastAsia="SimSun" w:hAnsi="SimSun"/>
          <w:color w:val="000000" w:themeColor="text1"/>
          <w:lang w:eastAsia="zh-CN"/>
        </w:rPr>
        <w:t>“</w:t>
      </w:r>
      <w:r>
        <w:rPr>
          <w:rFonts w:ascii="SimSun" w:eastAsia="SimSun" w:hAnsi="SimSun" w:hint="eastAsia"/>
          <w:color w:val="000000" w:themeColor="text1"/>
          <w:lang w:eastAsia="zh-CN"/>
        </w:rPr>
        <w:t>万国要来就你的光”。</w:t>
      </w:r>
    </w:p>
    <w:p w14:paraId="7E09BD59" w14:textId="77777777" w:rsidR="0046414E" w:rsidRDefault="0046414E" w:rsidP="0068742D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5.</w:t>
      </w: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0</w:t>
      </w:r>
      <w:r>
        <w:rPr>
          <w:rFonts w:ascii="SimSun" w:eastAsia="SimSun" w:hAnsi="SimSun" w:hint="eastAsia"/>
          <w:color w:val="000000" w:themeColor="text1"/>
          <w:lang w:eastAsia="zh-CN"/>
        </w:rPr>
        <w:t>节，在后的将要在前，在前的将要在后。犹太人，宗教领袖本来是在前面的，他们靠近主耶稣、靠近天国的，那些选择窄门的，本来是在后的。主耶稣是针对犹太人讲的。</w:t>
      </w:r>
    </w:p>
    <w:p w14:paraId="56B204A1" w14:textId="77777777" w:rsidR="0046414E" w:rsidRPr="005947BE" w:rsidRDefault="0046414E" w:rsidP="0068742D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在世人看来，到教堂的应该是基督徒，他们是靠近天国的，但是谁知道他们是否进窄门呢？</w:t>
      </w:r>
    </w:p>
    <w:p w14:paraId="066873BA" w14:textId="77777777" w:rsidR="0046414E" w:rsidRPr="007F57E7" w:rsidRDefault="0046414E" w:rsidP="0068742D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7F57E7">
        <w:rPr>
          <w:rFonts w:ascii="SimSun" w:eastAsia="SimSun" w:hAnsi="SimSun" w:hint="eastAsia"/>
          <w:b/>
          <w:bCs/>
          <w:color w:val="000000" w:themeColor="text1"/>
          <w:lang w:eastAsia="zh-CN"/>
        </w:rPr>
        <w:t>二．路加福音</w:t>
      </w:r>
      <w:r w:rsidRPr="007F57E7">
        <w:rPr>
          <w:rFonts w:ascii="SimSun" w:eastAsia="SimSun" w:hAnsi="SimSun"/>
          <w:b/>
          <w:bCs/>
          <w:color w:val="000000" w:themeColor="text1"/>
          <w:lang w:eastAsia="zh-CN"/>
        </w:rPr>
        <w:t>13:31-33</w:t>
      </w:r>
      <w:r w:rsidRPr="007F57E7">
        <w:rPr>
          <w:rFonts w:ascii="SimSun" w:eastAsia="SimSun" w:hAnsi="SimSun" w:hint="eastAsia"/>
          <w:b/>
          <w:bCs/>
          <w:color w:val="000000" w:themeColor="text1"/>
          <w:lang w:eastAsia="zh-CN"/>
        </w:rPr>
        <w:t>，是那些承认并接受基督必须为我的罪死的人</w:t>
      </w:r>
    </w:p>
    <w:p w14:paraId="702C54E0" w14:textId="77777777" w:rsidR="0046414E" w:rsidRDefault="0046414E" w:rsidP="0068742D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3</w:t>
      </w:r>
      <w:r>
        <w:rPr>
          <w:rFonts w:ascii="SimSun" w:eastAsia="SimSun" w:hAnsi="SimSun"/>
          <w:color w:val="000000" w:themeColor="text1"/>
          <w:lang w:eastAsia="zh-CN"/>
        </w:rPr>
        <w:t>1</w:t>
      </w:r>
      <w:r>
        <w:rPr>
          <w:rFonts w:ascii="SimSun" w:eastAsia="SimSun" w:hAnsi="SimSun" w:hint="eastAsia"/>
          <w:color w:val="000000" w:themeColor="text1"/>
          <w:lang w:eastAsia="zh-CN"/>
        </w:rPr>
        <w:t>节，希律王是罗马帝国所膏，来管犹太人的。不是大希律王，是他的儿子希律·安提帕，管加利利周围的十个城市。就是他砍掉施洗约翰的头。</w:t>
      </w:r>
    </w:p>
    <w:p w14:paraId="6FC0F8F4" w14:textId="77777777" w:rsidR="0046414E" w:rsidRDefault="0046414E" w:rsidP="0068742D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2</w:t>
      </w:r>
      <w:r>
        <w:rPr>
          <w:rFonts w:ascii="SimSun" w:eastAsia="SimSun" w:hAnsi="SimSun" w:hint="eastAsia"/>
          <w:color w:val="000000" w:themeColor="text1"/>
          <w:lang w:eastAsia="zh-CN"/>
        </w:rPr>
        <w:t>节，主耶稣很不客气，在当时文化背景中，狐狸是不重要的动物，而希律王的地位在当时是很高的。成全是完成了，perfect，是指他被钉死。“今天明天后天”是犹太人的俗语，不是指某年某日。强调医病赶鬼，是指他是那弥撒亚。因为旧约先知书都在讲，弥赛亚来的时候，他会医病赶鬼。主耶稣强调，神救赎的计划要完成。</w:t>
      </w:r>
    </w:p>
    <w:p w14:paraId="591B91EA" w14:textId="77777777" w:rsidR="0046414E" w:rsidRDefault="0046414E" w:rsidP="0068742D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33</w:t>
      </w:r>
      <w:r>
        <w:rPr>
          <w:rFonts w:ascii="SimSun" w:eastAsia="SimSun" w:hAnsi="SimSun" w:hint="eastAsia"/>
          <w:color w:val="000000" w:themeColor="text1"/>
          <w:lang w:eastAsia="zh-CN"/>
        </w:rPr>
        <w:t>节，神的计划一定会美好地完成，因为他就是那弥赛亚，他必须在耶路撒冷被钉死。申命记1</w:t>
      </w:r>
      <w:r>
        <w:rPr>
          <w:rFonts w:ascii="SimSun" w:eastAsia="SimSun" w:hAnsi="SimSun"/>
          <w:color w:val="000000" w:themeColor="text1"/>
          <w:lang w:eastAsia="zh-CN"/>
        </w:rPr>
        <w:t>8:17-18</w:t>
      </w:r>
      <w:r>
        <w:rPr>
          <w:rFonts w:ascii="SimSun" w:eastAsia="SimSun" w:hAnsi="SimSun" w:hint="eastAsia"/>
          <w:color w:val="000000" w:themeColor="text1"/>
          <w:lang w:eastAsia="zh-CN"/>
        </w:rPr>
        <w:t>，神借着摩西所预告的那位先知，不是一般的先知，是那一位，预告主耶稣。“我必在他们弟兄中间给他们兴起一位先知，像你”。摩西指向拯救，神用摩西把以色列人从埃及拯救出来。神已经预告，那个大先知像摩西。这里主耶稣所说的先知，指他自己。</w:t>
      </w:r>
    </w:p>
    <w:p w14:paraId="11B99FCB" w14:textId="77777777" w:rsidR="0046414E" w:rsidRPr="00C21253" w:rsidRDefault="0046414E" w:rsidP="0068742D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为什么先知一定要在耶路撒冷死？回到创世记2</w:t>
      </w:r>
      <w:r>
        <w:rPr>
          <w:rFonts w:ascii="SimSun" w:eastAsia="SimSun" w:hAnsi="SimSun"/>
          <w:color w:val="000000" w:themeColor="text1"/>
          <w:lang w:eastAsia="zh-CN"/>
        </w:rPr>
        <w:t>2</w:t>
      </w:r>
      <w:r>
        <w:rPr>
          <w:rFonts w:ascii="SimSun" w:eastAsia="SimSun" w:hAnsi="SimSun" w:hint="eastAsia"/>
          <w:color w:val="000000" w:themeColor="text1"/>
          <w:lang w:eastAsia="zh-CN"/>
        </w:rPr>
        <w:t>。神要亚伯拉罕献以撒，亚伯拉罕就献以撒，在摩利亚山。以撒指向弥赛亚，因为他是那独生的儿子，和神的独生的儿子是一样的。摩里亚山在耶路撒冷，所以主耶稣必要在耶路撒冷被钉死。</w:t>
      </w:r>
    </w:p>
    <w:p w14:paraId="1933E3CC" w14:textId="77777777" w:rsidR="0046414E" w:rsidRDefault="0046414E" w:rsidP="0068742D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7F57E7">
        <w:rPr>
          <w:rFonts w:ascii="SimSun" w:eastAsia="SimSun" w:hAnsi="SimSun" w:hint="eastAsia"/>
          <w:b/>
          <w:bCs/>
          <w:color w:val="000000" w:themeColor="text1"/>
          <w:lang w:eastAsia="zh-CN"/>
        </w:rPr>
        <w:t>三．路加福音</w:t>
      </w:r>
      <w:r w:rsidRPr="007F57E7">
        <w:rPr>
          <w:rFonts w:ascii="SimSun" w:eastAsia="SimSun" w:hAnsi="SimSun"/>
          <w:b/>
          <w:bCs/>
          <w:color w:val="000000" w:themeColor="text1"/>
          <w:lang w:eastAsia="zh-CN"/>
        </w:rPr>
        <w:t>13:34</w:t>
      </w:r>
      <w:r w:rsidRPr="007F57E7">
        <w:rPr>
          <w:rFonts w:ascii="SimSun" w:eastAsia="SimSun" w:hAnsi="SimSun" w:hint="eastAsia"/>
          <w:b/>
          <w:bCs/>
          <w:color w:val="000000" w:themeColor="text1"/>
          <w:lang w:eastAsia="zh-CN"/>
        </w:rPr>
        <w:t>，是那些回应基督爱心邀请的人</w:t>
      </w:r>
    </w:p>
    <w:p w14:paraId="76B6D3A9" w14:textId="77777777" w:rsidR="0046414E" w:rsidRPr="00C21253" w:rsidRDefault="0046414E" w:rsidP="0068742D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4</w:t>
      </w:r>
      <w:r>
        <w:rPr>
          <w:rFonts w:ascii="SimSun" w:eastAsia="SimSun" w:hAnsi="SimSun" w:hint="eastAsia"/>
          <w:color w:val="000000" w:themeColor="text1"/>
          <w:lang w:eastAsia="zh-CN"/>
        </w:rPr>
        <w:t>节，这是主耶稣的爱。他来到地上，是要拯救不止犹太人，还有外邦人。他一直在邀请人，来。“好像母鸡把小鸡聚集在翅膀底下”，强调神保护我们。诗篇1</w:t>
      </w:r>
      <w:r>
        <w:rPr>
          <w:rFonts w:ascii="SimSun" w:eastAsia="SimSun" w:hAnsi="SimSun"/>
          <w:color w:val="000000" w:themeColor="text1"/>
          <w:lang w:eastAsia="zh-CN"/>
        </w:rPr>
        <w:t>7:8</w:t>
      </w:r>
      <w:r>
        <w:rPr>
          <w:rFonts w:ascii="SimSun" w:eastAsia="SimSun" w:hAnsi="SimSun" w:hint="eastAsia"/>
          <w:color w:val="000000" w:themeColor="text1"/>
          <w:lang w:eastAsia="zh-CN"/>
        </w:rPr>
        <w:t>，“将我隐藏在你翅膀的荫下”，5</w:t>
      </w:r>
      <w:r>
        <w:rPr>
          <w:rFonts w:ascii="SimSun" w:eastAsia="SimSun" w:hAnsi="SimSun"/>
          <w:color w:val="000000" w:themeColor="text1"/>
          <w:lang w:eastAsia="zh-CN"/>
        </w:rPr>
        <w:t>7:1</w:t>
      </w:r>
      <w:r>
        <w:rPr>
          <w:rFonts w:ascii="SimSun" w:eastAsia="SimSun" w:hAnsi="SimSun" w:hint="eastAsia"/>
          <w:color w:val="000000" w:themeColor="text1"/>
          <w:lang w:eastAsia="zh-CN"/>
        </w:rPr>
        <w:t>，翅膀的荫下，6</w:t>
      </w:r>
      <w:r>
        <w:rPr>
          <w:rFonts w:ascii="SimSun" w:eastAsia="SimSun" w:hAnsi="SimSun"/>
          <w:color w:val="000000" w:themeColor="text1"/>
          <w:lang w:eastAsia="zh-CN"/>
        </w:rPr>
        <w:t>1</w:t>
      </w:r>
      <w:r>
        <w:rPr>
          <w:rFonts w:ascii="SimSun" w:eastAsia="SimSun" w:hAnsi="SimSun" w:hint="eastAsia"/>
          <w:color w:val="000000" w:themeColor="text1"/>
          <w:lang w:eastAsia="zh-CN"/>
        </w:rPr>
        <w:t>：4，“我要永远住在你的帐幕里，投靠在你翅膀的隐秘处”；申命记3</w:t>
      </w:r>
      <w:r>
        <w:rPr>
          <w:rFonts w:ascii="SimSun" w:eastAsia="SimSun" w:hAnsi="SimSun"/>
          <w:color w:val="000000" w:themeColor="text1"/>
          <w:lang w:eastAsia="zh-CN"/>
        </w:rPr>
        <w:t>2:10-12</w:t>
      </w:r>
      <w:r>
        <w:rPr>
          <w:rFonts w:ascii="SimSun" w:eastAsia="SimSun" w:hAnsi="SimSun" w:hint="eastAsia"/>
          <w:color w:val="000000" w:themeColor="text1"/>
          <w:lang w:eastAsia="zh-CN"/>
        </w:rPr>
        <w:t>，“背在两翼之上”。我们是那样的安全，敌人不能攻击我们。但是问题是，人不愿意。神以爱来吸引我们，但是人不愿意。</w:t>
      </w:r>
    </w:p>
    <w:p w14:paraId="5EE2F055" w14:textId="77777777" w:rsidR="0046414E" w:rsidRPr="005947BE" w:rsidRDefault="0046414E" w:rsidP="0068742D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7F57E7">
        <w:rPr>
          <w:rFonts w:ascii="SimSun" w:eastAsia="SimSun" w:hAnsi="SimSun" w:hint="eastAsia"/>
          <w:b/>
          <w:bCs/>
          <w:color w:val="000000" w:themeColor="text1"/>
          <w:lang w:eastAsia="zh-CN"/>
        </w:rPr>
        <w:t>四．路加福音</w:t>
      </w:r>
      <w:r w:rsidRPr="007F57E7">
        <w:rPr>
          <w:rFonts w:ascii="SimSun" w:eastAsia="SimSun" w:hAnsi="SimSun"/>
          <w:b/>
          <w:bCs/>
          <w:color w:val="000000" w:themeColor="text1"/>
          <w:lang w:eastAsia="zh-CN"/>
        </w:rPr>
        <w:t>13:35</w:t>
      </w:r>
      <w:r w:rsidRPr="007F57E7">
        <w:rPr>
          <w:rFonts w:ascii="SimSun" w:eastAsia="SimSun" w:hAnsi="SimSun" w:hint="eastAsia"/>
          <w:b/>
          <w:bCs/>
          <w:color w:val="000000" w:themeColor="text1"/>
          <w:lang w:eastAsia="zh-CN"/>
        </w:rPr>
        <w:t>，是那些盼望期待基督第二次降临的人</w:t>
      </w:r>
    </w:p>
    <w:p w14:paraId="432AC31F" w14:textId="77777777" w:rsidR="0046414E" w:rsidRDefault="0046414E" w:rsidP="0068742D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5</w:t>
      </w:r>
      <w:r>
        <w:rPr>
          <w:rFonts w:ascii="SimSun" w:eastAsia="SimSun" w:hAnsi="SimSun" w:hint="eastAsia"/>
          <w:color w:val="000000" w:themeColor="text1"/>
          <w:lang w:eastAsia="zh-CN"/>
        </w:rPr>
        <w:t>节，“你们的家成为荒场留给你们”。主耶稣这里是警告他们。主耶稣离开升天不久，圣殿被毁掉，以色列灭国。“从今以后你们不得再见我”，因为他要离开。你们没有机会了。我们需要回应主耶稣爱心的邀</w:t>
      </w: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请。启示录</w:t>
      </w:r>
      <w:r>
        <w:rPr>
          <w:rFonts w:ascii="SimSun" w:eastAsia="SimSun" w:hAnsi="SimSun"/>
          <w:color w:val="000000" w:themeColor="text1"/>
          <w:lang w:eastAsia="zh-CN"/>
        </w:rPr>
        <w:t>22:17</w:t>
      </w:r>
      <w:r>
        <w:rPr>
          <w:rFonts w:ascii="SimSun" w:eastAsia="SimSun" w:hAnsi="SimSun" w:hint="eastAsia"/>
          <w:color w:val="000000" w:themeColor="text1"/>
          <w:lang w:eastAsia="zh-CN"/>
        </w:rPr>
        <w:t>，“圣灵和新妇都说：‘来！’听见的人也该说：‘来！’口渴的人也当来；愿意的，都可以白白取生命的水喝”。神给人自由选择的意志。2</w:t>
      </w:r>
      <w:r>
        <w:rPr>
          <w:rFonts w:ascii="SimSun" w:eastAsia="SimSun" w:hAnsi="SimSun"/>
          <w:color w:val="000000" w:themeColor="text1"/>
          <w:lang w:eastAsia="zh-CN"/>
        </w:rPr>
        <w:t>0</w:t>
      </w:r>
      <w:r>
        <w:rPr>
          <w:rFonts w:ascii="SimSun" w:eastAsia="SimSun" w:hAnsi="SimSun" w:hint="eastAsia"/>
          <w:color w:val="000000" w:themeColor="text1"/>
          <w:lang w:eastAsia="zh-CN"/>
        </w:rPr>
        <w:t>节，“证明这事的说：‘是了，我必快来！’阿们！主耶稣啊，我愿你来！”</w:t>
      </w:r>
    </w:p>
    <w:p w14:paraId="5A8C58B9" w14:textId="77777777" w:rsidR="0046414E" w:rsidRDefault="0046414E" w:rsidP="0068742D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所以，谁能够得救？是那些愿意认罪悔改的人；谁能够得救？是那些承认并接受主耶稣是为我们赎罪被钉死的人；谁能够得救？是那些回应主耶稣爱心邀请的人；谁能够得救？是那些盼望期待主耶稣第二次降临的人。</w:t>
      </w:r>
    </w:p>
    <w:p w14:paraId="55349097" w14:textId="77777777" w:rsidR="0046414E" w:rsidRDefault="0046414E" w:rsidP="0068742D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 w:hint="eastAsia"/>
          <w:color w:val="000000" w:themeColor="text1"/>
          <w:lang w:eastAsia="zh-CN"/>
        </w:rPr>
      </w:pPr>
    </w:p>
    <w:p w14:paraId="5C9BD376" w14:textId="77777777" w:rsidR="0046414E" w:rsidRPr="00631845" w:rsidRDefault="0046414E" w:rsidP="0068742D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631845">
        <w:rPr>
          <w:rFonts w:ascii="SimSun" w:eastAsia="SimSun" w:hAnsi="SimSun" w:hint="eastAsia"/>
          <w:b/>
          <w:bCs/>
          <w:color w:val="000000" w:themeColor="text1"/>
          <w:lang w:eastAsia="zh-CN"/>
        </w:rPr>
        <w:t>问题与分享：</w:t>
      </w:r>
    </w:p>
    <w:p w14:paraId="610C3134" w14:textId="77777777" w:rsidR="0046414E" w:rsidRDefault="0046414E">
      <w:pPr>
        <w:pStyle w:val="ListBullet"/>
        <w:numPr>
          <w:ilvl w:val="0"/>
          <w:numId w:val="64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魔鬼是从何而来的？</w:t>
      </w:r>
    </w:p>
    <w:p w14:paraId="2BC881D7" w14:textId="77777777" w:rsidR="0046414E" w:rsidRDefault="0046414E" w:rsidP="0068742D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神造天使，魔鬼是堕落的天使。歌罗西1</w:t>
      </w:r>
      <w:r>
        <w:rPr>
          <w:rFonts w:ascii="SimSun" w:eastAsia="SimSun" w:hAnsi="SimSun"/>
          <w:color w:val="000000" w:themeColor="text1"/>
          <w:lang w:eastAsia="zh-CN"/>
        </w:rPr>
        <w:t>:16-17</w:t>
      </w:r>
      <w:r>
        <w:rPr>
          <w:rFonts w:ascii="SimSun" w:eastAsia="SimSun" w:hAnsi="SimSun" w:hint="eastAsia"/>
          <w:color w:val="000000" w:themeColor="text1"/>
          <w:lang w:eastAsia="zh-CN"/>
        </w:rPr>
        <w:t>，“万有都是靠他造的”；以赛亚书1</w:t>
      </w:r>
      <w:r>
        <w:rPr>
          <w:rFonts w:ascii="SimSun" w:eastAsia="SimSun" w:hAnsi="SimSun"/>
          <w:color w:val="000000" w:themeColor="text1"/>
          <w:lang w:eastAsia="zh-CN"/>
        </w:rPr>
        <w:t>4:12-17</w:t>
      </w:r>
      <w:r>
        <w:rPr>
          <w:rFonts w:ascii="SimSun" w:eastAsia="SimSun" w:hAnsi="SimSun" w:hint="eastAsia"/>
          <w:color w:val="000000" w:themeColor="text1"/>
          <w:lang w:eastAsia="zh-CN"/>
        </w:rPr>
        <w:t>，“你何竟从天坠落？”星一般指向天使。有一个天使长要和神来比，要和神同等，神让他坠落；以西结2</w:t>
      </w:r>
      <w:r>
        <w:rPr>
          <w:rFonts w:ascii="SimSun" w:eastAsia="SimSun" w:hAnsi="SimSun"/>
          <w:color w:val="000000" w:themeColor="text1"/>
          <w:lang w:eastAsia="zh-CN"/>
        </w:rPr>
        <w:t>8</w:t>
      </w:r>
      <w:r>
        <w:rPr>
          <w:rFonts w:ascii="SimSun" w:eastAsia="SimSun" w:hAnsi="SimSun" w:hint="eastAsia"/>
          <w:color w:val="000000" w:themeColor="text1"/>
          <w:lang w:eastAsia="zh-CN"/>
        </w:rPr>
        <w:t>：1</w:t>
      </w:r>
      <w:r>
        <w:rPr>
          <w:rFonts w:ascii="SimSun" w:eastAsia="SimSun" w:hAnsi="SimSun"/>
          <w:color w:val="000000" w:themeColor="text1"/>
          <w:lang w:eastAsia="zh-CN"/>
        </w:rPr>
        <w:t>1-13</w:t>
      </w:r>
      <w:r>
        <w:rPr>
          <w:rFonts w:ascii="SimSun" w:eastAsia="SimSun" w:hAnsi="SimSun" w:hint="eastAsia"/>
          <w:color w:val="000000" w:themeColor="text1"/>
          <w:lang w:eastAsia="zh-CN"/>
        </w:rPr>
        <w:t>，用那些宝石形容天使的漂亮。天使是受造之物。1</w:t>
      </w:r>
      <w:r>
        <w:rPr>
          <w:rFonts w:ascii="SimSun" w:eastAsia="SimSun" w:hAnsi="SimSun"/>
          <w:color w:val="000000" w:themeColor="text1"/>
          <w:lang w:eastAsia="zh-CN"/>
        </w:rPr>
        <w:t>5-</w:t>
      </w: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7</w:t>
      </w:r>
      <w:r>
        <w:rPr>
          <w:rFonts w:ascii="SimSun" w:eastAsia="SimSun" w:hAnsi="SimSun" w:hint="eastAsia"/>
          <w:color w:val="000000" w:themeColor="text1"/>
          <w:lang w:eastAsia="zh-CN"/>
        </w:rPr>
        <w:t>节，天使要与神同等，被神坠落。</w:t>
      </w:r>
    </w:p>
    <w:p w14:paraId="4629E8CD" w14:textId="77777777" w:rsidR="0046414E" w:rsidRDefault="0046414E" w:rsidP="0068742D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基路伯，是一类天使。天使有不同的岗位。以赛亚书6</w:t>
      </w:r>
      <w:r>
        <w:rPr>
          <w:rFonts w:ascii="SimSun" w:eastAsia="SimSun" w:hAnsi="SimSun"/>
          <w:color w:val="000000" w:themeColor="text1"/>
          <w:lang w:eastAsia="zh-CN"/>
        </w:rPr>
        <w:t>:1-7</w:t>
      </w:r>
      <w:r>
        <w:rPr>
          <w:rFonts w:ascii="SimSun" w:eastAsia="SimSun" w:hAnsi="SimSun" w:hint="eastAsia"/>
          <w:color w:val="000000" w:themeColor="text1"/>
          <w:lang w:eastAsia="zh-CN"/>
        </w:rPr>
        <w:t>，撒拉弗也是一种天使。神造很多，千千万万的天使。</w:t>
      </w:r>
    </w:p>
    <w:p w14:paraId="50D4D631" w14:textId="77777777" w:rsidR="0046414E" w:rsidRDefault="0046414E">
      <w:pPr>
        <w:pStyle w:val="ListBullet"/>
        <w:numPr>
          <w:ilvl w:val="0"/>
          <w:numId w:val="64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创世记中，我们要按照我们的样式造人，为什么是我们，不是我？</w:t>
      </w:r>
    </w:p>
    <w:p w14:paraId="1029E7DA" w14:textId="77777777" w:rsidR="0046414E" w:rsidRDefault="0046414E" w:rsidP="0068742D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用复数，所以是三个位格，圣父圣子圣灵，是一个神。他们的工作好像有分别。旧约中，圣父亲自和人讲话；新约中，圣子来到了地上，回去后，又差派圣灵来。我们是被造者，不能完全理解。圣经中从来没有说“三位一体”这个词，但是可以看到三位一体。主耶稣受洗的时候，三个位格一起讲话，参见约翰福音1</w:t>
      </w:r>
      <w:r>
        <w:rPr>
          <w:rFonts w:ascii="SimSun" w:eastAsia="SimSun" w:hAnsi="SimSun"/>
          <w:color w:val="000000" w:themeColor="text1"/>
          <w:lang w:eastAsia="zh-CN"/>
        </w:rPr>
        <w:t>:32</w:t>
      </w:r>
      <w:r>
        <w:rPr>
          <w:rFonts w:ascii="SimSun" w:eastAsia="SimSun" w:hAnsi="SimSun" w:hint="eastAsia"/>
          <w:color w:val="000000" w:themeColor="text1"/>
          <w:lang w:eastAsia="zh-CN"/>
        </w:rPr>
        <w:t>，马太福音3</w:t>
      </w:r>
      <w:r>
        <w:rPr>
          <w:rFonts w:ascii="SimSun" w:eastAsia="SimSun" w:hAnsi="SimSun"/>
          <w:color w:val="000000" w:themeColor="text1"/>
          <w:lang w:eastAsia="zh-CN"/>
        </w:rPr>
        <w:t>:16</w:t>
      </w:r>
      <w:r>
        <w:rPr>
          <w:rFonts w:ascii="SimSun" w:eastAsia="SimSun" w:hAnsi="SimSun" w:hint="eastAsia"/>
          <w:color w:val="000000" w:themeColor="text1"/>
          <w:lang w:eastAsia="zh-CN"/>
        </w:rPr>
        <w:t>，“耶稣受了洗，随即从水里上来。天忽然为他开了，他就看见神的灵仿佛鸽子降下，落在他身上。从天上有声音说，‘这是我的爱子，我所喜悦的。’”</w:t>
      </w:r>
    </w:p>
    <w:p w14:paraId="32B045B3" w14:textId="77777777" w:rsidR="0046414E" w:rsidRDefault="0046414E" w:rsidP="0068742D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但如果看以赛亚书9就又乱了，6</w:t>
      </w:r>
      <w:r>
        <w:rPr>
          <w:rFonts w:ascii="SimSun" w:eastAsia="SimSun" w:hAnsi="SimSun"/>
          <w:color w:val="000000" w:themeColor="text1"/>
          <w:lang w:eastAsia="zh-CN"/>
        </w:rPr>
        <w:t>-7</w:t>
      </w:r>
      <w:r>
        <w:rPr>
          <w:rFonts w:ascii="SimSun" w:eastAsia="SimSun" w:hAnsi="SimSun" w:hint="eastAsia"/>
          <w:color w:val="000000" w:themeColor="text1"/>
          <w:lang w:eastAsia="zh-CN"/>
        </w:rPr>
        <w:t>，“因有一婴孩为我们而生；有一子赐给我们。”这一节经文介绍耶稣，他是“奇妙策士、全能的神、永在的父、和平的君”。我们不能完全了解。</w:t>
      </w:r>
    </w:p>
    <w:p w14:paraId="2F6EC403" w14:textId="77777777" w:rsidR="0046414E" w:rsidRDefault="0046414E" w:rsidP="0068742D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3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关于信心。</w:t>
      </w:r>
    </w:p>
    <w:p w14:paraId="476274B7" w14:textId="77777777" w:rsidR="0046414E" w:rsidRDefault="0046414E" w:rsidP="0068742D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希伯来书1</w:t>
      </w:r>
      <w:r>
        <w:rPr>
          <w:rFonts w:ascii="SimSun" w:eastAsia="SimSun" w:hAnsi="SimSun"/>
          <w:color w:val="000000" w:themeColor="text1"/>
          <w:lang w:eastAsia="zh-CN"/>
        </w:rPr>
        <w:t>1</w:t>
      </w:r>
      <w:r>
        <w:rPr>
          <w:rFonts w:ascii="SimSun" w:eastAsia="SimSun" w:hAnsi="SimSun" w:hint="eastAsia"/>
          <w:color w:val="000000" w:themeColor="text1"/>
          <w:lang w:eastAsia="zh-CN"/>
        </w:rPr>
        <w:t>，形容信心，亚伯拉罕是信心之父。亚伯拉罕信神，凭着信心相信，没有看见就确信。1节，“信就是所望之事的实底，是未见之事的确据”。我们今天的人有耶稣，比亚伯拉罕看到的多。</w:t>
      </w:r>
    </w:p>
    <w:p w14:paraId="27247137" w14:textId="77777777" w:rsidR="0046414E" w:rsidRDefault="0046414E" w:rsidP="0068742D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启示录中有兽印，敌基督怎样掌控世界。现在已经是事实了，马斯克已经实现芯片植入人体，用自己的思想就可以控制电脑。意味着别人也可以用芯片掌控你，那就没有机会了。</w:t>
      </w:r>
    </w:p>
    <w:p w14:paraId="3C181190" w14:textId="77777777" w:rsidR="0046414E" w:rsidRDefault="0046414E" w:rsidP="0068742D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如果一个人听到了福音，就不要等，有可能没有机会。帖撒罗尼迦后书</w:t>
      </w:r>
      <w:r>
        <w:rPr>
          <w:rFonts w:ascii="SimSun" w:eastAsia="SimSun" w:hAnsi="SimSun"/>
          <w:color w:val="000000" w:themeColor="text1"/>
          <w:lang w:eastAsia="zh-CN"/>
        </w:rPr>
        <w:t>2:11</w:t>
      </w:r>
      <w:r>
        <w:rPr>
          <w:rFonts w:ascii="SimSun" w:eastAsia="SimSun" w:hAnsi="SimSun" w:hint="eastAsia"/>
          <w:color w:val="000000" w:themeColor="text1"/>
          <w:lang w:eastAsia="zh-CN"/>
        </w:rPr>
        <w:t>，“并且在那沉沦的人身上行各样出于不义的诡诈”，“生发错误的心”，以前不明白这句话，现在被植入芯片的人就会生出错误的心。</w:t>
      </w:r>
      <w:r>
        <w:rPr>
          <w:rFonts w:ascii="SimSun" w:eastAsia="SimSun" w:hAnsi="SimSun"/>
          <w:color w:val="000000" w:themeColor="text1"/>
          <w:lang w:eastAsia="zh-CN"/>
        </w:rPr>
        <w:t>AI</w:t>
      </w:r>
      <w:r>
        <w:rPr>
          <w:rFonts w:ascii="SimSun" w:eastAsia="SimSun" w:hAnsi="SimSun" w:hint="eastAsia"/>
          <w:color w:val="000000" w:themeColor="text1"/>
          <w:lang w:eastAsia="zh-CN"/>
        </w:rPr>
        <w:t>对人的控制越来越厉害了。世界经济论坛要关注。每一年开会，邀请年轻的世界政治、经济领袖。全球化主义是有计划的，制造危机。</w:t>
      </w:r>
    </w:p>
    <w:p w14:paraId="02669F34" w14:textId="77777777" w:rsidR="0046414E" w:rsidRDefault="0046414E" w:rsidP="0068742D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我们看圣经，就不容易被迷惑。虽然世界乱七八糟，我们知道我们在主耶稣中，我们有盼望。时间还有多少，不知道。但是我们已经得胜了。全球化主义，在圣经中用巴比伦。启示录最后，神要灭掉巴比伦。</w:t>
      </w:r>
    </w:p>
    <w:p w14:paraId="2783CFD0" w14:textId="303B8913" w:rsidR="0046414E" w:rsidRDefault="0046414E" w:rsidP="0068742D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77066FF2" w14:textId="4D019325" w:rsidR="0068742D" w:rsidRDefault="0068742D" w:rsidP="0068742D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5076D293" w14:textId="79792CF6" w:rsidR="0068742D" w:rsidRDefault="0068742D" w:rsidP="0068742D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38BED839" w14:textId="0C79CA1E" w:rsidR="0068742D" w:rsidRDefault="0068742D" w:rsidP="0068742D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374B9859" w14:textId="6A2051B1" w:rsidR="0068742D" w:rsidRDefault="0068742D" w:rsidP="0068742D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74EAD873" w14:textId="707EBC38" w:rsidR="0068742D" w:rsidRDefault="0068742D" w:rsidP="0068742D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4907A7B4" w14:textId="45B98BDE" w:rsidR="0068742D" w:rsidRDefault="0068742D" w:rsidP="0068742D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7A379791" w14:textId="41BE804D" w:rsidR="0068742D" w:rsidRDefault="0068742D" w:rsidP="0068742D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444CCFBB" w14:textId="51CA16E5" w:rsidR="0068742D" w:rsidRDefault="0068742D" w:rsidP="0068742D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50DD207D" w14:textId="77777777" w:rsidR="0068742D" w:rsidRPr="004C57B5" w:rsidRDefault="0068742D" w:rsidP="0068742D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 w:hint="eastAsia"/>
          <w:color w:val="000000" w:themeColor="text1"/>
          <w:lang w:eastAsia="zh-CN"/>
        </w:rPr>
      </w:pPr>
    </w:p>
    <w:p w14:paraId="06C81890" w14:textId="48B29141" w:rsidR="0046414E" w:rsidRPr="00BC1C3D" w:rsidRDefault="0046414E" w:rsidP="0046414E">
      <w:pPr>
        <w:pStyle w:val="Heading1"/>
        <w:rPr>
          <w:rFonts w:ascii="SimSun" w:eastAsia="SimSun" w:hAnsi="SimSun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>
        <w:rPr>
          <w:lang w:eastAsia="zh-CN"/>
        </w:rPr>
        <w:lastRenderedPageBreak/>
        <w:t xml:space="preserve"> </w:t>
      </w:r>
      <w:bookmarkStart w:id="120" w:name="_Toc180846485"/>
      <w:bookmarkStart w:id="121" w:name="_Toc180860617"/>
      <w:r w:rsidRPr="004C57B5">
        <w:rPr>
          <w:rFonts w:hint="eastAsia"/>
          <w:lang w:eastAsia="zh-CN"/>
        </w:rPr>
        <w:t>基督的生平与教导（七十八）：你在神的国吗？</w:t>
      </w:r>
      <w:bookmarkEnd w:id="120"/>
      <w:bookmarkEnd w:id="121"/>
      <w:r w:rsidRPr="00BC1C3D">
        <w:rPr>
          <w:rFonts w:ascii="SimSun" w:eastAsia="SimSun" w:hAnsi="SimSun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</w:p>
    <w:p w14:paraId="4562F00E" w14:textId="77777777" w:rsidR="0046414E" w:rsidRPr="00BC1C3D" w:rsidRDefault="0046414E" w:rsidP="0068742D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 w:rsidRPr="00BC1C3D">
        <w:rPr>
          <w:rFonts w:ascii="SimSun" w:eastAsia="SimSun" w:hAnsi="SimSun" w:hint="eastAsia"/>
          <w:color w:val="000000" w:themeColor="text1"/>
          <w:lang w:eastAsia="zh-CN"/>
        </w:rPr>
        <w:t>时间：2</w:t>
      </w:r>
      <w:r w:rsidRPr="00BC1C3D">
        <w:rPr>
          <w:rFonts w:ascii="SimSun" w:eastAsia="SimSun" w:hAnsi="SimSun"/>
          <w:color w:val="000000" w:themeColor="text1"/>
          <w:lang w:eastAsia="zh-CN"/>
        </w:rPr>
        <w:t>024</w:t>
      </w:r>
      <w:r w:rsidRPr="00BC1C3D">
        <w:rPr>
          <w:rFonts w:ascii="SimSun" w:eastAsia="SimSun" w:hAnsi="SimSun" w:hint="eastAsia"/>
          <w:color w:val="000000" w:themeColor="text1"/>
          <w:lang w:eastAsia="zh-CN"/>
        </w:rPr>
        <w:t>年</w:t>
      </w:r>
      <w:r>
        <w:rPr>
          <w:rFonts w:ascii="SimSun" w:eastAsia="SimSun" w:hAnsi="SimSun"/>
          <w:color w:val="000000" w:themeColor="text1"/>
          <w:lang w:eastAsia="zh-CN"/>
        </w:rPr>
        <w:t>10</w:t>
      </w:r>
      <w:r w:rsidRPr="00BC1C3D">
        <w:rPr>
          <w:rFonts w:ascii="SimSun" w:eastAsia="SimSun" w:hAnsi="SimSun" w:hint="eastAsia"/>
          <w:color w:val="000000" w:themeColor="text1"/>
          <w:lang w:eastAsia="zh-CN"/>
        </w:rPr>
        <w:t>月</w:t>
      </w:r>
      <w:r>
        <w:rPr>
          <w:rFonts w:ascii="SimSun" w:eastAsia="SimSun" w:hAnsi="SimSun"/>
          <w:color w:val="000000" w:themeColor="text1"/>
          <w:lang w:eastAsia="zh-CN"/>
        </w:rPr>
        <w:t>5</w:t>
      </w:r>
      <w:r w:rsidRPr="00BC1C3D">
        <w:rPr>
          <w:rFonts w:ascii="SimSun" w:eastAsia="SimSun" w:hAnsi="SimSun" w:hint="eastAsia"/>
          <w:color w:val="000000" w:themeColor="text1"/>
          <w:lang w:eastAsia="zh-CN"/>
        </w:rPr>
        <w:t>日</w:t>
      </w:r>
    </w:p>
    <w:p w14:paraId="7FA01536" w14:textId="77777777" w:rsidR="0046414E" w:rsidRDefault="0046414E" w:rsidP="0068742D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BC1C3D">
        <w:rPr>
          <w:rFonts w:ascii="SimSun" w:eastAsia="SimSun" w:hAnsi="SimSun" w:hint="eastAsia"/>
          <w:color w:val="000000" w:themeColor="text1"/>
          <w:lang w:eastAsia="zh-CN"/>
        </w:rPr>
        <w:t>相关经文：</w:t>
      </w:r>
      <w:r w:rsidRPr="005947BE">
        <w:rPr>
          <w:rFonts w:ascii="SimSun" w:eastAsia="SimSun" w:hAnsi="SimSun" w:hint="eastAsia"/>
          <w:color w:val="000000" w:themeColor="text1"/>
          <w:lang w:eastAsia="zh-CN"/>
        </w:rPr>
        <w:t>路加福音</w:t>
      </w:r>
      <w:r w:rsidRPr="005947BE">
        <w:rPr>
          <w:rFonts w:ascii="SimSun" w:eastAsia="SimSun" w:hAnsi="SimSun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4</w:t>
      </w:r>
      <w:r w:rsidRPr="005947BE">
        <w:rPr>
          <w:rFonts w:ascii="SimSun" w:eastAsia="SimSun" w:hAnsi="SimSun"/>
          <w:color w:val="000000" w:themeColor="text1"/>
          <w:lang w:eastAsia="zh-CN"/>
        </w:rPr>
        <w:t>:</w:t>
      </w:r>
      <w:r>
        <w:rPr>
          <w:rFonts w:ascii="SimSun" w:eastAsia="SimSun" w:hAnsi="SimSun"/>
          <w:color w:val="000000" w:themeColor="text1"/>
          <w:lang w:eastAsia="zh-CN"/>
        </w:rPr>
        <w:t>1</w:t>
      </w:r>
      <w:r w:rsidRPr="005947BE">
        <w:rPr>
          <w:rFonts w:ascii="SimSun" w:eastAsia="SimSun" w:hAnsi="SimSun"/>
          <w:color w:val="000000" w:themeColor="text1"/>
          <w:lang w:eastAsia="zh-CN"/>
        </w:rPr>
        <w:t>-</w:t>
      </w:r>
      <w:r>
        <w:rPr>
          <w:rFonts w:ascii="SimSun" w:eastAsia="SimSun" w:hAnsi="SimSun"/>
          <w:color w:val="000000" w:themeColor="text1"/>
          <w:lang w:eastAsia="zh-CN"/>
        </w:rPr>
        <w:t>24</w:t>
      </w:r>
      <w:r w:rsidRPr="005947BE">
        <w:rPr>
          <w:rFonts w:ascii="SimSun" w:eastAsia="SimSun" w:hAnsi="SimSun"/>
          <w:color w:val="000000" w:themeColor="text1"/>
          <w:lang w:eastAsia="zh-CN"/>
        </w:rPr>
        <w:t xml:space="preserve"> </w:t>
      </w:r>
    </w:p>
    <w:p w14:paraId="3B5AA770" w14:textId="77777777" w:rsidR="0046414E" w:rsidRDefault="0046414E" w:rsidP="0068742D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现在正是犹太人的吹角节，周三太阳下山，到十天后开始赎罪日。吹角节，神向世人呼喊要悔改，耶稣基督是弥赛亚。神要亚伯拉罕献以撒，神预备羊羔，指向主耶稣。神在西奈山借着摩西赐下律法。吹角节提醒神创造亚当，创造人，提醒人悔改。</w:t>
      </w:r>
    </w:p>
    <w:p w14:paraId="1FD6400B" w14:textId="77777777" w:rsidR="0046414E" w:rsidRPr="009F7B80" w:rsidRDefault="0046414E" w:rsidP="0068742D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马太福音2</w:t>
      </w:r>
      <w:r>
        <w:rPr>
          <w:rFonts w:ascii="SimSun" w:eastAsia="SimSun" w:hAnsi="SimSun"/>
          <w:color w:val="000000" w:themeColor="text1"/>
          <w:lang w:eastAsia="zh-CN"/>
        </w:rPr>
        <w:t>4</w:t>
      </w:r>
      <w:r>
        <w:rPr>
          <w:rFonts w:ascii="SimSun" w:eastAsia="SimSun" w:hAnsi="SimSun" w:hint="eastAsia"/>
          <w:color w:val="000000" w:themeColor="text1"/>
          <w:lang w:eastAsia="zh-CN"/>
        </w:rPr>
        <w:t>：3</w:t>
      </w:r>
      <w:r>
        <w:rPr>
          <w:rFonts w:ascii="SimSun" w:eastAsia="SimSun" w:hAnsi="SimSun"/>
          <w:color w:val="000000" w:themeColor="text1"/>
          <w:lang w:eastAsia="zh-CN"/>
        </w:rPr>
        <w:t>2</w:t>
      </w:r>
      <w:r>
        <w:rPr>
          <w:rFonts w:ascii="SimSun" w:eastAsia="SimSun" w:hAnsi="SimSun" w:hint="eastAsia"/>
          <w:color w:val="000000" w:themeColor="text1"/>
          <w:lang w:eastAsia="zh-CN"/>
        </w:rPr>
        <w:t>，“你们可以从无花果树学个比方：当树叶发嫩长叶的时候，你们就知道夏天近了”。神的预言都在应验，以色列在一天里面复国，神将以色列人从世界各地带回来。哈马斯突进以色列的战争还没有停，背后是伊朗支持的恐怖分子。以色列在进攻黎巴嫩。这是以色列对抗恐怖分子，不是国家对国家。伊拉克、叙利亚也有恐怖分子，真主党。还有也门胡迪斯。约旦和西岸也有。他们不会成功的，因为那块地神已经应许给以色列人，以色列不会再灭国的。神的话正在应验，诗篇8</w:t>
      </w:r>
      <w:r>
        <w:rPr>
          <w:rFonts w:ascii="SimSun" w:eastAsia="SimSun" w:hAnsi="SimSun"/>
          <w:color w:val="000000" w:themeColor="text1"/>
          <w:lang w:eastAsia="zh-CN"/>
        </w:rPr>
        <w:t>3:1</w:t>
      </w:r>
      <w:r>
        <w:rPr>
          <w:rFonts w:ascii="SimSun" w:eastAsia="SimSun" w:hAnsi="SimSun" w:hint="eastAsia"/>
          <w:color w:val="000000" w:themeColor="text1"/>
          <w:lang w:eastAsia="zh-CN"/>
        </w:rPr>
        <w:t>，“神啊，求你不要静默！神啊，求你不要闭口，也不要不作声！因为你的仇敌喧嚷，恨你的抬起头来”。以西结3</w:t>
      </w:r>
      <w:r>
        <w:rPr>
          <w:rFonts w:ascii="SimSun" w:eastAsia="SimSun" w:hAnsi="SimSun"/>
          <w:color w:val="000000" w:themeColor="text1"/>
          <w:lang w:eastAsia="zh-CN"/>
        </w:rPr>
        <w:t>8</w:t>
      </w:r>
      <w:r>
        <w:rPr>
          <w:rFonts w:ascii="SimSun" w:eastAsia="SimSun" w:hAnsi="SimSun" w:hint="eastAsia"/>
          <w:color w:val="000000" w:themeColor="text1"/>
          <w:lang w:eastAsia="zh-CN"/>
        </w:rPr>
        <w:t>：8</w:t>
      </w:r>
      <w:r>
        <w:rPr>
          <w:rFonts w:ascii="SimSun" w:eastAsia="SimSun" w:hAnsi="SimSun"/>
          <w:color w:val="000000" w:themeColor="text1"/>
          <w:lang w:eastAsia="zh-CN"/>
        </w:rPr>
        <w:t>-11</w:t>
      </w:r>
      <w:r>
        <w:rPr>
          <w:rFonts w:ascii="SimSun" w:eastAsia="SimSun" w:hAnsi="SimSun" w:hint="eastAsia"/>
          <w:color w:val="000000" w:themeColor="text1"/>
          <w:lang w:eastAsia="zh-CN"/>
        </w:rPr>
        <w:t>、1</w:t>
      </w:r>
      <w:r>
        <w:rPr>
          <w:rFonts w:ascii="SimSun" w:eastAsia="SimSun" w:hAnsi="SimSun"/>
          <w:color w:val="000000" w:themeColor="text1"/>
          <w:lang w:eastAsia="zh-CN"/>
        </w:rPr>
        <w:t>4</w:t>
      </w:r>
      <w:r>
        <w:rPr>
          <w:rFonts w:ascii="SimSun" w:eastAsia="SimSun" w:hAnsi="SimSun" w:hint="eastAsia"/>
          <w:color w:val="000000" w:themeColor="text1"/>
          <w:lang w:eastAsia="zh-CN"/>
        </w:rPr>
        <w:t>节，玛各地的歌革的战争还要有，俄罗斯带头的，还有伊朗、土耳其。这个联盟已经开始形成，这三个国家正在开会。这三个国家的经济非常糟糕，所以他们要来抢夺。“过了多日，你必被差派。到末后之年，你必来到脱离刀剑从列国收回之地”。“安静”“安然居住”被多次提到。现在以色列没有安静。现在很多老百姓还不能回家，住在旅店。以色列会打胜，因为圣经说要他们安然居住，然后才会有玛各地的歌革的战争。</w:t>
      </w:r>
    </w:p>
    <w:p w14:paraId="79639CFE" w14:textId="77777777" w:rsidR="0046414E" w:rsidRPr="00A9409B" w:rsidRDefault="0046414E" w:rsidP="0068742D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A9409B">
        <w:rPr>
          <w:rFonts w:ascii="SimSun" w:eastAsia="SimSun" w:hAnsi="SimSun" w:hint="eastAsia"/>
          <w:b/>
          <w:bCs/>
          <w:color w:val="000000" w:themeColor="text1"/>
          <w:lang w:eastAsia="zh-CN"/>
        </w:rPr>
        <w:t>一．路加福音</w:t>
      </w:r>
      <w:r w:rsidRPr="00A9409B">
        <w:rPr>
          <w:rFonts w:ascii="SimSun" w:eastAsia="SimSun" w:hAnsi="SimSun"/>
          <w:b/>
          <w:bCs/>
          <w:color w:val="000000" w:themeColor="text1"/>
          <w:lang w:eastAsia="zh-CN"/>
        </w:rPr>
        <w:t>14:1-6</w:t>
      </w:r>
      <w:r w:rsidRPr="00A9409B">
        <w:rPr>
          <w:rFonts w:ascii="SimSun" w:eastAsia="SimSun" w:hAnsi="SimSun" w:hint="eastAsia"/>
          <w:b/>
          <w:bCs/>
          <w:color w:val="000000" w:themeColor="text1"/>
          <w:lang w:eastAsia="zh-CN"/>
        </w:rPr>
        <w:t>，从心里遵守神律法的人</w:t>
      </w:r>
    </w:p>
    <w:p w14:paraId="7D8AA28C" w14:textId="77777777" w:rsidR="0046414E" w:rsidRDefault="0046414E" w:rsidP="0068742D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怎样的人在神国里？神国里的人应从心里遵守神的律法。</w:t>
      </w:r>
    </w:p>
    <w:p w14:paraId="4A8AD2D0" w14:textId="77777777" w:rsidR="0046414E" w:rsidRDefault="0046414E" w:rsidP="0068742D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1节，吃饭，希腊文原意是晚餐。应该是周五太阳下山安息日开始，犹太人吃大餐。法利赛人请主耶稣吃饭不是出于好意，是要抓他的把柄。安息日本应该让人更亲近神，享受在神里的安息。</w:t>
      </w:r>
    </w:p>
    <w:p w14:paraId="4AC65C70" w14:textId="77777777" w:rsidR="0046414E" w:rsidRDefault="0046414E" w:rsidP="0068742D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2节，水臌，是浑身肿胀，水太多出不去。路加1</w:t>
      </w:r>
      <w:r>
        <w:rPr>
          <w:rFonts w:ascii="SimSun" w:eastAsia="SimSun" w:hAnsi="SimSun"/>
          <w:color w:val="000000" w:themeColor="text1"/>
          <w:lang w:eastAsia="zh-CN"/>
        </w:rPr>
        <w:t>3</w:t>
      </w:r>
      <w:r>
        <w:rPr>
          <w:rFonts w:ascii="SimSun" w:eastAsia="SimSun" w:hAnsi="SimSun" w:hint="eastAsia"/>
          <w:color w:val="000000" w:themeColor="text1"/>
          <w:lang w:eastAsia="zh-CN"/>
        </w:rPr>
        <w:t>：</w:t>
      </w:r>
      <w:r>
        <w:rPr>
          <w:rFonts w:ascii="SimSun" w:eastAsia="SimSun" w:hAnsi="SimSun"/>
          <w:color w:val="000000" w:themeColor="text1"/>
          <w:lang w:eastAsia="zh-CN"/>
        </w:rPr>
        <w:t>14-16</w:t>
      </w:r>
      <w:r>
        <w:rPr>
          <w:rFonts w:ascii="SimSun" w:eastAsia="SimSun" w:hAnsi="SimSun" w:hint="eastAsia"/>
          <w:color w:val="000000" w:themeColor="text1"/>
          <w:lang w:eastAsia="zh-CN"/>
        </w:rPr>
        <w:t>，“不当在安息日解开她的绑吗？”这个故事是一样的。在安息日，这些人请主耶稣来，要害他。这些人心里没有神的话，只是外表守安息日。</w:t>
      </w:r>
    </w:p>
    <w:p w14:paraId="36D51D97" w14:textId="77777777" w:rsidR="0046414E" w:rsidRDefault="0046414E" w:rsidP="0068742D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3节，安息日治病可以不可以，原意是合法不合法？主耶稣自己要批判他们。犹太人从摩西那里传下来6</w:t>
      </w:r>
      <w:r>
        <w:rPr>
          <w:rFonts w:ascii="SimSun" w:eastAsia="SimSun" w:hAnsi="SimSun"/>
          <w:color w:val="000000" w:themeColor="text1"/>
          <w:lang w:eastAsia="zh-CN"/>
        </w:rPr>
        <w:t>13</w:t>
      </w:r>
      <w:r>
        <w:rPr>
          <w:rFonts w:ascii="SimSun" w:eastAsia="SimSun" w:hAnsi="SimSun" w:hint="eastAsia"/>
          <w:color w:val="000000" w:themeColor="text1"/>
          <w:lang w:eastAsia="zh-CN"/>
        </w:rPr>
        <w:t>条诫命。马可福音7</w:t>
      </w:r>
      <w:r>
        <w:rPr>
          <w:rFonts w:ascii="SimSun" w:eastAsia="SimSun" w:hAnsi="SimSun"/>
          <w:color w:val="000000" w:themeColor="text1"/>
          <w:lang w:eastAsia="zh-CN"/>
        </w:rPr>
        <w:t>:6-9</w:t>
      </w:r>
      <w:r>
        <w:rPr>
          <w:rFonts w:ascii="SimSun" w:eastAsia="SimSun" w:hAnsi="SimSun" w:hint="eastAsia"/>
          <w:color w:val="000000" w:themeColor="text1"/>
          <w:lang w:eastAsia="zh-CN"/>
        </w:rPr>
        <w:t>，</w:t>
      </w:r>
      <w:r>
        <w:rPr>
          <w:rFonts w:ascii="SimSun" w:eastAsia="SimSun" w:hAnsi="SimSun"/>
          <w:color w:val="000000" w:themeColor="text1"/>
          <w:lang w:eastAsia="zh-CN"/>
        </w:rPr>
        <w:t>“</w:t>
      </w:r>
      <w:r>
        <w:rPr>
          <w:rFonts w:ascii="SimSun" w:eastAsia="SimSun" w:hAnsi="SimSun" w:hint="eastAsia"/>
          <w:color w:val="000000" w:themeColor="text1"/>
          <w:lang w:eastAsia="zh-CN"/>
        </w:rPr>
        <w:t>这百姓用嘴唇尊敬我，心却远离我”。我们要省察自己，是不是从心里遵从神的话，我们不是假冒为善的人。</w:t>
      </w:r>
    </w:p>
    <w:p w14:paraId="28DCE8B9" w14:textId="77777777" w:rsidR="0046414E" w:rsidRDefault="0046414E" w:rsidP="0068742D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4</w:t>
      </w:r>
      <w:r>
        <w:rPr>
          <w:rFonts w:ascii="SimSun" w:eastAsia="SimSun" w:hAnsi="SimSun" w:hint="eastAsia"/>
          <w:color w:val="000000" w:themeColor="text1"/>
          <w:lang w:eastAsia="zh-CN"/>
        </w:rPr>
        <w:t>节，他们却不言语。今天世人的问题也是这样，心里知道自己的问题，被别人问到的时候，不言语。主耶稣不妥协，该做的还是做，治好了那人的病。</w:t>
      </w:r>
    </w:p>
    <w:p w14:paraId="3DD8C3E5" w14:textId="77777777" w:rsidR="0046414E" w:rsidRPr="00D82066" w:rsidRDefault="0046414E" w:rsidP="0068742D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5节，主耶稣要把他们心里的问题显露出来，就是假冒为善，希望他们悔改。其他版本，会有“儿子”。因为在犹太人中，有一群人，在昆兰，靠近死海，发现死海古卷的地方，他们非常保守，如果是牛、驴在安息日掉到井里也不会救，但是儿子掉进井里，他们会救。约翰福音4</w:t>
      </w:r>
      <w:r>
        <w:rPr>
          <w:rFonts w:ascii="SimSun" w:eastAsia="SimSun" w:hAnsi="SimSun"/>
          <w:color w:val="000000" w:themeColor="text1"/>
          <w:lang w:eastAsia="zh-CN"/>
        </w:rPr>
        <w:t>:23</w:t>
      </w:r>
      <w:r>
        <w:rPr>
          <w:rFonts w:ascii="SimSun" w:eastAsia="SimSun" w:hAnsi="SimSun" w:hint="eastAsia"/>
          <w:color w:val="000000" w:themeColor="text1"/>
          <w:lang w:eastAsia="zh-CN"/>
        </w:rPr>
        <w:t>，主耶稣在井旁和撒马利亚妇人讲怎样敬拜神，是要用心灵和诚实，而不是用宗教的外表。</w:t>
      </w:r>
    </w:p>
    <w:p w14:paraId="3FDFF4FE" w14:textId="77777777" w:rsidR="0046414E" w:rsidRPr="009F7B80" w:rsidRDefault="0046414E" w:rsidP="00CD7C3E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A9409B">
        <w:rPr>
          <w:rFonts w:ascii="SimSun" w:eastAsia="SimSun" w:hAnsi="SimSun" w:hint="eastAsia"/>
          <w:b/>
          <w:bCs/>
          <w:color w:val="000000" w:themeColor="text1"/>
          <w:lang w:eastAsia="zh-CN"/>
        </w:rPr>
        <w:t>二．路加福音</w:t>
      </w:r>
      <w:r w:rsidRPr="00A9409B">
        <w:rPr>
          <w:rFonts w:ascii="SimSun" w:eastAsia="SimSun" w:hAnsi="SimSun"/>
          <w:b/>
          <w:bCs/>
          <w:color w:val="000000" w:themeColor="text1"/>
          <w:lang w:eastAsia="zh-CN"/>
        </w:rPr>
        <w:t>14:7-11</w:t>
      </w:r>
      <w:r w:rsidRPr="00A9409B">
        <w:rPr>
          <w:rFonts w:ascii="SimSun" w:eastAsia="SimSun" w:hAnsi="SimSun" w:hint="eastAsia"/>
          <w:b/>
          <w:bCs/>
          <w:color w:val="000000" w:themeColor="text1"/>
          <w:lang w:eastAsia="zh-CN"/>
        </w:rPr>
        <w:t>，那些真诚谦卑的人</w:t>
      </w:r>
    </w:p>
    <w:p w14:paraId="0DC69516" w14:textId="77777777" w:rsidR="0046414E" w:rsidRDefault="0046414E" w:rsidP="00CD7C3E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神国里面的人是真诚谦卑的人。人看我们是不是谦卑？世界的人都是高举自己的人，骄傲的人。</w:t>
      </w:r>
    </w:p>
    <w:p w14:paraId="1652142F" w14:textId="77777777" w:rsidR="0046414E" w:rsidRDefault="0046414E" w:rsidP="00CD7C3E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这个比喻很好，那些从心里遵从律法的人，接下来应该是真诚谦卑的人。</w:t>
      </w:r>
    </w:p>
    <w:p w14:paraId="65DD0279" w14:textId="77777777" w:rsidR="0046414E" w:rsidRDefault="0046414E" w:rsidP="00CD7C3E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在宴席上，很多人会抢好的位置，显眼的位置，重要的位置。钱、地位是世人所追求的。比喻的重点是，你到底是骄傲的，还是谦卑的。箴言2</w:t>
      </w:r>
      <w:r>
        <w:rPr>
          <w:rFonts w:ascii="SimSun" w:eastAsia="SimSun" w:hAnsi="SimSun"/>
          <w:color w:val="000000" w:themeColor="text1"/>
          <w:lang w:eastAsia="zh-CN"/>
        </w:rPr>
        <w:t>5:6-7</w:t>
      </w:r>
      <w:r>
        <w:rPr>
          <w:rFonts w:ascii="SimSun" w:eastAsia="SimSun" w:hAnsi="SimSun" w:hint="eastAsia"/>
          <w:color w:val="000000" w:themeColor="text1"/>
          <w:lang w:eastAsia="zh-CN"/>
        </w:rPr>
        <w:t>，“不要在王面前妄自尊大；不要在大人的位上站立”；箴言2</w:t>
      </w:r>
      <w:r>
        <w:rPr>
          <w:rFonts w:ascii="SimSun" w:eastAsia="SimSun" w:hAnsi="SimSun"/>
          <w:color w:val="000000" w:themeColor="text1"/>
          <w:lang w:eastAsia="zh-CN"/>
        </w:rPr>
        <w:t>9:23</w:t>
      </w:r>
      <w:r>
        <w:rPr>
          <w:rFonts w:ascii="SimSun" w:eastAsia="SimSun" w:hAnsi="SimSun" w:hint="eastAsia"/>
          <w:color w:val="000000" w:themeColor="text1"/>
          <w:lang w:eastAsia="zh-CN"/>
        </w:rPr>
        <w:t>，“人的高傲必使他卑下，心里谦逊的，必得尊容”；以赛亚书6</w:t>
      </w:r>
      <w:r>
        <w:rPr>
          <w:rFonts w:ascii="SimSun" w:eastAsia="SimSun" w:hAnsi="SimSun"/>
          <w:color w:val="000000" w:themeColor="text1"/>
          <w:lang w:eastAsia="zh-CN"/>
        </w:rPr>
        <w:t>6</w:t>
      </w:r>
      <w:r>
        <w:rPr>
          <w:rFonts w:ascii="SimSun" w:eastAsia="SimSun" w:hAnsi="SimSun" w:hint="eastAsia"/>
          <w:color w:val="000000" w:themeColor="text1"/>
          <w:lang w:eastAsia="zh-CN"/>
        </w:rPr>
        <w:t>：2，神要的是虚心、痛悔；路加福音1</w:t>
      </w:r>
      <w:r>
        <w:rPr>
          <w:rFonts w:ascii="SimSun" w:eastAsia="SimSun" w:hAnsi="SimSun"/>
          <w:color w:val="000000" w:themeColor="text1"/>
          <w:lang w:eastAsia="zh-CN"/>
        </w:rPr>
        <w:t>8:9-14</w:t>
      </w:r>
      <w:r>
        <w:rPr>
          <w:rFonts w:ascii="SimSun" w:eastAsia="SimSun" w:hAnsi="SimSun" w:hint="eastAsia"/>
          <w:color w:val="000000" w:themeColor="text1"/>
          <w:lang w:eastAsia="zh-CN"/>
        </w:rPr>
        <w:t>，“因为凡自高的，必降为卑；自卑的，必升为高”；马太福音2</w:t>
      </w:r>
      <w:r>
        <w:rPr>
          <w:rFonts w:ascii="SimSun" w:eastAsia="SimSun" w:hAnsi="SimSun"/>
          <w:color w:val="000000" w:themeColor="text1"/>
          <w:lang w:eastAsia="zh-CN"/>
        </w:rPr>
        <w:t>3:5-6</w:t>
      </w:r>
      <w:r>
        <w:rPr>
          <w:rFonts w:ascii="SimSun" w:eastAsia="SimSun" w:hAnsi="SimSun" w:hint="eastAsia"/>
          <w:color w:val="000000" w:themeColor="text1"/>
          <w:lang w:eastAsia="zh-CN"/>
        </w:rPr>
        <w:t>，“喜爱筵席上的首座，会堂里的高位”，1</w:t>
      </w:r>
      <w:r>
        <w:rPr>
          <w:rFonts w:ascii="SimSun" w:eastAsia="SimSun" w:hAnsi="SimSun"/>
          <w:color w:val="000000" w:themeColor="text1"/>
          <w:lang w:eastAsia="zh-CN"/>
        </w:rPr>
        <w:t>2</w:t>
      </w:r>
      <w:r>
        <w:rPr>
          <w:rFonts w:ascii="SimSun" w:eastAsia="SimSun" w:hAnsi="SimSun" w:hint="eastAsia"/>
          <w:color w:val="000000" w:themeColor="text1"/>
          <w:lang w:eastAsia="zh-CN"/>
        </w:rPr>
        <w:t>节“凡自高的，必降为卑；自卑的，必升为高”；雅各书4</w:t>
      </w:r>
      <w:r>
        <w:rPr>
          <w:rFonts w:ascii="SimSun" w:eastAsia="SimSun" w:hAnsi="SimSun"/>
          <w:color w:val="000000" w:themeColor="text1"/>
          <w:lang w:eastAsia="zh-CN"/>
        </w:rPr>
        <w:t>:10</w:t>
      </w:r>
      <w:r>
        <w:rPr>
          <w:rFonts w:ascii="SimSun" w:eastAsia="SimSun" w:hAnsi="SimSun" w:hint="eastAsia"/>
          <w:color w:val="000000" w:themeColor="text1"/>
          <w:lang w:eastAsia="zh-CN"/>
        </w:rPr>
        <w:t>，“务要在主面前自卑，主就必叫你们升高”；彼得前书5</w:t>
      </w:r>
      <w:r>
        <w:rPr>
          <w:rFonts w:ascii="SimSun" w:eastAsia="SimSun" w:hAnsi="SimSun"/>
          <w:color w:val="000000" w:themeColor="text1"/>
          <w:lang w:eastAsia="zh-CN"/>
        </w:rPr>
        <w:t>:6</w:t>
      </w:r>
      <w:r>
        <w:rPr>
          <w:rFonts w:ascii="SimSun" w:eastAsia="SimSun" w:hAnsi="SimSun" w:hint="eastAsia"/>
          <w:color w:val="000000" w:themeColor="text1"/>
          <w:lang w:eastAsia="zh-CN"/>
        </w:rPr>
        <w:t>，“所以，你们要自卑，服在神大能的手下，到了时候，他必叫你</w:t>
      </w: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们升高”。这是属灵的原则，诗篇7</w:t>
      </w:r>
      <w:r>
        <w:rPr>
          <w:rFonts w:ascii="SimSun" w:eastAsia="SimSun" w:hAnsi="SimSun"/>
          <w:color w:val="000000" w:themeColor="text1"/>
          <w:lang w:eastAsia="zh-CN"/>
        </w:rPr>
        <w:t>5:6-7</w:t>
      </w:r>
      <w:r>
        <w:rPr>
          <w:rFonts w:ascii="SimSun" w:eastAsia="SimSun" w:hAnsi="SimSun" w:hint="eastAsia"/>
          <w:color w:val="000000" w:themeColor="text1"/>
          <w:lang w:eastAsia="zh-CN"/>
        </w:rPr>
        <w:t>，“惟有神断定；他使这人降卑，使那人升高”。</w:t>
      </w:r>
    </w:p>
    <w:p w14:paraId="6AB4CD06" w14:textId="77777777" w:rsidR="0046414E" w:rsidRPr="009F7B80" w:rsidRDefault="0046414E" w:rsidP="00CD7C3E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神国里的人要有从心里面诚心的谦卑。</w:t>
      </w:r>
    </w:p>
    <w:p w14:paraId="352A3CB1" w14:textId="77777777" w:rsidR="0046414E" w:rsidRPr="009F7B80" w:rsidRDefault="0046414E" w:rsidP="00CD7C3E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A9409B">
        <w:rPr>
          <w:rFonts w:ascii="SimSun" w:eastAsia="SimSun" w:hAnsi="SimSun" w:hint="eastAsia"/>
          <w:b/>
          <w:bCs/>
          <w:color w:val="000000" w:themeColor="text1"/>
          <w:lang w:eastAsia="zh-CN"/>
        </w:rPr>
        <w:t>三．路加福音</w:t>
      </w:r>
      <w:r w:rsidRPr="00A9409B">
        <w:rPr>
          <w:rFonts w:ascii="SimSun" w:eastAsia="SimSun" w:hAnsi="SimSun"/>
          <w:b/>
          <w:bCs/>
          <w:color w:val="000000" w:themeColor="text1"/>
          <w:lang w:eastAsia="zh-CN"/>
        </w:rPr>
        <w:t>14:12-14</w:t>
      </w:r>
      <w:r w:rsidRPr="00A9409B">
        <w:rPr>
          <w:rFonts w:ascii="SimSun" w:eastAsia="SimSun" w:hAnsi="SimSun" w:hint="eastAsia"/>
          <w:b/>
          <w:bCs/>
          <w:color w:val="000000" w:themeColor="text1"/>
          <w:lang w:eastAsia="zh-CN"/>
        </w:rPr>
        <w:t>，那些有正确动机的人</w:t>
      </w:r>
    </w:p>
    <w:p w14:paraId="30672027" w14:textId="77777777" w:rsidR="0046414E" w:rsidRDefault="0046414E" w:rsidP="00CD7C3E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神国里的人做事应该有正确的动机。是爱人的、帮助人的，荣耀神的。</w:t>
      </w:r>
    </w:p>
    <w:p w14:paraId="7F494770" w14:textId="77777777" w:rsidR="0046414E" w:rsidRPr="009F7B80" w:rsidRDefault="0046414E" w:rsidP="00CD7C3E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这个比喻的重点，不是不能请朋友，而是我们做事是为了荣耀神，还是为了自己。我们请那些瞎眼的瘸腿的，不会得到报答。这个比喻带出天国子民的品格，从心里是谦卑的，做事的动机是为了荣耀神。利未记2</w:t>
      </w:r>
      <w:r>
        <w:rPr>
          <w:rFonts w:ascii="SimSun" w:eastAsia="SimSun" w:hAnsi="SimSun"/>
          <w:color w:val="000000" w:themeColor="text1"/>
          <w:lang w:eastAsia="zh-CN"/>
        </w:rPr>
        <w:t>1:16-23</w:t>
      </w:r>
      <w:r>
        <w:rPr>
          <w:rFonts w:ascii="SimSun" w:eastAsia="SimSun" w:hAnsi="SimSun" w:hint="eastAsia"/>
          <w:color w:val="000000" w:themeColor="text1"/>
          <w:lang w:eastAsia="zh-CN"/>
        </w:rPr>
        <w:t>，瞎眼的瘸腿的不可近前到圣坛来。不好的不能献给神。说明这些人是一般世人不看在眼里的。我们请客如果请这样的人，太不容易了。</w:t>
      </w:r>
    </w:p>
    <w:p w14:paraId="39469AA2" w14:textId="77777777" w:rsidR="0046414E" w:rsidRPr="009F7B80" w:rsidRDefault="0046414E" w:rsidP="00CD7C3E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A9409B">
        <w:rPr>
          <w:rFonts w:ascii="SimSun" w:eastAsia="SimSun" w:hAnsi="SimSun" w:hint="eastAsia"/>
          <w:b/>
          <w:bCs/>
          <w:color w:val="000000" w:themeColor="text1"/>
          <w:lang w:eastAsia="zh-CN"/>
        </w:rPr>
        <w:t>四．路加福音</w:t>
      </w:r>
      <w:r w:rsidRPr="00A9409B">
        <w:rPr>
          <w:rFonts w:ascii="SimSun" w:eastAsia="SimSun" w:hAnsi="SimSun"/>
          <w:b/>
          <w:bCs/>
          <w:color w:val="000000" w:themeColor="text1"/>
          <w:lang w:eastAsia="zh-CN"/>
        </w:rPr>
        <w:t>14:15-24</w:t>
      </w:r>
      <w:r w:rsidRPr="00A9409B">
        <w:rPr>
          <w:rFonts w:ascii="SimSun" w:eastAsia="SimSun" w:hAnsi="SimSun" w:hint="eastAsia"/>
          <w:b/>
          <w:bCs/>
          <w:color w:val="000000" w:themeColor="text1"/>
          <w:lang w:eastAsia="zh-CN"/>
        </w:rPr>
        <w:t>，那些亲自回应神邀请的人</w:t>
      </w:r>
    </w:p>
    <w:p w14:paraId="794E18EB" w14:textId="1A187AD5" w:rsidR="0046414E" w:rsidRPr="00BA1A35" w:rsidRDefault="0046414E" w:rsidP="00CD7C3E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注意第1</w:t>
      </w:r>
      <w:r>
        <w:rPr>
          <w:rFonts w:ascii="SimSun" w:eastAsia="SimSun" w:hAnsi="SimSun"/>
          <w:color w:val="000000" w:themeColor="text1"/>
          <w:lang w:eastAsia="zh-CN"/>
        </w:rPr>
        <w:t>5</w:t>
      </w:r>
      <w:r>
        <w:rPr>
          <w:rFonts w:ascii="SimSun" w:eastAsia="SimSun" w:hAnsi="SimSun" w:hint="eastAsia"/>
          <w:color w:val="000000" w:themeColor="text1"/>
          <w:lang w:eastAsia="zh-CN"/>
        </w:rPr>
        <w:t>节，“在神国里吃饭的有福了！”圣灵借着他在讲话。我们要问自己，我们是不是在神国里。神国里的人是那些回应神邀请的人。</w:t>
      </w:r>
      <w:r>
        <w:rPr>
          <w:rFonts w:ascii="SimSun" w:eastAsia="SimSun" w:hAnsi="SimSun"/>
          <w:color w:val="000000" w:themeColor="text1"/>
          <w:lang w:eastAsia="zh-CN"/>
        </w:rPr>
        <w:t>16-21</w:t>
      </w:r>
      <w:r>
        <w:rPr>
          <w:rFonts w:ascii="SimSun" w:eastAsia="SimSun" w:hAnsi="SimSun" w:hint="eastAsia"/>
          <w:color w:val="000000" w:themeColor="text1"/>
          <w:lang w:eastAsia="zh-CN"/>
        </w:rPr>
        <w:t>节，大筵席指向天国，神在请客。神请所有的人。你我是神的仆人，神打发我们去邀请人，参加神的婚宴。但是这些人找各种借口推辞了。因为大筵席是晚上，买地、买牛，去看看是借口；刚刚结婚的不需要参军，申命记2</w:t>
      </w:r>
      <w:r>
        <w:rPr>
          <w:rFonts w:ascii="SimSun" w:eastAsia="SimSun" w:hAnsi="SimSun"/>
          <w:color w:val="000000" w:themeColor="text1"/>
          <w:lang w:eastAsia="zh-CN"/>
        </w:rPr>
        <w:t>4:5</w:t>
      </w:r>
      <w:r>
        <w:rPr>
          <w:rFonts w:ascii="SimSun" w:eastAsia="SimSun" w:hAnsi="SimSun" w:hint="eastAsia"/>
          <w:color w:val="000000" w:themeColor="text1"/>
          <w:lang w:eastAsia="zh-CN"/>
        </w:rPr>
        <w:t>。这里是参加宴席，刚刚结婚不能来是借口。</w:t>
      </w:r>
    </w:p>
    <w:p w14:paraId="441EDB31" w14:textId="77777777" w:rsidR="0046414E" w:rsidRDefault="0046414E" w:rsidP="00CD7C3E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3</w:t>
      </w:r>
      <w:r>
        <w:rPr>
          <w:rFonts w:ascii="SimSun" w:eastAsia="SimSun" w:hAnsi="SimSun" w:hint="eastAsia"/>
          <w:color w:val="000000" w:themeColor="text1"/>
          <w:lang w:eastAsia="zh-CN"/>
        </w:rPr>
        <w:t>节，“勉强人进来，坐满我的屋子”。约翰福音1</w:t>
      </w:r>
      <w:r>
        <w:rPr>
          <w:rFonts w:ascii="SimSun" w:eastAsia="SimSun" w:hAnsi="SimSun"/>
          <w:color w:val="000000" w:themeColor="text1"/>
          <w:lang w:eastAsia="zh-CN"/>
        </w:rPr>
        <w:t>:11</w:t>
      </w:r>
      <w:r>
        <w:rPr>
          <w:rFonts w:ascii="SimSun" w:eastAsia="SimSun" w:hAnsi="SimSun" w:hint="eastAsia"/>
          <w:color w:val="000000" w:themeColor="text1"/>
          <w:lang w:eastAsia="zh-CN"/>
        </w:rPr>
        <w:t>，主耶稣第一次到自己的家乡来，被犹太人拒绝。这里也一样，神摆筵席，自己人不来，外邦人受邀，坐满屋子。</w:t>
      </w:r>
    </w:p>
    <w:p w14:paraId="6ECBCF53" w14:textId="77777777" w:rsidR="0046414E" w:rsidRDefault="0046414E" w:rsidP="00CD7C3E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000</w:t>
      </w:r>
      <w:r>
        <w:rPr>
          <w:rFonts w:ascii="SimSun" w:eastAsia="SimSun" w:hAnsi="SimSun" w:hint="eastAsia"/>
          <w:color w:val="000000" w:themeColor="text1"/>
          <w:lang w:eastAsia="zh-CN"/>
        </w:rPr>
        <w:t>年前，主要是犹太人，他们靠外表的行为守安息日，心里却违反神的律法。今天一样的，我们听到福音，有没有抓住机会，抓住神的福音。很多人还在等待。神国的人是那些从心里遵守神的话，心里谦卑，做事为了荣耀神不是为了自己的利益，抓住机会跟从主耶稣。</w:t>
      </w:r>
    </w:p>
    <w:p w14:paraId="1BDD8BE8" w14:textId="77777777" w:rsidR="0046414E" w:rsidRPr="007E49B9" w:rsidRDefault="0046414E" w:rsidP="00CD7C3E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 w:hint="eastAsia"/>
          <w:color w:val="000000" w:themeColor="text1"/>
          <w:lang w:eastAsia="zh-CN"/>
        </w:rPr>
      </w:pPr>
    </w:p>
    <w:p w14:paraId="1D4CF45D" w14:textId="77777777" w:rsidR="0046414E" w:rsidRPr="00137D4B" w:rsidRDefault="0046414E" w:rsidP="00CD7C3E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137D4B">
        <w:rPr>
          <w:rFonts w:ascii="SimSun" w:eastAsia="SimSun" w:hAnsi="SimSun" w:hint="eastAsia"/>
          <w:b/>
          <w:bCs/>
          <w:color w:val="000000" w:themeColor="text1"/>
          <w:lang w:eastAsia="zh-CN"/>
        </w:rPr>
        <w:t>问题与分享：</w:t>
      </w:r>
    </w:p>
    <w:p w14:paraId="2C47464A" w14:textId="77777777" w:rsidR="0046414E" w:rsidRDefault="0046414E" w:rsidP="00CD7C3E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1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利未记中为什么规定那些瞎眼的、瘸腿的人不能到圣坛来？这不是看轻他们吗？</w:t>
      </w:r>
    </w:p>
    <w:p w14:paraId="456048B1" w14:textId="77777777" w:rsidR="0046414E" w:rsidRDefault="0046414E" w:rsidP="00CD7C3E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因为这里是献祭，不是一般的敬拜。献祭的时候要完全无瑕疵的才能献给神，因为神是圣洁的。</w:t>
      </w:r>
    </w:p>
    <w:p w14:paraId="19D196E7" w14:textId="77777777" w:rsidR="0046414E" w:rsidRDefault="0046414E" w:rsidP="00CD7C3E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为什么有人残疾？</w:t>
      </w:r>
    </w:p>
    <w:p w14:paraId="1896E547" w14:textId="77777777" w:rsidR="0046414E" w:rsidRDefault="0046414E" w:rsidP="00CD7C3E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有些是犯罪了，有些是因为荣耀神。注意，不一定我们病好了，才能荣耀神。这是世人的成功学。我们的功课是在糟糕的情况下，怎样让神得荣耀。</w:t>
      </w:r>
    </w:p>
    <w:p w14:paraId="6FE68199" w14:textId="77777777" w:rsidR="0046414E" w:rsidRDefault="0046414E" w:rsidP="00CD7C3E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摩西诫命是十条，为什么律法是6</w:t>
      </w:r>
      <w:r>
        <w:rPr>
          <w:rFonts w:ascii="SimSun" w:eastAsia="SimSun" w:hAnsi="SimSun"/>
          <w:color w:val="000000" w:themeColor="text1"/>
          <w:lang w:eastAsia="zh-CN"/>
        </w:rPr>
        <w:t>13</w:t>
      </w:r>
      <w:r>
        <w:rPr>
          <w:rFonts w:ascii="SimSun" w:eastAsia="SimSun" w:hAnsi="SimSun" w:hint="eastAsia"/>
          <w:color w:val="000000" w:themeColor="text1"/>
          <w:lang w:eastAsia="zh-CN"/>
        </w:rPr>
        <w:t>条？</w:t>
      </w:r>
    </w:p>
    <w:p w14:paraId="7906BC3F" w14:textId="77777777" w:rsidR="0046414E" w:rsidRDefault="0046414E" w:rsidP="00CD7C3E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诫命是诫命，律法是律法。神借摩西传达了6</w:t>
      </w:r>
      <w:r>
        <w:rPr>
          <w:rFonts w:ascii="SimSun" w:eastAsia="SimSun" w:hAnsi="SimSun"/>
          <w:color w:val="000000" w:themeColor="text1"/>
          <w:lang w:eastAsia="zh-CN"/>
        </w:rPr>
        <w:t>13</w:t>
      </w:r>
      <w:r>
        <w:rPr>
          <w:rFonts w:ascii="SimSun" w:eastAsia="SimSun" w:hAnsi="SimSun" w:hint="eastAsia"/>
          <w:color w:val="000000" w:themeColor="text1"/>
          <w:lang w:eastAsia="zh-CN"/>
        </w:rPr>
        <w:t>条律法，都在圣经里。</w:t>
      </w:r>
    </w:p>
    <w:p w14:paraId="1270ABDC" w14:textId="77777777" w:rsidR="0046414E" w:rsidRDefault="0046414E" w:rsidP="00CD7C3E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4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有朋友认为，世界是多元的，不应该有垄断，信仰也是一样的。</w:t>
      </w:r>
    </w:p>
    <w:p w14:paraId="077DCADA" w14:textId="77777777" w:rsidR="0046414E" w:rsidRDefault="0046414E" w:rsidP="00CD7C3E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我们信基督的人，也不是一样的，是多元的，我们有自由意志。梵蒂冈的教皇说，所有的宗教都一样的，到头来都是那位神。</w:t>
      </w:r>
    </w:p>
    <w:p w14:paraId="7FDBBBF2" w14:textId="77777777" w:rsidR="0046414E" w:rsidRDefault="0046414E" w:rsidP="00CD7C3E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5</w:t>
      </w:r>
      <w:r>
        <w:rPr>
          <w:rFonts w:ascii="SimSun" w:eastAsia="SimSun" w:hAnsi="SimSun"/>
          <w:color w:val="000000" w:themeColor="text1"/>
          <w:lang w:eastAsia="zh-CN"/>
        </w:rPr>
        <w:t>.“</w:t>
      </w:r>
      <w:r>
        <w:rPr>
          <w:rFonts w:ascii="SimSun" w:eastAsia="SimSun" w:hAnsi="SimSun" w:hint="eastAsia"/>
          <w:color w:val="000000" w:themeColor="text1"/>
          <w:lang w:eastAsia="zh-CN"/>
        </w:rPr>
        <w:t>我告诉你们，先前的人没有一个得尝我的宴席”。</w:t>
      </w:r>
      <w:r w:rsidRPr="00A248DD">
        <w:rPr>
          <w:rFonts w:ascii="SimSun" w:eastAsia="SimSun" w:hAnsi="SimSun" w:hint="eastAsia"/>
          <w:color w:val="000000" w:themeColor="text1"/>
          <w:lang w:eastAsia="zh-CN"/>
        </w:rPr>
        <w:t>这些人是指犹太人吗</w:t>
      </w:r>
      <w:r>
        <w:rPr>
          <w:rFonts w:ascii="SimSun" w:eastAsia="SimSun" w:hAnsi="SimSun" w:hint="eastAsia"/>
          <w:color w:val="000000" w:themeColor="text1"/>
          <w:lang w:eastAsia="zh-CN"/>
        </w:rPr>
        <w:t>？</w:t>
      </w:r>
    </w:p>
    <w:p w14:paraId="2BC6404E" w14:textId="77777777" w:rsidR="0046414E" w:rsidRDefault="0046414E" w:rsidP="00CD7C3E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是的。犹太人是神的选民，是一个整体，不是每一个人。“被召的人多，选上的人少”，就是这个意思。</w:t>
      </w:r>
    </w:p>
    <w:p w14:paraId="1B18D22C" w14:textId="6BA07D6A" w:rsidR="0046414E" w:rsidRDefault="00E12A22" w:rsidP="00E12A22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6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 w:rsidR="0046414E">
        <w:rPr>
          <w:rFonts w:ascii="SimSun" w:eastAsia="SimSun" w:hAnsi="SimSun" w:hint="eastAsia"/>
          <w:color w:val="000000" w:themeColor="text1"/>
          <w:lang w:eastAsia="zh-CN"/>
        </w:rPr>
        <w:t>主耶稣随时会来，马上以色列打胜恐怖主义，玛各地的歌革的战争就会来，但是没有多少基督徒会关注，真的很难过。</w:t>
      </w:r>
    </w:p>
    <w:p w14:paraId="7B5A7FF6" w14:textId="06F82C18" w:rsidR="00E12A22" w:rsidRDefault="00E12A22" w:rsidP="00E12A22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79C04D70" w14:textId="6167AEC8" w:rsidR="00E12A22" w:rsidRDefault="00E12A22" w:rsidP="00E12A22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61A91A7A" w14:textId="2F69A2C6" w:rsidR="00E12A22" w:rsidRDefault="00E12A22" w:rsidP="00E12A22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0296415A" w14:textId="77777777" w:rsidR="00E12A22" w:rsidRDefault="00E12A22" w:rsidP="00E12A22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 w:hint="eastAsia"/>
          <w:color w:val="000000" w:themeColor="text1"/>
          <w:lang w:eastAsia="zh-CN"/>
        </w:rPr>
      </w:pPr>
    </w:p>
    <w:p w14:paraId="558D2022" w14:textId="77777777" w:rsidR="00E12A22" w:rsidRPr="00E12A22" w:rsidRDefault="00E12A22" w:rsidP="00E12A22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 w:hint="eastAsia"/>
          <w:color w:val="000000" w:themeColor="text1"/>
          <w:lang w:eastAsia="zh-CN"/>
        </w:rPr>
      </w:pPr>
    </w:p>
    <w:p w14:paraId="2243B335" w14:textId="1FC03542" w:rsidR="0046414E" w:rsidRPr="004C57B5" w:rsidRDefault="0046414E" w:rsidP="0046414E">
      <w:pPr>
        <w:pStyle w:val="Heading1"/>
        <w:rPr>
          <w:lang w:eastAsia="zh-CN"/>
        </w:rPr>
      </w:pPr>
      <w:bookmarkStart w:id="122" w:name="_Toc180846486"/>
      <w:bookmarkStart w:id="123" w:name="_Toc180860618"/>
      <w:r w:rsidRPr="004C57B5">
        <w:rPr>
          <w:rFonts w:hint="eastAsia"/>
          <w:lang w:eastAsia="zh-CN"/>
        </w:rPr>
        <w:lastRenderedPageBreak/>
        <w:t>基督的生平与教导（七十九）：什么叫作耶稣的门徒</w:t>
      </w:r>
      <w:bookmarkEnd w:id="122"/>
      <w:bookmarkEnd w:id="123"/>
      <w:r w:rsidRPr="004C57B5">
        <w:rPr>
          <w:lang w:eastAsia="zh-CN"/>
        </w:rPr>
        <w:t xml:space="preserve"> </w:t>
      </w:r>
    </w:p>
    <w:p w14:paraId="1A3ECE33" w14:textId="77777777" w:rsidR="0046414E" w:rsidRPr="00BC1C3D" w:rsidRDefault="0046414E" w:rsidP="00E12A22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 w:rsidRPr="00BC1C3D">
        <w:rPr>
          <w:rFonts w:ascii="SimSun" w:eastAsia="SimSun" w:hAnsi="SimSun" w:hint="eastAsia"/>
          <w:color w:val="000000" w:themeColor="text1"/>
          <w:lang w:eastAsia="zh-CN"/>
        </w:rPr>
        <w:t>时间：2</w:t>
      </w:r>
      <w:r w:rsidRPr="00BC1C3D">
        <w:rPr>
          <w:rFonts w:ascii="SimSun" w:eastAsia="SimSun" w:hAnsi="SimSun"/>
          <w:color w:val="000000" w:themeColor="text1"/>
          <w:lang w:eastAsia="zh-CN"/>
        </w:rPr>
        <w:t>024</w:t>
      </w:r>
      <w:r w:rsidRPr="00BC1C3D">
        <w:rPr>
          <w:rFonts w:ascii="SimSun" w:eastAsia="SimSun" w:hAnsi="SimSun" w:hint="eastAsia"/>
          <w:color w:val="000000" w:themeColor="text1"/>
          <w:lang w:eastAsia="zh-CN"/>
        </w:rPr>
        <w:t>年</w:t>
      </w:r>
      <w:r>
        <w:rPr>
          <w:rFonts w:ascii="SimSun" w:eastAsia="SimSun" w:hAnsi="SimSun"/>
          <w:color w:val="000000" w:themeColor="text1"/>
          <w:lang w:eastAsia="zh-CN"/>
        </w:rPr>
        <w:t>10</w:t>
      </w:r>
      <w:r w:rsidRPr="00BC1C3D">
        <w:rPr>
          <w:rFonts w:ascii="SimSun" w:eastAsia="SimSun" w:hAnsi="SimSun" w:hint="eastAsia"/>
          <w:color w:val="000000" w:themeColor="text1"/>
          <w:lang w:eastAsia="zh-CN"/>
        </w:rPr>
        <w:t>月</w:t>
      </w:r>
      <w:r>
        <w:rPr>
          <w:rFonts w:ascii="SimSun" w:eastAsia="SimSun" w:hAnsi="SimSun"/>
          <w:color w:val="000000" w:themeColor="text1"/>
          <w:lang w:eastAsia="zh-CN"/>
        </w:rPr>
        <w:t>19</w:t>
      </w:r>
      <w:r w:rsidRPr="00BC1C3D">
        <w:rPr>
          <w:rFonts w:ascii="SimSun" w:eastAsia="SimSun" w:hAnsi="SimSun" w:hint="eastAsia"/>
          <w:color w:val="000000" w:themeColor="text1"/>
          <w:lang w:eastAsia="zh-CN"/>
        </w:rPr>
        <w:t>日</w:t>
      </w:r>
    </w:p>
    <w:p w14:paraId="76793B1D" w14:textId="77777777" w:rsidR="0046414E" w:rsidRPr="00285E5A" w:rsidRDefault="0046414E" w:rsidP="00E12A22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 w:rsidRPr="00BC1C3D">
        <w:rPr>
          <w:rFonts w:ascii="SimSun" w:eastAsia="SimSun" w:hAnsi="SimSun" w:hint="eastAsia"/>
          <w:color w:val="000000" w:themeColor="text1"/>
          <w:lang w:eastAsia="zh-CN"/>
        </w:rPr>
        <w:t>相关经文：</w:t>
      </w:r>
      <w:r w:rsidRPr="005947BE">
        <w:rPr>
          <w:rFonts w:ascii="SimSun" w:eastAsia="SimSun" w:hAnsi="SimSun" w:hint="eastAsia"/>
          <w:color w:val="000000" w:themeColor="text1"/>
          <w:lang w:eastAsia="zh-CN"/>
        </w:rPr>
        <w:t>路加福音</w:t>
      </w:r>
      <w:r w:rsidRPr="005947BE">
        <w:rPr>
          <w:rFonts w:ascii="SimSun" w:eastAsia="SimSun" w:hAnsi="SimSun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4</w:t>
      </w:r>
      <w:r w:rsidRPr="005947BE">
        <w:rPr>
          <w:rFonts w:ascii="SimSun" w:eastAsia="SimSun" w:hAnsi="SimSun"/>
          <w:color w:val="000000" w:themeColor="text1"/>
          <w:lang w:eastAsia="zh-CN"/>
        </w:rPr>
        <w:t>:</w:t>
      </w:r>
      <w:r>
        <w:rPr>
          <w:rFonts w:ascii="SimSun" w:eastAsia="SimSun" w:hAnsi="SimSun"/>
          <w:color w:val="000000" w:themeColor="text1"/>
          <w:lang w:eastAsia="zh-CN"/>
        </w:rPr>
        <w:t>25-35</w:t>
      </w:r>
    </w:p>
    <w:p w14:paraId="0BD1CB9A" w14:textId="5955CEBE" w:rsidR="0046414E" w:rsidRPr="00EC0628" w:rsidRDefault="0046414E" w:rsidP="00E12A22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 w:hint="eastAsia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上次我们讲神在邀请人，赴大宴席。主耶稣在地上的第一个神迹，水变酒，是在婚宴上，可见神看重婚姻，看重宴席。很多人有借口，拒绝了邀请。那些接受邀请的，悔改信耶稣的人，就参加宴席。信耶稣后该怎样？作主耶稣的门徒。如何做？一般人认为是跟从主耶稣，读神的话，爱邻舍。我们看看圣经的教导。</w:t>
      </w:r>
    </w:p>
    <w:p w14:paraId="0A7C9CFA" w14:textId="77777777" w:rsidR="0046414E" w:rsidRPr="00C10882" w:rsidRDefault="0046414E" w:rsidP="00E12A22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C10882">
        <w:rPr>
          <w:rFonts w:ascii="SimSun" w:eastAsia="SimSun" w:hAnsi="SimSun" w:hint="eastAsia"/>
          <w:b/>
          <w:bCs/>
          <w:color w:val="000000" w:themeColor="text1"/>
          <w:lang w:eastAsia="zh-CN"/>
        </w:rPr>
        <w:t>一．路加福音</w:t>
      </w:r>
      <w:r w:rsidRPr="00C10882">
        <w:rPr>
          <w:rFonts w:ascii="SimSun" w:eastAsia="SimSun" w:hAnsi="SimSun"/>
          <w:b/>
          <w:bCs/>
          <w:color w:val="000000" w:themeColor="text1"/>
          <w:lang w:eastAsia="zh-CN"/>
        </w:rPr>
        <w:t>14:25-27</w:t>
      </w:r>
      <w:r w:rsidRPr="00C10882">
        <w:rPr>
          <w:rFonts w:ascii="SimSun" w:eastAsia="SimSun" w:hAnsi="SimSun" w:hint="eastAsia"/>
          <w:b/>
          <w:bCs/>
          <w:color w:val="000000" w:themeColor="text1"/>
          <w:lang w:eastAsia="zh-CN"/>
        </w:rPr>
        <w:t>，作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主</w:t>
      </w:r>
      <w:r w:rsidRPr="00C10882">
        <w:rPr>
          <w:rFonts w:ascii="SimSun" w:eastAsia="SimSun" w:hAnsi="SimSun" w:hint="eastAsia"/>
          <w:b/>
          <w:bCs/>
          <w:color w:val="000000" w:themeColor="text1"/>
          <w:lang w:eastAsia="zh-CN"/>
        </w:rPr>
        <w:t>耶稣的门徒意味着全心全意的委身</w:t>
      </w:r>
    </w:p>
    <w:p w14:paraId="699EE7FA" w14:textId="77777777" w:rsidR="0046414E" w:rsidRDefault="0046414E" w:rsidP="00E12A22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5</w:t>
      </w:r>
      <w:r>
        <w:rPr>
          <w:rFonts w:ascii="SimSun" w:eastAsia="SimSun" w:hAnsi="SimSun" w:hint="eastAsia"/>
          <w:color w:val="000000" w:themeColor="text1"/>
          <w:lang w:eastAsia="zh-CN"/>
        </w:rPr>
        <w:t>节，主耶稣在地上的时候，跟从他的人越来越多，主耶稣知道谁才是他的门徒。</w:t>
      </w:r>
    </w:p>
    <w:p w14:paraId="103654C3" w14:textId="77777777" w:rsidR="0046414E" w:rsidRDefault="0046414E" w:rsidP="00E12A22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26</w:t>
      </w:r>
      <w:r>
        <w:rPr>
          <w:rFonts w:ascii="SimSun" w:eastAsia="SimSun" w:hAnsi="SimSun" w:hint="eastAsia"/>
          <w:color w:val="000000" w:themeColor="text1"/>
          <w:lang w:eastAsia="zh-CN"/>
        </w:rPr>
        <w:t>节，作主耶稣的门徒，第一件事，生活上的优先次序一定要有改变。</w:t>
      </w:r>
    </w:p>
    <w:p w14:paraId="0F5E88BF" w14:textId="77777777" w:rsidR="0046414E" w:rsidRDefault="0046414E" w:rsidP="00E12A22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爱我如“不胜过”，原抄本意思更重，是“恨”。参见马太福音1</w:t>
      </w:r>
      <w:r>
        <w:rPr>
          <w:rFonts w:ascii="SimSun" w:eastAsia="SimSun" w:hAnsi="SimSun"/>
          <w:color w:val="000000" w:themeColor="text1"/>
          <w:lang w:eastAsia="zh-CN"/>
        </w:rPr>
        <w:t>0</w:t>
      </w:r>
      <w:r>
        <w:rPr>
          <w:rFonts w:ascii="SimSun" w:eastAsia="SimSun" w:hAnsi="SimSun" w:hint="eastAsia"/>
          <w:color w:val="000000" w:themeColor="text1"/>
          <w:lang w:eastAsia="zh-CN"/>
        </w:rPr>
        <w:t>，“爱我若胜过……不配作我的门徒”；创世记2</w:t>
      </w:r>
      <w:r>
        <w:rPr>
          <w:rFonts w:ascii="SimSun" w:eastAsia="SimSun" w:hAnsi="SimSun"/>
          <w:color w:val="000000" w:themeColor="text1"/>
          <w:lang w:eastAsia="zh-CN"/>
        </w:rPr>
        <w:t>9:30-31</w:t>
      </w:r>
      <w:r>
        <w:rPr>
          <w:rFonts w:ascii="SimSun" w:eastAsia="SimSun" w:hAnsi="SimSun" w:hint="eastAsia"/>
          <w:color w:val="000000" w:themeColor="text1"/>
          <w:lang w:eastAsia="zh-CN"/>
        </w:rPr>
        <w:t>，雅各爱拉结，母舅把利亚给了雅各，雅各爱拉结胜过利亚。雅各的爱有优先次序。拉结是可爱的意思，利亚是难看的意思（希伯来文是“眼睛疼”）这里的爱胜过，就是恨，其实不是恨的意思，是爱胜于的意思。</w:t>
      </w:r>
    </w:p>
    <w:p w14:paraId="38B0BAF0" w14:textId="77777777" w:rsidR="0046414E" w:rsidRDefault="0046414E" w:rsidP="00E12A22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神并不是让我们恨父母妻子……，而是说全心全意地委身在主耶稣身上，要把主耶稣放在第一。</w:t>
      </w:r>
    </w:p>
    <w:p w14:paraId="6F0061D3" w14:textId="77777777" w:rsidR="0046414E" w:rsidRDefault="0046414E" w:rsidP="00E12A22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歌罗西书1</w:t>
      </w:r>
      <w:r>
        <w:rPr>
          <w:rFonts w:ascii="SimSun" w:eastAsia="SimSun" w:hAnsi="SimSun"/>
          <w:color w:val="000000" w:themeColor="text1"/>
          <w:lang w:eastAsia="zh-CN"/>
        </w:rPr>
        <w:t>:17-18</w:t>
      </w:r>
      <w:r>
        <w:rPr>
          <w:rFonts w:ascii="SimSun" w:eastAsia="SimSun" w:hAnsi="SimSun" w:hint="eastAsia"/>
          <w:color w:val="000000" w:themeColor="text1"/>
          <w:lang w:eastAsia="zh-CN"/>
        </w:rPr>
        <w:t>，“他在万有之先；万有也靠他而立。他也是教会全体之首。他是元始，是从死里首先复生的，使他可以在凡事上居首位”；马太福音6</w:t>
      </w:r>
      <w:r>
        <w:rPr>
          <w:rFonts w:ascii="SimSun" w:eastAsia="SimSun" w:hAnsi="SimSun"/>
          <w:color w:val="000000" w:themeColor="text1"/>
          <w:lang w:eastAsia="zh-CN"/>
        </w:rPr>
        <w:t>:24</w:t>
      </w:r>
      <w:r>
        <w:rPr>
          <w:rFonts w:ascii="SimSun" w:eastAsia="SimSun" w:hAnsi="SimSun" w:hint="eastAsia"/>
          <w:color w:val="000000" w:themeColor="text1"/>
          <w:lang w:eastAsia="zh-CN"/>
        </w:rPr>
        <w:t>，“一个人不能侍奉两个主；不是恶这个、爱那个，就是重这个、轻那个。你们不能又侍奉神，又侍奉玛门（财利）”。强调我们对他忠心；罗马书9</w:t>
      </w:r>
      <w:r>
        <w:rPr>
          <w:rFonts w:ascii="SimSun" w:eastAsia="SimSun" w:hAnsi="SimSun"/>
          <w:color w:val="000000" w:themeColor="text1"/>
          <w:lang w:eastAsia="zh-CN"/>
        </w:rPr>
        <w:t>:11-13</w:t>
      </w:r>
      <w:r>
        <w:rPr>
          <w:rFonts w:ascii="SimSun" w:eastAsia="SimSun" w:hAnsi="SimSun" w:hint="eastAsia"/>
          <w:color w:val="000000" w:themeColor="text1"/>
          <w:lang w:eastAsia="zh-CN"/>
        </w:rPr>
        <w:t>，“（双子）还没有生下来，善恶还没有做出来，只因要显明神拣选人的旨意，不在乎人的行为，乃在乎召人的（主）”。关于以扫的故事，他还在肚子里的时候，神就拣选了雅各。</w:t>
      </w: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神有他的旨意，不在乎人的行为，乃在乎召人的主。爱少一点，就是所恶的。弥赛亚救赎的线是从雅各这条线，不是以扫那条线。</w:t>
      </w:r>
    </w:p>
    <w:p w14:paraId="7CB5D748" w14:textId="77777777" w:rsidR="0046414E" w:rsidRDefault="0046414E" w:rsidP="00E12A22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神把每个人放到地上，有他的旨意。要记得神的旨意在我的身上。</w:t>
      </w:r>
    </w:p>
    <w:p w14:paraId="6710DA44" w14:textId="77777777" w:rsidR="0046414E" w:rsidRPr="00C10882" w:rsidRDefault="0046414E" w:rsidP="00E12A22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7</w:t>
      </w:r>
      <w:r>
        <w:rPr>
          <w:rFonts w:ascii="SimSun" w:eastAsia="SimSun" w:hAnsi="SimSun" w:hint="eastAsia"/>
          <w:color w:val="000000" w:themeColor="text1"/>
          <w:lang w:eastAsia="zh-CN"/>
        </w:rPr>
        <w:t>节，“凡不背着自己十字架跟从我的，也不能做我的门徒”。主耶稣时代，是罗马帝国时代，背十字架的人是囚犯，是要被钉死的人。他们要自己背十字架，然后跟着罗马兵走，最后被罗马兵钉死在十字架。背十字架是一条死路，是一个方向，没有选择。把自己的一切，想法、目标都放下，让主耶稣来掌管。但不是说自己就不可以有目标、梦想，而是把主耶稣放在前面。</w:t>
      </w:r>
    </w:p>
    <w:p w14:paraId="0C925F50" w14:textId="77777777" w:rsidR="0046414E" w:rsidRPr="00C10882" w:rsidRDefault="0046414E" w:rsidP="00E12A22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C10882">
        <w:rPr>
          <w:rFonts w:ascii="SimSun" w:eastAsia="SimSun" w:hAnsi="SimSun" w:hint="eastAsia"/>
          <w:b/>
          <w:bCs/>
          <w:color w:val="000000" w:themeColor="text1"/>
          <w:lang w:eastAsia="zh-CN"/>
        </w:rPr>
        <w:t>二．路加福音</w:t>
      </w:r>
      <w:r w:rsidRPr="00C10882">
        <w:rPr>
          <w:rFonts w:ascii="SimSun" w:eastAsia="SimSun" w:hAnsi="SimSun"/>
          <w:b/>
          <w:bCs/>
          <w:color w:val="000000" w:themeColor="text1"/>
          <w:lang w:eastAsia="zh-CN"/>
        </w:rPr>
        <w:t>14:28-33</w:t>
      </w:r>
      <w:r w:rsidRPr="00C10882">
        <w:rPr>
          <w:rFonts w:ascii="SimSun" w:eastAsia="SimSun" w:hAnsi="SimSun" w:hint="eastAsia"/>
          <w:b/>
          <w:bCs/>
          <w:color w:val="000000" w:themeColor="text1"/>
          <w:lang w:eastAsia="zh-CN"/>
        </w:rPr>
        <w:t>，作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主</w:t>
      </w:r>
      <w:r w:rsidRPr="00C10882">
        <w:rPr>
          <w:rFonts w:ascii="SimSun" w:eastAsia="SimSun" w:hAnsi="SimSun" w:hint="eastAsia"/>
          <w:b/>
          <w:bCs/>
          <w:color w:val="000000" w:themeColor="text1"/>
          <w:lang w:eastAsia="zh-CN"/>
        </w:rPr>
        <w:t>耶稣的门徒意味着经过深思考量</w:t>
      </w:r>
    </w:p>
    <w:p w14:paraId="665F3629" w14:textId="77777777" w:rsidR="0046414E" w:rsidRDefault="0046414E" w:rsidP="00E12A22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作主耶稣的门徒要经过深入思考，不是凭一时的感动。</w:t>
      </w:r>
    </w:p>
    <w:p w14:paraId="6DADA247" w14:textId="77777777" w:rsidR="0046414E" w:rsidRDefault="0046414E" w:rsidP="00E12A22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8</w:t>
      </w:r>
      <w:r>
        <w:rPr>
          <w:rFonts w:ascii="SimSun" w:eastAsia="SimSun" w:hAnsi="SimSun" w:hint="eastAsia"/>
          <w:color w:val="000000" w:themeColor="text1"/>
          <w:lang w:eastAsia="zh-CN"/>
        </w:rPr>
        <w:t>节，盖一座楼，有些原抄本指的是守望塔。</w:t>
      </w:r>
    </w:p>
    <w:p w14:paraId="39376066" w14:textId="77777777" w:rsidR="0046414E" w:rsidRDefault="0046414E" w:rsidP="00E12A22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9</w:t>
      </w:r>
      <w:r>
        <w:rPr>
          <w:rFonts w:ascii="SimSun" w:eastAsia="SimSun" w:hAnsi="SimSun" w:hint="eastAsia"/>
          <w:color w:val="000000" w:themeColor="text1"/>
          <w:lang w:eastAsia="zh-CN"/>
        </w:rPr>
        <w:t>节，安了地基，主耶稣是磐石、根基，我们在上面盖。神要塑造我们的生命像耶稣。哥林多前书</w:t>
      </w:r>
      <w:r>
        <w:rPr>
          <w:rFonts w:ascii="SimSun" w:eastAsia="SimSun" w:hAnsi="SimSun"/>
          <w:color w:val="000000" w:themeColor="text1"/>
          <w:lang w:eastAsia="zh-CN"/>
        </w:rPr>
        <w:t>3:10-15</w:t>
      </w:r>
      <w:r>
        <w:rPr>
          <w:rFonts w:ascii="SimSun" w:eastAsia="SimSun" w:hAnsi="SimSun" w:hint="eastAsia"/>
          <w:color w:val="000000" w:themeColor="text1"/>
          <w:lang w:eastAsia="zh-CN"/>
        </w:rPr>
        <w:t>，“因为那已经立好的根基就是耶稣基督，此外没有人能立别的根基”。</w:t>
      </w:r>
    </w:p>
    <w:p w14:paraId="1C7A0465" w14:textId="77777777" w:rsidR="0046414E" w:rsidRDefault="0046414E" w:rsidP="00E12A22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30</w:t>
      </w:r>
      <w:r>
        <w:rPr>
          <w:rFonts w:ascii="SimSun" w:eastAsia="SimSun" w:hAnsi="SimSun" w:hint="eastAsia"/>
          <w:color w:val="000000" w:themeColor="text1"/>
          <w:lang w:eastAsia="zh-CN"/>
        </w:rPr>
        <w:t>节，有的人信了主耶稣，却没有再建造。这里强调我们这些信了主耶稣的人，跟从他的人，有了根基，我们需要生命的成长，才能像主耶稣。神把我们放在地上，是守望台，是吹号的人。如果变成了笑话，失去了见证，神不能再用我们。</w:t>
      </w:r>
    </w:p>
    <w:p w14:paraId="10075A48" w14:textId="77777777" w:rsidR="0046414E" w:rsidRDefault="0046414E" w:rsidP="00E12A22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我们信耶稣前是有选择的，但是信了之后，有了根基，就没有选择了。</w:t>
      </w:r>
    </w:p>
    <w:p w14:paraId="051F297E" w14:textId="77777777" w:rsidR="0046414E" w:rsidRDefault="0046414E" w:rsidP="00E12A22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1-32</w:t>
      </w:r>
      <w:r>
        <w:rPr>
          <w:rFonts w:ascii="SimSun" w:eastAsia="SimSun" w:hAnsi="SimSun" w:hint="eastAsia"/>
          <w:color w:val="000000" w:themeColor="text1"/>
          <w:lang w:eastAsia="zh-CN"/>
        </w:rPr>
        <w:t>节，基督徒的生活是属灵的征战，魔鬼像吼叫的狮子，要吞吃那些要信主耶稣的人；不信的人，魔鬼是不怕的。面对打仗，你能够放下一切去面对吗？如果选择不打战，肯定可以找到一些原因去妥协。我们也会找到很多理由不去打战，不愿意摆上，有些人和世界妥协了。主耶稣用这两个例子，一是盖守望楼，但不愿盖到底；二是打仗，牺牲太大，就妥协了。保罗说，不要效法这个世界。神要我们借着圣经的话，更新我们的生命。</w:t>
      </w:r>
    </w:p>
    <w:p w14:paraId="17877622" w14:textId="77777777" w:rsidR="0046414E" w:rsidRPr="0063421E" w:rsidRDefault="0046414E" w:rsidP="00E12A22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lastRenderedPageBreak/>
        <w:t>33</w:t>
      </w:r>
      <w:r>
        <w:rPr>
          <w:rFonts w:ascii="SimSun" w:eastAsia="SimSun" w:hAnsi="SimSun" w:hint="eastAsia"/>
          <w:color w:val="000000" w:themeColor="text1"/>
          <w:lang w:eastAsia="zh-CN"/>
        </w:rPr>
        <w:t>节，“这样，你们无论什么人，若不撇下一切所有的，就不能作我的门徒”。作门徒代价太大，所以主耶稣给我们一些鼓励，参见路加福音1</w:t>
      </w:r>
      <w:r>
        <w:rPr>
          <w:rFonts w:ascii="SimSun" w:eastAsia="SimSun" w:hAnsi="SimSun"/>
          <w:color w:val="000000" w:themeColor="text1"/>
          <w:lang w:eastAsia="zh-CN"/>
        </w:rPr>
        <w:t>8:28-30</w:t>
      </w:r>
      <w:r>
        <w:rPr>
          <w:rFonts w:ascii="SimSun" w:eastAsia="SimSun" w:hAnsi="SimSun" w:hint="eastAsia"/>
          <w:color w:val="000000" w:themeColor="text1"/>
          <w:lang w:eastAsia="zh-CN"/>
        </w:rPr>
        <w:t>，为神的国撇下所有的人，“没有今世不得百倍，在来世不得永生的”。神国的观念是血缘关系不能比属灵关系更重要。哪个轻哪个重，我们要有选择。不容易，彼得放下所有跟从主耶稣，但是后面三次不认主，主耶稣被钉死后，他又回去打鱼了。</w:t>
      </w:r>
    </w:p>
    <w:p w14:paraId="42CBA209" w14:textId="77777777" w:rsidR="0046414E" w:rsidRPr="00C10882" w:rsidRDefault="0046414E" w:rsidP="00E12A22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C10882">
        <w:rPr>
          <w:rFonts w:ascii="SimSun" w:eastAsia="SimSun" w:hAnsi="SimSun" w:hint="eastAsia"/>
          <w:b/>
          <w:bCs/>
          <w:color w:val="000000" w:themeColor="text1"/>
          <w:lang w:eastAsia="zh-CN"/>
        </w:rPr>
        <w:t>三．路加福音</w:t>
      </w:r>
      <w:r w:rsidRPr="00C10882">
        <w:rPr>
          <w:rFonts w:ascii="SimSun" w:eastAsia="SimSun" w:hAnsi="SimSun"/>
          <w:b/>
          <w:bCs/>
          <w:color w:val="000000" w:themeColor="text1"/>
          <w:lang w:eastAsia="zh-CN"/>
        </w:rPr>
        <w:t>14:34-35</w:t>
      </w:r>
      <w:r w:rsidRPr="00C10882">
        <w:rPr>
          <w:rFonts w:ascii="SimSun" w:eastAsia="SimSun" w:hAnsi="SimSun" w:hint="eastAsia"/>
          <w:b/>
          <w:bCs/>
          <w:color w:val="000000" w:themeColor="text1"/>
          <w:lang w:eastAsia="zh-CN"/>
        </w:rPr>
        <w:t>，作</w:t>
      </w:r>
      <w:r>
        <w:rPr>
          <w:rFonts w:ascii="SimSun" w:eastAsia="SimSun" w:hAnsi="SimSun" w:hint="eastAsia"/>
          <w:b/>
          <w:bCs/>
          <w:color w:val="000000" w:themeColor="text1"/>
          <w:lang w:eastAsia="zh-CN"/>
        </w:rPr>
        <w:t>主</w:t>
      </w:r>
      <w:r w:rsidRPr="00C10882">
        <w:rPr>
          <w:rFonts w:ascii="SimSun" w:eastAsia="SimSun" w:hAnsi="SimSun" w:hint="eastAsia"/>
          <w:b/>
          <w:bCs/>
          <w:color w:val="000000" w:themeColor="text1"/>
          <w:lang w:eastAsia="zh-CN"/>
        </w:rPr>
        <w:t>耶稣的门徒意味着持续有功效和影响力</w:t>
      </w:r>
    </w:p>
    <w:p w14:paraId="19140924" w14:textId="77777777" w:rsidR="0046414E" w:rsidRPr="00285E5A" w:rsidRDefault="0046414E" w:rsidP="00E12A22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4-35</w:t>
      </w:r>
      <w:r>
        <w:rPr>
          <w:rFonts w:ascii="SimSun" w:eastAsia="SimSun" w:hAnsi="SimSun" w:hint="eastAsia"/>
          <w:color w:val="000000" w:themeColor="text1"/>
          <w:lang w:eastAsia="zh-CN"/>
        </w:rPr>
        <w:t>节，死海捞上来的盐有很多杂质，如果纯度不够，杂质太多，就不咸了。门徒是盐是光，失了味就不能再让它咸了。我们每天的生活要有影响力，有功效。我们如果掺杂了太多的世界的东西，就失去用途了。我们信了主耶稣，如果失去功效，和世人一样，失去影响力了，主耶稣就不会用我们了。“有耳可听的就应当听”，希望我们真的听进去。</w:t>
      </w:r>
    </w:p>
    <w:p w14:paraId="30AF63B3" w14:textId="77777777" w:rsidR="0046414E" w:rsidRDefault="0046414E" w:rsidP="00E12A22">
      <w:pPr>
        <w:pStyle w:val="ListBullet"/>
        <w:numPr>
          <w:ilvl w:val="0"/>
          <w:numId w:val="0"/>
        </w:numPr>
        <w:tabs>
          <w:tab w:val="left" w:pos="30"/>
        </w:tabs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让我们真的听到主耶稣和我们讲话，全心全意委身在主耶稣的身上，经过好好的思考和计划，能够付代价，每天的生活和世人不一样，就有影响力。</w:t>
      </w:r>
    </w:p>
    <w:p w14:paraId="539097A7" w14:textId="77777777" w:rsidR="0046414E" w:rsidRDefault="0046414E" w:rsidP="00E12A22">
      <w:pPr>
        <w:pStyle w:val="ListBullet"/>
        <w:numPr>
          <w:ilvl w:val="0"/>
          <w:numId w:val="0"/>
        </w:numPr>
        <w:tabs>
          <w:tab w:val="left" w:pos="30"/>
        </w:tabs>
        <w:spacing w:afterLines="50"/>
        <w:ind w:left="432" w:hanging="432"/>
        <w:jc w:val="both"/>
        <w:rPr>
          <w:rFonts w:ascii="SimSun" w:eastAsia="SimSun" w:hAnsi="SimSun" w:hint="eastAsia"/>
          <w:color w:val="000000" w:themeColor="text1"/>
          <w:lang w:eastAsia="zh-CN"/>
        </w:rPr>
      </w:pPr>
    </w:p>
    <w:p w14:paraId="6D16C266" w14:textId="77777777" w:rsidR="0046414E" w:rsidRPr="001C4E69" w:rsidRDefault="0046414E" w:rsidP="00E12A22">
      <w:pPr>
        <w:pStyle w:val="ListBullet"/>
        <w:numPr>
          <w:ilvl w:val="0"/>
          <w:numId w:val="0"/>
        </w:numPr>
        <w:tabs>
          <w:tab w:val="left" w:pos="30"/>
        </w:tabs>
        <w:spacing w:afterLines="50"/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1C4E69">
        <w:rPr>
          <w:rFonts w:ascii="SimSun" w:eastAsia="SimSun" w:hAnsi="SimSun" w:hint="eastAsia"/>
          <w:b/>
          <w:bCs/>
          <w:color w:val="000000" w:themeColor="text1"/>
          <w:lang w:eastAsia="zh-CN"/>
        </w:rPr>
        <w:t>问题与分享：</w:t>
      </w:r>
    </w:p>
    <w:p w14:paraId="1D2CB001" w14:textId="77777777" w:rsidR="0046414E" w:rsidRDefault="0046414E" w:rsidP="00E12A22">
      <w:pPr>
        <w:pStyle w:val="ListBullet"/>
        <w:numPr>
          <w:ilvl w:val="0"/>
          <w:numId w:val="0"/>
        </w:numPr>
        <w:tabs>
          <w:tab w:val="left" w:pos="30"/>
        </w:tabs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1.</w:t>
      </w: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7</w:t>
      </w:r>
      <w:r>
        <w:rPr>
          <w:rFonts w:ascii="SimSun" w:eastAsia="SimSun" w:hAnsi="SimSun" w:hint="eastAsia"/>
          <w:color w:val="000000" w:themeColor="text1"/>
          <w:lang w:eastAsia="zh-CN"/>
        </w:rPr>
        <w:t>节，若不背着我的十字架……，是不是宁愿死，也要做主耶稣的门徒，是这样吗？</w:t>
      </w:r>
    </w:p>
    <w:p w14:paraId="5668CE09" w14:textId="77777777" w:rsidR="0046414E" w:rsidRDefault="0046414E" w:rsidP="00E12A22">
      <w:pPr>
        <w:pStyle w:val="ListBullet"/>
        <w:numPr>
          <w:ilvl w:val="0"/>
          <w:numId w:val="0"/>
        </w:numPr>
        <w:tabs>
          <w:tab w:val="left" w:pos="30"/>
        </w:tabs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回到那时的背景。那些背十字架的人，路没有选择，终点没有选择，最后死掉。意思是放下个人的梦想，没有选择，神带着走。但相信神不是让我们把一切都放下，是优先次序。不是我们自己找苦来吃。</w:t>
      </w:r>
    </w:p>
    <w:p w14:paraId="0DB5078A" w14:textId="77777777" w:rsidR="0046414E" w:rsidRDefault="0046414E" w:rsidP="00E12A22">
      <w:pPr>
        <w:pStyle w:val="ListBullet"/>
        <w:numPr>
          <w:ilvl w:val="0"/>
          <w:numId w:val="0"/>
        </w:numPr>
        <w:tabs>
          <w:tab w:val="left" w:pos="30"/>
        </w:tabs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2.</w:t>
      </w:r>
      <w:r>
        <w:rPr>
          <w:rFonts w:ascii="SimSun" w:eastAsia="SimSun" w:hAnsi="SimSun" w:hint="eastAsia"/>
          <w:color w:val="000000" w:themeColor="text1"/>
          <w:lang w:eastAsia="zh-CN"/>
        </w:rPr>
        <w:t>我们今天和别人有分别，那我们怎么作光作盐？</w:t>
      </w:r>
    </w:p>
    <w:p w14:paraId="74EEEB8F" w14:textId="77777777" w:rsidR="0046414E" w:rsidRDefault="0046414E" w:rsidP="00E12A22">
      <w:pPr>
        <w:pStyle w:val="ListBullet"/>
        <w:numPr>
          <w:ilvl w:val="0"/>
          <w:numId w:val="0"/>
        </w:numPr>
        <w:tabs>
          <w:tab w:val="left" w:pos="30"/>
        </w:tabs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我们交朋友的目的是什么？我们为什么和不信的人在一起？就是传福音。神把我们放在这世界，是有时间的，要抓住机会，把盐和光的作用活出来。</w:t>
      </w:r>
    </w:p>
    <w:p w14:paraId="0CCFB028" w14:textId="77777777" w:rsidR="0046414E" w:rsidRDefault="0046414E" w:rsidP="00E12A22">
      <w:pPr>
        <w:pStyle w:val="ListBullet"/>
        <w:numPr>
          <w:ilvl w:val="0"/>
          <w:numId w:val="0"/>
        </w:numPr>
        <w:tabs>
          <w:tab w:val="left" w:pos="30"/>
        </w:tabs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我们作光作盐，但不是所有的人都能接受。我们运用圣经的教导，来影响他们的生活。</w:t>
      </w:r>
    </w:p>
    <w:p w14:paraId="16A5B4E4" w14:textId="77777777" w:rsidR="0046414E" w:rsidRDefault="0046414E" w:rsidP="00E12A22">
      <w:pPr>
        <w:pStyle w:val="ListBullet"/>
        <w:numPr>
          <w:ilvl w:val="0"/>
          <w:numId w:val="0"/>
        </w:numPr>
        <w:tabs>
          <w:tab w:val="left" w:pos="30"/>
        </w:tabs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4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一万打两万的意思是什么？</w:t>
      </w:r>
    </w:p>
    <w:p w14:paraId="6E1957CE" w14:textId="77777777" w:rsidR="0046414E" w:rsidRDefault="0046414E" w:rsidP="00E12A22">
      <w:pPr>
        <w:pStyle w:val="ListBullet"/>
        <w:numPr>
          <w:ilvl w:val="0"/>
          <w:numId w:val="0"/>
        </w:numPr>
        <w:tabs>
          <w:tab w:val="left" w:pos="30"/>
        </w:tabs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重点是，战争是激烈的，需要好好地考量，你愿不愿面对这个战争。魔鬼像吼叫的狮子，我们需要非常有准备，面对这个征战。很多人跟从耶稣，没有跟到底，被人笑。</w:t>
      </w:r>
    </w:p>
    <w:p w14:paraId="5D4A76E4" w14:textId="77777777" w:rsidR="0046414E" w:rsidRDefault="0046414E" w:rsidP="00E12A22">
      <w:pPr>
        <w:pStyle w:val="ListBullet"/>
        <w:numPr>
          <w:ilvl w:val="0"/>
          <w:numId w:val="0"/>
        </w:numPr>
        <w:tabs>
          <w:tab w:val="left" w:pos="30"/>
        </w:tabs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5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正在读一本二战历史，危地马拉屠杀玛雅人很残暴，后来在美国悔改受洗。圣经里教导不能杀人，这样的人怎样面对审判？</w:t>
      </w:r>
    </w:p>
    <w:p w14:paraId="0CBFE8D1" w14:textId="77777777" w:rsidR="0046414E" w:rsidRPr="006023D5" w:rsidRDefault="0046414E" w:rsidP="00E12A22">
      <w:pPr>
        <w:pStyle w:val="ListBullet"/>
        <w:numPr>
          <w:ilvl w:val="0"/>
          <w:numId w:val="0"/>
        </w:numPr>
        <w:tabs>
          <w:tab w:val="left" w:pos="30"/>
        </w:tabs>
        <w:spacing w:afterLines="50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不能杀人，是针对个人的。如果不能打仗，怎么一直打战？旧约里也很多打仗。那些坏人怎样处理？神把杀人的权柄交给执政掌权的，创世记9：6，“凡流人血的，他的血也必被人所流”；罗马书1</w:t>
      </w:r>
      <w:r>
        <w:rPr>
          <w:rFonts w:ascii="SimSun" w:eastAsia="SimSun" w:hAnsi="SimSun"/>
          <w:color w:val="000000" w:themeColor="text1"/>
          <w:lang w:eastAsia="zh-CN"/>
        </w:rPr>
        <w:t>3:1-4</w:t>
      </w:r>
      <w:r>
        <w:rPr>
          <w:rFonts w:ascii="SimSun" w:eastAsia="SimSun" w:hAnsi="SimSun" w:hint="eastAsia"/>
          <w:color w:val="000000" w:themeColor="text1"/>
          <w:lang w:eastAsia="zh-CN"/>
        </w:rPr>
        <w:t>，“在上有权柄的，人人当顺服他，因为没有权柄不是出于神的”。神不止对老百姓说话，也对执政掌权的人说话。人被害的时候，不能自己报仇，需要爱敌人。杀人是政府的权柄。世界乱是因为人自己拿起律法，你杀我我杀你，执政掌权的人也不惩治坏人，但有一天神会和他们算账。保罗和彼得的例子，当时有罗马掌权的人，保罗说我听执政掌权的，还是听神的。如果执政掌权的人违反圣经，人选择听神的，会被惩罚。于是保罗被抓了，主耶稣被杀了。神会解决这个问题。这些执政掌权的人，在面对神的时候，也会被惩罚的。</w:t>
      </w:r>
    </w:p>
    <w:p w14:paraId="39534130" w14:textId="77777777" w:rsidR="0046414E" w:rsidRDefault="0046414E" w:rsidP="00E12A22">
      <w:pPr>
        <w:pStyle w:val="ListBullet"/>
        <w:numPr>
          <w:ilvl w:val="0"/>
          <w:numId w:val="0"/>
        </w:numPr>
        <w:tabs>
          <w:tab w:val="left" w:pos="30"/>
        </w:tabs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今天这个世界，即便给你1</w:t>
      </w:r>
      <w:r>
        <w:rPr>
          <w:rFonts w:ascii="SimSun" w:eastAsia="SimSun" w:hAnsi="SimSun"/>
          <w:color w:val="000000" w:themeColor="text1"/>
          <w:lang w:eastAsia="zh-CN"/>
        </w:rPr>
        <w:t>00</w:t>
      </w:r>
      <w:r>
        <w:rPr>
          <w:rFonts w:ascii="SimSun" w:eastAsia="SimSun" w:hAnsi="SimSun" w:hint="eastAsia"/>
          <w:color w:val="000000" w:themeColor="text1"/>
          <w:lang w:eastAsia="zh-CN"/>
        </w:rPr>
        <w:t>岁，给你2</w:t>
      </w:r>
      <w:r>
        <w:rPr>
          <w:rFonts w:ascii="SimSun" w:eastAsia="SimSun" w:hAnsi="SimSun"/>
          <w:color w:val="000000" w:themeColor="text1"/>
          <w:lang w:eastAsia="zh-CN"/>
        </w:rPr>
        <w:t>00</w:t>
      </w:r>
      <w:r>
        <w:rPr>
          <w:rFonts w:ascii="SimSun" w:eastAsia="SimSun" w:hAnsi="SimSun" w:hint="eastAsia"/>
          <w:color w:val="000000" w:themeColor="text1"/>
          <w:lang w:eastAsia="zh-CN"/>
        </w:rPr>
        <w:t>岁，和永恒怎么比呢？要有眼光，知道如何衡量。</w:t>
      </w:r>
    </w:p>
    <w:p w14:paraId="49F8AF2B" w14:textId="77777777" w:rsidR="0046414E" w:rsidRDefault="0046414E" w:rsidP="00E12A22">
      <w:pPr>
        <w:pStyle w:val="ListBullet"/>
        <w:numPr>
          <w:ilvl w:val="0"/>
          <w:numId w:val="0"/>
        </w:numPr>
        <w:tabs>
          <w:tab w:val="left" w:pos="30"/>
        </w:tabs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6.</w:t>
      </w:r>
      <w:r>
        <w:rPr>
          <w:rFonts w:ascii="SimSun" w:eastAsia="SimSun" w:hAnsi="SimSun" w:hint="eastAsia"/>
          <w:color w:val="000000" w:themeColor="text1"/>
          <w:lang w:eastAsia="zh-CN"/>
        </w:rPr>
        <w:t>国内环境，传福音面临困难，比如青少年聚会。有没有更好的方法，听神的也避免面对外界的禁止。</w:t>
      </w:r>
    </w:p>
    <w:p w14:paraId="6464F191" w14:textId="77777777" w:rsidR="0046414E" w:rsidRDefault="0046414E" w:rsidP="00E12A22">
      <w:pPr>
        <w:pStyle w:val="ListBullet"/>
        <w:numPr>
          <w:ilvl w:val="0"/>
          <w:numId w:val="0"/>
        </w:numPr>
        <w:tabs>
          <w:tab w:val="left" w:pos="30"/>
        </w:tabs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灵巧如蛇。父母在家庭内部的教导更有效。美国情况更糟糕。</w:t>
      </w:r>
    </w:p>
    <w:p w14:paraId="2A2D3564" w14:textId="4BE93FF1" w:rsidR="0046414E" w:rsidRDefault="0046414E" w:rsidP="00800853">
      <w:pPr>
        <w:pStyle w:val="ListBullet"/>
        <w:numPr>
          <w:ilvl w:val="0"/>
          <w:numId w:val="0"/>
        </w:numPr>
        <w:tabs>
          <w:tab w:val="left" w:pos="30"/>
        </w:tabs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4E46E721" w14:textId="111DAA05" w:rsidR="00E12A22" w:rsidRDefault="00E12A22" w:rsidP="00800853">
      <w:pPr>
        <w:pStyle w:val="ListBullet"/>
        <w:numPr>
          <w:ilvl w:val="0"/>
          <w:numId w:val="0"/>
        </w:numPr>
        <w:tabs>
          <w:tab w:val="left" w:pos="30"/>
        </w:tabs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3A102ACE" w14:textId="453601AD" w:rsidR="00E12A22" w:rsidRDefault="00E12A22" w:rsidP="00800853">
      <w:pPr>
        <w:pStyle w:val="ListBullet"/>
        <w:numPr>
          <w:ilvl w:val="0"/>
          <w:numId w:val="0"/>
        </w:numPr>
        <w:tabs>
          <w:tab w:val="left" w:pos="30"/>
        </w:tabs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43EB3645" w14:textId="39A42053" w:rsidR="00E12A22" w:rsidRDefault="00E12A22" w:rsidP="00800853">
      <w:pPr>
        <w:pStyle w:val="ListBullet"/>
        <w:numPr>
          <w:ilvl w:val="0"/>
          <w:numId w:val="0"/>
        </w:numPr>
        <w:tabs>
          <w:tab w:val="left" w:pos="30"/>
        </w:tabs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</w:p>
    <w:p w14:paraId="6878E4E5" w14:textId="77777777" w:rsidR="00E12A22" w:rsidRDefault="00E12A22" w:rsidP="00800853">
      <w:pPr>
        <w:pStyle w:val="ListBullet"/>
        <w:numPr>
          <w:ilvl w:val="0"/>
          <w:numId w:val="0"/>
        </w:numPr>
        <w:tabs>
          <w:tab w:val="left" w:pos="30"/>
        </w:tabs>
        <w:spacing w:afterLines="50"/>
        <w:jc w:val="both"/>
        <w:rPr>
          <w:rFonts w:ascii="SimSun" w:eastAsia="SimSun" w:hAnsi="SimSun" w:hint="eastAsia"/>
          <w:color w:val="000000" w:themeColor="text1"/>
          <w:lang w:eastAsia="zh-CN"/>
        </w:rPr>
      </w:pPr>
    </w:p>
    <w:p w14:paraId="23660928" w14:textId="77777777" w:rsidR="0046414E" w:rsidRPr="00800853" w:rsidRDefault="0046414E" w:rsidP="0046414E">
      <w:pPr>
        <w:pStyle w:val="Heading1"/>
        <w:rPr>
          <w:lang w:eastAsia="zh-CN"/>
        </w:rPr>
      </w:pPr>
      <w:bookmarkStart w:id="124" w:name="_Toc180846487"/>
      <w:bookmarkStart w:id="125" w:name="_Toc180860619"/>
      <w:r w:rsidRPr="00800853">
        <w:rPr>
          <w:rFonts w:hint="eastAsia"/>
          <w:lang w:eastAsia="zh-CN"/>
        </w:rPr>
        <w:lastRenderedPageBreak/>
        <w:t>基督的生平与教导（八十）：参与天上的欢喜快乐</w:t>
      </w:r>
      <w:bookmarkEnd w:id="124"/>
      <w:bookmarkEnd w:id="125"/>
      <w:r w:rsidRPr="00800853">
        <w:rPr>
          <w:lang w:eastAsia="zh-CN"/>
        </w:rPr>
        <w:t xml:space="preserve"> </w:t>
      </w:r>
    </w:p>
    <w:p w14:paraId="1C7A167B" w14:textId="77777777" w:rsidR="0046414E" w:rsidRPr="00BC1C3D" w:rsidRDefault="0046414E" w:rsidP="00E12A22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 w:rsidRPr="00BC1C3D">
        <w:rPr>
          <w:rFonts w:ascii="SimSun" w:eastAsia="SimSun" w:hAnsi="SimSun" w:hint="eastAsia"/>
          <w:color w:val="000000" w:themeColor="text1"/>
          <w:lang w:eastAsia="zh-CN"/>
        </w:rPr>
        <w:t>时间：2</w:t>
      </w:r>
      <w:r w:rsidRPr="00BC1C3D">
        <w:rPr>
          <w:rFonts w:ascii="SimSun" w:eastAsia="SimSun" w:hAnsi="SimSun"/>
          <w:color w:val="000000" w:themeColor="text1"/>
          <w:lang w:eastAsia="zh-CN"/>
        </w:rPr>
        <w:t>024</w:t>
      </w:r>
      <w:r w:rsidRPr="00BC1C3D">
        <w:rPr>
          <w:rFonts w:ascii="SimSun" w:eastAsia="SimSun" w:hAnsi="SimSun" w:hint="eastAsia"/>
          <w:color w:val="000000" w:themeColor="text1"/>
          <w:lang w:eastAsia="zh-CN"/>
        </w:rPr>
        <w:t>年</w:t>
      </w:r>
      <w:r>
        <w:rPr>
          <w:rFonts w:ascii="SimSun" w:eastAsia="SimSun" w:hAnsi="SimSun"/>
          <w:color w:val="000000" w:themeColor="text1"/>
          <w:lang w:eastAsia="zh-CN"/>
        </w:rPr>
        <w:t>10</w:t>
      </w:r>
      <w:r w:rsidRPr="00BC1C3D">
        <w:rPr>
          <w:rFonts w:ascii="SimSun" w:eastAsia="SimSun" w:hAnsi="SimSun" w:hint="eastAsia"/>
          <w:color w:val="000000" w:themeColor="text1"/>
          <w:lang w:eastAsia="zh-CN"/>
        </w:rPr>
        <w:t>月</w:t>
      </w:r>
      <w:r>
        <w:rPr>
          <w:rFonts w:ascii="SimSun" w:eastAsia="SimSun" w:hAnsi="SimSun"/>
          <w:color w:val="000000" w:themeColor="text1"/>
          <w:lang w:eastAsia="zh-CN"/>
        </w:rPr>
        <w:t>26</w:t>
      </w:r>
      <w:r w:rsidRPr="00BC1C3D">
        <w:rPr>
          <w:rFonts w:ascii="SimSun" w:eastAsia="SimSun" w:hAnsi="SimSun" w:hint="eastAsia"/>
          <w:color w:val="000000" w:themeColor="text1"/>
          <w:lang w:eastAsia="zh-CN"/>
        </w:rPr>
        <w:t>日</w:t>
      </w:r>
    </w:p>
    <w:p w14:paraId="12BD2316" w14:textId="77777777" w:rsidR="0046414E" w:rsidRPr="00285E5A" w:rsidRDefault="0046414E" w:rsidP="00E12A22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 w:rsidRPr="00BC1C3D">
        <w:rPr>
          <w:rFonts w:ascii="SimSun" w:eastAsia="SimSun" w:hAnsi="SimSun" w:hint="eastAsia"/>
          <w:color w:val="000000" w:themeColor="text1"/>
          <w:lang w:eastAsia="zh-CN"/>
        </w:rPr>
        <w:t>相关经文：</w:t>
      </w:r>
      <w:r w:rsidRPr="005947BE">
        <w:rPr>
          <w:rFonts w:ascii="SimSun" w:eastAsia="SimSun" w:hAnsi="SimSun" w:hint="eastAsia"/>
          <w:color w:val="000000" w:themeColor="text1"/>
          <w:lang w:eastAsia="zh-CN"/>
        </w:rPr>
        <w:t>路加福音</w:t>
      </w:r>
      <w:r w:rsidRPr="00457E7E">
        <w:rPr>
          <w:rFonts w:ascii="SimSun" w:eastAsia="SimSun" w:hAnsi="SimSun"/>
          <w:color w:val="000000" w:themeColor="text1"/>
          <w:lang w:eastAsia="zh-CN"/>
        </w:rPr>
        <w:t>15:1-32</w:t>
      </w:r>
    </w:p>
    <w:p w14:paraId="7CF7B185" w14:textId="77777777" w:rsidR="0046414E" w:rsidRPr="00457E7E" w:rsidRDefault="0046414E" w:rsidP="00E12A22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圣经的主题是启示录1</w:t>
      </w:r>
      <w:r>
        <w:rPr>
          <w:rFonts w:ascii="SimSun" w:eastAsia="SimSun" w:hAnsi="SimSun"/>
          <w:color w:val="000000" w:themeColor="text1"/>
          <w:lang w:eastAsia="zh-CN"/>
        </w:rPr>
        <w:t>9:16</w:t>
      </w:r>
      <w:r>
        <w:rPr>
          <w:rFonts w:ascii="SimSun" w:eastAsia="SimSun" w:hAnsi="SimSun" w:hint="eastAsia"/>
          <w:color w:val="000000" w:themeColor="text1"/>
          <w:lang w:eastAsia="zh-CN"/>
        </w:rPr>
        <w:t>，“万王之王，万主之主”，介绍弥赛亚，他为人类做什么；路加福音的重点在1</w:t>
      </w:r>
      <w:r>
        <w:rPr>
          <w:rFonts w:ascii="SimSun" w:eastAsia="SimSun" w:hAnsi="SimSun"/>
          <w:color w:val="000000" w:themeColor="text1"/>
          <w:lang w:eastAsia="zh-CN"/>
        </w:rPr>
        <w:t>9:10</w:t>
      </w:r>
      <w:r>
        <w:rPr>
          <w:rFonts w:ascii="SimSun" w:eastAsia="SimSun" w:hAnsi="SimSun" w:hint="eastAsia"/>
          <w:color w:val="000000" w:themeColor="text1"/>
          <w:lang w:eastAsia="zh-CN"/>
        </w:rPr>
        <w:t>节，“人子来，为要寻找、拯救失丧的人”。弥赛亚道成肉身，为要寻找拯救失丧的人。</w:t>
      </w:r>
    </w:p>
    <w:p w14:paraId="456233CD" w14:textId="77777777" w:rsidR="0046414E" w:rsidRPr="00EA4999" w:rsidRDefault="0046414E" w:rsidP="00E12A22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EA4999">
        <w:rPr>
          <w:rFonts w:ascii="SimSun" w:eastAsia="SimSun" w:hAnsi="SimSun" w:hint="eastAsia"/>
          <w:b/>
          <w:bCs/>
          <w:color w:val="000000" w:themeColor="text1"/>
          <w:lang w:eastAsia="zh-CN"/>
        </w:rPr>
        <w:t>一．路加福音</w:t>
      </w:r>
      <w:r w:rsidRPr="00EA4999">
        <w:rPr>
          <w:rFonts w:ascii="SimSun" w:eastAsia="SimSun" w:hAnsi="SimSun"/>
          <w:b/>
          <w:bCs/>
          <w:color w:val="000000" w:themeColor="text1"/>
          <w:lang w:eastAsia="zh-CN"/>
        </w:rPr>
        <w:t>15:1-4,8</w:t>
      </w:r>
      <w:r w:rsidRPr="00EA4999">
        <w:rPr>
          <w:rFonts w:ascii="SimSun" w:eastAsia="SimSun" w:hAnsi="SimSun" w:hint="eastAsia"/>
          <w:b/>
          <w:bCs/>
          <w:color w:val="000000" w:themeColor="text1"/>
          <w:lang w:eastAsia="zh-CN"/>
        </w:rPr>
        <w:t>，一个迷失的人的价值</w:t>
      </w:r>
    </w:p>
    <w:p w14:paraId="636A1C4F" w14:textId="77777777" w:rsidR="0046414E" w:rsidRDefault="0046414E" w:rsidP="00E12A22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这两个例子是同一个比喻，只有一个重点，就是寻找。在神的眼中，一个迷失的人是有价值的。</w:t>
      </w:r>
    </w:p>
    <w:p w14:paraId="78CCDE8F" w14:textId="77777777" w:rsidR="0046414E" w:rsidRDefault="0046414E" w:rsidP="00E12A22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-4</w:t>
      </w:r>
      <w:r>
        <w:rPr>
          <w:rFonts w:ascii="SimSun" w:eastAsia="SimSun" w:hAnsi="SimSun" w:hint="eastAsia"/>
          <w:color w:val="000000" w:themeColor="text1"/>
          <w:lang w:eastAsia="zh-CN"/>
        </w:rPr>
        <w:t>节，罪人用在名词里，是指那一些活在罪里的人。2</w:t>
      </w:r>
      <w:r>
        <w:rPr>
          <w:rFonts w:ascii="SimSun" w:eastAsia="SimSun" w:hAnsi="SimSun"/>
          <w:color w:val="000000" w:themeColor="text1"/>
          <w:lang w:eastAsia="zh-CN"/>
        </w:rPr>
        <w:t>000</w:t>
      </w:r>
      <w:r>
        <w:rPr>
          <w:rFonts w:ascii="SimSun" w:eastAsia="SimSun" w:hAnsi="SimSun" w:hint="eastAsia"/>
          <w:color w:val="000000" w:themeColor="text1"/>
          <w:lang w:eastAsia="zh-CN"/>
        </w:rPr>
        <w:t>年前，指淫乱的人，如妓女。税吏是人们不喜欢的。但只有他们听主耶稣讲道。法利赛人和文士是解释圣经的人，是自我为义的人，不懂得饶恕。他们看到主耶稣接待罪人和税吏，很不高兴。主耶稣说了一个比喻，马太福音</w:t>
      </w:r>
      <w:r>
        <w:rPr>
          <w:rFonts w:ascii="SimSun" w:eastAsia="SimSun" w:hAnsi="SimSun"/>
          <w:color w:val="000000" w:themeColor="text1"/>
          <w:lang w:eastAsia="zh-CN"/>
        </w:rPr>
        <w:t>18</w:t>
      </w:r>
      <w:r>
        <w:rPr>
          <w:rFonts w:ascii="SimSun" w:eastAsia="SimSun" w:hAnsi="SimSun" w:hint="eastAsia"/>
          <w:color w:val="000000" w:themeColor="text1"/>
          <w:lang w:eastAsia="zh-CN"/>
        </w:rPr>
        <w:t>章也有这个比喻。但这两处比喻重点不一样。马太福音中迷失的羊指的是门徒，自己迷失还不知道。</w:t>
      </w:r>
    </w:p>
    <w:p w14:paraId="66830850" w14:textId="77777777" w:rsidR="0046414E" w:rsidRDefault="0046414E" w:rsidP="00E12A22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当时的牧羊人是穷人，给别人牧羊，所以失去一只羊是要赔的，如果死了，也要把死羊找到，就不用赔。</w:t>
      </w:r>
    </w:p>
    <w:p w14:paraId="4BE2C259" w14:textId="77777777" w:rsidR="0046414E" w:rsidRDefault="0046414E" w:rsidP="00E12A22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所以迷失的羊是有价值的。人子来就是要寻找迷失的羊。是神寻找人，人才有可能认识神，不是人寻找神。教会的使命也是要去寻找，重点是传福音。我们要思考有没有主耶稣的心肠？</w:t>
      </w:r>
    </w:p>
    <w:p w14:paraId="5546AFA4" w14:textId="77777777" w:rsidR="0046414E" w:rsidRPr="007E3892" w:rsidRDefault="0046414E" w:rsidP="00E12A22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这两个例子一个在家里，一个在外面，就是在家和在外面都会迷失。</w:t>
      </w:r>
    </w:p>
    <w:p w14:paraId="13CD0238" w14:textId="77777777" w:rsidR="0046414E" w:rsidRPr="00457E7E" w:rsidRDefault="0046414E" w:rsidP="00E12A22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EA4999">
        <w:rPr>
          <w:rFonts w:ascii="SimSun" w:eastAsia="SimSun" w:hAnsi="SimSun" w:hint="eastAsia"/>
          <w:b/>
          <w:bCs/>
          <w:color w:val="000000" w:themeColor="text1"/>
          <w:lang w:eastAsia="zh-CN"/>
        </w:rPr>
        <w:t>二．路加福音</w:t>
      </w:r>
      <w:r w:rsidRPr="00EA4999">
        <w:rPr>
          <w:rFonts w:ascii="SimSun" w:eastAsia="SimSun" w:hAnsi="SimSun"/>
          <w:b/>
          <w:bCs/>
          <w:color w:val="000000" w:themeColor="text1"/>
          <w:lang w:eastAsia="zh-CN"/>
        </w:rPr>
        <w:t>15:5-7,9</w:t>
      </w:r>
      <w:r w:rsidRPr="00EA4999">
        <w:rPr>
          <w:rFonts w:ascii="SimSun" w:eastAsia="SimSun" w:hAnsi="SimSun" w:hint="eastAsia"/>
          <w:b/>
          <w:bCs/>
          <w:color w:val="000000" w:themeColor="text1"/>
          <w:lang w:eastAsia="zh-CN"/>
        </w:rPr>
        <w:t>，一个人的得救能带来的快乐</w:t>
      </w:r>
    </w:p>
    <w:p w14:paraId="3ADAD771" w14:textId="0635E4E1" w:rsidR="0046414E" w:rsidRDefault="0046414E" w:rsidP="008D7C6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找到了迷失的羊，天上是那么地高兴！我们信了</w:t>
      </w:r>
      <w:r w:rsidR="00344413">
        <w:rPr>
          <w:rFonts w:ascii="SimSun" w:eastAsia="SimSun" w:hAnsi="SimSun" w:hint="eastAsia"/>
          <w:color w:val="000000" w:themeColor="text1"/>
          <w:lang w:eastAsia="zh-CN"/>
        </w:rPr>
        <w:t>主</w:t>
      </w:r>
      <w:r>
        <w:rPr>
          <w:rFonts w:ascii="SimSun" w:eastAsia="SimSun" w:hAnsi="SimSun" w:hint="eastAsia"/>
          <w:color w:val="000000" w:themeColor="text1"/>
          <w:lang w:eastAsia="zh-CN"/>
        </w:rPr>
        <w:t>耶稣，天上为我们高兴。一个人悔改，天上也这样为他高兴。</w:t>
      </w:r>
    </w:p>
    <w:p w14:paraId="7887CD42" w14:textId="77777777" w:rsidR="0046414E" w:rsidRPr="00457E7E" w:rsidRDefault="0046414E" w:rsidP="008D7C6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主耶稣的这个比喻，相信也是对我们说，一是迷失的人在神眼中有价值，天上为我们高兴；二是我们有使命，把福音带给身边不信的人。</w:t>
      </w:r>
    </w:p>
    <w:p w14:paraId="0CDA5A8F" w14:textId="77777777" w:rsidR="0046414E" w:rsidRPr="00EA4999" w:rsidRDefault="0046414E" w:rsidP="008D7C6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EA4999">
        <w:rPr>
          <w:rFonts w:ascii="SimSun" w:eastAsia="SimSun" w:hAnsi="SimSun" w:hint="eastAsia"/>
          <w:b/>
          <w:bCs/>
          <w:color w:val="000000" w:themeColor="text1"/>
          <w:lang w:eastAsia="zh-CN"/>
        </w:rPr>
        <w:lastRenderedPageBreak/>
        <w:t>三．路加福音</w:t>
      </w:r>
      <w:r w:rsidRPr="00EA4999">
        <w:rPr>
          <w:rFonts w:ascii="SimSun" w:eastAsia="SimSun" w:hAnsi="SimSun"/>
          <w:b/>
          <w:bCs/>
          <w:color w:val="000000" w:themeColor="text1"/>
          <w:lang w:eastAsia="zh-CN"/>
        </w:rPr>
        <w:t>15:7,10</w:t>
      </w:r>
      <w:r w:rsidRPr="00EA4999">
        <w:rPr>
          <w:rFonts w:ascii="SimSun" w:eastAsia="SimSun" w:hAnsi="SimSun" w:hint="eastAsia"/>
          <w:b/>
          <w:bCs/>
          <w:color w:val="000000" w:themeColor="text1"/>
          <w:lang w:eastAsia="zh-CN"/>
        </w:rPr>
        <w:t>，人需要悔改才能体验到这种快乐</w:t>
      </w:r>
    </w:p>
    <w:p w14:paraId="2FD0E3E9" w14:textId="77777777" w:rsidR="0046414E" w:rsidRDefault="0046414E" w:rsidP="008D7C6B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7节，不是这9</w:t>
      </w:r>
      <w:r>
        <w:rPr>
          <w:rFonts w:ascii="SimSun" w:eastAsia="SimSun" w:hAnsi="SimSun"/>
          <w:color w:val="000000" w:themeColor="text1"/>
          <w:lang w:eastAsia="zh-CN"/>
        </w:rPr>
        <w:t>9</w:t>
      </w:r>
      <w:r>
        <w:rPr>
          <w:rFonts w:ascii="SimSun" w:eastAsia="SimSun" w:hAnsi="SimSun" w:hint="eastAsia"/>
          <w:color w:val="000000" w:themeColor="text1"/>
          <w:lang w:eastAsia="zh-CN"/>
        </w:rPr>
        <w:t>只不重要，而是神的心在迷失的羊。</w:t>
      </w:r>
    </w:p>
    <w:p w14:paraId="7BC431D1" w14:textId="77777777" w:rsidR="0046414E" w:rsidRDefault="0046414E" w:rsidP="008D7C6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7</w:t>
      </w:r>
      <w:r>
        <w:rPr>
          <w:rFonts w:ascii="SimSun" w:eastAsia="SimSun" w:hAnsi="SimSun" w:hint="eastAsia"/>
          <w:color w:val="000000" w:themeColor="text1"/>
          <w:lang w:eastAsia="zh-CN"/>
        </w:rPr>
        <w:t>节和1</w:t>
      </w:r>
      <w:r>
        <w:rPr>
          <w:rFonts w:ascii="SimSun" w:eastAsia="SimSun" w:hAnsi="SimSun"/>
          <w:color w:val="000000" w:themeColor="text1"/>
          <w:lang w:eastAsia="zh-CN"/>
        </w:rPr>
        <w:t>0</w:t>
      </w:r>
      <w:r>
        <w:rPr>
          <w:rFonts w:ascii="SimSun" w:eastAsia="SimSun" w:hAnsi="SimSun" w:hint="eastAsia"/>
          <w:color w:val="000000" w:themeColor="text1"/>
          <w:lang w:eastAsia="zh-CN"/>
        </w:rPr>
        <w:t>节，是同一个结论，可见1</w:t>
      </w:r>
      <w:r>
        <w:rPr>
          <w:rFonts w:ascii="SimSun" w:eastAsia="SimSun" w:hAnsi="SimSun"/>
          <w:color w:val="000000" w:themeColor="text1"/>
          <w:lang w:eastAsia="zh-CN"/>
        </w:rPr>
        <w:t>-10</w:t>
      </w:r>
      <w:r>
        <w:rPr>
          <w:rFonts w:ascii="SimSun" w:eastAsia="SimSun" w:hAnsi="SimSun" w:hint="eastAsia"/>
          <w:color w:val="000000" w:themeColor="text1"/>
          <w:lang w:eastAsia="zh-CN"/>
        </w:rPr>
        <w:t>节是同一个比喻。天上有千千万万个天使，一个罪人悔改，神和众使者都为他高兴。</w:t>
      </w:r>
    </w:p>
    <w:p w14:paraId="30B80667" w14:textId="77777777" w:rsidR="0046414E" w:rsidRPr="00457E7E" w:rsidRDefault="0046414E" w:rsidP="008D7C6B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我们怎样参与天上的欢喜快乐？人需要悔改，才能体会、参与这种天上的快乐。我们需要把福音带给人，去找不信的人。路加福音1</w:t>
      </w:r>
      <w:r>
        <w:rPr>
          <w:rFonts w:ascii="SimSun" w:eastAsia="SimSun" w:hAnsi="SimSun"/>
          <w:color w:val="000000" w:themeColor="text1"/>
          <w:lang w:eastAsia="zh-CN"/>
        </w:rPr>
        <w:t>0:20</w:t>
      </w:r>
      <w:r>
        <w:rPr>
          <w:rFonts w:ascii="SimSun" w:eastAsia="SimSun" w:hAnsi="SimSun" w:hint="eastAsia"/>
          <w:color w:val="000000" w:themeColor="text1"/>
          <w:lang w:eastAsia="zh-CN"/>
        </w:rPr>
        <w:t>，“然而，不要因鬼服了你们就欢喜，要因你们的名录在天上欢喜”。</w:t>
      </w:r>
    </w:p>
    <w:p w14:paraId="1EDA716A" w14:textId="77777777" w:rsidR="0046414E" w:rsidRPr="00EA4999" w:rsidRDefault="0046414E" w:rsidP="008D7C6B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EA4999">
        <w:rPr>
          <w:rFonts w:ascii="SimSun" w:eastAsia="SimSun" w:hAnsi="SimSun" w:hint="eastAsia"/>
          <w:b/>
          <w:bCs/>
          <w:color w:val="000000" w:themeColor="text1"/>
          <w:lang w:eastAsia="zh-CN"/>
        </w:rPr>
        <w:t>四．路加福音</w:t>
      </w:r>
      <w:r w:rsidRPr="00EA4999">
        <w:rPr>
          <w:rFonts w:ascii="SimSun" w:eastAsia="SimSun" w:hAnsi="SimSun"/>
          <w:b/>
          <w:bCs/>
          <w:color w:val="000000" w:themeColor="text1"/>
          <w:lang w:eastAsia="zh-CN"/>
        </w:rPr>
        <w:t>15:1</w:t>
      </w:r>
      <w:r>
        <w:rPr>
          <w:rFonts w:ascii="SimSun" w:eastAsia="SimSun" w:hAnsi="SimSun"/>
          <w:b/>
          <w:bCs/>
          <w:color w:val="000000" w:themeColor="text1"/>
          <w:lang w:eastAsia="zh-CN"/>
        </w:rPr>
        <w:t>1</w:t>
      </w:r>
      <w:r w:rsidRPr="00EA4999">
        <w:rPr>
          <w:rFonts w:ascii="SimSun" w:eastAsia="SimSun" w:hAnsi="SimSun"/>
          <w:b/>
          <w:bCs/>
          <w:color w:val="000000" w:themeColor="text1"/>
          <w:lang w:eastAsia="zh-CN"/>
        </w:rPr>
        <w:t>-19</w:t>
      </w:r>
      <w:r w:rsidRPr="00EA4999">
        <w:rPr>
          <w:rFonts w:ascii="SimSun" w:eastAsia="SimSun" w:hAnsi="SimSun" w:hint="eastAsia"/>
          <w:b/>
          <w:bCs/>
          <w:color w:val="000000" w:themeColor="text1"/>
          <w:lang w:eastAsia="zh-CN"/>
        </w:rPr>
        <w:t>，小儿子的叛逆罪孽</w:t>
      </w:r>
    </w:p>
    <w:p w14:paraId="3D3DBABC" w14:textId="77777777" w:rsidR="0046414E" w:rsidRDefault="0046414E" w:rsidP="00A13611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第二个比喻。这个比喻的重点是，这个爸爸的心和爱，指向天上的父对人的爱和怜悯。</w:t>
      </w:r>
    </w:p>
    <w:p w14:paraId="0431A63A" w14:textId="77777777" w:rsidR="0046414E" w:rsidRDefault="0046414E" w:rsidP="00A13611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2-14</w:t>
      </w:r>
      <w:r>
        <w:rPr>
          <w:rFonts w:ascii="SimSun" w:eastAsia="SimSun" w:hAnsi="SimSun" w:hint="eastAsia"/>
          <w:color w:val="000000" w:themeColor="text1"/>
          <w:lang w:eastAsia="zh-CN"/>
        </w:rPr>
        <w:t>节，小儿子叛逆的罪。爸爸还没有去世，他就要他应得的那份并离开，他要的是钱和自由。其实两个儿子都是叛逆。注意：儿子的罪不一定是父母教导不对。参见箴言2</w:t>
      </w:r>
      <w:r>
        <w:rPr>
          <w:rFonts w:ascii="SimSun" w:eastAsia="SimSun" w:hAnsi="SimSun"/>
          <w:color w:val="000000" w:themeColor="text1"/>
          <w:lang w:eastAsia="zh-CN"/>
        </w:rPr>
        <w:t>2:6</w:t>
      </w:r>
      <w:r>
        <w:rPr>
          <w:rFonts w:ascii="SimSun" w:eastAsia="SimSun" w:hAnsi="SimSun" w:hint="eastAsia"/>
          <w:color w:val="000000" w:themeColor="text1"/>
          <w:lang w:eastAsia="zh-CN"/>
        </w:rPr>
        <w:t>，“教养孩童，使他走当行的道，就是到老他也不偏离”。神把孩子交给父母，教养孩子是父母的责任，犹太人1</w:t>
      </w:r>
      <w:r>
        <w:rPr>
          <w:rFonts w:ascii="SimSun" w:eastAsia="SimSun" w:hAnsi="SimSun"/>
          <w:color w:val="000000" w:themeColor="text1"/>
          <w:lang w:eastAsia="zh-CN"/>
        </w:rPr>
        <w:t>2</w:t>
      </w:r>
      <w:r>
        <w:rPr>
          <w:rFonts w:ascii="SimSun" w:eastAsia="SimSun" w:hAnsi="SimSun" w:hint="eastAsia"/>
          <w:color w:val="000000" w:themeColor="text1"/>
          <w:lang w:eastAsia="zh-CN"/>
        </w:rPr>
        <w:t>、3岁成人后，他自己向神负责。以西结书，儿子的罪不归在父母身上，父母的罪不归在儿子的身上。犹太人的传统，大儿子拿双份产业，小儿子拿一份。</w:t>
      </w:r>
    </w:p>
    <w:p w14:paraId="7FC2B012" w14:textId="77777777" w:rsidR="0046414E" w:rsidRDefault="0046414E" w:rsidP="00A13611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提摩太前书6：9，“但那些想要发财的人，就陷在迷惑、落在网罗和许多无知有害的私欲里，叫人沉在败坏和死亡中。贪财是万恶之根。有人贪恋钱财，就被引诱离了真道，用许多愁苦把自己刺透了”。</w:t>
      </w:r>
    </w:p>
    <w:p w14:paraId="6AE99ACC" w14:textId="77777777" w:rsidR="0046414E" w:rsidRDefault="0046414E" w:rsidP="00A13611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主耶稣要我们有自由，那些常常遵守我的道的人，才能有真正的自由，真理叫人得自由。</w:t>
      </w:r>
    </w:p>
    <w:p w14:paraId="1EE4727B" w14:textId="77777777" w:rsidR="0046414E" w:rsidRDefault="0046414E" w:rsidP="00A13611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5</w:t>
      </w:r>
      <w:r>
        <w:rPr>
          <w:rFonts w:ascii="SimSun" w:eastAsia="SimSun" w:hAnsi="SimSun" w:hint="eastAsia"/>
          <w:color w:val="000000" w:themeColor="text1"/>
          <w:lang w:eastAsia="zh-CN"/>
        </w:rPr>
        <w:t>节，他是犹太人，却被外邦人打发去看猪，这是羞辱。这是犯罪要自由、贪财的后果，落到这个地步。今天世人要从世界上寻找那些能满足自己需要的东西，要宴乐享受。</w:t>
      </w:r>
    </w:p>
    <w:p w14:paraId="3D08A197" w14:textId="77777777" w:rsidR="0046414E" w:rsidRDefault="0046414E" w:rsidP="00A13611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7-19</w:t>
      </w:r>
      <w:r>
        <w:rPr>
          <w:rFonts w:ascii="SimSun" w:eastAsia="SimSun" w:hAnsi="SimSun" w:hint="eastAsia"/>
          <w:color w:val="000000" w:themeColor="text1"/>
          <w:lang w:eastAsia="zh-CN"/>
        </w:rPr>
        <w:t>节，小儿子醒悟过来，和世人一样，要走投无路才醒悟过来。今天很多人没有回头的机会，罪弄瞎了人的眼睛，罪都是从小的开始，越来越深。</w:t>
      </w:r>
    </w:p>
    <w:p w14:paraId="0F2BED95" w14:textId="77777777" w:rsidR="0046414E" w:rsidRPr="00457E7E" w:rsidRDefault="0046414E" w:rsidP="00D334D0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愿意认罪的人是谦卑的人。想一下大卫王，诗篇5</w:t>
      </w:r>
      <w:r>
        <w:rPr>
          <w:rFonts w:ascii="SimSun" w:eastAsia="SimSun" w:hAnsi="SimSun"/>
          <w:color w:val="000000" w:themeColor="text1"/>
          <w:lang w:eastAsia="zh-CN"/>
        </w:rPr>
        <w:t>1</w:t>
      </w:r>
      <w:r>
        <w:rPr>
          <w:rFonts w:ascii="SimSun" w:eastAsia="SimSun" w:hAnsi="SimSun" w:hint="eastAsia"/>
          <w:color w:val="000000" w:themeColor="text1"/>
          <w:lang w:eastAsia="zh-CN"/>
        </w:rPr>
        <w:t>：1</w:t>
      </w:r>
      <w:r>
        <w:rPr>
          <w:rFonts w:ascii="SimSun" w:eastAsia="SimSun" w:hAnsi="SimSun"/>
          <w:color w:val="000000" w:themeColor="text1"/>
          <w:lang w:eastAsia="zh-CN"/>
        </w:rPr>
        <w:t>-5</w:t>
      </w:r>
      <w:r>
        <w:rPr>
          <w:rFonts w:ascii="SimSun" w:eastAsia="SimSun" w:hAnsi="SimSun" w:hint="eastAsia"/>
          <w:color w:val="000000" w:themeColor="text1"/>
          <w:lang w:eastAsia="zh-CN"/>
        </w:rPr>
        <w:t>，“我是在罪孽里生的，在我母亲怀胎的时候就有了罪”。罪会把人带入可怜的光景，如果人不认罪不悔改，后果不堪设想。</w:t>
      </w:r>
    </w:p>
    <w:p w14:paraId="23462ACC" w14:textId="77777777" w:rsidR="0046414E" w:rsidRDefault="0046414E" w:rsidP="002163A3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 w:rsidRPr="00EA4999">
        <w:rPr>
          <w:rFonts w:ascii="SimSun" w:eastAsia="SimSun" w:hAnsi="SimSun" w:hint="eastAsia"/>
          <w:b/>
          <w:bCs/>
          <w:color w:val="000000" w:themeColor="text1"/>
          <w:lang w:eastAsia="zh-CN"/>
        </w:rPr>
        <w:t>五．路加福音</w:t>
      </w:r>
      <w:r w:rsidRPr="00EA4999">
        <w:rPr>
          <w:rFonts w:ascii="SimSun" w:eastAsia="SimSun" w:hAnsi="SimSun"/>
          <w:b/>
          <w:bCs/>
          <w:color w:val="000000" w:themeColor="text1"/>
          <w:lang w:eastAsia="zh-CN"/>
        </w:rPr>
        <w:t>15:20-24</w:t>
      </w:r>
      <w:r w:rsidRPr="00EA4999">
        <w:rPr>
          <w:rFonts w:ascii="SimSun" w:eastAsia="SimSun" w:hAnsi="SimSun" w:hint="eastAsia"/>
          <w:b/>
          <w:bCs/>
          <w:color w:val="000000" w:themeColor="text1"/>
          <w:lang w:eastAsia="zh-CN"/>
        </w:rPr>
        <w:t>，父亲的惊人反应</w:t>
      </w:r>
    </w:p>
    <w:p w14:paraId="55E49A64" w14:textId="77777777" w:rsidR="0046414E" w:rsidRDefault="0046414E" w:rsidP="00D334D0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0</w:t>
      </w:r>
      <w:r>
        <w:rPr>
          <w:rFonts w:ascii="SimSun" w:eastAsia="SimSun" w:hAnsi="SimSun" w:hint="eastAsia"/>
          <w:color w:val="000000" w:themeColor="text1"/>
          <w:lang w:eastAsia="zh-CN"/>
        </w:rPr>
        <w:t>节，“相离还远，他父亲看见，就动了慈心”，说明父亲每时每刻都在等着他。这小孩子是看猪的，离开很长时间，但是父亲抱着他的颈项，连连与他亲嘴。让我们看到父亲的爱，指向天父的爱。天父道成肉身，来到地上，解决了人的罪的问题，等人悔改。</w:t>
      </w:r>
    </w:p>
    <w:p w14:paraId="3E03D6B4" w14:textId="77777777" w:rsidR="0046414E" w:rsidRDefault="0046414E" w:rsidP="00D334D0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22</w:t>
      </w:r>
      <w:r>
        <w:rPr>
          <w:rFonts w:ascii="SimSun" w:eastAsia="SimSun" w:hAnsi="SimSun" w:hint="eastAsia"/>
          <w:color w:val="000000" w:themeColor="text1"/>
          <w:lang w:eastAsia="zh-CN"/>
        </w:rPr>
        <w:t>节，把上好的袍子穿上，这是在特别的日子才穿的，可见爸爸的接纳；戒指戴上，指向儿子的身份。</w:t>
      </w:r>
    </w:p>
    <w:p w14:paraId="34509234" w14:textId="77777777" w:rsidR="0046414E" w:rsidRPr="007A290F" w:rsidRDefault="0046414E" w:rsidP="00D334D0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t>24</w:t>
      </w:r>
      <w:r>
        <w:rPr>
          <w:rFonts w:ascii="SimSun" w:eastAsia="SimSun" w:hAnsi="SimSun" w:hint="eastAsia"/>
          <w:color w:val="000000" w:themeColor="text1"/>
          <w:lang w:eastAsia="zh-CN"/>
        </w:rPr>
        <w:t>节，这个儿子是死而复活，失而又得的。</w:t>
      </w:r>
    </w:p>
    <w:p w14:paraId="1205B46D" w14:textId="77777777" w:rsidR="0046414E" w:rsidRPr="00EA4999" w:rsidRDefault="0046414E" w:rsidP="00D334D0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EA4999">
        <w:rPr>
          <w:rFonts w:ascii="SimSun" w:eastAsia="SimSun" w:hAnsi="SimSun" w:hint="eastAsia"/>
          <w:b/>
          <w:bCs/>
          <w:color w:val="000000" w:themeColor="text1"/>
          <w:lang w:eastAsia="zh-CN"/>
        </w:rPr>
        <w:t>六．路加福音</w:t>
      </w:r>
      <w:r w:rsidRPr="00EA4999">
        <w:rPr>
          <w:rFonts w:ascii="SimSun" w:eastAsia="SimSun" w:hAnsi="SimSun"/>
          <w:b/>
          <w:bCs/>
          <w:color w:val="000000" w:themeColor="text1"/>
          <w:lang w:eastAsia="zh-CN"/>
        </w:rPr>
        <w:t>15:25-32</w:t>
      </w:r>
      <w:r w:rsidRPr="00EA4999">
        <w:rPr>
          <w:rFonts w:ascii="SimSun" w:eastAsia="SimSun" w:hAnsi="SimSun" w:hint="eastAsia"/>
          <w:b/>
          <w:bCs/>
          <w:color w:val="000000" w:themeColor="text1"/>
          <w:lang w:eastAsia="zh-CN"/>
        </w:rPr>
        <w:t>，大儿子的自私反应，为什么？</w:t>
      </w:r>
    </w:p>
    <w:p w14:paraId="7FE783C6" w14:textId="77777777" w:rsidR="0046414E" w:rsidRPr="00457E7E" w:rsidRDefault="0046414E" w:rsidP="00D334D0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在世人眼中，大儿子是好的，没有离开家，帮助父亲。但此时，就把他真正的心显露出来。</w:t>
      </w:r>
    </w:p>
    <w:p w14:paraId="6FB73C63" w14:textId="77777777" w:rsidR="0046414E" w:rsidRDefault="0046414E" w:rsidP="00D334D0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1</w:t>
      </w:r>
      <w:r>
        <w:rPr>
          <w:rFonts w:ascii="SimSun" w:eastAsia="SimSun" w:hAnsi="SimSun" w:hint="eastAsia"/>
          <w:color w:val="000000" w:themeColor="text1"/>
          <w:lang w:eastAsia="zh-CN"/>
        </w:rPr>
        <w:t>节，父亲说，“你常和我同在，我一切所有的都是你的”。大儿子在家里，同样迷失了，不认识神。他不明白什么是怜悯，什么叫饶恕。他要什么？要公义。包括教会很多人，对别人要公义；对自己，不明白自己得了神的怜悯。有宗教外表的人，要神的公义，没有看到自己。如果神行公义的话，自己根本站立不稳。这里我们看到天上的父是怎样的怜悯，怎样的接纳。</w:t>
      </w:r>
    </w:p>
    <w:p w14:paraId="63948CBC" w14:textId="77777777" w:rsidR="0046414E" w:rsidRDefault="0046414E" w:rsidP="00D334D0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教会中也有这样的人，两个儿子，一个在外面，一个在家里，都迷失了。但家里的这个迷失却不自知。他在教会做了很多事，认为神应该奖赏他的。</w:t>
      </w:r>
    </w:p>
    <w:p w14:paraId="54E8025B" w14:textId="77777777" w:rsidR="0046414E" w:rsidRDefault="0046414E" w:rsidP="00D334D0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总结，第一个比喻，每一个迷失的人是有价值的，神牺牲了他的儿子，来寻找他们。我们在地上，是不是也去寻找；第二个比喻，父亲的心是每时每刻在等我们回头，他没有睡觉，他要抱着我们，和我们亲嘴。我们能否体会天父的心。</w:t>
      </w:r>
    </w:p>
    <w:p w14:paraId="63AF32C6" w14:textId="77777777" w:rsidR="0046414E" w:rsidRDefault="0046414E" w:rsidP="00D334D0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lastRenderedPageBreak/>
        <w:t>我们在地上的时间不多了。几小时前，以色列开始轰炸伊朗。刚刚过住棚节，庆祝摩西五经，让我们认识摩西五经指向弥赛亚，求神让以色列的老百姓平安。</w:t>
      </w:r>
    </w:p>
    <w:p w14:paraId="533BCE57" w14:textId="77777777" w:rsidR="0046414E" w:rsidRDefault="0046414E" w:rsidP="00D334D0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 w:hint="eastAsia"/>
          <w:color w:val="000000" w:themeColor="text1"/>
          <w:lang w:eastAsia="zh-CN"/>
        </w:rPr>
      </w:pPr>
    </w:p>
    <w:p w14:paraId="3867B579" w14:textId="77777777" w:rsidR="0046414E" w:rsidRPr="001D5729" w:rsidRDefault="0046414E" w:rsidP="00D334D0">
      <w:pPr>
        <w:pStyle w:val="ListBullet"/>
        <w:numPr>
          <w:ilvl w:val="0"/>
          <w:numId w:val="0"/>
        </w:numPr>
        <w:spacing w:afterLines="50"/>
        <w:ind w:left="432" w:hanging="432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1D5729">
        <w:rPr>
          <w:rFonts w:ascii="SimSun" w:eastAsia="SimSun" w:hAnsi="SimSun" w:hint="eastAsia"/>
          <w:b/>
          <w:bCs/>
          <w:color w:val="000000" w:themeColor="text1"/>
          <w:lang w:eastAsia="zh-CN"/>
        </w:rPr>
        <w:t>问题与分享：</w:t>
      </w:r>
    </w:p>
    <w:p w14:paraId="7DA9C2F0" w14:textId="77777777" w:rsidR="0046414E" w:rsidRDefault="0046414E" w:rsidP="00D334D0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1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感觉这一章真是巧妙，两个比喻有对照关系，在门里门外，家里的和家外的，小儿子就像那在外边丢失的羊，大儿子就像那在家里丢的一块钱，是一种对照关系。大儿子好像委屈，但是他蒙福却不自知，有过犯也不自知。</w:t>
      </w:r>
    </w:p>
    <w:p w14:paraId="74A8652C" w14:textId="77777777" w:rsidR="0046414E" w:rsidRDefault="0046414E" w:rsidP="00D334D0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2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如果真知道是神的恩典，对别人就不会那么来气。这段经文给自己很大的提醒。</w:t>
      </w:r>
    </w:p>
    <w:p w14:paraId="7B3E5014" w14:textId="77777777" w:rsidR="0046414E" w:rsidRDefault="0046414E" w:rsidP="00D334D0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3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有姐妹说看到教会里有人对神的话没兴趣，只有生活有问题的时候，才求神来帮助，没事的时候不读经不祷告。姐妹用爱心说诚实话，结果被石头打。</w:t>
      </w:r>
    </w:p>
    <w:p w14:paraId="2092FC4A" w14:textId="77777777" w:rsidR="0046414E" w:rsidRDefault="0046414E" w:rsidP="00D334D0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看到这样的人，就把他看作小儿子，为他祷告。神赐我柔软的心，用经文来安慰他。要清楚自己是用血气讲话，还是在灵里讲话。</w:t>
      </w:r>
    </w:p>
    <w:p w14:paraId="41E56173" w14:textId="77777777" w:rsidR="0046414E" w:rsidRDefault="0046414E" w:rsidP="00D334D0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这大约是两个问题：看到问题要说，结果并不好。这就是属灵的征战。</w:t>
      </w:r>
    </w:p>
    <w:p w14:paraId="17D845F5" w14:textId="77777777" w:rsidR="0046414E" w:rsidRDefault="0046414E" w:rsidP="00D334D0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4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大儿子的反应，挺符合常情的。在家里，可能大儿子平时没有感受到父亲的爱，否则不会这样；或者他对弟兄也是想念的，他就会欢欢喜喜地迎接弟兄。所以我们做父母的要注意。</w:t>
      </w:r>
    </w:p>
    <w:p w14:paraId="5F007EED" w14:textId="77777777" w:rsidR="0046414E" w:rsidRDefault="0046414E" w:rsidP="00D334D0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今天也有很多人没有感受到天父的爱，觉得都是理所当然的。刚刚信主的时候，非常感恩天父拣选了自己，但时间长了，就习惯了，忘记了。</w:t>
      </w:r>
    </w:p>
    <w:p w14:paraId="31122968" w14:textId="31C13F07" w:rsidR="0046414E" w:rsidRDefault="0046414E" w:rsidP="00D334D0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很多人信主，是为了今生的好处，其实我们信主为了永恒，不是为了今生。如果</w:t>
      </w:r>
      <w:r w:rsidR="00344413">
        <w:rPr>
          <w:rFonts w:ascii="SimSun" w:eastAsia="SimSun" w:hAnsi="SimSun" w:hint="eastAsia"/>
          <w:color w:val="000000" w:themeColor="text1"/>
          <w:lang w:eastAsia="zh-CN"/>
        </w:rPr>
        <w:t>主</w:t>
      </w:r>
      <w:r>
        <w:rPr>
          <w:rFonts w:ascii="SimSun" w:eastAsia="SimSun" w:hAnsi="SimSun" w:hint="eastAsia"/>
          <w:color w:val="000000" w:themeColor="text1"/>
          <w:lang w:eastAsia="zh-CN"/>
        </w:rPr>
        <w:t>耶稣被钉死在十字架上，只是为了我们得一百岁、两百岁，那就太不值了！</w:t>
      </w:r>
    </w:p>
    <w:p w14:paraId="20CB566C" w14:textId="77777777" w:rsidR="0046414E" w:rsidRDefault="0046414E" w:rsidP="00D334D0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5</w:t>
      </w:r>
      <w:r>
        <w:rPr>
          <w:rFonts w:ascii="SimSun" w:eastAsia="SimSun" w:hAnsi="SimSun"/>
          <w:color w:val="000000" w:themeColor="text1"/>
          <w:lang w:eastAsia="zh-CN"/>
        </w:rPr>
        <w:t>.</w:t>
      </w:r>
      <w:r>
        <w:rPr>
          <w:rFonts w:ascii="SimSun" w:eastAsia="SimSun" w:hAnsi="SimSun" w:hint="eastAsia"/>
          <w:color w:val="000000" w:themeColor="text1"/>
          <w:lang w:eastAsia="zh-CN"/>
        </w:rPr>
        <w:t>小儿子对父亲的伤害是很大的，大儿子不能理解这些；小儿子对大儿子的伤害是，他又回来了。</w:t>
      </w:r>
    </w:p>
    <w:p w14:paraId="33BF2655" w14:textId="77777777" w:rsidR="0046414E" w:rsidRDefault="0046414E" w:rsidP="00D334D0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/>
          <w:color w:val="000000" w:themeColor="text1"/>
          <w:lang w:eastAsia="zh-CN"/>
        </w:rPr>
        <w:lastRenderedPageBreak/>
        <w:t>6.</w:t>
      </w:r>
      <w:r>
        <w:rPr>
          <w:rFonts w:ascii="SimSun" w:eastAsia="SimSun" w:hAnsi="SimSun" w:hint="eastAsia"/>
          <w:color w:val="000000" w:themeColor="text1"/>
          <w:lang w:eastAsia="zh-CN"/>
        </w:rPr>
        <w:t>真的不可论断人，我们很难知道别人为什么那么做。尽管说以爱心说诚实话，但不能太心急了。和人打交道还是要注意方式方法。就像牧师曾说的，要分辨但不要论断。要有做父亲的心肠才讲得出合适的话。</w:t>
      </w:r>
    </w:p>
    <w:p w14:paraId="472E4E17" w14:textId="77777777" w:rsidR="0046414E" w:rsidRPr="00BA070B" w:rsidRDefault="0046414E" w:rsidP="00D334D0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b/>
          <w:bCs/>
          <w:color w:val="000000" w:themeColor="text1"/>
          <w:lang w:eastAsia="zh-CN"/>
        </w:rPr>
      </w:pPr>
      <w:r w:rsidRPr="00BA070B">
        <w:rPr>
          <w:rFonts w:ascii="SimSun" w:eastAsia="SimSun" w:hAnsi="SimSun" w:hint="eastAsia"/>
          <w:b/>
          <w:bCs/>
          <w:color w:val="000000" w:themeColor="text1"/>
          <w:lang w:eastAsia="zh-CN"/>
        </w:rPr>
        <w:t>7</w:t>
      </w:r>
      <w:r w:rsidRPr="00BA070B">
        <w:rPr>
          <w:rFonts w:ascii="SimSun" w:eastAsia="SimSun" w:hAnsi="SimSun"/>
          <w:b/>
          <w:bCs/>
          <w:color w:val="000000" w:themeColor="text1"/>
          <w:lang w:eastAsia="zh-CN"/>
        </w:rPr>
        <w:t>.</w:t>
      </w:r>
      <w:r w:rsidRPr="00BA070B">
        <w:rPr>
          <w:rFonts w:ascii="SimSun" w:eastAsia="SimSun" w:hAnsi="SimSun" w:hint="eastAsia"/>
          <w:b/>
          <w:bCs/>
          <w:color w:val="000000" w:themeColor="text1"/>
          <w:lang w:eastAsia="zh-CN"/>
        </w:rPr>
        <w:t>关于医治：</w:t>
      </w:r>
    </w:p>
    <w:p w14:paraId="56769F92" w14:textId="77777777" w:rsidR="0046414E" w:rsidRDefault="0046414E" w:rsidP="00D334D0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生病的人希望得医治，但更重要的是，神要医治我们的灵魂。身体不论医治不医治，神要彰显他的大能。以赛亚书53</w:t>
      </w:r>
      <w:r>
        <w:rPr>
          <w:rFonts w:ascii="SimSun" w:eastAsia="SimSun" w:hAnsi="SimSun"/>
          <w:color w:val="000000" w:themeColor="text1"/>
          <w:lang w:eastAsia="zh-CN"/>
        </w:rPr>
        <w:t>:5</w:t>
      </w:r>
      <w:r>
        <w:rPr>
          <w:rFonts w:ascii="SimSun" w:eastAsia="SimSun" w:hAnsi="SimSun" w:hint="eastAsia"/>
          <w:color w:val="000000" w:themeColor="text1"/>
          <w:lang w:eastAsia="zh-CN"/>
        </w:rPr>
        <w:t>，“哪知他为我们的过犯受害，为我们的罪孽压伤。因他受的惩罚，我们得平安；因他受的鞭伤，我们得医治”。对这句话的解释在彼得前书2</w:t>
      </w:r>
      <w:r>
        <w:rPr>
          <w:rFonts w:ascii="SimSun" w:eastAsia="SimSun" w:hAnsi="SimSun"/>
          <w:color w:val="000000" w:themeColor="text1"/>
          <w:lang w:eastAsia="zh-CN"/>
        </w:rPr>
        <w:t>:24</w:t>
      </w:r>
      <w:r>
        <w:rPr>
          <w:rFonts w:ascii="SimSun" w:eastAsia="SimSun" w:hAnsi="SimSun" w:hint="eastAsia"/>
          <w:color w:val="000000" w:themeColor="text1"/>
          <w:lang w:eastAsia="zh-CN"/>
        </w:rPr>
        <w:t>，“他被挂在木头上，亲身担当了我们的罪，使我们既然在罪上死，就得以在义上活。因他受的鞭伤，我们得医治”。这里引用并解释了以赛亚书。现在的人只抽出以赛亚书，不看后面的彼得前书。神要医治是可以医治的，他在天上讲话就医治了，不需要差派一个人来医治。有的人借神的话，高举自己，甚至让人奉献。</w:t>
      </w:r>
    </w:p>
    <w:p w14:paraId="1FD48E5D" w14:textId="77777777" w:rsidR="0046414E" w:rsidRDefault="0046414E" w:rsidP="00D334D0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雅各书第5章，生重病，可以请教会的长老们为你祷告。为什么只有你一个可以医治，别人不可以？在教会里医治是骗人。如果人能医治，为什么不去医院里面医治病人？如果一味宣扬医治身体，是把地上的目标看得比天上的重要，会把人的心带散。</w:t>
      </w:r>
    </w:p>
    <w:p w14:paraId="386655F6" w14:textId="77777777" w:rsidR="0046414E" w:rsidRDefault="0046414E" w:rsidP="00D334D0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不要把个人的经历当作神的原则。</w:t>
      </w:r>
    </w:p>
    <w:p w14:paraId="7CAA3B69" w14:textId="32CD2E3B" w:rsidR="0046414E" w:rsidRPr="0046414E" w:rsidRDefault="0046414E" w:rsidP="00D334D0">
      <w:pPr>
        <w:pStyle w:val="ListBullet"/>
        <w:numPr>
          <w:ilvl w:val="0"/>
          <w:numId w:val="0"/>
        </w:numPr>
        <w:spacing w:afterLines="50"/>
        <w:jc w:val="both"/>
        <w:rPr>
          <w:rFonts w:ascii="SimSun" w:eastAsia="SimSun" w:hAnsi="SimSun"/>
          <w:color w:val="000000" w:themeColor="text1"/>
          <w:lang w:eastAsia="zh-CN"/>
        </w:rPr>
      </w:pPr>
      <w:r>
        <w:rPr>
          <w:rFonts w:ascii="SimSun" w:eastAsia="SimSun" w:hAnsi="SimSun" w:hint="eastAsia"/>
          <w:color w:val="000000" w:themeColor="text1"/>
          <w:lang w:eastAsia="zh-CN"/>
        </w:rPr>
        <w:t>我们为病人祷告，要祷告神给人力量面对病痛。神可以医治也可以不医治，不医治回天家不是也挺好？</w:t>
      </w:r>
    </w:p>
    <w:sectPr w:rsidR="0046414E" w:rsidRPr="0046414E">
      <w:footerReference w:type="default" r:id="rId11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3F77F" w14:textId="77777777" w:rsidR="007019A9" w:rsidRDefault="007019A9">
      <w:r>
        <w:separator/>
      </w:r>
    </w:p>
    <w:p w14:paraId="7DDA7A0E" w14:textId="77777777" w:rsidR="007019A9" w:rsidRDefault="007019A9"/>
  </w:endnote>
  <w:endnote w:type="continuationSeparator" w:id="0">
    <w:p w14:paraId="50B79E1D" w14:textId="77777777" w:rsidR="007019A9" w:rsidRDefault="007019A9">
      <w:r>
        <w:continuationSeparator/>
      </w:r>
    </w:p>
    <w:p w14:paraId="2F399DFF" w14:textId="77777777" w:rsidR="007019A9" w:rsidRDefault="007019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wei">
    <w:altName w:val="ST Xinwe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iTi">
    <w:altName w:val="Kai Titli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Inter">
    <w:altName w:val="Cambria"/>
    <w:panose1 w:val="020B0604020202020204"/>
    <w:charset w:val="00"/>
    <w:family w:val="roman"/>
    <w:notTrueType/>
    <w:pitch w:val="default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1607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401DD1" w14:textId="77777777" w:rsidR="00C650C4" w:rsidRDefault="00C650C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1272A" w14:textId="77777777" w:rsidR="00C650C4" w:rsidRDefault="00C650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03548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296725" w14:textId="77777777" w:rsidR="0046414E" w:rsidRDefault="004641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F1C8CE" w14:textId="77777777" w:rsidR="00742670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87BB1" w14:textId="77777777" w:rsidR="007019A9" w:rsidRDefault="007019A9">
      <w:r>
        <w:separator/>
      </w:r>
    </w:p>
    <w:p w14:paraId="42CE05EC" w14:textId="77777777" w:rsidR="007019A9" w:rsidRDefault="007019A9"/>
  </w:footnote>
  <w:footnote w:type="continuationSeparator" w:id="0">
    <w:p w14:paraId="6ED32396" w14:textId="77777777" w:rsidR="007019A9" w:rsidRDefault="007019A9">
      <w:r>
        <w:continuationSeparator/>
      </w:r>
    </w:p>
    <w:p w14:paraId="35091E84" w14:textId="77777777" w:rsidR="007019A9" w:rsidRDefault="007019A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461B"/>
    <w:multiLevelType w:val="hybridMultilevel"/>
    <w:tmpl w:val="655CF8DE"/>
    <w:lvl w:ilvl="0" w:tplc="11DEB2D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B17E73"/>
    <w:multiLevelType w:val="hybridMultilevel"/>
    <w:tmpl w:val="BD7A8450"/>
    <w:lvl w:ilvl="0" w:tplc="58C4D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7614FC"/>
    <w:multiLevelType w:val="hybridMultilevel"/>
    <w:tmpl w:val="0B8E82EC"/>
    <w:lvl w:ilvl="0" w:tplc="1166C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BA1A14"/>
    <w:multiLevelType w:val="hybridMultilevel"/>
    <w:tmpl w:val="16C27C5A"/>
    <w:lvl w:ilvl="0" w:tplc="566CF7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B647A5"/>
    <w:multiLevelType w:val="hybridMultilevel"/>
    <w:tmpl w:val="3922608E"/>
    <w:lvl w:ilvl="0" w:tplc="9E40A4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467DF0"/>
    <w:multiLevelType w:val="hybridMultilevel"/>
    <w:tmpl w:val="FC7E1A4C"/>
    <w:lvl w:ilvl="0" w:tplc="B02C2A36">
      <w:start w:val="1"/>
      <w:numFmt w:val="none"/>
      <w:lvlText w:val="一．"/>
      <w:lvlJc w:val="left"/>
      <w:pPr>
        <w:ind w:left="720" w:hanging="720"/>
      </w:pPr>
      <w:rPr>
        <w:rFonts w:hint="default"/>
      </w:rPr>
    </w:lvl>
    <w:lvl w:ilvl="1" w:tplc="5A9C882E">
      <w:start w:val="27"/>
      <w:numFmt w:val="decimal"/>
      <w:lvlText w:val="%2节，"/>
      <w:lvlJc w:val="left"/>
      <w:pPr>
        <w:ind w:left="150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0643BD"/>
    <w:multiLevelType w:val="hybridMultilevel"/>
    <w:tmpl w:val="8F265142"/>
    <w:lvl w:ilvl="0" w:tplc="C460351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205090B"/>
    <w:multiLevelType w:val="hybridMultilevel"/>
    <w:tmpl w:val="588C867E"/>
    <w:lvl w:ilvl="0" w:tplc="CF546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D4D51B0"/>
    <w:multiLevelType w:val="hybridMultilevel"/>
    <w:tmpl w:val="12A2242C"/>
    <w:lvl w:ilvl="0" w:tplc="EB70B2EC">
      <w:start w:val="1"/>
      <w:numFmt w:val="none"/>
      <w:lvlText w:val="一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F1F1208"/>
    <w:multiLevelType w:val="hybridMultilevel"/>
    <w:tmpl w:val="0E5C3E7E"/>
    <w:lvl w:ilvl="0" w:tplc="9440C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F471354"/>
    <w:multiLevelType w:val="hybridMultilevel"/>
    <w:tmpl w:val="0F4665FC"/>
    <w:lvl w:ilvl="0" w:tplc="55F63EB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E9E093A">
      <w:start w:val="13"/>
      <w:numFmt w:val="decimal"/>
      <w:lvlText w:val="%2节，"/>
      <w:lvlJc w:val="left"/>
      <w:pPr>
        <w:ind w:left="150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2A2CFA"/>
    <w:multiLevelType w:val="hybridMultilevel"/>
    <w:tmpl w:val="8F98232E"/>
    <w:lvl w:ilvl="0" w:tplc="7D92DB9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160040"/>
    <w:multiLevelType w:val="hybridMultilevel"/>
    <w:tmpl w:val="00CCEBA6"/>
    <w:lvl w:ilvl="0" w:tplc="5712B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1F869A1"/>
    <w:multiLevelType w:val="hybridMultilevel"/>
    <w:tmpl w:val="EED27ED6"/>
    <w:lvl w:ilvl="0" w:tplc="8746F0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7150360"/>
    <w:multiLevelType w:val="hybridMultilevel"/>
    <w:tmpl w:val="19CE66CC"/>
    <w:lvl w:ilvl="0" w:tplc="5D482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1CCE494">
      <w:start w:val="2"/>
      <w:numFmt w:val="japaneseCounting"/>
      <w:lvlText w:val="%2．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8161F5C"/>
    <w:multiLevelType w:val="hybridMultilevel"/>
    <w:tmpl w:val="2870C8CC"/>
    <w:lvl w:ilvl="0" w:tplc="A81E34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C241C83"/>
    <w:multiLevelType w:val="hybridMultilevel"/>
    <w:tmpl w:val="B49E8E4E"/>
    <w:lvl w:ilvl="0" w:tplc="EDAEC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3587C24">
      <w:start w:val="1"/>
      <w:numFmt w:val="japaneseCounting"/>
      <w:lvlText w:val="%2．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DA124C9"/>
    <w:multiLevelType w:val="hybridMultilevel"/>
    <w:tmpl w:val="F7AC459E"/>
    <w:lvl w:ilvl="0" w:tplc="A2DA22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E854F0A"/>
    <w:multiLevelType w:val="hybridMultilevel"/>
    <w:tmpl w:val="3C1EDB60"/>
    <w:lvl w:ilvl="0" w:tplc="44F49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4A8CFF0">
      <w:start w:val="2"/>
      <w:numFmt w:val="japaneseCounting"/>
      <w:lvlText w:val="%2．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EA65A40"/>
    <w:multiLevelType w:val="hybridMultilevel"/>
    <w:tmpl w:val="67C8FE88"/>
    <w:lvl w:ilvl="0" w:tplc="4D10B8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3E63334"/>
    <w:multiLevelType w:val="hybridMultilevel"/>
    <w:tmpl w:val="3A6CD0BC"/>
    <w:lvl w:ilvl="0" w:tplc="0EC04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3EF13F4"/>
    <w:multiLevelType w:val="hybridMultilevel"/>
    <w:tmpl w:val="B57E4CB2"/>
    <w:lvl w:ilvl="0" w:tplc="131EB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4572A14"/>
    <w:multiLevelType w:val="hybridMultilevel"/>
    <w:tmpl w:val="CCE0409E"/>
    <w:lvl w:ilvl="0" w:tplc="C4A22BE6">
      <w:start w:val="1"/>
      <w:numFmt w:val="none"/>
      <w:lvlText w:val="一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5E3135D"/>
    <w:multiLevelType w:val="hybridMultilevel"/>
    <w:tmpl w:val="1EB4640C"/>
    <w:lvl w:ilvl="0" w:tplc="10526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66162EC"/>
    <w:multiLevelType w:val="hybridMultilevel"/>
    <w:tmpl w:val="A176DB8E"/>
    <w:lvl w:ilvl="0" w:tplc="6614A684">
      <w:start w:val="4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7FB59B1"/>
    <w:multiLevelType w:val="hybridMultilevel"/>
    <w:tmpl w:val="D2267974"/>
    <w:lvl w:ilvl="0" w:tplc="97F2C5C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8344ECA"/>
    <w:multiLevelType w:val="hybridMultilevel"/>
    <w:tmpl w:val="321CC844"/>
    <w:lvl w:ilvl="0" w:tplc="BA48D20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8611C66"/>
    <w:multiLevelType w:val="hybridMultilevel"/>
    <w:tmpl w:val="DB4A3E04"/>
    <w:lvl w:ilvl="0" w:tplc="2668E0A6">
      <w:start w:val="1"/>
      <w:numFmt w:val="lowerLetter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lowerLetter"/>
      <w:lvlText w:val="%5)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lowerLetter"/>
      <w:lvlText w:val="%8)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29" w15:restartNumberingAfterBreak="0">
    <w:nsid w:val="3C721451"/>
    <w:multiLevelType w:val="hybridMultilevel"/>
    <w:tmpl w:val="512682F6"/>
    <w:lvl w:ilvl="0" w:tplc="5EB488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D966857"/>
    <w:multiLevelType w:val="hybridMultilevel"/>
    <w:tmpl w:val="99689E58"/>
    <w:lvl w:ilvl="0" w:tplc="18804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E2144B9"/>
    <w:multiLevelType w:val="hybridMultilevel"/>
    <w:tmpl w:val="58169600"/>
    <w:lvl w:ilvl="0" w:tplc="917CE2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FC77954"/>
    <w:multiLevelType w:val="hybridMultilevel"/>
    <w:tmpl w:val="07E092CE"/>
    <w:lvl w:ilvl="0" w:tplc="05F61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00F53EA"/>
    <w:multiLevelType w:val="hybridMultilevel"/>
    <w:tmpl w:val="E6F603BA"/>
    <w:lvl w:ilvl="0" w:tplc="EEB4F8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0C63186"/>
    <w:multiLevelType w:val="hybridMultilevel"/>
    <w:tmpl w:val="1018CFE2"/>
    <w:lvl w:ilvl="0" w:tplc="2982C2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1691B6B"/>
    <w:multiLevelType w:val="hybridMultilevel"/>
    <w:tmpl w:val="9A704618"/>
    <w:lvl w:ilvl="0" w:tplc="A322D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3CC3DB8"/>
    <w:multiLevelType w:val="hybridMultilevel"/>
    <w:tmpl w:val="65980038"/>
    <w:lvl w:ilvl="0" w:tplc="29FE8234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6" w:hanging="420"/>
      </w:pPr>
    </w:lvl>
    <w:lvl w:ilvl="2" w:tplc="0409001B" w:tentative="1">
      <w:start w:val="1"/>
      <w:numFmt w:val="lowerRoman"/>
      <w:lvlText w:val="%3."/>
      <w:lvlJc w:val="right"/>
      <w:pPr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ind w:left="3996" w:hanging="420"/>
      </w:pPr>
    </w:lvl>
  </w:abstractNum>
  <w:abstractNum w:abstractNumId="37" w15:restartNumberingAfterBreak="0">
    <w:nsid w:val="45242B17"/>
    <w:multiLevelType w:val="hybridMultilevel"/>
    <w:tmpl w:val="057E2B38"/>
    <w:lvl w:ilvl="0" w:tplc="EC8C5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62237CB"/>
    <w:multiLevelType w:val="hybridMultilevel"/>
    <w:tmpl w:val="58E26C7C"/>
    <w:lvl w:ilvl="0" w:tplc="D7567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68A83C2">
      <w:start w:val="8"/>
      <w:numFmt w:val="decimal"/>
      <w:lvlText w:val="%2节，"/>
      <w:lvlJc w:val="left"/>
      <w:pPr>
        <w:ind w:left="150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7F2632D"/>
    <w:multiLevelType w:val="hybridMultilevel"/>
    <w:tmpl w:val="E2E2951A"/>
    <w:lvl w:ilvl="0" w:tplc="63644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489C5548"/>
    <w:multiLevelType w:val="hybridMultilevel"/>
    <w:tmpl w:val="E79624BE"/>
    <w:lvl w:ilvl="0" w:tplc="28CA2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48ED7A52"/>
    <w:multiLevelType w:val="hybridMultilevel"/>
    <w:tmpl w:val="A9B89C98"/>
    <w:lvl w:ilvl="0" w:tplc="BC081D0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9051879"/>
    <w:multiLevelType w:val="hybridMultilevel"/>
    <w:tmpl w:val="D2FEE940"/>
    <w:lvl w:ilvl="0" w:tplc="45F40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4B0E18F9"/>
    <w:multiLevelType w:val="hybridMultilevel"/>
    <w:tmpl w:val="2C0C4D5E"/>
    <w:lvl w:ilvl="0" w:tplc="D8B4F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4E8C0995"/>
    <w:multiLevelType w:val="hybridMultilevel"/>
    <w:tmpl w:val="70EA296C"/>
    <w:lvl w:ilvl="0" w:tplc="E2C43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5A613B5"/>
    <w:multiLevelType w:val="hybridMultilevel"/>
    <w:tmpl w:val="C652C58C"/>
    <w:lvl w:ilvl="0" w:tplc="4CD05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82259D0"/>
    <w:multiLevelType w:val="hybridMultilevel"/>
    <w:tmpl w:val="9920C8F4"/>
    <w:lvl w:ilvl="0" w:tplc="827C4BC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5B6C1649"/>
    <w:multiLevelType w:val="hybridMultilevel"/>
    <w:tmpl w:val="6B340444"/>
    <w:lvl w:ilvl="0" w:tplc="B6546A66">
      <w:start w:val="30"/>
      <w:numFmt w:val="decimal"/>
      <w:lvlText w:val="%1节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5C3073D3"/>
    <w:multiLevelType w:val="hybridMultilevel"/>
    <w:tmpl w:val="20B8AC50"/>
    <w:lvl w:ilvl="0" w:tplc="6F602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6380777F"/>
    <w:multiLevelType w:val="hybridMultilevel"/>
    <w:tmpl w:val="70F01650"/>
    <w:lvl w:ilvl="0" w:tplc="BFF6F2A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C22CA54C">
      <w:start w:val="28"/>
      <w:numFmt w:val="decimal"/>
      <w:lvlText w:val="%2节，"/>
      <w:lvlJc w:val="left"/>
      <w:pPr>
        <w:ind w:left="1500" w:hanging="1080"/>
      </w:pPr>
      <w:rPr>
        <w:rFonts w:hint="default"/>
      </w:rPr>
    </w:lvl>
    <w:lvl w:ilvl="2" w:tplc="785CF538">
      <w:start w:val="38"/>
      <w:numFmt w:val="decimal"/>
      <w:lvlText w:val="%3，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63EA46AC"/>
    <w:multiLevelType w:val="hybridMultilevel"/>
    <w:tmpl w:val="1918237C"/>
    <w:lvl w:ilvl="0" w:tplc="7A2ED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672070BD"/>
    <w:multiLevelType w:val="hybridMultilevel"/>
    <w:tmpl w:val="C20E3602"/>
    <w:lvl w:ilvl="0" w:tplc="0CA217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95E0423"/>
    <w:multiLevelType w:val="hybridMultilevel"/>
    <w:tmpl w:val="31A85ADA"/>
    <w:lvl w:ilvl="0" w:tplc="3D183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6E1B5221"/>
    <w:multiLevelType w:val="hybridMultilevel"/>
    <w:tmpl w:val="6B727672"/>
    <w:lvl w:ilvl="0" w:tplc="EB0234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6E75548B"/>
    <w:multiLevelType w:val="hybridMultilevel"/>
    <w:tmpl w:val="5E042718"/>
    <w:lvl w:ilvl="0" w:tplc="BD02A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6F0D0F32"/>
    <w:multiLevelType w:val="hybridMultilevel"/>
    <w:tmpl w:val="EA58B110"/>
    <w:lvl w:ilvl="0" w:tplc="768EC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6F1C6421"/>
    <w:multiLevelType w:val="hybridMultilevel"/>
    <w:tmpl w:val="0EB4531A"/>
    <w:lvl w:ilvl="0" w:tplc="E52EACC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6F671D9E"/>
    <w:multiLevelType w:val="hybridMultilevel"/>
    <w:tmpl w:val="B188590C"/>
    <w:lvl w:ilvl="0" w:tplc="F8A8E6B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777F19BD"/>
    <w:multiLevelType w:val="hybridMultilevel"/>
    <w:tmpl w:val="28FCBA92"/>
    <w:lvl w:ilvl="0" w:tplc="0214F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791164F8"/>
    <w:multiLevelType w:val="hybridMultilevel"/>
    <w:tmpl w:val="8C68183A"/>
    <w:lvl w:ilvl="0" w:tplc="D82E1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7AD756D2"/>
    <w:multiLevelType w:val="hybridMultilevel"/>
    <w:tmpl w:val="757A2E32"/>
    <w:lvl w:ilvl="0" w:tplc="2E70D3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7BD01ADA"/>
    <w:multiLevelType w:val="hybridMultilevel"/>
    <w:tmpl w:val="D382A074"/>
    <w:lvl w:ilvl="0" w:tplc="D4B26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7C326668"/>
    <w:multiLevelType w:val="hybridMultilevel"/>
    <w:tmpl w:val="F148E3AE"/>
    <w:lvl w:ilvl="0" w:tplc="EAA6885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7CAE65AE"/>
    <w:multiLevelType w:val="hybridMultilevel"/>
    <w:tmpl w:val="05E6A9B0"/>
    <w:lvl w:ilvl="0" w:tplc="4CE418E2">
      <w:start w:val="1"/>
      <w:numFmt w:val="japaneseCounting"/>
      <w:lvlText w:val="%1．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73833001">
    <w:abstractNumId w:val="12"/>
  </w:num>
  <w:num w:numId="2" w16cid:durableId="1651249528">
    <w:abstractNumId w:val="52"/>
  </w:num>
  <w:num w:numId="3" w16cid:durableId="100031745">
    <w:abstractNumId w:val="39"/>
  </w:num>
  <w:num w:numId="4" w16cid:durableId="2078169597">
    <w:abstractNumId w:val="24"/>
  </w:num>
  <w:num w:numId="5" w16cid:durableId="1636641359">
    <w:abstractNumId w:val="27"/>
  </w:num>
  <w:num w:numId="6" w16cid:durableId="1687439507">
    <w:abstractNumId w:val="63"/>
  </w:num>
  <w:num w:numId="7" w16cid:durableId="1429158143">
    <w:abstractNumId w:val="56"/>
  </w:num>
  <w:num w:numId="8" w16cid:durableId="1956138281">
    <w:abstractNumId w:val="43"/>
  </w:num>
  <w:num w:numId="9" w16cid:durableId="2122189305">
    <w:abstractNumId w:val="11"/>
  </w:num>
  <w:num w:numId="10" w16cid:durableId="1839928705">
    <w:abstractNumId w:val="15"/>
  </w:num>
  <w:num w:numId="11" w16cid:durableId="61030616">
    <w:abstractNumId w:val="57"/>
  </w:num>
  <w:num w:numId="12" w16cid:durableId="577255513">
    <w:abstractNumId w:val="62"/>
  </w:num>
  <w:num w:numId="13" w16cid:durableId="826824934">
    <w:abstractNumId w:val="46"/>
  </w:num>
  <w:num w:numId="14" w16cid:durableId="1913927750">
    <w:abstractNumId w:val="36"/>
  </w:num>
  <w:num w:numId="15" w16cid:durableId="2023048091">
    <w:abstractNumId w:val="49"/>
  </w:num>
  <w:num w:numId="16" w16cid:durableId="176431029">
    <w:abstractNumId w:val="30"/>
  </w:num>
  <w:num w:numId="17" w16cid:durableId="1391540735">
    <w:abstractNumId w:val="20"/>
  </w:num>
  <w:num w:numId="18" w16cid:durableId="1210843761">
    <w:abstractNumId w:val="41"/>
  </w:num>
  <w:num w:numId="19" w16cid:durableId="1267275583">
    <w:abstractNumId w:val="32"/>
  </w:num>
  <w:num w:numId="20" w16cid:durableId="566494434">
    <w:abstractNumId w:val="40"/>
  </w:num>
  <w:num w:numId="21" w16cid:durableId="555118189">
    <w:abstractNumId w:val="10"/>
  </w:num>
  <w:num w:numId="22" w16cid:durableId="1618218248">
    <w:abstractNumId w:val="53"/>
  </w:num>
  <w:num w:numId="23" w16cid:durableId="1155222504">
    <w:abstractNumId w:val="48"/>
  </w:num>
  <w:num w:numId="24" w16cid:durableId="1452506063">
    <w:abstractNumId w:val="64"/>
  </w:num>
  <w:num w:numId="25" w16cid:durableId="1767995987">
    <w:abstractNumId w:val="34"/>
  </w:num>
  <w:num w:numId="26" w16cid:durableId="596864647">
    <w:abstractNumId w:val="21"/>
  </w:num>
  <w:num w:numId="27" w16cid:durableId="1813669276">
    <w:abstractNumId w:val="6"/>
  </w:num>
  <w:num w:numId="28" w16cid:durableId="13070879">
    <w:abstractNumId w:val="7"/>
  </w:num>
  <w:num w:numId="29" w16cid:durableId="18312147">
    <w:abstractNumId w:val="9"/>
  </w:num>
  <w:num w:numId="30" w16cid:durableId="1444376602">
    <w:abstractNumId w:val="55"/>
  </w:num>
  <w:num w:numId="31" w16cid:durableId="1369791297">
    <w:abstractNumId w:val="45"/>
  </w:num>
  <w:num w:numId="32" w16cid:durableId="906110497">
    <w:abstractNumId w:val="2"/>
  </w:num>
  <w:num w:numId="33" w16cid:durableId="1921018442">
    <w:abstractNumId w:val="38"/>
  </w:num>
  <w:num w:numId="34" w16cid:durableId="1485008944">
    <w:abstractNumId w:val="42"/>
  </w:num>
  <w:num w:numId="35" w16cid:durableId="896863833">
    <w:abstractNumId w:val="1"/>
  </w:num>
  <w:num w:numId="36" w16cid:durableId="235669285">
    <w:abstractNumId w:val="4"/>
  </w:num>
  <w:num w:numId="37" w16cid:durableId="1365402532">
    <w:abstractNumId w:val="5"/>
  </w:num>
  <w:num w:numId="38" w16cid:durableId="1804348304">
    <w:abstractNumId w:val="54"/>
  </w:num>
  <w:num w:numId="39" w16cid:durableId="1274442425">
    <w:abstractNumId w:val="37"/>
  </w:num>
  <w:num w:numId="40" w16cid:durableId="1508322117">
    <w:abstractNumId w:val="14"/>
  </w:num>
  <w:num w:numId="41" w16cid:durableId="1970474166">
    <w:abstractNumId w:val="16"/>
  </w:num>
  <w:num w:numId="42" w16cid:durableId="443889887">
    <w:abstractNumId w:val="58"/>
  </w:num>
  <w:num w:numId="43" w16cid:durableId="926962668">
    <w:abstractNumId w:val="44"/>
  </w:num>
  <w:num w:numId="44" w16cid:durableId="1063524381">
    <w:abstractNumId w:val="19"/>
  </w:num>
  <w:num w:numId="45" w16cid:durableId="970596219">
    <w:abstractNumId w:val="17"/>
  </w:num>
  <w:num w:numId="46" w16cid:durableId="1694190237">
    <w:abstractNumId w:val="51"/>
  </w:num>
  <w:num w:numId="47" w16cid:durableId="1007171764">
    <w:abstractNumId w:val="18"/>
  </w:num>
  <w:num w:numId="48" w16cid:durableId="170341763">
    <w:abstractNumId w:val="22"/>
  </w:num>
  <w:num w:numId="49" w16cid:durableId="758067409">
    <w:abstractNumId w:val="33"/>
  </w:num>
  <w:num w:numId="50" w16cid:durableId="80494649">
    <w:abstractNumId w:val="35"/>
  </w:num>
  <w:num w:numId="51" w16cid:durableId="2084137234">
    <w:abstractNumId w:val="28"/>
  </w:num>
  <w:num w:numId="52" w16cid:durableId="887491548">
    <w:abstractNumId w:val="31"/>
  </w:num>
  <w:num w:numId="53" w16cid:durableId="999114533">
    <w:abstractNumId w:val="13"/>
  </w:num>
  <w:num w:numId="54" w16cid:durableId="473986261">
    <w:abstractNumId w:val="26"/>
  </w:num>
  <w:num w:numId="55" w16cid:durableId="329796123">
    <w:abstractNumId w:val="25"/>
  </w:num>
  <w:num w:numId="56" w16cid:durableId="611009511">
    <w:abstractNumId w:val="3"/>
  </w:num>
  <w:num w:numId="57" w16cid:durableId="703483558">
    <w:abstractNumId w:val="0"/>
  </w:num>
  <w:num w:numId="58" w16cid:durableId="1971474579">
    <w:abstractNumId w:val="8"/>
  </w:num>
  <w:num w:numId="59" w16cid:durableId="1497841419">
    <w:abstractNumId w:val="29"/>
  </w:num>
  <w:num w:numId="60" w16cid:durableId="489760915">
    <w:abstractNumId w:val="23"/>
  </w:num>
  <w:num w:numId="61" w16cid:durableId="1102531812">
    <w:abstractNumId w:val="59"/>
  </w:num>
  <w:num w:numId="62" w16cid:durableId="2041011233">
    <w:abstractNumId w:val="61"/>
  </w:num>
  <w:num w:numId="63" w16cid:durableId="499392517">
    <w:abstractNumId w:val="60"/>
  </w:num>
  <w:num w:numId="64" w16cid:durableId="564296758">
    <w:abstractNumId w:val="50"/>
  </w:num>
  <w:num w:numId="65" w16cid:durableId="2146852231">
    <w:abstractNumId w:val="47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9BE"/>
    <w:rsid w:val="000025DD"/>
    <w:rsid w:val="00003776"/>
    <w:rsid w:val="00003EBE"/>
    <w:rsid w:val="00004378"/>
    <w:rsid w:val="00004474"/>
    <w:rsid w:val="0001271E"/>
    <w:rsid w:val="000152DA"/>
    <w:rsid w:val="000154EC"/>
    <w:rsid w:val="00016032"/>
    <w:rsid w:val="00016667"/>
    <w:rsid w:val="0002078C"/>
    <w:rsid w:val="0002455A"/>
    <w:rsid w:val="00025C67"/>
    <w:rsid w:val="000268BB"/>
    <w:rsid w:val="00026C6A"/>
    <w:rsid w:val="00026CB5"/>
    <w:rsid w:val="000277D9"/>
    <w:rsid w:val="00031DC9"/>
    <w:rsid w:val="000320B7"/>
    <w:rsid w:val="00034689"/>
    <w:rsid w:val="0003488F"/>
    <w:rsid w:val="00035C80"/>
    <w:rsid w:val="00036F21"/>
    <w:rsid w:val="00037CCA"/>
    <w:rsid w:val="000402B5"/>
    <w:rsid w:val="00041266"/>
    <w:rsid w:val="00041F35"/>
    <w:rsid w:val="00042C3E"/>
    <w:rsid w:val="00044ED9"/>
    <w:rsid w:val="00046E44"/>
    <w:rsid w:val="00046FA4"/>
    <w:rsid w:val="000530F4"/>
    <w:rsid w:val="00053372"/>
    <w:rsid w:val="00056436"/>
    <w:rsid w:val="00056675"/>
    <w:rsid w:val="0005682D"/>
    <w:rsid w:val="0006010C"/>
    <w:rsid w:val="00060F3C"/>
    <w:rsid w:val="00062B5B"/>
    <w:rsid w:val="00062E20"/>
    <w:rsid w:val="00066AE7"/>
    <w:rsid w:val="0006714A"/>
    <w:rsid w:val="000676C4"/>
    <w:rsid w:val="00067BBC"/>
    <w:rsid w:val="00067FCB"/>
    <w:rsid w:val="0007055A"/>
    <w:rsid w:val="00070736"/>
    <w:rsid w:val="00072644"/>
    <w:rsid w:val="00073F06"/>
    <w:rsid w:val="00074749"/>
    <w:rsid w:val="000763FB"/>
    <w:rsid w:val="00080D60"/>
    <w:rsid w:val="000838A3"/>
    <w:rsid w:val="0008438C"/>
    <w:rsid w:val="00086072"/>
    <w:rsid w:val="00087363"/>
    <w:rsid w:val="00091BFD"/>
    <w:rsid w:val="00093D16"/>
    <w:rsid w:val="000946E0"/>
    <w:rsid w:val="00095DC6"/>
    <w:rsid w:val="000A03C5"/>
    <w:rsid w:val="000A07C3"/>
    <w:rsid w:val="000A0A92"/>
    <w:rsid w:val="000A106A"/>
    <w:rsid w:val="000A17F8"/>
    <w:rsid w:val="000A206E"/>
    <w:rsid w:val="000A3156"/>
    <w:rsid w:val="000A3DED"/>
    <w:rsid w:val="000A52BC"/>
    <w:rsid w:val="000A5FDF"/>
    <w:rsid w:val="000A6125"/>
    <w:rsid w:val="000B143C"/>
    <w:rsid w:val="000B187D"/>
    <w:rsid w:val="000B2F9E"/>
    <w:rsid w:val="000B6612"/>
    <w:rsid w:val="000B74A0"/>
    <w:rsid w:val="000C256B"/>
    <w:rsid w:val="000C4742"/>
    <w:rsid w:val="000C5C9E"/>
    <w:rsid w:val="000C6540"/>
    <w:rsid w:val="000C69F9"/>
    <w:rsid w:val="000C7A2E"/>
    <w:rsid w:val="000D5E1F"/>
    <w:rsid w:val="000D5E5D"/>
    <w:rsid w:val="000D6FBB"/>
    <w:rsid w:val="000D71DF"/>
    <w:rsid w:val="000D73D3"/>
    <w:rsid w:val="000D7D30"/>
    <w:rsid w:val="000E2145"/>
    <w:rsid w:val="000E2B28"/>
    <w:rsid w:val="000E4006"/>
    <w:rsid w:val="000E5188"/>
    <w:rsid w:val="000F0382"/>
    <w:rsid w:val="000F0D46"/>
    <w:rsid w:val="000F2E95"/>
    <w:rsid w:val="000F3932"/>
    <w:rsid w:val="000F41A6"/>
    <w:rsid w:val="000F41E2"/>
    <w:rsid w:val="000F4A94"/>
    <w:rsid w:val="000F616B"/>
    <w:rsid w:val="000F67E9"/>
    <w:rsid w:val="000F7966"/>
    <w:rsid w:val="00100F44"/>
    <w:rsid w:val="001012B2"/>
    <w:rsid w:val="00101F76"/>
    <w:rsid w:val="00102C91"/>
    <w:rsid w:val="00104382"/>
    <w:rsid w:val="00106D40"/>
    <w:rsid w:val="00110BAA"/>
    <w:rsid w:val="0011208E"/>
    <w:rsid w:val="0011333B"/>
    <w:rsid w:val="00113FF9"/>
    <w:rsid w:val="001178D9"/>
    <w:rsid w:val="00127E0C"/>
    <w:rsid w:val="00127E98"/>
    <w:rsid w:val="00127FD2"/>
    <w:rsid w:val="0013088F"/>
    <w:rsid w:val="00131216"/>
    <w:rsid w:val="001328C3"/>
    <w:rsid w:val="00134851"/>
    <w:rsid w:val="00136D0B"/>
    <w:rsid w:val="00140450"/>
    <w:rsid w:val="001405EA"/>
    <w:rsid w:val="00144EEF"/>
    <w:rsid w:val="00146968"/>
    <w:rsid w:val="0015030C"/>
    <w:rsid w:val="00150E30"/>
    <w:rsid w:val="00151E14"/>
    <w:rsid w:val="001554EC"/>
    <w:rsid w:val="0015553F"/>
    <w:rsid w:val="00156895"/>
    <w:rsid w:val="00162DA8"/>
    <w:rsid w:val="00163C39"/>
    <w:rsid w:val="00165EF9"/>
    <w:rsid w:val="001667E2"/>
    <w:rsid w:val="00166F9E"/>
    <w:rsid w:val="00170DFE"/>
    <w:rsid w:val="00171143"/>
    <w:rsid w:val="001727FC"/>
    <w:rsid w:val="00175AF7"/>
    <w:rsid w:val="00175F6B"/>
    <w:rsid w:val="00185BE8"/>
    <w:rsid w:val="00191471"/>
    <w:rsid w:val="00192584"/>
    <w:rsid w:val="001939DE"/>
    <w:rsid w:val="001944FC"/>
    <w:rsid w:val="00197328"/>
    <w:rsid w:val="001A064C"/>
    <w:rsid w:val="001A0A7E"/>
    <w:rsid w:val="001A281F"/>
    <w:rsid w:val="001A2BDF"/>
    <w:rsid w:val="001A347F"/>
    <w:rsid w:val="001A479D"/>
    <w:rsid w:val="001B1018"/>
    <w:rsid w:val="001B1481"/>
    <w:rsid w:val="001B21AC"/>
    <w:rsid w:val="001B4163"/>
    <w:rsid w:val="001B4492"/>
    <w:rsid w:val="001B7D78"/>
    <w:rsid w:val="001C06F6"/>
    <w:rsid w:val="001C0CE4"/>
    <w:rsid w:val="001C0DD4"/>
    <w:rsid w:val="001C122C"/>
    <w:rsid w:val="001C2FE8"/>
    <w:rsid w:val="001C357A"/>
    <w:rsid w:val="001C3999"/>
    <w:rsid w:val="001C5309"/>
    <w:rsid w:val="001C6621"/>
    <w:rsid w:val="001D4D5C"/>
    <w:rsid w:val="001E028E"/>
    <w:rsid w:val="001E0F59"/>
    <w:rsid w:val="001E29D5"/>
    <w:rsid w:val="001E344A"/>
    <w:rsid w:val="001E3D29"/>
    <w:rsid w:val="001E70CD"/>
    <w:rsid w:val="001E7BBA"/>
    <w:rsid w:val="001F0CB7"/>
    <w:rsid w:val="001F10B6"/>
    <w:rsid w:val="001F1C25"/>
    <w:rsid w:val="001F1C38"/>
    <w:rsid w:val="001F1DE5"/>
    <w:rsid w:val="001F1F92"/>
    <w:rsid w:val="001F5BA4"/>
    <w:rsid w:val="001F6F71"/>
    <w:rsid w:val="001F7D99"/>
    <w:rsid w:val="002003A0"/>
    <w:rsid w:val="00201977"/>
    <w:rsid w:val="00202D37"/>
    <w:rsid w:val="00204AD8"/>
    <w:rsid w:val="00206D34"/>
    <w:rsid w:val="00206F92"/>
    <w:rsid w:val="002071A8"/>
    <w:rsid w:val="002078D4"/>
    <w:rsid w:val="00210B94"/>
    <w:rsid w:val="00210F36"/>
    <w:rsid w:val="00212F3E"/>
    <w:rsid w:val="00213A41"/>
    <w:rsid w:val="00215355"/>
    <w:rsid w:val="00216196"/>
    <w:rsid w:val="002163A3"/>
    <w:rsid w:val="00216EEB"/>
    <w:rsid w:val="002176BB"/>
    <w:rsid w:val="002215EA"/>
    <w:rsid w:val="002230C6"/>
    <w:rsid w:val="0022337A"/>
    <w:rsid w:val="00226E88"/>
    <w:rsid w:val="00230E4F"/>
    <w:rsid w:val="00235B0A"/>
    <w:rsid w:val="00235E67"/>
    <w:rsid w:val="0023712D"/>
    <w:rsid w:val="002378AB"/>
    <w:rsid w:val="00240E06"/>
    <w:rsid w:val="00241E93"/>
    <w:rsid w:val="00242103"/>
    <w:rsid w:val="00242E4C"/>
    <w:rsid w:val="00243238"/>
    <w:rsid w:val="00243DF3"/>
    <w:rsid w:val="002455C1"/>
    <w:rsid w:val="00246C87"/>
    <w:rsid w:val="0025017A"/>
    <w:rsid w:val="00250BCD"/>
    <w:rsid w:val="00252768"/>
    <w:rsid w:val="0025284B"/>
    <w:rsid w:val="00255BC2"/>
    <w:rsid w:val="00256DCB"/>
    <w:rsid w:val="00257148"/>
    <w:rsid w:val="00260309"/>
    <w:rsid w:val="0026332C"/>
    <w:rsid w:val="002637C0"/>
    <w:rsid w:val="00267781"/>
    <w:rsid w:val="002700A7"/>
    <w:rsid w:val="002757DF"/>
    <w:rsid w:val="00277CE8"/>
    <w:rsid w:val="002809AC"/>
    <w:rsid w:val="002829F1"/>
    <w:rsid w:val="0028337D"/>
    <w:rsid w:val="00284D52"/>
    <w:rsid w:val="00285912"/>
    <w:rsid w:val="0028638B"/>
    <w:rsid w:val="00286D82"/>
    <w:rsid w:val="0029092F"/>
    <w:rsid w:val="002909FE"/>
    <w:rsid w:val="00291BA6"/>
    <w:rsid w:val="002932F2"/>
    <w:rsid w:val="00293578"/>
    <w:rsid w:val="002945B8"/>
    <w:rsid w:val="002955CD"/>
    <w:rsid w:val="002A1024"/>
    <w:rsid w:val="002A1FBB"/>
    <w:rsid w:val="002A5271"/>
    <w:rsid w:val="002A7199"/>
    <w:rsid w:val="002A7FCF"/>
    <w:rsid w:val="002B0D75"/>
    <w:rsid w:val="002B57A5"/>
    <w:rsid w:val="002B63D6"/>
    <w:rsid w:val="002B7C4B"/>
    <w:rsid w:val="002C058C"/>
    <w:rsid w:val="002C1FB7"/>
    <w:rsid w:val="002C53DD"/>
    <w:rsid w:val="002D0447"/>
    <w:rsid w:val="002D0613"/>
    <w:rsid w:val="002D1D2F"/>
    <w:rsid w:val="002D41D6"/>
    <w:rsid w:val="002D45DD"/>
    <w:rsid w:val="002D5FF7"/>
    <w:rsid w:val="002D751A"/>
    <w:rsid w:val="002E088D"/>
    <w:rsid w:val="002E12AB"/>
    <w:rsid w:val="002E18AA"/>
    <w:rsid w:val="002E37EB"/>
    <w:rsid w:val="002E6166"/>
    <w:rsid w:val="002E7127"/>
    <w:rsid w:val="002F3E72"/>
    <w:rsid w:val="002F4713"/>
    <w:rsid w:val="002F5B2C"/>
    <w:rsid w:val="002F5CE6"/>
    <w:rsid w:val="002F6E61"/>
    <w:rsid w:val="002F6FAE"/>
    <w:rsid w:val="00302382"/>
    <w:rsid w:val="0030387D"/>
    <w:rsid w:val="00304458"/>
    <w:rsid w:val="003055F4"/>
    <w:rsid w:val="003056C4"/>
    <w:rsid w:val="003056E3"/>
    <w:rsid w:val="0030579B"/>
    <w:rsid w:val="00307D92"/>
    <w:rsid w:val="00310ED9"/>
    <w:rsid w:val="00311F5B"/>
    <w:rsid w:val="0031274F"/>
    <w:rsid w:val="00312868"/>
    <w:rsid w:val="00312C3C"/>
    <w:rsid w:val="003135F6"/>
    <w:rsid w:val="00316A3D"/>
    <w:rsid w:val="00316EDE"/>
    <w:rsid w:val="00323565"/>
    <w:rsid w:val="00323C89"/>
    <w:rsid w:val="00323E84"/>
    <w:rsid w:val="003244A8"/>
    <w:rsid w:val="00324694"/>
    <w:rsid w:val="003247EB"/>
    <w:rsid w:val="00325CC5"/>
    <w:rsid w:val="0032734E"/>
    <w:rsid w:val="00327E85"/>
    <w:rsid w:val="00330E39"/>
    <w:rsid w:val="00332FE2"/>
    <w:rsid w:val="00333339"/>
    <w:rsid w:val="0033640F"/>
    <w:rsid w:val="00340FA9"/>
    <w:rsid w:val="00344413"/>
    <w:rsid w:val="00345464"/>
    <w:rsid w:val="0034606E"/>
    <w:rsid w:val="00351236"/>
    <w:rsid w:val="0035351A"/>
    <w:rsid w:val="00353782"/>
    <w:rsid w:val="00354908"/>
    <w:rsid w:val="0035565D"/>
    <w:rsid w:val="003562B8"/>
    <w:rsid w:val="003566FA"/>
    <w:rsid w:val="00357204"/>
    <w:rsid w:val="00361A9F"/>
    <w:rsid w:val="00362B9A"/>
    <w:rsid w:val="00362CF7"/>
    <w:rsid w:val="00362E92"/>
    <w:rsid w:val="00363A58"/>
    <w:rsid w:val="00364357"/>
    <w:rsid w:val="00364488"/>
    <w:rsid w:val="00366E5B"/>
    <w:rsid w:val="00372459"/>
    <w:rsid w:val="00374983"/>
    <w:rsid w:val="003758AE"/>
    <w:rsid w:val="003766AB"/>
    <w:rsid w:val="00384A6E"/>
    <w:rsid w:val="00385F60"/>
    <w:rsid w:val="00386663"/>
    <w:rsid w:val="00386FF7"/>
    <w:rsid w:val="003908EA"/>
    <w:rsid w:val="003914C8"/>
    <w:rsid w:val="0039220A"/>
    <w:rsid w:val="00393A98"/>
    <w:rsid w:val="00393D45"/>
    <w:rsid w:val="0039522A"/>
    <w:rsid w:val="00396875"/>
    <w:rsid w:val="003A3BC0"/>
    <w:rsid w:val="003A4DC5"/>
    <w:rsid w:val="003A511B"/>
    <w:rsid w:val="003A608D"/>
    <w:rsid w:val="003A7030"/>
    <w:rsid w:val="003B1629"/>
    <w:rsid w:val="003B1F3E"/>
    <w:rsid w:val="003B33C2"/>
    <w:rsid w:val="003B5AD3"/>
    <w:rsid w:val="003B74EB"/>
    <w:rsid w:val="003B777D"/>
    <w:rsid w:val="003C0A0A"/>
    <w:rsid w:val="003C0C8D"/>
    <w:rsid w:val="003C3CE5"/>
    <w:rsid w:val="003C3EAD"/>
    <w:rsid w:val="003C55AD"/>
    <w:rsid w:val="003C735D"/>
    <w:rsid w:val="003C78FA"/>
    <w:rsid w:val="003D1788"/>
    <w:rsid w:val="003D43FF"/>
    <w:rsid w:val="003D4645"/>
    <w:rsid w:val="003D5C55"/>
    <w:rsid w:val="003D660A"/>
    <w:rsid w:val="003F0950"/>
    <w:rsid w:val="003F136B"/>
    <w:rsid w:val="003F2EF2"/>
    <w:rsid w:val="003F316D"/>
    <w:rsid w:val="003F44F9"/>
    <w:rsid w:val="003F4769"/>
    <w:rsid w:val="003F5E99"/>
    <w:rsid w:val="003F7BB2"/>
    <w:rsid w:val="00400418"/>
    <w:rsid w:val="00400571"/>
    <w:rsid w:val="0040108D"/>
    <w:rsid w:val="00403E89"/>
    <w:rsid w:val="004049ED"/>
    <w:rsid w:val="004057E9"/>
    <w:rsid w:val="00415249"/>
    <w:rsid w:val="004166EB"/>
    <w:rsid w:val="00421333"/>
    <w:rsid w:val="00423679"/>
    <w:rsid w:val="00423A75"/>
    <w:rsid w:val="004242AF"/>
    <w:rsid w:val="00425D2B"/>
    <w:rsid w:val="00425DE3"/>
    <w:rsid w:val="00427F2C"/>
    <w:rsid w:val="004323A2"/>
    <w:rsid w:val="00432C84"/>
    <w:rsid w:val="00434AA7"/>
    <w:rsid w:val="00435C04"/>
    <w:rsid w:val="00435DBE"/>
    <w:rsid w:val="004374E4"/>
    <w:rsid w:val="00440323"/>
    <w:rsid w:val="00441D65"/>
    <w:rsid w:val="00442481"/>
    <w:rsid w:val="004426C9"/>
    <w:rsid w:val="00443C7B"/>
    <w:rsid w:val="00445F1B"/>
    <w:rsid w:val="00446380"/>
    <w:rsid w:val="00446D0A"/>
    <w:rsid w:val="00446E78"/>
    <w:rsid w:val="004533C6"/>
    <w:rsid w:val="00454A9D"/>
    <w:rsid w:val="00456904"/>
    <w:rsid w:val="00461432"/>
    <w:rsid w:val="0046164D"/>
    <w:rsid w:val="004625FB"/>
    <w:rsid w:val="0046414E"/>
    <w:rsid w:val="00464B4F"/>
    <w:rsid w:val="00470D3E"/>
    <w:rsid w:val="00471295"/>
    <w:rsid w:val="004716FB"/>
    <w:rsid w:val="004751BE"/>
    <w:rsid w:val="00477D52"/>
    <w:rsid w:val="00481B69"/>
    <w:rsid w:val="004824A4"/>
    <w:rsid w:val="0048432D"/>
    <w:rsid w:val="00486885"/>
    <w:rsid w:val="0048690C"/>
    <w:rsid w:val="00486E4D"/>
    <w:rsid w:val="0049266C"/>
    <w:rsid w:val="00493C03"/>
    <w:rsid w:val="00494963"/>
    <w:rsid w:val="004A170B"/>
    <w:rsid w:val="004A1739"/>
    <w:rsid w:val="004A1DD3"/>
    <w:rsid w:val="004A2842"/>
    <w:rsid w:val="004B02B5"/>
    <w:rsid w:val="004B2CCF"/>
    <w:rsid w:val="004B4B9C"/>
    <w:rsid w:val="004B6D9F"/>
    <w:rsid w:val="004C1CA8"/>
    <w:rsid w:val="004C3BA8"/>
    <w:rsid w:val="004C57B5"/>
    <w:rsid w:val="004D3AFB"/>
    <w:rsid w:val="004D3BE4"/>
    <w:rsid w:val="004D6435"/>
    <w:rsid w:val="004D6C6E"/>
    <w:rsid w:val="004D7710"/>
    <w:rsid w:val="004D78DE"/>
    <w:rsid w:val="004E15DA"/>
    <w:rsid w:val="004E2BDC"/>
    <w:rsid w:val="004E3964"/>
    <w:rsid w:val="004E5BE5"/>
    <w:rsid w:val="004E5CC8"/>
    <w:rsid w:val="004F0F4E"/>
    <w:rsid w:val="004F200A"/>
    <w:rsid w:val="004F265E"/>
    <w:rsid w:val="004F3A08"/>
    <w:rsid w:val="004F4C07"/>
    <w:rsid w:val="004F753B"/>
    <w:rsid w:val="004F7B6F"/>
    <w:rsid w:val="005003BD"/>
    <w:rsid w:val="00501597"/>
    <w:rsid w:val="00503215"/>
    <w:rsid w:val="00503DDF"/>
    <w:rsid w:val="005045BE"/>
    <w:rsid w:val="00504EB6"/>
    <w:rsid w:val="00505690"/>
    <w:rsid w:val="005059BE"/>
    <w:rsid w:val="00506369"/>
    <w:rsid w:val="00506A91"/>
    <w:rsid w:val="00506FB8"/>
    <w:rsid w:val="00507C4D"/>
    <w:rsid w:val="00514761"/>
    <w:rsid w:val="005162FB"/>
    <w:rsid w:val="00516F16"/>
    <w:rsid w:val="0051752F"/>
    <w:rsid w:val="005205F6"/>
    <w:rsid w:val="0052281E"/>
    <w:rsid w:val="005269A5"/>
    <w:rsid w:val="00527063"/>
    <w:rsid w:val="005274DB"/>
    <w:rsid w:val="005328DD"/>
    <w:rsid w:val="00534651"/>
    <w:rsid w:val="005429F8"/>
    <w:rsid w:val="00542C06"/>
    <w:rsid w:val="0054344C"/>
    <w:rsid w:val="005478F0"/>
    <w:rsid w:val="0055165E"/>
    <w:rsid w:val="0055217A"/>
    <w:rsid w:val="005529A8"/>
    <w:rsid w:val="005548C4"/>
    <w:rsid w:val="00554E50"/>
    <w:rsid w:val="00555171"/>
    <w:rsid w:val="00555228"/>
    <w:rsid w:val="00555663"/>
    <w:rsid w:val="0055684C"/>
    <w:rsid w:val="00556DC4"/>
    <w:rsid w:val="0055721E"/>
    <w:rsid w:val="00561FD5"/>
    <w:rsid w:val="00562E22"/>
    <w:rsid w:val="00563785"/>
    <w:rsid w:val="005647E0"/>
    <w:rsid w:val="00564D0A"/>
    <w:rsid w:val="00564FEF"/>
    <w:rsid w:val="00571849"/>
    <w:rsid w:val="00571F27"/>
    <w:rsid w:val="005727FC"/>
    <w:rsid w:val="005747D1"/>
    <w:rsid w:val="0057688E"/>
    <w:rsid w:val="00581E71"/>
    <w:rsid w:val="0058212F"/>
    <w:rsid w:val="005860C4"/>
    <w:rsid w:val="005863E6"/>
    <w:rsid w:val="005867DD"/>
    <w:rsid w:val="00587F4C"/>
    <w:rsid w:val="00590787"/>
    <w:rsid w:val="00592363"/>
    <w:rsid w:val="0059285D"/>
    <w:rsid w:val="005951C5"/>
    <w:rsid w:val="005A0999"/>
    <w:rsid w:val="005A0A2A"/>
    <w:rsid w:val="005A13ED"/>
    <w:rsid w:val="005A15A5"/>
    <w:rsid w:val="005A1F51"/>
    <w:rsid w:val="005A2947"/>
    <w:rsid w:val="005A307A"/>
    <w:rsid w:val="005A324E"/>
    <w:rsid w:val="005A41DC"/>
    <w:rsid w:val="005A7E0B"/>
    <w:rsid w:val="005B0459"/>
    <w:rsid w:val="005B2127"/>
    <w:rsid w:val="005B700F"/>
    <w:rsid w:val="005C0A1D"/>
    <w:rsid w:val="005C7629"/>
    <w:rsid w:val="005D2D63"/>
    <w:rsid w:val="005D3BCD"/>
    <w:rsid w:val="005D500E"/>
    <w:rsid w:val="005E078F"/>
    <w:rsid w:val="005E09B0"/>
    <w:rsid w:val="005E32E2"/>
    <w:rsid w:val="005E41CE"/>
    <w:rsid w:val="005E4EF9"/>
    <w:rsid w:val="005E7959"/>
    <w:rsid w:val="005F05E4"/>
    <w:rsid w:val="005F2712"/>
    <w:rsid w:val="005F39F8"/>
    <w:rsid w:val="005F3C74"/>
    <w:rsid w:val="005F65FB"/>
    <w:rsid w:val="00600633"/>
    <w:rsid w:val="00604913"/>
    <w:rsid w:val="00604EB2"/>
    <w:rsid w:val="00605474"/>
    <w:rsid w:val="006059FC"/>
    <w:rsid w:val="00605B12"/>
    <w:rsid w:val="00605EA2"/>
    <w:rsid w:val="00607635"/>
    <w:rsid w:val="0061172D"/>
    <w:rsid w:val="00614239"/>
    <w:rsid w:val="00615AAC"/>
    <w:rsid w:val="00617289"/>
    <w:rsid w:val="00617BE8"/>
    <w:rsid w:val="00621F79"/>
    <w:rsid w:val="00621FF8"/>
    <w:rsid w:val="0062330D"/>
    <w:rsid w:val="00623C86"/>
    <w:rsid w:val="006253AB"/>
    <w:rsid w:val="00626398"/>
    <w:rsid w:val="006266FF"/>
    <w:rsid w:val="00631E23"/>
    <w:rsid w:val="00633A09"/>
    <w:rsid w:val="00634CA5"/>
    <w:rsid w:val="0063542A"/>
    <w:rsid w:val="00636348"/>
    <w:rsid w:val="006371F4"/>
    <w:rsid w:val="006401FE"/>
    <w:rsid w:val="00640C6F"/>
    <w:rsid w:val="00643C10"/>
    <w:rsid w:val="006448E4"/>
    <w:rsid w:val="006452CF"/>
    <w:rsid w:val="006476BB"/>
    <w:rsid w:val="006476C2"/>
    <w:rsid w:val="00650837"/>
    <w:rsid w:val="00652BF4"/>
    <w:rsid w:val="00654090"/>
    <w:rsid w:val="00654E1B"/>
    <w:rsid w:val="00656525"/>
    <w:rsid w:val="006568D2"/>
    <w:rsid w:val="00657E5B"/>
    <w:rsid w:val="00662E5B"/>
    <w:rsid w:val="00662E7F"/>
    <w:rsid w:val="006641F6"/>
    <w:rsid w:val="00664549"/>
    <w:rsid w:val="0066489A"/>
    <w:rsid w:val="00664F2C"/>
    <w:rsid w:val="006679F0"/>
    <w:rsid w:val="00667F56"/>
    <w:rsid w:val="00667F74"/>
    <w:rsid w:val="00670494"/>
    <w:rsid w:val="00671662"/>
    <w:rsid w:val="00672645"/>
    <w:rsid w:val="00674865"/>
    <w:rsid w:val="00675455"/>
    <w:rsid w:val="0067763F"/>
    <w:rsid w:val="00680F0B"/>
    <w:rsid w:val="00683863"/>
    <w:rsid w:val="00684F67"/>
    <w:rsid w:val="0068742D"/>
    <w:rsid w:val="006907C8"/>
    <w:rsid w:val="0069363A"/>
    <w:rsid w:val="00693C51"/>
    <w:rsid w:val="00695EDD"/>
    <w:rsid w:val="006965AD"/>
    <w:rsid w:val="006A070D"/>
    <w:rsid w:val="006A3124"/>
    <w:rsid w:val="006A3401"/>
    <w:rsid w:val="006A44FD"/>
    <w:rsid w:val="006A4B50"/>
    <w:rsid w:val="006B1A6B"/>
    <w:rsid w:val="006B31FD"/>
    <w:rsid w:val="006B4671"/>
    <w:rsid w:val="006B47C8"/>
    <w:rsid w:val="006B4AB9"/>
    <w:rsid w:val="006B4D43"/>
    <w:rsid w:val="006B6A96"/>
    <w:rsid w:val="006C03A3"/>
    <w:rsid w:val="006C0A6E"/>
    <w:rsid w:val="006C1C37"/>
    <w:rsid w:val="006C33AA"/>
    <w:rsid w:val="006C46DE"/>
    <w:rsid w:val="006C4DB5"/>
    <w:rsid w:val="006C5136"/>
    <w:rsid w:val="006C583D"/>
    <w:rsid w:val="006C6DA6"/>
    <w:rsid w:val="006C78C1"/>
    <w:rsid w:val="006D01C6"/>
    <w:rsid w:val="006D0F45"/>
    <w:rsid w:val="006D2444"/>
    <w:rsid w:val="006D46AA"/>
    <w:rsid w:val="006D5991"/>
    <w:rsid w:val="006E25C5"/>
    <w:rsid w:val="006E26D0"/>
    <w:rsid w:val="006E37BB"/>
    <w:rsid w:val="006E5C13"/>
    <w:rsid w:val="006E7438"/>
    <w:rsid w:val="006F2AD0"/>
    <w:rsid w:val="006F32B0"/>
    <w:rsid w:val="006F349B"/>
    <w:rsid w:val="006F5C32"/>
    <w:rsid w:val="006F665C"/>
    <w:rsid w:val="006F7BD3"/>
    <w:rsid w:val="007011CA"/>
    <w:rsid w:val="007019A9"/>
    <w:rsid w:val="0070236B"/>
    <w:rsid w:val="00702954"/>
    <w:rsid w:val="007040E8"/>
    <w:rsid w:val="00704288"/>
    <w:rsid w:val="00704798"/>
    <w:rsid w:val="00710313"/>
    <w:rsid w:val="007103A9"/>
    <w:rsid w:val="00714AFE"/>
    <w:rsid w:val="007177F7"/>
    <w:rsid w:val="00717A9F"/>
    <w:rsid w:val="00720626"/>
    <w:rsid w:val="00720D81"/>
    <w:rsid w:val="00720E89"/>
    <w:rsid w:val="00723C6C"/>
    <w:rsid w:val="00724B63"/>
    <w:rsid w:val="007348C4"/>
    <w:rsid w:val="00735270"/>
    <w:rsid w:val="00735992"/>
    <w:rsid w:val="0073695D"/>
    <w:rsid w:val="00736D84"/>
    <w:rsid w:val="0073791C"/>
    <w:rsid w:val="00737ADC"/>
    <w:rsid w:val="00740585"/>
    <w:rsid w:val="007408CF"/>
    <w:rsid w:val="0074209B"/>
    <w:rsid w:val="0074266F"/>
    <w:rsid w:val="00742670"/>
    <w:rsid w:val="00743AAB"/>
    <w:rsid w:val="00744075"/>
    <w:rsid w:val="00744E61"/>
    <w:rsid w:val="00751374"/>
    <w:rsid w:val="007514F3"/>
    <w:rsid w:val="0075423F"/>
    <w:rsid w:val="00754332"/>
    <w:rsid w:val="007543E2"/>
    <w:rsid w:val="00754D71"/>
    <w:rsid w:val="0075729E"/>
    <w:rsid w:val="00757825"/>
    <w:rsid w:val="00757E67"/>
    <w:rsid w:val="007631BE"/>
    <w:rsid w:val="00765734"/>
    <w:rsid w:val="0076762F"/>
    <w:rsid w:val="00772C06"/>
    <w:rsid w:val="007757E1"/>
    <w:rsid w:val="0077611E"/>
    <w:rsid w:val="00786766"/>
    <w:rsid w:val="00790384"/>
    <w:rsid w:val="0079075B"/>
    <w:rsid w:val="007911F9"/>
    <w:rsid w:val="007915EF"/>
    <w:rsid w:val="00791CF8"/>
    <w:rsid w:val="007920ED"/>
    <w:rsid w:val="007939C5"/>
    <w:rsid w:val="007A055F"/>
    <w:rsid w:val="007A3860"/>
    <w:rsid w:val="007A4F5E"/>
    <w:rsid w:val="007A528A"/>
    <w:rsid w:val="007A5A7A"/>
    <w:rsid w:val="007A6D19"/>
    <w:rsid w:val="007A6D1D"/>
    <w:rsid w:val="007B3AE4"/>
    <w:rsid w:val="007B70B7"/>
    <w:rsid w:val="007B7ADE"/>
    <w:rsid w:val="007C2643"/>
    <w:rsid w:val="007C2EE4"/>
    <w:rsid w:val="007C3F6B"/>
    <w:rsid w:val="007C4117"/>
    <w:rsid w:val="007C54A4"/>
    <w:rsid w:val="007C6FEB"/>
    <w:rsid w:val="007C74CE"/>
    <w:rsid w:val="007D3583"/>
    <w:rsid w:val="007D4F77"/>
    <w:rsid w:val="007D699A"/>
    <w:rsid w:val="007D7262"/>
    <w:rsid w:val="007E0811"/>
    <w:rsid w:val="007E0A68"/>
    <w:rsid w:val="007E2303"/>
    <w:rsid w:val="007E4CC0"/>
    <w:rsid w:val="007E5A7A"/>
    <w:rsid w:val="007F2239"/>
    <w:rsid w:val="007F28DB"/>
    <w:rsid w:val="007F3D84"/>
    <w:rsid w:val="007F3DB3"/>
    <w:rsid w:val="007F7F4C"/>
    <w:rsid w:val="00800853"/>
    <w:rsid w:val="00801936"/>
    <w:rsid w:val="00807E3C"/>
    <w:rsid w:val="008111DF"/>
    <w:rsid w:val="0081212E"/>
    <w:rsid w:val="0081244B"/>
    <w:rsid w:val="008156FC"/>
    <w:rsid w:val="00816738"/>
    <w:rsid w:val="008204E8"/>
    <w:rsid w:val="00821C38"/>
    <w:rsid w:val="00822238"/>
    <w:rsid w:val="00823306"/>
    <w:rsid w:val="008247E5"/>
    <w:rsid w:val="00825139"/>
    <w:rsid w:val="008265E2"/>
    <w:rsid w:val="00827D04"/>
    <w:rsid w:val="00831349"/>
    <w:rsid w:val="008314FA"/>
    <w:rsid w:val="00831C9C"/>
    <w:rsid w:val="00832BE4"/>
    <w:rsid w:val="00833B5B"/>
    <w:rsid w:val="008349E0"/>
    <w:rsid w:val="00835165"/>
    <w:rsid w:val="00836AA0"/>
    <w:rsid w:val="00840371"/>
    <w:rsid w:val="00841A91"/>
    <w:rsid w:val="00842225"/>
    <w:rsid w:val="008445B8"/>
    <w:rsid w:val="00844B63"/>
    <w:rsid w:val="00844C08"/>
    <w:rsid w:val="00850EEC"/>
    <w:rsid w:val="00853E66"/>
    <w:rsid w:val="00854615"/>
    <w:rsid w:val="00854A41"/>
    <w:rsid w:val="00856AC8"/>
    <w:rsid w:val="00856E9E"/>
    <w:rsid w:val="00860C51"/>
    <w:rsid w:val="00861194"/>
    <w:rsid w:val="0086371F"/>
    <w:rsid w:val="00863B7E"/>
    <w:rsid w:val="0086488C"/>
    <w:rsid w:val="008648BF"/>
    <w:rsid w:val="00865869"/>
    <w:rsid w:val="00866267"/>
    <w:rsid w:val="008663DD"/>
    <w:rsid w:val="00867352"/>
    <w:rsid w:val="00867DC3"/>
    <w:rsid w:val="00870E00"/>
    <w:rsid w:val="00871B62"/>
    <w:rsid w:val="00872256"/>
    <w:rsid w:val="0087472A"/>
    <w:rsid w:val="00874C92"/>
    <w:rsid w:val="00876119"/>
    <w:rsid w:val="0087648C"/>
    <w:rsid w:val="00882289"/>
    <w:rsid w:val="0088534B"/>
    <w:rsid w:val="00886E27"/>
    <w:rsid w:val="00890A66"/>
    <w:rsid w:val="00891D5A"/>
    <w:rsid w:val="00891E7C"/>
    <w:rsid w:val="008934FA"/>
    <w:rsid w:val="008942ED"/>
    <w:rsid w:val="00894368"/>
    <w:rsid w:val="0089521A"/>
    <w:rsid w:val="008963AB"/>
    <w:rsid w:val="008A0891"/>
    <w:rsid w:val="008A19FF"/>
    <w:rsid w:val="008A2134"/>
    <w:rsid w:val="008A29A7"/>
    <w:rsid w:val="008A3251"/>
    <w:rsid w:val="008A39B1"/>
    <w:rsid w:val="008A39E1"/>
    <w:rsid w:val="008A7F79"/>
    <w:rsid w:val="008B0B0D"/>
    <w:rsid w:val="008B20AE"/>
    <w:rsid w:val="008B37B9"/>
    <w:rsid w:val="008B655A"/>
    <w:rsid w:val="008B7BBF"/>
    <w:rsid w:val="008C0BAE"/>
    <w:rsid w:val="008C0E52"/>
    <w:rsid w:val="008C16CE"/>
    <w:rsid w:val="008C20E7"/>
    <w:rsid w:val="008C24D1"/>
    <w:rsid w:val="008C3B2C"/>
    <w:rsid w:val="008C5700"/>
    <w:rsid w:val="008C5E28"/>
    <w:rsid w:val="008D2332"/>
    <w:rsid w:val="008D33E7"/>
    <w:rsid w:val="008D3864"/>
    <w:rsid w:val="008D3EAA"/>
    <w:rsid w:val="008D67BA"/>
    <w:rsid w:val="008D7C6B"/>
    <w:rsid w:val="008D7F49"/>
    <w:rsid w:val="008E145C"/>
    <w:rsid w:val="008E307A"/>
    <w:rsid w:val="008E619F"/>
    <w:rsid w:val="008E7589"/>
    <w:rsid w:val="008F0DAB"/>
    <w:rsid w:val="008F1663"/>
    <w:rsid w:val="008F450D"/>
    <w:rsid w:val="008F4C04"/>
    <w:rsid w:val="008F5C72"/>
    <w:rsid w:val="00900AB6"/>
    <w:rsid w:val="00910E4A"/>
    <w:rsid w:val="00911180"/>
    <w:rsid w:val="0091508C"/>
    <w:rsid w:val="00916EF6"/>
    <w:rsid w:val="00917F05"/>
    <w:rsid w:val="00920A38"/>
    <w:rsid w:val="0092445F"/>
    <w:rsid w:val="00925381"/>
    <w:rsid w:val="0092736A"/>
    <w:rsid w:val="00927446"/>
    <w:rsid w:val="00931D3D"/>
    <w:rsid w:val="00932B18"/>
    <w:rsid w:val="009342EC"/>
    <w:rsid w:val="00936710"/>
    <w:rsid w:val="0093774E"/>
    <w:rsid w:val="00937AA6"/>
    <w:rsid w:val="0094137E"/>
    <w:rsid w:val="009419BB"/>
    <w:rsid w:val="00946F93"/>
    <w:rsid w:val="00946FDF"/>
    <w:rsid w:val="0095096C"/>
    <w:rsid w:val="00950CCD"/>
    <w:rsid w:val="00950FE6"/>
    <w:rsid w:val="00953C55"/>
    <w:rsid w:val="00955293"/>
    <w:rsid w:val="009562CF"/>
    <w:rsid w:val="009573BF"/>
    <w:rsid w:val="00957F0C"/>
    <w:rsid w:val="0096025F"/>
    <w:rsid w:val="00961295"/>
    <w:rsid w:val="009640AC"/>
    <w:rsid w:val="00964D3F"/>
    <w:rsid w:val="00964DBC"/>
    <w:rsid w:val="00965161"/>
    <w:rsid w:val="00966795"/>
    <w:rsid w:val="00966C49"/>
    <w:rsid w:val="009717EB"/>
    <w:rsid w:val="0097307F"/>
    <w:rsid w:val="009731AD"/>
    <w:rsid w:val="00974ECC"/>
    <w:rsid w:val="0098145C"/>
    <w:rsid w:val="009823D2"/>
    <w:rsid w:val="009836FB"/>
    <w:rsid w:val="00983A95"/>
    <w:rsid w:val="00985171"/>
    <w:rsid w:val="009854F3"/>
    <w:rsid w:val="00985A2C"/>
    <w:rsid w:val="00990AAD"/>
    <w:rsid w:val="0099178B"/>
    <w:rsid w:val="00991B6A"/>
    <w:rsid w:val="009923DD"/>
    <w:rsid w:val="0099270C"/>
    <w:rsid w:val="0099348D"/>
    <w:rsid w:val="00996EF2"/>
    <w:rsid w:val="00997275"/>
    <w:rsid w:val="009A02C7"/>
    <w:rsid w:val="009A0A78"/>
    <w:rsid w:val="009A414B"/>
    <w:rsid w:val="009A4C53"/>
    <w:rsid w:val="009A5C50"/>
    <w:rsid w:val="009A738A"/>
    <w:rsid w:val="009B069E"/>
    <w:rsid w:val="009B0CE0"/>
    <w:rsid w:val="009B18E9"/>
    <w:rsid w:val="009B64CB"/>
    <w:rsid w:val="009C05AA"/>
    <w:rsid w:val="009C10B3"/>
    <w:rsid w:val="009C3379"/>
    <w:rsid w:val="009C7B62"/>
    <w:rsid w:val="009C7F0C"/>
    <w:rsid w:val="009D014C"/>
    <w:rsid w:val="009D1E9D"/>
    <w:rsid w:val="009D2341"/>
    <w:rsid w:val="009D3185"/>
    <w:rsid w:val="009D38D9"/>
    <w:rsid w:val="009D3D8F"/>
    <w:rsid w:val="009D6632"/>
    <w:rsid w:val="009D6C33"/>
    <w:rsid w:val="009D6C38"/>
    <w:rsid w:val="009D6F41"/>
    <w:rsid w:val="009D7CC1"/>
    <w:rsid w:val="009E2B49"/>
    <w:rsid w:val="009E4F66"/>
    <w:rsid w:val="009E5D43"/>
    <w:rsid w:val="009E68B5"/>
    <w:rsid w:val="009F1411"/>
    <w:rsid w:val="009F2842"/>
    <w:rsid w:val="009F301A"/>
    <w:rsid w:val="009F38E5"/>
    <w:rsid w:val="009F40E7"/>
    <w:rsid w:val="009F61E6"/>
    <w:rsid w:val="00A007B7"/>
    <w:rsid w:val="00A012DA"/>
    <w:rsid w:val="00A01577"/>
    <w:rsid w:val="00A04D04"/>
    <w:rsid w:val="00A04E4E"/>
    <w:rsid w:val="00A04ED6"/>
    <w:rsid w:val="00A0581C"/>
    <w:rsid w:val="00A1143C"/>
    <w:rsid w:val="00A127D1"/>
    <w:rsid w:val="00A13611"/>
    <w:rsid w:val="00A14938"/>
    <w:rsid w:val="00A16477"/>
    <w:rsid w:val="00A17FAB"/>
    <w:rsid w:val="00A20024"/>
    <w:rsid w:val="00A211EF"/>
    <w:rsid w:val="00A26661"/>
    <w:rsid w:val="00A33162"/>
    <w:rsid w:val="00A34DF6"/>
    <w:rsid w:val="00A36CF6"/>
    <w:rsid w:val="00A36F4F"/>
    <w:rsid w:val="00A41F24"/>
    <w:rsid w:val="00A42503"/>
    <w:rsid w:val="00A4313D"/>
    <w:rsid w:val="00A44027"/>
    <w:rsid w:val="00A471B1"/>
    <w:rsid w:val="00A47751"/>
    <w:rsid w:val="00A47C8B"/>
    <w:rsid w:val="00A51C62"/>
    <w:rsid w:val="00A525F2"/>
    <w:rsid w:val="00A532C4"/>
    <w:rsid w:val="00A533E4"/>
    <w:rsid w:val="00A54AC2"/>
    <w:rsid w:val="00A5521B"/>
    <w:rsid w:val="00A552B7"/>
    <w:rsid w:val="00A55FDF"/>
    <w:rsid w:val="00A56DDD"/>
    <w:rsid w:val="00A57121"/>
    <w:rsid w:val="00A60E90"/>
    <w:rsid w:val="00A60FF8"/>
    <w:rsid w:val="00A651C0"/>
    <w:rsid w:val="00A70CAC"/>
    <w:rsid w:val="00A71973"/>
    <w:rsid w:val="00A71BEC"/>
    <w:rsid w:val="00A71ECB"/>
    <w:rsid w:val="00A73E97"/>
    <w:rsid w:val="00A74110"/>
    <w:rsid w:val="00A754F7"/>
    <w:rsid w:val="00A86B5D"/>
    <w:rsid w:val="00A91D4F"/>
    <w:rsid w:val="00A92D3E"/>
    <w:rsid w:val="00A96086"/>
    <w:rsid w:val="00A97359"/>
    <w:rsid w:val="00AA0199"/>
    <w:rsid w:val="00AA1DDF"/>
    <w:rsid w:val="00AA2580"/>
    <w:rsid w:val="00AA590A"/>
    <w:rsid w:val="00AA5997"/>
    <w:rsid w:val="00AA59C4"/>
    <w:rsid w:val="00AA79B6"/>
    <w:rsid w:val="00AB0C60"/>
    <w:rsid w:val="00AB0DCA"/>
    <w:rsid w:val="00AB16AC"/>
    <w:rsid w:val="00AB2F2A"/>
    <w:rsid w:val="00AB5BE0"/>
    <w:rsid w:val="00AB73EB"/>
    <w:rsid w:val="00AB75BB"/>
    <w:rsid w:val="00AC0D16"/>
    <w:rsid w:val="00AC1C37"/>
    <w:rsid w:val="00AC3FDF"/>
    <w:rsid w:val="00AC58E7"/>
    <w:rsid w:val="00AC5CA5"/>
    <w:rsid w:val="00AC5CBD"/>
    <w:rsid w:val="00AC622D"/>
    <w:rsid w:val="00AC72F6"/>
    <w:rsid w:val="00AC73C2"/>
    <w:rsid w:val="00AC78C4"/>
    <w:rsid w:val="00AD1311"/>
    <w:rsid w:val="00AD37E2"/>
    <w:rsid w:val="00AD3D7F"/>
    <w:rsid w:val="00AD51D5"/>
    <w:rsid w:val="00AD59DE"/>
    <w:rsid w:val="00AD6CB8"/>
    <w:rsid w:val="00AD6D63"/>
    <w:rsid w:val="00AE0AB6"/>
    <w:rsid w:val="00AE2646"/>
    <w:rsid w:val="00AE3106"/>
    <w:rsid w:val="00AE4FC0"/>
    <w:rsid w:val="00AE55A9"/>
    <w:rsid w:val="00AE72C1"/>
    <w:rsid w:val="00AE7787"/>
    <w:rsid w:val="00AE7B6B"/>
    <w:rsid w:val="00AF1058"/>
    <w:rsid w:val="00AF2C8E"/>
    <w:rsid w:val="00AF7A48"/>
    <w:rsid w:val="00B0238C"/>
    <w:rsid w:val="00B02429"/>
    <w:rsid w:val="00B02432"/>
    <w:rsid w:val="00B02A0A"/>
    <w:rsid w:val="00B03E56"/>
    <w:rsid w:val="00B048D9"/>
    <w:rsid w:val="00B0658E"/>
    <w:rsid w:val="00B0775B"/>
    <w:rsid w:val="00B101D0"/>
    <w:rsid w:val="00B11954"/>
    <w:rsid w:val="00B11BF2"/>
    <w:rsid w:val="00B13A7F"/>
    <w:rsid w:val="00B1678C"/>
    <w:rsid w:val="00B21D23"/>
    <w:rsid w:val="00B25ACC"/>
    <w:rsid w:val="00B26B46"/>
    <w:rsid w:val="00B30B59"/>
    <w:rsid w:val="00B379DB"/>
    <w:rsid w:val="00B42A93"/>
    <w:rsid w:val="00B43088"/>
    <w:rsid w:val="00B443F4"/>
    <w:rsid w:val="00B44D17"/>
    <w:rsid w:val="00B4559E"/>
    <w:rsid w:val="00B4771C"/>
    <w:rsid w:val="00B51115"/>
    <w:rsid w:val="00B51AA9"/>
    <w:rsid w:val="00B52D1D"/>
    <w:rsid w:val="00B530BA"/>
    <w:rsid w:val="00B55071"/>
    <w:rsid w:val="00B5687D"/>
    <w:rsid w:val="00B610A4"/>
    <w:rsid w:val="00B614C8"/>
    <w:rsid w:val="00B61B65"/>
    <w:rsid w:val="00B6238A"/>
    <w:rsid w:val="00B66441"/>
    <w:rsid w:val="00B70D29"/>
    <w:rsid w:val="00B73541"/>
    <w:rsid w:val="00B7757E"/>
    <w:rsid w:val="00B77A86"/>
    <w:rsid w:val="00B813AA"/>
    <w:rsid w:val="00B81699"/>
    <w:rsid w:val="00B83482"/>
    <w:rsid w:val="00B84313"/>
    <w:rsid w:val="00B85230"/>
    <w:rsid w:val="00B878CE"/>
    <w:rsid w:val="00B90DC8"/>
    <w:rsid w:val="00B9270C"/>
    <w:rsid w:val="00B931DE"/>
    <w:rsid w:val="00B95867"/>
    <w:rsid w:val="00B95B82"/>
    <w:rsid w:val="00B96C72"/>
    <w:rsid w:val="00B97C8D"/>
    <w:rsid w:val="00B97FCC"/>
    <w:rsid w:val="00BA05E6"/>
    <w:rsid w:val="00BA0BA5"/>
    <w:rsid w:val="00BA2845"/>
    <w:rsid w:val="00BA2A7B"/>
    <w:rsid w:val="00BA39D8"/>
    <w:rsid w:val="00BA432A"/>
    <w:rsid w:val="00BA5EA3"/>
    <w:rsid w:val="00BA70B7"/>
    <w:rsid w:val="00BB086E"/>
    <w:rsid w:val="00BB0F86"/>
    <w:rsid w:val="00BB12EF"/>
    <w:rsid w:val="00BB178C"/>
    <w:rsid w:val="00BB1A65"/>
    <w:rsid w:val="00BB3F51"/>
    <w:rsid w:val="00BB4BEC"/>
    <w:rsid w:val="00BB61E0"/>
    <w:rsid w:val="00BB6899"/>
    <w:rsid w:val="00BC02D0"/>
    <w:rsid w:val="00BC17D5"/>
    <w:rsid w:val="00BC2396"/>
    <w:rsid w:val="00BC3AFE"/>
    <w:rsid w:val="00BC7DC8"/>
    <w:rsid w:val="00BC7FB3"/>
    <w:rsid w:val="00BD1317"/>
    <w:rsid w:val="00BD39BD"/>
    <w:rsid w:val="00BD4449"/>
    <w:rsid w:val="00BD4976"/>
    <w:rsid w:val="00BD4E82"/>
    <w:rsid w:val="00BD6BAE"/>
    <w:rsid w:val="00BD6D1B"/>
    <w:rsid w:val="00BE663B"/>
    <w:rsid w:val="00BE6B46"/>
    <w:rsid w:val="00BE6D26"/>
    <w:rsid w:val="00BF034B"/>
    <w:rsid w:val="00BF5162"/>
    <w:rsid w:val="00BF5489"/>
    <w:rsid w:val="00BF5716"/>
    <w:rsid w:val="00C005DE"/>
    <w:rsid w:val="00C0100B"/>
    <w:rsid w:val="00C02898"/>
    <w:rsid w:val="00C02E44"/>
    <w:rsid w:val="00C03875"/>
    <w:rsid w:val="00C03A8B"/>
    <w:rsid w:val="00C05CDD"/>
    <w:rsid w:val="00C062CB"/>
    <w:rsid w:val="00C07331"/>
    <w:rsid w:val="00C07350"/>
    <w:rsid w:val="00C10455"/>
    <w:rsid w:val="00C10C65"/>
    <w:rsid w:val="00C12027"/>
    <w:rsid w:val="00C1210B"/>
    <w:rsid w:val="00C12BBE"/>
    <w:rsid w:val="00C15404"/>
    <w:rsid w:val="00C16916"/>
    <w:rsid w:val="00C1713F"/>
    <w:rsid w:val="00C17497"/>
    <w:rsid w:val="00C17E3D"/>
    <w:rsid w:val="00C20809"/>
    <w:rsid w:val="00C21997"/>
    <w:rsid w:val="00C21B8E"/>
    <w:rsid w:val="00C21C81"/>
    <w:rsid w:val="00C21F68"/>
    <w:rsid w:val="00C22E48"/>
    <w:rsid w:val="00C239AE"/>
    <w:rsid w:val="00C25F29"/>
    <w:rsid w:val="00C2608C"/>
    <w:rsid w:val="00C31EFD"/>
    <w:rsid w:val="00C32145"/>
    <w:rsid w:val="00C34A0B"/>
    <w:rsid w:val="00C35069"/>
    <w:rsid w:val="00C3530A"/>
    <w:rsid w:val="00C35B74"/>
    <w:rsid w:val="00C36C89"/>
    <w:rsid w:val="00C37B49"/>
    <w:rsid w:val="00C40A07"/>
    <w:rsid w:val="00C41F3F"/>
    <w:rsid w:val="00C42BAF"/>
    <w:rsid w:val="00C43B20"/>
    <w:rsid w:val="00C43F43"/>
    <w:rsid w:val="00C4403A"/>
    <w:rsid w:val="00C44817"/>
    <w:rsid w:val="00C44D2D"/>
    <w:rsid w:val="00C45383"/>
    <w:rsid w:val="00C45AF1"/>
    <w:rsid w:val="00C47766"/>
    <w:rsid w:val="00C50446"/>
    <w:rsid w:val="00C50548"/>
    <w:rsid w:val="00C50D74"/>
    <w:rsid w:val="00C513D2"/>
    <w:rsid w:val="00C51F27"/>
    <w:rsid w:val="00C52B78"/>
    <w:rsid w:val="00C52BF4"/>
    <w:rsid w:val="00C53082"/>
    <w:rsid w:val="00C534D5"/>
    <w:rsid w:val="00C559EB"/>
    <w:rsid w:val="00C55DBE"/>
    <w:rsid w:val="00C61DB4"/>
    <w:rsid w:val="00C61F42"/>
    <w:rsid w:val="00C62AA1"/>
    <w:rsid w:val="00C6395C"/>
    <w:rsid w:val="00C64264"/>
    <w:rsid w:val="00C64485"/>
    <w:rsid w:val="00C650C4"/>
    <w:rsid w:val="00C65C93"/>
    <w:rsid w:val="00C66BA6"/>
    <w:rsid w:val="00C70C4C"/>
    <w:rsid w:val="00C71C16"/>
    <w:rsid w:val="00C7529B"/>
    <w:rsid w:val="00C75503"/>
    <w:rsid w:val="00C75B8F"/>
    <w:rsid w:val="00C8017A"/>
    <w:rsid w:val="00C811BA"/>
    <w:rsid w:val="00C85488"/>
    <w:rsid w:val="00C85A46"/>
    <w:rsid w:val="00C86086"/>
    <w:rsid w:val="00C86FE9"/>
    <w:rsid w:val="00C90498"/>
    <w:rsid w:val="00C90EFC"/>
    <w:rsid w:val="00C94E57"/>
    <w:rsid w:val="00CA050F"/>
    <w:rsid w:val="00CA19B8"/>
    <w:rsid w:val="00CA2B71"/>
    <w:rsid w:val="00CA3257"/>
    <w:rsid w:val="00CA32CA"/>
    <w:rsid w:val="00CA612E"/>
    <w:rsid w:val="00CA78EC"/>
    <w:rsid w:val="00CB0EFE"/>
    <w:rsid w:val="00CB1CB8"/>
    <w:rsid w:val="00CB5B2A"/>
    <w:rsid w:val="00CB6FC2"/>
    <w:rsid w:val="00CB768E"/>
    <w:rsid w:val="00CC1E0D"/>
    <w:rsid w:val="00CC367C"/>
    <w:rsid w:val="00CC4CE9"/>
    <w:rsid w:val="00CC60F5"/>
    <w:rsid w:val="00CC615F"/>
    <w:rsid w:val="00CC7483"/>
    <w:rsid w:val="00CD0911"/>
    <w:rsid w:val="00CD5FA1"/>
    <w:rsid w:val="00CD7C3E"/>
    <w:rsid w:val="00CE14B2"/>
    <w:rsid w:val="00CE1943"/>
    <w:rsid w:val="00CE2CFA"/>
    <w:rsid w:val="00CE3DFB"/>
    <w:rsid w:val="00CE589E"/>
    <w:rsid w:val="00CE76AE"/>
    <w:rsid w:val="00CE7987"/>
    <w:rsid w:val="00CF1D0E"/>
    <w:rsid w:val="00CF2E84"/>
    <w:rsid w:val="00CF4B2E"/>
    <w:rsid w:val="00CF6717"/>
    <w:rsid w:val="00CF79EA"/>
    <w:rsid w:val="00D00916"/>
    <w:rsid w:val="00D02E8F"/>
    <w:rsid w:val="00D031EC"/>
    <w:rsid w:val="00D0334A"/>
    <w:rsid w:val="00D03BAC"/>
    <w:rsid w:val="00D03E82"/>
    <w:rsid w:val="00D0665C"/>
    <w:rsid w:val="00D0774F"/>
    <w:rsid w:val="00D10F28"/>
    <w:rsid w:val="00D1188D"/>
    <w:rsid w:val="00D12680"/>
    <w:rsid w:val="00D13159"/>
    <w:rsid w:val="00D149D4"/>
    <w:rsid w:val="00D163DB"/>
    <w:rsid w:val="00D1707A"/>
    <w:rsid w:val="00D17714"/>
    <w:rsid w:val="00D20246"/>
    <w:rsid w:val="00D2041C"/>
    <w:rsid w:val="00D20950"/>
    <w:rsid w:val="00D20A70"/>
    <w:rsid w:val="00D20EA2"/>
    <w:rsid w:val="00D22C04"/>
    <w:rsid w:val="00D24230"/>
    <w:rsid w:val="00D24BC9"/>
    <w:rsid w:val="00D24BCA"/>
    <w:rsid w:val="00D24CC8"/>
    <w:rsid w:val="00D25461"/>
    <w:rsid w:val="00D279B8"/>
    <w:rsid w:val="00D27D04"/>
    <w:rsid w:val="00D30B85"/>
    <w:rsid w:val="00D311C2"/>
    <w:rsid w:val="00D3186A"/>
    <w:rsid w:val="00D32E87"/>
    <w:rsid w:val="00D33129"/>
    <w:rsid w:val="00D334D0"/>
    <w:rsid w:val="00D33CA1"/>
    <w:rsid w:val="00D3428E"/>
    <w:rsid w:val="00D37587"/>
    <w:rsid w:val="00D37732"/>
    <w:rsid w:val="00D37FD5"/>
    <w:rsid w:val="00D41B1B"/>
    <w:rsid w:val="00D4331B"/>
    <w:rsid w:val="00D4361E"/>
    <w:rsid w:val="00D438FF"/>
    <w:rsid w:val="00D43A1A"/>
    <w:rsid w:val="00D43FEC"/>
    <w:rsid w:val="00D452F2"/>
    <w:rsid w:val="00D472CD"/>
    <w:rsid w:val="00D502DF"/>
    <w:rsid w:val="00D504B5"/>
    <w:rsid w:val="00D558B2"/>
    <w:rsid w:val="00D56463"/>
    <w:rsid w:val="00D565E9"/>
    <w:rsid w:val="00D56B24"/>
    <w:rsid w:val="00D61DA4"/>
    <w:rsid w:val="00D629D1"/>
    <w:rsid w:val="00D63E08"/>
    <w:rsid w:val="00D64694"/>
    <w:rsid w:val="00D65257"/>
    <w:rsid w:val="00D720DA"/>
    <w:rsid w:val="00D7547E"/>
    <w:rsid w:val="00D75BFD"/>
    <w:rsid w:val="00D773B4"/>
    <w:rsid w:val="00D77D92"/>
    <w:rsid w:val="00D80EED"/>
    <w:rsid w:val="00D82D63"/>
    <w:rsid w:val="00D851D1"/>
    <w:rsid w:val="00D85A40"/>
    <w:rsid w:val="00D905B0"/>
    <w:rsid w:val="00D93070"/>
    <w:rsid w:val="00D94E29"/>
    <w:rsid w:val="00D95613"/>
    <w:rsid w:val="00D963D5"/>
    <w:rsid w:val="00DA0032"/>
    <w:rsid w:val="00DA0F83"/>
    <w:rsid w:val="00DA256C"/>
    <w:rsid w:val="00DA3368"/>
    <w:rsid w:val="00DA3A57"/>
    <w:rsid w:val="00DA5496"/>
    <w:rsid w:val="00DB0097"/>
    <w:rsid w:val="00DB0852"/>
    <w:rsid w:val="00DB4602"/>
    <w:rsid w:val="00DB62C6"/>
    <w:rsid w:val="00DC0641"/>
    <w:rsid w:val="00DC1073"/>
    <w:rsid w:val="00DC10CB"/>
    <w:rsid w:val="00DC17A9"/>
    <w:rsid w:val="00DC2A26"/>
    <w:rsid w:val="00DC3B01"/>
    <w:rsid w:val="00DC3B87"/>
    <w:rsid w:val="00DC524C"/>
    <w:rsid w:val="00DC5FF8"/>
    <w:rsid w:val="00DC63E6"/>
    <w:rsid w:val="00DC6C4D"/>
    <w:rsid w:val="00DD16AC"/>
    <w:rsid w:val="00DD1F9F"/>
    <w:rsid w:val="00DD4B46"/>
    <w:rsid w:val="00DD6440"/>
    <w:rsid w:val="00DD699A"/>
    <w:rsid w:val="00DE1EF4"/>
    <w:rsid w:val="00DE245F"/>
    <w:rsid w:val="00DE3D4D"/>
    <w:rsid w:val="00DE496E"/>
    <w:rsid w:val="00DF0DA2"/>
    <w:rsid w:val="00DF1E75"/>
    <w:rsid w:val="00DF22DE"/>
    <w:rsid w:val="00DF2C42"/>
    <w:rsid w:val="00DF5497"/>
    <w:rsid w:val="00DF56B2"/>
    <w:rsid w:val="00DF7922"/>
    <w:rsid w:val="00DF7955"/>
    <w:rsid w:val="00E01FD8"/>
    <w:rsid w:val="00E03FBC"/>
    <w:rsid w:val="00E046BB"/>
    <w:rsid w:val="00E06968"/>
    <w:rsid w:val="00E103B1"/>
    <w:rsid w:val="00E10CD1"/>
    <w:rsid w:val="00E11743"/>
    <w:rsid w:val="00E12A22"/>
    <w:rsid w:val="00E16876"/>
    <w:rsid w:val="00E16AED"/>
    <w:rsid w:val="00E17479"/>
    <w:rsid w:val="00E2058A"/>
    <w:rsid w:val="00E20D67"/>
    <w:rsid w:val="00E21F6C"/>
    <w:rsid w:val="00E23596"/>
    <w:rsid w:val="00E237E3"/>
    <w:rsid w:val="00E271C2"/>
    <w:rsid w:val="00E313D6"/>
    <w:rsid w:val="00E339AF"/>
    <w:rsid w:val="00E33AD4"/>
    <w:rsid w:val="00E340ED"/>
    <w:rsid w:val="00E36C68"/>
    <w:rsid w:val="00E36D9D"/>
    <w:rsid w:val="00E40345"/>
    <w:rsid w:val="00E4359D"/>
    <w:rsid w:val="00E43715"/>
    <w:rsid w:val="00E44E8B"/>
    <w:rsid w:val="00E476E8"/>
    <w:rsid w:val="00E50DAE"/>
    <w:rsid w:val="00E50FD5"/>
    <w:rsid w:val="00E51DF6"/>
    <w:rsid w:val="00E539A1"/>
    <w:rsid w:val="00E618C2"/>
    <w:rsid w:val="00E63C4B"/>
    <w:rsid w:val="00E64D6A"/>
    <w:rsid w:val="00E66A42"/>
    <w:rsid w:val="00E66E4A"/>
    <w:rsid w:val="00E676EE"/>
    <w:rsid w:val="00E71A2C"/>
    <w:rsid w:val="00E71F5D"/>
    <w:rsid w:val="00E732E0"/>
    <w:rsid w:val="00E744FA"/>
    <w:rsid w:val="00E747AE"/>
    <w:rsid w:val="00E77111"/>
    <w:rsid w:val="00E80B0D"/>
    <w:rsid w:val="00E8185C"/>
    <w:rsid w:val="00E8228D"/>
    <w:rsid w:val="00E857CD"/>
    <w:rsid w:val="00E90263"/>
    <w:rsid w:val="00E90BC2"/>
    <w:rsid w:val="00E9145B"/>
    <w:rsid w:val="00E9260D"/>
    <w:rsid w:val="00E92CFE"/>
    <w:rsid w:val="00E934DF"/>
    <w:rsid w:val="00E94A7D"/>
    <w:rsid w:val="00E95291"/>
    <w:rsid w:val="00E95456"/>
    <w:rsid w:val="00E9573A"/>
    <w:rsid w:val="00E96487"/>
    <w:rsid w:val="00E97A99"/>
    <w:rsid w:val="00E97FFE"/>
    <w:rsid w:val="00EA0875"/>
    <w:rsid w:val="00EA3B39"/>
    <w:rsid w:val="00EA6CD5"/>
    <w:rsid w:val="00EB15D0"/>
    <w:rsid w:val="00EB1D6A"/>
    <w:rsid w:val="00EB2097"/>
    <w:rsid w:val="00EB4537"/>
    <w:rsid w:val="00EB4578"/>
    <w:rsid w:val="00EB53B6"/>
    <w:rsid w:val="00EB56C1"/>
    <w:rsid w:val="00EB597B"/>
    <w:rsid w:val="00EB6C08"/>
    <w:rsid w:val="00EB6F3F"/>
    <w:rsid w:val="00EB7C89"/>
    <w:rsid w:val="00EC039F"/>
    <w:rsid w:val="00EC0695"/>
    <w:rsid w:val="00EC2B36"/>
    <w:rsid w:val="00EC419D"/>
    <w:rsid w:val="00EC6A6D"/>
    <w:rsid w:val="00EC7059"/>
    <w:rsid w:val="00ED1761"/>
    <w:rsid w:val="00ED238E"/>
    <w:rsid w:val="00ED35E4"/>
    <w:rsid w:val="00ED3660"/>
    <w:rsid w:val="00ED3882"/>
    <w:rsid w:val="00ED5588"/>
    <w:rsid w:val="00ED5D44"/>
    <w:rsid w:val="00EE0F31"/>
    <w:rsid w:val="00EE4270"/>
    <w:rsid w:val="00EE4E2A"/>
    <w:rsid w:val="00EE5614"/>
    <w:rsid w:val="00EE5903"/>
    <w:rsid w:val="00EE7F97"/>
    <w:rsid w:val="00EF1233"/>
    <w:rsid w:val="00EF1755"/>
    <w:rsid w:val="00EF1B43"/>
    <w:rsid w:val="00EF2416"/>
    <w:rsid w:val="00EF2BEE"/>
    <w:rsid w:val="00EF4341"/>
    <w:rsid w:val="00EF4D6A"/>
    <w:rsid w:val="00EF6544"/>
    <w:rsid w:val="00EF73D1"/>
    <w:rsid w:val="00F01C50"/>
    <w:rsid w:val="00F05B28"/>
    <w:rsid w:val="00F05BD1"/>
    <w:rsid w:val="00F061C1"/>
    <w:rsid w:val="00F072E6"/>
    <w:rsid w:val="00F07BAE"/>
    <w:rsid w:val="00F10364"/>
    <w:rsid w:val="00F10C2D"/>
    <w:rsid w:val="00F137F0"/>
    <w:rsid w:val="00F14029"/>
    <w:rsid w:val="00F14901"/>
    <w:rsid w:val="00F1527C"/>
    <w:rsid w:val="00F16E8D"/>
    <w:rsid w:val="00F200C2"/>
    <w:rsid w:val="00F2431E"/>
    <w:rsid w:val="00F30FFF"/>
    <w:rsid w:val="00F316BE"/>
    <w:rsid w:val="00F329A2"/>
    <w:rsid w:val="00F32B2F"/>
    <w:rsid w:val="00F343F0"/>
    <w:rsid w:val="00F34C18"/>
    <w:rsid w:val="00F35317"/>
    <w:rsid w:val="00F3754E"/>
    <w:rsid w:val="00F37D7C"/>
    <w:rsid w:val="00F41320"/>
    <w:rsid w:val="00F41D57"/>
    <w:rsid w:val="00F42767"/>
    <w:rsid w:val="00F43D54"/>
    <w:rsid w:val="00F46669"/>
    <w:rsid w:val="00F47432"/>
    <w:rsid w:val="00F475ED"/>
    <w:rsid w:val="00F47D4B"/>
    <w:rsid w:val="00F50DBB"/>
    <w:rsid w:val="00F549E3"/>
    <w:rsid w:val="00F567D8"/>
    <w:rsid w:val="00F57181"/>
    <w:rsid w:val="00F60439"/>
    <w:rsid w:val="00F61FB7"/>
    <w:rsid w:val="00F61FEE"/>
    <w:rsid w:val="00F62C99"/>
    <w:rsid w:val="00F63F14"/>
    <w:rsid w:val="00F6742C"/>
    <w:rsid w:val="00F704B7"/>
    <w:rsid w:val="00F704B9"/>
    <w:rsid w:val="00F7070D"/>
    <w:rsid w:val="00F71D40"/>
    <w:rsid w:val="00F726CD"/>
    <w:rsid w:val="00F73A7E"/>
    <w:rsid w:val="00F73CCF"/>
    <w:rsid w:val="00F749BE"/>
    <w:rsid w:val="00F74B60"/>
    <w:rsid w:val="00F74B9A"/>
    <w:rsid w:val="00F80C69"/>
    <w:rsid w:val="00F81DE3"/>
    <w:rsid w:val="00F84BB6"/>
    <w:rsid w:val="00F8504C"/>
    <w:rsid w:val="00F9084C"/>
    <w:rsid w:val="00F90D2D"/>
    <w:rsid w:val="00F91B06"/>
    <w:rsid w:val="00F96393"/>
    <w:rsid w:val="00FA2A07"/>
    <w:rsid w:val="00FA2EF8"/>
    <w:rsid w:val="00FA30DB"/>
    <w:rsid w:val="00FA5370"/>
    <w:rsid w:val="00FA649C"/>
    <w:rsid w:val="00FA773D"/>
    <w:rsid w:val="00FB0850"/>
    <w:rsid w:val="00FB22AB"/>
    <w:rsid w:val="00FB279F"/>
    <w:rsid w:val="00FB2DF0"/>
    <w:rsid w:val="00FB3837"/>
    <w:rsid w:val="00FB3EE8"/>
    <w:rsid w:val="00FC24E0"/>
    <w:rsid w:val="00FC4A63"/>
    <w:rsid w:val="00FC630B"/>
    <w:rsid w:val="00FC7954"/>
    <w:rsid w:val="00FD29BA"/>
    <w:rsid w:val="00FD303E"/>
    <w:rsid w:val="00FD33D9"/>
    <w:rsid w:val="00FD3910"/>
    <w:rsid w:val="00FD3FA5"/>
    <w:rsid w:val="00FD49FA"/>
    <w:rsid w:val="00FD56C9"/>
    <w:rsid w:val="00FD5DD1"/>
    <w:rsid w:val="00FE0C53"/>
    <w:rsid w:val="00FE2979"/>
    <w:rsid w:val="00FE3C12"/>
    <w:rsid w:val="00FE447D"/>
    <w:rsid w:val="00FE57E0"/>
    <w:rsid w:val="00FE6BCF"/>
    <w:rsid w:val="00FF0912"/>
    <w:rsid w:val="00FF178D"/>
    <w:rsid w:val="00FF2F5F"/>
    <w:rsid w:val="00FF380B"/>
    <w:rsid w:val="00FF4549"/>
    <w:rsid w:val="00FF4865"/>
    <w:rsid w:val="00FF56F0"/>
    <w:rsid w:val="00FF5B6C"/>
    <w:rsid w:val="00FF630D"/>
    <w:rsid w:val="00FF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B53C6C"/>
  <w15:chartTrackingRefBased/>
  <w15:docId w15:val="{E4B51E0A-BD75-B449-B2E7-69C41C37F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8E619F"/>
    <w:pPr>
      <w:ind w:firstLineChars="200" w:firstLine="42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E6B46"/>
    <w:pPr>
      <w:snapToGrid w:val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E6B46"/>
  </w:style>
  <w:style w:type="character" w:styleId="EndnoteReference">
    <w:name w:val="endnote reference"/>
    <w:basedOn w:val="DefaultParagraphFont"/>
    <w:uiPriority w:val="99"/>
    <w:semiHidden/>
    <w:unhideWhenUsed/>
    <w:rsid w:val="00BE6B46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BE6B46"/>
    <w:pPr>
      <w:spacing w:before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E6B46"/>
    <w:pPr>
      <w:spacing w:after="0"/>
      <w:ind w:left="30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E6B46"/>
    <w:pPr>
      <w:spacing w:after="0"/>
      <w:ind w:left="60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E6B46"/>
    <w:pPr>
      <w:spacing w:after="0"/>
      <w:ind w:left="90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E6B46"/>
    <w:pPr>
      <w:spacing w:after="0"/>
      <w:ind w:left="120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E6B46"/>
    <w:pPr>
      <w:spacing w:after="0"/>
      <w:ind w:left="15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E6B46"/>
    <w:pPr>
      <w:spacing w:after="0"/>
      <w:ind w:left="180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E6B46"/>
    <w:pPr>
      <w:spacing w:after="0"/>
      <w:ind w:left="210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E6B46"/>
    <w:pPr>
      <w:spacing w:after="0"/>
      <w:ind w:left="2400"/>
    </w:pPr>
    <w:rPr>
      <w:rFonts w:cstheme="minorHAnsi"/>
      <w:sz w:val="18"/>
      <w:szCs w:val="18"/>
    </w:rPr>
  </w:style>
  <w:style w:type="paragraph" w:customStyle="1" w:styleId="Default">
    <w:name w:val="Default"/>
    <w:rsid w:val="00C650C4"/>
    <w:pPr>
      <w:widowControl w:val="0"/>
      <w:autoSpaceDE w:val="0"/>
      <w:autoSpaceDN w:val="0"/>
      <w:adjustRightInd w:val="0"/>
      <w:spacing w:after="0" w:line="240" w:lineRule="auto"/>
    </w:pPr>
    <w:rPr>
      <w:rFonts w:ascii="STXinwei" w:eastAsia="STXinwei" w:cs="STXinwei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1012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0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ui/Library/Containers/com.microsoft.Word/Data/Library/Application%20Support/Microsoft/Office/16.0/DTS/en-US%7bA5D19EA9-E84A-3B4A-8AE3-83C960D067BD%7d/%7b1511CB27-3A8D-294A-B114-F5ECF9AF741C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0B0F38-8493-CF41-9CF9-FB8F1C704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{1511CB27-3A8D-294A-B114-F5ECF9AF741C}tf10002086.dotx</Template>
  <TotalTime>3852</TotalTime>
  <Pages>342</Pages>
  <Words>111447</Words>
  <Characters>117021</Characters>
  <Application>Microsoft Office Word</Application>
  <DocSecurity>0</DocSecurity>
  <Lines>5087</Lines>
  <Paragraphs>3461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225007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1734</cp:revision>
  <cp:lastPrinted>2022-11-26T12:38:00Z</cp:lastPrinted>
  <dcterms:created xsi:type="dcterms:W3CDTF">2022-08-22T03:04:00Z</dcterms:created>
  <dcterms:modified xsi:type="dcterms:W3CDTF">2024-10-26T10:42:00Z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