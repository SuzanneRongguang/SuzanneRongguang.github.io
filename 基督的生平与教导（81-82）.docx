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735AA" w14:textId="0888E36B" w:rsidR="008A5E7C" w:rsidRPr="008F2DE4" w:rsidRDefault="00552728" w:rsidP="008F2DE4">
      <w:pPr>
        <w:pStyle w:val="Heading1"/>
        <w:rPr>
          <w:lang w:eastAsia="zh-CN"/>
        </w:rPr>
      </w:pPr>
      <w:r>
        <w:rPr>
          <w:rFonts w:hint="eastAsia"/>
          <w:lang w:eastAsia="zh-CN"/>
        </w:rPr>
        <w:t>基督的</w:t>
      </w:r>
      <w:r w:rsidRPr="008F2DE4">
        <w:rPr>
          <w:rFonts w:hint="eastAsia"/>
          <w:lang w:eastAsia="zh-CN"/>
        </w:rPr>
        <w:t>生平与教导</w:t>
      </w:r>
      <w:r w:rsidR="00F701C2" w:rsidRPr="008F2DE4">
        <w:rPr>
          <w:rFonts w:hint="eastAsia"/>
          <w:lang w:eastAsia="zh-CN"/>
        </w:rPr>
        <w:t>（</w:t>
      </w:r>
      <w:r w:rsidR="00F701C2" w:rsidRPr="008F2DE4">
        <w:rPr>
          <w:rFonts w:hint="eastAsia"/>
          <w:lang w:eastAsia="zh-CN"/>
        </w:rPr>
        <w:t>8</w:t>
      </w:r>
      <w:r w:rsidR="00F701C2" w:rsidRPr="008F2DE4">
        <w:rPr>
          <w:lang w:eastAsia="zh-CN"/>
        </w:rPr>
        <w:t>1</w:t>
      </w:r>
      <w:r w:rsidR="00F701C2" w:rsidRPr="008F2DE4">
        <w:rPr>
          <w:rFonts w:hint="eastAsia"/>
          <w:lang w:eastAsia="zh-CN"/>
        </w:rPr>
        <w:t>）</w:t>
      </w:r>
      <w:r w:rsidRPr="008F2DE4">
        <w:rPr>
          <w:rFonts w:hint="eastAsia"/>
          <w:lang w:eastAsia="zh-CN"/>
        </w:rPr>
        <w:t>：</w:t>
      </w:r>
      <w:r w:rsidR="00865F20" w:rsidRPr="008F2DE4">
        <w:rPr>
          <w:rFonts w:hint="eastAsia"/>
          <w:lang w:eastAsia="zh-CN"/>
        </w:rPr>
        <w:t>神的管家</w:t>
      </w:r>
    </w:p>
    <w:p w14:paraId="1F59DB72" w14:textId="3D03EC13" w:rsidR="00865F20" w:rsidRPr="00204AD8" w:rsidRDefault="00865F20" w:rsidP="00865F20">
      <w:pPr>
        <w:pStyle w:val="ListBullet"/>
        <w:ind w:left="432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时间</w:t>
      </w: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02</w:t>
      </w:r>
      <w:r>
        <w:rPr>
          <w:color w:val="000000" w:themeColor="text1"/>
          <w:lang w:eastAsia="zh-CN"/>
        </w:rPr>
        <w:t>4</w:t>
      </w:r>
      <w:r w:rsidRPr="00204AD8">
        <w:rPr>
          <w:rFonts w:hint="eastAsia"/>
          <w:color w:val="000000" w:themeColor="text1"/>
          <w:lang w:eastAsia="zh-CN"/>
        </w:rPr>
        <w:t>年</w:t>
      </w:r>
      <w:r>
        <w:rPr>
          <w:color w:val="000000" w:themeColor="text1"/>
          <w:lang w:eastAsia="zh-CN"/>
        </w:rPr>
        <w:t>11</w:t>
      </w:r>
      <w:r w:rsidRPr="00204AD8">
        <w:rPr>
          <w:rFonts w:hint="eastAsia"/>
          <w:color w:val="000000" w:themeColor="text1"/>
          <w:lang w:eastAsia="zh-CN"/>
        </w:rPr>
        <w:t>月</w:t>
      </w: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rFonts w:hint="eastAsia"/>
          <w:color w:val="000000" w:themeColor="text1"/>
          <w:lang w:eastAsia="zh-CN"/>
        </w:rPr>
        <w:t>日</w:t>
      </w:r>
    </w:p>
    <w:p w14:paraId="2876E06B" w14:textId="1E3E27B6" w:rsidR="00865F20" w:rsidRDefault="00865F20" w:rsidP="00865F20">
      <w:pPr>
        <w:pStyle w:val="ListBullet"/>
        <w:ind w:left="432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相关经文：</w:t>
      </w:r>
      <w:r w:rsidRPr="00865F20">
        <w:rPr>
          <w:rFonts w:hint="eastAsia"/>
          <w:color w:val="000000" w:themeColor="text1"/>
          <w:lang w:eastAsia="zh-CN"/>
        </w:rPr>
        <w:t>路加福音</w:t>
      </w:r>
      <w:r w:rsidRPr="00865F20">
        <w:rPr>
          <w:color w:val="000000" w:themeColor="text1"/>
          <w:lang w:eastAsia="zh-CN"/>
        </w:rPr>
        <w:t xml:space="preserve">16:1-18 </w:t>
      </w:r>
    </w:p>
    <w:p w14:paraId="5E7AC944" w14:textId="0AFA1AB8" w:rsidR="00AE4A0F" w:rsidRPr="00865F20" w:rsidRDefault="0074471E" w:rsidP="00074410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圣经很少用不好的榜样来教导，今天是一个。</w:t>
      </w:r>
    </w:p>
    <w:p w14:paraId="738C416F" w14:textId="0756908D" w:rsidR="00865F20" w:rsidRPr="00AE4A0F" w:rsidRDefault="00865F20" w:rsidP="00AE4A0F">
      <w:pPr>
        <w:pStyle w:val="ListBullet"/>
        <w:numPr>
          <w:ilvl w:val="0"/>
          <w:numId w:val="8"/>
        </w:numPr>
        <w:jc w:val="both"/>
        <w:rPr>
          <w:b/>
          <w:bCs/>
          <w:color w:val="000000" w:themeColor="text1"/>
          <w:lang w:eastAsia="zh-CN"/>
        </w:rPr>
      </w:pPr>
      <w:r w:rsidRPr="00AE4A0F">
        <w:rPr>
          <w:rFonts w:hint="eastAsia"/>
          <w:b/>
          <w:bCs/>
          <w:color w:val="000000" w:themeColor="text1"/>
          <w:lang w:eastAsia="zh-CN"/>
        </w:rPr>
        <w:t>路加福音</w:t>
      </w:r>
      <w:r w:rsidRPr="00AE4A0F">
        <w:rPr>
          <w:b/>
          <w:bCs/>
          <w:color w:val="000000" w:themeColor="text1"/>
          <w:lang w:eastAsia="zh-CN"/>
        </w:rPr>
        <w:t>16:1-8a</w:t>
      </w:r>
      <w:r w:rsidRPr="00AE4A0F">
        <w:rPr>
          <w:rFonts w:hint="eastAsia"/>
          <w:b/>
          <w:bCs/>
          <w:color w:val="000000" w:themeColor="text1"/>
          <w:lang w:eastAsia="zh-CN"/>
        </w:rPr>
        <w:t>，不义管家的例子</w:t>
      </w:r>
    </w:p>
    <w:p w14:paraId="15A99A8C" w14:textId="77777777" w:rsidR="00AE4A0F" w:rsidRDefault="00AE4A0F" w:rsidP="00AE4A0F">
      <w:pPr>
        <w:pStyle w:val="ListBullet"/>
        <w:ind w:left="432" w:hanging="432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神把圣殿交给犹太人，也把律法交给他们，他们是神的管家。</w:t>
      </w:r>
    </w:p>
    <w:p w14:paraId="1F37CD3B" w14:textId="6B28AF8E" w:rsidR="00AE4A0F" w:rsidRDefault="00AE4A0F" w:rsidP="00AE4A0F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-2</w:t>
      </w:r>
      <w:r>
        <w:rPr>
          <w:rFonts w:hint="eastAsia"/>
          <w:color w:val="000000" w:themeColor="text1"/>
          <w:lang w:eastAsia="zh-CN"/>
        </w:rPr>
        <w:t>节，又对门徒说，因为主耶稣是从</w:t>
      </w: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5</w:t>
      </w:r>
      <w:r>
        <w:rPr>
          <w:rFonts w:hint="eastAsia"/>
          <w:color w:val="000000" w:themeColor="text1"/>
          <w:lang w:eastAsia="zh-CN"/>
        </w:rPr>
        <w:t>章开始说，没有停，是连贯的。圣经是连贯的，今天虽然有分段，其实原抄本没有分段，</w:t>
      </w:r>
      <w:r w:rsidR="00392BDB">
        <w:rPr>
          <w:rFonts w:hint="eastAsia"/>
          <w:color w:val="000000" w:themeColor="text1"/>
          <w:lang w:eastAsia="zh-CN"/>
        </w:rPr>
        <w:t>也</w:t>
      </w:r>
      <w:r>
        <w:rPr>
          <w:rFonts w:hint="eastAsia"/>
          <w:color w:val="000000" w:themeColor="text1"/>
          <w:lang w:eastAsia="zh-CN"/>
        </w:rPr>
        <w:t>没有标点。</w:t>
      </w:r>
    </w:p>
    <w:p w14:paraId="2A79D22B" w14:textId="7818FEC0" w:rsidR="00AE4A0F" w:rsidRDefault="00AE4A0F" w:rsidP="00AE4A0F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交代什么原因主人要辞掉管家，因为浪费主人的财物。联想上一章的那个小儿子，也是浪费父亲的钱财。</w:t>
      </w:r>
    </w:p>
    <w:p w14:paraId="71F1F984" w14:textId="1E399C55" w:rsidR="00CB06B5" w:rsidRDefault="0026532F" w:rsidP="00AE4A0F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3</w:t>
      </w:r>
      <w:r w:rsidR="003D791F">
        <w:rPr>
          <w:color w:val="000000" w:themeColor="text1"/>
          <w:lang w:eastAsia="zh-CN"/>
        </w:rPr>
        <w:t>-4</w:t>
      </w:r>
      <w:r>
        <w:rPr>
          <w:rFonts w:hint="eastAsia"/>
          <w:color w:val="000000" w:themeColor="text1"/>
          <w:lang w:eastAsia="zh-CN"/>
        </w:rPr>
        <w:t>节</w:t>
      </w:r>
      <w:r w:rsidR="003D791F">
        <w:rPr>
          <w:rFonts w:hint="eastAsia"/>
          <w:color w:val="000000" w:themeColor="text1"/>
          <w:lang w:eastAsia="zh-CN"/>
        </w:rPr>
        <w:t>，管家还有一点时间，用主人的名做事。他马上想到他的将来。这一点很重要。</w:t>
      </w:r>
      <w:r w:rsidR="006018FB">
        <w:rPr>
          <w:rFonts w:hint="eastAsia"/>
          <w:color w:val="000000" w:themeColor="text1"/>
          <w:lang w:eastAsia="zh-CN"/>
        </w:rPr>
        <w:t>要做些事，让他离开他的主人后，有人马上会接他。</w:t>
      </w:r>
    </w:p>
    <w:p w14:paraId="232F1A69" w14:textId="7364AF7D" w:rsidR="006018FB" w:rsidRDefault="006018FB" w:rsidP="00AE4A0F">
      <w:pPr>
        <w:pStyle w:val="ListBullet"/>
        <w:jc w:val="both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5-</w:t>
      </w:r>
      <w:r w:rsidR="006D3F73">
        <w:rPr>
          <w:color w:val="000000" w:themeColor="text1"/>
          <w:lang w:eastAsia="zh-CN"/>
        </w:rPr>
        <w:t>7</w:t>
      </w:r>
      <w:r w:rsidR="006D3F73">
        <w:rPr>
          <w:rFonts w:hint="eastAsia"/>
          <w:color w:val="000000" w:themeColor="text1"/>
          <w:lang w:eastAsia="zh-CN"/>
        </w:rPr>
        <w:t>节，管家给欠债的人折扣。</w:t>
      </w:r>
    </w:p>
    <w:p w14:paraId="78AD4638" w14:textId="12E3CD3B" w:rsidR="00CE62C9" w:rsidRPr="00CE62C9" w:rsidRDefault="00CE62C9" w:rsidP="00AE4A0F">
      <w:pPr>
        <w:pStyle w:val="ListBullet"/>
        <w:jc w:val="both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8</w:t>
      </w:r>
      <w:r>
        <w:rPr>
          <w:rFonts w:hint="eastAsia"/>
          <w:color w:val="000000" w:themeColor="text1"/>
          <w:lang w:eastAsia="zh-CN"/>
        </w:rPr>
        <w:t>节，主人夸奖他的聪明。</w:t>
      </w:r>
      <w:r w:rsidR="001D2B4C">
        <w:rPr>
          <w:rFonts w:hint="eastAsia"/>
          <w:color w:val="000000" w:themeColor="text1"/>
          <w:lang w:eastAsia="zh-CN"/>
        </w:rPr>
        <w:t>他以前浪费主人的钱财，现在</w:t>
      </w:r>
      <w:r w:rsidR="003A7F41">
        <w:rPr>
          <w:rFonts w:hint="eastAsia"/>
          <w:color w:val="000000" w:themeColor="text1"/>
          <w:lang w:eastAsia="zh-CN"/>
        </w:rPr>
        <w:t>减掉的可能是自己的利息</w:t>
      </w:r>
      <w:r w:rsidR="004D0FBC">
        <w:rPr>
          <w:rFonts w:hint="eastAsia"/>
          <w:color w:val="000000" w:themeColor="text1"/>
          <w:lang w:eastAsia="zh-CN"/>
        </w:rPr>
        <w:t>。</w:t>
      </w:r>
      <w:r w:rsidR="001D2B4C">
        <w:rPr>
          <w:rFonts w:hint="eastAsia"/>
          <w:color w:val="000000" w:themeColor="text1"/>
          <w:lang w:eastAsia="zh-CN"/>
        </w:rPr>
        <w:t>犹太人借钱不可取利，参见出埃及记</w:t>
      </w:r>
      <w:r w:rsidR="001D2B4C">
        <w:rPr>
          <w:rFonts w:hint="eastAsia"/>
          <w:color w:val="000000" w:themeColor="text1"/>
          <w:lang w:eastAsia="zh-CN"/>
        </w:rPr>
        <w:t>2</w:t>
      </w:r>
      <w:r w:rsidR="001D2B4C">
        <w:rPr>
          <w:color w:val="000000" w:themeColor="text1"/>
          <w:lang w:eastAsia="zh-CN"/>
        </w:rPr>
        <w:t>2:25</w:t>
      </w:r>
      <w:r w:rsidR="001D2B4C">
        <w:rPr>
          <w:rFonts w:hint="eastAsia"/>
          <w:color w:val="000000" w:themeColor="text1"/>
          <w:lang w:eastAsia="zh-CN"/>
        </w:rPr>
        <w:t>，“你若借钱给他，不可如放债的向他取利”；利未记</w:t>
      </w:r>
      <w:r w:rsidR="001D2B4C">
        <w:rPr>
          <w:rFonts w:hint="eastAsia"/>
          <w:color w:val="000000" w:themeColor="text1"/>
          <w:lang w:eastAsia="zh-CN"/>
        </w:rPr>
        <w:t>2</w:t>
      </w:r>
      <w:r w:rsidR="001D2B4C">
        <w:rPr>
          <w:color w:val="000000" w:themeColor="text1"/>
          <w:lang w:eastAsia="zh-CN"/>
        </w:rPr>
        <w:t>5:35-36</w:t>
      </w:r>
      <w:r w:rsidR="001D2B4C">
        <w:rPr>
          <w:rFonts w:hint="eastAsia"/>
          <w:color w:val="000000" w:themeColor="text1"/>
          <w:lang w:eastAsia="zh-CN"/>
        </w:rPr>
        <w:t>，“你的弟兄在你那里若渐渐贫穷，手中缺乏，你就要帮补他，使他与你同住，像外人和寄居的一样”</w:t>
      </w:r>
      <w:r w:rsidR="003A7F41">
        <w:rPr>
          <w:rFonts w:hint="eastAsia"/>
          <w:color w:val="000000" w:themeColor="text1"/>
          <w:lang w:eastAsia="zh-CN"/>
        </w:rPr>
        <w:t>。罗马帝国时代，税吏是可以多收的，除了上交部分，其余自己留下。</w:t>
      </w:r>
      <w:r w:rsidR="004D0FBC">
        <w:rPr>
          <w:rFonts w:hint="eastAsia"/>
          <w:color w:val="000000" w:themeColor="text1"/>
          <w:lang w:eastAsia="zh-CN"/>
        </w:rPr>
        <w:t>管家现在不收的利很可能是他自己应收的利息，因为这个主人夸奖他。</w:t>
      </w:r>
      <w:r w:rsidR="00465568">
        <w:rPr>
          <w:rFonts w:hint="eastAsia"/>
          <w:color w:val="000000" w:themeColor="text1"/>
          <w:lang w:eastAsia="zh-CN"/>
        </w:rPr>
        <w:t>主人夸奖他，是因为管家利用短短的时间为自己的将来打算</w:t>
      </w:r>
      <w:r w:rsidR="00340B0E">
        <w:rPr>
          <w:rFonts w:hint="eastAsia"/>
          <w:color w:val="000000" w:themeColor="text1"/>
          <w:lang w:eastAsia="zh-CN"/>
        </w:rPr>
        <w:t>，失去就没有机会了。</w:t>
      </w:r>
    </w:p>
    <w:p w14:paraId="1D5243B5" w14:textId="43DDC391" w:rsidR="00865F20" w:rsidRPr="00AE4A0F" w:rsidRDefault="00865F20" w:rsidP="00865F20">
      <w:pPr>
        <w:pStyle w:val="ListBullet"/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AE4A0F">
        <w:rPr>
          <w:rFonts w:hint="eastAsia"/>
          <w:b/>
          <w:bCs/>
          <w:color w:val="000000" w:themeColor="text1"/>
          <w:lang w:eastAsia="zh-CN"/>
        </w:rPr>
        <w:t>二．路加福音</w:t>
      </w:r>
      <w:r w:rsidRPr="00AE4A0F">
        <w:rPr>
          <w:b/>
          <w:bCs/>
          <w:color w:val="000000" w:themeColor="text1"/>
          <w:lang w:eastAsia="zh-CN"/>
        </w:rPr>
        <w:t>16:8b-13</w:t>
      </w:r>
      <w:r w:rsidRPr="00AE4A0F">
        <w:rPr>
          <w:rFonts w:hint="eastAsia"/>
          <w:b/>
          <w:bCs/>
          <w:color w:val="000000" w:themeColor="text1"/>
          <w:lang w:eastAsia="zh-CN"/>
        </w:rPr>
        <w:t>，主耶稣用不义管家的例子给门徒的教导</w:t>
      </w:r>
    </w:p>
    <w:p w14:paraId="77FC4593" w14:textId="2F8190C3" w:rsidR="00865F20" w:rsidRDefault="00944E2E" w:rsidP="00944E2E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8</w:t>
      </w:r>
      <w:r>
        <w:rPr>
          <w:rFonts w:hint="eastAsia"/>
          <w:color w:val="000000" w:themeColor="text1"/>
          <w:lang w:eastAsia="zh-CN"/>
        </w:rPr>
        <w:t>节，“因为今世之子，较比光明之子更加聪明”，今世之子指不信耶稣的人，光明之子指信耶稣的人。</w:t>
      </w:r>
      <w:r w:rsidR="000664F2">
        <w:rPr>
          <w:rFonts w:hint="eastAsia"/>
          <w:color w:val="000000" w:themeColor="text1"/>
          <w:lang w:eastAsia="zh-CN"/>
        </w:rPr>
        <w:t>今世之子在地上的时间是短暂的，</w:t>
      </w:r>
      <w:r w:rsidR="00F86328">
        <w:rPr>
          <w:rFonts w:hint="eastAsia"/>
          <w:color w:val="000000" w:themeColor="text1"/>
          <w:lang w:eastAsia="zh-CN"/>
        </w:rPr>
        <w:t>不</w:t>
      </w:r>
      <w:r w:rsidR="00F86328">
        <w:rPr>
          <w:rFonts w:hint="eastAsia"/>
          <w:color w:val="000000" w:themeColor="text1"/>
          <w:lang w:eastAsia="zh-CN"/>
        </w:rPr>
        <w:lastRenderedPageBreak/>
        <w:t>择手段地为将来积攒财宝；光明之子在地上的时间也是短暂的，我们投资在永恒。</w:t>
      </w:r>
    </w:p>
    <w:p w14:paraId="189B4D41" w14:textId="0A8BC2EF" w:rsidR="00784F08" w:rsidRDefault="00784F08" w:rsidP="00944E2E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9</w:t>
      </w:r>
      <w:r>
        <w:rPr>
          <w:rFonts w:hint="eastAsia"/>
          <w:color w:val="000000" w:themeColor="text1"/>
          <w:lang w:eastAsia="zh-CN"/>
        </w:rPr>
        <w:t>节，钱财是中性的，</w:t>
      </w:r>
      <w:r w:rsidR="003D20EE">
        <w:rPr>
          <w:rFonts w:hint="eastAsia"/>
          <w:color w:val="000000" w:themeColor="text1"/>
          <w:lang w:eastAsia="zh-CN"/>
        </w:rPr>
        <w:t>关键</w:t>
      </w:r>
      <w:r>
        <w:rPr>
          <w:rFonts w:hint="eastAsia"/>
          <w:color w:val="000000" w:themeColor="text1"/>
          <w:lang w:eastAsia="zh-CN"/>
        </w:rPr>
        <w:t>看人怎样用。</w:t>
      </w:r>
      <w:r w:rsidR="006B7BD9">
        <w:rPr>
          <w:rFonts w:hint="eastAsia"/>
          <w:color w:val="000000" w:themeColor="text1"/>
          <w:lang w:eastAsia="zh-CN"/>
        </w:rPr>
        <w:t>“</w:t>
      </w:r>
      <w:r>
        <w:rPr>
          <w:rFonts w:hint="eastAsia"/>
          <w:color w:val="000000" w:themeColor="text1"/>
          <w:lang w:eastAsia="zh-CN"/>
        </w:rPr>
        <w:t>不义的钱财</w:t>
      </w:r>
      <w:r w:rsidR="006B7BD9">
        <w:rPr>
          <w:rFonts w:hint="eastAsia"/>
          <w:color w:val="000000" w:themeColor="text1"/>
          <w:lang w:eastAsia="zh-CN"/>
        </w:rPr>
        <w:t>”</w:t>
      </w:r>
      <w:r>
        <w:rPr>
          <w:rFonts w:hint="eastAsia"/>
          <w:color w:val="000000" w:themeColor="text1"/>
          <w:lang w:eastAsia="zh-CN"/>
        </w:rPr>
        <w:t>，在圣经中常常是负面的，因为人看到钱财，就变了。</w:t>
      </w:r>
      <w:r w:rsidR="003D20EE">
        <w:rPr>
          <w:rFonts w:hint="eastAsia"/>
          <w:color w:val="000000" w:themeColor="text1"/>
          <w:lang w:eastAsia="zh-CN"/>
        </w:rPr>
        <w:t>主</w:t>
      </w:r>
      <w:r w:rsidR="006B7BD9">
        <w:rPr>
          <w:rFonts w:hint="eastAsia"/>
          <w:color w:val="000000" w:themeColor="text1"/>
          <w:lang w:eastAsia="zh-CN"/>
        </w:rPr>
        <w:t>耶稣教导我们用钱财交朋友。</w:t>
      </w:r>
      <w:r w:rsidR="0005010C">
        <w:rPr>
          <w:rFonts w:hint="eastAsia"/>
          <w:color w:val="000000" w:themeColor="text1"/>
          <w:lang w:eastAsia="zh-CN"/>
        </w:rPr>
        <w:t>到我们离开世界的时候，或者教会被提的时候，这些人可以接我们到永存的</w:t>
      </w:r>
      <w:r w:rsidR="003D20EE">
        <w:rPr>
          <w:rFonts w:hint="eastAsia"/>
          <w:color w:val="000000" w:themeColor="text1"/>
          <w:lang w:eastAsia="zh-CN"/>
        </w:rPr>
        <w:t>帐</w:t>
      </w:r>
      <w:r w:rsidR="0005010C">
        <w:rPr>
          <w:rFonts w:hint="eastAsia"/>
          <w:color w:val="000000" w:themeColor="text1"/>
          <w:lang w:eastAsia="zh-CN"/>
        </w:rPr>
        <w:t>幕中。</w:t>
      </w:r>
      <w:r w:rsidR="00713486">
        <w:rPr>
          <w:rFonts w:hint="eastAsia"/>
          <w:color w:val="000000" w:themeColor="text1"/>
          <w:lang w:eastAsia="zh-CN"/>
        </w:rPr>
        <w:t>我们应该用神给的钱财去传福音，有一天我们到天堂的时候，他欢迎你。</w:t>
      </w:r>
      <w:r w:rsidR="002F6F1A">
        <w:rPr>
          <w:rFonts w:hint="eastAsia"/>
          <w:color w:val="000000" w:themeColor="text1"/>
          <w:lang w:eastAsia="zh-CN"/>
        </w:rPr>
        <w:t>我们在地上是短暂的，是寄居的客旅。</w:t>
      </w:r>
    </w:p>
    <w:p w14:paraId="7EDE3971" w14:textId="0B1FCCD8" w:rsidR="00967B3C" w:rsidRDefault="00967B3C" w:rsidP="00944E2E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0</w:t>
      </w:r>
      <w:r>
        <w:rPr>
          <w:rFonts w:hint="eastAsia"/>
          <w:color w:val="000000" w:themeColor="text1"/>
          <w:lang w:eastAsia="zh-CN"/>
        </w:rPr>
        <w:t>节，在地上短暂的人生，什么事都是小事，永恒的事情是大事。拿不走的是小事，拿的走的是大事。</w:t>
      </w:r>
    </w:p>
    <w:p w14:paraId="5E022A0C" w14:textId="7F1E2D1E" w:rsidR="00967B3C" w:rsidRDefault="00967B3C" w:rsidP="00944E2E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1</w:t>
      </w:r>
      <w:r w:rsidR="00F5491B">
        <w:rPr>
          <w:color w:val="000000" w:themeColor="text1"/>
          <w:lang w:eastAsia="zh-CN"/>
        </w:rPr>
        <w:t>-12</w:t>
      </w:r>
      <w:r>
        <w:rPr>
          <w:rFonts w:hint="eastAsia"/>
          <w:color w:val="000000" w:themeColor="text1"/>
          <w:lang w:eastAsia="zh-CN"/>
        </w:rPr>
        <w:t>节，真实的钱财指福音。</w:t>
      </w:r>
      <w:r w:rsidR="0070716A">
        <w:rPr>
          <w:rFonts w:hint="eastAsia"/>
          <w:color w:val="000000" w:themeColor="text1"/>
          <w:lang w:eastAsia="zh-CN"/>
        </w:rPr>
        <w:t>那个管家不忠心。</w:t>
      </w:r>
      <w:r>
        <w:rPr>
          <w:rFonts w:hint="eastAsia"/>
          <w:color w:val="000000" w:themeColor="text1"/>
          <w:lang w:eastAsia="zh-CN"/>
        </w:rPr>
        <w:t>我们在地上拥有的一切都是拿不走的，都是神给我们的</w:t>
      </w:r>
      <w:r w:rsidR="006C7CAF">
        <w:rPr>
          <w:rFonts w:hint="eastAsia"/>
          <w:color w:val="000000" w:themeColor="text1"/>
          <w:lang w:eastAsia="zh-CN"/>
        </w:rPr>
        <w:t>，都是别人的</w:t>
      </w:r>
      <w:r>
        <w:rPr>
          <w:rFonts w:hint="eastAsia"/>
          <w:color w:val="000000" w:themeColor="text1"/>
          <w:lang w:eastAsia="zh-CN"/>
        </w:rPr>
        <w:t>。</w:t>
      </w:r>
      <w:r w:rsidR="006C7CAF">
        <w:rPr>
          <w:rFonts w:hint="eastAsia"/>
          <w:color w:val="000000" w:themeColor="text1"/>
          <w:lang w:eastAsia="zh-CN"/>
        </w:rPr>
        <w:t>只有神给我们属于自己的东西。</w:t>
      </w:r>
    </w:p>
    <w:p w14:paraId="09080CBF" w14:textId="5D2E6AB5" w:rsidR="00B017EE" w:rsidRPr="00865F20" w:rsidRDefault="00B017EE" w:rsidP="00944E2E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1</w:t>
      </w:r>
      <w:r w:rsidR="00F5491B">
        <w:rPr>
          <w:color w:val="000000" w:themeColor="text1"/>
          <w:lang w:eastAsia="zh-CN"/>
        </w:rPr>
        <w:t>3</w:t>
      </w:r>
      <w:r>
        <w:rPr>
          <w:rFonts w:hint="eastAsia"/>
          <w:color w:val="000000" w:themeColor="text1"/>
          <w:lang w:eastAsia="zh-CN"/>
        </w:rPr>
        <w:t>节，</w:t>
      </w:r>
      <w:r w:rsidR="00F5491B">
        <w:rPr>
          <w:rFonts w:hint="eastAsia"/>
          <w:color w:val="000000" w:themeColor="text1"/>
          <w:lang w:eastAsia="zh-CN"/>
        </w:rPr>
        <w:t>玛门是偶像，任何代替神的就是玛门。出埃及记第十条诫命，是不能贪婪。拜偶像也是一样。敬拜神，还是拜偶像？你委身在哪里，心在哪里？</w:t>
      </w:r>
    </w:p>
    <w:p w14:paraId="24061BE7" w14:textId="404BFE12" w:rsidR="00865F20" w:rsidRPr="00AE4A0F" w:rsidRDefault="00865F20" w:rsidP="00865F20">
      <w:pPr>
        <w:pStyle w:val="ListBullet"/>
        <w:ind w:left="151" w:hangingChars="50" w:hanging="151"/>
        <w:jc w:val="both"/>
        <w:rPr>
          <w:b/>
          <w:bCs/>
          <w:color w:val="000000" w:themeColor="text1"/>
          <w:lang w:eastAsia="zh-CN"/>
        </w:rPr>
      </w:pPr>
      <w:r w:rsidRPr="00AE4A0F">
        <w:rPr>
          <w:rFonts w:hint="eastAsia"/>
          <w:b/>
          <w:bCs/>
          <w:color w:val="000000" w:themeColor="text1"/>
          <w:lang w:eastAsia="zh-CN"/>
        </w:rPr>
        <w:t>三．路加福音</w:t>
      </w:r>
      <w:r w:rsidRPr="00AE4A0F">
        <w:rPr>
          <w:b/>
          <w:bCs/>
          <w:color w:val="000000" w:themeColor="text1"/>
          <w:lang w:eastAsia="zh-CN"/>
        </w:rPr>
        <w:t>16:14-18</w:t>
      </w:r>
      <w:r w:rsidRPr="00AE4A0F">
        <w:rPr>
          <w:rFonts w:hint="eastAsia"/>
          <w:b/>
          <w:bCs/>
          <w:color w:val="000000" w:themeColor="text1"/>
          <w:lang w:eastAsia="zh-CN"/>
        </w:rPr>
        <w:t>，主耶稣用法利赛人对他教导的反应来做个结论</w:t>
      </w:r>
      <w:r w:rsidR="00261FFF" w:rsidRPr="00AE4A0F">
        <w:rPr>
          <w:rFonts w:hint="eastAsia"/>
          <w:b/>
          <w:bCs/>
          <w:color w:val="000000" w:themeColor="text1"/>
          <w:lang w:eastAsia="zh-CN"/>
        </w:rPr>
        <w:t>——</w:t>
      </w:r>
      <w:r w:rsidRPr="00AE4A0F">
        <w:rPr>
          <w:rFonts w:hint="eastAsia"/>
          <w:b/>
          <w:bCs/>
          <w:color w:val="000000" w:themeColor="text1"/>
          <w:lang w:eastAsia="zh-CN"/>
        </w:rPr>
        <w:t>关于</w:t>
      </w:r>
      <w:r w:rsidR="00782DC5" w:rsidRPr="00AE4A0F">
        <w:rPr>
          <w:rFonts w:hint="eastAsia"/>
          <w:b/>
          <w:bCs/>
          <w:color w:val="000000" w:themeColor="text1"/>
          <w:lang w:eastAsia="zh-CN"/>
        </w:rPr>
        <w:t>“</w:t>
      </w:r>
      <w:r w:rsidRPr="00AE4A0F">
        <w:rPr>
          <w:rFonts w:hint="eastAsia"/>
          <w:b/>
          <w:bCs/>
          <w:color w:val="000000" w:themeColor="text1"/>
          <w:lang w:eastAsia="zh-CN"/>
        </w:rPr>
        <w:t>神的管家</w:t>
      </w:r>
      <w:r w:rsidR="00782DC5" w:rsidRPr="00AE4A0F">
        <w:rPr>
          <w:rFonts w:hint="eastAsia"/>
          <w:b/>
          <w:bCs/>
          <w:color w:val="000000" w:themeColor="text1"/>
          <w:lang w:eastAsia="zh-CN"/>
        </w:rPr>
        <w:t>”</w:t>
      </w:r>
      <w:r w:rsidRPr="00AE4A0F">
        <w:rPr>
          <w:rFonts w:hint="eastAsia"/>
          <w:b/>
          <w:bCs/>
          <w:color w:val="000000" w:themeColor="text1"/>
          <w:lang w:eastAsia="zh-CN"/>
        </w:rPr>
        <w:t>该有的特征</w:t>
      </w:r>
    </w:p>
    <w:p w14:paraId="61FE6125" w14:textId="5DCFA5FD" w:rsidR="00865F20" w:rsidRDefault="00FF5CFF" w:rsidP="00CB672D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4</w:t>
      </w:r>
      <w:r>
        <w:rPr>
          <w:rFonts w:hint="eastAsia"/>
          <w:color w:val="000000" w:themeColor="text1"/>
          <w:lang w:eastAsia="zh-CN"/>
        </w:rPr>
        <w:t>节，法利赛人嗤笑</w:t>
      </w:r>
      <w:r w:rsidR="00FF0BBF">
        <w:rPr>
          <w:rFonts w:hint="eastAsia"/>
          <w:color w:val="000000" w:themeColor="text1"/>
          <w:lang w:eastAsia="zh-CN"/>
        </w:rPr>
        <w:t>主</w:t>
      </w:r>
      <w:r>
        <w:rPr>
          <w:rFonts w:hint="eastAsia"/>
          <w:color w:val="000000" w:themeColor="text1"/>
          <w:lang w:eastAsia="zh-CN"/>
        </w:rPr>
        <w:t>耶稣，因为知道是在讲他们。</w:t>
      </w:r>
    </w:p>
    <w:p w14:paraId="021FCB28" w14:textId="28D6E9A3" w:rsidR="002958E7" w:rsidRDefault="002958E7" w:rsidP="00CB672D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5</w:t>
      </w:r>
      <w:r>
        <w:rPr>
          <w:rFonts w:hint="eastAsia"/>
          <w:color w:val="000000" w:themeColor="text1"/>
          <w:lang w:eastAsia="zh-CN"/>
        </w:rPr>
        <w:t>节，</w:t>
      </w:r>
      <w:r w:rsidR="003D20EE">
        <w:rPr>
          <w:rFonts w:hint="eastAsia"/>
          <w:color w:val="000000" w:themeColor="text1"/>
          <w:lang w:eastAsia="zh-CN"/>
        </w:rPr>
        <w:t>主</w:t>
      </w:r>
      <w:r w:rsidR="005F32D9">
        <w:rPr>
          <w:rFonts w:hint="eastAsia"/>
          <w:color w:val="000000" w:themeColor="text1"/>
          <w:lang w:eastAsia="zh-CN"/>
        </w:rPr>
        <w:t>耶稣说法利赛人有宗教的外表，自称为义；</w:t>
      </w:r>
      <w:r w:rsidR="003D20EE">
        <w:rPr>
          <w:rFonts w:hint="eastAsia"/>
          <w:color w:val="000000" w:themeColor="text1"/>
          <w:lang w:eastAsia="zh-CN"/>
        </w:rPr>
        <w:t>主</w:t>
      </w:r>
      <w:r w:rsidR="005F32D9">
        <w:rPr>
          <w:rFonts w:hint="eastAsia"/>
          <w:color w:val="000000" w:themeColor="text1"/>
          <w:lang w:eastAsia="zh-CN"/>
        </w:rPr>
        <w:t>耶稣对门徒说过，你们的义若不胜过文士和法利赛人的义，断不能进天国。</w:t>
      </w:r>
    </w:p>
    <w:p w14:paraId="05F3FC0F" w14:textId="57CDDEB7" w:rsidR="00371266" w:rsidRDefault="00371266" w:rsidP="00CB672D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6</w:t>
      </w:r>
      <w:r>
        <w:rPr>
          <w:rFonts w:hint="eastAsia"/>
          <w:color w:val="000000" w:themeColor="text1"/>
          <w:lang w:eastAsia="zh-CN"/>
        </w:rPr>
        <w:t>节，</w:t>
      </w:r>
      <w:r w:rsidR="00D531DB">
        <w:rPr>
          <w:rFonts w:hint="eastAsia"/>
          <w:color w:val="000000" w:themeColor="text1"/>
          <w:lang w:eastAsia="zh-CN"/>
        </w:rPr>
        <w:t>律法和先知到施洗约翰为止，从此神国的福音传开了，人人应该努力抓住机会进去。</w:t>
      </w:r>
      <w:r>
        <w:rPr>
          <w:rFonts w:hint="eastAsia"/>
          <w:color w:val="000000" w:themeColor="text1"/>
          <w:lang w:eastAsia="zh-CN"/>
        </w:rPr>
        <w:t>施洗约翰比主耶稣早六个月，是主耶稣的先锋，在旷野中喊叫“天国近了，你们要悔改！”法利赛人不相信他，拒绝他。神把律法交给他们，他们没有抓住机会。他们不是好的管家。</w:t>
      </w:r>
    </w:p>
    <w:p w14:paraId="1206B42D" w14:textId="37FE4137" w:rsidR="00D66B25" w:rsidRDefault="00D66B25" w:rsidP="00CB672D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7</w:t>
      </w:r>
      <w:r>
        <w:rPr>
          <w:rFonts w:hint="eastAsia"/>
          <w:color w:val="000000" w:themeColor="text1"/>
          <w:lang w:eastAsia="zh-CN"/>
        </w:rPr>
        <w:t>节，律法一点一画都不会废去，指整本旧约圣经。天地废去，有一天世界会被火烧掉</w:t>
      </w:r>
      <w:r w:rsidR="00B875BE">
        <w:rPr>
          <w:rFonts w:hint="eastAsia"/>
          <w:color w:val="000000" w:themeColor="text1"/>
          <w:lang w:eastAsia="zh-CN"/>
        </w:rPr>
        <w:t>；</w:t>
      </w:r>
      <w:r>
        <w:rPr>
          <w:rFonts w:hint="eastAsia"/>
          <w:color w:val="000000" w:themeColor="text1"/>
          <w:lang w:eastAsia="zh-CN"/>
        </w:rPr>
        <w:t>希伯来文中的一点一画都很重要，改变一点就是另外一个字母，就是别的意思了。法利赛人听得懂的。</w:t>
      </w:r>
      <w:r w:rsidR="00B875BE">
        <w:rPr>
          <w:rFonts w:hint="eastAsia"/>
          <w:color w:val="000000" w:themeColor="text1"/>
          <w:lang w:eastAsia="zh-CN"/>
        </w:rPr>
        <w:t>法利赛人教导律法，</w:t>
      </w:r>
      <w:r w:rsidR="003D20EE">
        <w:rPr>
          <w:rFonts w:hint="eastAsia"/>
          <w:color w:val="000000" w:themeColor="text1"/>
          <w:lang w:eastAsia="zh-CN"/>
        </w:rPr>
        <w:t>把</w:t>
      </w:r>
      <w:r w:rsidR="00B875BE">
        <w:rPr>
          <w:rFonts w:hint="eastAsia"/>
          <w:color w:val="000000" w:themeColor="text1"/>
          <w:lang w:eastAsia="zh-CN"/>
        </w:rPr>
        <w:t>自己的意思</w:t>
      </w:r>
      <w:r w:rsidR="00637DB5">
        <w:rPr>
          <w:rFonts w:hint="eastAsia"/>
          <w:color w:val="000000" w:themeColor="text1"/>
          <w:lang w:eastAsia="zh-CN"/>
        </w:rPr>
        <w:t>加上当时的传统文化</w:t>
      </w:r>
      <w:r w:rsidR="00B875BE">
        <w:rPr>
          <w:rFonts w:hint="eastAsia"/>
          <w:color w:val="000000" w:themeColor="text1"/>
          <w:lang w:eastAsia="zh-CN"/>
        </w:rPr>
        <w:t>，</w:t>
      </w:r>
      <w:r w:rsidR="00637DB5">
        <w:rPr>
          <w:rFonts w:hint="eastAsia"/>
          <w:color w:val="000000" w:themeColor="text1"/>
          <w:lang w:eastAsia="zh-CN"/>
        </w:rPr>
        <w:t>律法的</w:t>
      </w:r>
      <w:r w:rsidR="00B875BE">
        <w:rPr>
          <w:rFonts w:hint="eastAsia"/>
          <w:color w:val="000000" w:themeColor="text1"/>
          <w:lang w:eastAsia="zh-CN"/>
        </w:rPr>
        <w:t>一点一画不重要了。法利赛人对神的话不忠心。</w:t>
      </w:r>
    </w:p>
    <w:p w14:paraId="6B0B36E0" w14:textId="49913F78" w:rsidR="00637DB5" w:rsidRDefault="00637DB5" w:rsidP="00CB672D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lastRenderedPageBreak/>
        <w:t>我们有没有用神给我们短暂的时间预备我们的将来，我们对神的话忠心不忠心</w:t>
      </w:r>
      <w:r w:rsidR="00BF0630">
        <w:rPr>
          <w:rFonts w:hint="eastAsia"/>
          <w:color w:val="000000" w:themeColor="text1"/>
          <w:lang w:eastAsia="zh-CN"/>
        </w:rPr>
        <w:t>？</w:t>
      </w:r>
    </w:p>
    <w:p w14:paraId="19EE76F0" w14:textId="099AC661" w:rsidR="00637DB5" w:rsidRDefault="00637DB5" w:rsidP="00CB672D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8</w:t>
      </w:r>
      <w:r>
        <w:rPr>
          <w:rFonts w:hint="eastAsia"/>
          <w:color w:val="000000" w:themeColor="text1"/>
          <w:lang w:eastAsia="zh-CN"/>
        </w:rPr>
        <w:t>节，</w:t>
      </w:r>
      <w:r w:rsidR="001B5112">
        <w:rPr>
          <w:rFonts w:hint="eastAsia"/>
          <w:color w:val="000000" w:themeColor="text1"/>
          <w:lang w:eastAsia="zh-CN"/>
        </w:rPr>
        <w:t>法利赛人分为两派，自由派解释律法很随意，加上自己的意思和传统文化，对神设立的婚姻非常随便。民数记中有记载。</w:t>
      </w:r>
      <w:r w:rsidR="003B2C7B">
        <w:rPr>
          <w:rFonts w:hint="eastAsia"/>
          <w:color w:val="000000" w:themeColor="text1"/>
          <w:lang w:eastAsia="zh-CN"/>
        </w:rPr>
        <w:t>在</w:t>
      </w:r>
      <w:r w:rsidR="001B5112">
        <w:rPr>
          <w:rFonts w:hint="eastAsia"/>
          <w:color w:val="000000" w:themeColor="text1"/>
          <w:lang w:eastAsia="zh-CN"/>
        </w:rPr>
        <w:t>当时的文化背景</w:t>
      </w:r>
      <w:r w:rsidR="003B2C7B">
        <w:rPr>
          <w:rFonts w:hint="eastAsia"/>
          <w:color w:val="000000" w:themeColor="text1"/>
          <w:lang w:eastAsia="zh-CN"/>
        </w:rPr>
        <w:t>中，</w:t>
      </w:r>
      <w:r w:rsidR="001B5112">
        <w:rPr>
          <w:rFonts w:hint="eastAsia"/>
          <w:color w:val="000000" w:themeColor="text1"/>
          <w:lang w:eastAsia="zh-CN"/>
        </w:rPr>
        <w:t>太太是被动的，煮饭不好吃，先生可能就休她。</w:t>
      </w:r>
      <w:r w:rsidR="00885B4A">
        <w:rPr>
          <w:rFonts w:hint="eastAsia"/>
          <w:color w:val="000000" w:themeColor="text1"/>
          <w:lang w:eastAsia="zh-CN"/>
        </w:rPr>
        <w:t>对婚姻不准一，</w:t>
      </w:r>
      <w:r w:rsidR="001B5112">
        <w:rPr>
          <w:rFonts w:hint="eastAsia"/>
          <w:color w:val="000000" w:themeColor="text1"/>
          <w:lang w:eastAsia="zh-CN"/>
        </w:rPr>
        <w:t>对神没有委身。</w:t>
      </w:r>
      <w:r w:rsidR="003B2C7B">
        <w:rPr>
          <w:rFonts w:hint="eastAsia"/>
          <w:color w:val="000000" w:themeColor="text1"/>
          <w:lang w:eastAsia="zh-CN"/>
        </w:rPr>
        <w:t>主</w:t>
      </w:r>
      <w:r w:rsidR="001B5112">
        <w:rPr>
          <w:rFonts w:hint="eastAsia"/>
          <w:color w:val="000000" w:themeColor="text1"/>
          <w:lang w:eastAsia="zh-CN"/>
        </w:rPr>
        <w:t>耶稣说不要</w:t>
      </w:r>
      <w:r w:rsidR="00885B4A">
        <w:rPr>
          <w:rFonts w:hint="eastAsia"/>
          <w:color w:val="000000" w:themeColor="text1"/>
          <w:lang w:eastAsia="zh-CN"/>
        </w:rPr>
        <w:t>学法利赛人对律法的不专一。</w:t>
      </w:r>
    </w:p>
    <w:p w14:paraId="7D32EF69" w14:textId="243559EC" w:rsidR="00FA054E" w:rsidRDefault="00FA054E" w:rsidP="00FA054E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总结，一抓住时间为将来做打算；二对神忠心；三对神专一，不能又要神又要玛门。看看大卫王，历代志上</w:t>
      </w:r>
      <w:r>
        <w:rPr>
          <w:rFonts w:hint="eastAsia"/>
          <w:color w:val="000000" w:themeColor="text1"/>
          <w:lang w:eastAsia="zh-CN"/>
        </w:rPr>
        <w:t>2</w:t>
      </w:r>
      <w:r>
        <w:rPr>
          <w:color w:val="000000" w:themeColor="text1"/>
          <w:lang w:eastAsia="zh-CN"/>
        </w:rPr>
        <w:t>9:10-15</w:t>
      </w:r>
      <w:r>
        <w:rPr>
          <w:rFonts w:hint="eastAsia"/>
          <w:color w:val="000000" w:themeColor="text1"/>
          <w:lang w:eastAsia="zh-CN"/>
        </w:rPr>
        <w:t>，</w:t>
      </w:r>
      <w:r w:rsidR="0078028B">
        <w:rPr>
          <w:rFonts w:hint="eastAsia"/>
          <w:color w:val="000000" w:themeColor="text1"/>
          <w:lang w:eastAsia="zh-CN"/>
        </w:rPr>
        <w:t>“因为万物都从你而来，我们把从你而得的献给你”。大卫虽然犯罪，但是神说大卫是合我心意的。</w:t>
      </w:r>
      <w:r w:rsidR="00853CAC">
        <w:rPr>
          <w:rFonts w:hint="eastAsia"/>
          <w:color w:val="000000" w:themeColor="text1"/>
          <w:lang w:eastAsia="zh-CN"/>
        </w:rPr>
        <w:t>大卫是神的好管家。</w:t>
      </w:r>
      <w:r w:rsidR="00A7308E">
        <w:rPr>
          <w:rFonts w:hint="eastAsia"/>
          <w:color w:val="000000" w:themeColor="text1"/>
          <w:lang w:eastAsia="zh-CN"/>
        </w:rPr>
        <w:t>让我们能让</w:t>
      </w:r>
      <w:r w:rsidR="003B2C7B">
        <w:rPr>
          <w:rFonts w:hint="eastAsia"/>
          <w:color w:val="000000" w:themeColor="text1"/>
          <w:lang w:eastAsia="zh-CN"/>
        </w:rPr>
        <w:t>主</w:t>
      </w:r>
      <w:r w:rsidR="00A7308E">
        <w:rPr>
          <w:rFonts w:hint="eastAsia"/>
          <w:color w:val="000000" w:themeColor="text1"/>
          <w:lang w:eastAsia="zh-CN"/>
        </w:rPr>
        <w:t>耶稣</w:t>
      </w:r>
      <w:r w:rsidR="00D17D05">
        <w:rPr>
          <w:rFonts w:hint="eastAsia"/>
          <w:color w:val="000000" w:themeColor="text1"/>
          <w:lang w:eastAsia="zh-CN"/>
        </w:rPr>
        <w:t>称</w:t>
      </w:r>
      <w:r w:rsidR="00A7308E">
        <w:rPr>
          <w:rFonts w:hint="eastAsia"/>
          <w:color w:val="000000" w:themeColor="text1"/>
          <w:lang w:eastAsia="zh-CN"/>
        </w:rPr>
        <w:t>我们为好管家。</w:t>
      </w:r>
    </w:p>
    <w:p w14:paraId="490035A2" w14:textId="01DDE672" w:rsidR="00FA054E" w:rsidRDefault="00FA054E" w:rsidP="00CB672D">
      <w:pPr>
        <w:pStyle w:val="ListBullet"/>
        <w:jc w:val="both"/>
        <w:rPr>
          <w:color w:val="000000" w:themeColor="text1"/>
          <w:lang w:eastAsia="zh-CN"/>
        </w:rPr>
      </w:pPr>
    </w:p>
    <w:p w14:paraId="38DE66A0" w14:textId="084E7F1B" w:rsidR="00A7308E" w:rsidRPr="00D17D05" w:rsidRDefault="00D17D05" w:rsidP="00CB672D">
      <w:pPr>
        <w:pStyle w:val="ListBullet"/>
        <w:jc w:val="both"/>
        <w:rPr>
          <w:b/>
          <w:bCs/>
          <w:color w:val="000000" w:themeColor="text1"/>
          <w:lang w:eastAsia="zh-CN"/>
        </w:rPr>
      </w:pPr>
      <w:r w:rsidRPr="00D17D05">
        <w:rPr>
          <w:rFonts w:hint="eastAsia"/>
          <w:b/>
          <w:bCs/>
          <w:color w:val="000000" w:themeColor="text1"/>
          <w:lang w:eastAsia="zh-CN"/>
        </w:rPr>
        <w:t>问题与分享：</w:t>
      </w:r>
    </w:p>
    <w:p w14:paraId="466EF564" w14:textId="374673AA" w:rsidR="00D17D05" w:rsidRDefault="00D17D05" w:rsidP="00885B4A">
      <w:pPr>
        <w:pStyle w:val="ListBullet"/>
        <w:numPr>
          <w:ilvl w:val="0"/>
          <w:numId w:val="9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休妻另娶这段有点突兀，为什么这里讲？</w:t>
      </w:r>
    </w:p>
    <w:p w14:paraId="774899F0" w14:textId="62DA3A2D" w:rsidR="00885B4A" w:rsidRDefault="00885B4A" w:rsidP="00885B4A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从地上的管家到属灵的管家。对婚姻不专一，指法利赛人对神的话不专一，没有委身在神。</w:t>
      </w:r>
    </w:p>
    <w:p w14:paraId="4B34729F" w14:textId="0940811B" w:rsidR="00D17D05" w:rsidRDefault="00743F45" w:rsidP="00743F45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2</w:t>
      </w:r>
      <w:r>
        <w:rPr>
          <w:color w:val="000000" w:themeColor="text1"/>
          <w:lang w:eastAsia="zh-CN"/>
        </w:rPr>
        <w:t>.</w:t>
      </w:r>
      <w:r w:rsidR="00D75420">
        <w:rPr>
          <w:rFonts w:hint="eastAsia"/>
          <w:color w:val="000000" w:themeColor="text1"/>
          <w:lang w:eastAsia="zh-CN"/>
        </w:rPr>
        <w:t>神教导</w:t>
      </w:r>
      <w:r w:rsidR="00673FBF">
        <w:rPr>
          <w:rFonts w:hint="eastAsia"/>
          <w:color w:val="000000" w:themeColor="text1"/>
          <w:lang w:eastAsia="zh-CN"/>
        </w:rPr>
        <w:t>弟兄姐妹之间不能收利息。老板是基督徒，给主内弟兄姐妹也没优惠多少，好像有点不合适。</w:t>
      </w:r>
    </w:p>
    <w:p w14:paraId="674FFDE7" w14:textId="55F78001" w:rsidR="00065ABE" w:rsidRDefault="00743F45" w:rsidP="00743F45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在摩西五经中，对犹太人的教导很严格的。应用时要很小心，</w:t>
      </w:r>
      <w:r w:rsidR="00AD11BB">
        <w:rPr>
          <w:rFonts w:hint="eastAsia"/>
          <w:color w:val="000000" w:themeColor="text1"/>
          <w:lang w:eastAsia="zh-CN"/>
        </w:rPr>
        <w:t>会有人会利用。</w:t>
      </w:r>
      <w:r w:rsidR="00065ABE">
        <w:rPr>
          <w:rFonts w:hint="eastAsia"/>
          <w:color w:val="000000" w:themeColor="text1"/>
          <w:lang w:eastAsia="zh-CN"/>
        </w:rPr>
        <w:t>应该给公道的价格，</w:t>
      </w:r>
      <w:r w:rsidR="00B90368">
        <w:rPr>
          <w:rFonts w:hint="eastAsia"/>
          <w:color w:val="000000" w:themeColor="text1"/>
          <w:lang w:eastAsia="zh-CN"/>
        </w:rPr>
        <w:t>不要高于市场价</w:t>
      </w:r>
      <w:r w:rsidR="003B2C7B">
        <w:rPr>
          <w:rFonts w:hint="eastAsia"/>
          <w:color w:val="000000" w:themeColor="text1"/>
          <w:lang w:eastAsia="zh-CN"/>
        </w:rPr>
        <w:t>；</w:t>
      </w:r>
      <w:r w:rsidR="00B90368">
        <w:rPr>
          <w:rFonts w:hint="eastAsia"/>
          <w:color w:val="000000" w:themeColor="text1"/>
          <w:lang w:eastAsia="zh-CN"/>
        </w:rPr>
        <w:t>帮助是</w:t>
      </w:r>
      <w:r w:rsidR="00065ABE">
        <w:rPr>
          <w:rFonts w:hint="eastAsia"/>
          <w:color w:val="000000" w:themeColor="text1"/>
          <w:lang w:eastAsia="zh-CN"/>
        </w:rPr>
        <w:t>给有需要的人。</w:t>
      </w:r>
    </w:p>
    <w:p w14:paraId="6629D9FA" w14:textId="0770E1B0" w:rsidR="00D1706B" w:rsidRDefault="00450C9D" w:rsidP="00450C9D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3</w:t>
      </w:r>
      <w:r>
        <w:rPr>
          <w:color w:val="000000" w:themeColor="text1"/>
          <w:lang w:eastAsia="zh-CN"/>
        </w:rPr>
        <w:t>.</w:t>
      </w:r>
      <w:r w:rsidR="00FD2164">
        <w:rPr>
          <w:rFonts w:hint="eastAsia"/>
          <w:color w:val="000000" w:themeColor="text1"/>
          <w:lang w:eastAsia="zh-CN"/>
        </w:rPr>
        <w:t>有的弟兄姐妹精明一些，有些就是什么都不明白，</w:t>
      </w:r>
      <w:r w:rsidR="0063118A">
        <w:rPr>
          <w:rFonts w:hint="eastAsia"/>
          <w:color w:val="000000" w:themeColor="text1"/>
          <w:lang w:eastAsia="zh-CN"/>
        </w:rPr>
        <w:t>感觉光明之子应该更聪明更有智慧才对。基督徒在世上也应了解世界运行的规则和法则</w:t>
      </w:r>
      <w:r w:rsidR="000E6CB7">
        <w:rPr>
          <w:rFonts w:hint="eastAsia"/>
          <w:color w:val="000000" w:themeColor="text1"/>
          <w:lang w:eastAsia="zh-CN"/>
        </w:rPr>
        <w:t>，</w:t>
      </w:r>
      <w:r w:rsidR="003B2C7B">
        <w:rPr>
          <w:rFonts w:hint="eastAsia"/>
          <w:color w:val="000000" w:themeColor="text1"/>
          <w:lang w:eastAsia="zh-CN"/>
        </w:rPr>
        <w:t>这</w:t>
      </w:r>
      <w:r w:rsidR="000E6CB7">
        <w:rPr>
          <w:rFonts w:hint="eastAsia"/>
          <w:color w:val="000000" w:themeColor="text1"/>
          <w:lang w:eastAsia="zh-CN"/>
        </w:rPr>
        <w:t>对不信的人有一定的帮助，把他们带到主里。</w:t>
      </w:r>
      <w:r w:rsidR="002D64AD">
        <w:rPr>
          <w:rFonts w:hint="eastAsia"/>
          <w:color w:val="000000" w:themeColor="text1"/>
          <w:lang w:eastAsia="zh-CN"/>
        </w:rPr>
        <w:t>在世上的事做的好，可能在主内的侍奉效果也会好。</w:t>
      </w:r>
      <w:r>
        <w:rPr>
          <w:rFonts w:hint="eastAsia"/>
          <w:color w:val="000000" w:themeColor="text1"/>
          <w:lang w:eastAsia="zh-CN"/>
        </w:rPr>
        <w:t>挣钱的动机很重要，挣钱为了以后更好地被主使用。</w:t>
      </w:r>
      <w:r w:rsidR="003B2C7B">
        <w:rPr>
          <w:rFonts w:hint="eastAsia"/>
          <w:color w:val="000000" w:themeColor="text1"/>
          <w:lang w:eastAsia="zh-CN"/>
        </w:rPr>
        <w:t>我们对于神的认识是不是胜过地上的一切，是最重要的。</w:t>
      </w:r>
    </w:p>
    <w:p w14:paraId="36604045" w14:textId="24F8673A" w:rsidR="00450C9D" w:rsidRDefault="00450C9D" w:rsidP="00450C9D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4</w:t>
      </w:r>
      <w:r>
        <w:rPr>
          <w:color w:val="000000" w:themeColor="text1"/>
          <w:lang w:eastAsia="zh-CN"/>
        </w:rPr>
        <w:t>.</w:t>
      </w:r>
      <w:r w:rsidR="00684C93">
        <w:rPr>
          <w:rFonts w:hint="eastAsia"/>
          <w:color w:val="000000" w:themeColor="text1"/>
          <w:lang w:eastAsia="zh-CN"/>
        </w:rPr>
        <w:t>有一对夫妻，生意做得很大很好，妻子说我们家里需要的钱够了，多余的钱愿意奉献给学神学的人，或者给传道士。</w:t>
      </w:r>
      <w:r w:rsidR="00E41E75">
        <w:rPr>
          <w:rFonts w:hint="eastAsia"/>
          <w:color w:val="000000" w:themeColor="text1"/>
          <w:lang w:eastAsia="zh-CN"/>
        </w:rPr>
        <w:t>很感谢神。神也真的很祝福他们和孩子。</w:t>
      </w:r>
    </w:p>
    <w:p w14:paraId="689CDA4C" w14:textId="1B4ABE33" w:rsidR="00672B16" w:rsidRDefault="00672B16" w:rsidP="00450C9D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lastRenderedPageBreak/>
        <w:t>在加州筹款募捐的时候，也有这样的弟兄姐妹，他们是大公司的老板，</w:t>
      </w:r>
      <w:r w:rsidR="00910A7C">
        <w:rPr>
          <w:rFonts w:hint="eastAsia"/>
          <w:color w:val="000000" w:themeColor="text1"/>
          <w:lang w:eastAsia="zh-CN"/>
        </w:rPr>
        <w:t>很节俭很朴实，</w:t>
      </w:r>
      <w:r>
        <w:rPr>
          <w:rFonts w:hint="eastAsia"/>
          <w:color w:val="000000" w:themeColor="text1"/>
          <w:lang w:eastAsia="zh-CN"/>
        </w:rPr>
        <w:t>开的车是日本车。家里开放给访问学者，客厅是空的，很多折叠椅</w:t>
      </w:r>
      <w:r w:rsidR="00910A7C">
        <w:rPr>
          <w:rFonts w:hint="eastAsia"/>
          <w:color w:val="000000" w:themeColor="text1"/>
          <w:lang w:eastAsia="zh-CN"/>
        </w:rPr>
        <w:t>，方便聚会</w:t>
      </w:r>
      <w:r>
        <w:rPr>
          <w:rFonts w:hint="eastAsia"/>
          <w:color w:val="000000" w:themeColor="text1"/>
          <w:lang w:eastAsia="zh-CN"/>
        </w:rPr>
        <w:t>。</w:t>
      </w:r>
      <w:r w:rsidR="004238DF">
        <w:rPr>
          <w:rFonts w:hint="eastAsia"/>
          <w:color w:val="000000" w:themeColor="text1"/>
          <w:lang w:eastAsia="zh-CN"/>
        </w:rPr>
        <w:t>房间的床是可以折叠在墙上的。</w:t>
      </w:r>
    </w:p>
    <w:p w14:paraId="1D6F6653" w14:textId="0C371759" w:rsidR="00191663" w:rsidRDefault="00191663" w:rsidP="00450C9D">
      <w:pPr>
        <w:pStyle w:val="ListBullet"/>
        <w:jc w:val="both"/>
        <w:rPr>
          <w:color w:val="000000" w:themeColor="text1"/>
          <w:lang w:eastAsia="zh-CN"/>
        </w:rPr>
      </w:pPr>
    </w:p>
    <w:p w14:paraId="3887615D" w14:textId="3CAEF0D2" w:rsidR="00993F76" w:rsidRDefault="00993F76" w:rsidP="00450C9D">
      <w:pPr>
        <w:pStyle w:val="ListBullet"/>
        <w:jc w:val="both"/>
        <w:rPr>
          <w:color w:val="000000" w:themeColor="text1"/>
          <w:lang w:eastAsia="zh-CN"/>
        </w:rPr>
      </w:pPr>
    </w:p>
    <w:p w14:paraId="1E597F6F" w14:textId="6A7A8250" w:rsidR="00993F76" w:rsidRDefault="00993F76" w:rsidP="00450C9D">
      <w:pPr>
        <w:pStyle w:val="ListBullet"/>
        <w:jc w:val="both"/>
        <w:rPr>
          <w:color w:val="000000" w:themeColor="text1"/>
          <w:lang w:eastAsia="zh-CN"/>
        </w:rPr>
      </w:pPr>
    </w:p>
    <w:p w14:paraId="78E631B8" w14:textId="320E46F2" w:rsidR="00993F76" w:rsidRDefault="00993F76" w:rsidP="00450C9D">
      <w:pPr>
        <w:pStyle w:val="ListBullet"/>
        <w:jc w:val="both"/>
        <w:rPr>
          <w:color w:val="000000" w:themeColor="text1"/>
          <w:lang w:eastAsia="zh-CN"/>
        </w:rPr>
      </w:pPr>
    </w:p>
    <w:p w14:paraId="68C4895A" w14:textId="56D640EC" w:rsidR="00993F76" w:rsidRDefault="00993F76" w:rsidP="00450C9D">
      <w:pPr>
        <w:pStyle w:val="ListBullet"/>
        <w:jc w:val="both"/>
        <w:rPr>
          <w:color w:val="000000" w:themeColor="text1"/>
          <w:lang w:eastAsia="zh-CN"/>
        </w:rPr>
      </w:pPr>
    </w:p>
    <w:p w14:paraId="748587E8" w14:textId="41BBB7E2" w:rsidR="00993F76" w:rsidRDefault="00993F76" w:rsidP="00450C9D">
      <w:pPr>
        <w:pStyle w:val="ListBullet"/>
        <w:jc w:val="both"/>
        <w:rPr>
          <w:color w:val="000000" w:themeColor="text1"/>
          <w:lang w:eastAsia="zh-CN"/>
        </w:rPr>
      </w:pPr>
    </w:p>
    <w:p w14:paraId="598A2275" w14:textId="2358B5AD" w:rsidR="00993F76" w:rsidRDefault="00993F76" w:rsidP="00450C9D">
      <w:pPr>
        <w:pStyle w:val="ListBullet"/>
        <w:jc w:val="both"/>
        <w:rPr>
          <w:color w:val="000000" w:themeColor="text1"/>
          <w:lang w:eastAsia="zh-CN"/>
        </w:rPr>
      </w:pPr>
    </w:p>
    <w:p w14:paraId="1D3E7927" w14:textId="00BA95B4" w:rsidR="00993F76" w:rsidRDefault="00993F76" w:rsidP="00450C9D">
      <w:pPr>
        <w:pStyle w:val="ListBullet"/>
        <w:jc w:val="both"/>
        <w:rPr>
          <w:color w:val="000000" w:themeColor="text1"/>
          <w:lang w:eastAsia="zh-CN"/>
        </w:rPr>
      </w:pPr>
    </w:p>
    <w:p w14:paraId="110DC747" w14:textId="58A29AB3" w:rsidR="00993F76" w:rsidRDefault="00993F76" w:rsidP="00450C9D">
      <w:pPr>
        <w:pStyle w:val="ListBullet"/>
        <w:jc w:val="both"/>
        <w:rPr>
          <w:color w:val="000000" w:themeColor="text1"/>
          <w:lang w:eastAsia="zh-CN"/>
        </w:rPr>
      </w:pPr>
    </w:p>
    <w:p w14:paraId="7115BB4D" w14:textId="69BF5B47" w:rsidR="00993F76" w:rsidRDefault="00993F76" w:rsidP="00450C9D">
      <w:pPr>
        <w:pStyle w:val="ListBullet"/>
        <w:jc w:val="both"/>
        <w:rPr>
          <w:color w:val="000000" w:themeColor="text1"/>
          <w:lang w:eastAsia="zh-CN"/>
        </w:rPr>
      </w:pPr>
    </w:p>
    <w:p w14:paraId="6D1D989E" w14:textId="2374DFD5" w:rsidR="00993F76" w:rsidRDefault="00993F76" w:rsidP="00450C9D">
      <w:pPr>
        <w:pStyle w:val="ListBullet"/>
        <w:jc w:val="both"/>
        <w:rPr>
          <w:color w:val="000000" w:themeColor="text1"/>
          <w:lang w:eastAsia="zh-CN"/>
        </w:rPr>
      </w:pPr>
    </w:p>
    <w:p w14:paraId="55BBC0B9" w14:textId="1EDD6AF3" w:rsidR="00993F76" w:rsidRDefault="00993F76" w:rsidP="00450C9D">
      <w:pPr>
        <w:pStyle w:val="ListBullet"/>
        <w:jc w:val="both"/>
        <w:rPr>
          <w:color w:val="000000" w:themeColor="text1"/>
          <w:lang w:eastAsia="zh-CN"/>
        </w:rPr>
      </w:pPr>
    </w:p>
    <w:p w14:paraId="2F5CBBC7" w14:textId="139C906C" w:rsidR="00993F76" w:rsidRDefault="00993F76" w:rsidP="00450C9D">
      <w:pPr>
        <w:pStyle w:val="ListBullet"/>
        <w:jc w:val="both"/>
        <w:rPr>
          <w:color w:val="000000" w:themeColor="text1"/>
          <w:lang w:eastAsia="zh-CN"/>
        </w:rPr>
      </w:pPr>
    </w:p>
    <w:p w14:paraId="785D2B84" w14:textId="295B4E35" w:rsidR="00993F76" w:rsidRDefault="00993F76" w:rsidP="00450C9D">
      <w:pPr>
        <w:pStyle w:val="ListBullet"/>
        <w:jc w:val="both"/>
        <w:rPr>
          <w:color w:val="000000" w:themeColor="text1"/>
          <w:lang w:eastAsia="zh-CN"/>
        </w:rPr>
      </w:pPr>
    </w:p>
    <w:p w14:paraId="2ED4066B" w14:textId="1707156F" w:rsidR="00993F76" w:rsidRDefault="00993F76" w:rsidP="00450C9D">
      <w:pPr>
        <w:pStyle w:val="ListBullet"/>
        <w:jc w:val="both"/>
        <w:rPr>
          <w:color w:val="000000" w:themeColor="text1"/>
          <w:lang w:eastAsia="zh-CN"/>
        </w:rPr>
      </w:pPr>
    </w:p>
    <w:p w14:paraId="05CDFFA5" w14:textId="4AD518E2" w:rsidR="00993F76" w:rsidRDefault="00993F76" w:rsidP="00450C9D">
      <w:pPr>
        <w:pStyle w:val="ListBullet"/>
        <w:jc w:val="both"/>
        <w:rPr>
          <w:color w:val="000000" w:themeColor="text1"/>
          <w:lang w:eastAsia="zh-CN"/>
        </w:rPr>
      </w:pPr>
    </w:p>
    <w:p w14:paraId="6C287BED" w14:textId="68272D87" w:rsidR="00993F76" w:rsidRDefault="00993F76" w:rsidP="00450C9D">
      <w:pPr>
        <w:pStyle w:val="ListBullet"/>
        <w:jc w:val="both"/>
        <w:rPr>
          <w:color w:val="000000" w:themeColor="text1"/>
          <w:lang w:eastAsia="zh-CN"/>
        </w:rPr>
      </w:pPr>
    </w:p>
    <w:p w14:paraId="420A8CC1" w14:textId="29C6937E" w:rsidR="00993F76" w:rsidRDefault="00993F76" w:rsidP="00450C9D">
      <w:pPr>
        <w:pStyle w:val="ListBullet"/>
        <w:jc w:val="both"/>
        <w:rPr>
          <w:color w:val="000000" w:themeColor="text1"/>
          <w:lang w:eastAsia="zh-CN"/>
        </w:rPr>
      </w:pPr>
    </w:p>
    <w:p w14:paraId="42151846" w14:textId="3E51048E" w:rsidR="00993F76" w:rsidRDefault="00993F76" w:rsidP="00450C9D">
      <w:pPr>
        <w:pStyle w:val="ListBullet"/>
        <w:jc w:val="both"/>
        <w:rPr>
          <w:color w:val="000000" w:themeColor="text1"/>
          <w:lang w:eastAsia="zh-CN"/>
        </w:rPr>
      </w:pPr>
    </w:p>
    <w:p w14:paraId="45288E3B" w14:textId="3FE554AF" w:rsidR="00993F76" w:rsidRDefault="00993F76" w:rsidP="00450C9D">
      <w:pPr>
        <w:pStyle w:val="ListBullet"/>
        <w:jc w:val="both"/>
        <w:rPr>
          <w:color w:val="000000" w:themeColor="text1"/>
          <w:lang w:eastAsia="zh-CN"/>
        </w:rPr>
      </w:pPr>
    </w:p>
    <w:p w14:paraId="5BEEA2F3" w14:textId="6CEE3B43" w:rsidR="00993F76" w:rsidRDefault="00993F76" w:rsidP="00450C9D">
      <w:pPr>
        <w:pStyle w:val="ListBullet"/>
        <w:jc w:val="both"/>
        <w:rPr>
          <w:color w:val="000000" w:themeColor="text1"/>
          <w:lang w:eastAsia="zh-CN"/>
        </w:rPr>
      </w:pPr>
    </w:p>
    <w:p w14:paraId="0A646444" w14:textId="48673FF9" w:rsidR="00993F76" w:rsidRDefault="00993F76" w:rsidP="00450C9D">
      <w:pPr>
        <w:pStyle w:val="ListBullet"/>
        <w:jc w:val="both"/>
        <w:rPr>
          <w:color w:val="000000" w:themeColor="text1"/>
          <w:lang w:eastAsia="zh-CN"/>
        </w:rPr>
      </w:pPr>
    </w:p>
    <w:p w14:paraId="3C0E00EF" w14:textId="0046A3A0" w:rsidR="00993F76" w:rsidRDefault="00993F76" w:rsidP="00450C9D">
      <w:pPr>
        <w:pStyle w:val="ListBullet"/>
        <w:jc w:val="both"/>
        <w:rPr>
          <w:color w:val="000000" w:themeColor="text1"/>
          <w:lang w:eastAsia="zh-CN"/>
        </w:rPr>
      </w:pPr>
    </w:p>
    <w:p w14:paraId="3BA74D2D" w14:textId="79BFE53D" w:rsidR="00993F76" w:rsidRPr="00993F76" w:rsidRDefault="00993F76" w:rsidP="00993F76">
      <w:pPr>
        <w:pStyle w:val="Heading1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基督的</w:t>
      </w:r>
      <w:r w:rsidRPr="008F2DE4">
        <w:rPr>
          <w:rFonts w:hint="eastAsia"/>
          <w:lang w:eastAsia="zh-CN"/>
        </w:rPr>
        <w:t>生平与教导（</w:t>
      </w:r>
      <w:r w:rsidRPr="008F2DE4">
        <w:rPr>
          <w:rFonts w:hint="eastAsia"/>
          <w:lang w:eastAsia="zh-CN"/>
        </w:rPr>
        <w:t>8</w:t>
      </w:r>
      <w:r>
        <w:rPr>
          <w:lang w:eastAsia="zh-CN"/>
        </w:rPr>
        <w:t>2</w:t>
      </w:r>
      <w:r w:rsidRPr="008F2DE4">
        <w:rPr>
          <w:rFonts w:hint="eastAsia"/>
          <w:lang w:eastAsia="zh-CN"/>
        </w:rPr>
        <w:t>）：</w:t>
      </w:r>
      <w:r w:rsidRPr="00993F76">
        <w:rPr>
          <w:rFonts w:hint="eastAsia"/>
          <w:lang w:eastAsia="zh-CN"/>
        </w:rPr>
        <w:t>今生决定永恒</w:t>
      </w:r>
    </w:p>
    <w:p w14:paraId="2C9DB1E5" w14:textId="5A3C8254" w:rsidR="00993F76" w:rsidRPr="00204AD8" w:rsidRDefault="00993F76" w:rsidP="00993F76">
      <w:pPr>
        <w:pStyle w:val="ListBullet"/>
        <w:ind w:left="432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时间</w:t>
      </w: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02</w:t>
      </w:r>
      <w:r>
        <w:rPr>
          <w:color w:val="000000" w:themeColor="text1"/>
          <w:lang w:eastAsia="zh-CN"/>
        </w:rPr>
        <w:t>4</w:t>
      </w:r>
      <w:r w:rsidRPr="00204AD8">
        <w:rPr>
          <w:rFonts w:hint="eastAsia"/>
          <w:color w:val="000000" w:themeColor="text1"/>
          <w:lang w:eastAsia="zh-CN"/>
        </w:rPr>
        <w:t>年</w:t>
      </w:r>
      <w:r>
        <w:rPr>
          <w:color w:val="000000" w:themeColor="text1"/>
          <w:lang w:eastAsia="zh-CN"/>
        </w:rPr>
        <w:t>11</w:t>
      </w:r>
      <w:r w:rsidRPr="00204AD8">
        <w:rPr>
          <w:rFonts w:hint="eastAsia"/>
          <w:color w:val="000000" w:themeColor="text1"/>
          <w:lang w:eastAsia="zh-CN"/>
        </w:rPr>
        <w:t>月</w:t>
      </w:r>
      <w:r>
        <w:rPr>
          <w:color w:val="000000" w:themeColor="text1"/>
          <w:lang w:eastAsia="zh-CN"/>
        </w:rPr>
        <w:t>9</w:t>
      </w:r>
      <w:r w:rsidRPr="00204AD8">
        <w:rPr>
          <w:rFonts w:hint="eastAsia"/>
          <w:color w:val="000000" w:themeColor="text1"/>
          <w:lang w:eastAsia="zh-CN"/>
        </w:rPr>
        <w:t>日</w:t>
      </w:r>
    </w:p>
    <w:p w14:paraId="38BE5B43" w14:textId="48F11E7D" w:rsidR="00993F76" w:rsidRDefault="00993F76" w:rsidP="00993F76">
      <w:pPr>
        <w:pStyle w:val="ListBullet"/>
        <w:ind w:left="432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相关经文：</w:t>
      </w:r>
      <w:r w:rsidRPr="00865F20">
        <w:rPr>
          <w:rFonts w:hint="eastAsia"/>
          <w:color w:val="000000" w:themeColor="text1"/>
          <w:lang w:eastAsia="zh-CN"/>
        </w:rPr>
        <w:t>路加福音</w:t>
      </w:r>
      <w:r w:rsidRPr="00865F20">
        <w:rPr>
          <w:color w:val="000000" w:themeColor="text1"/>
          <w:lang w:eastAsia="zh-CN"/>
        </w:rPr>
        <w:t>16:</w:t>
      </w:r>
      <w:r>
        <w:rPr>
          <w:color w:val="000000" w:themeColor="text1"/>
          <w:lang w:eastAsia="zh-CN"/>
        </w:rPr>
        <w:t>19-31</w:t>
      </w:r>
    </w:p>
    <w:p w14:paraId="652B7D92" w14:textId="1102DF48" w:rsidR="00993F76" w:rsidRDefault="00911A5F" w:rsidP="00911A5F">
      <w:pPr>
        <w:pStyle w:val="ListBullet"/>
        <w:jc w:val="both"/>
        <w:rPr>
          <w:rFonts w:hint="eastAsia"/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有些人长寿，但还是短暂，还是要过去。</w:t>
      </w:r>
      <w:r w:rsidR="00E40DF3">
        <w:rPr>
          <w:rFonts w:hint="eastAsia"/>
          <w:color w:val="000000" w:themeColor="text1"/>
          <w:lang w:eastAsia="zh-CN"/>
        </w:rPr>
        <w:t>所以</w:t>
      </w:r>
      <w:r>
        <w:rPr>
          <w:rFonts w:hint="eastAsia"/>
          <w:color w:val="000000" w:themeColor="text1"/>
          <w:lang w:eastAsia="zh-CN"/>
        </w:rPr>
        <w:t>神在这短暂的时间还是给我们选择，走窄路、进窄门。</w:t>
      </w:r>
    </w:p>
    <w:p w14:paraId="25AEFEDB" w14:textId="2DA359DD" w:rsidR="00993F76" w:rsidRPr="001F10E2" w:rsidRDefault="00993F76" w:rsidP="00993F76">
      <w:pPr>
        <w:pStyle w:val="ListBullet"/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1F10E2">
        <w:rPr>
          <w:rFonts w:hint="eastAsia"/>
          <w:b/>
          <w:bCs/>
          <w:color w:val="000000" w:themeColor="text1"/>
          <w:lang w:eastAsia="zh-CN"/>
        </w:rPr>
        <w:t>一．</w:t>
      </w:r>
      <w:r w:rsidRPr="001F10E2">
        <w:rPr>
          <w:rFonts w:hint="eastAsia"/>
          <w:b/>
          <w:bCs/>
          <w:color w:val="000000" w:themeColor="text1"/>
          <w:lang w:eastAsia="zh-CN"/>
        </w:rPr>
        <w:t>路加福音</w:t>
      </w:r>
      <w:r w:rsidRPr="001F10E2">
        <w:rPr>
          <w:b/>
          <w:bCs/>
          <w:color w:val="000000" w:themeColor="text1"/>
          <w:lang w:eastAsia="zh-CN"/>
        </w:rPr>
        <w:t xml:space="preserve">16:19-26 </w:t>
      </w:r>
      <w:r w:rsidRPr="001F10E2">
        <w:rPr>
          <w:rFonts w:hint="eastAsia"/>
          <w:b/>
          <w:bCs/>
          <w:color w:val="000000" w:themeColor="text1"/>
          <w:lang w:eastAsia="zh-CN"/>
        </w:rPr>
        <w:t>，</w:t>
      </w:r>
      <w:r w:rsidRPr="001F10E2">
        <w:rPr>
          <w:rFonts w:hint="eastAsia"/>
          <w:b/>
          <w:bCs/>
          <w:color w:val="000000" w:themeColor="text1"/>
          <w:lang w:eastAsia="zh-CN"/>
        </w:rPr>
        <w:t>财主和拉撒路的对比</w:t>
      </w:r>
    </w:p>
    <w:p w14:paraId="4573D407" w14:textId="03297DCF" w:rsidR="00993F76" w:rsidRDefault="00A176ED" w:rsidP="00993F76">
      <w:pPr>
        <w:pStyle w:val="ListBullet"/>
        <w:ind w:left="432" w:hanging="432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这是故事还是比喻？这里有真人的名字，所以不是比喻是故事。</w:t>
      </w:r>
    </w:p>
    <w:p w14:paraId="69CC13F6" w14:textId="4618E887" w:rsidR="008963EB" w:rsidRDefault="008963EB" w:rsidP="008963EB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上文讲法利赛人是地上的管家，神把摩西五经、旧约的律法交给他们，他们却不忠心。这里的财主也不是好管家。</w:t>
      </w:r>
      <w:r w:rsidR="00E052B4">
        <w:rPr>
          <w:rFonts w:hint="eastAsia"/>
          <w:color w:val="000000" w:themeColor="text1"/>
          <w:lang w:eastAsia="zh-CN"/>
        </w:rPr>
        <w:t>上文</w:t>
      </w:r>
      <w:r w:rsidR="00E052B4">
        <w:rPr>
          <w:rFonts w:hint="eastAsia"/>
          <w:color w:val="000000" w:themeColor="text1"/>
          <w:lang w:eastAsia="zh-CN"/>
        </w:rPr>
        <w:t>1</w:t>
      </w:r>
      <w:r w:rsidR="00E052B4">
        <w:rPr>
          <w:color w:val="000000" w:themeColor="text1"/>
          <w:lang w:eastAsia="zh-CN"/>
        </w:rPr>
        <w:t>6:14</w:t>
      </w:r>
      <w:r w:rsidR="00E052B4">
        <w:rPr>
          <w:rFonts w:hint="eastAsia"/>
          <w:color w:val="000000" w:themeColor="text1"/>
          <w:lang w:eastAsia="zh-CN"/>
        </w:rPr>
        <w:t>，法利赛人是贪爱钱财的。明显这个财主没有好好用他的钱财，拉撒路在他的门口，他好像没有看见。圣经提醒我们不要效法这个世界，要心意更新而变化。</w:t>
      </w:r>
    </w:p>
    <w:p w14:paraId="7612A7D4" w14:textId="0AF51541" w:rsidR="00A90101" w:rsidRDefault="00E052B4" w:rsidP="008963EB">
      <w:pPr>
        <w:pStyle w:val="ListBullet"/>
        <w:jc w:val="both"/>
        <w:rPr>
          <w:rFonts w:hint="eastAsia"/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9-2</w:t>
      </w:r>
      <w:r w:rsidR="00B620DC">
        <w:rPr>
          <w:color w:val="000000" w:themeColor="text1"/>
          <w:lang w:eastAsia="zh-CN"/>
        </w:rPr>
        <w:t>1</w:t>
      </w:r>
      <w:r>
        <w:rPr>
          <w:rFonts w:hint="eastAsia"/>
          <w:color w:val="000000" w:themeColor="text1"/>
          <w:lang w:eastAsia="zh-CN"/>
        </w:rPr>
        <w:t>节，紫色代表尊贵，拉撒路则浑身生疮。这是一个很大的对比。</w:t>
      </w:r>
      <w:r w:rsidR="00A90101">
        <w:rPr>
          <w:rFonts w:hint="eastAsia"/>
          <w:color w:val="000000" w:themeColor="text1"/>
          <w:lang w:eastAsia="zh-CN"/>
        </w:rPr>
        <w:t>这个财主是犹太人，拉撒路在财主面前</w:t>
      </w:r>
      <w:r w:rsidR="00B620DC">
        <w:rPr>
          <w:rFonts w:hint="eastAsia"/>
          <w:color w:val="000000" w:themeColor="text1"/>
          <w:lang w:eastAsia="zh-CN"/>
        </w:rPr>
        <w:t>是</w:t>
      </w:r>
      <w:r w:rsidR="00A90101">
        <w:rPr>
          <w:rFonts w:hint="eastAsia"/>
          <w:color w:val="000000" w:themeColor="text1"/>
          <w:lang w:eastAsia="zh-CN"/>
        </w:rPr>
        <w:t>不洁净的。</w:t>
      </w:r>
      <w:r w:rsidR="00795839">
        <w:rPr>
          <w:rFonts w:hint="eastAsia"/>
          <w:color w:val="000000" w:themeColor="text1"/>
          <w:lang w:eastAsia="zh-CN"/>
        </w:rPr>
        <w:t>财主没有帮助他。</w:t>
      </w:r>
    </w:p>
    <w:p w14:paraId="30204BB7" w14:textId="1CBB77F4" w:rsidR="008963EB" w:rsidRDefault="003418C0" w:rsidP="008963EB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注意这个财主没有名字，地上的世人很羡慕财主，但是神并不纪念他。</w:t>
      </w:r>
      <w:r w:rsidR="00F42132">
        <w:rPr>
          <w:rFonts w:hint="eastAsia"/>
          <w:color w:val="000000" w:themeColor="text1"/>
          <w:lang w:eastAsia="zh-CN"/>
        </w:rPr>
        <w:t>拉撒路的意思是，神是我的帮助者。创世记</w:t>
      </w:r>
      <w:r w:rsidR="00F42132">
        <w:rPr>
          <w:rFonts w:hint="eastAsia"/>
          <w:color w:val="000000" w:themeColor="text1"/>
          <w:lang w:eastAsia="zh-CN"/>
        </w:rPr>
        <w:t>1</w:t>
      </w:r>
      <w:r w:rsidR="00F42132">
        <w:rPr>
          <w:color w:val="000000" w:themeColor="text1"/>
          <w:lang w:eastAsia="zh-CN"/>
        </w:rPr>
        <w:t>5:1-3</w:t>
      </w:r>
      <w:r w:rsidR="00F42132">
        <w:rPr>
          <w:rFonts w:hint="eastAsia"/>
          <w:color w:val="000000" w:themeColor="text1"/>
          <w:lang w:eastAsia="zh-CN"/>
        </w:rPr>
        <w:t>，</w:t>
      </w:r>
      <w:r w:rsidR="00B620DC">
        <w:rPr>
          <w:rFonts w:hint="eastAsia"/>
          <w:color w:val="000000" w:themeColor="text1"/>
          <w:lang w:eastAsia="zh-CN"/>
        </w:rPr>
        <w:t>“</w:t>
      </w:r>
      <w:r w:rsidR="00F42132">
        <w:rPr>
          <w:rFonts w:hint="eastAsia"/>
          <w:color w:val="000000" w:themeColor="text1"/>
          <w:lang w:eastAsia="zh-CN"/>
        </w:rPr>
        <w:t>以利以谢</w:t>
      </w:r>
      <w:r w:rsidR="00B620DC">
        <w:rPr>
          <w:rFonts w:hint="eastAsia"/>
          <w:color w:val="000000" w:themeColor="text1"/>
          <w:lang w:eastAsia="zh-CN"/>
        </w:rPr>
        <w:t>”</w:t>
      </w:r>
      <w:r w:rsidR="00F42132">
        <w:rPr>
          <w:rFonts w:hint="eastAsia"/>
          <w:color w:val="000000" w:themeColor="text1"/>
          <w:lang w:eastAsia="zh-CN"/>
        </w:rPr>
        <w:t>这个名字和拉撒路是一样的意思。</w:t>
      </w:r>
    </w:p>
    <w:p w14:paraId="326AB642" w14:textId="3A3F8D14" w:rsidR="009173AA" w:rsidRDefault="009173AA" w:rsidP="008963EB">
      <w:pPr>
        <w:pStyle w:val="ListBullet"/>
        <w:jc w:val="both"/>
        <w:rPr>
          <w:rFonts w:hint="eastAsia"/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2</w:t>
      </w:r>
      <w:r>
        <w:rPr>
          <w:color w:val="000000" w:themeColor="text1"/>
          <w:lang w:eastAsia="zh-CN"/>
        </w:rPr>
        <w:t>2</w:t>
      </w:r>
      <w:r>
        <w:rPr>
          <w:rFonts w:hint="eastAsia"/>
          <w:color w:val="000000" w:themeColor="text1"/>
          <w:lang w:eastAsia="zh-CN"/>
        </w:rPr>
        <w:t>节，拉撒路被天使带去。这给我们很大的安慰，离开世界对亲人来说是伤心的，但是对本人来说是要享福了</w:t>
      </w:r>
      <w:r w:rsidR="00B620DC">
        <w:rPr>
          <w:rFonts w:hint="eastAsia"/>
          <w:color w:val="000000" w:themeColor="text1"/>
          <w:lang w:eastAsia="zh-CN"/>
        </w:rPr>
        <w:t>。</w:t>
      </w:r>
      <w:r>
        <w:rPr>
          <w:rFonts w:hint="eastAsia"/>
          <w:color w:val="000000" w:themeColor="text1"/>
          <w:lang w:eastAsia="zh-CN"/>
        </w:rPr>
        <w:t>诗篇</w:t>
      </w: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16:15</w:t>
      </w:r>
      <w:r>
        <w:rPr>
          <w:rFonts w:hint="eastAsia"/>
          <w:color w:val="000000" w:themeColor="text1"/>
          <w:lang w:eastAsia="zh-CN"/>
        </w:rPr>
        <w:t>，</w:t>
      </w:r>
      <w:r w:rsidR="00B620DC">
        <w:rPr>
          <w:rFonts w:hint="eastAsia"/>
          <w:color w:val="000000" w:themeColor="text1"/>
          <w:lang w:eastAsia="zh-CN"/>
        </w:rPr>
        <w:t>“</w:t>
      </w:r>
      <w:r>
        <w:rPr>
          <w:rFonts w:hint="eastAsia"/>
          <w:color w:val="000000" w:themeColor="text1"/>
          <w:lang w:eastAsia="zh-CN"/>
        </w:rPr>
        <w:t>在耶和华眼中，看圣</w:t>
      </w:r>
      <w:r w:rsidR="00B620DC">
        <w:rPr>
          <w:rFonts w:hint="eastAsia"/>
          <w:color w:val="000000" w:themeColor="text1"/>
          <w:lang w:eastAsia="zh-CN"/>
        </w:rPr>
        <w:t>民</w:t>
      </w:r>
      <w:r>
        <w:rPr>
          <w:rFonts w:hint="eastAsia"/>
          <w:color w:val="000000" w:themeColor="text1"/>
          <w:lang w:eastAsia="zh-CN"/>
        </w:rPr>
        <w:t>之死极为宝贵</w:t>
      </w:r>
      <w:r w:rsidR="00B620DC">
        <w:rPr>
          <w:rFonts w:hint="eastAsia"/>
          <w:color w:val="000000" w:themeColor="text1"/>
          <w:lang w:eastAsia="zh-CN"/>
        </w:rPr>
        <w:t>”</w:t>
      </w:r>
      <w:r>
        <w:rPr>
          <w:rFonts w:hint="eastAsia"/>
          <w:color w:val="000000" w:themeColor="text1"/>
          <w:lang w:eastAsia="zh-CN"/>
        </w:rPr>
        <w:t>。</w:t>
      </w:r>
      <w:r w:rsidR="007247D6">
        <w:rPr>
          <w:rFonts w:hint="eastAsia"/>
          <w:color w:val="000000" w:themeColor="text1"/>
          <w:lang w:eastAsia="zh-CN"/>
        </w:rPr>
        <w:t>天使接走的是灵魂，身体归为尘土。所以，财主被埋葬了，没有说拉撒路被埋葬。拉撒路有可能被丢在一边，没有埋葬，但肉体不重要，灵魂的去处才重要。希伯来书</w:t>
      </w:r>
      <w:r w:rsidR="007247D6">
        <w:rPr>
          <w:rFonts w:hint="eastAsia"/>
          <w:color w:val="000000" w:themeColor="text1"/>
          <w:lang w:eastAsia="zh-CN"/>
        </w:rPr>
        <w:t>1</w:t>
      </w:r>
      <w:r w:rsidR="007247D6">
        <w:rPr>
          <w:color w:val="000000" w:themeColor="text1"/>
          <w:lang w:eastAsia="zh-CN"/>
        </w:rPr>
        <w:t>2:</w:t>
      </w:r>
      <w:r w:rsidR="00B03495">
        <w:rPr>
          <w:color w:val="000000" w:themeColor="text1"/>
          <w:lang w:eastAsia="zh-CN"/>
        </w:rPr>
        <w:t>22-23</w:t>
      </w:r>
      <w:r w:rsidR="00B03495">
        <w:rPr>
          <w:rFonts w:hint="eastAsia"/>
          <w:color w:val="000000" w:themeColor="text1"/>
          <w:lang w:eastAsia="zh-CN"/>
        </w:rPr>
        <w:t>，</w:t>
      </w:r>
      <w:r w:rsidR="00BB0843">
        <w:rPr>
          <w:rFonts w:hint="eastAsia"/>
          <w:color w:val="000000" w:themeColor="text1"/>
          <w:lang w:eastAsia="zh-CN"/>
        </w:rPr>
        <w:t>“</w:t>
      </w:r>
      <w:r w:rsidR="00B03495">
        <w:rPr>
          <w:rFonts w:hint="eastAsia"/>
          <w:color w:val="000000" w:themeColor="text1"/>
          <w:lang w:eastAsia="zh-CN"/>
        </w:rPr>
        <w:t>你们乃是来到锡安山</w:t>
      </w:r>
      <w:r w:rsidR="00BB0843">
        <w:rPr>
          <w:rFonts w:hint="eastAsia"/>
          <w:color w:val="000000" w:themeColor="text1"/>
          <w:lang w:eastAsia="zh-CN"/>
        </w:rPr>
        <w:t>，永生神的城邑，就是天上的耶路撒冷。那里有千万的天使，有名录在天上诸长子之会所共聚的总会，有审判众人的神和被成全之义人的灵魂，并</w:t>
      </w:r>
      <w:r w:rsidR="00B03495">
        <w:rPr>
          <w:rFonts w:hint="eastAsia"/>
          <w:color w:val="000000" w:themeColor="text1"/>
          <w:lang w:eastAsia="zh-CN"/>
        </w:rPr>
        <w:t>新约的中保耶稣</w:t>
      </w:r>
      <w:r w:rsidR="00BB0843">
        <w:rPr>
          <w:rFonts w:hint="eastAsia"/>
          <w:color w:val="000000" w:themeColor="text1"/>
          <w:lang w:eastAsia="zh-CN"/>
        </w:rPr>
        <w:t>，以及所洒的血”</w:t>
      </w:r>
      <w:r w:rsidR="00B03495">
        <w:rPr>
          <w:rFonts w:hint="eastAsia"/>
          <w:color w:val="000000" w:themeColor="text1"/>
          <w:lang w:eastAsia="zh-CN"/>
        </w:rPr>
        <w:t>。</w:t>
      </w:r>
      <w:r w:rsidR="004F69CC">
        <w:rPr>
          <w:rFonts w:hint="eastAsia"/>
          <w:color w:val="000000" w:themeColor="text1"/>
          <w:lang w:eastAsia="zh-CN"/>
        </w:rPr>
        <w:t>人死不是如灯灭，不是一了百了。</w:t>
      </w:r>
    </w:p>
    <w:p w14:paraId="5BCE964A" w14:textId="7F96DFC6" w:rsidR="00B40082" w:rsidRDefault="00B40082" w:rsidP="008963EB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2</w:t>
      </w:r>
      <w:r>
        <w:rPr>
          <w:color w:val="000000" w:themeColor="text1"/>
          <w:lang w:eastAsia="zh-CN"/>
        </w:rPr>
        <w:t>3</w:t>
      </w:r>
      <w:r>
        <w:rPr>
          <w:rFonts w:hint="eastAsia"/>
          <w:color w:val="000000" w:themeColor="text1"/>
          <w:lang w:eastAsia="zh-CN"/>
        </w:rPr>
        <w:t>节，</w:t>
      </w:r>
      <w:r w:rsidR="00795839">
        <w:rPr>
          <w:rFonts w:hint="eastAsia"/>
          <w:color w:val="000000" w:themeColor="text1"/>
          <w:lang w:eastAsia="zh-CN"/>
        </w:rPr>
        <w:t>后来财主</w:t>
      </w:r>
      <w:r>
        <w:rPr>
          <w:rFonts w:hint="eastAsia"/>
          <w:color w:val="000000" w:themeColor="text1"/>
          <w:lang w:eastAsia="zh-CN"/>
        </w:rPr>
        <w:t>在阴间受苦。</w:t>
      </w:r>
      <w:r w:rsidR="00467052">
        <w:rPr>
          <w:rFonts w:hint="eastAsia"/>
          <w:color w:val="000000" w:themeColor="text1"/>
          <w:lang w:eastAsia="zh-CN"/>
        </w:rPr>
        <w:t>那时</w:t>
      </w:r>
      <w:r>
        <w:rPr>
          <w:rFonts w:hint="eastAsia"/>
          <w:color w:val="000000" w:themeColor="text1"/>
          <w:lang w:eastAsia="zh-CN"/>
        </w:rPr>
        <w:t>还在旧约，因为</w:t>
      </w:r>
      <w:r w:rsidR="007247D6">
        <w:rPr>
          <w:rFonts w:hint="eastAsia"/>
          <w:color w:val="000000" w:themeColor="text1"/>
          <w:lang w:eastAsia="zh-CN"/>
        </w:rPr>
        <w:t>主</w:t>
      </w:r>
      <w:r>
        <w:rPr>
          <w:rFonts w:hint="eastAsia"/>
          <w:color w:val="000000" w:themeColor="text1"/>
          <w:lang w:eastAsia="zh-CN"/>
        </w:rPr>
        <w:t>耶稣还没有复活，教会还没有开始。</w:t>
      </w:r>
      <w:r w:rsidR="001D431B">
        <w:rPr>
          <w:rFonts w:hint="eastAsia"/>
          <w:color w:val="000000" w:themeColor="text1"/>
          <w:lang w:eastAsia="zh-CN"/>
        </w:rPr>
        <w:t>那时不信的人，离开世界都到阴间。阴间是分开的，</w:t>
      </w:r>
      <w:r w:rsidR="001D431B">
        <w:rPr>
          <w:rFonts w:hint="eastAsia"/>
          <w:color w:val="000000" w:themeColor="text1"/>
          <w:lang w:eastAsia="zh-CN"/>
        </w:rPr>
        <w:lastRenderedPageBreak/>
        <w:t>信的人和不信的人</w:t>
      </w:r>
      <w:r w:rsidR="00F42132">
        <w:rPr>
          <w:rFonts w:hint="eastAsia"/>
          <w:color w:val="000000" w:themeColor="text1"/>
          <w:lang w:eastAsia="zh-CN"/>
        </w:rPr>
        <w:t>分别住在受苦的地方和亚伯拉罕的怀里</w:t>
      </w:r>
      <w:r w:rsidR="001D431B">
        <w:rPr>
          <w:rFonts w:hint="eastAsia"/>
          <w:color w:val="000000" w:themeColor="text1"/>
          <w:lang w:eastAsia="zh-CN"/>
        </w:rPr>
        <w:t>。</w:t>
      </w:r>
      <w:r w:rsidR="00F42132">
        <w:rPr>
          <w:rFonts w:hint="eastAsia"/>
          <w:color w:val="000000" w:themeColor="text1"/>
          <w:lang w:eastAsia="zh-CN"/>
        </w:rPr>
        <w:t>雅各说你们会让我凄凄惨惨的下阴间。但在新约</w:t>
      </w:r>
      <w:r w:rsidR="00467052">
        <w:rPr>
          <w:rFonts w:hint="eastAsia"/>
          <w:color w:val="000000" w:themeColor="text1"/>
          <w:lang w:eastAsia="zh-CN"/>
        </w:rPr>
        <w:t>，</w:t>
      </w:r>
      <w:r w:rsidR="00F42132">
        <w:rPr>
          <w:rFonts w:hint="eastAsia"/>
          <w:color w:val="000000" w:themeColor="text1"/>
          <w:lang w:eastAsia="zh-CN"/>
        </w:rPr>
        <w:t>义人被带到天上乐园</w:t>
      </w:r>
      <w:r w:rsidR="00467052">
        <w:rPr>
          <w:rFonts w:hint="eastAsia"/>
          <w:color w:val="000000" w:themeColor="text1"/>
          <w:lang w:eastAsia="zh-CN"/>
        </w:rPr>
        <w:t>。参见</w:t>
      </w:r>
      <w:r w:rsidR="00F42132">
        <w:rPr>
          <w:rFonts w:hint="eastAsia"/>
          <w:color w:val="000000" w:themeColor="text1"/>
          <w:lang w:eastAsia="zh-CN"/>
        </w:rPr>
        <w:t>以弗所书</w:t>
      </w:r>
      <w:r w:rsidR="00F42132">
        <w:rPr>
          <w:rFonts w:hint="eastAsia"/>
          <w:color w:val="000000" w:themeColor="text1"/>
          <w:lang w:eastAsia="zh-CN"/>
        </w:rPr>
        <w:t>4</w:t>
      </w:r>
      <w:r w:rsidR="00F42132">
        <w:rPr>
          <w:color w:val="000000" w:themeColor="text1"/>
          <w:lang w:eastAsia="zh-CN"/>
        </w:rPr>
        <w:t>:7</w:t>
      </w:r>
      <w:r w:rsidR="00F42132">
        <w:rPr>
          <w:rFonts w:hint="eastAsia"/>
          <w:color w:val="000000" w:themeColor="text1"/>
          <w:lang w:eastAsia="zh-CN"/>
        </w:rPr>
        <w:t>，</w:t>
      </w:r>
      <w:r w:rsidR="00467052">
        <w:rPr>
          <w:rFonts w:hint="eastAsia"/>
          <w:color w:val="000000" w:themeColor="text1"/>
          <w:lang w:eastAsia="zh-CN"/>
        </w:rPr>
        <w:t>“</w:t>
      </w:r>
      <w:r w:rsidR="00F42132">
        <w:rPr>
          <w:rFonts w:hint="eastAsia"/>
          <w:color w:val="000000" w:themeColor="text1"/>
          <w:lang w:eastAsia="zh-CN"/>
        </w:rPr>
        <w:t>我们</w:t>
      </w:r>
      <w:r w:rsidR="00467052">
        <w:rPr>
          <w:rFonts w:hint="eastAsia"/>
          <w:color w:val="000000" w:themeColor="text1"/>
          <w:lang w:eastAsia="zh-CN"/>
        </w:rPr>
        <w:t>各</w:t>
      </w:r>
      <w:r w:rsidR="00F42132">
        <w:rPr>
          <w:rFonts w:hint="eastAsia"/>
          <w:color w:val="000000" w:themeColor="text1"/>
          <w:lang w:eastAsia="zh-CN"/>
        </w:rPr>
        <w:t>人蒙恩，</w:t>
      </w:r>
      <w:r w:rsidR="00467052">
        <w:rPr>
          <w:rFonts w:hint="eastAsia"/>
          <w:color w:val="000000" w:themeColor="text1"/>
          <w:lang w:eastAsia="zh-CN"/>
        </w:rPr>
        <w:t>都是照耶稣所量给各人的恩赐。所以经上说：他升上高天的时候，掳掠了仇敌，将各样的恩赐赏给人”，这是</w:t>
      </w:r>
      <w:r w:rsidR="00F42132">
        <w:rPr>
          <w:rFonts w:hint="eastAsia"/>
          <w:color w:val="000000" w:themeColor="text1"/>
          <w:lang w:eastAsia="zh-CN"/>
        </w:rPr>
        <w:t>从诗篇</w:t>
      </w:r>
      <w:r w:rsidR="00F42132">
        <w:rPr>
          <w:rFonts w:hint="eastAsia"/>
          <w:color w:val="000000" w:themeColor="text1"/>
          <w:lang w:eastAsia="zh-CN"/>
        </w:rPr>
        <w:t>6</w:t>
      </w:r>
      <w:r w:rsidR="00F42132">
        <w:rPr>
          <w:color w:val="000000" w:themeColor="text1"/>
          <w:lang w:eastAsia="zh-CN"/>
        </w:rPr>
        <w:t>8</w:t>
      </w:r>
      <w:r w:rsidR="00F42132">
        <w:rPr>
          <w:rFonts w:hint="eastAsia"/>
          <w:color w:val="000000" w:themeColor="text1"/>
          <w:lang w:eastAsia="zh-CN"/>
        </w:rPr>
        <w:t>：</w:t>
      </w:r>
      <w:r w:rsidR="00F42132">
        <w:rPr>
          <w:rFonts w:hint="eastAsia"/>
          <w:color w:val="000000" w:themeColor="text1"/>
          <w:lang w:eastAsia="zh-CN"/>
        </w:rPr>
        <w:t>1</w:t>
      </w:r>
      <w:r w:rsidR="00F42132">
        <w:rPr>
          <w:color w:val="000000" w:themeColor="text1"/>
          <w:lang w:eastAsia="zh-CN"/>
        </w:rPr>
        <w:t>8</w:t>
      </w:r>
      <w:r w:rsidR="00467052">
        <w:rPr>
          <w:rFonts w:hint="eastAsia"/>
          <w:color w:val="000000" w:themeColor="text1"/>
          <w:lang w:eastAsia="zh-CN"/>
        </w:rPr>
        <w:t>中来</w:t>
      </w:r>
      <w:r w:rsidR="00F42132">
        <w:rPr>
          <w:rFonts w:hint="eastAsia"/>
          <w:color w:val="000000" w:themeColor="text1"/>
          <w:lang w:eastAsia="zh-CN"/>
        </w:rPr>
        <w:t>，“你已经升上高天，掳掠仇敌；你在人间，就是在悖逆的人间，受了供献，叫耶和华神可以与他们同住”。</w:t>
      </w:r>
      <w:r w:rsidR="00467052">
        <w:rPr>
          <w:rFonts w:hint="eastAsia"/>
          <w:color w:val="000000" w:themeColor="text1"/>
          <w:lang w:eastAsia="zh-CN"/>
        </w:rPr>
        <w:t>主</w:t>
      </w:r>
      <w:r w:rsidR="00F42132">
        <w:rPr>
          <w:rFonts w:hint="eastAsia"/>
          <w:color w:val="000000" w:themeColor="text1"/>
          <w:lang w:eastAsia="zh-CN"/>
        </w:rPr>
        <w:t>耶稣被钉死的时候，对强盗说你和我到乐园去了。</w:t>
      </w:r>
      <w:r w:rsidR="00467052">
        <w:rPr>
          <w:rFonts w:hint="eastAsia"/>
          <w:color w:val="000000" w:themeColor="text1"/>
          <w:lang w:eastAsia="zh-CN"/>
        </w:rPr>
        <w:t>主</w:t>
      </w:r>
      <w:r w:rsidR="00F42132">
        <w:rPr>
          <w:rFonts w:hint="eastAsia"/>
          <w:color w:val="000000" w:themeColor="text1"/>
          <w:lang w:eastAsia="zh-CN"/>
        </w:rPr>
        <w:t>耶稣复活后，信他的人都到乐园、新耶路撒冷。</w:t>
      </w:r>
      <w:r w:rsidR="00E052B4">
        <w:rPr>
          <w:rFonts w:hint="eastAsia"/>
          <w:color w:val="000000" w:themeColor="text1"/>
          <w:lang w:eastAsia="zh-CN"/>
        </w:rPr>
        <w:t>诗篇</w:t>
      </w:r>
      <w:r w:rsidR="00E052B4">
        <w:rPr>
          <w:rFonts w:hint="eastAsia"/>
          <w:color w:val="000000" w:themeColor="text1"/>
          <w:lang w:eastAsia="zh-CN"/>
        </w:rPr>
        <w:t>1</w:t>
      </w:r>
      <w:r w:rsidR="00E052B4">
        <w:rPr>
          <w:color w:val="000000" w:themeColor="text1"/>
          <w:lang w:eastAsia="zh-CN"/>
        </w:rPr>
        <w:t>21:1-2</w:t>
      </w:r>
      <w:r w:rsidR="00E052B4">
        <w:rPr>
          <w:rFonts w:hint="eastAsia"/>
          <w:color w:val="000000" w:themeColor="text1"/>
          <w:lang w:eastAsia="zh-CN"/>
        </w:rPr>
        <w:t>，</w:t>
      </w:r>
      <w:r w:rsidR="00467052">
        <w:rPr>
          <w:rFonts w:hint="eastAsia"/>
          <w:color w:val="000000" w:themeColor="text1"/>
          <w:lang w:eastAsia="zh-CN"/>
        </w:rPr>
        <w:t>“</w:t>
      </w:r>
      <w:r w:rsidR="00E052B4">
        <w:rPr>
          <w:rFonts w:hint="eastAsia"/>
          <w:color w:val="000000" w:themeColor="text1"/>
          <w:lang w:eastAsia="zh-CN"/>
        </w:rPr>
        <w:t>我的帮助</w:t>
      </w:r>
      <w:r w:rsidR="00467052">
        <w:rPr>
          <w:rFonts w:hint="eastAsia"/>
          <w:color w:val="000000" w:themeColor="text1"/>
          <w:lang w:eastAsia="zh-CN"/>
        </w:rPr>
        <w:t>，</w:t>
      </w:r>
      <w:r w:rsidR="00E052B4">
        <w:rPr>
          <w:rFonts w:hint="eastAsia"/>
          <w:color w:val="000000" w:themeColor="text1"/>
          <w:lang w:eastAsia="zh-CN"/>
        </w:rPr>
        <w:t>从</w:t>
      </w:r>
      <w:r w:rsidR="00467052">
        <w:rPr>
          <w:rFonts w:hint="eastAsia"/>
          <w:color w:val="000000" w:themeColor="text1"/>
          <w:lang w:eastAsia="zh-CN"/>
        </w:rPr>
        <w:t>造天地的</w:t>
      </w:r>
      <w:r w:rsidR="00E052B4">
        <w:rPr>
          <w:rFonts w:hint="eastAsia"/>
          <w:color w:val="000000" w:themeColor="text1"/>
          <w:lang w:eastAsia="zh-CN"/>
        </w:rPr>
        <w:t>耶和华而来</w:t>
      </w:r>
      <w:r w:rsidR="00467052">
        <w:rPr>
          <w:rFonts w:hint="eastAsia"/>
          <w:color w:val="000000" w:themeColor="text1"/>
          <w:lang w:eastAsia="zh-CN"/>
        </w:rPr>
        <w:t>”</w:t>
      </w:r>
      <w:r w:rsidR="00E052B4">
        <w:rPr>
          <w:rFonts w:hint="eastAsia"/>
          <w:color w:val="000000" w:themeColor="text1"/>
          <w:lang w:eastAsia="zh-CN"/>
        </w:rPr>
        <w:t>。</w:t>
      </w:r>
    </w:p>
    <w:p w14:paraId="1C027C4E" w14:textId="6F8AA958" w:rsidR="004F69CC" w:rsidRDefault="004F69CC" w:rsidP="008963EB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阴间还是暂时的，</w:t>
      </w:r>
      <w:r w:rsidR="00C01585">
        <w:rPr>
          <w:rFonts w:hint="eastAsia"/>
          <w:color w:val="000000" w:themeColor="text1"/>
          <w:lang w:eastAsia="zh-CN"/>
        </w:rPr>
        <w:t>启示录告诉我们，</w:t>
      </w:r>
      <w:r>
        <w:rPr>
          <w:rFonts w:hint="eastAsia"/>
          <w:color w:val="000000" w:themeColor="text1"/>
          <w:lang w:eastAsia="zh-CN"/>
        </w:rPr>
        <w:t>这些不信的人还会复活，面对白色大宝座的审判，然后下火湖，那是</w:t>
      </w:r>
      <w:r w:rsidR="00360B53">
        <w:rPr>
          <w:rFonts w:hint="eastAsia"/>
          <w:color w:val="000000" w:themeColor="text1"/>
          <w:lang w:eastAsia="zh-CN"/>
        </w:rPr>
        <w:t>永</w:t>
      </w:r>
      <w:r>
        <w:rPr>
          <w:rFonts w:hint="eastAsia"/>
          <w:color w:val="000000" w:themeColor="text1"/>
          <w:lang w:eastAsia="zh-CN"/>
        </w:rPr>
        <w:t>死。不信的人要死两次。</w:t>
      </w:r>
    </w:p>
    <w:p w14:paraId="6E85137F" w14:textId="12C52DF9" w:rsidR="00606957" w:rsidRDefault="006B0F47" w:rsidP="008963EB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2</w:t>
      </w:r>
      <w:r>
        <w:rPr>
          <w:color w:val="000000" w:themeColor="text1"/>
          <w:lang w:eastAsia="zh-CN"/>
        </w:rPr>
        <w:t>4</w:t>
      </w:r>
      <w:r>
        <w:rPr>
          <w:rFonts w:hint="eastAsia"/>
          <w:color w:val="000000" w:themeColor="text1"/>
          <w:lang w:eastAsia="zh-CN"/>
        </w:rPr>
        <w:t>节，</w:t>
      </w:r>
      <w:r w:rsidR="00606957">
        <w:rPr>
          <w:rFonts w:hint="eastAsia"/>
          <w:color w:val="000000" w:themeColor="text1"/>
          <w:lang w:eastAsia="zh-CN"/>
        </w:rPr>
        <w:t>财主</w:t>
      </w:r>
      <w:r>
        <w:rPr>
          <w:rFonts w:hint="eastAsia"/>
          <w:color w:val="000000" w:themeColor="text1"/>
          <w:lang w:eastAsia="zh-CN"/>
        </w:rPr>
        <w:t>这时才醒悟过来，亚伯拉罕可怜我吧！</w:t>
      </w:r>
      <w:r w:rsidR="00FF7067">
        <w:rPr>
          <w:rFonts w:hint="eastAsia"/>
          <w:color w:val="000000" w:themeColor="text1"/>
          <w:lang w:eastAsia="zh-CN"/>
        </w:rPr>
        <w:t>如果神只有公义，没有一个人能得救，因为神有怜悯，人才有救恩。</w:t>
      </w:r>
      <w:r w:rsidR="002C752A">
        <w:rPr>
          <w:rFonts w:hint="eastAsia"/>
          <w:color w:val="000000" w:themeColor="text1"/>
          <w:lang w:eastAsia="zh-CN"/>
        </w:rPr>
        <w:t>圣经讲阴间</w:t>
      </w:r>
      <w:r w:rsidR="00AD31E3">
        <w:rPr>
          <w:rFonts w:hint="eastAsia"/>
          <w:color w:val="000000" w:themeColor="text1"/>
          <w:lang w:eastAsia="zh-CN"/>
        </w:rPr>
        <w:t>、</w:t>
      </w:r>
      <w:r w:rsidR="002C752A">
        <w:rPr>
          <w:rFonts w:hint="eastAsia"/>
          <w:color w:val="000000" w:themeColor="text1"/>
          <w:lang w:eastAsia="zh-CN"/>
        </w:rPr>
        <w:t>讲火湖多过天国，因为只有神知道地狱、火湖的痛苦，神不要人去火湖，那是给魔鬼预备的。</w:t>
      </w:r>
    </w:p>
    <w:p w14:paraId="1721EDC5" w14:textId="4EF6C7F9" w:rsidR="00E91136" w:rsidRDefault="00B13C55" w:rsidP="008963EB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2</w:t>
      </w:r>
      <w:r>
        <w:rPr>
          <w:color w:val="000000" w:themeColor="text1"/>
          <w:lang w:eastAsia="zh-CN"/>
        </w:rPr>
        <w:t>5</w:t>
      </w:r>
      <w:r>
        <w:rPr>
          <w:rFonts w:hint="eastAsia"/>
          <w:color w:val="000000" w:themeColor="text1"/>
          <w:lang w:eastAsia="zh-CN"/>
        </w:rPr>
        <w:t>节，“儿啊”，</w:t>
      </w:r>
      <w:r w:rsidR="00AD31E3">
        <w:rPr>
          <w:rFonts w:hint="eastAsia"/>
          <w:color w:val="000000" w:themeColor="text1"/>
          <w:lang w:eastAsia="zh-CN"/>
        </w:rPr>
        <w:t>因为</w:t>
      </w:r>
      <w:r>
        <w:rPr>
          <w:rFonts w:hint="eastAsia"/>
          <w:color w:val="000000" w:themeColor="text1"/>
          <w:lang w:eastAsia="zh-CN"/>
        </w:rPr>
        <w:t>犹太人有亚伯拉罕的血统，但是财主没有跟从亚伯拉罕信心的脚踪。拉撒路最终得安慰，财主受痛苦。</w:t>
      </w:r>
    </w:p>
    <w:p w14:paraId="46A0315A" w14:textId="0A922B2E" w:rsidR="008C1236" w:rsidRPr="008963EB" w:rsidRDefault="00B13C55" w:rsidP="008963EB">
      <w:pPr>
        <w:pStyle w:val="ListBullet"/>
        <w:jc w:val="both"/>
        <w:rPr>
          <w:rFonts w:hint="eastAsia"/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2</w:t>
      </w:r>
      <w:r>
        <w:rPr>
          <w:color w:val="000000" w:themeColor="text1"/>
          <w:lang w:eastAsia="zh-CN"/>
        </w:rPr>
        <w:t>6</w:t>
      </w:r>
      <w:r>
        <w:rPr>
          <w:rFonts w:hint="eastAsia"/>
          <w:color w:val="000000" w:themeColor="text1"/>
          <w:lang w:eastAsia="zh-CN"/>
        </w:rPr>
        <w:t>节，有深渊限定。讲两遍，是强调已经不能再改了。</w:t>
      </w:r>
    </w:p>
    <w:p w14:paraId="0799DA6D" w14:textId="55D0AF70" w:rsidR="00993F76" w:rsidRPr="001F10E2" w:rsidRDefault="00993F76" w:rsidP="00993F76">
      <w:pPr>
        <w:pStyle w:val="ListBullet"/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1F10E2">
        <w:rPr>
          <w:rFonts w:hint="eastAsia"/>
          <w:b/>
          <w:bCs/>
          <w:color w:val="000000" w:themeColor="text1"/>
          <w:lang w:eastAsia="zh-CN"/>
        </w:rPr>
        <w:t>二．</w:t>
      </w:r>
      <w:r w:rsidRPr="001F10E2">
        <w:rPr>
          <w:rFonts w:hint="eastAsia"/>
          <w:b/>
          <w:bCs/>
          <w:color w:val="000000" w:themeColor="text1"/>
          <w:lang w:eastAsia="zh-CN"/>
        </w:rPr>
        <w:t>路加福音</w:t>
      </w:r>
      <w:r w:rsidRPr="001F10E2">
        <w:rPr>
          <w:b/>
          <w:bCs/>
          <w:color w:val="000000" w:themeColor="text1"/>
          <w:lang w:eastAsia="zh-CN"/>
        </w:rPr>
        <w:t>16:27-31</w:t>
      </w:r>
      <w:r w:rsidRPr="001F10E2">
        <w:rPr>
          <w:rFonts w:hint="eastAsia"/>
          <w:b/>
          <w:bCs/>
          <w:color w:val="000000" w:themeColor="text1"/>
          <w:lang w:eastAsia="zh-CN"/>
        </w:rPr>
        <w:t>，</w:t>
      </w:r>
      <w:r w:rsidRPr="001F10E2">
        <w:rPr>
          <w:rFonts w:hint="eastAsia"/>
          <w:b/>
          <w:bCs/>
          <w:color w:val="000000" w:themeColor="text1"/>
          <w:lang w:eastAsia="zh-CN"/>
        </w:rPr>
        <w:t>财主对他还活着的兄弟们的关心。</w:t>
      </w:r>
    </w:p>
    <w:p w14:paraId="78FBFC3E" w14:textId="58726669" w:rsidR="00993F76" w:rsidRDefault="00273187" w:rsidP="00C1256D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2</w:t>
      </w:r>
      <w:r>
        <w:rPr>
          <w:color w:val="000000" w:themeColor="text1"/>
          <w:lang w:eastAsia="zh-CN"/>
        </w:rPr>
        <w:t>7</w:t>
      </w:r>
      <w:r w:rsidR="00270D1B">
        <w:rPr>
          <w:color w:val="000000" w:themeColor="text1"/>
          <w:lang w:eastAsia="zh-CN"/>
        </w:rPr>
        <w:t>-28</w:t>
      </w:r>
      <w:r>
        <w:rPr>
          <w:rFonts w:hint="eastAsia"/>
          <w:color w:val="000000" w:themeColor="text1"/>
          <w:lang w:eastAsia="zh-CN"/>
        </w:rPr>
        <w:t>节，</w:t>
      </w:r>
      <w:r w:rsidR="00A176ED">
        <w:rPr>
          <w:rFonts w:hint="eastAsia"/>
          <w:color w:val="000000" w:themeColor="text1"/>
          <w:lang w:eastAsia="zh-CN"/>
        </w:rPr>
        <w:t>财主死后在阴间受痛苦了，</w:t>
      </w:r>
      <w:r w:rsidR="00C1256D">
        <w:rPr>
          <w:rFonts w:hint="eastAsia"/>
          <w:color w:val="000000" w:themeColor="text1"/>
          <w:lang w:eastAsia="zh-CN"/>
        </w:rPr>
        <w:t>他明白这已经不能更改了。所以</w:t>
      </w:r>
      <w:r w:rsidR="00A176ED">
        <w:rPr>
          <w:rFonts w:hint="eastAsia"/>
          <w:color w:val="000000" w:themeColor="text1"/>
          <w:lang w:eastAsia="zh-CN"/>
        </w:rPr>
        <w:t>他</w:t>
      </w:r>
      <w:r w:rsidR="00C1256D">
        <w:rPr>
          <w:rFonts w:hint="eastAsia"/>
          <w:color w:val="000000" w:themeColor="text1"/>
          <w:lang w:eastAsia="zh-CN"/>
        </w:rPr>
        <w:t>开始关心他的</w:t>
      </w:r>
      <w:r w:rsidR="00A176ED">
        <w:rPr>
          <w:rFonts w:hint="eastAsia"/>
          <w:color w:val="000000" w:themeColor="text1"/>
          <w:lang w:eastAsia="zh-CN"/>
        </w:rPr>
        <w:t>兄弟</w:t>
      </w:r>
      <w:r w:rsidR="00C1256D">
        <w:rPr>
          <w:rFonts w:hint="eastAsia"/>
          <w:color w:val="000000" w:themeColor="text1"/>
          <w:lang w:eastAsia="zh-CN"/>
        </w:rPr>
        <w:t>了</w:t>
      </w:r>
      <w:r w:rsidR="00A176ED">
        <w:rPr>
          <w:rFonts w:hint="eastAsia"/>
          <w:color w:val="000000" w:themeColor="text1"/>
          <w:lang w:eastAsia="zh-CN"/>
        </w:rPr>
        <w:t>，</w:t>
      </w:r>
      <w:r>
        <w:rPr>
          <w:rFonts w:hint="eastAsia"/>
          <w:color w:val="000000" w:themeColor="text1"/>
          <w:lang w:eastAsia="zh-CN"/>
        </w:rPr>
        <w:t>但是</w:t>
      </w:r>
      <w:r w:rsidR="00C1256D">
        <w:rPr>
          <w:rFonts w:hint="eastAsia"/>
          <w:color w:val="000000" w:themeColor="text1"/>
          <w:lang w:eastAsia="zh-CN"/>
        </w:rPr>
        <w:t>太晚了。</w:t>
      </w:r>
      <w:r>
        <w:rPr>
          <w:rFonts w:hint="eastAsia"/>
          <w:color w:val="000000" w:themeColor="text1"/>
          <w:lang w:eastAsia="zh-CN"/>
        </w:rPr>
        <w:t>我们应该关心家人、朋友、同事，不要等到来不及了。财主想让拉撒路作见证，</w:t>
      </w:r>
      <w:r w:rsidR="004D2FFF">
        <w:rPr>
          <w:rFonts w:hint="eastAsia"/>
          <w:color w:val="000000" w:themeColor="text1"/>
          <w:lang w:eastAsia="zh-CN"/>
        </w:rPr>
        <w:t>因为</w:t>
      </w:r>
      <w:r>
        <w:rPr>
          <w:rFonts w:hint="eastAsia"/>
          <w:color w:val="000000" w:themeColor="text1"/>
          <w:lang w:eastAsia="zh-CN"/>
        </w:rPr>
        <w:t>他已经失去机会了。他不希望在痛苦的地方见到</w:t>
      </w:r>
      <w:r w:rsidR="00C969BB">
        <w:rPr>
          <w:rFonts w:hint="eastAsia"/>
          <w:color w:val="000000" w:themeColor="text1"/>
          <w:lang w:eastAsia="zh-CN"/>
        </w:rPr>
        <w:t>家人</w:t>
      </w:r>
      <w:r>
        <w:rPr>
          <w:rFonts w:hint="eastAsia"/>
          <w:color w:val="000000" w:themeColor="text1"/>
          <w:lang w:eastAsia="zh-CN"/>
        </w:rPr>
        <w:t>。</w:t>
      </w:r>
    </w:p>
    <w:p w14:paraId="06A78376" w14:textId="3338159A" w:rsidR="00270D1B" w:rsidRDefault="00270D1B" w:rsidP="00C1256D">
      <w:pPr>
        <w:pStyle w:val="ListBullet"/>
        <w:jc w:val="both"/>
        <w:rPr>
          <w:rFonts w:hint="eastAsia"/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2</w:t>
      </w:r>
      <w:r>
        <w:rPr>
          <w:color w:val="000000" w:themeColor="text1"/>
          <w:lang w:eastAsia="zh-CN"/>
        </w:rPr>
        <w:t>9</w:t>
      </w:r>
      <w:r>
        <w:rPr>
          <w:rFonts w:hint="eastAsia"/>
          <w:color w:val="000000" w:themeColor="text1"/>
          <w:lang w:eastAsia="zh-CN"/>
        </w:rPr>
        <w:t>节，旧约圣经已经写完了，所以说有摩西和先知的话可以听。马太</w:t>
      </w:r>
      <w:r>
        <w:rPr>
          <w:rFonts w:hint="eastAsia"/>
          <w:color w:val="000000" w:themeColor="text1"/>
          <w:lang w:eastAsia="zh-CN"/>
        </w:rPr>
        <w:t>5</w:t>
      </w:r>
      <w:r>
        <w:rPr>
          <w:color w:val="000000" w:themeColor="text1"/>
          <w:lang w:eastAsia="zh-CN"/>
        </w:rPr>
        <w:t>:17-18</w:t>
      </w:r>
      <w:r>
        <w:rPr>
          <w:rFonts w:hint="eastAsia"/>
          <w:color w:val="000000" w:themeColor="text1"/>
          <w:lang w:eastAsia="zh-CN"/>
        </w:rPr>
        <w:t>，</w:t>
      </w:r>
      <w:r w:rsidR="001C6500">
        <w:rPr>
          <w:rFonts w:hint="eastAsia"/>
          <w:color w:val="000000" w:themeColor="text1"/>
          <w:lang w:eastAsia="zh-CN"/>
        </w:rPr>
        <w:t>“</w:t>
      </w:r>
      <w:r>
        <w:rPr>
          <w:rFonts w:hint="eastAsia"/>
          <w:color w:val="000000" w:themeColor="text1"/>
          <w:lang w:eastAsia="zh-CN"/>
        </w:rPr>
        <w:t>莫想我来要废掉律法和先知。我来不是要废掉</w:t>
      </w:r>
      <w:r w:rsidR="001C6500">
        <w:rPr>
          <w:rFonts w:hint="eastAsia"/>
          <w:color w:val="000000" w:themeColor="text1"/>
          <w:lang w:eastAsia="zh-CN"/>
        </w:rPr>
        <w:t>，乃是要成全。我实在告诉你们，就是到天地都废去了，律法的一点一画也不能废去，都要成全”。</w:t>
      </w:r>
    </w:p>
    <w:p w14:paraId="1252E488" w14:textId="60DA5B9B" w:rsidR="00270D1B" w:rsidRDefault="00270D1B" w:rsidP="00C1256D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3</w:t>
      </w:r>
      <w:r>
        <w:rPr>
          <w:color w:val="000000" w:themeColor="text1"/>
          <w:lang w:eastAsia="zh-CN"/>
        </w:rPr>
        <w:t>0</w:t>
      </w:r>
      <w:r>
        <w:rPr>
          <w:rFonts w:hint="eastAsia"/>
          <w:color w:val="000000" w:themeColor="text1"/>
          <w:lang w:eastAsia="zh-CN"/>
        </w:rPr>
        <w:t>节，看看摩西和先知告诉我们什么，参见约翰福音</w:t>
      </w:r>
      <w:r>
        <w:rPr>
          <w:rFonts w:hint="eastAsia"/>
          <w:color w:val="000000" w:themeColor="text1"/>
          <w:lang w:eastAsia="zh-CN"/>
        </w:rPr>
        <w:t>5</w:t>
      </w:r>
      <w:r>
        <w:rPr>
          <w:color w:val="000000" w:themeColor="text1"/>
          <w:lang w:eastAsia="zh-CN"/>
        </w:rPr>
        <w:t>:45-47</w:t>
      </w:r>
      <w:r>
        <w:rPr>
          <w:rFonts w:hint="eastAsia"/>
          <w:color w:val="000000" w:themeColor="text1"/>
          <w:lang w:eastAsia="zh-CN"/>
        </w:rPr>
        <w:t>，</w:t>
      </w:r>
      <w:r w:rsidR="00D20F15">
        <w:rPr>
          <w:rFonts w:hint="eastAsia"/>
          <w:color w:val="000000" w:themeColor="text1"/>
          <w:lang w:eastAsia="zh-CN"/>
        </w:rPr>
        <w:t>主</w:t>
      </w:r>
      <w:r>
        <w:rPr>
          <w:rFonts w:hint="eastAsia"/>
          <w:color w:val="000000" w:themeColor="text1"/>
          <w:lang w:eastAsia="zh-CN"/>
        </w:rPr>
        <w:t>耶稣向宗教领袖讲的</w:t>
      </w:r>
      <w:r w:rsidR="00D20F15">
        <w:rPr>
          <w:rFonts w:hint="eastAsia"/>
          <w:color w:val="000000" w:themeColor="text1"/>
          <w:lang w:eastAsia="zh-CN"/>
        </w:rPr>
        <w:t>，“你们如果信摩西，也必信我，因为他书上有指着我</w:t>
      </w:r>
      <w:r w:rsidR="00D20F15">
        <w:rPr>
          <w:rFonts w:hint="eastAsia"/>
          <w:color w:val="000000" w:themeColor="text1"/>
          <w:lang w:eastAsia="zh-CN"/>
        </w:rPr>
        <w:lastRenderedPageBreak/>
        <w:t>写的话”</w:t>
      </w:r>
      <w:r>
        <w:rPr>
          <w:rFonts w:hint="eastAsia"/>
          <w:color w:val="000000" w:themeColor="text1"/>
          <w:lang w:eastAsia="zh-CN"/>
        </w:rPr>
        <w:t>。</w:t>
      </w:r>
      <w:r w:rsidR="002E0C52">
        <w:rPr>
          <w:rFonts w:hint="eastAsia"/>
          <w:color w:val="000000" w:themeColor="text1"/>
          <w:lang w:eastAsia="zh-CN"/>
        </w:rPr>
        <w:t>他们不信</w:t>
      </w:r>
      <w:r w:rsidR="00D20F15">
        <w:rPr>
          <w:rFonts w:hint="eastAsia"/>
          <w:color w:val="000000" w:themeColor="text1"/>
          <w:lang w:eastAsia="zh-CN"/>
        </w:rPr>
        <w:t>主</w:t>
      </w:r>
      <w:r w:rsidR="002E0C52">
        <w:rPr>
          <w:rFonts w:hint="eastAsia"/>
          <w:color w:val="000000" w:themeColor="text1"/>
          <w:lang w:eastAsia="zh-CN"/>
        </w:rPr>
        <w:t>耶稣就是弥赛亚，耶稣告诉他们律法上提到我，申命记</w:t>
      </w:r>
      <w:r w:rsidR="002E0C52">
        <w:rPr>
          <w:rFonts w:hint="eastAsia"/>
          <w:color w:val="000000" w:themeColor="text1"/>
          <w:lang w:eastAsia="zh-CN"/>
        </w:rPr>
        <w:t>1</w:t>
      </w:r>
      <w:r w:rsidR="002E0C52">
        <w:rPr>
          <w:color w:val="000000" w:themeColor="text1"/>
          <w:lang w:eastAsia="zh-CN"/>
        </w:rPr>
        <w:t>8:</w:t>
      </w:r>
      <w:r w:rsidR="008B553F">
        <w:rPr>
          <w:color w:val="000000" w:themeColor="text1"/>
          <w:lang w:eastAsia="zh-CN"/>
        </w:rPr>
        <w:t>15-22</w:t>
      </w:r>
      <w:r w:rsidR="008B553F">
        <w:rPr>
          <w:rFonts w:hint="eastAsia"/>
          <w:color w:val="000000" w:themeColor="text1"/>
          <w:lang w:eastAsia="zh-CN"/>
        </w:rPr>
        <w:t>，“耶和华你的神要从你们弟兄中间给你们兴起一位先知，像我，你们要听从他”。</w:t>
      </w:r>
      <w:r w:rsidR="002A43FD">
        <w:rPr>
          <w:rFonts w:hint="eastAsia"/>
          <w:color w:val="000000" w:themeColor="text1"/>
          <w:lang w:eastAsia="zh-CN"/>
        </w:rPr>
        <w:t>预言只要一次不准，就是假先知。</w:t>
      </w:r>
    </w:p>
    <w:p w14:paraId="646008BE" w14:textId="795899DF" w:rsidR="002A43FD" w:rsidRDefault="002A43FD" w:rsidP="00C1256D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我们有新约，有完整的圣经。耶稣时代只有旧约，但是旧约时代也有机会认识</w:t>
      </w:r>
      <w:r w:rsidR="00313939">
        <w:rPr>
          <w:rFonts w:hint="eastAsia"/>
          <w:color w:val="000000" w:themeColor="text1"/>
          <w:lang w:eastAsia="zh-CN"/>
        </w:rPr>
        <w:t>主</w:t>
      </w:r>
      <w:r>
        <w:rPr>
          <w:rFonts w:hint="eastAsia"/>
          <w:color w:val="000000" w:themeColor="text1"/>
          <w:lang w:eastAsia="zh-CN"/>
        </w:rPr>
        <w:t>耶稣，不要说摩西五经可以认识，即便创世记一本书就可以认识耶稣。今天的人不认识</w:t>
      </w:r>
      <w:r w:rsidR="00313939">
        <w:rPr>
          <w:rFonts w:hint="eastAsia"/>
          <w:color w:val="000000" w:themeColor="text1"/>
          <w:lang w:eastAsia="zh-CN"/>
        </w:rPr>
        <w:t>主</w:t>
      </w:r>
      <w:r>
        <w:rPr>
          <w:rFonts w:hint="eastAsia"/>
          <w:color w:val="000000" w:themeColor="text1"/>
          <w:lang w:eastAsia="zh-CN"/>
        </w:rPr>
        <w:t>耶稣没有借口的。</w:t>
      </w:r>
    </w:p>
    <w:p w14:paraId="3511A08C" w14:textId="7211AC55" w:rsidR="00AD5AFF" w:rsidRDefault="00AD5AFF" w:rsidP="00C1256D">
      <w:pPr>
        <w:pStyle w:val="ListBullet"/>
        <w:jc w:val="both"/>
        <w:rPr>
          <w:rFonts w:hint="eastAsia"/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财主不认为可以通过摩西五经和先知的话就可以认识神。</w:t>
      </w:r>
      <w:r>
        <w:rPr>
          <w:rFonts w:hint="eastAsia"/>
          <w:color w:val="000000" w:themeColor="text1"/>
          <w:lang w:eastAsia="zh-CN"/>
        </w:rPr>
        <w:t>今天的人也是一样的，有很多人认为如果行神迹的话一定很多人信。</w:t>
      </w:r>
      <w:r>
        <w:rPr>
          <w:rFonts w:hint="eastAsia"/>
          <w:color w:val="000000" w:themeColor="text1"/>
          <w:lang w:eastAsia="zh-CN"/>
        </w:rPr>
        <w:t>亚伯拉罕回答说不是的。马太福音</w:t>
      </w: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6:1-4</w:t>
      </w:r>
      <w:r>
        <w:rPr>
          <w:rFonts w:hint="eastAsia"/>
          <w:color w:val="000000" w:themeColor="text1"/>
          <w:lang w:eastAsia="zh-CN"/>
        </w:rPr>
        <w:t>，</w:t>
      </w:r>
      <w:r w:rsidR="00677E89">
        <w:rPr>
          <w:rFonts w:hint="eastAsia"/>
          <w:color w:val="000000" w:themeColor="text1"/>
          <w:lang w:eastAsia="zh-CN"/>
        </w:rPr>
        <w:t>“除了约拿的神迹以外，再没有神迹给他看”。最大的神迹是</w:t>
      </w:r>
      <w:r w:rsidR="00313939">
        <w:rPr>
          <w:rFonts w:hint="eastAsia"/>
          <w:color w:val="000000" w:themeColor="text1"/>
          <w:lang w:eastAsia="zh-CN"/>
        </w:rPr>
        <w:t>主</w:t>
      </w:r>
      <w:r w:rsidR="00677E89">
        <w:rPr>
          <w:rFonts w:hint="eastAsia"/>
          <w:color w:val="000000" w:themeColor="text1"/>
          <w:lang w:eastAsia="zh-CN"/>
        </w:rPr>
        <w:t>耶稣复活，但是有多少人信呢？</w:t>
      </w:r>
    </w:p>
    <w:p w14:paraId="199A8FBB" w14:textId="4F5546CC" w:rsidR="00273187" w:rsidRDefault="000F1AA5" w:rsidP="00C1256D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3</w:t>
      </w:r>
      <w:r>
        <w:rPr>
          <w:color w:val="000000" w:themeColor="text1"/>
          <w:lang w:eastAsia="zh-CN"/>
        </w:rPr>
        <w:t>1</w:t>
      </w:r>
      <w:r>
        <w:rPr>
          <w:rFonts w:hint="eastAsia"/>
          <w:color w:val="000000" w:themeColor="text1"/>
          <w:lang w:eastAsia="zh-CN"/>
        </w:rPr>
        <w:t>节，只有神的话能感动人、帮助人，能让人认识</w:t>
      </w:r>
      <w:r w:rsidR="00313939">
        <w:rPr>
          <w:rFonts w:hint="eastAsia"/>
          <w:color w:val="000000" w:themeColor="text1"/>
          <w:lang w:eastAsia="zh-CN"/>
        </w:rPr>
        <w:t>主</w:t>
      </w:r>
      <w:r>
        <w:rPr>
          <w:rFonts w:hint="eastAsia"/>
          <w:color w:val="000000" w:themeColor="text1"/>
          <w:lang w:eastAsia="zh-CN"/>
        </w:rPr>
        <w:t>耶稣。我们不要被这个世界骗了，有很多假先知行神迹，不要听他们的。约翰福音</w:t>
      </w:r>
      <w:r>
        <w:rPr>
          <w:rFonts w:hint="eastAsia"/>
          <w:color w:val="000000" w:themeColor="text1"/>
          <w:lang w:eastAsia="zh-CN"/>
        </w:rPr>
        <w:t>6</w:t>
      </w:r>
      <w:r>
        <w:rPr>
          <w:color w:val="000000" w:themeColor="text1"/>
          <w:lang w:eastAsia="zh-CN"/>
        </w:rPr>
        <w:t>:63</w:t>
      </w:r>
      <w:r w:rsidR="00177E26">
        <w:rPr>
          <w:rFonts w:hint="eastAsia"/>
          <w:color w:val="000000" w:themeColor="text1"/>
          <w:lang w:eastAsia="zh-CN"/>
        </w:rPr>
        <w:t>，“肉体是无益的，我对你们说的话就是灵”；希伯来书</w:t>
      </w:r>
      <w:r w:rsidR="00177E26">
        <w:rPr>
          <w:rFonts w:hint="eastAsia"/>
          <w:color w:val="000000" w:themeColor="text1"/>
          <w:lang w:eastAsia="zh-CN"/>
        </w:rPr>
        <w:t>4</w:t>
      </w:r>
      <w:r w:rsidR="00177E26">
        <w:rPr>
          <w:color w:val="000000" w:themeColor="text1"/>
          <w:lang w:eastAsia="zh-CN"/>
        </w:rPr>
        <w:t>:12</w:t>
      </w:r>
      <w:r w:rsidR="00177E26">
        <w:rPr>
          <w:rFonts w:hint="eastAsia"/>
          <w:color w:val="000000" w:themeColor="text1"/>
          <w:lang w:eastAsia="zh-CN"/>
        </w:rPr>
        <w:t>，“神的道是活泼的，</w:t>
      </w:r>
      <w:r w:rsidR="00313939">
        <w:rPr>
          <w:rFonts w:hint="eastAsia"/>
          <w:color w:val="000000" w:themeColor="text1"/>
          <w:lang w:eastAsia="zh-CN"/>
        </w:rPr>
        <w:t>是</w:t>
      </w:r>
      <w:r w:rsidR="00177E26">
        <w:rPr>
          <w:rFonts w:hint="eastAsia"/>
          <w:color w:val="000000" w:themeColor="text1"/>
          <w:lang w:eastAsia="zh-CN"/>
        </w:rPr>
        <w:t>有功效的。比一切两刃的剑更快</w:t>
      </w:r>
      <w:r w:rsidR="00313939">
        <w:rPr>
          <w:rFonts w:hint="eastAsia"/>
          <w:color w:val="000000" w:themeColor="text1"/>
          <w:lang w:eastAsia="zh-CN"/>
        </w:rPr>
        <w:t>，甚至魂与灵，骨节与骨髓，都能刺开、剖开，连心中的思念和主意都能辩明</w:t>
      </w:r>
      <w:r w:rsidR="00177E26">
        <w:rPr>
          <w:rFonts w:hint="eastAsia"/>
          <w:color w:val="000000" w:themeColor="text1"/>
          <w:lang w:eastAsia="zh-CN"/>
        </w:rPr>
        <w:t>”，神的话是那么的有力量；雅各书</w:t>
      </w:r>
      <w:r w:rsidR="00177E26">
        <w:rPr>
          <w:rFonts w:hint="eastAsia"/>
          <w:color w:val="000000" w:themeColor="text1"/>
          <w:lang w:eastAsia="zh-CN"/>
        </w:rPr>
        <w:t>1</w:t>
      </w:r>
      <w:r w:rsidR="00177E26">
        <w:rPr>
          <w:color w:val="000000" w:themeColor="text1"/>
          <w:lang w:eastAsia="zh-CN"/>
        </w:rPr>
        <w:t>:18</w:t>
      </w:r>
      <w:r w:rsidR="00177E26">
        <w:rPr>
          <w:rFonts w:hint="eastAsia"/>
          <w:color w:val="000000" w:themeColor="text1"/>
          <w:lang w:eastAsia="zh-CN"/>
        </w:rPr>
        <w:t>，“他按自己的旨意，用真道生了我们，叫我们在他所造的万物中好像</w:t>
      </w:r>
      <w:r w:rsidR="00313939">
        <w:rPr>
          <w:rFonts w:hint="eastAsia"/>
          <w:color w:val="000000" w:themeColor="text1"/>
          <w:lang w:eastAsia="zh-CN"/>
        </w:rPr>
        <w:t>初熟的果子</w:t>
      </w:r>
      <w:r w:rsidR="00177E26">
        <w:rPr>
          <w:rFonts w:hint="eastAsia"/>
          <w:color w:val="000000" w:themeColor="text1"/>
          <w:lang w:eastAsia="zh-CN"/>
        </w:rPr>
        <w:t>”；彼得前书</w:t>
      </w:r>
      <w:r w:rsidR="00177E26">
        <w:rPr>
          <w:rFonts w:hint="eastAsia"/>
          <w:color w:val="000000" w:themeColor="text1"/>
          <w:lang w:eastAsia="zh-CN"/>
        </w:rPr>
        <w:t>1</w:t>
      </w:r>
      <w:r w:rsidR="00177E26">
        <w:rPr>
          <w:color w:val="000000" w:themeColor="text1"/>
          <w:lang w:eastAsia="zh-CN"/>
        </w:rPr>
        <w:t>:23-25</w:t>
      </w:r>
      <w:r w:rsidR="00177E26">
        <w:rPr>
          <w:rFonts w:hint="eastAsia"/>
          <w:color w:val="000000" w:themeColor="text1"/>
          <w:lang w:eastAsia="zh-CN"/>
        </w:rPr>
        <w:t>，</w:t>
      </w:r>
      <w:r w:rsidR="00BF0881">
        <w:rPr>
          <w:rFonts w:hint="eastAsia"/>
          <w:color w:val="000000" w:themeColor="text1"/>
          <w:lang w:eastAsia="zh-CN"/>
        </w:rPr>
        <w:t>“</w:t>
      </w:r>
      <w:r w:rsidR="00313939">
        <w:rPr>
          <w:rFonts w:hint="eastAsia"/>
          <w:color w:val="000000" w:themeColor="text1"/>
          <w:lang w:eastAsia="zh-CN"/>
        </w:rPr>
        <w:t>你们蒙了重生，不是由于能坏的种子，</w:t>
      </w:r>
      <w:r w:rsidR="00177E26">
        <w:rPr>
          <w:rFonts w:hint="eastAsia"/>
          <w:color w:val="000000" w:themeColor="text1"/>
          <w:lang w:eastAsia="zh-CN"/>
        </w:rPr>
        <w:t>乃是由于不能坏的种子，是</w:t>
      </w:r>
      <w:r w:rsidR="00313939">
        <w:rPr>
          <w:rFonts w:hint="eastAsia"/>
          <w:color w:val="000000" w:themeColor="text1"/>
          <w:lang w:eastAsia="zh-CN"/>
        </w:rPr>
        <w:t>藉</w:t>
      </w:r>
      <w:r w:rsidR="00177E26">
        <w:rPr>
          <w:rFonts w:hint="eastAsia"/>
          <w:color w:val="000000" w:themeColor="text1"/>
          <w:lang w:eastAsia="zh-CN"/>
        </w:rPr>
        <w:t>着神活泼</w:t>
      </w:r>
      <w:r w:rsidR="00313939">
        <w:rPr>
          <w:rFonts w:hint="eastAsia"/>
          <w:color w:val="000000" w:themeColor="text1"/>
          <w:lang w:eastAsia="zh-CN"/>
        </w:rPr>
        <w:t>常</w:t>
      </w:r>
      <w:r w:rsidR="00177E26">
        <w:rPr>
          <w:rFonts w:hint="eastAsia"/>
          <w:color w:val="000000" w:themeColor="text1"/>
          <w:lang w:eastAsia="zh-CN"/>
        </w:rPr>
        <w:t>存的道”</w:t>
      </w:r>
      <w:r w:rsidR="00D752CF">
        <w:rPr>
          <w:rFonts w:hint="eastAsia"/>
          <w:color w:val="000000" w:themeColor="text1"/>
          <w:lang w:eastAsia="zh-CN"/>
        </w:rPr>
        <w:t>。</w:t>
      </w:r>
    </w:p>
    <w:p w14:paraId="7E42B9E8" w14:textId="1A41778A" w:rsidR="00D32E56" w:rsidRDefault="00D32E56" w:rsidP="00C1256D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若不听从耶稣的话，就是有人从死里复活，也是不信的。人能悔改，从死里复活，是神的工作。</w:t>
      </w:r>
      <w:r w:rsidR="00C33840">
        <w:rPr>
          <w:rFonts w:hint="eastAsia"/>
          <w:color w:val="000000" w:themeColor="text1"/>
          <w:lang w:eastAsia="zh-CN"/>
        </w:rPr>
        <w:t>我们传福音不是靠自己的嘴巴，是靠神的话。不要中了魔鬼的计谋，撒旦说你可以讲，可以说服被人。魔鬼也知道神的话有力量。</w:t>
      </w:r>
      <w:r w:rsidR="00E346E8">
        <w:rPr>
          <w:rFonts w:hint="eastAsia"/>
          <w:color w:val="000000" w:themeColor="text1"/>
          <w:lang w:eastAsia="zh-CN"/>
        </w:rPr>
        <w:t>传福音</w:t>
      </w:r>
      <w:r w:rsidR="00C33840">
        <w:rPr>
          <w:rFonts w:hint="eastAsia"/>
          <w:color w:val="000000" w:themeColor="text1"/>
          <w:lang w:eastAsia="zh-CN"/>
        </w:rPr>
        <w:t>要用经文，神的话有力量。</w:t>
      </w:r>
      <w:r w:rsidR="00492393">
        <w:rPr>
          <w:rFonts w:hint="eastAsia"/>
          <w:color w:val="000000" w:themeColor="text1"/>
          <w:lang w:eastAsia="zh-CN"/>
        </w:rPr>
        <w:t>为什么历史上很多国家要把圣经毁掉，美国在</w:t>
      </w:r>
      <w:r w:rsidR="00492393">
        <w:rPr>
          <w:rFonts w:hint="eastAsia"/>
          <w:color w:val="000000" w:themeColor="text1"/>
          <w:lang w:eastAsia="zh-CN"/>
        </w:rPr>
        <w:t>1</w:t>
      </w:r>
      <w:r w:rsidR="00492393">
        <w:rPr>
          <w:color w:val="000000" w:themeColor="text1"/>
          <w:lang w:eastAsia="zh-CN"/>
        </w:rPr>
        <w:t>962</w:t>
      </w:r>
      <w:r w:rsidR="00492393">
        <w:rPr>
          <w:rFonts w:hint="eastAsia"/>
          <w:color w:val="000000" w:themeColor="text1"/>
          <w:lang w:eastAsia="zh-CN"/>
        </w:rPr>
        <w:t>年把神的话从学校里除掉，因为魔鬼知道神的话有力量。美国从此走下坡路。让我们勇敢的用神的话去告诉世人，神的话能够感动人。今生决定永恒。</w:t>
      </w:r>
    </w:p>
    <w:p w14:paraId="5C93B628" w14:textId="333A1201" w:rsidR="00DA48A8" w:rsidRDefault="00177E13" w:rsidP="00C1256D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川普明年进入白宫，很多人高兴。但是这也是暂时的。整个世界走下坡，走向全球化，被巴比伦掌控</w:t>
      </w:r>
      <w:r w:rsidR="00C55F41">
        <w:rPr>
          <w:rFonts w:hint="eastAsia"/>
          <w:color w:val="000000" w:themeColor="text1"/>
          <w:lang w:eastAsia="zh-CN"/>
        </w:rPr>
        <w:t>。川普当选，走下坡的</w:t>
      </w:r>
      <w:r>
        <w:rPr>
          <w:rFonts w:hint="eastAsia"/>
          <w:color w:val="000000" w:themeColor="text1"/>
          <w:lang w:eastAsia="zh-CN"/>
        </w:rPr>
        <w:t>速度只是减慢一些而已。</w:t>
      </w:r>
      <w:r w:rsidR="00566980">
        <w:rPr>
          <w:rFonts w:hint="eastAsia"/>
          <w:color w:val="000000" w:themeColor="text1"/>
          <w:lang w:eastAsia="zh-CN"/>
        </w:rPr>
        <w:t>神兴起川普，希望能让以色列安然居住。昨天，在荷兰阿姆斯特丹很多犹太人被刀刺。神让犹太人回到以色列，回归你的神。</w:t>
      </w:r>
    </w:p>
    <w:p w14:paraId="58D228D4" w14:textId="29D279CE" w:rsidR="00B114EB" w:rsidRDefault="00B114EB" w:rsidP="00C1256D">
      <w:pPr>
        <w:pStyle w:val="ListBullet"/>
        <w:jc w:val="both"/>
        <w:rPr>
          <w:color w:val="000000" w:themeColor="text1"/>
          <w:lang w:eastAsia="zh-CN"/>
        </w:rPr>
      </w:pPr>
    </w:p>
    <w:p w14:paraId="0A978B70" w14:textId="09EA0E8C" w:rsidR="00C9261B" w:rsidRPr="00C9261B" w:rsidRDefault="00C9261B" w:rsidP="00C1256D">
      <w:pPr>
        <w:pStyle w:val="ListBullet"/>
        <w:jc w:val="both"/>
        <w:rPr>
          <w:rFonts w:hint="eastAsia"/>
          <w:b/>
          <w:bCs/>
          <w:color w:val="000000" w:themeColor="text1"/>
          <w:lang w:eastAsia="zh-CN"/>
        </w:rPr>
      </w:pPr>
      <w:r w:rsidRPr="00C9261B">
        <w:rPr>
          <w:rFonts w:hint="eastAsia"/>
          <w:b/>
          <w:bCs/>
          <w:color w:val="000000" w:themeColor="text1"/>
          <w:lang w:eastAsia="zh-CN"/>
        </w:rPr>
        <w:t>问题与分享：</w:t>
      </w:r>
    </w:p>
    <w:p w14:paraId="5626F3D1" w14:textId="7EC388A9" w:rsidR="00B114EB" w:rsidRDefault="00C9261B" w:rsidP="00C9261B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.</w:t>
      </w:r>
      <w:r w:rsidR="00846827">
        <w:rPr>
          <w:rFonts w:hint="eastAsia"/>
          <w:color w:val="000000" w:themeColor="text1"/>
          <w:lang w:eastAsia="zh-CN"/>
        </w:rPr>
        <w:t>主</w:t>
      </w:r>
      <w:r w:rsidR="00B114EB">
        <w:rPr>
          <w:rFonts w:hint="eastAsia"/>
          <w:color w:val="000000" w:themeColor="text1"/>
          <w:lang w:eastAsia="zh-CN"/>
        </w:rPr>
        <w:t>耶稣三天以后复活，那三天去哪里了，是去阴间吗？</w:t>
      </w:r>
    </w:p>
    <w:p w14:paraId="6AEF7012" w14:textId="3579FFC1" w:rsidR="00D11034" w:rsidRDefault="00D11034" w:rsidP="00C9261B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彼得前书</w:t>
      </w:r>
      <w:r>
        <w:rPr>
          <w:rFonts w:hint="eastAsia"/>
          <w:color w:val="000000" w:themeColor="text1"/>
          <w:lang w:eastAsia="zh-CN"/>
        </w:rPr>
        <w:t>3</w:t>
      </w:r>
      <w:r>
        <w:rPr>
          <w:color w:val="000000" w:themeColor="text1"/>
          <w:lang w:eastAsia="zh-CN"/>
        </w:rPr>
        <w:t>:18-20</w:t>
      </w:r>
      <w:r>
        <w:rPr>
          <w:rFonts w:hint="eastAsia"/>
          <w:color w:val="000000" w:themeColor="text1"/>
          <w:lang w:eastAsia="zh-CN"/>
        </w:rPr>
        <w:t>，相信这个说法是从这里来的。要清楚主耶稣下阴间做什么？传道给在监狱中的灵，和从前诺亚方舟</w:t>
      </w:r>
      <w:r w:rsidR="00846827">
        <w:rPr>
          <w:rFonts w:hint="eastAsia"/>
          <w:color w:val="000000" w:themeColor="text1"/>
          <w:lang w:eastAsia="zh-CN"/>
        </w:rPr>
        <w:t>时代不信的人</w:t>
      </w:r>
      <w:r>
        <w:rPr>
          <w:rFonts w:hint="eastAsia"/>
          <w:color w:val="000000" w:themeColor="text1"/>
          <w:lang w:eastAsia="zh-CN"/>
        </w:rPr>
        <w:t>，</w:t>
      </w:r>
      <w:r w:rsidR="00846827">
        <w:rPr>
          <w:rFonts w:hint="eastAsia"/>
          <w:color w:val="000000" w:themeColor="text1"/>
          <w:lang w:eastAsia="zh-CN"/>
        </w:rPr>
        <w:t>主耶稣</w:t>
      </w:r>
      <w:r>
        <w:rPr>
          <w:rFonts w:hint="eastAsia"/>
          <w:color w:val="000000" w:themeColor="text1"/>
          <w:lang w:eastAsia="zh-CN"/>
        </w:rPr>
        <w:t>下阴间</w:t>
      </w:r>
      <w:r w:rsidR="00846827">
        <w:rPr>
          <w:rFonts w:hint="eastAsia"/>
          <w:color w:val="000000" w:themeColor="text1"/>
          <w:lang w:eastAsia="zh-CN"/>
        </w:rPr>
        <w:t>是</w:t>
      </w:r>
      <w:r>
        <w:rPr>
          <w:rFonts w:hint="eastAsia"/>
          <w:color w:val="000000" w:themeColor="text1"/>
          <w:lang w:eastAsia="zh-CN"/>
        </w:rPr>
        <w:t>去宣告他得胜。诺亚方舟</w:t>
      </w:r>
      <w:r w:rsidR="00846827">
        <w:rPr>
          <w:rFonts w:hint="eastAsia"/>
          <w:color w:val="000000" w:themeColor="text1"/>
          <w:lang w:eastAsia="zh-CN"/>
        </w:rPr>
        <w:t>时代</w:t>
      </w:r>
      <w:r>
        <w:rPr>
          <w:rFonts w:hint="eastAsia"/>
          <w:color w:val="000000" w:themeColor="text1"/>
          <w:lang w:eastAsia="zh-CN"/>
        </w:rPr>
        <w:t>得救的八个人是在水上方舟</w:t>
      </w:r>
      <w:r w:rsidR="00846827">
        <w:rPr>
          <w:rFonts w:hint="eastAsia"/>
          <w:color w:val="000000" w:themeColor="text1"/>
          <w:lang w:eastAsia="zh-CN"/>
        </w:rPr>
        <w:t>得救</w:t>
      </w:r>
      <w:r>
        <w:rPr>
          <w:rFonts w:hint="eastAsia"/>
          <w:color w:val="000000" w:themeColor="text1"/>
          <w:lang w:eastAsia="zh-CN"/>
        </w:rPr>
        <w:t>，其他人</w:t>
      </w:r>
      <w:r w:rsidR="00846827">
        <w:rPr>
          <w:rFonts w:hint="eastAsia"/>
          <w:color w:val="000000" w:themeColor="text1"/>
          <w:lang w:eastAsia="zh-CN"/>
        </w:rPr>
        <w:t>都</w:t>
      </w:r>
      <w:r>
        <w:rPr>
          <w:rFonts w:hint="eastAsia"/>
          <w:color w:val="000000" w:themeColor="text1"/>
          <w:lang w:eastAsia="zh-CN"/>
        </w:rPr>
        <w:t>被淹死了。方舟指向</w:t>
      </w:r>
      <w:r w:rsidR="00846827">
        <w:rPr>
          <w:rFonts w:hint="eastAsia"/>
          <w:color w:val="000000" w:themeColor="text1"/>
          <w:lang w:eastAsia="zh-CN"/>
        </w:rPr>
        <w:t>主</w:t>
      </w:r>
      <w:r>
        <w:rPr>
          <w:rFonts w:hint="eastAsia"/>
          <w:color w:val="000000" w:themeColor="text1"/>
          <w:lang w:eastAsia="zh-CN"/>
        </w:rPr>
        <w:t>耶稣。下水洗礼的意思，是和耶稣同死同埋葬，从水里出来和耶稣一起复活在方舟里。</w:t>
      </w:r>
    </w:p>
    <w:p w14:paraId="256C7620" w14:textId="7A1E603E" w:rsidR="00C9261B" w:rsidRDefault="00D8006C" w:rsidP="00D8006C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2</w:t>
      </w:r>
      <w:r>
        <w:rPr>
          <w:color w:val="000000" w:themeColor="text1"/>
          <w:lang w:eastAsia="zh-CN"/>
        </w:rPr>
        <w:t>.</w:t>
      </w:r>
      <w:r w:rsidR="00D11034">
        <w:rPr>
          <w:rFonts w:hint="eastAsia"/>
          <w:color w:val="000000" w:themeColor="text1"/>
          <w:lang w:eastAsia="zh-CN"/>
        </w:rPr>
        <w:t>但以理书</w:t>
      </w:r>
      <w:r w:rsidR="00D11034">
        <w:rPr>
          <w:rFonts w:hint="eastAsia"/>
          <w:color w:val="000000" w:themeColor="text1"/>
          <w:lang w:eastAsia="zh-CN"/>
        </w:rPr>
        <w:t>7</w:t>
      </w:r>
      <w:r w:rsidR="00D11034">
        <w:rPr>
          <w:color w:val="000000" w:themeColor="text1"/>
          <w:lang w:eastAsia="zh-CN"/>
        </w:rPr>
        <w:t>:9</w:t>
      </w:r>
      <w:r w:rsidR="00001BB3">
        <w:rPr>
          <w:rFonts w:hint="eastAsia"/>
          <w:color w:val="000000" w:themeColor="text1"/>
          <w:lang w:eastAsia="zh-CN"/>
        </w:rPr>
        <w:t>，</w:t>
      </w:r>
      <w:r w:rsidR="00C9046D">
        <w:rPr>
          <w:rFonts w:hint="eastAsia"/>
          <w:color w:val="000000" w:themeColor="text1"/>
          <w:lang w:eastAsia="zh-CN"/>
        </w:rPr>
        <w:t>亘古常在者</w:t>
      </w:r>
      <w:r w:rsidR="00001BB3">
        <w:rPr>
          <w:rFonts w:hint="eastAsia"/>
          <w:color w:val="000000" w:themeColor="text1"/>
          <w:lang w:eastAsia="zh-CN"/>
        </w:rPr>
        <w:t>指天父</w:t>
      </w:r>
      <w:r w:rsidR="00C9046D">
        <w:rPr>
          <w:rFonts w:hint="eastAsia"/>
          <w:color w:val="000000" w:themeColor="text1"/>
          <w:lang w:eastAsia="zh-CN"/>
        </w:rPr>
        <w:t>，</w:t>
      </w:r>
      <w:r w:rsidR="007B052F">
        <w:rPr>
          <w:rFonts w:hint="eastAsia"/>
          <w:color w:val="000000" w:themeColor="text1"/>
          <w:lang w:eastAsia="zh-CN"/>
        </w:rPr>
        <w:t>天父</w:t>
      </w:r>
      <w:r w:rsidR="00001BB3">
        <w:rPr>
          <w:rFonts w:hint="eastAsia"/>
          <w:color w:val="000000" w:themeColor="text1"/>
          <w:lang w:eastAsia="zh-CN"/>
        </w:rPr>
        <w:t>也有形体吗</w:t>
      </w:r>
      <w:r w:rsidR="007B052F">
        <w:rPr>
          <w:rFonts w:hint="eastAsia"/>
          <w:color w:val="000000" w:themeColor="text1"/>
          <w:lang w:eastAsia="zh-CN"/>
        </w:rPr>
        <w:t>？</w:t>
      </w:r>
      <w:r w:rsidR="00001BB3">
        <w:rPr>
          <w:rFonts w:hint="eastAsia"/>
          <w:color w:val="000000" w:themeColor="text1"/>
          <w:lang w:eastAsia="zh-CN"/>
        </w:rPr>
        <w:t>不是只有主耶稣有形体吗？</w:t>
      </w:r>
    </w:p>
    <w:p w14:paraId="5006A161" w14:textId="30CEC226" w:rsidR="00001BB3" w:rsidRDefault="00001BB3" w:rsidP="00001BB3">
      <w:pPr>
        <w:pStyle w:val="ListBullet"/>
        <w:jc w:val="both"/>
        <w:rPr>
          <w:rFonts w:hint="eastAsia"/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神是个灵</w:t>
      </w:r>
      <w:r w:rsidR="00BB355C">
        <w:rPr>
          <w:rFonts w:hint="eastAsia"/>
          <w:color w:val="000000" w:themeColor="text1"/>
          <w:lang w:eastAsia="zh-CN"/>
        </w:rPr>
        <w:t>。但是</w:t>
      </w:r>
      <w:r>
        <w:rPr>
          <w:rFonts w:hint="eastAsia"/>
          <w:color w:val="000000" w:themeColor="text1"/>
          <w:lang w:eastAsia="zh-CN"/>
        </w:rPr>
        <w:t>需要</w:t>
      </w:r>
      <w:r w:rsidR="007D2EBF">
        <w:rPr>
          <w:rFonts w:hint="eastAsia"/>
          <w:color w:val="000000" w:themeColor="text1"/>
          <w:lang w:eastAsia="zh-CN"/>
        </w:rPr>
        <w:t>做一些形容</w:t>
      </w:r>
      <w:r w:rsidR="00BB355C">
        <w:rPr>
          <w:rFonts w:hint="eastAsia"/>
          <w:color w:val="000000" w:themeColor="text1"/>
          <w:lang w:eastAsia="zh-CN"/>
        </w:rPr>
        <w:t>，</w:t>
      </w:r>
      <w:r>
        <w:rPr>
          <w:rFonts w:hint="eastAsia"/>
          <w:color w:val="000000" w:themeColor="text1"/>
          <w:lang w:eastAsia="zh-CN"/>
        </w:rPr>
        <w:t>让人看到天父是那么的伟大，值得</w:t>
      </w:r>
      <w:r w:rsidR="00BB355C">
        <w:rPr>
          <w:rFonts w:hint="eastAsia"/>
          <w:color w:val="000000" w:themeColor="text1"/>
          <w:lang w:eastAsia="zh-CN"/>
        </w:rPr>
        <w:t>人</w:t>
      </w:r>
      <w:r>
        <w:rPr>
          <w:rFonts w:hint="eastAsia"/>
          <w:color w:val="000000" w:themeColor="text1"/>
          <w:lang w:eastAsia="zh-CN"/>
        </w:rPr>
        <w:t>敬畏，如火焰，没有讲有形体。</w:t>
      </w:r>
      <w:r w:rsidR="007D2EBF">
        <w:rPr>
          <w:rFonts w:hint="eastAsia"/>
          <w:color w:val="000000" w:themeColor="text1"/>
          <w:lang w:eastAsia="zh-CN"/>
        </w:rPr>
        <w:t>以赛亚书</w:t>
      </w:r>
      <w:r w:rsidR="007D2EBF">
        <w:rPr>
          <w:rFonts w:hint="eastAsia"/>
          <w:color w:val="000000" w:themeColor="text1"/>
          <w:lang w:eastAsia="zh-CN"/>
        </w:rPr>
        <w:t>6</w:t>
      </w:r>
      <w:r w:rsidR="007D2EBF">
        <w:rPr>
          <w:rFonts w:hint="eastAsia"/>
          <w:color w:val="000000" w:themeColor="text1"/>
          <w:lang w:eastAsia="zh-CN"/>
        </w:rPr>
        <w:t>也有讲，那么尊贵、那么伟大。</w:t>
      </w:r>
      <w:r w:rsidR="00B7398D">
        <w:rPr>
          <w:rFonts w:hint="eastAsia"/>
          <w:color w:val="000000" w:themeColor="text1"/>
          <w:lang w:eastAsia="zh-CN"/>
        </w:rPr>
        <w:t>是在异象中看到，不是真的看到。</w:t>
      </w:r>
    </w:p>
    <w:p w14:paraId="36CCF98A" w14:textId="0BFAB28C" w:rsidR="00CA5D4D" w:rsidRDefault="00CA5D4D" w:rsidP="00CA5D4D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3</w:t>
      </w:r>
      <w:r>
        <w:rPr>
          <w:color w:val="000000" w:themeColor="text1"/>
          <w:lang w:eastAsia="zh-CN"/>
        </w:rPr>
        <w:t>.</w:t>
      </w:r>
      <w:r>
        <w:rPr>
          <w:rFonts w:hint="eastAsia"/>
          <w:color w:val="000000" w:themeColor="text1"/>
          <w:lang w:eastAsia="zh-CN"/>
        </w:rPr>
        <w:t>创世记说我们按我们的样子造人，是不是其实有很多和他能力</w:t>
      </w:r>
      <w:r w:rsidR="00BB355C">
        <w:rPr>
          <w:rFonts w:hint="eastAsia"/>
          <w:color w:val="000000" w:themeColor="text1"/>
          <w:lang w:eastAsia="zh-CN"/>
        </w:rPr>
        <w:t>一样</w:t>
      </w:r>
      <w:r>
        <w:rPr>
          <w:rFonts w:hint="eastAsia"/>
          <w:color w:val="000000" w:themeColor="text1"/>
          <w:lang w:eastAsia="zh-CN"/>
        </w:rPr>
        <w:t>的神？</w:t>
      </w:r>
    </w:p>
    <w:p w14:paraId="7F352154" w14:textId="5CC760AA" w:rsidR="00F15B46" w:rsidRDefault="00CA5D4D" w:rsidP="00CA5D4D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神有不同的位格，圣父圣子圣灵三位一体。但是只有一位神，只有一个形象</w:t>
      </w:r>
      <w:r w:rsidR="007D71AE">
        <w:rPr>
          <w:rFonts w:hint="eastAsia"/>
          <w:color w:val="000000" w:themeColor="text1"/>
          <w:lang w:eastAsia="zh-CN"/>
        </w:rPr>
        <w:t>，是圣父圣子圣灵合在一起的特征。其实我们人也有这样的特征。比如圣父是整个策划开始的带领</w:t>
      </w:r>
      <w:r w:rsidR="004255D3">
        <w:rPr>
          <w:rFonts w:hint="eastAsia"/>
          <w:color w:val="000000" w:themeColor="text1"/>
          <w:lang w:eastAsia="zh-CN"/>
        </w:rPr>
        <w:t>者</w:t>
      </w:r>
      <w:r w:rsidR="007D71AE">
        <w:rPr>
          <w:rFonts w:hint="eastAsia"/>
          <w:color w:val="000000" w:themeColor="text1"/>
          <w:lang w:eastAsia="zh-CN"/>
        </w:rPr>
        <w:t>，</w:t>
      </w:r>
      <w:r w:rsidR="00BB355C">
        <w:rPr>
          <w:rFonts w:hint="eastAsia"/>
          <w:color w:val="000000" w:themeColor="text1"/>
          <w:lang w:eastAsia="zh-CN"/>
        </w:rPr>
        <w:t>是</w:t>
      </w:r>
      <w:r w:rsidR="007D71AE">
        <w:rPr>
          <w:rFonts w:hint="eastAsia"/>
          <w:color w:val="000000" w:themeColor="text1"/>
          <w:lang w:eastAsia="zh-CN"/>
        </w:rPr>
        <w:t>公义的</w:t>
      </w:r>
      <w:r w:rsidR="004255D3">
        <w:rPr>
          <w:rFonts w:hint="eastAsia"/>
          <w:color w:val="000000" w:themeColor="text1"/>
          <w:lang w:eastAsia="zh-CN"/>
        </w:rPr>
        <w:t>；</w:t>
      </w:r>
      <w:r w:rsidR="007D71AE">
        <w:rPr>
          <w:rFonts w:hint="eastAsia"/>
          <w:color w:val="000000" w:themeColor="text1"/>
          <w:lang w:eastAsia="zh-CN"/>
        </w:rPr>
        <w:t>圣子耶稣，顺服圣父的旨意</w:t>
      </w:r>
      <w:r w:rsidR="004255D3">
        <w:rPr>
          <w:rFonts w:hint="eastAsia"/>
          <w:color w:val="000000" w:themeColor="text1"/>
          <w:lang w:eastAsia="zh-CN"/>
        </w:rPr>
        <w:t>。</w:t>
      </w:r>
      <w:r w:rsidR="007D71AE">
        <w:rPr>
          <w:rFonts w:hint="eastAsia"/>
          <w:color w:val="000000" w:themeColor="text1"/>
          <w:lang w:eastAsia="zh-CN"/>
        </w:rPr>
        <w:t>我们在人性中也有这些方面。从神的属性比较容易理解。但今天人已经犯罪，人的形象和属性改变了，人知道爱，但不完全理解神的爱和怜悯。</w:t>
      </w:r>
      <w:r w:rsidR="004255D3">
        <w:rPr>
          <w:rFonts w:hint="eastAsia"/>
          <w:color w:val="000000" w:themeColor="text1"/>
          <w:lang w:eastAsia="zh-CN"/>
        </w:rPr>
        <w:t>当人信了耶稣，神的形体和属性会多一些回来。当我们到了天国，我们就完全像耶稣了。</w:t>
      </w:r>
    </w:p>
    <w:p w14:paraId="76F74098" w14:textId="33D2FA21" w:rsidR="00F15B46" w:rsidRDefault="00F15B46" w:rsidP="00CA5D4D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以弗所书</w:t>
      </w:r>
      <w:r w:rsidR="00BB355C">
        <w:rPr>
          <w:color w:val="000000" w:themeColor="text1"/>
          <w:lang w:eastAsia="zh-CN"/>
        </w:rPr>
        <w:t>4</w:t>
      </w:r>
      <w:r>
        <w:rPr>
          <w:color w:val="000000" w:themeColor="text1"/>
          <w:lang w:eastAsia="zh-CN"/>
        </w:rPr>
        <w:t>:4-7</w:t>
      </w:r>
      <w:r>
        <w:rPr>
          <w:rFonts w:hint="eastAsia"/>
          <w:color w:val="000000" w:themeColor="text1"/>
          <w:lang w:eastAsia="zh-CN"/>
        </w:rPr>
        <w:t>，</w:t>
      </w:r>
      <w:r w:rsidR="00BB355C">
        <w:rPr>
          <w:rFonts w:hint="eastAsia"/>
          <w:color w:val="000000" w:themeColor="text1"/>
          <w:lang w:eastAsia="zh-CN"/>
        </w:rPr>
        <w:t>一主，</w:t>
      </w:r>
      <w:r>
        <w:rPr>
          <w:rFonts w:hint="eastAsia"/>
          <w:color w:val="000000" w:themeColor="text1"/>
          <w:lang w:eastAsia="zh-CN"/>
        </w:rPr>
        <w:t>一</w:t>
      </w:r>
      <w:r w:rsidR="00BB355C">
        <w:rPr>
          <w:rFonts w:hint="eastAsia"/>
          <w:color w:val="000000" w:themeColor="text1"/>
          <w:lang w:eastAsia="zh-CN"/>
        </w:rPr>
        <w:t>信，</w:t>
      </w:r>
      <w:r>
        <w:rPr>
          <w:rFonts w:hint="eastAsia"/>
          <w:color w:val="000000" w:themeColor="text1"/>
          <w:lang w:eastAsia="zh-CN"/>
        </w:rPr>
        <w:t>一洗</w:t>
      </w:r>
      <w:r w:rsidR="00BB355C">
        <w:rPr>
          <w:rFonts w:hint="eastAsia"/>
          <w:color w:val="000000" w:themeColor="text1"/>
          <w:lang w:eastAsia="zh-CN"/>
        </w:rPr>
        <w:t>，</w:t>
      </w:r>
      <w:r>
        <w:rPr>
          <w:rFonts w:hint="eastAsia"/>
          <w:color w:val="000000" w:themeColor="text1"/>
          <w:lang w:eastAsia="zh-CN"/>
        </w:rPr>
        <w:t>一神。圣灵贯乎我们之中，又超乎我们之上。</w:t>
      </w:r>
    </w:p>
    <w:p w14:paraId="35A8B8D0" w14:textId="79F134C0" w:rsidR="00700975" w:rsidRPr="00700975" w:rsidRDefault="00700975" w:rsidP="00CA5D4D">
      <w:pPr>
        <w:pStyle w:val="ListBullet"/>
        <w:jc w:val="both"/>
        <w:rPr>
          <w:rFonts w:hint="eastAsia"/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人堕落后，人看不见神，</w:t>
      </w:r>
      <w:r>
        <w:rPr>
          <w:rFonts w:hint="eastAsia"/>
          <w:color w:val="000000" w:themeColor="text1"/>
          <w:lang w:eastAsia="zh-CN"/>
        </w:rPr>
        <w:t>出埃及记</w:t>
      </w:r>
      <w:r>
        <w:rPr>
          <w:rFonts w:hint="eastAsia"/>
          <w:color w:val="000000" w:themeColor="text1"/>
          <w:lang w:eastAsia="zh-CN"/>
        </w:rPr>
        <w:t>3</w:t>
      </w:r>
      <w:r>
        <w:rPr>
          <w:color w:val="000000" w:themeColor="text1"/>
          <w:lang w:eastAsia="zh-CN"/>
        </w:rPr>
        <w:t>3:</w:t>
      </w:r>
      <w:r>
        <w:rPr>
          <w:color w:val="000000" w:themeColor="text1"/>
          <w:lang w:eastAsia="zh-CN"/>
        </w:rPr>
        <w:t>14-23</w:t>
      </w:r>
      <w:r w:rsidR="00AF168F">
        <w:rPr>
          <w:rFonts w:hint="eastAsia"/>
          <w:color w:val="000000" w:themeColor="text1"/>
          <w:lang w:eastAsia="zh-CN"/>
        </w:rPr>
        <w:t>，“摩西说：求你显出你的荣耀给我看”，耶和华说“你不能看见我的面，因为人见我的面不能存活”</w:t>
      </w:r>
      <w:r w:rsidR="00584C4B">
        <w:rPr>
          <w:rFonts w:hint="eastAsia"/>
          <w:color w:val="000000" w:themeColor="text1"/>
          <w:lang w:eastAsia="zh-CN"/>
        </w:rPr>
        <w:t>。但</w:t>
      </w:r>
      <w:r w:rsidR="00AF168F">
        <w:rPr>
          <w:rFonts w:hint="eastAsia"/>
          <w:color w:val="000000" w:themeColor="text1"/>
          <w:lang w:eastAsia="zh-CN"/>
        </w:rPr>
        <w:t>神还是怜悯，给摩西看他的背。</w:t>
      </w:r>
      <w:r w:rsidR="00B7398D">
        <w:rPr>
          <w:rFonts w:hint="eastAsia"/>
          <w:color w:val="000000" w:themeColor="text1"/>
          <w:lang w:eastAsia="zh-CN"/>
        </w:rPr>
        <w:t>但以理</w:t>
      </w:r>
      <w:r w:rsidR="00584C4B">
        <w:rPr>
          <w:rFonts w:hint="eastAsia"/>
          <w:color w:val="000000" w:themeColor="text1"/>
          <w:lang w:eastAsia="zh-CN"/>
        </w:rPr>
        <w:t>书</w:t>
      </w:r>
      <w:r w:rsidR="00584C4B">
        <w:rPr>
          <w:rFonts w:hint="eastAsia"/>
          <w:color w:val="000000" w:themeColor="text1"/>
          <w:lang w:eastAsia="zh-CN"/>
        </w:rPr>
        <w:t>4</w:t>
      </w:r>
      <w:r w:rsidR="00584C4B">
        <w:rPr>
          <w:color w:val="000000" w:themeColor="text1"/>
          <w:lang w:eastAsia="zh-CN"/>
        </w:rPr>
        <w:t>:7</w:t>
      </w:r>
      <w:r w:rsidR="00584C4B">
        <w:rPr>
          <w:rFonts w:hint="eastAsia"/>
          <w:color w:val="000000" w:themeColor="text1"/>
          <w:lang w:eastAsia="zh-CN"/>
        </w:rPr>
        <w:t>，</w:t>
      </w:r>
      <w:r w:rsidR="00B7398D">
        <w:rPr>
          <w:rFonts w:hint="eastAsia"/>
          <w:color w:val="000000" w:themeColor="text1"/>
          <w:lang w:eastAsia="zh-CN"/>
        </w:rPr>
        <w:t>是在异象中看见，不是真的看见。</w:t>
      </w:r>
    </w:p>
    <w:p w14:paraId="7F7CA94A" w14:textId="6349D46B" w:rsidR="0022334D" w:rsidRDefault="0022334D" w:rsidP="00CA5D4D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lastRenderedPageBreak/>
        <w:t>4</w:t>
      </w:r>
      <w:r>
        <w:rPr>
          <w:color w:val="000000" w:themeColor="text1"/>
          <w:lang w:eastAsia="zh-CN"/>
        </w:rPr>
        <w:t>.</w:t>
      </w:r>
      <w:r>
        <w:rPr>
          <w:rFonts w:hint="eastAsia"/>
          <w:color w:val="000000" w:themeColor="text1"/>
          <w:lang w:eastAsia="zh-CN"/>
        </w:rPr>
        <w:t>神造出不完美的人，好像神的大能没有被充分展现。</w:t>
      </w:r>
    </w:p>
    <w:p w14:paraId="13CE5D7A" w14:textId="65C4FB6B" w:rsidR="00CC1A0C" w:rsidRDefault="00F15B46" w:rsidP="00CA5D4D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神造亚当夏娃时，说甚好，</w:t>
      </w:r>
      <w:r w:rsidR="001C08F1">
        <w:rPr>
          <w:rFonts w:hint="eastAsia"/>
          <w:color w:val="000000" w:themeColor="text1"/>
          <w:lang w:eastAsia="zh-CN"/>
        </w:rPr>
        <w:t>所造的人</w:t>
      </w:r>
      <w:r>
        <w:rPr>
          <w:rFonts w:hint="eastAsia"/>
          <w:color w:val="000000" w:themeColor="text1"/>
          <w:lang w:eastAsia="zh-CN"/>
        </w:rPr>
        <w:t>是自由完美的。他们有自由意志选择，亚当选择听魔鬼的话，没有办法。</w:t>
      </w:r>
    </w:p>
    <w:p w14:paraId="5D038D70" w14:textId="05624D60" w:rsidR="00CA5D4D" w:rsidRDefault="00CC1A0C" w:rsidP="00CA5D4D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神容忍人的背叛，不是神没有能力拦阻魔鬼，是他不要造机器人。</w:t>
      </w:r>
    </w:p>
    <w:p w14:paraId="273F09BC" w14:textId="0DA9E3A9" w:rsidR="0077569D" w:rsidRDefault="0077569D" w:rsidP="00CA5D4D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5</w:t>
      </w:r>
      <w:r>
        <w:rPr>
          <w:color w:val="000000" w:themeColor="text1"/>
          <w:lang w:eastAsia="zh-CN"/>
        </w:rPr>
        <w:t>.</w:t>
      </w:r>
      <w:r>
        <w:rPr>
          <w:rFonts w:hint="eastAsia"/>
          <w:color w:val="000000" w:themeColor="text1"/>
          <w:lang w:eastAsia="zh-CN"/>
        </w:rPr>
        <w:t>就像写剧本，如果没有矛盾冲突，这个剧本就没有意思。</w:t>
      </w:r>
    </w:p>
    <w:p w14:paraId="3ADED546" w14:textId="34BE6F11" w:rsidR="0077569D" w:rsidRDefault="0077569D" w:rsidP="00CA5D4D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从不信的人看是这样，但从另一个角度看，就是让人有自由发挥的能力，剧本才有意思。神希望他造的人是和他有沟通的，和他有良好的关系。</w:t>
      </w:r>
    </w:p>
    <w:p w14:paraId="08B7A5B0" w14:textId="18C9687A" w:rsidR="0077569D" w:rsidRDefault="0077569D" w:rsidP="00CA5D4D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第一个亚当是犯罪了，末后一个亚当就没有犯罪。</w:t>
      </w:r>
    </w:p>
    <w:p w14:paraId="01B9C41A" w14:textId="488587D1" w:rsidR="0077569D" w:rsidRDefault="0077569D" w:rsidP="00CA5D4D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神是完美的，神也造一个完美的</w:t>
      </w:r>
      <w:r w:rsidR="00462B7F">
        <w:rPr>
          <w:rFonts w:hint="eastAsia"/>
          <w:color w:val="000000" w:themeColor="text1"/>
          <w:lang w:eastAsia="zh-CN"/>
        </w:rPr>
        <w:t>人</w:t>
      </w:r>
      <w:r>
        <w:rPr>
          <w:rFonts w:hint="eastAsia"/>
          <w:color w:val="000000" w:themeColor="text1"/>
          <w:lang w:eastAsia="zh-CN"/>
        </w:rPr>
        <w:t>，天使也是完美的，但是他们自由啊，天使要和神比，所以变成魔鬼。</w:t>
      </w:r>
      <w:r w:rsidR="001A19B1">
        <w:rPr>
          <w:rFonts w:hint="eastAsia"/>
          <w:color w:val="000000" w:themeColor="text1"/>
          <w:lang w:eastAsia="zh-CN"/>
        </w:rPr>
        <w:t>但是注意</w:t>
      </w:r>
      <w:r w:rsidR="00F57939">
        <w:rPr>
          <w:rFonts w:hint="eastAsia"/>
          <w:color w:val="000000" w:themeColor="text1"/>
          <w:lang w:eastAsia="zh-CN"/>
        </w:rPr>
        <w:t>，</w:t>
      </w:r>
      <w:r>
        <w:rPr>
          <w:rFonts w:hint="eastAsia"/>
          <w:color w:val="000000" w:themeColor="text1"/>
          <w:lang w:eastAsia="zh-CN"/>
        </w:rPr>
        <w:t>神没有给天使预备救恩，给人预备了救恩。</w:t>
      </w:r>
      <w:r w:rsidR="00BA294D">
        <w:rPr>
          <w:rFonts w:hint="eastAsia"/>
          <w:color w:val="000000" w:themeColor="text1"/>
          <w:lang w:eastAsia="zh-CN"/>
        </w:rPr>
        <w:t>女人的后裔要伤你的头，你要伤他的脚跟，神爱人，要把人带到完美的地方。</w:t>
      </w:r>
    </w:p>
    <w:p w14:paraId="32310F07" w14:textId="194E9309" w:rsidR="001A19B1" w:rsidRDefault="001A19B1" w:rsidP="00CA5D4D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6</w:t>
      </w:r>
      <w:r>
        <w:rPr>
          <w:color w:val="000000" w:themeColor="text1"/>
          <w:lang w:eastAsia="zh-CN"/>
        </w:rPr>
        <w:t>.</w:t>
      </w:r>
      <w:r>
        <w:rPr>
          <w:rFonts w:hint="eastAsia"/>
          <w:color w:val="000000" w:themeColor="text1"/>
          <w:lang w:eastAsia="zh-CN"/>
        </w:rPr>
        <w:t>约伯记里魔鬼是主角，</w:t>
      </w:r>
      <w:r w:rsidR="00700975">
        <w:rPr>
          <w:rFonts w:hint="eastAsia"/>
          <w:color w:val="000000" w:themeColor="text1"/>
          <w:lang w:eastAsia="zh-CN"/>
        </w:rPr>
        <w:t>魔鬼要和神齐平。</w:t>
      </w:r>
    </w:p>
    <w:p w14:paraId="382BDE28" w14:textId="104C7EAD" w:rsidR="00700975" w:rsidRDefault="00146828" w:rsidP="00CA5D4D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人</w:t>
      </w:r>
      <w:r w:rsidR="00700975">
        <w:rPr>
          <w:rFonts w:hint="eastAsia"/>
          <w:color w:val="000000" w:themeColor="text1"/>
          <w:lang w:eastAsia="zh-CN"/>
        </w:rPr>
        <w:t>不做决定就是在魔鬼手中。</w:t>
      </w:r>
    </w:p>
    <w:p w14:paraId="17A8257F" w14:textId="6355BD3F" w:rsidR="00700975" w:rsidRDefault="00700975" w:rsidP="00CA5D4D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哥林多前书</w:t>
      </w:r>
      <w:r>
        <w:rPr>
          <w:rFonts w:hint="eastAsia"/>
          <w:color w:val="000000" w:themeColor="text1"/>
          <w:lang w:eastAsia="zh-CN"/>
        </w:rPr>
        <w:t>4</w:t>
      </w:r>
      <w:r>
        <w:rPr>
          <w:color w:val="000000" w:themeColor="text1"/>
          <w:lang w:eastAsia="zh-CN"/>
        </w:rPr>
        <w:t>:9</w:t>
      </w:r>
      <w:r>
        <w:rPr>
          <w:rFonts w:hint="eastAsia"/>
          <w:color w:val="000000" w:themeColor="text1"/>
          <w:lang w:eastAsia="zh-CN"/>
        </w:rPr>
        <w:t>，“因为我们成了一台戏，给世人和天使观看”。</w:t>
      </w:r>
    </w:p>
    <w:p w14:paraId="2AEA97B5" w14:textId="7F31CC9C" w:rsidR="00700975" w:rsidRDefault="00E41C81" w:rsidP="00CA5D4D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7</w:t>
      </w:r>
      <w:r>
        <w:rPr>
          <w:color w:val="000000" w:themeColor="text1"/>
          <w:lang w:eastAsia="zh-CN"/>
        </w:rPr>
        <w:t>.</w:t>
      </w:r>
      <w:r>
        <w:rPr>
          <w:rFonts w:hint="eastAsia"/>
          <w:color w:val="000000" w:themeColor="text1"/>
          <w:lang w:eastAsia="zh-CN"/>
        </w:rPr>
        <w:t>神的道就在这里，就看人怎么选。人的自由意志很虚无的，</w:t>
      </w:r>
      <w:r w:rsidR="003D2F17">
        <w:rPr>
          <w:rFonts w:hint="eastAsia"/>
          <w:color w:val="000000" w:themeColor="text1"/>
          <w:lang w:eastAsia="zh-CN"/>
        </w:rPr>
        <w:t>被</w:t>
      </w:r>
      <w:r>
        <w:rPr>
          <w:rFonts w:hint="eastAsia"/>
          <w:color w:val="000000" w:themeColor="text1"/>
          <w:lang w:eastAsia="zh-CN"/>
        </w:rPr>
        <w:t>善与恶两种力量玩弄与股掌之间的感觉。在一盘大棋中太微不足道了。</w:t>
      </w:r>
    </w:p>
    <w:p w14:paraId="5270CABA" w14:textId="238250A9" w:rsidR="00E41C81" w:rsidRDefault="00E41C81" w:rsidP="00CA5D4D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对了。我们不过是一粒微尘，只是水蒸气。我们活在时间里，神不在。神有神的时间表。</w:t>
      </w:r>
      <w:r w:rsidR="00664AA3">
        <w:rPr>
          <w:rFonts w:hint="eastAsia"/>
          <w:color w:val="000000" w:themeColor="text1"/>
          <w:lang w:eastAsia="zh-CN"/>
        </w:rPr>
        <w:t>神已经得胜，撒旦的头受伤了。加拉太书</w:t>
      </w:r>
      <w:r w:rsidR="00664AA3">
        <w:rPr>
          <w:rFonts w:hint="eastAsia"/>
          <w:color w:val="000000" w:themeColor="text1"/>
          <w:lang w:eastAsia="zh-CN"/>
        </w:rPr>
        <w:t>4</w:t>
      </w:r>
      <w:r w:rsidR="00664AA3">
        <w:rPr>
          <w:color w:val="000000" w:themeColor="text1"/>
          <w:lang w:eastAsia="zh-CN"/>
        </w:rPr>
        <w:t>:4</w:t>
      </w:r>
      <w:r w:rsidR="00664AA3">
        <w:rPr>
          <w:rFonts w:hint="eastAsia"/>
          <w:color w:val="000000" w:themeColor="text1"/>
          <w:lang w:eastAsia="zh-CN"/>
        </w:rPr>
        <w:t>，第二次再来他已经定好了，只是我们不知道</w:t>
      </w:r>
      <w:r w:rsidR="009356C3">
        <w:rPr>
          <w:rFonts w:hint="eastAsia"/>
          <w:color w:val="000000" w:themeColor="text1"/>
          <w:lang w:eastAsia="zh-CN"/>
        </w:rPr>
        <w:t>，“要把律法以下的人赎出来”，罗马帝国的时间最好，所以</w:t>
      </w:r>
      <w:r w:rsidR="00263255">
        <w:rPr>
          <w:rFonts w:hint="eastAsia"/>
          <w:color w:val="000000" w:themeColor="text1"/>
          <w:lang w:eastAsia="zh-CN"/>
        </w:rPr>
        <w:t>主</w:t>
      </w:r>
      <w:r w:rsidR="009356C3">
        <w:rPr>
          <w:rFonts w:hint="eastAsia"/>
          <w:color w:val="000000" w:themeColor="text1"/>
          <w:lang w:eastAsia="zh-CN"/>
        </w:rPr>
        <w:t>耶稣诞生了。</w:t>
      </w:r>
    </w:p>
    <w:p w14:paraId="7C3488FF" w14:textId="3A233D0D" w:rsidR="009356C3" w:rsidRDefault="009356C3" w:rsidP="00CA5D4D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8</w:t>
      </w:r>
      <w:r>
        <w:rPr>
          <w:color w:val="000000" w:themeColor="text1"/>
          <w:lang w:eastAsia="zh-CN"/>
        </w:rPr>
        <w:t>.</w:t>
      </w:r>
      <w:r>
        <w:rPr>
          <w:rFonts w:hint="eastAsia"/>
          <w:color w:val="000000" w:themeColor="text1"/>
          <w:lang w:eastAsia="zh-CN"/>
        </w:rPr>
        <w:t>我那么渺小，我突然感觉不到</w:t>
      </w:r>
      <w:r w:rsidR="00263255">
        <w:rPr>
          <w:rFonts w:hint="eastAsia"/>
          <w:color w:val="000000" w:themeColor="text1"/>
          <w:lang w:eastAsia="zh-CN"/>
        </w:rPr>
        <w:t>神</w:t>
      </w:r>
      <w:r>
        <w:rPr>
          <w:rFonts w:hint="eastAsia"/>
          <w:color w:val="000000" w:themeColor="text1"/>
          <w:lang w:eastAsia="zh-CN"/>
        </w:rPr>
        <w:t>救我这一个的关切了，</w:t>
      </w:r>
      <w:r w:rsidR="00263255">
        <w:rPr>
          <w:rFonts w:hint="eastAsia"/>
          <w:color w:val="000000" w:themeColor="text1"/>
          <w:lang w:eastAsia="zh-CN"/>
        </w:rPr>
        <w:t>神</w:t>
      </w:r>
      <w:r>
        <w:rPr>
          <w:rFonts w:hint="eastAsia"/>
          <w:color w:val="000000" w:themeColor="text1"/>
          <w:lang w:eastAsia="zh-CN"/>
        </w:rPr>
        <w:t>在乎的是有多少人进天堂，是规模，而不是我这个个体。</w:t>
      </w:r>
      <w:r w:rsidR="007A2E9E">
        <w:rPr>
          <w:rFonts w:hint="eastAsia"/>
          <w:color w:val="000000" w:themeColor="text1"/>
          <w:lang w:eastAsia="zh-CN"/>
        </w:rPr>
        <w:t>比如神在乎魔鬼能不能成功地引诱约伯，而不是约伯会不会得救。</w:t>
      </w:r>
      <w:r w:rsidR="00483BDD">
        <w:rPr>
          <w:rFonts w:hint="eastAsia"/>
          <w:color w:val="000000" w:themeColor="text1"/>
          <w:lang w:eastAsia="zh-CN"/>
        </w:rPr>
        <w:t>感觉最后的奖赏是神在奖赏约伯</w:t>
      </w:r>
      <w:r w:rsidR="00263255">
        <w:rPr>
          <w:rFonts w:hint="eastAsia"/>
          <w:color w:val="000000" w:themeColor="text1"/>
          <w:lang w:eastAsia="zh-CN"/>
        </w:rPr>
        <w:t>的</w:t>
      </w:r>
      <w:r w:rsidR="00483BDD">
        <w:rPr>
          <w:rFonts w:hint="eastAsia"/>
          <w:color w:val="000000" w:themeColor="text1"/>
          <w:lang w:eastAsia="zh-CN"/>
        </w:rPr>
        <w:t>站队。</w:t>
      </w:r>
    </w:p>
    <w:p w14:paraId="7BD15646" w14:textId="32E3AC4B" w:rsidR="007A2E9E" w:rsidRDefault="007A2E9E" w:rsidP="00CA5D4D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神相信约伯是义人，允许魔鬼去试探，是为了约伯的好处，还约伯清白。</w:t>
      </w:r>
      <w:r w:rsidR="0016451F">
        <w:rPr>
          <w:rFonts w:hint="eastAsia"/>
          <w:color w:val="000000" w:themeColor="text1"/>
          <w:lang w:eastAsia="zh-CN"/>
        </w:rPr>
        <w:t>神不需要证明比魔鬼有力量。</w:t>
      </w:r>
    </w:p>
    <w:p w14:paraId="63557BEE" w14:textId="03D0E066" w:rsidR="00175F74" w:rsidRDefault="00175F74" w:rsidP="00CA5D4D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lastRenderedPageBreak/>
        <w:t>约伯</w:t>
      </w:r>
      <w:r>
        <w:rPr>
          <w:rFonts w:hint="eastAsia"/>
          <w:color w:val="000000" w:themeColor="text1"/>
          <w:lang w:eastAsia="zh-CN"/>
        </w:rPr>
        <w:t>3</w:t>
      </w:r>
      <w:r>
        <w:rPr>
          <w:color w:val="000000" w:themeColor="text1"/>
          <w:lang w:eastAsia="zh-CN"/>
        </w:rPr>
        <w:t>8</w:t>
      </w:r>
      <w:r>
        <w:rPr>
          <w:rFonts w:hint="eastAsia"/>
          <w:color w:val="000000" w:themeColor="text1"/>
          <w:lang w:eastAsia="zh-CN"/>
        </w:rPr>
        <w:t>章以后，约伯问了很多问题，神没有回答。我们对神的了解非常有限。神早就知道约伯是义人，约伯在最痛苦的时候没有说神一句坏话。</w:t>
      </w:r>
    </w:p>
    <w:p w14:paraId="7278DF40" w14:textId="5EDF9314" w:rsidR="00AF772E" w:rsidRDefault="00992430" w:rsidP="00CA5D4D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信心之路不可能一直向上的，肯定是有起伏的</w:t>
      </w:r>
      <w:r w:rsidR="00DF090B">
        <w:rPr>
          <w:rFonts w:hint="eastAsia"/>
          <w:color w:val="000000" w:themeColor="text1"/>
          <w:lang w:eastAsia="zh-CN"/>
        </w:rPr>
        <w:t>。在低谷时，</w:t>
      </w:r>
      <w:r>
        <w:rPr>
          <w:rFonts w:hint="eastAsia"/>
          <w:color w:val="000000" w:themeColor="text1"/>
          <w:lang w:eastAsia="zh-CN"/>
        </w:rPr>
        <w:t>我们记得要回到神的话。</w:t>
      </w:r>
      <w:r w:rsidR="00AF772E">
        <w:rPr>
          <w:rFonts w:hint="eastAsia"/>
          <w:color w:val="000000" w:themeColor="text1"/>
          <w:lang w:eastAsia="zh-CN"/>
        </w:rPr>
        <w:t>约伯记</w:t>
      </w:r>
      <w:r w:rsidR="00AF772E">
        <w:rPr>
          <w:rFonts w:hint="eastAsia"/>
          <w:color w:val="000000" w:themeColor="text1"/>
          <w:lang w:eastAsia="zh-CN"/>
        </w:rPr>
        <w:t>1</w:t>
      </w:r>
      <w:r w:rsidR="00AF772E">
        <w:rPr>
          <w:color w:val="000000" w:themeColor="text1"/>
          <w:lang w:eastAsia="zh-CN"/>
        </w:rPr>
        <w:t>9:25</w:t>
      </w:r>
      <w:r w:rsidR="00AF772E">
        <w:rPr>
          <w:rFonts w:hint="eastAsia"/>
          <w:color w:val="000000" w:themeColor="text1"/>
          <w:lang w:eastAsia="zh-CN"/>
        </w:rPr>
        <w:t>，“我知道我的救赎</w:t>
      </w:r>
      <w:r w:rsidR="00BC2C9C">
        <w:rPr>
          <w:rFonts w:hint="eastAsia"/>
          <w:color w:val="000000" w:themeColor="text1"/>
          <w:lang w:eastAsia="zh-CN"/>
        </w:rPr>
        <w:t>主</w:t>
      </w:r>
      <w:r w:rsidR="00AF772E">
        <w:rPr>
          <w:rFonts w:hint="eastAsia"/>
          <w:color w:val="000000" w:themeColor="text1"/>
          <w:lang w:eastAsia="zh-CN"/>
        </w:rPr>
        <w:t>活着，</w:t>
      </w:r>
      <w:r w:rsidR="00BC2C9C">
        <w:rPr>
          <w:rFonts w:hint="eastAsia"/>
          <w:color w:val="000000" w:themeColor="text1"/>
          <w:lang w:eastAsia="zh-CN"/>
        </w:rPr>
        <w:t>末了</w:t>
      </w:r>
      <w:r w:rsidR="00AF772E">
        <w:rPr>
          <w:rFonts w:hint="eastAsia"/>
          <w:color w:val="000000" w:themeColor="text1"/>
          <w:lang w:eastAsia="zh-CN"/>
        </w:rPr>
        <w:t>必站立在地上”。</w:t>
      </w:r>
      <w:r w:rsidR="00DF090B">
        <w:rPr>
          <w:rFonts w:hint="eastAsia"/>
          <w:color w:val="000000" w:themeColor="text1"/>
          <w:lang w:eastAsia="zh-CN"/>
        </w:rPr>
        <w:t>神给我们自由意志，但也告诉我们选什么？选生命，不要选死亡</w:t>
      </w:r>
      <w:r w:rsidR="00BC2C9C">
        <w:rPr>
          <w:rFonts w:hint="eastAsia"/>
          <w:color w:val="000000" w:themeColor="text1"/>
          <w:lang w:eastAsia="zh-CN"/>
        </w:rPr>
        <w:t>；</w:t>
      </w:r>
      <w:r w:rsidR="004C693F">
        <w:rPr>
          <w:rFonts w:hint="eastAsia"/>
          <w:color w:val="000000" w:themeColor="text1"/>
          <w:lang w:eastAsia="zh-CN"/>
        </w:rPr>
        <w:t>选窄路，进窄门。</w:t>
      </w:r>
    </w:p>
    <w:p w14:paraId="52ED1731" w14:textId="1BFB56DC" w:rsidR="002144FF" w:rsidRDefault="00BC2C9C" w:rsidP="00CA5D4D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不是</w:t>
      </w:r>
      <w:r w:rsidR="00690355">
        <w:rPr>
          <w:rFonts w:hint="eastAsia"/>
          <w:color w:val="000000" w:themeColor="text1"/>
          <w:lang w:eastAsia="zh-CN"/>
        </w:rPr>
        <w:t>只要站在神这一边就好了。约伯就是站在神那边，但是神并不满足于只是站在我这一边，而是真的认识他，神要的是每个人与他的关系。</w:t>
      </w:r>
      <w:r>
        <w:rPr>
          <w:rFonts w:hint="eastAsia"/>
          <w:color w:val="000000" w:themeColor="text1"/>
          <w:lang w:eastAsia="zh-CN"/>
        </w:rPr>
        <w:t>约伯最后说，“</w:t>
      </w:r>
      <w:r w:rsidR="00690355">
        <w:rPr>
          <w:rFonts w:hint="eastAsia"/>
          <w:color w:val="000000" w:themeColor="text1"/>
          <w:lang w:eastAsia="zh-CN"/>
        </w:rPr>
        <w:t>从前我风闻有你，今天亲眼看见</w:t>
      </w:r>
      <w:r>
        <w:rPr>
          <w:rFonts w:hint="eastAsia"/>
          <w:color w:val="000000" w:themeColor="text1"/>
          <w:lang w:eastAsia="zh-CN"/>
        </w:rPr>
        <w:t>你”</w:t>
      </w:r>
      <w:r w:rsidR="00690355">
        <w:rPr>
          <w:rFonts w:hint="eastAsia"/>
          <w:color w:val="000000" w:themeColor="text1"/>
          <w:lang w:eastAsia="zh-CN"/>
        </w:rPr>
        <w:t>。</w:t>
      </w:r>
    </w:p>
    <w:p w14:paraId="3E39418F" w14:textId="72A9B3D8" w:rsidR="008048C5" w:rsidRDefault="00D3361B" w:rsidP="00CA5D4D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9</w:t>
      </w:r>
      <w:r>
        <w:rPr>
          <w:color w:val="000000" w:themeColor="text1"/>
          <w:lang w:eastAsia="zh-CN"/>
        </w:rPr>
        <w:t>.</w:t>
      </w:r>
      <w:r>
        <w:rPr>
          <w:rFonts w:hint="eastAsia"/>
          <w:color w:val="000000" w:themeColor="text1"/>
          <w:lang w:eastAsia="zh-CN"/>
        </w:rPr>
        <w:t>神是</w:t>
      </w:r>
      <w:r w:rsidR="008048C5">
        <w:rPr>
          <w:rFonts w:hint="eastAsia"/>
          <w:color w:val="000000" w:themeColor="text1"/>
          <w:lang w:eastAsia="zh-CN"/>
        </w:rPr>
        <w:t>批量的爱我们，</w:t>
      </w:r>
      <w:r w:rsidR="00695EDA">
        <w:rPr>
          <w:rFonts w:hint="eastAsia"/>
          <w:color w:val="000000" w:themeColor="text1"/>
          <w:lang w:eastAsia="zh-CN"/>
        </w:rPr>
        <w:t>我们就像是批发的，</w:t>
      </w:r>
      <w:r>
        <w:rPr>
          <w:rFonts w:hint="eastAsia"/>
          <w:color w:val="000000" w:themeColor="text1"/>
          <w:lang w:eastAsia="zh-CN"/>
        </w:rPr>
        <w:t>但</w:t>
      </w:r>
      <w:r w:rsidR="008048C5">
        <w:rPr>
          <w:rFonts w:hint="eastAsia"/>
          <w:color w:val="000000" w:themeColor="text1"/>
          <w:lang w:eastAsia="zh-CN"/>
        </w:rPr>
        <w:t>他要我们</w:t>
      </w:r>
      <w:r>
        <w:rPr>
          <w:rFonts w:hint="eastAsia"/>
          <w:color w:val="000000" w:themeColor="text1"/>
          <w:lang w:eastAsia="zh-CN"/>
        </w:rPr>
        <w:t>每个个体单独地与他联系。</w:t>
      </w:r>
    </w:p>
    <w:p w14:paraId="64314908" w14:textId="0C667CA9" w:rsidR="00D3361B" w:rsidRDefault="001E26EE" w:rsidP="00CA5D4D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神看我们是眼中的瞳仁。</w:t>
      </w:r>
      <w:r w:rsidR="00027B09">
        <w:rPr>
          <w:rFonts w:hint="eastAsia"/>
          <w:color w:val="000000" w:themeColor="text1"/>
          <w:lang w:eastAsia="zh-CN"/>
        </w:rPr>
        <w:t>圣经讲的故事都是一个一个的人，诗篇</w:t>
      </w:r>
      <w:r w:rsidR="00027B09">
        <w:rPr>
          <w:rFonts w:hint="eastAsia"/>
          <w:color w:val="000000" w:themeColor="text1"/>
          <w:lang w:eastAsia="zh-CN"/>
        </w:rPr>
        <w:t>2</w:t>
      </w:r>
      <w:r w:rsidR="00027B09">
        <w:rPr>
          <w:color w:val="000000" w:themeColor="text1"/>
          <w:lang w:eastAsia="zh-CN"/>
        </w:rPr>
        <w:t>3:</w:t>
      </w:r>
      <w:r w:rsidR="00027B09">
        <w:rPr>
          <w:rFonts w:hint="eastAsia"/>
          <w:color w:val="000000" w:themeColor="text1"/>
          <w:lang w:eastAsia="zh-CN"/>
        </w:rPr>
        <w:t xml:space="preserve">　“耶和华是我的牧者，我必不至缺乏”。都是我，不是我们。</w:t>
      </w:r>
      <w:r w:rsidR="008C3190">
        <w:rPr>
          <w:rFonts w:hint="eastAsia"/>
          <w:color w:val="000000" w:themeColor="text1"/>
          <w:lang w:eastAsia="zh-CN"/>
        </w:rPr>
        <w:t>祷告要讲我。神是针对个人的。</w:t>
      </w:r>
    </w:p>
    <w:p w14:paraId="52C9127F" w14:textId="5C658088" w:rsidR="00AA0212" w:rsidRDefault="00AA0212" w:rsidP="00CA5D4D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0.</w:t>
      </w:r>
      <w:r>
        <w:rPr>
          <w:rFonts w:hint="eastAsia"/>
          <w:color w:val="000000" w:themeColor="text1"/>
          <w:lang w:eastAsia="zh-CN"/>
        </w:rPr>
        <w:t>有没有神对个体的人的说话？</w:t>
      </w:r>
    </w:p>
    <w:p w14:paraId="54C27035" w14:textId="13311249" w:rsidR="00AA0212" w:rsidRDefault="00AA0212" w:rsidP="00CA5D4D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有很多。耶稣对彼得说，你说我是谁？西番雅书，且因你喜乐而欢呼。约翰福音，</w:t>
      </w:r>
      <w:r w:rsidR="00150D17">
        <w:rPr>
          <w:rFonts w:hint="eastAsia"/>
          <w:color w:val="000000" w:themeColor="text1"/>
          <w:lang w:eastAsia="zh-CN"/>
        </w:rPr>
        <w:t>我认识我的羊，</w:t>
      </w:r>
      <w:r>
        <w:rPr>
          <w:rFonts w:hint="eastAsia"/>
          <w:color w:val="000000" w:themeColor="text1"/>
          <w:lang w:eastAsia="zh-CN"/>
        </w:rPr>
        <w:t>我的羊听我的声音。哥林多后书，</w:t>
      </w:r>
      <w:r w:rsidR="00695EDA">
        <w:rPr>
          <w:rFonts w:hint="eastAsia"/>
          <w:color w:val="000000" w:themeColor="text1"/>
          <w:lang w:eastAsia="zh-CN"/>
        </w:rPr>
        <w:t>“</w:t>
      </w:r>
      <w:r>
        <w:rPr>
          <w:rFonts w:hint="eastAsia"/>
          <w:color w:val="000000" w:themeColor="text1"/>
          <w:lang w:eastAsia="zh-CN"/>
        </w:rPr>
        <w:t>我的恩典够你用的”。</w:t>
      </w:r>
    </w:p>
    <w:p w14:paraId="070CF7EF" w14:textId="5CE62EE6" w:rsidR="00403F71" w:rsidRDefault="00403F71" w:rsidP="00CA5D4D">
      <w:pPr>
        <w:pStyle w:val="ListBullet"/>
        <w:jc w:val="both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11.</w:t>
      </w:r>
      <w:r>
        <w:rPr>
          <w:rFonts w:hint="eastAsia"/>
          <w:color w:val="000000" w:themeColor="text1"/>
          <w:lang w:eastAsia="zh-CN"/>
        </w:rPr>
        <w:t>如果仅仅是站队，不是个体生命的改变，这个信仰就太没意义了。</w:t>
      </w:r>
    </w:p>
    <w:p w14:paraId="05A20407" w14:textId="17635802" w:rsidR="00150D17" w:rsidRPr="00150D17" w:rsidRDefault="00150D17" w:rsidP="00CA5D4D">
      <w:pPr>
        <w:pStyle w:val="ListBullet"/>
        <w:jc w:val="both"/>
        <w:rPr>
          <w:rFonts w:hint="eastAsia"/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今天教会的问题也是，没有个人化的</w:t>
      </w:r>
      <w:r w:rsidR="00695EDA">
        <w:rPr>
          <w:rFonts w:hint="eastAsia"/>
          <w:color w:val="000000" w:themeColor="text1"/>
          <w:lang w:eastAsia="zh-CN"/>
        </w:rPr>
        <w:t>东西</w:t>
      </w:r>
      <w:r>
        <w:rPr>
          <w:rFonts w:hint="eastAsia"/>
          <w:color w:val="000000" w:themeColor="text1"/>
          <w:lang w:eastAsia="zh-CN"/>
        </w:rPr>
        <w:t>，好像多我一个不算什么。个人跟神的关系没有得到重视。好像我站了队就好了。</w:t>
      </w:r>
    </w:p>
    <w:sectPr w:rsidR="00150D17" w:rsidRPr="00150D17">
      <w:footerReference w:type="default" r:id="rId8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7D976" w14:textId="77777777" w:rsidR="00551B37" w:rsidRDefault="00551B37">
      <w:r>
        <w:separator/>
      </w:r>
    </w:p>
    <w:p w14:paraId="68DE4953" w14:textId="77777777" w:rsidR="00551B37" w:rsidRDefault="00551B37"/>
  </w:endnote>
  <w:endnote w:type="continuationSeparator" w:id="0">
    <w:p w14:paraId="1FD53EBB" w14:textId="77777777" w:rsidR="00551B37" w:rsidRDefault="00551B37">
      <w:r>
        <w:continuationSeparator/>
      </w:r>
    </w:p>
    <w:p w14:paraId="52D440FB" w14:textId="77777777" w:rsidR="00551B37" w:rsidRDefault="00551B3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nwei">
    <w:altName w:val="ST Xinwei"/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A41831" w14:textId="77777777" w:rsidR="008A5E7C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89CC9" w14:textId="77777777" w:rsidR="00551B37" w:rsidRDefault="00551B37">
      <w:r>
        <w:separator/>
      </w:r>
    </w:p>
    <w:p w14:paraId="69439905" w14:textId="77777777" w:rsidR="00551B37" w:rsidRDefault="00551B37"/>
  </w:footnote>
  <w:footnote w:type="continuationSeparator" w:id="0">
    <w:p w14:paraId="29560EE3" w14:textId="77777777" w:rsidR="00551B37" w:rsidRDefault="00551B37">
      <w:r>
        <w:continuationSeparator/>
      </w:r>
    </w:p>
    <w:p w14:paraId="6585D3DC" w14:textId="77777777" w:rsidR="00551B37" w:rsidRDefault="00551B3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CEB976C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E97EFD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0906CDF"/>
    <w:multiLevelType w:val="hybridMultilevel"/>
    <w:tmpl w:val="9E244A1C"/>
    <w:lvl w:ilvl="0" w:tplc="A78AD9E8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377CD8"/>
    <w:multiLevelType w:val="hybridMultilevel"/>
    <w:tmpl w:val="F294D524"/>
    <w:lvl w:ilvl="0" w:tplc="21F635F2">
      <w:start w:val="1"/>
      <w:numFmt w:val="decimal"/>
      <w:lvlText w:val="%1节，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6C6E1A"/>
    <w:multiLevelType w:val="hybridMultilevel"/>
    <w:tmpl w:val="D6D8B62A"/>
    <w:lvl w:ilvl="0" w:tplc="2FB816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8759C92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4DB425EB"/>
    <w:multiLevelType w:val="hybridMultilevel"/>
    <w:tmpl w:val="DA92B76E"/>
    <w:lvl w:ilvl="0" w:tplc="ED881AE2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8856167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3325DA"/>
    <w:multiLevelType w:val="hybridMultilevel"/>
    <w:tmpl w:val="F47CD6BE"/>
    <w:lvl w:ilvl="0" w:tplc="78D28C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98880352">
    <w:abstractNumId w:val="3"/>
  </w:num>
  <w:num w:numId="2" w16cid:durableId="507259370">
    <w:abstractNumId w:val="2"/>
  </w:num>
  <w:num w:numId="3" w16cid:durableId="1683242909">
    <w:abstractNumId w:val="4"/>
  </w:num>
  <w:num w:numId="4" w16cid:durableId="558395822">
    <w:abstractNumId w:val="10"/>
  </w:num>
  <w:num w:numId="5" w16cid:durableId="276253419">
    <w:abstractNumId w:val="1"/>
  </w:num>
  <w:num w:numId="6" w16cid:durableId="1285161037">
    <w:abstractNumId w:val="0"/>
  </w:num>
  <w:num w:numId="7" w16cid:durableId="722800113">
    <w:abstractNumId w:val="5"/>
  </w:num>
  <w:num w:numId="8" w16cid:durableId="1791168859">
    <w:abstractNumId w:val="8"/>
  </w:num>
  <w:num w:numId="9" w16cid:durableId="161434862">
    <w:abstractNumId w:val="6"/>
  </w:num>
  <w:num w:numId="10" w16cid:durableId="413555271">
    <w:abstractNumId w:val="7"/>
  </w:num>
  <w:num w:numId="11" w16cid:durableId="729351071">
    <w:abstractNumId w:val="9"/>
  </w:num>
  <w:num w:numId="12" w16cid:durableId="19782230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728"/>
    <w:rsid w:val="000009E1"/>
    <w:rsid w:val="00001BB3"/>
    <w:rsid w:val="00021C1A"/>
    <w:rsid w:val="00027B09"/>
    <w:rsid w:val="00034B35"/>
    <w:rsid w:val="0005010C"/>
    <w:rsid w:val="00054F57"/>
    <w:rsid w:val="00065ABE"/>
    <w:rsid w:val="000664F2"/>
    <w:rsid w:val="00074410"/>
    <w:rsid w:val="000A5C62"/>
    <w:rsid w:val="000E6CB7"/>
    <w:rsid w:val="000F1AA5"/>
    <w:rsid w:val="00137A4D"/>
    <w:rsid w:val="00146828"/>
    <w:rsid w:val="00150D17"/>
    <w:rsid w:val="00162D6F"/>
    <w:rsid w:val="0016451F"/>
    <w:rsid w:val="00166620"/>
    <w:rsid w:val="00175F74"/>
    <w:rsid w:val="00177E13"/>
    <w:rsid w:val="00177E26"/>
    <w:rsid w:val="00191663"/>
    <w:rsid w:val="001A19B1"/>
    <w:rsid w:val="001B5112"/>
    <w:rsid w:val="001C08F1"/>
    <w:rsid w:val="001C6500"/>
    <w:rsid w:val="001D2B4C"/>
    <w:rsid w:val="001D431B"/>
    <w:rsid w:val="001E26EE"/>
    <w:rsid w:val="001F10E2"/>
    <w:rsid w:val="002079C6"/>
    <w:rsid w:val="002144FF"/>
    <w:rsid w:val="0022334D"/>
    <w:rsid w:val="002361D7"/>
    <w:rsid w:val="00257705"/>
    <w:rsid w:val="00261FFF"/>
    <w:rsid w:val="00262F92"/>
    <w:rsid w:val="00263255"/>
    <w:rsid w:val="0026532F"/>
    <w:rsid w:val="00270D1B"/>
    <w:rsid w:val="00273187"/>
    <w:rsid w:val="00284246"/>
    <w:rsid w:val="002958E7"/>
    <w:rsid w:val="002A43FD"/>
    <w:rsid w:val="002C752A"/>
    <w:rsid w:val="002D64AD"/>
    <w:rsid w:val="002D6AAB"/>
    <w:rsid w:val="002E0C52"/>
    <w:rsid w:val="002F6F1A"/>
    <w:rsid w:val="00313939"/>
    <w:rsid w:val="00326B8B"/>
    <w:rsid w:val="00340B0E"/>
    <w:rsid w:val="003418C0"/>
    <w:rsid w:val="00360B53"/>
    <w:rsid w:val="00371266"/>
    <w:rsid w:val="00375348"/>
    <w:rsid w:val="00380478"/>
    <w:rsid w:val="00386120"/>
    <w:rsid w:val="00392BDB"/>
    <w:rsid w:val="003A7F41"/>
    <w:rsid w:val="003B2C7B"/>
    <w:rsid w:val="003B7F91"/>
    <w:rsid w:val="003D20EE"/>
    <w:rsid w:val="003D28D7"/>
    <w:rsid w:val="003D2F17"/>
    <w:rsid w:val="003D791F"/>
    <w:rsid w:val="003F033E"/>
    <w:rsid w:val="003F536E"/>
    <w:rsid w:val="00403F71"/>
    <w:rsid w:val="004238DF"/>
    <w:rsid w:val="004255D3"/>
    <w:rsid w:val="00450C9D"/>
    <w:rsid w:val="00462B7F"/>
    <w:rsid w:val="00465568"/>
    <w:rsid w:val="00467052"/>
    <w:rsid w:val="00483BDD"/>
    <w:rsid w:val="00492393"/>
    <w:rsid w:val="004A37B3"/>
    <w:rsid w:val="004C693F"/>
    <w:rsid w:val="004D0FBC"/>
    <w:rsid w:val="004D2FFF"/>
    <w:rsid w:val="004F69CC"/>
    <w:rsid w:val="00511386"/>
    <w:rsid w:val="00535CA0"/>
    <w:rsid w:val="00551B37"/>
    <w:rsid w:val="00552728"/>
    <w:rsid w:val="0055714C"/>
    <w:rsid w:val="00565DD5"/>
    <w:rsid w:val="00566980"/>
    <w:rsid w:val="00584C4B"/>
    <w:rsid w:val="005859AC"/>
    <w:rsid w:val="0059060A"/>
    <w:rsid w:val="00594288"/>
    <w:rsid w:val="005957BE"/>
    <w:rsid w:val="005F32D9"/>
    <w:rsid w:val="006018FB"/>
    <w:rsid w:val="006028C5"/>
    <w:rsid w:val="00606957"/>
    <w:rsid w:val="0063118A"/>
    <w:rsid w:val="00637DB5"/>
    <w:rsid w:val="0064768D"/>
    <w:rsid w:val="00664AA3"/>
    <w:rsid w:val="00672B16"/>
    <w:rsid w:val="00673FBF"/>
    <w:rsid w:val="00677E89"/>
    <w:rsid w:val="00684C93"/>
    <w:rsid w:val="00690355"/>
    <w:rsid w:val="00695EDA"/>
    <w:rsid w:val="006B0F47"/>
    <w:rsid w:val="006B7BD9"/>
    <w:rsid w:val="006C7CAF"/>
    <w:rsid w:val="006D119A"/>
    <w:rsid w:val="006D2ACC"/>
    <w:rsid w:val="006D3F73"/>
    <w:rsid w:val="006D4006"/>
    <w:rsid w:val="006F13E5"/>
    <w:rsid w:val="006F4D33"/>
    <w:rsid w:val="00700975"/>
    <w:rsid w:val="0070716A"/>
    <w:rsid w:val="00713486"/>
    <w:rsid w:val="007247D6"/>
    <w:rsid w:val="00743239"/>
    <w:rsid w:val="00743F45"/>
    <w:rsid w:val="0074471E"/>
    <w:rsid w:val="007479AF"/>
    <w:rsid w:val="0077569D"/>
    <w:rsid w:val="0078028B"/>
    <w:rsid w:val="00782DC5"/>
    <w:rsid w:val="00784F08"/>
    <w:rsid w:val="0078536D"/>
    <w:rsid w:val="00795839"/>
    <w:rsid w:val="007A2E9E"/>
    <w:rsid w:val="007B052F"/>
    <w:rsid w:val="007D2EBF"/>
    <w:rsid w:val="007D6F55"/>
    <w:rsid w:val="007D71AE"/>
    <w:rsid w:val="008048C5"/>
    <w:rsid w:val="00844E55"/>
    <w:rsid w:val="00846827"/>
    <w:rsid w:val="00853CAC"/>
    <w:rsid w:val="00865F20"/>
    <w:rsid w:val="008678F9"/>
    <w:rsid w:val="00885B4A"/>
    <w:rsid w:val="008963EB"/>
    <w:rsid w:val="008A5E7C"/>
    <w:rsid w:val="008B553F"/>
    <w:rsid w:val="008C1236"/>
    <w:rsid w:val="008C3190"/>
    <w:rsid w:val="008C6C4C"/>
    <w:rsid w:val="008F2DE4"/>
    <w:rsid w:val="00910A7C"/>
    <w:rsid w:val="00911A5F"/>
    <w:rsid w:val="009173AA"/>
    <w:rsid w:val="009356C3"/>
    <w:rsid w:val="00944E2E"/>
    <w:rsid w:val="00967B3C"/>
    <w:rsid w:val="00971FC2"/>
    <w:rsid w:val="00974E95"/>
    <w:rsid w:val="00992430"/>
    <w:rsid w:val="00993F76"/>
    <w:rsid w:val="009B3569"/>
    <w:rsid w:val="009F6A71"/>
    <w:rsid w:val="00A01347"/>
    <w:rsid w:val="00A176ED"/>
    <w:rsid w:val="00A607A9"/>
    <w:rsid w:val="00A7308E"/>
    <w:rsid w:val="00A90101"/>
    <w:rsid w:val="00AA0212"/>
    <w:rsid w:val="00AD11BB"/>
    <w:rsid w:val="00AD2662"/>
    <w:rsid w:val="00AD31E3"/>
    <w:rsid w:val="00AD5AFF"/>
    <w:rsid w:val="00AE4A0F"/>
    <w:rsid w:val="00AE6B47"/>
    <w:rsid w:val="00AF168F"/>
    <w:rsid w:val="00AF772E"/>
    <w:rsid w:val="00B017EE"/>
    <w:rsid w:val="00B03495"/>
    <w:rsid w:val="00B1021F"/>
    <w:rsid w:val="00B114EB"/>
    <w:rsid w:val="00B13C55"/>
    <w:rsid w:val="00B13FD7"/>
    <w:rsid w:val="00B40082"/>
    <w:rsid w:val="00B620DC"/>
    <w:rsid w:val="00B7398D"/>
    <w:rsid w:val="00B87184"/>
    <w:rsid w:val="00B875BE"/>
    <w:rsid w:val="00B90368"/>
    <w:rsid w:val="00BA294D"/>
    <w:rsid w:val="00BB0843"/>
    <w:rsid w:val="00BB12BF"/>
    <w:rsid w:val="00BB355C"/>
    <w:rsid w:val="00BC2C9C"/>
    <w:rsid w:val="00BF0630"/>
    <w:rsid w:val="00BF0881"/>
    <w:rsid w:val="00BF1182"/>
    <w:rsid w:val="00C01585"/>
    <w:rsid w:val="00C1256D"/>
    <w:rsid w:val="00C2197D"/>
    <w:rsid w:val="00C25835"/>
    <w:rsid w:val="00C33840"/>
    <w:rsid w:val="00C4622E"/>
    <w:rsid w:val="00C55F41"/>
    <w:rsid w:val="00C9046D"/>
    <w:rsid w:val="00C9261B"/>
    <w:rsid w:val="00C969BB"/>
    <w:rsid w:val="00CA5D4D"/>
    <w:rsid w:val="00CB06B5"/>
    <w:rsid w:val="00CB07AF"/>
    <w:rsid w:val="00CB672D"/>
    <w:rsid w:val="00CC1A0C"/>
    <w:rsid w:val="00CC1CF8"/>
    <w:rsid w:val="00CD2B96"/>
    <w:rsid w:val="00CD5B4F"/>
    <w:rsid w:val="00CE62C9"/>
    <w:rsid w:val="00D11034"/>
    <w:rsid w:val="00D1706B"/>
    <w:rsid w:val="00D17D05"/>
    <w:rsid w:val="00D20F15"/>
    <w:rsid w:val="00D32E56"/>
    <w:rsid w:val="00D3361B"/>
    <w:rsid w:val="00D34780"/>
    <w:rsid w:val="00D531DB"/>
    <w:rsid w:val="00D66B25"/>
    <w:rsid w:val="00D752CF"/>
    <w:rsid w:val="00D75420"/>
    <w:rsid w:val="00D8006C"/>
    <w:rsid w:val="00DA2C13"/>
    <w:rsid w:val="00DA48A8"/>
    <w:rsid w:val="00DF090B"/>
    <w:rsid w:val="00E052B4"/>
    <w:rsid w:val="00E33107"/>
    <w:rsid w:val="00E346E8"/>
    <w:rsid w:val="00E40DF3"/>
    <w:rsid w:val="00E41C81"/>
    <w:rsid w:val="00E41E75"/>
    <w:rsid w:val="00E91136"/>
    <w:rsid w:val="00EF370B"/>
    <w:rsid w:val="00F15B46"/>
    <w:rsid w:val="00F42132"/>
    <w:rsid w:val="00F5491B"/>
    <w:rsid w:val="00F57939"/>
    <w:rsid w:val="00F701C2"/>
    <w:rsid w:val="00F86328"/>
    <w:rsid w:val="00FA054E"/>
    <w:rsid w:val="00FA5527"/>
    <w:rsid w:val="00FB0671"/>
    <w:rsid w:val="00FD2164"/>
    <w:rsid w:val="00FD70D7"/>
    <w:rsid w:val="00FF0BBF"/>
    <w:rsid w:val="00FF5CFF"/>
    <w:rsid w:val="00FF7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BBD2AE"/>
  <w15:chartTrackingRefBased/>
  <w15:docId w15:val="{272AC620-2DA8-DE40-8DDD-201C3CD31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customStyle="1" w:styleId="Default">
    <w:name w:val="Default"/>
    <w:rsid w:val="00865F20"/>
    <w:pPr>
      <w:widowControl w:val="0"/>
      <w:autoSpaceDE w:val="0"/>
      <w:autoSpaceDN w:val="0"/>
      <w:adjustRightInd w:val="0"/>
      <w:spacing w:after="0" w:line="240" w:lineRule="auto"/>
    </w:pPr>
    <w:rPr>
      <w:rFonts w:ascii="STXinwei" w:eastAsia="STXinwei" w:cs="STXinwei"/>
      <w:color w:val="00000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594288"/>
    <w:pPr>
      <w:spacing w:before="360" w:after="360"/>
    </w:pPr>
    <w:rPr>
      <w:rFonts w:cstheme="minorHAns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594288"/>
    <w:pPr>
      <w:spacing w:after="0"/>
    </w:pPr>
    <w:rPr>
      <w:rFonts w:cstheme="minorHAns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94288"/>
    <w:pPr>
      <w:spacing w:after="0"/>
    </w:pPr>
    <w:rPr>
      <w:rFonts w:cs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4288"/>
    <w:pPr>
      <w:spacing w:after="0"/>
    </w:pPr>
    <w:rPr>
      <w:rFonts w:cs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94288"/>
    <w:pPr>
      <w:spacing w:after="0"/>
    </w:pPr>
    <w:rPr>
      <w:rFonts w:cs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94288"/>
    <w:pPr>
      <w:spacing w:after="0"/>
    </w:pPr>
    <w:rPr>
      <w:rFonts w:cs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94288"/>
    <w:pPr>
      <w:spacing w:after="0"/>
    </w:pPr>
    <w:rPr>
      <w:rFonts w:cs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94288"/>
    <w:pPr>
      <w:spacing w:after="0"/>
    </w:pPr>
    <w:rPr>
      <w:rFonts w:cs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94288"/>
    <w:pPr>
      <w:spacing w:after="0"/>
    </w:pPr>
    <w:rPr>
      <w:rFonts w:cs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ui/Library/Containers/com.microsoft.Word/Data/Library/Application%20Support/Microsoft/Office/16.0/DTS/en-US%7bA5D19EA9-E84A-3B4A-8AE3-83C960D067BD%7d/%7b1511CB27-3A8D-294A-B114-F5ECF9AF741C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B4480EE-C3B9-B442-BD3F-99699BFCF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329</TotalTime>
  <Pages>10</Pages>
  <Words>3219</Words>
  <Characters>3381</Characters>
  <Application>Microsoft Office Word</Application>
  <DocSecurity>0</DocSecurity>
  <Lines>147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</dc:creator>
  <cp:keywords/>
  <dc:description/>
  <cp:lastModifiedBy>Lin</cp:lastModifiedBy>
  <cp:revision>325</cp:revision>
  <dcterms:created xsi:type="dcterms:W3CDTF">2024-11-02T02:20:00Z</dcterms:created>
  <dcterms:modified xsi:type="dcterms:W3CDTF">2024-11-09T08:46:00Z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